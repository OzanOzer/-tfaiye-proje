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38" w:right="456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8"/>
          <w:w w:val="88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9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5"/>
          <w:w w:val="11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76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7"/>
        </w:rPr>
        <w:t>BÜYÜK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3"/>
          <w:w w:val="108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6"/>
          <w:w w:val="10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99"/>
        </w:rPr>
        <w:t>Hİ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5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6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9"/>
          <w:w w:val="10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3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5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0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76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8" w:after="0" w:line="188" w:lineRule="exact"/>
        <w:ind w:left="3655" w:right="469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9"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13"/>
          <w:w w:val="109"/>
          <w:position w:val="-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9"/>
          <w:position w:val="-4"/>
        </w:rPr>
        <w:t>FAiYE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7"/>
          <w:w w:val="109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9"/>
          <w:position w:val="-4"/>
        </w:rPr>
        <w:t>DAİRESi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6"/>
          <w:w w:val="109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6"/>
          <w:position w:val="-4"/>
        </w:rPr>
        <w:t>BAŞKANLI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7"/>
          <w:position w:val="-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29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76"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12" w:lineRule="exact"/>
        <w:ind w:left="883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5.497467pt;margin-top:-34.01133pt;width:497.220062pt;height:80.978023pt;mso-position-horizontal-relative:page;mso-position-vertical-relative:paragraph;z-index:-7640" type="#_x0000_t202" filled="f" stroked="f">
            <v:textbox inset="0,0,0,0">
              <w:txbxContent>
                <w:p>
                  <w:pPr>
                    <w:spacing w:before="0" w:after="0" w:line="1620" w:lineRule="exact"/>
                    <w:ind w:right="-283"/>
                    <w:jc w:val="left"/>
                    <w:tabs>
                      <w:tab w:pos="8620" w:val="left"/>
                    </w:tabs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Pr/>
                  <w:r>
                    <w:rPr>
                      <w:rFonts w:ascii="Arial" w:hAnsi="Arial" w:cs="Arial" w:eastAsia="Arial"/>
                      <w:sz w:val="82"/>
                      <w:szCs w:val="82"/>
                      <w:color w:val="3B3D3D"/>
                      <w:spacing w:val="0"/>
                      <w:w w:val="161"/>
                      <w:b/>
                      <w:bCs/>
                      <w:position w:val="63"/>
                    </w:rPr>
                    <w:t>1</w:t>
                  </w:r>
                  <w:r>
                    <w:rPr>
                      <w:rFonts w:ascii="Arial" w:hAnsi="Arial" w:cs="Arial" w:eastAsia="Arial"/>
                      <w:sz w:val="82"/>
                      <w:szCs w:val="82"/>
                      <w:color w:val="3B3D3D"/>
                      <w:spacing w:val="0"/>
                      <w:w w:val="100"/>
                      <w:b/>
                      <w:bCs/>
                      <w:position w:val="63"/>
                    </w:rPr>
                    <w:tab/>
                  </w:r>
                  <w:r>
                    <w:rPr>
                      <w:rFonts w:ascii="Arial" w:hAnsi="Arial" w:cs="Arial" w:eastAsia="Arial"/>
                      <w:sz w:val="82"/>
                      <w:szCs w:val="82"/>
                      <w:color w:val="3B3D3D"/>
                      <w:spacing w:val="0"/>
                      <w:w w:val="100"/>
                      <w:b/>
                      <w:bCs/>
                      <w:position w:val="63"/>
                    </w:rPr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727474"/>
                      <w:spacing w:val="0"/>
                      <w:w w:val="261"/>
                      <w:position w:val="-5"/>
                    </w:rPr>
                    <w:t>•</w:t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727474"/>
          <w:spacing w:val="0"/>
          <w:w w:val="116"/>
          <w:position w:val="-2"/>
        </w:rPr>
        <w:t>IZMIR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192" w:lineRule="exact"/>
        <w:ind w:left="625" w:right="-20"/>
        <w:jc w:val="left"/>
        <w:tabs>
          <w:tab w:pos="3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6"/>
          <w:szCs w:val="16"/>
          <w:color w:val="2B2D2D"/>
          <w:spacing w:val="0"/>
          <w:w w:val="100"/>
          <w:position w:val="-1"/>
        </w:rPr>
        <w:t>BÜYÜKŞEHIR</w:t>
      </w:r>
      <w:r>
        <w:rPr>
          <w:rFonts w:ascii="Arial" w:hAnsi="Arial" w:cs="Arial" w:eastAsia="Arial"/>
          <w:sz w:val="16"/>
          <w:szCs w:val="16"/>
          <w:color w:val="2B2D2D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6"/>
          <w:szCs w:val="16"/>
          <w:color w:val="2B2D2D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8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2"/>
        </w:rPr>
        <w:t>tfa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9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2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2"/>
        </w:rPr>
        <w:t>Acil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2"/>
        </w:rPr>
        <w:t>Müdaha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5"/>
          <w:w w:val="100"/>
          <w:position w:val="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2"/>
        </w:rPr>
        <w:t>Şub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4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7"/>
          <w:position w:val="2"/>
        </w:rPr>
        <w:t>Müdürlüğü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0" w:lineRule="exact"/>
        <w:ind w:left="668" w:right="-20"/>
        <w:jc w:val="left"/>
        <w:tabs>
          <w:tab w:pos="43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color w:val="5D5D5D"/>
          <w:spacing w:val="0"/>
          <w:w w:val="109"/>
          <w:position w:val="8"/>
        </w:rPr>
        <w:t>BELEDIYESI</w:t>
      </w:r>
      <w:r>
        <w:rPr>
          <w:rFonts w:ascii="Arial" w:hAnsi="Arial" w:cs="Arial" w:eastAsia="Arial"/>
          <w:sz w:val="14"/>
          <w:szCs w:val="14"/>
          <w:color w:val="5D5D5D"/>
          <w:spacing w:val="0"/>
          <w:w w:val="100"/>
          <w:position w:val="8"/>
        </w:rPr>
        <w:tab/>
      </w:r>
      <w:r>
        <w:rPr>
          <w:rFonts w:ascii="Arial" w:hAnsi="Arial" w:cs="Arial" w:eastAsia="Arial"/>
          <w:sz w:val="14"/>
          <w:szCs w:val="14"/>
          <w:color w:val="5D5D5D"/>
          <w:spacing w:val="0"/>
          <w:w w:val="100"/>
          <w:position w:val="8"/>
        </w:rPr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9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4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6"/>
          <w:position w:val="0"/>
        </w:rPr>
        <w:t>RAPORU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8" w:right="-20"/>
        <w:jc w:val="left"/>
        <w:tabs>
          <w:tab w:pos="1540" w:val="left"/>
          <w:tab w:pos="3040" w:val="left"/>
          <w:tab w:pos="5420" w:val="left"/>
          <w:tab w:pos="7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"/>
          <w:w w:val="14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82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1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</w:rPr>
        <w:t>rihi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"/>
          <w:w w:val="93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10.2017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94"/>
        </w:rPr>
        <w:t>!Bildirim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-3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6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ıra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8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1"/>
          <w:w w:val="97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68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5"/>
          <w:w w:val="10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Bildirim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9"/>
          <w:w w:val="9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7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7"/>
        </w:rPr>
        <w:t>12:49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7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4"/>
          <w:w w:val="7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6"/>
          <w:w w:val="9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244" w:lineRule="auto"/>
        <w:ind w:left="167" w:right="3268"/>
        <w:jc w:val="left"/>
        <w:tabs>
          <w:tab w:pos="1540" w:val="left"/>
          <w:tab w:pos="3040" w:val="left"/>
          <w:tab w:pos="4400" w:val="left"/>
          <w:tab w:pos="54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5"/>
          <w:position w:val="1"/>
        </w:rPr>
        <w:t>Kayıt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4"/>
          <w:w w:val="9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Tarihi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8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55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3"/>
          <w:w w:val="5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8"/>
          <w:position w:val="1"/>
        </w:rPr>
        <w:t>5.10.20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68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4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89"/>
          <w:position w:val="0"/>
        </w:rPr>
        <w:t>!Ka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6"/>
          <w:w w:val="89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9"/>
          <w:w w:val="8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8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1"/>
          <w:w w:val="8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7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9"/>
          <w:position w:val="0"/>
        </w:rPr>
        <w:t>10250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7"/>
          <w:w w:val="95"/>
          <w:position w:val="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5"/>
          <w:position w:val="0"/>
        </w:rPr>
        <w:t>Bildirim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6"/>
          <w:w w:val="9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Alan: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Ahmet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1"/>
          <w:w w:val="100"/>
          <w:position w:val="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>DU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Bildirile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>Adres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-1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5"/>
          <w:position w:val="0"/>
        </w:rPr>
        <w:t>Kür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4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6"/>
          <w:position w:val="0"/>
        </w:rPr>
        <w:t>Mahallesi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9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No:6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6"/>
          <w:position w:val="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8"/>
          <w:w w:val="96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"/>
          <w:w w:val="10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4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2"/>
          <w:w w:val="94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8"/>
          <w:w w:val="106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898C8E"/>
          <w:spacing w:val="10"/>
          <w:w w:val="114"/>
          <w:position w:val="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11"/>
          <w:w w:val="63"/>
          <w:position w:val="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9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>İR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17" w:lineRule="exact"/>
        <w:ind w:left="167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"/>
          <w:w w:val="100"/>
          <w:position w:val="-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-6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5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-1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9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-4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Kür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6"/>
          <w:position w:val="-1"/>
        </w:rPr>
        <w:t>Mahallesi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9"/>
          <w:w w:val="96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5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2"/>
          <w:w w:val="105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-15"/>
          <w:w w:val="105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5"/>
          <w:position w:val="-1"/>
        </w:rPr>
        <w:t>68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"/>
          <w:w w:val="105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6"/>
          <w:position w:val="-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8"/>
          <w:w w:val="96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96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2"/>
          <w:w w:val="79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0"/>
          <w:w w:val="117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898C8E"/>
          <w:spacing w:val="3"/>
          <w:w w:val="114"/>
          <w:position w:val="-1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3"/>
          <w:position w:val="-1"/>
        </w:rPr>
        <w:t>İZ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4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2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100"/>
          <w:position w:val="-1"/>
        </w:rPr>
        <w:t>İR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61" w:lineRule="exact"/>
        <w:ind w:left="138" w:right="-20"/>
        <w:jc w:val="left"/>
        <w:tabs>
          <w:tab w:pos="1540" w:val="left"/>
          <w:tab w:pos="4800" w:val="left"/>
          <w:tab w:pos="79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7"/>
          <w:szCs w:val="27"/>
          <w:color w:val="5D5D5D"/>
          <w:w w:val="64"/>
        </w:rPr>
        <w:t>l</w:t>
      </w:r>
      <w:r>
        <w:rPr>
          <w:rFonts w:ascii="Arial" w:hAnsi="Arial" w:cs="Arial" w:eastAsia="Arial"/>
          <w:sz w:val="27"/>
          <w:szCs w:val="27"/>
          <w:color w:val="5D5D5D"/>
          <w:spacing w:val="2"/>
          <w:w w:val="64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4"/>
          <w:w w:val="10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Tüıü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7"/>
          <w:position w:val="1"/>
        </w:rPr>
        <w:t>:Sama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81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20"/>
          <w:w w:val="81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Yangını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6"/>
          <w:position w:val="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7"/>
          <w:w w:val="96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5"/>
          <w:w w:val="96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96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96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8"/>
          <w:position w:val="0"/>
        </w:rPr>
        <w:t>Sınıf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2"/>
          <w:w w:val="98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Sebebi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3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2"/>
          <w:w w:val="13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Açı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0"/>
          <w:w w:val="92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79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3"/>
          <w:position w:val="1"/>
        </w:rPr>
        <w:t>eş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80"/>
        </w:sectPr>
      </w:pPr>
      <w:rPr/>
    </w:p>
    <w:p>
      <w:pPr>
        <w:spacing w:before="0" w:after="0" w:line="226" w:lineRule="exact"/>
        <w:ind w:left="160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Binada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2"/>
          <w:w w:val="79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4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3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3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6" w:lineRule="exact"/>
        <w:ind w:right="-20"/>
        <w:jc w:val="left"/>
        <w:tabs>
          <w:tab w:pos="3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9"/>
          <w:szCs w:val="19"/>
          <w:color w:val="5D5D5D"/>
          <w:spacing w:val="0"/>
          <w:w w:val="86"/>
          <w:position w:val="1"/>
        </w:rPr>
        <w:t>!Y</w:t>
      </w:r>
      <w:r>
        <w:rPr>
          <w:rFonts w:ascii="Times New Roman" w:hAnsi="Times New Roman" w:cs="Times New Roman" w:eastAsia="Times New Roman"/>
          <w:sz w:val="19"/>
          <w:szCs w:val="19"/>
          <w:color w:val="5D5D5D"/>
          <w:spacing w:val="7"/>
          <w:w w:val="86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B3D3D"/>
          <w:spacing w:val="0"/>
          <w:w w:val="86"/>
          <w:position w:val="1"/>
        </w:rPr>
        <w:t>pını</w:t>
      </w:r>
      <w:r>
        <w:rPr>
          <w:rFonts w:ascii="Times New Roman" w:hAnsi="Times New Roman" w:cs="Times New Roman" w:eastAsia="Times New Roman"/>
          <w:sz w:val="19"/>
          <w:szCs w:val="19"/>
          <w:color w:val="3B3D3D"/>
          <w:spacing w:val="0"/>
          <w:w w:val="86"/>
          <w:position w:val="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B3D3D"/>
          <w:spacing w:val="13"/>
          <w:w w:val="86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D5D5D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5D5D5D"/>
          <w:spacing w:val="-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B3D3D"/>
          <w:spacing w:val="0"/>
          <w:w w:val="100"/>
          <w:position w:val="1"/>
        </w:rPr>
        <w:t>kl</w:t>
      </w:r>
      <w:r>
        <w:rPr>
          <w:rFonts w:ascii="Times New Roman" w:hAnsi="Times New Roman" w:cs="Times New Roman" w:eastAsia="Times New Roman"/>
          <w:sz w:val="19"/>
          <w:szCs w:val="19"/>
          <w:color w:val="3B3D3D"/>
          <w:spacing w:val="4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5D5D5D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D5D5D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D5D5D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5"/>
          <w:position w:val="-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8"/>
          <w:w w:val="95"/>
          <w:position w:val="-7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95"/>
          <w:position w:val="-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5"/>
          <w:w w:val="95"/>
          <w:position w:val="-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5"/>
          <w:position w:val="-7"/>
        </w:rPr>
        <w:t>anım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1"/>
          <w:w w:val="95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-7"/>
        </w:rPr>
        <w:t>Şekli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12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30"/>
          <w:position w:val="-7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80"/>
          <w:cols w:num="2" w:equalWidth="0">
            <w:col w:w="1761" w:space="1743"/>
            <w:col w:w="8096"/>
          </w:cols>
        </w:sectPr>
      </w:pPr>
      <w:rPr/>
    </w:p>
    <w:p>
      <w:pPr>
        <w:spacing w:before="0" w:after="0" w:line="84" w:lineRule="exact"/>
        <w:ind w:left="3525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2"/>
          <w:w w:val="89"/>
          <w:position w:val="-9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0"/>
          <w:w w:val="113"/>
          <w:position w:val="-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"/>
          <w:w w:val="92"/>
          <w:position w:val="-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99"/>
          <w:position w:val="-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6"/>
          <w:w w:val="88"/>
          <w:position w:val="-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87"/>
          <w:position w:val="-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6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-10"/>
          <w:w w:val="100"/>
          <w:position w:val="-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4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-9"/>
        </w:rPr>
        <w:t>Kagi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-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44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-9"/>
        </w:rPr>
        <w:t>Ahşa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-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37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9"/>
        </w:rPr>
        <w:t>Çeli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9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84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-9"/>
        </w:rPr>
        <w:t>Diğer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80"/>
          <w:cols w:num="2" w:equalWidth="0">
            <w:col w:w="6033" w:space="112"/>
            <w:col w:w="5455"/>
          </w:cols>
        </w:sectPr>
      </w:pPr>
      <w:rPr/>
    </w:p>
    <w:p>
      <w:pPr>
        <w:spacing w:before="0" w:after="0" w:line="447" w:lineRule="exact"/>
        <w:ind w:left="4334" w:right="-20"/>
        <w:jc w:val="left"/>
        <w:tabs>
          <w:tab w:pos="4920" w:val="left"/>
          <w:tab w:pos="5440" w:val="left"/>
          <w:tab w:pos="5920" w:val="left"/>
          <w:tab w:pos="64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44"/>
          <w:szCs w:val="44"/>
          <w:color w:val="4B4D4D"/>
          <w:spacing w:val="0"/>
          <w:w w:val="63"/>
        </w:rPr>
        <w:t>ı</w:t>
      </w:r>
      <w:r>
        <w:rPr>
          <w:rFonts w:ascii="Arial" w:hAnsi="Arial" w:cs="Arial" w:eastAsia="Arial"/>
          <w:sz w:val="44"/>
          <w:szCs w:val="44"/>
          <w:color w:val="4B4D4D"/>
          <w:spacing w:val="0"/>
          <w:w w:val="100"/>
        </w:rPr>
        <w:tab/>
      </w:r>
      <w:r>
        <w:rPr>
          <w:rFonts w:ascii="Arial" w:hAnsi="Arial" w:cs="Arial" w:eastAsia="Arial"/>
          <w:sz w:val="44"/>
          <w:szCs w:val="44"/>
          <w:color w:val="4B4D4D"/>
          <w:spacing w:val="0"/>
          <w:w w:val="63"/>
        </w:rPr>
        <w:t>ı</w:t>
      </w:r>
      <w:r>
        <w:rPr>
          <w:rFonts w:ascii="Arial" w:hAnsi="Arial" w:cs="Arial" w:eastAsia="Arial"/>
          <w:sz w:val="44"/>
          <w:szCs w:val="44"/>
          <w:color w:val="4B4D4D"/>
          <w:spacing w:val="-65"/>
          <w:w w:val="63"/>
        </w:rPr>
        <w:t> </w:t>
      </w:r>
      <w:r>
        <w:rPr>
          <w:rFonts w:ascii="Arial" w:hAnsi="Arial" w:cs="Arial" w:eastAsia="Arial"/>
          <w:sz w:val="44"/>
          <w:szCs w:val="44"/>
          <w:color w:val="4B4D4D"/>
          <w:spacing w:val="0"/>
          <w:w w:val="100"/>
        </w:rPr>
        <w:tab/>
      </w:r>
      <w:r>
        <w:rPr>
          <w:rFonts w:ascii="Arial" w:hAnsi="Arial" w:cs="Arial" w:eastAsia="Arial"/>
          <w:sz w:val="44"/>
          <w:szCs w:val="44"/>
          <w:color w:val="4B4D4D"/>
          <w:spacing w:val="0"/>
          <w:w w:val="100"/>
        </w:rPr>
      </w:r>
      <w:r>
        <w:rPr>
          <w:rFonts w:ascii="Arial" w:hAnsi="Arial" w:cs="Arial" w:eastAsia="Arial"/>
          <w:sz w:val="44"/>
          <w:szCs w:val="44"/>
          <w:color w:val="BABCBC"/>
          <w:spacing w:val="0"/>
          <w:w w:val="36"/>
        </w:rPr>
        <w:t>ı</w:t>
      </w:r>
      <w:r>
        <w:rPr>
          <w:rFonts w:ascii="Arial" w:hAnsi="Arial" w:cs="Arial" w:eastAsia="Arial"/>
          <w:sz w:val="44"/>
          <w:szCs w:val="44"/>
          <w:color w:val="BABCBC"/>
          <w:spacing w:val="0"/>
          <w:w w:val="100"/>
        </w:rPr>
        <w:tab/>
      </w:r>
      <w:r>
        <w:rPr>
          <w:rFonts w:ascii="Arial" w:hAnsi="Arial" w:cs="Arial" w:eastAsia="Arial"/>
          <w:sz w:val="44"/>
          <w:szCs w:val="44"/>
          <w:color w:val="BABCBC"/>
          <w:spacing w:val="0"/>
          <w:w w:val="100"/>
        </w:rPr>
      </w:r>
      <w:r>
        <w:rPr>
          <w:rFonts w:ascii="Arial" w:hAnsi="Arial" w:cs="Arial" w:eastAsia="Arial"/>
          <w:sz w:val="41"/>
          <w:szCs w:val="41"/>
          <w:color w:val="1C1C1C"/>
          <w:spacing w:val="0"/>
          <w:w w:val="59"/>
        </w:rPr>
        <w:t>ı</w:t>
      </w:r>
      <w:r>
        <w:rPr>
          <w:rFonts w:ascii="Arial" w:hAnsi="Arial" w:cs="Arial" w:eastAsia="Arial"/>
          <w:sz w:val="41"/>
          <w:szCs w:val="41"/>
          <w:color w:val="1C1C1C"/>
          <w:spacing w:val="0"/>
          <w:w w:val="100"/>
        </w:rPr>
        <w:tab/>
      </w:r>
      <w:r>
        <w:rPr>
          <w:rFonts w:ascii="Arial" w:hAnsi="Arial" w:cs="Arial" w:eastAsia="Arial"/>
          <w:sz w:val="41"/>
          <w:szCs w:val="41"/>
          <w:color w:val="1C1C1C"/>
          <w:spacing w:val="0"/>
          <w:w w:val="100"/>
        </w:rPr>
      </w:r>
      <w:r>
        <w:rPr>
          <w:rFonts w:ascii="Arial" w:hAnsi="Arial" w:cs="Arial" w:eastAsia="Arial"/>
          <w:sz w:val="41"/>
          <w:szCs w:val="41"/>
          <w:color w:val="BABCBC"/>
          <w:spacing w:val="-12"/>
          <w:w w:val="14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78"/>
          <w:position w:val="4"/>
        </w:rPr>
        <w:t>IY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77"/>
          <w:position w:val="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7"/>
          <w:w w:val="100"/>
          <w:position w:val="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4"/>
        </w:rPr>
        <w:t>gını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4"/>
        </w:rPr>
        <w:t>Kontrol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4"/>
        </w:rPr>
        <w:t>Altına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4"/>
        </w:rPr>
        <w:t>Alma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1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8"/>
          <w:position w:val="4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7"/>
          <w:w w:val="80"/>
          <w:position w:val="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80"/>
          <w:position w:val="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20"/>
          <w:w w:val="8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4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6" w:lineRule="exact"/>
        <w:ind w:left="138" w:right="-20"/>
        <w:jc w:val="left"/>
        <w:tabs>
          <w:tab w:pos="2140" w:val="left"/>
          <w:tab w:pos="5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w w:val="83"/>
        </w:rPr>
        <w:t>!Y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w w:val="8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6"/>
          <w:w w:val="8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Şe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in: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hibi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7"/>
        </w:rPr>
        <w:t>:Gökha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7"/>
        </w:rPr>
        <w:t>GÜLTE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0"/>
          <w:w w:val="10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"/>
          <w:w w:val="5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4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2"/>
          <w:w w:val="9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</w:rPr>
        <w:t>acı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Kullanan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3" w:after="0" w:line="240" w:lineRule="auto"/>
        <w:ind w:left="201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iri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2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0"/>
          <w:w w:val="8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94"/>
        </w:rPr>
        <w:t>İb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-6"/>
          <w:w w:val="9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him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BAHÇE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1" w:after="0" w:line="236" w:lineRule="exact"/>
        <w:ind w:left="2014" w:right="-20"/>
        <w:jc w:val="left"/>
        <w:tabs>
          <w:tab w:pos="4640" w:val="left"/>
          <w:tab w:pos="7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86"/>
        </w:rPr>
        <w:t>jAraç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9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2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68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60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9"/>
          <w:w w:val="161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2"/>
          <w:w w:val="79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6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7"/>
          <w:w w:val="13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68"/>
          <w:position w:val="-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2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2:50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5"/>
          <w:w w:val="13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68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-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3:25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80"/>
        </w:sectPr>
      </w:pPr>
      <w:rPr/>
    </w:p>
    <w:p>
      <w:pPr>
        <w:spacing w:before="0" w:after="0" w:line="220" w:lineRule="exact"/>
        <w:ind w:left="138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6"/>
          <w:w w:val="14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2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3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88"/>
          <w:position w:val="-1"/>
        </w:rPr>
        <w:t>jAraç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"/>
          <w:w w:val="88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6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akası:3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2"/>
          <w:position w:val="-1"/>
        </w:rPr>
        <w:t>52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2"/>
          <w:w w:val="102"/>
          <w:position w:val="-1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3"/>
          <w:position w:val="-1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80"/>
          <w:cols w:num="2" w:equalWidth="0">
            <w:col w:w="625" w:space="1389"/>
            <w:col w:w="9586"/>
          </w:cols>
        </w:sectPr>
      </w:pPr>
      <w:rPr/>
    </w:p>
    <w:p>
      <w:pPr>
        <w:spacing w:before="0" w:after="0" w:line="263" w:lineRule="exact"/>
        <w:ind w:left="160" w:right="-20"/>
        <w:jc w:val="left"/>
        <w:tabs>
          <w:tab w:pos="4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3"/>
        </w:rPr>
        <w:t>Ekibin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5"/>
          <w:w w:val="87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2"/>
          <w:w w:val="78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ektri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1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-1"/>
        </w:rPr>
        <w:t>Arıza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  <w:position w:val="-1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7" w:after="0" w:line="240" w:lineRule="auto"/>
        <w:ind w:left="4571" w:right="4786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18"/>
          <w:w w:val="5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9"/>
          <w:w w:val="5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8"/>
        </w:rPr>
        <w:t>Aci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11"/>
          <w:w w:val="7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1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Gel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8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4" w:lineRule="auto"/>
        <w:ind w:left="2036" w:right="4416" w:firstLine="2556"/>
        <w:jc w:val="left"/>
        <w:tabs>
          <w:tab w:pos="4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w w:val="88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11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6"/>
        </w:rPr>
        <w:t>yet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96"/>
        </w:rPr>
        <w:t>-Jan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1"/>
          <w:w w:val="96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2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9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7"/>
          <w:w w:val="9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5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4"/>
          <w:w w:val="9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9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2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4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"/>
          <w:w w:val="9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0"/>
          <w:w w:val="10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7"/>
          <w:w w:val="10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6"/>
          <w:w w:val="8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8"/>
        </w:rPr>
        <w:t>Sayı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7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2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5"/>
        </w:rPr>
        <w:t>:3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"/>
          <w:w w:val="86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9"/>
          <w:position w:val="1"/>
        </w:rPr>
        <w:t>oğ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8"/>
          <w:w w:val="98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7"/>
          <w:w w:val="78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>gaz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Ekibi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4"/>
          <w:position w:val="1"/>
        </w:rPr>
        <w:t>Gel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-5"/>
          <w:w w:val="79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17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33" w:lineRule="exact"/>
        <w:ind w:left="152" w:right="-20"/>
        <w:jc w:val="left"/>
        <w:tabs>
          <w:tab w:pos="2000" w:val="left"/>
          <w:tab w:pos="4560" w:val="left"/>
          <w:tab w:pos="7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7"/>
          <w:szCs w:val="17"/>
          <w:color w:val="4B4D4D"/>
          <w:w w:val="108"/>
          <w:i/>
        </w:rPr>
        <w:t>Y</w:t>
      </w:r>
      <w:r>
        <w:rPr>
          <w:rFonts w:ascii="Arial" w:hAnsi="Arial" w:cs="Arial" w:eastAsia="Arial"/>
          <w:sz w:val="17"/>
          <w:szCs w:val="17"/>
          <w:color w:val="4B4D4D"/>
          <w:spacing w:val="-28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color w:val="898C8E"/>
          <w:spacing w:val="0"/>
          <w:w w:val="100"/>
          <w:i/>
        </w:rPr>
        <w:t>w</w:t>
      </w:r>
      <w:r>
        <w:rPr>
          <w:rFonts w:ascii="Arial" w:hAnsi="Arial" w:cs="Arial" w:eastAsia="Arial"/>
          <w:sz w:val="17"/>
          <w:szCs w:val="17"/>
          <w:color w:val="898C8E"/>
          <w:spacing w:val="31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color w:val="898C8E"/>
          <w:spacing w:val="0"/>
          <w:w w:val="168"/>
        </w:rPr>
        <w:t>·</w:t>
      </w:r>
      <w:r>
        <w:rPr>
          <w:rFonts w:ascii="Arial" w:hAnsi="Arial" w:cs="Arial" w:eastAsia="Arial"/>
          <w:sz w:val="17"/>
          <w:szCs w:val="17"/>
          <w:color w:val="898C8E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A5A8AC"/>
          <w:spacing w:val="-19"/>
          <w:w w:val="104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"/>
          <w:w w:val="10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Ekip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-1"/>
        </w:rPr>
        <w:t>ık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2"/>
          <w:w w:val="100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  <w:position w:val="-1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6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7"/>
          <w:w w:val="106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6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51"/>
          <w:w w:val="106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0"/>
          <w:w w:val="94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4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7"/>
          <w:w w:val="94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4"/>
          <w:position w:val="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9"/>
          <w:position w:val="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7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-5"/>
          <w:w w:val="7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"/>
          <w:w w:val="117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7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2"/>
          <w:w w:val="85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9"/>
          <w:w w:val="11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9"/>
          <w:w w:val="108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2"/>
          <w:position w:val="0"/>
        </w:rPr>
        <w:t>son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1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78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2"/>
          <w:position w:val="0"/>
        </w:rPr>
        <w:t>Sayısı: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80"/>
        </w:sectPr>
      </w:pPr>
      <w:rPr/>
    </w:p>
    <w:p>
      <w:pPr>
        <w:spacing w:before="0" w:after="0" w:line="237" w:lineRule="exact"/>
        <w:ind w:left="101" w:right="-7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5"/>
          <w:szCs w:val="15"/>
          <w:color w:val="5D5D5D"/>
          <w:spacing w:val="-78"/>
          <w:w w:val="157"/>
          <w:position w:val="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0"/>
          <w:w w:val="112"/>
          <w:position w:val="0"/>
        </w:rPr>
        <w:t>u</w:t>
      </w:r>
      <w:r>
        <w:rPr>
          <w:rFonts w:ascii="Arial" w:hAnsi="Arial" w:cs="Arial" w:eastAsia="Arial"/>
          <w:sz w:val="15"/>
          <w:szCs w:val="15"/>
          <w:color w:val="5D5D5D"/>
          <w:spacing w:val="-14"/>
          <w:w w:val="156"/>
          <w:position w:val="7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7"/>
          <w:w w:val="111"/>
          <w:position w:val="0"/>
        </w:rPr>
        <w:t>ı</w:t>
      </w:r>
      <w:r>
        <w:rPr>
          <w:rFonts w:ascii="Arial" w:hAnsi="Arial" w:cs="Arial" w:eastAsia="Arial"/>
          <w:sz w:val="15"/>
          <w:szCs w:val="15"/>
          <w:color w:val="5D5D5D"/>
          <w:spacing w:val="-21"/>
          <w:w w:val="157"/>
          <w:position w:val="7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11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"/>
          <w:w w:val="111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58"/>
          <w:position w:val="0"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82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1"/>
          <w:w w:val="82"/>
          <w:position w:val="0"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0"/>
          <w:w w:val="99"/>
          <w:position w:val="0"/>
        </w:rPr>
        <w:t>şse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6" w:after="0" w:line="240" w:lineRule="auto"/>
        <w:ind w:left="2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85"/>
        </w:rPr>
        <w:t>Döni.l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8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3"/>
        </w:rPr>
        <w:t>!Yardıma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Gele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6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akası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26" w:lineRule="exact"/>
        <w:ind w:left="2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2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9"/>
          <w:w w:val="92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2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2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3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2"/>
          <w:position w:val="-1"/>
        </w:rPr>
        <w:t>Am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1"/>
          <w:w w:val="92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2"/>
          <w:position w:val="-1"/>
        </w:rPr>
        <w:t>rini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2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37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8"/>
          <w:position w:val="-1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5"/>
          <w:w w:val="97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8"/>
          <w:w w:val="113"/>
          <w:position w:val="-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Soyadı: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80"/>
          <w:cols w:num="2" w:equalWidth="0">
            <w:col w:w="850" w:space="1164"/>
            <w:col w:w="9586"/>
          </w:cols>
        </w:sectPr>
      </w:pPr>
      <w:rPr/>
    </w:p>
    <w:p>
      <w:pPr>
        <w:spacing w:before="0" w:after="0" w:line="248" w:lineRule="exact"/>
        <w:ind w:left="124" w:right="-20"/>
        <w:jc w:val="left"/>
        <w:tabs>
          <w:tab w:pos="20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w w:val="10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9"/>
          <w:w w:val="5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7"/>
        </w:rPr>
        <w:t>ayı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Görüldüğü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!Yan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5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-1"/>
        </w:rPr>
        <w:t>ın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4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8"/>
          <w:w w:val="9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93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92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-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2"/>
          <w:position w:val="0"/>
        </w:rPr>
        <w:t>vanl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9"/>
          <w:w w:val="103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-1"/>
          <w:w w:val="7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4"/>
          <w:w w:val="111"/>
          <w:position w:val="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1"/>
          <w:position w:val="0"/>
        </w:rPr>
        <w:t>ın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9"/>
          <w:w w:val="92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>ndi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tarafından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3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"/>
          <w:w w:val="93"/>
          <w:position w:val="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3"/>
          <w:position w:val="0"/>
        </w:rPr>
        <w:t>ndi.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8"/>
          <w:w w:val="93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9"/>
          <w:w w:val="9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3"/>
          <w:position w:val="0"/>
        </w:rPr>
        <w:t>ülm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5"/>
          <w:w w:val="93"/>
          <w:position w:val="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3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7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"/>
          <w:w w:val="116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1"/>
          <w:w w:val="78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5"/>
          <w:w w:val="111"/>
          <w:position w:val="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86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7"/>
          <w:position w:val="1"/>
        </w:rPr>
        <w:t>görü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4"/>
          <w:position w:val="1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5"/>
          <w:position w:val="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8"/>
          <w:position w:val="1"/>
        </w:rPr>
        <w:t>Tarafım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10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9"/>
          <w:position w:val="1"/>
        </w:rPr>
        <w:t>zdan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2"/>
        </w:rPr>
        <w:t>sön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8"/>
          <w:w w:val="100"/>
          <w:position w:val="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2"/>
        </w:rPr>
        <w:t>ür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6"/>
          <w:w w:val="100"/>
          <w:position w:val="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9"/>
          <w:w w:val="79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6"/>
          <w:position w:val="2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5"/>
          <w:w w:val="78"/>
          <w:position w:val="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7"/>
          <w:w w:val="103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0"/>
          <w:position w:val="2"/>
        </w:rPr>
        <w:t>mi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3" w:lineRule="exact"/>
        <w:ind w:left="152" w:right="-20"/>
        <w:jc w:val="left"/>
        <w:tabs>
          <w:tab w:pos="20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Durum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17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7"/>
          <w:w w:val="96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0"/>
          <w:w w:val="8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4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6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2"/>
          <w:w w:val="9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84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5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6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1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4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tırma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2"/>
          <w:w w:val="9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4"/>
        </w:rPr>
        <w:t>dı.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26" w:lineRule="exact"/>
        <w:ind w:left="4543" w:right="417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"/>
          <w:w w:val="100"/>
          <w:position w:val="-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-1"/>
        </w:rPr>
        <w:t>ndürmede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6"/>
          <w:position w:val="-1"/>
        </w:rPr>
        <w:t>Kullanı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2"/>
          <w:w w:val="78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2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3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2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"/>
          <w:w w:val="102"/>
          <w:position w:val="-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2"/>
          <w:position w:val="-1"/>
        </w:rPr>
        <w:t>ndürücU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220" w:right="80"/>
        </w:sectPr>
      </w:pPr>
      <w:rPr/>
    </w:p>
    <w:p>
      <w:pPr>
        <w:spacing w:before="11" w:after="0" w:line="240" w:lineRule="auto"/>
        <w:ind w:left="13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7"/>
          <w:w w:val="18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9"/>
        </w:rPr>
        <w:t>ndürme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2"/>
        </w:rPr>
        <w:t>Tü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8"/>
          <w:w w:val="10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79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6" w:lineRule="exact"/>
        <w:ind w:left="187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0"/>
          <w:w w:val="111"/>
          <w:position w:val="-1"/>
        </w:rPr>
        <w:t>öndürme</w:t>
      </w:r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-9"/>
          <w:w w:val="111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Sonundaki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5" w:after="0" w:line="189" w:lineRule="exact"/>
        <w:ind w:left="2483" w:right="-20"/>
        <w:jc w:val="left"/>
        <w:tabs>
          <w:tab w:pos="4400" w:val="left"/>
          <w:tab w:pos="59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5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4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-5"/>
        </w:rPr>
        <w:t>m3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-5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-5"/>
        </w:rPr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0"/>
          <w:position w:val="-3"/>
        </w:rPr>
        <w:t>IKö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0"/>
          <w:position w:val="-3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0"/>
          <w:position w:val="-3"/>
        </w:rPr>
        <w:t>ük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2"/>
          <w:w w:val="9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7"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3"/>
          <w:w w:val="97"/>
          <w:position w:val="-3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33"/>
          <w:position w:val="-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-3"/>
          <w:w w:val="50"/>
          <w:position w:val="-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2"/>
          <w:w w:val="90"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2"/>
          <w:position w:val="-3"/>
        </w:rPr>
        <w:t>.K.T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3"/>
          <w:position w:val="-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3"/>
          <w:w w:val="100"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3"/>
        </w:rPr>
        <w:t>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55" w:lineRule="exact"/>
        <w:ind w:left="4359" w:right="3369"/>
        <w:jc w:val="center"/>
        <w:tabs>
          <w:tab w:pos="5920" w:val="left"/>
        </w:tabs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color w:val="5D5D5D"/>
          <w:spacing w:val="0"/>
          <w:w w:val="59"/>
        </w:rPr>
        <w:t>ı</w:t>
      </w:r>
      <w:r>
        <w:rPr>
          <w:rFonts w:ascii="Arial" w:hAnsi="Arial" w:cs="Arial" w:eastAsia="Arial"/>
          <w:sz w:val="41"/>
          <w:szCs w:val="41"/>
          <w:color w:val="5D5D5D"/>
          <w:spacing w:val="0"/>
          <w:w w:val="100"/>
        </w:rPr>
        <w:tab/>
      </w:r>
      <w:r>
        <w:rPr>
          <w:rFonts w:ascii="Arial" w:hAnsi="Arial" w:cs="Arial" w:eastAsia="Arial"/>
          <w:sz w:val="41"/>
          <w:szCs w:val="41"/>
          <w:color w:val="5D5D5D"/>
          <w:spacing w:val="0"/>
          <w:w w:val="100"/>
        </w:rPr>
      </w:r>
      <w:r>
        <w:rPr>
          <w:rFonts w:ascii="Arial" w:hAnsi="Arial" w:cs="Arial" w:eastAsia="Arial"/>
          <w:sz w:val="41"/>
          <w:szCs w:val="41"/>
          <w:color w:val="727474"/>
          <w:spacing w:val="0"/>
          <w:w w:val="78"/>
        </w:rPr>
        <w:t>ı</w:t>
      </w:r>
      <w:r>
        <w:rPr>
          <w:rFonts w:ascii="Arial" w:hAnsi="Arial" w:cs="Arial" w:eastAsia="Arial"/>
          <w:sz w:val="41"/>
          <w:szCs w:val="41"/>
          <w:color w:val="000000"/>
          <w:spacing w:val="0"/>
          <w:w w:val="100"/>
        </w:rPr>
      </w:r>
    </w:p>
    <w:p>
      <w:pPr>
        <w:spacing w:before="0" w:after="0" w:line="192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17"/>
        </w:rPr>
        <w:t>angında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17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6"/>
          <w:w w:val="11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30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balyasama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kısme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yanma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0"/>
          <w:w w:val="98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retiyle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</w:rPr>
        <w:t>za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görmü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4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tür.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80"/>
          <w:cols w:num="2" w:equalWidth="0">
            <w:col w:w="1876" w:space="204"/>
            <w:col w:w="9520"/>
          </w:cols>
        </w:sectPr>
      </w:pPr>
      <w:rPr/>
    </w:p>
    <w:p>
      <w:pPr>
        <w:spacing w:before="4" w:after="0" w:line="240" w:lineRule="auto"/>
        <w:ind w:left="152" w:right="697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w w:val="93"/>
        </w:rPr>
        <w:t>Hasa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Durumu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           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2"/>
          <w:w w:val="96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6"/>
        </w:rPr>
        <w:t>mi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8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4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Toplam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8"/>
        </w:rPr>
        <w:t>Zara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4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500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4"/>
          <w:w w:val="11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8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</w:rPr>
        <w:t>rin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yapıl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tetkikte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95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-3"/>
          <w:w w:val="9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"/>
          <w:w w:val="11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6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4"/>
          <w:w w:val="10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cının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6"/>
        </w:rPr>
        <w:t>mü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3"/>
          <w:w w:val="9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8"/>
          <w:w w:val="7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5"/>
        </w:rPr>
        <w:t>aki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7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6"/>
          <w:w w:val="7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7"/>
          <w:w w:val="10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11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9"/>
          <w:w w:val="9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94"/>
        </w:rPr>
        <w:t>ın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1"/>
          <w:w w:val="95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stifl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</w:rPr>
        <w:t>nm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9"/>
        </w:rPr>
        <w:t>sama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1"/>
          <w:w w:val="9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6"/>
        </w:rPr>
        <w:t>aly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7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rında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olduğu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30" w:lineRule="exact"/>
        <w:ind w:left="2043" w:right="59" w:firstLine="-1905"/>
        <w:jc w:val="left"/>
        <w:tabs>
          <w:tab w:pos="2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w w:val="9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w w:val="9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7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gı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9"/>
          <w:w w:val="101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kı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</w:rPr>
        <w:t>Ned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"/>
          <w:w w:val="9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8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96"/>
          <w:position w:val="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8"/>
          <w:w w:val="97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79"/>
          <w:position w:val="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mü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olup;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8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1"/>
        </w:rPr>
        <w:t>pıla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2"/>
          <w:w w:val="86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  <w:position w:val="1"/>
        </w:rPr>
        <w:t>aştı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1"/>
        </w:rPr>
        <w:t>rma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5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1"/>
        </w:rPr>
        <w:t>ruştur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6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1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1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93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11"/>
          <w:w w:val="9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"/>
          <w:w w:val="93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93"/>
          <w:position w:val="1"/>
        </w:rPr>
        <w:t>ini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93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22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2"/>
          <w:position w:val="1"/>
        </w:rPr>
        <w:t>ço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8"/>
          <w:w w:val="102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8"/>
          <w:w w:val="86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2"/>
          <w:position w:val="1"/>
        </w:rPr>
        <w:t>ğu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1"/>
        </w:rPr>
        <w:t>nun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kibrit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8"/>
          <w:position w:val="1"/>
        </w:rPr>
        <w:t>çakına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0"/>
          <w:w w:val="99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oynarke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9"/>
          <w:position w:val="1"/>
        </w:rPr>
        <w:t>sama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7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7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2"/>
          <w:w w:val="105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85"/>
          <w:position w:val="1"/>
        </w:rPr>
        <w:t>rı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8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1"/>
          <w:position w:val="0"/>
        </w:rPr>
        <w:t>utuşturm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4"/>
          <w:w w:val="101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9"/>
          <w:w w:val="94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7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>nuc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  <w:position w:val="0"/>
        </w:rPr>
        <w:t>çı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>kt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8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6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>naati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6"/>
          <w:position w:val="0"/>
        </w:rPr>
        <w:t>varılm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2"/>
          <w:w w:val="7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1"/>
          <w:position w:val="0"/>
        </w:rPr>
        <w:t>ştır.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7" w:right="429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727474"/>
          <w:w w:val="8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7"/>
          <w:w w:val="8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8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7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"/>
          <w:w w:val="9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8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85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ise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                  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5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"/>
          <w:w w:val="9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5"/>
        </w:rPr>
        <w:t>eti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</w:rPr>
        <w:t>ı: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</w:rPr>
        <w:t>                                                                      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1"/>
          <w:w w:val="83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4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8"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9"/>
          <w:w w:val="9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8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1" w:after="0" w:line="243" w:lineRule="auto"/>
        <w:ind w:left="117" w:right="991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1"/>
        </w:rPr>
        <w:t>!Araç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Gereç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bı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Yaı·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8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727474"/>
          <w:spacing w:val="0"/>
          <w:w w:val="136"/>
        </w:rPr>
        <w:t>''1</w:t>
      </w:r>
      <w:r>
        <w:rPr>
          <w:rFonts w:ascii="Arial" w:hAnsi="Arial" w:cs="Arial" w:eastAsia="Arial"/>
          <w:sz w:val="14"/>
          <w:szCs w:val="14"/>
          <w:color w:val="72747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Yer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Kime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23"/>
        </w:rPr>
        <w:t>tre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2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5"/>
          <w:w w:val="12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2"/>
          <w:w w:val="12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898C8E"/>
          <w:spacing w:val="-86"/>
          <w:w w:val="174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4"/>
          <w:w w:val="12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9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Edildiği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1900" w:h="16820"/>
          <w:pgMar w:top="520" w:bottom="280" w:left="220" w:right="80"/>
        </w:sectPr>
      </w:pPr>
      <w:rPr/>
    </w:p>
    <w:p>
      <w:pPr>
        <w:spacing w:before="18" w:after="0" w:line="226" w:lineRule="exact"/>
        <w:ind w:left="145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Ekibi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Dönüşü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8" w:after="0" w:line="236" w:lineRule="exact"/>
        <w:ind w:right="-20"/>
        <w:jc w:val="left"/>
        <w:tabs>
          <w:tab w:pos="39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tTar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4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  <w:position w:val="0"/>
        </w:rPr>
        <w:t>:15.10.2017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-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89"/>
          <w:position w:val="0"/>
        </w:rPr>
        <w:t>!Sa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4"/>
          <w:w w:val="89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89"/>
          <w:position w:val="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6"/>
          <w:w w:val="8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7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8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1"/>
          <w:position w:val="0"/>
        </w:rPr>
        <w:t>5:20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80"/>
          <w:cols w:num="2" w:equalWidth="0">
            <w:col w:w="1324" w:space="676"/>
            <w:col w:w="9600"/>
          </w:cols>
        </w:sectPr>
      </w:pPr>
      <w:rPr/>
    </w:p>
    <w:p>
      <w:pPr>
        <w:spacing w:before="1" w:after="0" w:line="240" w:lineRule="auto"/>
        <w:ind w:left="238" w:right="-20"/>
        <w:jc w:val="left"/>
        <w:tabs>
          <w:tab w:pos="1380" w:val="left"/>
          <w:tab w:pos="86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Varsa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11"/>
          <w:w w:val="9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43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7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63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6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1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B2D2D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7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Ödemiş</w:t>
        <w:tab/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8"/>
          <w:position w:val="1"/>
        </w:rPr>
        <w:t>ONAYLA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9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1" w:after="0" w:line="231" w:lineRule="exact"/>
        <w:ind w:right="1387"/>
        <w:jc w:val="righ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5D5D5D"/>
          <w:spacing w:val="0"/>
          <w:w w:val="56"/>
          <w:position w:val="-8"/>
        </w:rPr>
        <w:t>2</w:t>
      </w:r>
      <w:r>
        <w:rPr>
          <w:rFonts w:ascii="Arial" w:hAnsi="Arial" w:cs="Arial" w:eastAsia="Arial"/>
          <w:sz w:val="28"/>
          <w:szCs w:val="28"/>
          <w:color w:val="5D5D5D"/>
          <w:spacing w:val="23"/>
          <w:w w:val="56"/>
          <w:position w:val="-8"/>
        </w:rPr>
        <w:t> </w:t>
      </w:r>
      <w:r>
        <w:rPr>
          <w:rFonts w:ascii="Arial" w:hAnsi="Arial" w:cs="Arial" w:eastAsia="Arial"/>
          <w:sz w:val="28"/>
          <w:szCs w:val="28"/>
          <w:color w:val="5D5D5D"/>
          <w:spacing w:val="0"/>
          <w:w w:val="56"/>
          <w:position w:val="-8"/>
        </w:rPr>
        <w:t>5</w:t>
      </w:r>
      <w:r>
        <w:rPr>
          <w:rFonts w:ascii="Arial" w:hAnsi="Arial" w:cs="Arial" w:eastAsia="Arial"/>
          <w:sz w:val="28"/>
          <w:szCs w:val="28"/>
          <w:color w:val="5D5D5D"/>
          <w:spacing w:val="0"/>
          <w:w w:val="56"/>
          <w:position w:val="-8"/>
        </w:rPr>
        <w:t> </w:t>
      </w:r>
      <w:r>
        <w:rPr>
          <w:rFonts w:ascii="Arial" w:hAnsi="Arial" w:cs="Arial" w:eastAsia="Arial"/>
          <w:sz w:val="28"/>
          <w:szCs w:val="28"/>
          <w:color w:val="5D5D5D"/>
          <w:spacing w:val="9"/>
          <w:w w:val="56"/>
          <w:position w:val="-8"/>
        </w:rPr>
        <w:t> </w:t>
      </w:r>
      <w:r>
        <w:rPr>
          <w:rFonts w:ascii="Arial" w:hAnsi="Arial" w:cs="Arial" w:eastAsia="Arial"/>
          <w:sz w:val="28"/>
          <w:szCs w:val="28"/>
          <w:color w:val="727474"/>
          <w:spacing w:val="0"/>
          <w:w w:val="56"/>
          <w:position w:val="-8"/>
        </w:rPr>
        <w:t>E</w:t>
      </w:r>
      <w:r>
        <w:rPr>
          <w:rFonts w:ascii="Arial" w:hAnsi="Arial" w:cs="Arial" w:eastAsia="Arial"/>
          <w:sz w:val="28"/>
          <w:szCs w:val="28"/>
          <w:color w:val="727474"/>
          <w:spacing w:val="4"/>
          <w:w w:val="56"/>
          <w:position w:val="-8"/>
        </w:rPr>
        <w:t> </w:t>
      </w:r>
      <w:r>
        <w:rPr>
          <w:rFonts w:ascii="Arial" w:hAnsi="Arial" w:cs="Arial" w:eastAsia="Arial"/>
          <w:sz w:val="28"/>
          <w:szCs w:val="28"/>
          <w:color w:val="898C8E"/>
          <w:spacing w:val="0"/>
          <w:w w:val="75"/>
          <w:position w:val="-8"/>
        </w:rPr>
        <w:t>im</w:t>
      </w:r>
      <w:r>
        <w:rPr>
          <w:rFonts w:ascii="Arial" w:hAnsi="Arial" w:cs="Arial" w:eastAsia="Arial"/>
          <w:sz w:val="28"/>
          <w:szCs w:val="28"/>
          <w:color w:val="898C8E"/>
          <w:spacing w:val="1"/>
          <w:w w:val="75"/>
          <w:position w:val="-8"/>
        </w:rPr>
        <w:t> </w:t>
      </w:r>
      <w:r>
        <w:rPr>
          <w:rFonts w:ascii="Arial" w:hAnsi="Arial" w:cs="Arial" w:eastAsia="Arial"/>
          <w:sz w:val="28"/>
          <w:szCs w:val="28"/>
          <w:color w:val="727474"/>
          <w:spacing w:val="0"/>
          <w:w w:val="57"/>
          <w:position w:val="-8"/>
        </w:rPr>
        <w:t>2017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220" w:right="80"/>
        </w:sectPr>
      </w:pPr>
      <w:rPr/>
    </w:p>
    <w:p>
      <w:pPr>
        <w:spacing w:before="0" w:after="0" w:line="244" w:lineRule="exact"/>
        <w:ind w:left="2157" w:right="-78"/>
        <w:jc w:val="left"/>
        <w:tabs>
          <w:tab w:pos="46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-5"/>
          <w:w w:val="151"/>
          <w:position w:val="-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color w:val="3B3D3D"/>
          <w:spacing w:val="0"/>
          <w:w w:val="92"/>
          <w:position w:val="-2"/>
        </w:rPr>
        <w:t>;ım</w:t>
      </w:r>
      <w:r>
        <w:rPr>
          <w:rFonts w:ascii="Times New Roman" w:hAnsi="Times New Roman" w:cs="Times New Roman" w:eastAsia="Times New Roman"/>
          <w:sz w:val="22"/>
          <w:szCs w:val="22"/>
          <w:color w:val="3B3D3D"/>
          <w:spacing w:val="-13"/>
          <w:w w:val="92"/>
          <w:position w:val="-2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0"/>
          <w:w w:val="97"/>
          <w:position w:val="-2"/>
        </w:rPr>
        <w:t>şs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0"/>
          <w:w w:val="96"/>
          <w:position w:val="-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-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0"/>
          <w:w w:val="325"/>
          <w:position w:val="-2"/>
        </w:rPr>
        <w:t>Os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3"/>
        </w:rPr>
        <w:t>Yangına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3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95"/>
          <w:position w:val="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7"/>
          <w:w w:val="95"/>
          <w:position w:val="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2"/>
          <w:position w:val="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1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85" w:lineRule="exact"/>
        <w:ind w:left="367" w:right="-20"/>
        <w:jc w:val="left"/>
        <w:tabs>
          <w:tab w:pos="49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6"/>
          <w:szCs w:val="16"/>
          <w:color w:val="727474"/>
          <w:spacing w:val="-23"/>
          <w:w w:val="163"/>
          <w:position w:val="-1"/>
        </w:rPr>
        <w:t>'</w:t>
      </w:r>
      <w:r>
        <w:rPr>
          <w:rFonts w:ascii="Arial" w:hAnsi="Arial" w:cs="Arial" w:eastAsia="Arial"/>
          <w:sz w:val="16"/>
          <w:szCs w:val="16"/>
          <w:color w:val="4B4D4D"/>
          <w:spacing w:val="0"/>
          <w:w w:val="163"/>
          <w:position w:val="-1"/>
        </w:rPr>
        <w:t>ü</w:t>
      </w:r>
      <w:r>
        <w:rPr>
          <w:rFonts w:ascii="Arial" w:hAnsi="Arial" w:cs="Arial" w:eastAsia="Arial"/>
          <w:sz w:val="16"/>
          <w:szCs w:val="16"/>
          <w:color w:val="4B4D4D"/>
          <w:spacing w:val="-72"/>
          <w:w w:val="163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4B4D4D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6"/>
          <w:szCs w:val="16"/>
          <w:color w:val="4B4D4D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9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0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60" w:lineRule="exact"/>
        <w:ind w:left="410" w:right="-20"/>
        <w:jc w:val="left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color w:val="5D5D5D"/>
          <w:w w:val="178"/>
          <w:position w:val="-1"/>
        </w:rPr>
        <w:t>ıl</w:t>
      </w:r>
      <w:r>
        <w:rPr>
          <w:rFonts w:ascii="Arial" w:hAnsi="Arial" w:cs="Arial" w:eastAsia="Arial"/>
          <w:sz w:val="8"/>
          <w:szCs w:val="8"/>
          <w:color w:val="5D5D5D"/>
          <w:w w:val="179"/>
          <w:position w:val="-1"/>
        </w:rPr>
        <w:t>)</w:t>
      </w:r>
      <w:r>
        <w:rPr>
          <w:rFonts w:ascii="Arial" w:hAnsi="Arial" w:cs="Arial" w:eastAsia="Arial"/>
          <w:sz w:val="8"/>
          <w:szCs w:val="8"/>
          <w:color w:val="000000"/>
          <w:w w:val="100"/>
          <w:position w:val="0"/>
        </w:rPr>
      </w:r>
    </w:p>
    <w:p>
      <w:pPr>
        <w:spacing w:before="0" w:after="0" w:line="201" w:lineRule="exact"/>
        <w:ind w:left="367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5D5D5D"/>
          <w:spacing w:val="0"/>
          <w:w w:val="54"/>
        </w:rPr>
        <w:t>.:::-.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9"/>
          <w:szCs w:val="19"/>
          <w:color w:val="727474"/>
          <w:spacing w:val="0"/>
          <w:w w:val="100"/>
          <w:i/>
        </w:rPr>
        <w:t>1</w:t>
      </w:r>
      <w:r>
        <w:rPr>
          <w:rFonts w:ascii="Arial" w:hAnsi="Arial" w:cs="Arial" w:eastAsia="Arial"/>
          <w:sz w:val="19"/>
          <w:szCs w:val="19"/>
          <w:color w:val="727474"/>
          <w:spacing w:val="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727474"/>
          <w:spacing w:val="4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11"/>
          <w:w w:val="123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2017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80"/>
          <w:cols w:num="2" w:equalWidth="0">
            <w:col w:w="6176" w:space="2770"/>
            <w:col w:w="2654"/>
          </w:cols>
        </w:sectPr>
      </w:pPr>
      <w:rPr/>
    </w:p>
    <w:p>
      <w:pPr>
        <w:spacing w:before="37" w:after="0" w:line="240" w:lineRule="auto"/>
        <w:ind w:left="339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727474"/>
          <w:spacing w:val="-23"/>
          <w:w w:val="13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52"/>
        </w:rPr>
        <w:t>,.....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9" w:after="0" w:line="297" w:lineRule="exact"/>
        <w:ind w:left="136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/>
        <w:br w:type="column"/>
      </w:r>
      <w:r>
        <w:rPr>
          <w:rFonts w:ascii="Arial" w:hAnsi="Arial" w:cs="Arial" w:eastAsia="Arial"/>
          <w:sz w:val="27"/>
          <w:szCs w:val="27"/>
          <w:color w:val="727474"/>
          <w:spacing w:val="3"/>
          <w:w w:val="89"/>
          <w:position w:val="-2"/>
        </w:rPr>
        <w:t>K</w:t>
      </w:r>
      <w:r>
        <w:rPr>
          <w:rFonts w:ascii="Arial" w:hAnsi="Arial" w:cs="Arial" w:eastAsia="Arial"/>
          <w:sz w:val="27"/>
          <w:szCs w:val="27"/>
          <w:color w:val="898C8E"/>
          <w:spacing w:val="-1"/>
          <w:w w:val="74"/>
          <w:position w:val="-2"/>
        </w:rPr>
        <w:t>S</w:t>
      </w:r>
      <w:r>
        <w:rPr>
          <w:rFonts w:ascii="Arial" w:hAnsi="Arial" w:cs="Arial" w:eastAsia="Arial"/>
          <w:sz w:val="27"/>
          <w:szCs w:val="27"/>
          <w:color w:val="5D5D5D"/>
          <w:spacing w:val="0"/>
          <w:w w:val="79"/>
          <w:position w:val="-2"/>
        </w:rPr>
        <w:t>ULAR</w:t>
      </w:r>
      <w:r>
        <w:rPr>
          <w:rFonts w:ascii="Arial" w:hAnsi="Arial" w:cs="Arial" w:eastAsia="Arial"/>
          <w:sz w:val="27"/>
          <w:szCs w:val="27"/>
          <w:color w:val="000000"/>
          <w:spacing w:val="0"/>
          <w:w w:val="100"/>
          <w:position w:val="0"/>
        </w:rPr>
      </w:r>
    </w:p>
    <w:p>
      <w:pPr>
        <w:spacing w:before="0" w:after="0" w:line="293" w:lineRule="exact"/>
        <w:ind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7"/>
          <w:szCs w:val="27"/>
          <w:color w:val="5D5D5D"/>
          <w:spacing w:val="0"/>
          <w:w w:val="79"/>
          <w:b/>
          <w:bCs/>
        </w:rPr>
        <w:t>Güne</w:t>
      </w:r>
      <w:r>
        <w:rPr>
          <w:rFonts w:ascii="Arial" w:hAnsi="Arial" w:cs="Arial" w:eastAsia="Arial"/>
          <w:sz w:val="27"/>
          <w:szCs w:val="27"/>
          <w:color w:val="5D5D5D"/>
          <w:spacing w:val="0"/>
          <w:w w:val="79"/>
          <w:b/>
          <w:bCs/>
        </w:rPr>
        <w:t>y</w:t>
      </w:r>
      <w:r>
        <w:rPr>
          <w:rFonts w:ascii="Arial" w:hAnsi="Arial" w:cs="Arial" w:eastAsia="Arial"/>
          <w:sz w:val="27"/>
          <w:szCs w:val="27"/>
          <w:color w:val="5D5D5D"/>
          <w:spacing w:val="-14"/>
          <w:w w:val="79"/>
          <w:b/>
          <w:bCs/>
        </w:rPr>
        <w:t> </w:t>
      </w:r>
      <w:r>
        <w:rPr>
          <w:rFonts w:ascii="Arial" w:hAnsi="Arial" w:cs="Arial" w:eastAsia="Arial"/>
          <w:sz w:val="25"/>
          <w:szCs w:val="25"/>
          <w:color w:val="5D5D5D"/>
          <w:spacing w:val="0"/>
          <w:w w:val="79"/>
          <w:b/>
          <w:bCs/>
        </w:rPr>
        <w:t>Bölge</w:t>
      </w:r>
      <w:r>
        <w:rPr>
          <w:rFonts w:ascii="Arial" w:hAnsi="Arial" w:cs="Arial" w:eastAsia="Arial"/>
          <w:sz w:val="25"/>
          <w:szCs w:val="25"/>
          <w:color w:val="5D5D5D"/>
          <w:spacing w:val="42"/>
          <w:w w:val="79"/>
          <w:b/>
          <w:bCs/>
        </w:rPr>
        <w:t> </w:t>
      </w:r>
      <w:r>
        <w:rPr>
          <w:rFonts w:ascii="Arial" w:hAnsi="Arial" w:cs="Arial" w:eastAsia="Arial"/>
          <w:sz w:val="30"/>
          <w:szCs w:val="30"/>
          <w:color w:val="A5A8AC"/>
          <w:spacing w:val="0"/>
          <w:w w:val="47"/>
          <w:i/>
        </w:rPr>
        <w:t>:</w:t>
      </w:r>
      <w:r>
        <w:rPr>
          <w:rFonts w:ascii="Arial" w:hAnsi="Arial" w:cs="Arial" w:eastAsia="Arial"/>
          <w:sz w:val="30"/>
          <w:szCs w:val="30"/>
          <w:color w:val="A5A8AC"/>
          <w:spacing w:val="4"/>
          <w:w w:val="48"/>
          <w:i/>
        </w:rPr>
        <w:t>1</w:t>
      </w:r>
      <w:r>
        <w:rPr>
          <w:rFonts w:ascii="Arial" w:hAnsi="Arial" w:cs="Arial" w:eastAsia="Arial"/>
          <w:sz w:val="30"/>
          <w:szCs w:val="30"/>
          <w:color w:val="5D5D5D"/>
          <w:spacing w:val="0"/>
          <w:w w:val="78"/>
          <w:i/>
        </w:rPr>
        <w:t>.</w:t>
      </w:r>
      <w:r>
        <w:rPr>
          <w:rFonts w:ascii="Arial" w:hAnsi="Arial" w:cs="Arial" w:eastAsia="Arial"/>
          <w:sz w:val="30"/>
          <w:szCs w:val="30"/>
          <w:color w:val="5D5D5D"/>
          <w:spacing w:val="-37"/>
          <w:w w:val="100"/>
          <w:i/>
        </w:rPr>
        <w:t> </w:t>
      </w:r>
      <w:r>
        <w:rPr>
          <w:rFonts w:ascii="Arial" w:hAnsi="Arial" w:cs="Arial" w:eastAsia="Arial"/>
          <w:sz w:val="25"/>
          <w:szCs w:val="25"/>
          <w:color w:val="727474"/>
          <w:spacing w:val="0"/>
          <w:w w:val="100"/>
          <w:b/>
          <w:bCs/>
        </w:rPr>
        <w:t>Posta</w:t>
      </w:r>
      <w:r>
        <w:rPr>
          <w:rFonts w:ascii="Arial" w:hAnsi="Arial" w:cs="Arial" w:eastAsia="Arial"/>
          <w:sz w:val="25"/>
          <w:szCs w:val="25"/>
          <w:color w:val="000000"/>
          <w:spacing w:val="0"/>
          <w:w w:val="100"/>
        </w:rPr>
      </w:r>
    </w:p>
    <w:p>
      <w:pPr>
        <w:spacing w:before="0" w:after="0" w:line="14" w:lineRule="exact"/>
        <w:ind w:left="401" w:right="-100"/>
        <w:jc w:val="left"/>
        <w:tabs>
          <w:tab w:pos="3480" w:val="left"/>
        </w:tabs>
        <w:rPr>
          <w:rFonts w:ascii="Times New Roman" w:hAnsi="Times New Roman" w:cs="Times New Roman" w:eastAsia="Times New Roman"/>
          <w:sz w:val="36"/>
          <w:szCs w:val="36"/>
        </w:rPr>
      </w:pPr>
      <w:rPr/>
      <w:r>
        <w:rPr>
          <w:rFonts w:ascii="Arial" w:hAnsi="Arial" w:cs="Arial" w:eastAsia="Arial"/>
          <w:sz w:val="25"/>
          <w:szCs w:val="25"/>
          <w:color w:val="5D5D5D"/>
          <w:spacing w:val="0"/>
          <w:w w:val="84"/>
          <w:b/>
          <w:bCs/>
          <w:position w:val="-20"/>
        </w:rPr>
        <w:t>Grupla</w:t>
      </w:r>
      <w:r>
        <w:rPr>
          <w:rFonts w:ascii="Arial" w:hAnsi="Arial" w:cs="Arial" w:eastAsia="Arial"/>
          <w:sz w:val="25"/>
          <w:szCs w:val="25"/>
          <w:color w:val="5D5D5D"/>
          <w:spacing w:val="0"/>
          <w:w w:val="84"/>
          <w:b/>
          <w:bCs/>
          <w:position w:val="-20"/>
        </w:rPr>
        <w:t>r</w:t>
      </w:r>
      <w:r>
        <w:rPr>
          <w:rFonts w:ascii="Arial" w:hAnsi="Arial" w:cs="Arial" w:eastAsia="Arial"/>
          <w:sz w:val="25"/>
          <w:szCs w:val="25"/>
          <w:color w:val="5D5D5D"/>
          <w:spacing w:val="5"/>
          <w:w w:val="84"/>
          <w:b/>
          <w:bCs/>
          <w:position w:val="-20"/>
        </w:rPr>
        <w:t> </w:t>
      </w:r>
      <w:r>
        <w:rPr>
          <w:rFonts w:ascii="Arial" w:hAnsi="Arial" w:cs="Arial" w:eastAsia="Arial"/>
          <w:sz w:val="25"/>
          <w:szCs w:val="25"/>
          <w:color w:val="727474"/>
          <w:spacing w:val="0"/>
          <w:w w:val="84"/>
          <w:b/>
          <w:bCs/>
          <w:position w:val="-20"/>
        </w:rPr>
        <w:t>Amiri</w:t>
      </w:r>
      <w:r>
        <w:rPr>
          <w:rFonts w:ascii="Arial" w:hAnsi="Arial" w:cs="Arial" w:eastAsia="Arial"/>
          <w:sz w:val="25"/>
          <w:szCs w:val="25"/>
          <w:color w:val="727474"/>
          <w:spacing w:val="0"/>
          <w:w w:val="100"/>
          <w:b/>
          <w:bCs/>
          <w:position w:val="-20"/>
        </w:rPr>
        <w:tab/>
      </w:r>
      <w:r>
        <w:rPr>
          <w:rFonts w:ascii="Arial" w:hAnsi="Arial" w:cs="Arial" w:eastAsia="Arial"/>
          <w:sz w:val="25"/>
          <w:szCs w:val="25"/>
          <w:color w:val="727474"/>
          <w:spacing w:val="0"/>
          <w:w w:val="100"/>
          <w:b/>
          <w:bCs/>
          <w:position w:val="-20"/>
        </w:rPr>
      </w:r>
      <w:r>
        <w:rPr>
          <w:rFonts w:ascii="Times New Roman" w:hAnsi="Times New Roman" w:cs="Times New Roman" w:eastAsia="Times New Roman"/>
          <w:sz w:val="36"/>
          <w:szCs w:val="36"/>
          <w:color w:val="5256AF"/>
          <w:spacing w:val="0"/>
          <w:w w:val="131"/>
          <w:i/>
          <w:position w:val="-33"/>
        </w:rPr>
        <w:t>7</w:t>
      </w:r>
      <w:r>
        <w:rPr>
          <w:rFonts w:ascii="Times New Roman" w:hAnsi="Times New Roman" w:cs="Times New Roman" w:eastAsia="Times New Roman"/>
          <w:sz w:val="36"/>
          <w:szCs w:val="36"/>
          <w:color w:val="000000"/>
          <w:spacing w:val="0"/>
          <w:w w:val="100"/>
          <w:position w:val="0"/>
        </w:rPr>
      </w:r>
    </w:p>
    <w:p>
      <w:pPr>
        <w:spacing w:before="0" w:after="0" w:line="653" w:lineRule="exact"/>
        <w:ind w:right="-20"/>
        <w:jc w:val="left"/>
        <w:tabs>
          <w:tab w:pos="2240" w:val="left"/>
        </w:tabs>
        <w:rPr>
          <w:rFonts w:ascii="Times New Roman" w:hAnsi="Times New Roman" w:cs="Times New Roman" w:eastAsia="Times New Roman"/>
          <w:sz w:val="144"/>
          <w:szCs w:val="14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44"/>
          <w:szCs w:val="144"/>
          <w:color w:val="484975"/>
          <w:w w:val="266"/>
          <w:position w:val="-76"/>
        </w:rPr>
        <w:t>i</w:t>
      </w:r>
      <w:r>
        <w:rPr>
          <w:rFonts w:ascii="Times New Roman" w:hAnsi="Times New Roman" w:cs="Times New Roman" w:eastAsia="Times New Roman"/>
          <w:sz w:val="144"/>
          <w:szCs w:val="144"/>
          <w:color w:val="4B4D4D"/>
          <w:w w:val="155"/>
          <w:position w:val="-76"/>
        </w:rPr>
        <w:t>i</w:t>
      </w:r>
      <w:r>
        <w:rPr>
          <w:rFonts w:ascii="Times New Roman" w:hAnsi="Times New Roman" w:cs="Times New Roman" w:eastAsia="Times New Roman"/>
          <w:sz w:val="144"/>
          <w:szCs w:val="144"/>
          <w:color w:val="4B4D4D"/>
          <w:w w:val="100"/>
          <w:position w:val="-76"/>
        </w:rPr>
        <w:tab/>
      </w:r>
      <w:r>
        <w:rPr>
          <w:rFonts w:ascii="Times New Roman" w:hAnsi="Times New Roman" w:cs="Times New Roman" w:eastAsia="Times New Roman"/>
          <w:sz w:val="144"/>
          <w:szCs w:val="144"/>
          <w:color w:val="4B4D4D"/>
          <w:spacing w:val="0"/>
          <w:w w:val="156"/>
          <w:position w:val="-76"/>
        </w:rPr>
        <w:t>'</w:t>
      </w:r>
      <w:r>
        <w:rPr>
          <w:rFonts w:ascii="Times New Roman" w:hAnsi="Times New Roman" w:cs="Times New Roman" w:eastAsia="Times New Roman"/>
          <w:sz w:val="144"/>
          <w:szCs w:val="14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80"/>
          <w:cols w:num="3" w:equalWidth="0">
            <w:col w:w="527" w:space="1530"/>
            <w:col w:w="3717" w:space="2693"/>
            <w:col w:w="3133"/>
          </w:cols>
        </w:sectPr>
      </w:pPr>
      <w:rPr/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53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  <w:position w:val="-6"/>
        </w:rPr>
        <w:t>itfa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1"/>
          <w:w w:val="100"/>
          <w:position w:val="-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6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3"/>
          <w:position w:val="-6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385" w:lineRule="exact"/>
        <w:ind w:right="-107"/>
        <w:jc w:val="left"/>
        <w:tabs>
          <w:tab w:pos="2240" w:val="left"/>
        </w:tabs>
        <w:rPr>
          <w:rFonts w:ascii="Arial" w:hAnsi="Arial" w:cs="Arial" w:eastAsia="Arial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2"/>
        </w:rPr>
        <w:t>ÇE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2"/>
        </w:rPr>
      </w:r>
      <w:r>
        <w:rPr>
          <w:rFonts w:ascii="Arial" w:hAnsi="Arial" w:cs="Arial" w:eastAsia="Arial"/>
          <w:sz w:val="40"/>
          <w:szCs w:val="40"/>
          <w:color w:val="5D5D5D"/>
          <w:spacing w:val="0"/>
          <w:w w:val="36"/>
          <w:position w:val="-9"/>
        </w:rPr>
        <w:t>M</w:t>
      </w:r>
      <w:r>
        <w:rPr>
          <w:rFonts w:ascii="Arial" w:hAnsi="Arial" w:cs="Arial" w:eastAsia="Arial"/>
          <w:sz w:val="40"/>
          <w:szCs w:val="40"/>
          <w:color w:val="5D5D5D"/>
          <w:spacing w:val="-4"/>
          <w:w w:val="35"/>
          <w:position w:val="-9"/>
        </w:rPr>
        <w:t>O</w:t>
      </w:r>
      <w:r>
        <w:rPr>
          <w:rFonts w:ascii="Arial" w:hAnsi="Arial" w:cs="Arial" w:eastAsia="Arial"/>
          <w:sz w:val="40"/>
          <w:szCs w:val="40"/>
          <w:color w:val="423A99"/>
          <w:spacing w:val="0"/>
          <w:w w:val="115"/>
          <w:position w:val="-9"/>
        </w:rPr>
        <w:t>b</w:t>
      </w:r>
      <w:r>
        <w:rPr>
          <w:rFonts w:ascii="Arial" w:hAnsi="Arial" w:cs="Arial" w:eastAsia="Arial"/>
          <w:sz w:val="40"/>
          <w:szCs w:val="40"/>
          <w:color w:val="000000"/>
          <w:spacing w:val="0"/>
          <w:w w:val="100"/>
          <w:position w:val="0"/>
        </w:rPr>
      </w:r>
    </w:p>
    <w:p>
      <w:pPr>
        <w:spacing w:before="0" w:after="0" w:line="664" w:lineRule="exact"/>
        <w:ind w:left="165" w:right="-166"/>
        <w:jc w:val="left"/>
        <w:rPr>
          <w:rFonts w:ascii="Times New Roman" w:hAnsi="Times New Roman" w:cs="Times New Roman" w:eastAsia="Times New Roman"/>
          <w:sz w:val="84"/>
          <w:szCs w:val="84"/>
        </w:rPr>
      </w:pPr>
      <w:rPr/>
      <w:r>
        <w:rPr/>
        <w:br w:type="column"/>
      </w:r>
      <w:r>
        <w:rPr>
          <w:rFonts w:ascii="Arial" w:hAnsi="Arial" w:cs="Arial" w:eastAsia="Arial"/>
          <w:sz w:val="40"/>
          <w:szCs w:val="40"/>
          <w:color w:val="A5A8AC"/>
          <w:spacing w:val="0"/>
          <w:w w:val="142"/>
          <w:position w:val="-14"/>
        </w:rPr>
        <w:t>.</w:t>
      </w:r>
      <w:r>
        <w:rPr>
          <w:rFonts w:ascii="Arial" w:hAnsi="Arial" w:cs="Arial" w:eastAsia="Arial"/>
          <w:sz w:val="40"/>
          <w:szCs w:val="40"/>
          <w:color w:val="A5A8AC"/>
          <w:spacing w:val="-2"/>
          <w:w w:val="142"/>
          <w:position w:val="-14"/>
        </w:rPr>
        <w:t> </w:t>
      </w:r>
      <w:r>
        <w:rPr>
          <w:rFonts w:ascii="Arial" w:hAnsi="Arial" w:cs="Arial" w:eastAsia="Arial"/>
          <w:sz w:val="18"/>
          <w:szCs w:val="18"/>
          <w:color w:val="727474"/>
          <w:spacing w:val="0"/>
          <w:w w:val="88"/>
          <w:position w:val="11"/>
        </w:rPr>
        <w:t>A</w:t>
      </w:r>
      <w:r>
        <w:rPr>
          <w:rFonts w:ascii="Arial" w:hAnsi="Arial" w:cs="Arial" w:eastAsia="Arial"/>
          <w:sz w:val="18"/>
          <w:szCs w:val="18"/>
          <w:color w:val="727474"/>
          <w:spacing w:val="-34"/>
          <w:w w:val="89"/>
          <w:position w:val="11"/>
        </w:rPr>
        <w:t>c</w:t>
      </w:r>
      <w:r>
        <w:rPr>
          <w:rFonts w:ascii="Arial" w:hAnsi="Arial" w:cs="Arial" w:eastAsia="Arial"/>
          <w:sz w:val="18"/>
          <w:szCs w:val="18"/>
          <w:color w:val="898C8E"/>
          <w:spacing w:val="-54"/>
          <w:w w:val="159"/>
          <w:position w:val="11"/>
        </w:rPr>
        <w:t>·</w:t>
      </w:r>
      <w:r>
        <w:rPr>
          <w:rFonts w:ascii="Times New Roman" w:hAnsi="Times New Roman" w:cs="Times New Roman" w:eastAsia="Times New Roman"/>
          <w:sz w:val="84"/>
          <w:szCs w:val="84"/>
          <w:color w:val="4B4D4D"/>
          <w:spacing w:val="0"/>
          <w:w w:val="57"/>
          <w:i/>
          <w:position w:val="-14"/>
        </w:rPr>
        <w:t>w</w:t>
      </w:r>
      <w:r>
        <w:rPr>
          <w:rFonts w:ascii="Times New Roman" w:hAnsi="Times New Roman" w:cs="Times New Roman" w:eastAsia="Times New Roman"/>
          <w:sz w:val="84"/>
          <w:szCs w:val="84"/>
          <w:color w:val="000000"/>
          <w:spacing w:val="0"/>
          <w:w w:val="100"/>
          <w:position w:val="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left="10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B3D3D"/>
          <w:spacing w:val="0"/>
          <w:w w:val="336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7" w:after="0" w:line="184" w:lineRule="exact"/>
        <w:ind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0"/>
          <w:w w:val="147"/>
          <w:position w:val="-5"/>
        </w:rPr>
        <w:t>',ı!</w:t>
      </w:r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0"/>
          <w:w w:val="147"/>
          <w:position w:val="-5"/>
        </w:rPr>
        <w:t>)</w:t>
      </w:r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-76"/>
          <w:w w:val="147"/>
          <w:position w:val="-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0"/>
          <w:w w:val="100"/>
          <w:position w:val="-5"/>
        </w:rPr>
        <w:tab/>
      </w:r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0"/>
          <w:w w:val="195"/>
          <w:position w:val="-5"/>
        </w:rPr>
        <w:t>\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80"/>
          <w:cols w:num="4" w:equalWidth="0">
            <w:col w:w="5933" w:space="292"/>
            <w:col w:w="2733" w:space="525"/>
            <w:col w:w="1005" w:space="133"/>
            <w:col w:w="979"/>
          </w:cols>
        </w:sectPr>
      </w:pPr>
      <w:rPr/>
    </w:p>
    <w:p>
      <w:pPr>
        <w:spacing w:before="0" w:after="0" w:line="122" w:lineRule="exact"/>
        <w:ind w:right="145"/>
        <w:jc w:val="right"/>
        <w:tabs>
          <w:tab w:pos="340" w:val="left"/>
          <w:tab w:pos="98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5.155304pt;margin-top:-20.403639pt;width:4.3575pt;height:10.5pt;mso-position-horizontal-relative:page;mso-position-vertical-relative:paragraph;z-index:-7639" type="#_x0000_t202" filled="f" stroked="f">
            <v:textbox inset="0,0,0,0">
              <w:txbxContent>
                <w:p>
                  <w:pPr>
                    <w:spacing w:before="0" w:after="0" w:line="210" w:lineRule="exact"/>
                    <w:ind w:right="-71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1"/>
                      <w:szCs w:val="21"/>
                      <w:color w:val="5D5D5D"/>
                      <w:spacing w:val="0"/>
                      <w:w w:val="83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sz w:val="21"/>
                      <w:szCs w:val="2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4"/>
          <w:szCs w:val="14"/>
          <w:color w:val="A5A8AC"/>
          <w:w w:val="142"/>
          <w:position w:val="-2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A5A8AC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A5A8AC"/>
          <w:w w:val="100"/>
          <w:position w:val="-2"/>
        </w:rPr>
      </w:r>
      <w:r>
        <w:rPr>
          <w:rFonts w:ascii="Times New Roman" w:hAnsi="Times New Roman" w:cs="Times New Roman" w:eastAsia="Times New Roman"/>
          <w:sz w:val="14"/>
          <w:szCs w:val="14"/>
          <w:color w:val="4B4D4D"/>
          <w:w w:val="143"/>
          <w:position w:val="-2"/>
        </w:rPr>
        <w:t>...</w:t>
      </w:r>
      <w:r>
        <w:rPr>
          <w:rFonts w:ascii="Times New Roman" w:hAnsi="Times New Roman" w:cs="Times New Roman" w:eastAsia="Times New Roman"/>
          <w:sz w:val="14"/>
          <w:szCs w:val="14"/>
          <w:color w:val="4B4D4D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4B4D4D"/>
          <w:w w:val="100"/>
          <w:position w:val="-2"/>
        </w:rPr>
      </w:r>
      <w:r>
        <w:rPr>
          <w:rFonts w:ascii="Times New Roman" w:hAnsi="Times New Roman" w:cs="Times New Roman" w:eastAsia="Times New Roman"/>
          <w:sz w:val="14"/>
          <w:szCs w:val="14"/>
          <w:color w:val="4B4D4D"/>
          <w:spacing w:val="0"/>
          <w:w w:val="423"/>
          <w:i/>
          <w:position w:val="-2"/>
        </w:rPr>
        <w:t>,_ı</w:t>
      </w:r>
      <w:r>
        <w:rPr>
          <w:rFonts w:ascii="Times New Roman" w:hAnsi="Times New Roman" w:cs="Times New Roman" w:eastAsia="Times New Roman"/>
          <w:sz w:val="14"/>
          <w:szCs w:val="14"/>
          <w:color w:val="4B4D4D"/>
          <w:spacing w:val="-75"/>
          <w:w w:val="423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5D5D5D"/>
          <w:spacing w:val="0"/>
          <w:w w:val="128"/>
          <w:i/>
          <w:position w:val="-2"/>
        </w:rPr>
        <w:t>...</w:t>
      </w:r>
      <w:r>
        <w:rPr>
          <w:rFonts w:ascii="Times New Roman" w:hAnsi="Times New Roman" w:cs="Times New Roman" w:eastAsia="Times New Roman"/>
          <w:sz w:val="14"/>
          <w:szCs w:val="14"/>
          <w:color w:val="5D5D5D"/>
          <w:spacing w:val="3"/>
          <w:w w:val="128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898C8E"/>
          <w:spacing w:val="0"/>
          <w:w w:val="82"/>
          <w:i/>
          <w:position w:val="-2"/>
        </w:rPr>
        <w:t>)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115" w:lineRule="exact"/>
        <w:ind w:right="166"/>
        <w:jc w:val="right"/>
        <w:tabs>
          <w:tab w:pos="680" w:val="left"/>
          <w:tab w:pos="126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4B4D4D"/>
          <w:w w:val="243"/>
        </w:rPr>
        <w:t>..</w:t>
      </w:r>
      <w:r>
        <w:rPr>
          <w:rFonts w:ascii="Times New Roman" w:hAnsi="Times New Roman" w:cs="Times New Roman" w:eastAsia="Times New Roman"/>
          <w:sz w:val="14"/>
          <w:szCs w:val="14"/>
          <w:color w:val="4B4D4D"/>
          <w:w w:val="100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4B4D4D"/>
          <w:w w:val="265"/>
        </w:rPr>
        <w:t>·"'</w:t>
      </w:r>
      <w:r>
        <w:rPr>
          <w:rFonts w:ascii="Times New Roman" w:hAnsi="Times New Roman" w:cs="Times New Roman" w:eastAsia="Times New Roman"/>
          <w:sz w:val="14"/>
          <w:szCs w:val="14"/>
          <w:color w:val="4B4D4D"/>
          <w:w w:val="100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4B4D4D"/>
          <w:w w:val="100"/>
        </w:rPr>
      </w:r>
      <w:r>
        <w:rPr>
          <w:rFonts w:ascii="Times New Roman" w:hAnsi="Times New Roman" w:cs="Times New Roman" w:eastAsia="Times New Roman"/>
          <w:sz w:val="14"/>
          <w:szCs w:val="14"/>
          <w:color w:val="5D5D5D"/>
          <w:spacing w:val="0"/>
          <w:w w:val="147"/>
          <w:i/>
        </w:rPr>
        <w:t>;Jj"'tf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13" w:lineRule="exact"/>
        <w:ind w:right="179"/>
        <w:jc w:val="right"/>
        <w:rPr>
          <w:rFonts w:ascii="Arial" w:hAnsi="Arial" w:cs="Arial" w:eastAsia="Arial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8"/>
          <w:szCs w:val="8"/>
          <w:color w:val="4B4D4D"/>
          <w:w w:val="600"/>
          <w:i/>
          <w:position w:val="-1"/>
        </w:rPr>
        <w:t>,</w:t>
      </w:r>
      <w:r>
        <w:rPr>
          <w:rFonts w:ascii="Times New Roman" w:hAnsi="Times New Roman" w:cs="Times New Roman" w:eastAsia="Times New Roman"/>
          <w:sz w:val="8"/>
          <w:szCs w:val="8"/>
          <w:color w:val="3B3D3D"/>
          <w:w w:val="308"/>
          <w:i/>
          <w:position w:val="-1"/>
        </w:rPr>
        <w:t>..</w:t>
      </w:r>
      <w:r>
        <w:rPr>
          <w:rFonts w:ascii="Times New Roman" w:hAnsi="Times New Roman" w:cs="Times New Roman" w:eastAsia="Times New Roman"/>
          <w:sz w:val="8"/>
          <w:szCs w:val="8"/>
          <w:color w:val="3B3D3D"/>
          <w:w w:val="100"/>
          <w:i/>
          <w:position w:val="-1"/>
        </w:rPr>
        <w:t>      </w:t>
      </w:r>
      <w:r>
        <w:rPr>
          <w:rFonts w:ascii="Times New Roman" w:hAnsi="Times New Roman" w:cs="Times New Roman" w:eastAsia="Times New Roman"/>
          <w:sz w:val="8"/>
          <w:szCs w:val="8"/>
          <w:color w:val="727474"/>
          <w:spacing w:val="-16"/>
          <w:w w:val="130"/>
          <w:i/>
          <w:position w:val="0"/>
        </w:rPr>
        <w:t>1</w:t>
      </w:r>
      <w:r>
        <w:rPr>
          <w:rFonts w:ascii="Arial" w:hAnsi="Arial" w:cs="Arial" w:eastAsia="Arial"/>
          <w:sz w:val="12"/>
          <w:szCs w:val="12"/>
          <w:color w:val="727474"/>
          <w:spacing w:val="0"/>
          <w:w w:val="130"/>
          <w:i/>
          <w:position w:val="-1"/>
        </w:rPr>
        <w:t>-i</w:t>
      </w:r>
      <w:r>
        <w:rPr>
          <w:rFonts w:ascii="Arial" w:hAnsi="Arial" w:cs="Arial" w:eastAsia="Arial"/>
          <w:sz w:val="12"/>
          <w:szCs w:val="12"/>
          <w:color w:val="727474"/>
          <w:spacing w:val="0"/>
          <w:w w:val="130"/>
          <w:i/>
          <w:position w:val="-1"/>
        </w:rPr>
        <w:t>  </w:t>
      </w:r>
      <w:r>
        <w:rPr>
          <w:rFonts w:ascii="Arial" w:hAnsi="Arial" w:cs="Arial" w:eastAsia="Arial"/>
          <w:sz w:val="12"/>
          <w:szCs w:val="12"/>
          <w:color w:val="727474"/>
          <w:spacing w:val="32"/>
          <w:w w:val="130"/>
          <w:i/>
          <w:position w:val="-1"/>
        </w:rPr>
        <w:t> </w:t>
      </w:r>
      <w:r>
        <w:rPr>
          <w:rFonts w:ascii="Arial" w:hAnsi="Arial" w:cs="Arial" w:eastAsia="Arial"/>
          <w:sz w:val="12"/>
          <w:szCs w:val="12"/>
          <w:color w:val="4B4D4D"/>
          <w:spacing w:val="0"/>
          <w:w w:val="130"/>
          <w:position w:val="-1"/>
        </w:rPr>
        <w:t>..,</w:t>
      </w:r>
      <w:r>
        <w:rPr>
          <w:rFonts w:ascii="Arial" w:hAnsi="Arial" w:cs="Arial" w:eastAsia="Arial"/>
          <w:sz w:val="12"/>
          <w:szCs w:val="12"/>
          <w:color w:val="4B4D4D"/>
          <w:spacing w:val="24"/>
          <w:w w:val="130"/>
          <w:position w:val="-1"/>
        </w:rPr>
        <w:t> </w:t>
      </w:r>
      <w:r>
        <w:rPr>
          <w:rFonts w:ascii="Arial" w:hAnsi="Arial" w:cs="Arial" w:eastAsia="Arial"/>
          <w:sz w:val="13"/>
          <w:szCs w:val="13"/>
          <w:color w:val="898C8E"/>
          <w:spacing w:val="0"/>
          <w:w w:val="105"/>
          <w:i/>
          <w:position w:val="-1"/>
        </w:rPr>
        <w:t>f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0" w:after="0" w:line="105" w:lineRule="exact"/>
        <w:ind w:right="438"/>
        <w:jc w:val="right"/>
        <w:tabs>
          <w:tab w:pos="560" w:val="left"/>
          <w:tab w:pos="106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3B3D3D"/>
          <w:w w:val="600"/>
          <w:b/>
          <w:bCs/>
          <w:position w:val="-2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3B3D3D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3B3D3D"/>
          <w:w w:val="100"/>
          <w:b/>
          <w:bCs/>
          <w:position w:val="-2"/>
        </w:rPr>
      </w:r>
      <w:r>
        <w:rPr>
          <w:rFonts w:ascii="Times New Roman" w:hAnsi="Times New Roman" w:cs="Times New Roman" w:eastAsia="Times New Roman"/>
          <w:sz w:val="14"/>
          <w:szCs w:val="14"/>
          <w:color w:val="727474"/>
          <w:w w:val="157"/>
          <w:b/>
          <w:bCs/>
          <w:position w:val="-2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727474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727474"/>
          <w:w w:val="100"/>
          <w:b/>
          <w:bCs/>
          <w:position w:val="-2"/>
        </w:rPr>
      </w:r>
      <w:r>
        <w:rPr>
          <w:rFonts w:ascii="Times New Roman" w:hAnsi="Times New Roman" w:cs="Times New Roman" w:eastAsia="Times New Roman"/>
          <w:sz w:val="14"/>
          <w:szCs w:val="14"/>
          <w:color w:val="3B3D3D"/>
          <w:spacing w:val="0"/>
          <w:w w:val="73"/>
          <w:b/>
          <w:bCs/>
          <w:position w:val="-2"/>
        </w:rPr>
        <w:t>W</w:t>
      </w:r>
      <w:r>
        <w:rPr>
          <w:rFonts w:ascii="Times New Roman" w:hAnsi="Times New Roman" w:cs="Times New Roman" w:eastAsia="Times New Roman"/>
          <w:sz w:val="14"/>
          <w:szCs w:val="14"/>
          <w:color w:val="3B3D3D"/>
          <w:spacing w:val="0"/>
          <w:w w:val="73"/>
          <w:b/>
          <w:bCs/>
          <w:position w:val="-2"/>
        </w:rPr>
        <w:t>     </w:t>
      </w:r>
      <w:r>
        <w:rPr>
          <w:rFonts w:ascii="Times New Roman" w:hAnsi="Times New Roman" w:cs="Times New Roman" w:eastAsia="Times New Roman"/>
          <w:sz w:val="14"/>
          <w:szCs w:val="14"/>
          <w:color w:val="3B3D3D"/>
          <w:spacing w:val="24"/>
          <w:w w:val="73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BABCBC"/>
          <w:spacing w:val="0"/>
          <w:w w:val="90"/>
          <w:b/>
          <w:bCs/>
          <w:position w:val="-2"/>
        </w:rPr>
        <w:t>-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127" w:lineRule="exact"/>
        <w:ind w:right="173"/>
        <w:jc w:val="right"/>
        <w:tabs>
          <w:tab w:pos="440" w:val="left"/>
          <w:tab w:pos="116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4.515259pt;margin-top:1.600699pt;width:28.458232pt;height:20.0pt;mso-position-horizontal-relative:page;mso-position-vertical-relative:paragraph;z-index:-7638" type="#_x0000_t202" filled="f" stroked="f">
            <v:textbox inset="0,0,0,0">
              <w:txbxContent>
                <w:p>
                  <w:pPr>
                    <w:spacing w:before="0" w:after="0" w:line="400" w:lineRule="exact"/>
                    <w:ind w:right="-10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40"/>
                      <w:szCs w:val="40"/>
                      <w:color w:val="4B4D4D"/>
                      <w:spacing w:val="0"/>
                      <w:w w:val="66"/>
                    </w:rPr>
                    <w:t>.,</w:t>
                  </w:r>
                  <w:r>
                    <w:rPr>
                      <w:rFonts w:ascii="Times New Roman" w:hAnsi="Times New Roman" w:cs="Times New Roman" w:eastAsia="Times New Roman"/>
                      <w:sz w:val="40"/>
                      <w:szCs w:val="40"/>
                      <w:color w:val="4B4D4D"/>
                      <w:spacing w:val="53"/>
                      <w:w w:val="66"/>
                    </w:rPr>
                    <w:t> </w:t>
                  </w:r>
                  <w:r>
                    <w:rPr>
                      <w:rFonts w:ascii="Arial" w:hAnsi="Arial" w:cs="Arial" w:eastAsia="Arial"/>
                      <w:sz w:val="28"/>
                      <w:szCs w:val="28"/>
                      <w:color w:val="5D5D5D"/>
                      <w:spacing w:val="0"/>
                      <w:w w:val="126"/>
                    </w:rPr>
                    <w:t>"</w:t>
                  </w:r>
                  <w:r>
                    <w:rPr>
                      <w:rFonts w:ascii="Arial" w:hAnsi="Arial" w:cs="Arial" w:eastAsia="Arial"/>
                      <w:sz w:val="28"/>
                      <w:szCs w:val="28"/>
                      <w:color w:val="5D5D5D"/>
                      <w:spacing w:val="-16"/>
                      <w:w w:val="126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color w:val="898C8E"/>
                      <w:spacing w:val="-26"/>
                      <w:w w:val="107"/>
                    </w:rPr>
                    <w:t>·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color w:val="727474"/>
                      <w:spacing w:val="0"/>
                      <w:w w:val="178"/>
                    </w:rPr>
                    <w:t>'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5"/>
          <w:szCs w:val="15"/>
          <w:color w:val="4B4D4D"/>
          <w:w w:val="556"/>
          <w:position w:val="1"/>
        </w:rPr>
        <w:t>,</w:t>
      </w:r>
      <w:r>
        <w:rPr>
          <w:rFonts w:ascii="Times New Roman" w:hAnsi="Times New Roman" w:cs="Times New Roman" w:eastAsia="Times New Roman"/>
          <w:sz w:val="15"/>
          <w:szCs w:val="15"/>
          <w:color w:val="4B4D4D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4B4D4D"/>
          <w:w w:val="100"/>
          <w:position w:val="1"/>
        </w:rPr>
      </w:r>
      <w:r>
        <w:rPr>
          <w:rFonts w:ascii="Times New Roman" w:hAnsi="Times New Roman" w:cs="Times New Roman" w:eastAsia="Times New Roman"/>
          <w:sz w:val="15"/>
          <w:szCs w:val="15"/>
          <w:color w:val="3B3D3D"/>
          <w:spacing w:val="0"/>
          <w:w w:val="156"/>
          <w:position w:val="1"/>
        </w:rPr>
        <w:t>•</w:t>
      </w:r>
      <w:r>
        <w:rPr>
          <w:rFonts w:ascii="Times New Roman" w:hAnsi="Times New Roman" w:cs="Times New Roman" w:eastAsia="Times New Roman"/>
          <w:sz w:val="15"/>
          <w:szCs w:val="15"/>
          <w:color w:val="3B3D3D"/>
          <w:spacing w:val="20"/>
          <w:w w:val="156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4B4D4D"/>
          <w:spacing w:val="0"/>
          <w:w w:val="164"/>
          <w:b/>
          <w:bCs/>
          <w:i/>
          <w:position w:val="1"/>
        </w:rPr>
        <w:t>fı4</w:t>
      </w:r>
      <w:r>
        <w:rPr>
          <w:rFonts w:ascii="Times New Roman" w:hAnsi="Times New Roman" w:cs="Times New Roman" w:eastAsia="Times New Roman"/>
          <w:sz w:val="15"/>
          <w:szCs w:val="15"/>
          <w:color w:val="4B4D4D"/>
          <w:spacing w:val="0"/>
          <w:w w:val="100"/>
          <w:b/>
          <w:bCs/>
          <w:i/>
          <w:position w:val="1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4B4D4D"/>
          <w:spacing w:val="0"/>
          <w:w w:val="100"/>
          <w:b/>
          <w:bCs/>
          <w:i/>
          <w:position w:val="1"/>
        </w:rPr>
      </w:r>
      <w:r>
        <w:rPr>
          <w:rFonts w:ascii="Times New Roman" w:hAnsi="Times New Roman" w:cs="Times New Roman" w:eastAsia="Times New Roman"/>
          <w:sz w:val="15"/>
          <w:szCs w:val="15"/>
          <w:color w:val="4B4D4D"/>
          <w:spacing w:val="0"/>
          <w:w w:val="217"/>
          <w:position w:val="1"/>
        </w:rPr>
        <w:t>,.</w:t>
      </w:r>
      <w:r>
        <w:rPr>
          <w:rFonts w:ascii="Times New Roman" w:hAnsi="Times New Roman" w:cs="Times New Roman" w:eastAsia="Times New Roman"/>
          <w:sz w:val="15"/>
          <w:szCs w:val="15"/>
          <w:color w:val="4B4D4D"/>
          <w:spacing w:val="-10"/>
          <w:w w:val="217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898C8E"/>
          <w:spacing w:val="0"/>
          <w:w w:val="217"/>
          <w:position w:val="1"/>
        </w:rPr>
        <w:t>:</w:t>
      </w:r>
      <w:r>
        <w:rPr>
          <w:rFonts w:ascii="Times New Roman" w:hAnsi="Times New Roman" w:cs="Times New Roman" w:eastAsia="Times New Roman"/>
          <w:sz w:val="15"/>
          <w:szCs w:val="15"/>
          <w:color w:val="898C8E"/>
          <w:spacing w:val="-51"/>
          <w:w w:val="217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727474"/>
          <w:spacing w:val="0"/>
          <w:w w:val="93"/>
          <w:position w:val="1"/>
        </w:rPr>
        <w:t>·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121" w:lineRule="exact"/>
        <w:ind w:right="282"/>
        <w:jc w:val="right"/>
        <w:tabs>
          <w:tab w:pos="940" w:val="left"/>
          <w:tab w:pos="132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color w:val="727474"/>
          <w:spacing w:val="-128"/>
          <w:w w:val="353"/>
          <w:position w:val="-2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color w:val="727474"/>
          <w:spacing w:val="-16"/>
          <w:w w:val="353"/>
          <w:position w:val="-2"/>
        </w:rPr>
        <w:t>,</w:t>
      </w:r>
      <w:r>
        <w:rPr>
          <w:rFonts w:ascii="Times New Roman" w:hAnsi="Times New Roman" w:cs="Times New Roman" w:eastAsia="Times New Roman"/>
          <w:sz w:val="15"/>
          <w:szCs w:val="15"/>
          <w:color w:val="4B4D4D"/>
          <w:spacing w:val="0"/>
          <w:w w:val="136"/>
          <w:position w:val="-2"/>
        </w:rPr>
        <w:t>·"</w:t>
      </w:r>
      <w:r>
        <w:rPr>
          <w:rFonts w:ascii="Times New Roman" w:hAnsi="Times New Roman" w:cs="Times New Roman" w:eastAsia="Times New Roman"/>
          <w:sz w:val="15"/>
          <w:szCs w:val="15"/>
          <w:color w:val="4B4D4D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4B4D4D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15"/>
          <w:szCs w:val="15"/>
          <w:color w:val="727474"/>
          <w:spacing w:val="-1"/>
          <w:w w:val="193"/>
          <w:position w:val="-2"/>
        </w:rPr>
        <w:t>'</w:t>
      </w:r>
      <w:r>
        <w:rPr>
          <w:rFonts w:ascii="Times New Roman" w:hAnsi="Times New Roman" w:cs="Times New Roman" w:eastAsia="Times New Roman"/>
          <w:sz w:val="15"/>
          <w:szCs w:val="15"/>
          <w:color w:val="898C8E"/>
          <w:spacing w:val="0"/>
          <w:w w:val="278"/>
          <w:position w:val="-2"/>
        </w:rPr>
        <w:t>·</w:t>
      </w:r>
      <w:r>
        <w:rPr>
          <w:rFonts w:ascii="Times New Roman" w:hAnsi="Times New Roman" w:cs="Times New Roman" w:eastAsia="Times New Roman"/>
          <w:sz w:val="15"/>
          <w:szCs w:val="15"/>
          <w:color w:val="898C8E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898C8E"/>
          <w:spacing w:val="0"/>
          <w:w w:val="177"/>
          <w:position w:val="-2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color w:val="898C8E"/>
          <w:spacing w:val="-39"/>
          <w:w w:val="177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3B3D3D"/>
          <w:spacing w:val="0"/>
          <w:w w:val="100"/>
          <w:b/>
          <w:bCs/>
          <w:i/>
          <w:position w:val="-2"/>
        </w:rPr>
        <w:t>lo#</w:t>
      </w:r>
      <w:r>
        <w:rPr>
          <w:rFonts w:ascii="Times New Roman" w:hAnsi="Times New Roman" w:cs="Times New Roman" w:eastAsia="Times New Roman"/>
          <w:sz w:val="15"/>
          <w:szCs w:val="15"/>
          <w:color w:val="3B3D3D"/>
          <w:spacing w:val="0"/>
          <w:w w:val="100"/>
          <w:b/>
          <w:bCs/>
          <w:i/>
          <w:position w:val="-2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color w:val="3B3D3D"/>
          <w:spacing w:val="6"/>
          <w:w w:val="100"/>
          <w:b/>
          <w:bCs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B2D2D"/>
          <w:spacing w:val="0"/>
          <w:w w:val="324"/>
          <w:position w:val="-2"/>
        </w:rPr>
        <w:t>·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76" w:lineRule="atLeast"/>
        <w:ind w:right="495"/>
        <w:jc w:val="right"/>
        <w:tabs>
          <w:tab w:pos="2080" w:val="left"/>
          <w:tab w:pos="9520" w:val="left"/>
          <w:tab w:pos="10320" w:val="left"/>
          <w:tab w:pos="1064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0"/>
          <w:szCs w:val="10"/>
          <w:color w:val="5D5D5D"/>
          <w:spacing w:val="0"/>
          <w:w w:val="68"/>
          <w:position w:val="10"/>
        </w:rPr>
        <w:t>C&lt;l</w:t>
      </w:r>
      <w:r>
        <w:rPr>
          <w:rFonts w:ascii="Times New Roman" w:hAnsi="Times New Roman" w:cs="Times New Roman" w:eastAsia="Times New Roman"/>
          <w:sz w:val="10"/>
          <w:szCs w:val="10"/>
          <w:color w:val="5D5D5D"/>
          <w:spacing w:val="0"/>
          <w:w w:val="100"/>
          <w:position w:val="10"/>
        </w:rPr>
        <w:tab/>
      </w:r>
      <w:r>
        <w:rPr>
          <w:rFonts w:ascii="Times New Roman" w:hAnsi="Times New Roman" w:cs="Times New Roman" w:eastAsia="Times New Roman"/>
          <w:sz w:val="10"/>
          <w:szCs w:val="10"/>
          <w:color w:val="5D5D5D"/>
          <w:spacing w:val="0"/>
          <w:w w:val="100"/>
          <w:position w:val="10"/>
        </w:rPr>
      </w:r>
      <w:r>
        <w:rPr>
          <w:rFonts w:ascii="Times New Roman" w:hAnsi="Times New Roman" w:cs="Times New Roman" w:eastAsia="Times New Roman"/>
          <w:sz w:val="29"/>
          <w:szCs w:val="29"/>
          <w:color w:val="A5A8AC"/>
          <w:spacing w:val="0"/>
          <w:w w:val="56"/>
          <w:position w:val="0"/>
        </w:rPr>
        <w:t>t.::</w:t>
      </w:r>
      <w:r>
        <w:rPr>
          <w:rFonts w:ascii="Times New Roman" w:hAnsi="Times New Roman" w:cs="Times New Roman" w:eastAsia="Times New Roman"/>
          <w:sz w:val="29"/>
          <w:szCs w:val="29"/>
          <w:color w:val="A5A8AC"/>
          <w:spacing w:val="-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A5A8AC"/>
          <w:spacing w:val="0"/>
          <w:w w:val="56"/>
          <w:position w:val="0"/>
        </w:rPr>
        <w:t>·:.</w:t>
      </w:r>
      <w:r>
        <w:rPr>
          <w:rFonts w:ascii="Times New Roman" w:hAnsi="Times New Roman" w:cs="Times New Roman" w:eastAsia="Times New Roman"/>
          <w:sz w:val="29"/>
          <w:szCs w:val="29"/>
          <w:color w:val="A5A8AC"/>
          <w:spacing w:val="0"/>
          <w:w w:val="56"/>
          <w:position w:val="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A5A8AC"/>
          <w:spacing w:val="7"/>
          <w:w w:val="56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A5A8AC"/>
          <w:spacing w:val="0"/>
          <w:w w:val="100"/>
          <w:position w:val="0"/>
        </w:rPr>
        <w:t>ün</w:t>
      </w:r>
      <w:r>
        <w:rPr>
          <w:rFonts w:ascii="Arial" w:hAnsi="Arial" w:cs="Arial" w:eastAsia="Arial"/>
          <w:sz w:val="24"/>
          <w:szCs w:val="24"/>
          <w:color w:val="A5A8AC"/>
          <w:spacing w:val="0"/>
          <w:w w:val="100"/>
          <w:position w:val="0"/>
        </w:rPr>
        <w:t>ı</w:t>
      </w:r>
      <w:r>
        <w:rPr>
          <w:rFonts w:ascii="Arial" w:hAnsi="Arial" w:cs="Arial" w:eastAsia="Arial"/>
          <w:sz w:val="24"/>
          <w:szCs w:val="24"/>
          <w:color w:val="A5A8AC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7"/>
          <w:szCs w:val="27"/>
          <w:color w:val="898C8E"/>
          <w:spacing w:val="0"/>
          <w:w w:val="100"/>
          <w:b/>
          <w:bCs/>
          <w:position w:val="0"/>
        </w:rPr>
        <w:t>KAYA</w:t>
      </w:r>
      <w:r>
        <w:rPr>
          <w:rFonts w:ascii="Arial" w:hAnsi="Arial" w:cs="Arial" w:eastAsia="Arial"/>
          <w:sz w:val="27"/>
          <w:szCs w:val="27"/>
          <w:color w:val="898C8E"/>
          <w:spacing w:val="-37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7"/>
          <w:szCs w:val="27"/>
          <w:color w:val="898C8E"/>
          <w:spacing w:val="0"/>
          <w:w w:val="100"/>
          <w:b/>
          <w:bCs/>
          <w:position w:val="0"/>
        </w:rPr>
        <w:tab/>
      </w:r>
      <w:r>
        <w:rPr>
          <w:rFonts w:ascii="Arial" w:hAnsi="Arial" w:cs="Arial" w:eastAsia="Arial"/>
          <w:sz w:val="27"/>
          <w:szCs w:val="27"/>
          <w:color w:val="898C8E"/>
          <w:spacing w:val="0"/>
          <w:w w:val="100"/>
          <w:b/>
          <w:bCs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3B3D3D"/>
          <w:spacing w:val="0"/>
          <w:w w:val="44"/>
          <w:position w:val="14"/>
        </w:rPr>
        <w:t>..</w:t>
      </w:r>
      <w:r>
        <w:rPr>
          <w:rFonts w:ascii="Times New Roman" w:hAnsi="Times New Roman" w:cs="Times New Roman" w:eastAsia="Times New Roman"/>
          <w:sz w:val="16"/>
          <w:szCs w:val="16"/>
          <w:color w:val="3B3D3D"/>
          <w:spacing w:val="-10"/>
          <w:w w:val="44"/>
          <w:position w:val="14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727474"/>
          <w:spacing w:val="0"/>
          <w:w w:val="100"/>
          <w:position w:val="14"/>
        </w:rPr>
        <w:t>..</w:t>
        <w:tab/>
      </w:r>
      <w:r>
        <w:rPr>
          <w:rFonts w:ascii="Times New Roman" w:hAnsi="Times New Roman" w:cs="Times New Roman" w:eastAsia="Times New Roman"/>
          <w:sz w:val="16"/>
          <w:szCs w:val="16"/>
          <w:color w:val="727474"/>
          <w:spacing w:val="0"/>
          <w:w w:val="100"/>
          <w:position w:val="14"/>
        </w:rPr>
      </w:r>
      <w:r>
        <w:rPr>
          <w:rFonts w:ascii="Times New Roman" w:hAnsi="Times New Roman" w:cs="Times New Roman" w:eastAsia="Times New Roman"/>
          <w:sz w:val="17"/>
          <w:szCs w:val="17"/>
          <w:color w:val="4B4D4D"/>
          <w:spacing w:val="0"/>
          <w:w w:val="54"/>
          <w:position w:val="14"/>
        </w:rPr>
        <w:t>....</w:t>
      </w:r>
      <w:r>
        <w:rPr>
          <w:rFonts w:ascii="Times New Roman" w:hAnsi="Times New Roman" w:cs="Times New Roman" w:eastAsia="Times New Roman"/>
          <w:sz w:val="17"/>
          <w:szCs w:val="17"/>
          <w:color w:val="4B4D4D"/>
          <w:spacing w:val="0"/>
          <w:w w:val="100"/>
          <w:position w:val="14"/>
        </w:rPr>
        <w:tab/>
      </w:r>
      <w:r>
        <w:rPr>
          <w:rFonts w:ascii="Times New Roman" w:hAnsi="Times New Roman" w:cs="Times New Roman" w:eastAsia="Times New Roman"/>
          <w:sz w:val="17"/>
          <w:szCs w:val="17"/>
          <w:color w:val="4B4D4D"/>
          <w:spacing w:val="0"/>
          <w:w w:val="100"/>
          <w:position w:val="14"/>
        </w:rPr>
      </w:r>
      <w:r>
        <w:rPr>
          <w:rFonts w:ascii="Arial" w:hAnsi="Arial" w:cs="Arial" w:eastAsia="Arial"/>
          <w:sz w:val="14"/>
          <w:szCs w:val="14"/>
          <w:color w:val="A5A8AC"/>
          <w:spacing w:val="0"/>
          <w:w w:val="153"/>
          <w:position w:val="14"/>
        </w:rPr>
        <w:t>·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220" w:right="80"/>
        </w:sectPr>
      </w:pPr>
      <w:rPr/>
    </w:p>
    <w:p>
      <w:pPr>
        <w:spacing w:before="0" w:after="0" w:line="46" w:lineRule="exact"/>
        <w:ind w:left="310" w:right="-80"/>
        <w:jc w:val="left"/>
        <w:rPr>
          <w:rFonts w:ascii="Times New Roman" w:hAnsi="Times New Roman" w:cs="Times New Roman" w:eastAsia="Times New Roman"/>
          <w:sz w:val="27"/>
          <w:szCs w:val="27"/>
        </w:rPr>
      </w:pPr>
      <w:rPr/>
      <w:r>
        <w:rPr/>
        <w:pict>
          <v:group style="position:absolute;margin-left:5.728771pt;margin-top:2.871392pt;width:.1pt;height:256.989574pt;mso-position-horizontal-relative:page;mso-position-vertical-relative:page;z-index:-7642" coordorigin="115,57" coordsize="2,5140">
            <v:shape style="position:absolute;left:115;top:57;width:2;height:5140" coordorigin="115,57" coordsize="0,5140" path="m115,5197l115,57e" filled="f" stroked="t" strokeweight=".716096pt" strokecolor="#CCCCC8">
              <v:path arrowok="t"/>
            </v:shape>
          </v:group>
          <w10:wrap type="none"/>
        </w:pict>
      </w:r>
      <w:r>
        <w:rPr/>
        <w:pict>
          <v:group style="position:absolute;margin-left:15.933144pt;margin-top:28.534895pt;width:570.907829pt;height:764.507214pt;mso-position-horizontal-relative:page;mso-position-vertical-relative:page;z-index:-7641" coordorigin="319,571" coordsize="11418,15290">
            <v:group style="position:absolute;left:365;top:610;width:587;height:2" coordorigin="365,610" coordsize="587,2">
              <v:shape style="position:absolute;left:365;top:610;width:587;height:2" coordorigin="365,610" coordsize="587,0" path="m365,610l952,610e" filled="f" stroked="t" strokeweight=".716096pt" strokecolor="#878C8C">
                <v:path arrowok="t"/>
              </v:shape>
            </v:group>
            <v:group style="position:absolute;left:329;top:574;width:2;height:1981" coordorigin="329,574" coordsize="2,1981">
              <v:shape style="position:absolute;left:329;top:574;width:2;height:1981" coordorigin="329,574" coordsize="0,1981" path="m329,2556l329,574e" filled="f" stroked="t" strokeweight=".358048pt" strokecolor="#000000">
                <v:path arrowok="t"/>
              </v:shape>
            </v:group>
            <v:group style="position:absolute;left:888;top:610;width:2292;height:2" coordorigin="888,610" coordsize="2292,2">
              <v:shape style="position:absolute;left:888;top:610;width:2292;height:2" coordorigin="888,610" coordsize="2292,0" path="m888,610l3179,610e" filled="f" stroked="t" strokeweight=".716096pt" strokecolor="#707070">
                <v:path arrowok="t"/>
              </v:shape>
            </v:group>
            <v:group style="position:absolute;left:2206;top:574;width:2;height:711" coordorigin="2206,574" coordsize="2,711">
              <v:shape style="position:absolute;left:2206;top:574;width:2;height:711" coordorigin="2206,574" coordsize="0,711" path="m2206,1285l2206,574e" filled="f" stroked="t" strokeweight=".358048pt" strokecolor="#7C7C7C">
                <v:path arrowok="t"/>
              </v:shape>
            </v:group>
            <v:group style="position:absolute;left:2750;top:610;width:6302;height:2" coordorigin="2750,610" coordsize="6302,2">
              <v:shape style="position:absolute;left:2750;top:610;width:6302;height:2" coordorigin="2750,610" coordsize="6302,0" path="m2750,610l9051,610e" filled="f" stroked="t" strokeweight=".358048pt" strokecolor="#575757">
                <v:path arrowok="t"/>
              </v:shape>
            </v:group>
            <v:group style="position:absolute;left:9019;top:603;width:2;height:1493" coordorigin="9019,603" coordsize="2,1493">
              <v:shape style="position:absolute;left:9019;top:603;width:2;height:1493" coordorigin="9019,603" coordsize="0,1493" path="m9019,2096l9019,603e" filled="f" stroked="t" strokeweight=".716096pt" strokecolor="#707070">
                <v:path arrowok="t"/>
              </v:shape>
            </v:group>
            <v:group style="position:absolute;left:8973;top:614;width:208;height:2" coordorigin="8973,614" coordsize="208,2">
              <v:shape style="position:absolute;left:8973;top:614;width:208;height:2" coordorigin="8973,614" coordsize="208,0" path="m8973,614l9180,614e" filled="f" stroked="t" strokeweight=".358048pt" strokecolor="#2F2F2F">
                <v:path arrowok="t"/>
              </v:shape>
            </v:group>
            <v:group style="position:absolute;left:9123;top:614;width:158;height:2" coordorigin="9123,614" coordsize="158,2">
              <v:shape style="position:absolute;left:9123;top:614;width:158;height:2" coordorigin="9123,614" coordsize="158,0" path="m9123,614l9281,614e" filled="f" stroked="t" strokeweight=".358048pt" strokecolor="#131818">
                <v:path arrowok="t"/>
              </v:shape>
            </v:group>
            <v:group style="position:absolute;left:9216;top:610;width:2492;height:2" coordorigin="9216,610" coordsize="2492,2">
              <v:shape style="position:absolute;left:9216;top:610;width:2492;height:2" coordorigin="9216,610" coordsize="2492,0" path="m9216,610l11708,610e" filled="f" stroked="t" strokeweight=".716096pt" strokecolor="#545754">
                <v:path arrowok="t"/>
              </v:shape>
            </v:group>
            <v:group style="position:absolute;left:11705;top:603;width:2;height:3991" coordorigin="11705,603" coordsize="2,3991">
              <v:shape style="position:absolute;left:11705;top:603;width:2;height:3991" coordorigin="11705,603" coordsize="0,3991" path="m11705,4594l11705,603e" filled="f" stroked="t" strokeweight=".716096pt" strokecolor="#646464">
                <v:path arrowok="t"/>
              </v:shape>
            </v:group>
            <v:group style="position:absolute;left:2206;top:1278;width:2;height:797" coordorigin="2206,1278" coordsize="2,797">
              <v:shape style="position:absolute;left:2206;top:1278;width:2;height:797" coordorigin="2206,1278" coordsize="0,797" path="m2206,2075l2206,1278e" filled="f" stroked="t" strokeweight=".358048pt" strokecolor="#000000">
                <v:path arrowok="t"/>
              </v:shape>
            </v:group>
            <v:group style="position:absolute;left:365;top:2093;width:11350;height:2" coordorigin="365,2093" coordsize="11350,2">
              <v:shape style="position:absolute;left:365;top:2093;width:11350;height:2" coordorigin="365,2093" coordsize="11350,0" path="m365,2093l11715,2093e" filled="f" stroked="t" strokeweight=".716096pt" strokecolor="#575757">
                <v:path arrowok="t"/>
              </v:shape>
            </v:group>
            <v:group style="position:absolute;left:365;top:2333;width:8679;height:2" coordorigin="365,2333" coordsize="8679,2">
              <v:shape style="position:absolute;left:365;top:2333;width:8679;height:2" coordorigin="365,2333" coordsize="8679,0" path="m365,2333l9044,2333e" filled="f" stroked="t" strokeweight=".716096pt" strokecolor="#575757">
                <v:path arrowok="t"/>
              </v:shape>
            </v:group>
            <v:group style="position:absolute;left:8980;top:2333;width:559;height:2" coordorigin="8980,2333" coordsize="559,2">
              <v:shape style="position:absolute;left:8980;top:2333;width:559;height:2" coordorigin="8980,2333" coordsize="559,0" path="m8980,2333l9538,2333e" filled="f" stroked="t" strokeweight=".358048pt" strokecolor="#282828">
                <v:path arrowok="t"/>
              </v:shape>
            </v:group>
            <v:group style="position:absolute;left:9474;top:2326;width:2241;height:2" coordorigin="9474,2326" coordsize="2241,2">
              <v:shape style="position:absolute;left:9474;top:2326;width:2241;height:2" coordorigin="9474,2326" coordsize="2241,0" path="m9474,2326l11715,2326e" filled="f" stroked="t" strokeweight=".716096pt" strokecolor="#545454">
                <v:path arrowok="t"/>
              </v:shape>
            </v:group>
            <v:group style="position:absolute;left:365;top:2577;width:1167;height:2" coordorigin="365,2577" coordsize="1167,2">
              <v:shape style="position:absolute;left:365;top:2577;width:1167;height:2" coordorigin="365,2577" coordsize="1167,0" path="m365,2577l1532,2577e" filled="f" stroked="t" strokeweight=".716096pt" strokecolor="#676B6B">
                <v:path arrowok="t"/>
              </v:shape>
            </v:group>
            <v:group style="position:absolute;left:1475;top:2577;width:7569;height:2" coordorigin="1475,2577" coordsize="7569,2">
              <v:shape style="position:absolute;left:1475;top:2577;width:7569;height:2" coordorigin="1475,2577" coordsize="7569,0" path="m1475,2577l9044,2577e" filled="f" stroked="t" strokeweight=".716096pt" strokecolor="#4F4F4F">
                <v:path arrowok="t"/>
              </v:shape>
            </v:group>
            <v:group style="position:absolute;left:8980;top:2570;width:301;height:2" coordorigin="8980,2570" coordsize="301,2">
              <v:shape style="position:absolute;left:8980;top:2570;width:301;height:2" coordorigin="8980,2570" coordsize="301,0" path="m8980,2570l9281,2570e" filled="f" stroked="t" strokeweight=".358048pt" strokecolor="#343834">
                <v:path arrowok="t"/>
              </v:shape>
            </v:group>
            <v:group style="position:absolute;left:9216;top:2570;width:2499;height:2" coordorigin="9216,2570" coordsize="2499,2">
              <v:shape style="position:absolute;left:9216;top:2570;width:2499;height:2" coordorigin="9216,2570" coordsize="2499,0" path="m9216,2570l11715,2570e" filled="f" stroked="t" strokeweight=".716096pt" strokecolor="#575B57">
                <v:path arrowok="t"/>
              </v:shape>
            </v:group>
            <v:group style="position:absolute;left:365;top:2814;width:5063;height:2" coordorigin="365,2814" coordsize="5063,2">
              <v:shape style="position:absolute;left:365;top:2814;width:5063;height:2" coordorigin="365,2814" coordsize="5063,0" path="m365,2814l5428,2814e" filled="f" stroked="t" strokeweight=".716096pt" strokecolor="#606464">
                <v:path arrowok="t"/>
              </v:shape>
            </v:group>
            <v:group style="position:absolute;left:362;top:603;width:2;height:12433" coordorigin="362,603" coordsize="2,12433">
              <v:shape style="position:absolute;left:362;top:603;width:2;height:12433" coordorigin="362,603" coordsize="0,12433" path="m362,13036l362,603e" filled="f" stroked="t" strokeweight=".716096pt" strokecolor="#6B6B6B">
                <v:path arrowok="t"/>
              </v:shape>
            </v:group>
            <v:group style="position:absolute;left:5371;top:2814;width:3810;height:2" coordorigin="5371,2814" coordsize="3810,2">
              <v:shape style="position:absolute;left:5371;top:2814;width:3810;height:2" coordorigin="5371,2814" coordsize="3810,0" path="m5371,2814l9180,2814e" filled="f" stroked="t" strokeweight=".716096pt" strokecolor="#4F4F4F">
                <v:path arrowok="t"/>
              </v:shape>
            </v:group>
            <v:group style="position:absolute;left:9123;top:2814;width:158;height:2" coordorigin="9123,2814" coordsize="158,2">
              <v:shape style="position:absolute;left:9123;top:2814;width:158;height:2" coordorigin="9123,2814" coordsize="158,0" path="m9123,2814l9281,2814e" filled="f" stroked="t" strokeweight=".716096pt" strokecolor="#3B3F3B">
                <v:path arrowok="t"/>
              </v:shape>
            </v:group>
            <v:group style="position:absolute;left:9216;top:2810;width:2027;height:2" coordorigin="9216,2810" coordsize="2027,2">
              <v:shape style="position:absolute;left:9216;top:2810;width:2027;height:2" coordorigin="9216,2810" coordsize="2027,0" path="m9216,2810l11243,2810e" filled="f" stroked="t" strokeweight=".716096pt" strokecolor="#4B4F4F">
                <v:path arrowok="t"/>
              </v:shape>
            </v:group>
            <v:group style="position:absolute;left:11185;top:2810;width:530;height:2" coordorigin="11185,2810" coordsize="530,2">
              <v:shape style="position:absolute;left:11185;top:2810;width:530;height:2" coordorigin="11185,2810" coordsize="530,0" path="m11185,2810l11715,2810e" filled="f" stroked="t" strokeweight=".358048pt" strokecolor="#484848">
                <v:path arrowok="t"/>
              </v:shape>
            </v:group>
            <v:group style="position:absolute;left:358;top:3054;width:1174;height:2" coordorigin="358,3054" coordsize="1174,2">
              <v:shape style="position:absolute;left:358;top:3054;width:1174;height:2" coordorigin="358,3054" coordsize="1174,0" path="m358,3054l1532,3054e" filled="f" stroked="t" strokeweight=".358048pt" strokecolor="#6B7070">
                <v:path arrowok="t"/>
              </v:shape>
            </v:group>
            <v:group style="position:absolute;left:1475;top:3054;width:10240;height:2" coordorigin="1475,3054" coordsize="10240,2">
              <v:shape style="position:absolute;left:1475;top:3054;width:10240;height:2" coordorigin="1475,3054" coordsize="10240,0" path="m1475,3054l11715,3054e" filled="f" stroked="t" strokeweight=".716096pt" strokecolor="#4F4F4F">
                <v:path arrowok="t"/>
              </v:shape>
            </v:group>
            <v:group style="position:absolute;left:358;top:3291;width:11357;height:2" coordorigin="358,3291" coordsize="11357,2">
              <v:shape style="position:absolute;left:358;top:3291;width:11357;height:2" coordorigin="358,3291" coordsize="11357,0" path="m358,3291l11715,3291e" filled="f" stroked="t" strokeweight=".716096pt" strokecolor="#4F4F4F">
                <v:path arrowok="t"/>
              </v:shape>
            </v:group>
            <v:group style="position:absolute;left:3731;top:3288;width:2;height:761" coordorigin="3731,3288" coordsize="2,761">
              <v:shape style="position:absolute;left:3731;top:3288;width:2;height:761" coordorigin="3731,3288" coordsize="0,761" path="m3731,4049l3731,3288e" filled="f" stroked="t" strokeweight=".716096pt" strokecolor="#4F4F4F">
                <v:path arrowok="t"/>
              </v:shape>
            </v:group>
            <v:group style="position:absolute;left:6839;top:3288;width:2;height:761" coordorigin="6839,3288" coordsize="2,761">
              <v:shape style="position:absolute;left:6839;top:3288;width:2;height:761" coordorigin="6839,3288" coordsize="0,761" path="m6839,4049l6839,3288e" filled="f" stroked="t" strokeweight="1.074145pt" strokecolor="#575757">
                <v:path arrowok="t"/>
              </v:shape>
            </v:group>
            <v:group style="position:absolute;left:6817;top:3711;width:1375;height:2" coordorigin="6817,3711" coordsize="1375,2">
              <v:shape style="position:absolute;left:6817;top:3711;width:1375;height:2" coordorigin="6817,3711" coordsize="1375,0" path="m6817,3711l8192,3711e" filled="f" stroked="t" strokeweight=".358048pt" strokecolor="#545454">
                <v:path arrowok="t"/>
              </v:shape>
            </v:group>
            <v:group style="position:absolute;left:3724;top:3736;width:2836;height:2" coordorigin="3724,3736" coordsize="2836,2">
              <v:shape style="position:absolute;left:3724;top:3736;width:2836;height:2" coordorigin="3724,3736" coordsize="2836,0" path="m3724,3736l6559,3736e" filled="f" stroked="t" strokeweight=".358048pt" strokecolor="#6B6B6B">
                <v:path arrowok="t"/>
              </v:shape>
            </v:group>
            <v:group style="position:absolute;left:8192;top:3711;width:3022;height:2" coordorigin="8192,3711" coordsize="3022,2">
              <v:shape style="position:absolute;left:8192;top:3711;width:3022;height:2" coordorigin="8192,3711" coordsize="3022,0" path="m8192,3711l11214,3711e" filled="f" stroked="t" strokeweight=".358048pt" strokecolor="#000000">
                <v:path arrowok="t"/>
              </v:shape>
            </v:group>
            <v:group style="position:absolute;left:11214;top:3711;width:501;height:2" coordorigin="11214,3711" coordsize="501,2">
              <v:shape style="position:absolute;left:11214;top:3711;width:501;height:2" coordorigin="11214,3711" coordsize="501,0" path="m11214,3711l11715,3711e" filled="f" stroked="t" strokeweight=".358048pt" strokecolor="#545454">
                <v:path arrowok="t"/>
              </v:shape>
            </v:group>
            <v:group style="position:absolute;left:358;top:4041;width:3194;height:2" coordorigin="358,4041" coordsize="3194,2">
              <v:shape style="position:absolute;left:358;top:4041;width:3194;height:2" coordorigin="358,4041" coordsize="3194,0" path="m358,4041l3552,4041e" filled="f" stroked="t" strokeweight=".358048pt" strokecolor="#646464">
                <v:path arrowok="t"/>
              </v:shape>
            </v:group>
            <v:group style="position:absolute;left:3487;top:4041;width:6416;height:2" coordorigin="3487,4041" coordsize="6416,2">
              <v:shape style="position:absolute;left:3487;top:4041;width:6416;height:2" coordorigin="3487,4041" coordsize="6416,0" path="m3487,4041l9904,4041e" filled="f" stroked="t" strokeweight=".716096pt" strokecolor="#4B4F4F">
                <v:path arrowok="t"/>
              </v:shape>
            </v:group>
            <v:group style="position:absolute;left:9839;top:4034;width:702;height:2" coordorigin="9839,4034" coordsize="702,2">
              <v:shape style="position:absolute;left:9839;top:4034;width:702;height:2" coordorigin="9839,4034" coordsize="702,0" path="m9839,4034l10541,4034e" filled="f" stroked="t" strokeweight=".716096pt" strokecolor="#646464">
                <v:path arrowok="t"/>
              </v:shape>
            </v:group>
            <v:group style="position:absolute;left:10226;top:4034;width:1017;height:2" coordorigin="10226,4034" coordsize="1017,2">
              <v:shape style="position:absolute;left:10226;top:4034;width:1017;height:2" coordorigin="10226,4034" coordsize="1017,0" path="m10226,4034l11243,4034e" filled="f" stroked="t" strokeweight=".716096pt" strokecolor="#4F5454">
                <v:path arrowok="t"/>
              </v:shape>
            </v:group>
            <v:group style="position:absolute;left:11150;top:4041;width:566;height:2" coordorigin="11150,4041" coordsize="566,2">
              <v:shape style="position:absolute;left:11150;top:4041;width:566;height:2" coordorigin="11150,4041" coordsize="566,0" path="m11150,4041l11715,4041e" filled="f" stroked="t" strokeweight=".716096pt" strokecolor="#676767">
                <v:path arrowok="t"/>
              </v:shape>
            </v:group>
            <v:group style="position:absolute;left:358;top:4321;width:1174;height:2" coordorigin="358,4321" coordsize="1174,2">
              <v:shape style="position:absolute;left:358;top:4321;width:1174;height:2" coordorigin="358,4321" coordsize="1174,0" path="m358,4321l1532,4321e" filled="f" stroked="t" strokeweight=".716096pt" strokecolor="#646767">
                <v:path arrowok="t"/>
              </v:shape>
            </v:group>
            <v:group style="position:absolute;left:1475;top:4321;width:7569;height:2" coordorigin="1475,4321" coordsize="7569,2">
              <v:shape style="position:absolute;left:1475;top:4321;width:7569;height:2" coordorigin="1475,4321" coordsize="7569,0" path="m1475,4321l9044,4321e" filled="f" stroked="t" strokeweight=".716096pt" strokecolor="#545454">
                <v:path arrowok="t"/>
              </v:shape>
            </v:group>
            <v:group style="position:absolute;left:2206;top:3998;width:2;height:560" coordorigin="2206,3998" coordsize="2,560">
              <v:shape style="position:absolute;left:2206;top:3998;width:2;height:560" coordorigin="2206,3998" coordsize="0,560" path="m2206,4558l2206,3998e" filled="f" stroked="t" strokeweight=".358048pt" strokecolor="#5B6060">
                <v:path arrowok="t"/>
              </v:shape>
            </v:group>
            <v:group style="position:absolute;left:2306;top:3998;width:2;height:301" coordorigin="2306,3998" coordsize="2,301">
              <v:shape style="position:absolute;left:2306;top:3998;width:2;height:301" coordorigin="2306,3998" coordsize="0,301" path="m2306,4300l2306,3998e" filled="f" stroked="t" strokeweight=".716096pt" strokecolor="#606060">
                <v:path arrowok="t"/>
              </v:shape>
            </v:group>
            <v:group style="position:absolute;left:8980;top:4318;width:301;height:2" coordorigin="8980,4318" coordsize="301,2">
              <v:shape style="position:absolute;left:8980;top:4318;width:301;height:2" coordorigin="8980,4318" coordsize="301,0" path="m8980,4318l9281,4318e" filled="f" stroked="t" strokeweight=".358048pt" strokecolor="#232323">
                <v:path arrowok="t"/>
              </v:shape>
            </v:group>
            <v:group style="position:absolute;left:9216;top:4314;width:2499;height:2" coordorigin="9216,4314" coordsize="2499,2">
              <v:shape style="position:absolute;left:9216;top:4314;width:2499;height:2" coordorigin="9216,4314" coordsize="2499,0" path="m9216,4314l11715,4314e" filled="f" stroked="t" strokeweight=".716096pt" strokecolor="#575B57">
                <v:path arrowok="t"/>
              </v:shape>
            </v:group>
            <v:group style="position:absolute;left:2241;top:4566;width:5399;height:2" coordorigin="2241,4566" coordsize="5399,2">
              <v:shape style="position:absolute;left:2241;top:4566;width:5399;height:2" coordorigin="2241,4566" coordsize="5399,0" path="m2241,4566l7641,4566e" filled="f" stroked="t" strokeweight=".716096pt" strokecolor="#545454">
                <v:path arrowok="t"/>
              </v:shape>
            </v:group>
            <v:group style="position:absolute;left:7906;top:4558;width:2170;height:2" coordorigin="7906,4558" coordsize="2170,2">
              <v:shape style="position:absolute;left:7906;top:4558;width:2170;height:2" coordorigin="7906,4558" coordsize="2170,0" path="m7906,4558l10075,4558e" filled="f" stroked="t" strokeweight=".716096pt" strokecolor="#4F4F4F">
                <v:path arrowok="t"/>
              </v:shape>
            </v:group>
            <v:group style="position:absolute;left:7526;top:4558;width:4189;height:2" coordorigin="7526,4558" coordsize="4189,2">
              <v:shape style="position:absolute;left:7526;top:4558;width:4189;height:2" coordorigin="7526,4558" coordsize="4189,0" path="m7526,4558l11715,4558e" filled="f" stroked="t" strokeweight=".716096pt" strokecolor="#545754">
                <v:path arrowok="t"/>
              </v:shape>
            </v:group>
            <v:group style="position:absolute;left:2206;top:4551;width:2;height:1443" coordorigin="2206,4551" coordsize="2,1443">
              <v:shape style="position:absolute;left:2206;top:4551;width:2;height:1443" coordorigin="2206,4551" coordsize="0,1443" path="m2206,5994l2206,4551e" filled="f" stroked="t" strokeweight=".358048pt" strokecolor="#000000">
                <v:path arrowok="t"/>
              </v:shape>
            </v:group>
            <v:group style="position:absolute;left:4791;top:4558;width:2;height:2168" coordorigin="4791,4558" coordsize="2,2168">
              <v:shape style="position:absolute;left:4791;top:4558;width:2;height:2168" coordorigin="4791,4558" coordsize="0,2168" path="m4791,6726l4791,4558e" filled="f" stroked="t" strokeweight=".716096pt" strokecolor="#545757">
                <v:path arrowok="t"/>
              </v:shape>
            </v:group>
            <v:group style="position:absolute;left:4784;top:5046;width:4261;height:2" coordorigin="4784,5046" coordsize="4261,2">
              <v:shape style="position:absolute;left:4784;top:5046;width:4261;height:2" coordorigin="4784,5046" coordsize="4261,0" path="m4784,5046l9044,5046e" filled="f" stroked="t" strokeweight=".716096pt" strokecolor="#545454">
                <v:path arrowok="t"/>
              </v:shape>
            </v:group>
            <v:group style="position:absolute;left:7612;top:4544;width:2;height:251" coordorigin="7612,4544" coordsize="2,251">
              <v:shape style="position:absolute;left:7612;top:4544;width:2;height:251" coordorigin="7612,4544" coordsize="0,251" path="m7612,4795l7612,4544e" filled="f" stroked="t" strokeweight=".358048pt" strokecolor="#545757">
                <v:path arrowok="t"/>
              </v:shape>
            </v:group>
            <v:group style="position:absolute;left:11722;top:603;width:2;height:15197" coordorigin="11722,603" coordsize="2,15197">
              <v:shape style="position:absolute;left:11722;top:603;width:2;height:15197" coordorigin="11722,603" coordsize="0,15197" path="m11722,15800l11722,603e" filled="f" stroked="t" strokeweight=".716096pt" strokecolor="#606060">
                <v:path arrowok="t"/>
              </v:shape>
            </v:group>
            <v:group style="position:absolute;left:7612;top:4795;width:2;height:237" coordorigin="7612,4795" coordsize="2,237">
              <v:shape style="position:absolute;left:7612;top:4795;width:2;height:237" coordorigin="7612,4795" coordsize="0,237" path="m7612,5032l7612,4795e" filled="f" stroked="t" strokeweight=".358048pt" strokecolor="#000000">
                <v:path arrowok="t"/>
              </v:shape>
            </v:group>
            <v:group style="position:absolute;left:8980;top:5039;width:301;height:2" coordorigin="8980,5039" coordsize="301,2">
              <v:shape style="position:absolute;left:8980;top:5039;width:301;height:2" coordorigin="8980,5039" coordsize="301,0" path="m8980,5039l9281,5039e" filled="f" stroked="t" strokeweight=".358048pt" strokecolor="#3B3F3B">
                <v:path arrowok="t"/>
              </v:shape>
            </v:group>
            <v:group style="position:absolute;left:9216;top:5039;width:2027;height:2" coordorigin="9216,5039" coordsize="2027,2">
              <v:shape style="position:absolute;left:9216;top:5039;width:2027;height:2" coordorigin="9216,5039" coordsize="2027,0" path="m9216,5039l11243,5039e" filled="f" stroked="t" strokeweight=".716096pt" strokecolor="#545757">
                <v:path arrowok="t"/>
              </v:shape>
            </v:group>
            <v:group style="position:absolute;left:11128;top:5039;width:594;height:2" coordorigin="11128,5039" coordsize="594,2">
              <v:shape style="position:absolute;left:11128;top:5039;width:594;height:2" coordorigin="11128,5039" coordsize="594,0" path="m11128,5039l11722,5039e" filled="f" stroked="t" strokeweight=".716096pt" strokecolor="#676B67">
                <v:path arrowok="t"/>
              </v:shape>
            </v:group>
            <v:group style="position:absolute;left:4784;top:5283;width:4497;height:2" coordorigin="4784,5283" coordsize="4497,2">
              <v:shape style="position:absolute;left:4784;top:5283;width:4497;height:2" coordorigin="4784,5283" coordsize="4497,0" path="m4784,5283l9281,5283e" filled="f" stroked="t" strokeweight=".716096pt" strokecolor="#4F5454">
                <v:path arrowok="t"/>
              </v:shape>
            </v:group>
            <v:group style="position:absolute;left:9216;top:5280;width:322;height:2" coordorigin="9216,5280" coordsize="322,2">
              <v:shape style="position:absolute;left:9216;top:5280;width:322;height:2" coordorigin="9216,5280" coordsize="322,0" path="m9216,5280l9538,5280e" filled="f" stroked="t" strokeweight=".358048pt" strokecolor="#383B3B">
                <v:path arrowok="t"/>
              </v:shape>
            </v:group>
            <v:group style="position:absolute;left:9474;top:5280;width:2249;height:2" coordorigin="9474,5280" coordsize="2249,2">
              <v:shape style="position:absolute;left:9474;top:5280;width:2249;height:2" coordorigin="9474,5280" coordsize="2249,0" path="m9474,5280l11722,5280e" filled="f" stroked="t" strokeweight=".716096pt" strokecolor="#545454">
                <v:path arrowok="t"/>
              </v:shape>
            </v:group>
            <v:group style="position:absolute;left:362;top:5226;width:2;height:567" coordorigin="362,5226" coordsize="2,567">
              <v:shape style="position:absolute;left:362;top:5226;width:2;height:567" coordorigin="362,5226" coordsize="0,567" path="m362,5793l362,5226e" filled="f" stroked="t" strokeweight=".358048pt" strokecolor="#3B3B3B">
                <v:path arrowok="t"/>
              </v:shape>
            </v:group>
            <v:group style="position:absolute;left:4784;top:5524;width:6932;height:2" coordorigin="4784,5524" coordsize="6932,2">
              <v:shape style="position:absolute;left:4784;top:5524;width:6932;height:2" coordorigin="4784,5524" coordsize="6932,0" path="m4784,5524l11715,5524e" filled="f" stroked="t" strokeweight=".716096pt" strokecolor="#4F4F4F">
                <v:path arrowok="t"/>
              </v:shape>
            </v:group>
            <v:group style="position:absolute;left:2241;top:5764;width:1310;height:2" coordorigin="2241,5764" coordsize="1310,2">
              <v:shape style="position:absolute;left:2241;top:5764;width:1310;height:2" coordorigin="2241,5764" coordsize="1310,0" path="m2241,5764l3552,5764e" filled="f" stroked="t" strokeweight=".716096pt" strokecolor="#646464">
                <v:path arrowok="t"/>
              </v:shape>
            </v:group>
            <v:group style="position:absolute;left:3487;top:5771;width:258;height:2" coordorigin="3487,5771" coordsize="258,2">
              <v:shape style="position:absolute;left:3487;top:5771;width:258;height:2" coordorigin="3487,5771" coordsize="258,0" path="m3487,5771l3745,5771e" filled="f" stroked="t" strokeweight=".358048pt" strokecolor="#3B3B3B">
                <v:path arrowok="t"/>
              </v:shape>
            </v:group>
            <v:group style="position:absolute;left:3681;top:5764;width:8035;height:2" coordorigin="3681,5764" coordsize="8035,2">
              <v:shape style="position:absolute;left:3681;top:5764;width:8035;height:2" coordorigin="3681,5764" coordsize="8035,0" path="m3681,5764l11715,5764e" filled="f" stroked="t" strokeweight=".716096pt" strokecolor="#545454">
                <v:path arrowok="t"/>
              </v:shape>
            </v:group>
            <v:group style="position:absolute;left:358;top:6008;width:1210;height:2" coordorigin="358,6008" coordsize="1210,2">
              <v:shape style="position:absolute;left:358;top:6008;width:1210;height:2" coordorigin="358,6008" coordsize="1210,0" path="m358,6008l1568,6008e" filled="f" stroked="t" strokeweight=".716096pt" strokecolor="#707474">
                <v:path arrowok="t"/>
              </v:shape>
            </v:group>
            <v:group style="position:absolute;left:1382;top:6008;width:5858;height:2" coordorigin="1382,6008" coordsize="5858,2">
              <v:shape style="position:absolute;left:1382;top:6008;width:5858;height:2" coordorigin="1382,6008" coordsize="5858,0" path="m1382,6008l7240,6008e" filled="f" stroked="t" strokeweight=".716096pt" strokecolor="#545757">
                <v:path arrowok="t"/>
              </v:shape>
            </v:group>
            <v:group style="position:absolute;left:7175;top:6005;width:465;height:2" coordorigin="7175,6005" coordsize="465,2">
              <v:shape style="position:absolute;left:7175;top:6005;width:465;height:2" coordorigin="7175,6005" coordsize="465,0" path="m7175,6005l7641,6005e" filled="f" stroked="t" strokeweight=".358048pt" strokecolor="#2F2F2F">
                <v:path arrowok="t"/>
              </v:shape>
            </v:group>
            <v:group style="position:absolute;left:7576;top:5998;width:4146;height:2" coordorigin="7576,5998" coordsize="4146,2">
              <v:shape style="position:absolute;left:7576;top:5998;width:4146;height:2" coordorigin="7576,5998" coordsize="4146,0" path="m7576,5998l11722,5998e" filled="f" stroked="t" strokeweight=".716096pt" strokecolor="#575B57">
                <v:path arrowok="t"/>
              </v:shape>
            </v:group>
            <v:group style="position:absolute;left:2206;top:5972;width:2;height:266" coordorigin="2206,5972" coordsize="2,266">
              <v:shape style="position:absolute;left:2206;top:5972;width:2;height:266" coordorigin="2206,5972" coordsize="0,266" path="m2206,6238l2206,5972e" filled="f" stroked="t" strokeweight=".358048pt" strokecolor="#646464">
                <v:path arrowok="t"/>
              </v:shape>
            </v:group>
            <v:group style="position:absolute;left:7612;top:5972;width:2;height:266" coordorigin="7612,5972" coordsize="2,266">
              <v:shape style="position:absolute;left:7612;top:5972;width:2;height:266" coordorigin="7612,5972" coordsize="0,266" path="m7612,6238l7612,5972e" filled="f" stroked="t" strokeweight=".358048pt" strokecolor="#3B3B3B">
                <v:path arrowok="t"/>
              </v:shape>
            </v:group>
            <v:group style="position:absolute;left:2206;top:6231;width:2;height:718" coordorigin="2206,6231" coordsize="2,718">
              <v:shape style="position:absolute;left:2206;top:6231;width:2;height:718" coordorigin="2206,6231" coordsize="0,718" path="m2206,6949l2206,6231e" filled="f" stroked="t" strokeweight=".358048pt" strokecolor="#000000">
                <v:path arrowok="t"/>
              </v:shape>
            </v:group>
            <v:group style="position:absolute;left:2241;top:6479;width:6803;height:2" coordorigin="2241,6479" coordsize="6803,2">
              <v:shape style="position:absolute;left:2241;top:6479;width:6803;height:2" coordorigin="2241,6479" coordsize="6803,0" path="m2241,6479l9044,6479e" filled="f" stroked="t" strokeweight=".716096pt" strokecolor="#5B5B5B">
                <v:path arrowok="t"/>
              </v:shape>
            </v:group>
            <v:group style="position:absolute;left:7612;top:6231;width:2;height:108" coordorigin="7612,6231" coordsize="2,108">
              <v:shape style="position:absolute;left:7612;top:6231;width:2;height:108" coordorigin="7612,6231" coordsize="0,108" path="m7612,6339l7612,6231e" filled="f" stroked="t" strokeweight=".358048pt" strokecolor="#000000">
                <v:path arrowok="t"/>
              </v:shape>
            </v:group>
            <v:group style="position:absolute;left:7612;top:6331;width:2;height:373" coordorigin="7612,6331" coordsize="2,373">
              <v:shape style="position:absolute;left:7612;top:6331;width:2;height:373" coordorigin="7612,6331" coordsize="0,373" path="m7612,6705l7612,6331e" filled="f" stroked="t" strokeweight=".358048pt" strokecolor="#484848">
                <v:path arrowok="t"/>
              </v:shape>
            </v:group>
            <v:group style="position:absolute;left:8980;top:6471;width:301;height:2" coordorigin="8980,6471" coordsize="301,2">
              <v:shape style="position:absolute;left:8980;top:6471;width:301;height:2" coordorigin="8980,6471" coordsize="301,0" path="m8980,6471l9281,6471e" filled="f" stroked="t" strokeweight=".358048pt" strokecolor="#343434">
                <v:path arrowok="t"/>
              </v:shape>
            </v:group>
            <v:group style="position:absolute;left:9216;top:6468;width:2506;height:2" coordorigin="9216,6468" coordsize="2506,2">
              <v:shape style="position:absolute;left:9216;top:6468;width:2506;height:2" coordorigin="9216,6468" coordsize="2506,0" path="m9216,6468l11722,6468e" filled="f" stroked="t" strokeweight=".716096pt" strokecolor="#575B5B">
                <v:path arrowok="t"/>
              </v:shape>
            </v:group>
            <v:group style="position:absolute;left:2241;top:6715;width:9481;height:2" coordorigin="2241,6715" coordsize="9481,2">
              <v:shape style="position:absolute;left:2241;top:6715;width:9481;height:2" coordorigin="2241,6715" coordsize="9481,0" path="m2241,6715l11722,6715e" filled="f" stroked="t" strokeweight=".716096pt" strokecolor="#606060">
                <v:path arrowok="t"/>
              </v:shape>
            </v:group>
            <v:group style="position:absolute;left:351;top:6963;width:7290;height:2" coordorigin="351,6963" coordsize="7290,2">
              <v:shape style="position:absolute;left:351;top:6963;width:7290;height:2" coordorigin="351,6963" coordsize="7290,0" path="m351,6963l7641,6963e" filled="f" stroked="t" strokeweight=".716096pt" strokecolor="#606060">
                <v:path arrowok="t"/>
              </v:shape>
            </v:group>
            <v:group style="position:absolute;left:7734;top:6956;width:2864;height:2" coordorigin="7734,6956" coordsize="2864,2">
              <v:shape style="position:absolute;left:7734;top:6956;width:2864;height:2" coordorigin="7734,6956" coordsize="2864,0" path="m7734,6956l10598,6956e" filled="f" stroked="t" strokeweight=".716096pt" strokecolor="#646767">
                <v:path arrowok="t"/>
              </v:shape>
            </v:group>
            <v:group style="position:absolute;left:7576;top:6956;width:3666;height:2" coordorigin="7576,6956" coordsize="3666,2">
              <v:shape style="position:absolute;left:7576;top:6956;width:3666;height:2" coordorigin="7576,6956" coordsize="3666,0" path="m7576,6956l11243,6956e" filled="f" stroked="t" strokeweight=".716096pt" strokecolor="#646464">
                <v:path arrowok="t"/>
              </v:shape>
            </v:group>
            <v:group style="position:absolute;left:11185;top:6956;width:537;height:2" coordorigin="11185,6956" coordsize="537,2">
              <v:shape style="position:absolute;left:11185;top:6956;width:537;height:2" coordorigin="11185,6956" coordsize="537,0" path="m11185,6956l11722,6956e" filled="f" stroked="t" strokeweight=".716096pt" strokecolor="#707470">
                <v:path arrowok="t"/>
              </v:shape>
            </v:group>
            <v:group style="position:absolute;left:351;top:7430;width:9868;height:2" coordorigin="351,7430" coordsize="9868,2">
              <v:shape style="position:absolute;left:351;top:7430;width:9868;height:2" coordorigin="351,7430" coordsize="9868,0" path="m351,7430l10219,7430e" filled="f" stroked="t" strokeweight=".716096pt" strokecolor="#646767">
                <v:path arrowok="t"/>
              </v:shape>
            </v:group>
            <v:group style="position:absolute;left:7942;top:7419;width:3781;height:2" coordorigin="7942,7419" coordsize="3781,2">
              <v:shape style="position:absolute;left:7942;top:7419;width:3781;height:2" coordorigin="7942,7419" coordsize="3781,0" path="m7942,7419l11722,7419e" filled="f" stroked="t" strokeweight=".716096pt" strokecolor="#676B6B">
                <v:path arrowok="t"/>
              </v:shape>
            </v:group>
            <v:group style="position:absolute;left:4791;top:7423;width:2;height:761" coordorigin="4791,7423" coordsize="2,761">
              <v:shape style="position:absolute;left:4791;top:7423;width:2;height:761" coordorigin="4791,7423" coordsize="0,761" path="m4791,8183l4791,7423e" filled="f" stroked="t" strokeweight=".716096pt" strokecolor="#606060">
                <v:path arrowok="t"/>
              </v:shape>
            </v:group>
            <v:group style="position:absolute;left:4784;top:7667;width:3437;height:2" coordorigin="4784,7667" coordsize="3437,2">
              <v:shape style="position:absolute;left:4784;top:7667;width:3437;height:2" coordorigin="4784,7667" coordsize="3437,0" path="m4784,7667l8221,7667e" filled="f" stroked="t" strokeweight=".716096pt" strokecolor="#575B5B">
                <v:path arrowok="t"/>
              </v:shape>
            </v:group>
            <v:group style="position:absolute;left:8522;top:7659;width:1590;height:2" coordorigin="8522,7659" coordsize="1590,2">
              <v:shape style="position:absolute;left:8522;top:7659;width:1590;height:2" coordorigin="8522,7659" coordsize="1590,0" path="m8522,7659l10111,7659e" filled="f" stroked="t" strokeweight=".716096pt" strokecolor="#575B5B">
                <v:path arrowok="t"/>
              </v:shape>
            </v:group>
            <v:group style="position:absolute;left:5915;top:7659;width:4418;height:2" coordorigin="5915,7659" coordsize="4418,2">
              <v:shape style="position:absolute;left:5915;top:7659;width:4418;height:2" coordorigin="5915,7659" coordsize="4418,0" path="m5915,7659l10333,7659e" filled="f" stroked="t" strokeweight=".716096pt" strokecolor="#5B605B">
                <v:path arrowok="t"/>
              </v:shape>
            </v:group>
            <v:group style="position:absolute;left:10226;top:7659;width:1497;height:2" coordorigin="10226,7659" coordsize="1497,2">
              <v:shape style="position:absolute;left:10226;top:7659;width:1497;height:2" coordorigin="10226,7659" coordsize="1497,0" path="m10226,7659l11722,7659e" filled="f" stroked="t" strokeweight=".716096pt" strokecolor="#646767">
                <v:path arrowok="t"/>
              </v:shape>
            </v:group>
            <v:group style="position:absolute;left:354;top:603;width:2;height:15254" coordorigin="354,603" coordsize="2,15254">
              <v:shape style="position:absolute;left:354;top:603;width:2;height:15254" coordorigin="354,603" coordsize="0,15254" path="m354,15857l354,603e" filled="f" stroked="t" strokeweight=".358048pt" strokecolor="#6B6B6B">
                <v:path arrowok="t"/>
              </v:shape>
            </v:group>
            <v:group style="position:absolute;left:4784;top:7904;width:6939;height:2" coordorigin="4784,7904" coordsize="6939,2">
              <v:shape style="position:absolute;left:4784;top:7904;width:6939;height:2" coordorigin="4784,7904" coordsize="6939,0" path="m4784,7904l11722,7904e" filled="f" stroked="t" strokeweight=".716096pt" strokecolor="#575B5B">
                <v:path arrowok="t"/>
              </v:shape>
            </v:group>
            <v:group style="position:absolute;left:351;top:8176;width:3201;height:2" coordorigin="351,8176" coordsize="3201,2">
              <v:shape style="position:absolute;left:351;top:8176;width:3201;height:2" coordorigin="351,8176" coordsize="3201,0" path="m351,8176l3552,8176e" filled="f" stroked="t" strokeweight=".716096pt" strokecolor="#707474">
                <v:path arrowok="t"/>
              </v:shape>
            </v:group>
            <v:group style="position:absolute;left:3487;top:8176;width:2957;height:2" coordorigin="3487,8176" coordsize="2957,2">
              <v:shape style="position:absolute;left:3487;top:8176;width:2957;height:2" coordorigin="3487,8176" coordsize="2957,0" path="m3487,8176l6445,8176e" filled="f" stroked="t" strokeweight=".716096pt" strokecolor="#5B5B5B">
                <v:path arrowok="t"/>
              </v:shape>
            </v:group>
            <v:group style="position:absolute;left:6380;top:8169;width:5342;height:2" coordorigin="6380,8169" coordsize="5342,2">
              <v:shape style="position:absolute;left:6380;top:8169;width:5342;height:2" coordorigin="6380,8169" coordsize="5342,0" path="m6380,8169l11722,8169e" filled="f" stroked="t" strokeweight=".716096pt" strokecolor="#5B6064">
                <v:path arrowok="t"/>
              </v:shape>
            </v:group>
            <v:group style="position:absolute;left:344;top:9109;width:1267;height:2" coordorigin="344,9109" coordsize="1267,2">
              <v:shape style="position:absolute;left:344;top:9109;width:1267;height:2" coordorigin="344,9109" coordsize="1267,0" path="m344,9109l1611,9109e" filled="f" stroked="t" strokeweight=".716096pt" strokecolor="#707474">
                <v:path arrowok="t"/>
              </v:shape>
            </v:group>
            <v:group style="position:absolute;left:1475;top:9109;width:322;height:2" coordorigin="1475,9109" coordsize="322,2">
              <v:shape style="position:absolute;left:1475;top:9109;width:322;height:2" coordorigin="1475,9109" coordsize="322,0" path="m1475,9109l1797,9109e" filled="f" stroked="t" strokeweight=".716096pt" strokecolor="#606060">
                <v:path arrowok="t"/>
              </v:shape>
            </v:group>
            <v:group style="position:absolute;left:1733;top:9106;width:508;height:2" coordorigin="1733,9106" coordsize="508,2">
              <v:shape style="position:absolute;left:1733;top:9106;width:508;height:2" coordorigin="1733,9106" coordsize="508,0" path="m1733,9106l2241,9106e" filled="f" stroked="t" strokeweight=".358048pt" strokecolor="#4B4B4B">
                <v:path arrowok="t"/>
              </v:shape>
            </v:group>
            <v:group style="position:absolute;left:2234;top:7035;width:2;height:3733" coordorigin="2234,7035" coordsize="2,3733">
              <v:shape style="position:absolute;left:2234;top:7035;width:2;height:3733" coordorigin="2234,7035" coordsize="0,3733" path="m2234,10768l2234,7035e" filled="f" stroked="t" strokeweight=".358048pt" strokecolor="#676767">
                <v:path arrowok="t"/>
              </v:shape>
            </v:group>
            <v:group style="position:absolute;left:2163;top:9106;width:6903;height:2" coordorigin="2163,9106" coordsize="6903,2">
              <v:shape style="position:absolute;left:2163;top:9106;width:6903;height:2" coordorigin="2163,9106" coordsize="6903,0" path="m2163,9106l9066,9106e" filled="f" stroked="t" strokeweight=".716096pt" strokecolor="#5B6060">
                <v:path arrowok="t"/>
              </v:shape>
            </v:group>
            <v:group style="position:absolute;left:8980;top:9099;width:559;height:2" coordorigin="8980,9099" coordsize="559,2">
              <v:shape style="position:absolute;left:8980;top:9099;width:559;height:2" coordorigin="8980,9099" coordsize="559,0" path="m8980,9099l9538,9099e" filled="f" stroked="t" strokeweight=".358048pt" strokecolor="#484848">
                <v:path arrowok="t"/>
              </v:shape>
            </v:group>
            <v:group style="position:absolute;left:9467;top:9095;width:2256;height:2" coordorigin="9467,9095" coordsize="2256,2">
              <v:shape style="position:absolute;left:9467;top:9095;width:2256;height:2" coordorigin="9467,9095" coordsize="2256,0" path="m9467,9095l11722,9095e" filled="f" stroked="t" strokeweight=".716096pt" strokecolor="#5B6060">
                <v:path arrowok="t"/>
              </v:shape>
            </v:group>
            <v:group style="position:absolute;left:11719;top:9052;width:2;height:581" coordorigin="11719,9052" coordsize="2,581">
              <v:shape style="position:absolute;left:11719;top:9052;width:2;height:581" coordorigin="11719,9052" coordsize="0,581" path="m11719,9634l11719,9052e" filled="f" stroked="t" strokeweight=".358048pt" strokecolor="#343434">
                <v:path arrowok="t"/>
              </v:shape>
            </v:group>
            <v:group style="position:absolute;left:344;top:10043;width:1189;height:2" coordorigin="344,10043" coordsize="1189,2">
              <v:shape style="position:absolute;left:344;top:10043;width:1189;height:2" coordorigin="344,10043" coordsize="1189,0" path="m344,10043l1532,10043e" filled="f" stroked="t" strokeweight=".716096pt" strokecolor="#646764">
                <v:path arrowok="t"/>
              </v:shape>
            </v:group>
            <v:group style="position:absolute;left:1475;top:10039;width:766;height:2" coordorigin="1475,10039" coordsize="766,2">
              <v:shape style="position:absolute;left:1475;top:10039;width:766;height:2" coordorigin="1475,10039" coordsize="766,0" path="m1475,10039l2241,10039e" filled="f" stroked="t" strokeweight=".358048pt" strokecolor="#3B3F3F">
                <v:path arrowok="t"/>
              </v:shape>
            </v:group>
            <v:group style="position:absolute;left:2163;top:10036;width:5478;height:2" coordorigin="2163,10036" coordsize="5478,2">
              <v:shape style="position:absolute;left:2163;top:10036;width:5478;height:2" coordorigin="2163,10036" coordsize="5478,0" path="m2163,10036l7641,10036e" filled="f" stroked="t" strokeweight=".716096pt" strokecolor="#4F544F">
                <v:path arrowok="t"/>
              </v:shape>
            </v:group>
            <v:group style="position:absolute;left:7956;top:10028;width:1647;height:2" coordorigin="7956,10028" coordsize="1647,2">
              <v:shape style="position:absolute;left:7956;top:10028;width:1647;height:2" coordorigin="7956,10028" coordsize="1647,0" path="m7956,10028l9603,10028e" filled="f" stroked="t" strokeweight=".716096pt" strokecolor="#4F4F4F">
                <v:path arrowok="t"/>
              </v:shape>
            </v:group>
            <v:group style="position:absolute;left:7576;top:10028;width:4146;height:2" coordorigin="7576,10028" coordsize="4146,2">
              <v:shape style="position:absolute;left:7576;top:10028;width:4146;height:2" coordorigin="7576,10028" coordsize="4146,0" path="m7576,10028l11722,10028e" filled="f" stroked="t" strokeweight=".716096pt" strokecolor="#4F5454">
                <v:path arrowok="t"/>
              </v:shape>
            </v:group>
            <v:group style="position:absolute;left:344;top:10276;width:6524;height:2" coordorigin="344,10276" coordsize="6524,2">
              <v:shape style="position:absolute;left:344;top:10276;width:6524;height:2" coordorigin="344,10276" coordsize="6524,0" path="m344,10276l6867,10276e" filled="f" stroked="t" strokeweight=".716096pt" strokecolor="#5B6060">
                <v:path arrowok="t"/>
              </v:shape>
            </v:group>
            <v:group style="position:absolute;left:6832;top:10000;width:2;height:258" coordorigin="6832,10000" coordsize="2,258">
              <v:shape style="position:absolute;left:6832;top:10000;width:2;height:258" coordorigin="6832,10000" coordsize="0,258" path="m6832,10258l6832,10000e" filled="f" stroked="t" strokeweight=".358048pt" strokecolor="#545454">
                <v:path arrowok="t"/>
              </v:shape>
            </v:group>
            <v:group style="position:absolute;left:6108;top:10265;width:5614;height:2" coordorigin="6108,10265" coordsize="5614,2">
              <v:shape style="position:absolute;left:6108;top:10265;width:5614;height:2" coordorigin="6108,10265" coordsize="5614,0" path="m6108,10265l11722,10265e" filled="f" stroked="t" strokeweight=".716096pt" strokecolor="#575B57">
                <v:path arrowok="t"/>
              </v:shape>
            </v:group>
            <v:group style="position:absolute;left:344;top:10520;width:1898;height:2" coordorigin="344,10520" coordsize="1898,2">
              <v:shape style="position:absolute;left:344;top:10520;width:1898;height:2" coordorigin="344,10520" coordsize="1898,0" path="m344,10520l2241,10520e" filled="f" stroked="t" strokeweight=".716096pt" strokecolor="#606060">
                <v:path arrowok="t"/>
              </v:shape>
            </v:group>
            <v:group style="position:absolute;left:2163;top:10509;width:9567;height:2" coordorigin="2163,10509" coordsize="9567,2">
              <v:shape style="position:absolute;left:2163;top:10509;width:9567;height:2" coordorigin="2163,10509" coordsize="9567,0" path="m2163,10509l11730,10509e" filled="f" stroked="t" strokeweight=".716096pt" strokecolor="#4F4F4F">
                <v:path arrowok="t"/>
              </v:shape>
            </v:group>
            <v:group style="position:absolute;left:344;top:10997;width:6101;height:2" coordorigin="344,10997" coordsize="6101,2">
              <v:shape style="position:absolute;left:344;top:10997;width:6101;height:2" coordorigin="344,10997" coordsize="6101,0" path="m344,10997l6445,10997e" filled="f" stroked="t" strokeweight=".716096pt" strokecolor="#545754">
                <v:path arrowok="t"/>
              </v:shape>
            </v:group>
            <v:group style="position:absolute;left:6266;top:10983;width:5464;height:2" coordorigin="6266,10983" coordsize="5464,2">
              <v:shape style="position:absolute;left:6266;top:10983;width:5464;height:2" coordorigin="6266,10983" coordsize="5464,0" path="m6266,10983l11730,10983e" filled="f" stroked="t" strokeweight=".716096pt" strokecolor="#4F544F">
                <v:path arrowok="t"/>
              </v:shape>
            </v:group>
            <v:group style="position:absolute;left:347;top:10954;width:2;height:294" coordorigin="347,10954" coordsize="2,294">
              <v:shape style="position:absolute;left:347;top:10954;width:2;height:294" coordorigin="347,10954" coordsize="0,294" path="m347,11249l347,10954e" filled="f" stroked="t" strokeweight=".358048pt" strokecolor="#3B3B3B">
                <v:path arrowok="t"/>
              </v:shape>
            </v:group>
            <v:group style="position:absolute;left:2227;top:10703;width:2;height:546" coordorigin="2227,10703" coordsize="2,546">
              <v:shape style="position:absolute;left:2227;top:10703;width:2;height:546" coordorigin="2227,10703" coordsize="0,546" path="m2227,11249l2227,10703e" filled="f" stroked="t" strokeweight=".358048pt" strokecolor="#484848">
                <v:path arrowok="t"/>
              </v:shape>
            </v:group>
            <v:group style="position:absolute;left:344;top:11234;width:8701;height:2" coordorigin="344,11234" coordsize="8701,2">
              <v:shape style="position:absolute;left:344;top:11234;width:8701;height:2" coordorigin="344,11234" coordsize="8701,0" path="m344,11234l9044,11234e" filled="f" stroked="t" strokeweight=".716096pt" strokecolor="#4F544F">
                <v:path arrowok="t"/>
              </v:shape>
            </v:group>
            <v:group style="position:absolute;left:8980;top:11227;width:201;height:2" coordorigin="8980,11227" coordsize="201,2">
              <v:shape style="position:absolute;left:8980;top:11227;width:201;height:2" coordorigin="8980,11227" coordsize="201,0" path="m8980,11227l9180,11227e" filled="f" stroked="t" strokeweight=".358048pt" strokecolor="#383838">
                <v:path arrowok="t"/>
              </v:shape>
            </v:group>
            <v:group style="position:absolute;left:9087;top:11220;width:2642;height:2" coordorigin="9087,11220" coordsize="2642,2">
              <v:shape style="position:absolute;left:9087;top:11220;width:2642;height:2" coordorigin="9087,11220" coordsize="2642,0" path="m9087,11220l11730,11220e" filled="f" stroked="t" strokeweight=".716096pt" strokecolor="#4F4F4F">
                <v:path arrowok="t"/>
              </v:shape>
            </v:group>
            <v:group style="position:absolute;left:337;top:11486;width:1203;height:2" coordorigin="337,11486" coordsize="1203,2">
              <v:shape style="position:absolute;left:337;top:11486;width:1203;height:2" coordorigin="337,11486" coordsize="1203,0" path="m337,11486l1540,11486e" filled="f" stroked="t" strokeweight=".716096pt" strokecolor="#676767">
                <v:path arrowok="t"/>
              </v:shape>
            </v:group>
            <v:group style="position:absolute;left:924;top:11206;width:2;height:316" coordorigin="924,11206" coordsize="2,316">
              <v:shape style="position:absolute;left:924;top:11206;width:2;height:316" coordorigin="924,11206" coordsize="0,316" path="m924,11521l924,11206e" filled="f" stroked="t" strokeweight=".358048pt" strokecolor="#676B6B">
                <v:path arrowok="t"/>
              </v:shape>
            </v:group>
            <v:group style="position:absolute;left:1504;top:11206;width:2;height:316" coordorigin="1504,11206" coordsize="2,316">
              <v:shape style="position:absolute;left:1504;top:11206;width:2;height:316" coordorigin="1504,11206" coordsize="0,316" path="m1504,11521l1504,11206e" filled="f" stroked="t" strokeweight=".358048pt" strokecolor="#545754">
                <v:path arrowok="t"/>
              </v:shape>
            </v:group>
            <v:group style="position:absolute;left:1475;top:11482;width:4948;height:2" coordorigin="1475,11482" coordsize="4948,2">
              <v:shape style="position:absolute;left:1475;top:11482;width:4948;height:2" coordorigin="1475,11482" coordsize="4948,0" path="m1475,11482l6423,11482e" filled="f" stroked="t" strokeweight=".358048pt" strokecolor="#4F4F4F">
                <v:path arrowok="t"/>
              </v:shape>
            </v:group>
            <v:group style="position:absolute;left:2227;top:11055;width:2;height:1579" coordorigin="2227,11055" coordsize="2,1579">
              <v:shape style="position:absolute;left:2227;top:11055;width:2;height:1579" coordorigin="2227,11055" coordsize="0,1579" path="m2227,12634l2227,11055e" filled="f" stroked="t" strokeweight=".716096pt" strokecolor="#646464">
                <v:path arrowok="t"/>
              </v:shape>
            </v:group>
            <v:group style="position:absolute;left:6409;top:11514;width:809;height:2" coordorigin="6409,11514" coordsize="809,2">
              <v:shape style="position:absolute;left:6409;top:11514;width:809;height:2" coordorigin="6409,11514" coordsize="809,0" path="m6409,11514l7218,11514e" filled="f" stroked="t" strokeweight=".358048pt" strokecolor="#000000">
                <v:path arrowok="t"/>
              </v:shape>
            </v:group>
            <v:group style="position:absolute;left:7240;top:11220;width:2;height:1414" coordorigin="7240,11220" coordsize="2,1414">
              <v:shape style="position:absolute;left:7240;top:11220;width:2;height:1414" coordorigin="7240,11220" coordsize="0,1414" path="m7240,12634l7240,11220e" filled="f" stroked="t" strokeweight=".716096pt" strokecolor="#5B5B5B">
                <v:path arrowok="t"/>
              </v:shape>
            </v:group>
            <v:group style="position:absolute;left:7204;top:11514;width:408;height:2" coordorigin="7204,11514" coordsize="408,2">
              <v:shape style="position:absolute;left:7204;top:11514;width:408;height:2" coordorigin="7204,11514" coordsize="408,0" path="m7204,11514l7612,11514e" filled="f" stroked="t" strokeweight=".358048pt" strokecolor="#606060">
                <v:path arrowok="t"/>
              </v:shape>
            </v:group>
            <v:group style="position:absolute;left:7605;top:11514;width:3609;height:2" coordorigin="7605,11514" coordsize="3609,2">
              <v:shape style="position:absolute;left:7605;top:11514;width:3609;height:2" coordorigin="7605,11514" coordsize="3609,0" path="m7605,11514l11214,11514e" filled="f" stroked="t" strokeweight=".358048pt" strokecolor="#000000">
                <v:path arrowok="t"/>
              </v:shape>
            </v:group>
            <v:group style="position:absolute;left:11214;top:11514;width:501;height:2" coordorigin="11214,11514" coordsize="501,2">
              <v:shape style="position:absolute;left:11214;top:11514;width:501;height:2" coordorigin="11214,11514" coordsize="501,0" path="m11214,11514l11715,11514e" filled="f" stroked="t" strokeweight=".358048pt" strokecolor="#5B5B5B">
                <v:path arrowok="t"/>
              </v:shape>
            </v:group>
            <v:group style="position:absolute;left:924;top:11507;width:2;height:1953" coordorigin="924,11507" coordsize="2,1953">
              <v:shape style="position:absolute;left:924;top:11507;width:2;height:1953" coordorigin="924,11507" coordsize="0,1953" path="m924,13460l924,11507e" filled="f" stroked="t" strokeweight=".358048pt" strokecolor="#000000">
                <v:path arrowok="t"/>
              </v:shape>
            </v:group>
            <v:group style="position:absolute;left:1504;top:11507;width:2;height:1953" coordorigin="1504,11507" coordsize="2,1953">
              <v:shape style="position:absolute;left:1504;top:11507;width:2;height:1953" coordorigin="1504,11507" coordsize="0,1953" path="m1504,13460l1504,11507e" filled="f" stroked="t" strokeweight=".358048pt" strokecolor="#000000">
                <v:path arrowok="t"/>
              </v:shape>
            </v:group>
            <v:group style="position:absolute;left:2223;top:12570;width:2;height:230" coordorigin="2223,12570" coordsize="2,230">
              <v:shape style="position:absolute;left:2223;top:12570;width:2;height:230" coordorigin="2223,12570" coordsize="0,230" path="m2223,12799l2223,12570e" filled="f" stroked="t" strokeweight=".358048pt" strokecolor="#484848">
                <v:path arrowok="t"/>
              </v:shape>
            </v:group>
            <v:group style="position:absolute;left:7243;top:12570;width:2;height:524" coordorigin="7243,12570" coordsize="2,524">
              <v:shape style="position:absolute;left:7243;top:12570;width:2;height:524" coordorigin="7243,12570" coordsize="0,524" path="m7243,13094l7243,12570e" filled="f" stroked="t" strokeweight=".358048pt" strokecolor="#2F2F2F">
                <v:path arrowok="t"/>
              </v:shape>
            </v:group>
            <v:group style="position:absolute;left:2220;top:12735;width:2;height:1622" coordorigin="2220,12735" coordsize="2,1622">
              <v:shape style="position:absolute;left:2220;top:12735;width:2;height:1622" coordorigin="2220,12735" coordsize="0,1622" path="m2220,14357l2220,12735e" filled="f" stroked="t" strokeweight=".716096pt" strokecolor="#676767">
                <v:path arrowok="t"/>
              </v:shape>
            </v:group>
            <v:group style="position:absolute;left:7240;top:13036;width:2;height:2785" coordorigin="7240,13036" coordsize="2,2785">
              <v:shape style="position:absolute;left:7240;top:13036;width:2;height:2785" coordorigin="7240,13036" coordsize="0,2785" path="m7240,15821l7240,13036e" filled="f" stroked="t" strokeweight=".716096pt" strokecolor="#606060">
                <v:path arrowok="t"/>
              </v:shape>
            </v:group>
            <v:group style="position:absolute;left:9148;top:13374;width:2;height:115" coordorigin="9148,13374" coordsize="2,115">
              <v:shape style="position:absolute;left:9148;top:13374;width:2;height:115" coordorigin="9148,13374" coordsize="0,115" path="m9148,13488l9148,13374e" filled="f" stroked="t" strokeweight="3.580482pt" strokecolor="#4F4893">
                <v:path arrowok="t"/>
              </v:shape>
            </v:group>
            <v:group style="position:absolute;left:9506;top:13309;width:2;height:230" coordorigin="9506,13309" coordsize="2,230">
              <v:shape style="position:absolute;left:9506;top:13309;width:2;height:230" coordorigin="9506,13309" coordsize="0,230" path="m9506,13539l9506,13309e" filled="f" stroked="t" strokeweight="2.864385pt" strokecolor="#544BA0">
                <v:path arrowok="t"/>
              </v:shape>
            </v:group>
            <v:group style="position:absolute;left:322;top:13725;width:1189;height:2" coordorigin="322,13725" coordsize="1189,2">
              <v:shape style="position:absolute;left:322;top:13725;width:1189;height:2" coordorigin="322,13725" coordsize="1189,0" path="m322,13725l1511,13725e" filled="f" stroked="t" strokeweight=".358048pt" strokecolor="#676767">
                <v:path arrowok="t"/>
              </v:shape>
            </v:group>
            <v:group style="position:absolute;left:924;top:13452;width:2;height:280" coordorigin="924,13452" coordsize="2,280">
              <v:shape style="position:absolute;left:924;top:13452;width:2;height:280" coordorigin="924,13452" coordsize="0,280" path="m924,13732l924,13452e" filled="f" stroked="t" strokeweight=".716096pt" strokecolor="#6B6B6B">
                <v:path arrowok="t"/>
              </v:shape>
            </v:group>
            <v:group style="position:absolute;left:1504;top:13452;width:2;height:280" coordorigin="1504,13452" coordsize="2,280">
              <v:shape style="position:absolute;left:1504;top:13452;width:2;height:280" coordorigin="1504,13452" coordsize="0,280" path="m1504,13732l1504,13452e" filled="f" stroked="t" strokeweight=".716096pt" strokecolor="#545757">
                <v:path arrowok="t"/>
              </v:shape>
            </v:group>
            <v:group style="position:absolute;left:1497;top:13725;width:272;height:2" coordorigin="1497,13725" coordsize="272,2">
              <v:shape style="position:absolute;left:1497;top:13725;width:272;height:2" coordorigin="1497,13725" coordsize="272,0" path="m1497,13725l1769,13725e" filled="f" stroked="t" strokeweight=".358048pt" strokecolor="#7C7C7C">
                <v:path arrowok="t"/>
              </v:shape>
            </v:group>
            <v:group style="position:absolute;left:1762;top:13725;width:451;height:2" coordorigin="1762,13725" coordsize="451,2">
              <v:shape style="position:absolute;left:1762;top:13725;width:451;height:2" coordorigin="1762,13725" coordsize="451,0" path="m1762,13725l2213,13725e" filled="f" stroked="t" strokeweight=".358048pt" strokecolor="#575757">
                <v:path arrowok="t"/>
              </v:shape>
            </v:group>
            <v:group style="position:absolute;left:924;top:13718;width:2;height:1479" coordorigin="924,13718" coordsize="2,1479">
              <v:shape style="position:absolute;left:924;top:13718;width:2;height:1479" coordorigin="924,13718" coordsize="0,1479" path="m924,15197l924,13718e" filled="f" stroked="t" strokeweight=".716096pt" strokecolor="#000000">
                <v:path arrowok="t"/>
              </v:shape>
            </v:group>
            <v:group style="position:absolute;left:1504;top:13718;width:2;height:2096" coordorigin="1504,13718" coordsize="2,2096">
              <v:shape style="position:absolute;left:1504;top:13718;width:2;height:2096" coordorigin="1504,13718" coordsize="0,2096" path="m1504,15814l1504,13718e" filled="f" stroked="t" strokeweight=".716096pt" strokecolor="#000000">
                <v:path arrowok="t"/>
              </v:shape>
            </v:group>
            <v:group style="position:absolute;left:9162;top:13689;width:2;height:251" coordorigin="9162,13689" coordsize="2,251">
              <v:shape style="position:absolute;left:9162;top:13689;width:2;height:251" coordorigin="9162,13689" coordsize="0,251" path="m9162,13941l9162,13689e" filled="f" stroked="t" strokeweight=".716096pt" strokecolor="#7070B3">
                <v:path arrowok="t"/>
              </v:shape>
            </v:group>
            <v:group style="position:absolute;left:9152;top:13833;width:2;height:122" coordorigin="9152,13833" coordsize="2,122">
              <v:shape style="position:absolute;left:9152;top:13833;width:2;height:122" coordorigin="9152,13833" coordsize="0,122" path="m9152,13955l9152,13833e" filled="f" stroked="t" strokeweight=".716096pt" strokecolor="#878CCF">
                <v:path arrowok="t"/>
              </v:shape>
            </v:group>
            <v:group style="position:absolute;left:11730;top:13754;width:2;height:316" coordorigin="11730,13754" coordsize="2,316">
              <v:shape style="position:absolute;left:11730;top:13754;width:2;height:316" coordorigin="11730,13754" coordsize="0,316" path="m11730,14070l11730,13754e" filled="f" stroked="t" strokeweight=".716096pt" strokecolor="#777774">
                <v:path arrowok="t"/>
              </v:shape>
            </v:group>
            <v:group style="position:absolute;left:9152;top:13948;width:2;height:136" coordorigin="9152,13948" coordsize="2,136">
              <v:shape style="position:absolute;left:9152;top:13948;width:2;height:136" coordorigin="9152,13948" coordsize="0,136" path="m9152,14084l9152,13948e" filled="f" stroked="t" strokeweight=".716096pt" strokecolor="#000000">
                <v:path arrowok="t"/>
              </v:shape>
            </v:group>
            <v:group style="position:absolute;left:340;top:14292;width:2;height:495" coordorigin="340,14292" coordsize="2,495">
              <v:shape style="position:absolute;left:340;top:14292;width:2;height:495" coordorigin="340,14292" coordsize="0,495" path="m340,14788l340,14292e" filled="f" stroked="t" strokeweight=".358048pt" strokecolor="#444444">
                <v:path arrowok="t"/>
              </v:shape>
            </v:group>
            <v:group style="position:absolute;left:2216;top:14292;width:2;height:179" coordorigin="2216,14292" coordsize="2,179">
              <v:shape style="position:absolute;left:2216;top:14292;width:2;height:179" coordorigin="2216,14292" coordsize="0,179" path="m2216,14472l2216,14292e" filled="f" stroked="t" strokeweight=".358048pt" strokecolor="#545454">
                <v:path arrowok="t"/>
              </v:shape>
            </v:group>
            <v:group style="position:absolute;left:11730;top:1996;width:2;height:13804" coordorigin="11730,1996" coordsize="2,13804">
              <v:shape style="position:absolute;left:11730;top:1996;width:2;height:13804" coordorigin="11730,1996" coordsize="0,13804" path="m11730,15800l11730,1996e" filled="f" stroked="t" strokeweight=".358048pt" strokecolor="#646464">
                <v:path arrowok="t"/>
              </v:shape>
            </v:group>
            <v:group style="position:absolute;left:2216;top:14414;width:2;height:373" coordorigin="2216,14414" coordsize="2,373">
              <v:shape style="position:absolute;left:2216;top:14414;width:2;height:373" coordorigin="2216,14414" coordsize="0,373" path="m2216,14788l2216,14414e" filled="f" stroked="t" strokeweight=".358048pt" strokecolor="#3F3F3F">
                <v:path arrowok="t"/>
              </v:shape>
            </v:group>
            <v:group style="position:absolute;left:11726;top:14414;width:2;height:373" coordorigin="11726,14414" coordsize="2,373">
              <v:shape style="position:absolute;left:11726;top:14414;width:2;height:373" coordorigin="11726,14414" coordsize="0,373" path="m11726,14788l11726,14414e" filled="f" stroked="t" strokeweight=".358048pt" strokecolor="#383838">
                <v:path arrowok="t"/>
              </v:shape>
            </v:group>
            <v:group style="position:absolute;left:340;top:2821;width:2;height:13022" coordorigin="340,2821" coordsize="2,13022">
              <v:shape style="position:absolute;left:340;top:2821;width:2;height:13022" coordorigin="340,2821" coordsize="0,13022" path="m340,15843l340,2821e" filled="f" stroked="t" strokeweight=".358048pt" strokecolor="#6B6B6B">
                <v:path arrowok="t"/>
              </v:shape>
            </v:group>
            <v:group style="position:absolute;left:2213;top:14723;width:2;height:1120" coordorigin="2213,14723" coordsize="2,1120">
              <v:shape style="position:absolute;left:2213;top:14723;width:2;height:1120" coordorigin="2213,14723" coordsize="0,1120" path="m2213,15843l2213,14723e" filled="f" stroked="t" strokeweight=".716096pt" strokecolor="#676767">
                <v:path arrowok="t"/>
              </v:shape>
            </v:group>
            <v:group style="position:absolute;left:1711;top:15832;width:7555;height:2" coordorigin="1711,15832" coordsize="7555,2">
              <v:shape style="position:absolute;left:1711;top:15832;width:7555;height:2" coordorigin="1711,15832" coordsize="7555,0" path="m1711,15832l9266,15832e" filled="f" stroked="t" strokeweight=".716096pt" strokecolor="#545454">
                <v:path arrowok="t"/>
              </v:shape>
            </v:group>
            <v:group style="position:absolute;left:11722;top:14931;width:2;height:869" coordorigin="11722,14931" coordsize="2,869">
              <v:shape style="position:absolute;left:11722;top:14931;width:2;height:869" coordorigin="11722,14931" coordsize="0,869" path="m11722,15800l11722,14931e" filled="f" stroked="t" strokeweight=".716096pt" strokecolor="#777777">
                <v:path arrowok="t"/>
              </v:shape>
            </v:group>
            <v:group style="position:absolute;left:687;top:15839;width:852;height:2" coordorigin="687,15839" coordsize="852,2">
              <v:shape style="position:absolute;left:687;top:15839;width:852;height:2" coordorigin="687,15839" coordsize="852,0" path="m687,15839l1540,15839e" filled="f" stroked="t" strokeweight=".358048pt" strokecolor="#606460">
                <v:path arrowok="t"/>
              </v:shape>
            </v:group>
            <v:group style="position:absolute;left:956;top:15161;width:2;height:682" coordorigin="956,15161" coordsize="2,682">
              <v:shape style="position:absolute;left:956;top:15161;width:2;height:682" coordorigin="956,15161" coordsize="0,682" path="m956,15843l956,15161e" filled="f" stroked="t" strokeweight=".716096pt" strokecolor="#747474">
                <v:path arrowok="t"/>
              </v:shape>
            </v:group>
            <v:group style="position:absolute;left:1468;top:15839;width:329;height:2" coordorigin="1468,15839" coordsize="329,2">
              <v:shape style="position:absolute;left:1468;top:15839;width:329;height:2" coordorigin="1468,15839" coordsize="329,0" path="m1468,15839l1797,15839e" filled="f" stroked="t" strokeweight=".358048pt" strokecolor="#444848">
                <v:path arrowok="t"/>
              </v:shape>
            </v:group>
            <v:group style="position:absolute;left:4741;top:15814;width:6989;height:2" coordorigin="4741,15814" coordsize="6989,2">
              <v:shape style="position:absolute;left:4741;top:15814;width:6989;height:2" coordorigin="4741,15814" coordsize="6989,0" path="m4741,15814l11730,15814e" filled="f" stroked="t" strokeweight=".716096pt" strokecolor="#4F4F4F">
                <v:path arrowok="t"/>
              </v:shape>
            </v:group>
            <v:group style="position:absolute;left:9474;top:15796;width:2256;height:2" coordorigin="9474,15796" coordsize="2256,2">
              <v:shape style="position:absolute;left:9474;top:15796;width:2256;height:2" coordorigin="9474,15796" coordsize="2256,0" path="m9474,15796l11730,15796e" filled="f" stroked="t" strokeweight=".716096pt" strokecolor="#5B5B5B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7"/>
          <w:szCs w:val="27"/>
          <w:color w:val="4B4D4D"/>
          <w:spacing w:val="0"/>
          <w:w w:val="59"/>
          <w:position w:val="5"/>
        </w:rPr>
        <w:t>::c</w:t>
      </w:r>
      <w:r>
        <w:rPr>
          <w:rFonts w:ascii="Times New Roman" w:hAnsi="Times New Roman" w:cs="Times New Roman" w:eastAsia="Times New Roman"/>
          <w:sz w:val="27"/>
          <w:szCs w:val="27"/>
          <w:color w:val="000000"/>
          <w:spacing w:val="0"/>
          <w:w w:val="100"/>
          <w:position w:val="0"/>
        </w:rPr>
      </w:r>
    </w:p>
    <w:p>
      <w:pPr>
        <w:spacing w:before="0" w:after="0" w:line="14" w:lineRule="exact"/>
        <w:ind w:left="566" w:right="-20"/>
        <w:jc w:val="left"/>
        <w:tabs>
          <w:tab w:pos="1880" w:val="left"/>
        </w:tabs>
        <w:rPr>
          <w:rFonts w:ascii="Times New Roman" w:hAnsi="Times New Roman" w:cs="Times New Roman" w:eastAsia="Times New Roman"/>
          <w:sz w:val="6"/>
          <w:szCs w:val="6"/>
        </w:rPr>
      </w:pPr>
      <w:rPr/>
      <w:r>
        <w:rPr/>
        <w:br w:type="column"/>
      </w:r>
      <w:r>
        <w:rPr>
          <w:rFonts w:ascii="Arial" w:hAnsi="Arial" w:cs="Arial" w:eastAsia="Arial"/>
          <w:sz w:val="8"/>
          <w:szCs w:val="8"/>
          <w:color w:val="A5A8AC"/>
          <w:spacing w:val="0"/>
          <w:w w:val="243"/>
          <w:i/>
          <w:position w:val="1"/>
        </w:rPr>
        <w:t>1</w:t>
      </w:r>
      <w:r>
        <w:rPr>
          <w:rFonts w:ascii="Arial" w:hAnsi="Arial" w:cs="Arial" w:eastAsia="Arial"/>
          <w:sz w:val="8"/>
          <w:szCs w:val="8"/>
          <w:color w:val="A5A8AC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8"/>
          <w:szCs w:val="8"/>
          <w:color w:val="A5A8AC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6"/>
          <w:szCs w:val="6"/>
          <w:color w:val="898C8E"/>
          <w:spacing w:val="0"/>
          <w:w w:val="83"/>
          <w:position w:val="1"/>
        </w:rPr>
        <w:t>o</w:t>
      </w:r>
      <w:r>
        <w:rPr>
          <w:rFonts w:ascii="Times New Roman" w:hAnsi="Times New Roman" w:cs="Times New Roman" w:eastAsia="Times New Roman"/>
          <w:sz w:val="6"/>
          <w:szCs w:val="6"/>
          <w:color w:val="898C8E"/>
          <w:spacing w:val="0"/>
          <w:w w:val="83"/>
          <w:position w:val="1"/>
        </w:rPr>
        <w:t>     </w:t>
      </w:r>
      <w:r>
        <w:rPr>
          <w:rFonts w:ascii="Times New Roman" w:hAnsi="Times New Roman" w:cs="Times New Roman" w:eastAsia="Times New Roman"/>
          <w:sz w:val="6"/>
          <w:szCs w:val="6"/>
          <w:color w:val="898C8E"/>
          <w:spacing w:val="8"/>
          <w:w w:val="83"/>
          <w:position w:val="1"/>
        </w:rPr>
        <w:t> </w:t>
      </w:r>
      <w:r>
        <w:rPr>
          <w:rFonts w:ascii="Times New Roman" w:hAnsi="Times New Roman" w:cs="Times New Roman" w:eastAsia="Times New Roman"/>
          <w:sz w:val="6"/>
          <w:szCs w:val="6"/>
          <w:color w:val="A5A8AC"/>
          <w:spacing w:val="0"/>
          <w:w w:val="111"/>
          <w:position w:val="1"/>
        </w:rPr>
        <w:t>o</w:t>
      </w:r>
      <w:r>
        <w:rPr>
          <w:rFonts w:ascii="Times New Roman" w:hAnsi="Times New Roman" w:cs="Times New Roman" w:eastAsia="Times New Roman"/>
          <w:sz w:val="6"/>
          <w:szCs w:val="6"/>
          <w:color w:val="000000"/>
          <w:spacing w:val="0"/>
          <w:w w:val="100"/>
          <w:position w:val="0"/>
        </w:rPr>
      </w:r>
    </w:p>
    <w:p>
      <w:pPr>
        <w:spacing w:before="0" w:after="0" w:line="226" w:lineRule="exact"/>
        <w:ind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3.960724pt;margin-top:9.197165pt;width:65.421453pt;height:40pt;mso-position-horizontal-relative:page;mso-position-vertical-relative:paragraph;z-index:-7637" type="#_x0000_t202" filled="f" stroked="f">
            <v:textbox inset="0,0,0,0">
              <w:txbxContent>
                <w:p>
                  <w:pPr>
                    <w:spacing w:before="0" w:after="0" w:line="800" w:lineRule="exact"/>
                    <w:ind w:right="-16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80"/>
                      <w:szCs w:val="80"/>
                      <w:color w:val="423A99"/>
                      <w:w w:val="95"/>
                    </w:rPr>
                    <w:t>%</w:t>
                  </w:r>
                  <w:r>
                    <w:rPr>
                      <w:rFonts w:ascii="Times New Roman" w:hAnsi="Times New Roman" w:cs="Times New Roman" w:eastAsia="Times New Roman"/>
                      <w:sz w:val="80"/>
                      <w:szCs w:val="80"/>
                      <w:color w:val="423A99"/>
                      <w:spacing w:val="-96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color w:val="5256AF"/>
                      <w:spacing w:val="0"/>
                      <w:w w:val="233"/>
                      <w:i/>
                      <w:position w:val="18"/>
                    </w:rPr>
                    <w:t>$</w:t>
                  </w:r>
                  <w:r>
                    <w:rPr>
                      <w:rFonts w:ascii="Times New Roman" w:hAnsi="Times New Roman" w:cs="Times New Roman" w:eastAsia="Times New Roman"/>
                      <w:sz w:val="49"/>
                      <w:szCs w:val="49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3"/>
          <w:szCs w:val="23"/>
          <w:color w:val="898C8E"/>
          <w:spacing w:val="0"/>
          <w:w w:val="78"/>
        </w:rPr>
        <w:t>itfaiy</w:t>
      </w:r>
      <w:r>
        <w:rPr>
          <w:rFonts w:ascii="Arial" w:hAnsi="Arial" w:cs="Arial" w:eastAsia="Arial"/>
          <w:sz w:val="23"/>
          <w:szCs w:val="23"/>
          <w:color w:val="898C8E"/>
          <w:spacing w:val="0"/>
          <w:w w:val="78"/>
        </w:rPr>
        <w:t>e</w:t>
      </w:r>
      <w:r>
        <w:rPr>
          <w:rFonts w:ascii="Arial" w:hAnsi="Arial" w:cs="Arial" w:eastAsia="Arial"/>
          <w:sz w:val="23"/>
          <w:szCs w:val="23"/>
          <w:color w:val="898C8E"/>
          <w:spacing w:val="15"/>
          <w:w w:val="78"/>
        </w:rPr>
        <w:t> </w:t>
      </w:r>
      <w:r>
        <w:rPr>
          <w:rFonts w:ascii="Arial" w:hAnsi="Arial" w:cs="Arial" w:eastAsia="Arial"/>
          <w:sz w:val="23"/>
          <w:szCs w:val="23"/>
          <w:color w:val="898C8E"/>
          <w:spacing w:val="0"/>
          <w:w w:val="78"/>
        </w:rPr>
        <w:t>Gune</w:t>
      </w:r>
      <w:r>
        <w:rPr>
          <w:rFonts w:ascii="Arial" w:hAnsi="Arial" w:cs="Arial" w:eastAsia="Arial"/>
          <w:sz w:val="23"/>
          <w:szCs w:val="23"/>
          <w:color w:val="898C8E"/>
          <w:spacing w:val="0"/>
          <w:w w:val="78"/>
        </w:rPr>
        <w:t>y</w:t>
      </w:r>
      <w:r>
        <w:rPr>
          <w:rFonts w:ascii="Arial" w:hAnsi="Arial" w:cs="Arial" w:eastAsia="Arial"/>
          <w:sz w:val="23"/>
          <w:szCs w:val="23"/>
          <w:color w:val="898C8E"/>
          <w:spacing w:val="-9"/>
          <w:w w:val="78"/>
        </w:rPr>
        <w:t> </w:t>
      </w:r>
      <w:r>
        <w:rPr>
          <w:rFonts w:ascii="Arial" w:hAnsi="Arial" w:cs="Arial" w:eastAsia="Arial"/>
          <w:sz w:val="23"/>
          <w:szCs w:val="23"/>
          <w:color w:val="898C8E"/>
          <w:spacing w:val="-1"/>
          <w:w w:val="85"/>
        </w:rPr>
        <w:t>B</w:t>
      </w:r>
      <w:r>
        <w:rPr>
          <w:rFonts w:ascii="Arial" w:hAnsi="Arial" w:cs="Arial" w:eastAsia="Arial"/>
          <w:sz w:val="23"/>
          <w:szCs w:val="23"/>
          <w:color w:val="727474"/>
          <w:spacing w:val="0"/>
          <w:w w:val="78"/>
        </w:rPr>
        <w:t>öl</w:t>
      </w:r>
      <w:r>
        <w:rPr>
          <w:rFonts w:ascii="Arial" w:hAnsi="Arial" w:cs="Arial" w:eastAsia="Arial"/>
          <w:sz w:val="23"/>
          <w:szCs w:val="23"/>
          <w:color w:val="727474"/>
          <w:spacing w:val="-6"/>
          <w:w w:val="78"/>
        </w:rPr>
        <w:t>g</w:t>
      </w:r>
      <w:r>
        <w:rPr>
          <w:rFonts w:ascii="Arial" w:hAnsi="Arial" w:cs="Arial" w:eastAsia="Arial"/>
          <w:sz w:val="23"/>
          <w:szCs w:val="23"/>
          <w:color w:val="898C8E"/>
          <w:spacing w:val="0"/>
          <w:w w:val="85"/>
        </w:rPr>
        <w:t>e</w:t>
      </w:r>
      <w:r>
        <w:rPr>
          <w:rFonts w:ascii="Arial" w:hAnsi="Arial" w:cs="Arial" w:eastAsia="Arial"/>
          <w:sz w:val="23"/>
          <w:szCs w:val="23"/>
          <w:color w:val="898C8E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898C8E"/>
          <w:spacing w:val="-8"/>
          <w:w w:val="78"/>
        </w:rPr>
        <w:t>A</w:t>
      </w:r>
      <w:r>
        <w:rPr>
          <w:rFonts w:ascii="Arial" w:hAnsi="Arial" w:cs="Arial" w:eastAsia="Arial"/>
          <w:sz w:val="23"/>
          <w:szCs w:val="23"/>
          <w:color w:val="5D5D5D"/>
          <w:spacing w:val="0"/>
          <w:w w:val="80"/>
        </w:rPr>
        <w:t>mın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0" w:after="0" w:line="200" w:lineRule="exact"/>
        <w:ind w:left="2836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Bura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YRAKOÖLU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auto"/>
        <w:ind w:left="283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B3D3D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2"/>
          <w:w w:val="10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D3D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14" w:lineRule="atLeast"/>
        <w:ind w:right="-20"/>
        <w:jc w:val="left"/>
        <w:tabs>
          <w:tab w:pos="680" w:val="left"/>
        </w:tabs>
        <w:rPr>
          <w:rFonts w:ascii="Times New Roman" w:hAnsi="Times New Roman" w:cs="Times New Roman" w:eastAsia="Times New Roman"/>
          <w:sz w:val="33"/>
          <w:szCs w:val="33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A5A8AC"/>
          <w:w w:val="119"/>
        </w:rPr>
        <w:t>·</w:t>
      </w:r>
      <w:r>
        <w:rPr>
          <w:rFonts w:ascii="Times New Roman" w:hAnsi="Times New Roman" w:cs="Times New Roman" w:eastAsia="Times New Roman"/>
          <w:sz w:val="36"/>
          <w:szCs w:val="36"/>
          <w:color w:val="1C1C1C"/>
          <w:w w:val="72"/>
        </w:rPr>
        <w:t>.</w:t>
      </w:r>
      <w:r>
        <w:rPr>
          <w:rFonts w:ascii="Times New Roman" w:hAnsi="Times New Roman" w:cs="Times New Roman" w:eastAsia="Times New Roman"/>
          <w:sz w:val="36"/>
          <w:szCs w:val="36"/>
          <w:color w:val="1C1C1C"/>
          <w:spacing w:val="-33"/>
          <w:w w:val="72"/>
        </w:rPr>
        <w:t>.</w:t>
      </w:r>
      <w:r>
        <w:rPr>
          <w:rFonts w:ascii="Times New Roman" w:hAnsi="Times New Roman" w:cs="Times New Roman" w:eastAsia="Times New Roman"/>
          <w:sz w:val="36"/>
          <w:szCs w:val="36"/>
          <w:color w:val="4B4D4D"/>
          <w:spacing w:val="0"/>
          <w:w w:val="46"/>
        </w:rPr>
        <w:t>..</w:t>
      </w:r>
      <w:r>
        <w:rPr>
          <w:rFonts w:ascii="Times New Roman" w:hAnsi="Times New Roman" w:cs="Times New Roman" w:eastAsia="Times New Roman"/>
          <w:sz w:val="36"/>
          <w:szCs w:val="36"/>
          <w:color w:val="4B4D4D"/>
          <w:spacing w:val="-10"/>
          <w:w w:val="46"/>
        </w:rPr>
        <w:t>.</w:t>
      </w:r>
      <w:r>
        <w:rPr>
          <w:rFonts w:ascii="Times New Roman" w:hAnsi="Times New Roman" w:cs="Times New Roman" w:eastAsia="Times New Roman"/>
          <w:sz w:val="36"/>
          <w:szCs w:val="36"/>
          <w:color w:val="2B2D2D"/>
          <w:spacing w:val="-42"/>
          <w:w w:val="129"/>
        </w:rPr>
        <w:t>.</w:t>
      </w:r>
      <w:r>
        <w:rPr>
          <w:rFonts w:ascii="Times New Roman" w:hAnsi="Times New Roman" w:cs="Times New Roman" w:eastAsia="Times New Roman"/>
          <w:sz w:val="36"/>
          <w:szCs w:val="36"/>
          <w:color w:val="727474"/>
          <w:spacing w:val="0"/>
          <w:w w:val="55"/>
        </w:rPr>
        <w:t>.</w:t>
      </w:r>
      <w:r>
        <w:rPr>
          <w:rFonts w:ascii="Times New Roman" w:hAnsi="Times New Roman" w:cs="Times New Roman" w:eastAsia="Times New Roman"/>
          <w:sz w:val="36"/>
          <w:szCs w:val="36"/>
          <w:color w:val="72747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6"/>
          <w:szCs w:val="36"/>
          <w:color w:val="727474"/>
          <w:spacing w:val="0"/>
          <w:w w:val="100"/>
        </w:rPr>
      </w:r>
      <w:r>
        <w:rPr>
          <w:rFonts w:ascii="Times New Roman" w:hAnsi="Times New Roman" w:cs="Times New Roman" w:eastAsia="Times New Roman"/>
          <w:sz w:val="33"/>
          <w:szCs w:val="33"/>
          <w:color w:val="3B3D3D"/>
          <w:spacing w:val="0"/>
          <w:w w:val="52"/>
        </w:rPr>
        <w:t>.........</w:t>
      </w:r>
      <w:r>
        <w:rPr>
          <w:rFonts w:ascii="Times New Roman" w:hAnsi="Times New Roman" w:cs="Times New Roman" w:eastAsia="Times New Roman"/>
          <w:sz w:val="33"/>
          <w:szCs w:val="33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80"/>
          <w:cols w:num="3" w:equalWidth="0">
            <w:col w:w="472" w:space="1764"/>
            <w:col w:w="4699" w:space="2970"/>
            <w:col w:w="1695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atLeast"/>
        <w:ind w:left="4126" w:right="4547" w:firstLine="-101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282828"/>
          <w:w w:val="80"/>
        </w:rPr>
        <w:t>İ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</w:rPr>
        <w:t>Mİ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9"/>
        </w:rPr>
        <w:t>BÜYÜ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5"/>
          <w:w w:val="109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9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9"/>
          <w:w w:val="109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9"/>
        </w:rPr>
        <w:t>Hİ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10"/>
        </w:rPr>
        <w:t>BE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7"/>
          <w:w w:val="11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8"/>
          <w:w w:val="106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9"/>
        </w:rPr>
        <w:t>DİYESİ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5"/>
          <w:w w:val="109"/>
        </w:rPr>
        <w:t>İ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9"/>
        </w:rPr>
        <w:t>TFAİYE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9"/>
        </w:rPr>
        <w:t>DAİRESi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"/>
          <w:w w:val="107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8"/>
        </w:rPr>
        <w:t>AŞKAN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6"/>
        </w:rPr>
        <w:t>LI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6"/>
          <w:w w:val="107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93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jc w:val="left"/>
        <w:spacing w:after="0"/>
        <w:sectPr>
          <w:pgSz w:w="11900" w:h="16820"/>
          <w:pgMar w:top="760" w:bottom="280" w:left="0" w:right="0"/>
        </w:sectPr>
      </w:pPr>
      <w:rPr/>
    </w:p>
    <w:p>
      <w:pPr>
        <w:spacing w:before="0" w:after="0" w:line="89" w:lineRule="exact"/>
        <w:ind w:left="1265" w:right="226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5B5B5B"/>
          <w:spacing w:val="4"/>
          <w:w w:val="216"/>
          <w:position w:val="1"/>
        </w:rPr>
        <w:t>I</w:t>
      </w:r>
      <w:r>
        <w:rPr>
          <w:rFonts w:ascii="Arial" w:hAnsi="Arial" w:cs="Arial" w:eastAsia="Arial"/>
          <w:sz w:val="14"/>
          <w:szCs w:val="14"/>
          <w:color w:val="3B3B3B"/>
          <w:spacing w:val="0"/>
          <w:w w:val="116"/>
          <w:position w:val="1"/>
        </w:rPr>
        <w:t>ZMIR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152" w:lineRule="exact"/>
        <w:ind w:left="998" w:right="-51"/>
        <w:jc w:val="center"/>
        <w:rPr>
          <w:rFonts w:ascii="Arial" w:hAnsi="Arial" w:cs="Arial" w:eastAsia="Arial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4.799995pt;margin-top:-43.813332pt;width:487.65601pt;height:84.427658pt;mso-position-horizontal-relative:page;mso-position-vertical-relative:paragraph;z-index:-7633" type="#_x0000_t202" filled="f" stroked="f">
            <v:textbox inset="0,0,0,0">
              <w:txbxContent>
                <w:p>
                  <w:pPr>
                    <w:spacing w:before="0" w:after="0" w:line="1689" w:lineRule="exact"/>
                    <w:ind w:right="-293"/>
                    <w:jc w:val="left"/>
                    <w:tabs>
                      <w:tab w:pos="8440" w:val="left"/>
                    </w:tabs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90"/>
                      <w:szCs w:val="90"/>
                      <w:color w:val="282828"/>
                      <w:spacing w:val="0"/>
                      <w:w w:val="139"/>
                      <w:b/>
                      <w:bCs/>
                      <w:position w:val="63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90"/>
                      <w:szCs w:val="90"/>
                      <w:color w:val="282828"/>
                      <w:spacing w:val="0"/>
                      <w:w w:val="100"/>
                      <w:b/>
                      <w:bCs/>
                      <w:position w:val="63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90"/>
                      <w:szCs w:val="90"/>
                      <w:color w:val="282828"/>
                      <w:spacing w:val="0"/>
                      <w:w w:val="100"/>
                      <w:b/>
                      <w:bCs/>
                      <w:position w:val="63"/>
                    </w:rPr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5B5B5B"/>
                      <w:spacing w:val="0"/>
                      <w:w w:val="258"/>
                      <w:position w:val="-6"/>
                    </w:rPr>
                    <w:t>•</w:t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282828"/>
          <w:spacing w:val="0"/>
          <w:w w:val="110"/>
        </w:rPr>
        <w:t>BÜ</w:t>
      </w:r>
      <w:r>
        <w:rPr>
          <w:rFonts w:ascii="Arial" w:hAnsi="Arial" w:cs="Arial" w:eastAsia="Arial"/>
          <w:sz w:val="15"/>
          <w:szCs w:val="15"/>
          <w:color w:val="282828"/>
          <w:spacing w:val="-16"/>
          <w:w w:val="110"/>
        </w:rPr>
        <w:t>Y</w:t>
      </w:r>
      <w:r>
        <w:rPr>
          <w:rFonts w:ascii="Arial" w:hAnsi="Arial" w:cs="Arial" w:eastAsia="Arial"/>
          <w:sz w:val="15"/>
          <w:szCs w:val="15"/>
          <w:color w:val="0F0F0F"/>
          <w:spacing w:val="-15"/>
          <w:w w:val="110"/>
        </w:rPr>
        <w:t>Ü</w:t>
      </w:r>
      <w:r>
        <w:rPr>
          <w:rFonts w:ascii="Arial" w:hAnsi="Arial" w:cs="Arial" w:eastAsia="Arial"/>
          <w:sz w:val="15"/>
          <w:szCs w:val="15"/>
          <w:color w:val="282828"/>
          <w:spacing w:val="0"/>
          <w:w w:val="110"/>
        </w:rPr>
        <w:t>KŞ</w:t>
      </w:r>
      <w:r>
        <w:rPr>
          <w:rFonts w:ascii="Arial" w:hAnsi="Arial" w:cs="Arial" w:eastAsia="Arial"/>
          <w:sz w:val="15"/>
          <w:szCs w:val="15"/>
          <w:color w:val="282828"/>
          <w:spacing w:val="-16"/>
          <w:w w:val="110"/>
        </w:rPr>
        <w:t>E</w:t>
      </w:r>
      <w:r>
        <w:rPr>
          <w:rFonts w:ascii="Arial" w:hAnsi="Arial" w:cs="Arial" w:eastAsia="Arial"/>
          <w:sz w:val="15"/>
          <w:szCs w:val="15"/>
          <w:color w:val="0F0F0F"/>
          <w:spacing w:val="-21"/>
          <w:w w:val="110"/>
        </w:rPr>
        <w:t>H</w:t>
      </w:r>
      <w:r>
        <w:rPr>
          <w:rFonts w:ascii="Arial" w:hAnsi="Arial" w:cs="Arial" w:eastAsia="Arial"/>
          <w:sz w:val="15"/>
          <w:szCs w:val="15"/>
          <w:color w:val="282828"/>
          <w:spacing w:val="0"/>
          <w:w w:val="110"/>
        </w:rPr>
        <w:t>IR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26" w:after="0" w:line="215" w:lineRule="exact"/>
        <w:ind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-1"/>
        </w:rPr>
        <w:t>itfa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50"/>
          <w:position w:val="-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-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5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1"/>
        </w:rPr>
        <w:t>an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3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-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1"/>
        </w:rPr>
        <w:t>Aci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66"/>
          <w:position w:val="-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66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13"/>
          <w:w w:val="66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8"/>
          <w:position w:val="-1"/>
        </w:rPr>
        <w:t>Müdahale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5"/>
          <w:w w:val="108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1"/>
        </w:rPr>
        <w:t>Şub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-1"/>
        </w:rPr>
        <w:t>Müdü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9"/>
          <w:w w:val="103"/>
          <w:position w:val="-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66"/>
          <w:position w:val="-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1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4"/>
          <w:position w:val="-1"/>
        </w:rPr>
        <w:t>üğü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2" w:equalWidth="0">
            <w:col w:w="2033" w:space="1610"/>
            <w:col w:w="8257"/>
          </w:cols>
        </w:sectPr>
      </w:pPr>
      <w:rPr/>
    </w:p>
    <w:p>
      <w:pPr>
        <w:spacing w:before="0" w:after="0" w:line="241" w:lineRule="exact"/>
        <w:ind w:left="1080" w:right="-20"/>
        <w:jc w:val="left"/>
        <w:tabs>
          <w:tab w:pos="474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Arial" w:hAnsi="Arial" w:cs="Arial" w:eastAsia="Arial"/>
          <w:sz w:val="14"/>
          <w:szCs w:val="14"/>
          <w:color w:val="5B5B5B"/>
          <w:spacing w:val="0"/>
          <w:w w:val="112"/>
          <w:position w:val="8"/>
        </w:rPr>
        <w:t>BELEDIYESI</w:t>
      </w:r>
      <w:r>
        <w:rPr>
          <w:rFonts w:ascii="Arial" w:hAnsi="Arial" w:cs="Arial" w:eastAsia="Arial"/>
          <w:sz w:val="14"/>
          <w:szCs w:val="14"/>
          <w:color w:val="5B5B5B"/>
          <w:spacing w:val="0"/>
          <w:w w:val="100"/>
          <w:position w:val="8"/>
        </w:rPr>
        <w:tab/>
      </w:r>
      <w:r>
        <w:rPr>
          <w:rFonts w:ascii="Arial" w:hAnsi="Arial" w:cs="Arial" w:eastAsia="Arial"/>
          <w:sz w:val="14"/>
          <w:szCs w:val="14"/>
          <w:color w:val="5B5B5B"/>
          <w:spacing w:val="0"/>
          <w:w w:val="100"/>
          <w:position w:val="8"/>
        </w:rPr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1"/>
        </w:rPr>
        <w:t>YANG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2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67"/>
          <w:position w:val="-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7"/>
          <w:position w:val="-1"/>
        </w:rPr>
        <w:t>RAPORU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</w:sectPr>
      </w:pPr>
      <w:rPr/>
    </w:p>
    <w:p>
      <w:pPr>
        <w:spacing w:before="40" w:after="0" w:line="224" w:lineRule="exact"/>
        <w:ind w:left="562" w:right="-71"/>
        <w:jc w:val="left"/>
        <w:tabs>
          <w:tab w:pos="2060" w:val="left"/>
          <w:tab w:pos="3500" w:val="left"/>
          <w:tab w:pos="574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8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7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5"/>
          <w:position w:val="1"/>
        </w:rPr>
        <w:t>Ta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1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1"/>
        </w:rPr>
        <w:t>ihi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58"/>
          <w:position w:val="1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"/>
          <w:w w:val="58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2"/>
          <w:position w:val="1"/>
        </w:rPr>
        <w:t>5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6"/>
          <w:w w:val="102"/>
          <w:position w:val="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6"/>
          <w:position w:val="1"/>
        </w:rPr>
        <w:t>10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4"/>
          <w:w w:val="96"/>
          <w:position w:val="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1"/>
        </w:rPr>
        <w:t>20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>17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4"/>
          <w:position w:val="0"/>
        </w:rPr>
        <w:t>!Bil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89"/>
          <w:position w:val="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0"/>
        </w:rPr>
        <w:t>irim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6"/>
          <w:position w:val="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5"/>
          <w:position w:val="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58"/>
          <w:position w:val="0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1"/>
        </w:rPr>
        <w:t>jBildirim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1"/>
        </w:rPr>
        <w:t>aati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38"/>
          <w:position w:val="-1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22"/>
          <w:w w:val="138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43"/>
          <w:position w:val="-1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43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"/>
          <w:w w:val="43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1"/>
        </w:rPr>
        <w:t>2:44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50" w:after="0" w:line="214" w:lineRule="exact"/>
        <w:ind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105"/>
          <w:w w:val="388"/>
          <w:position w:val="-1"/>
        </w:rPr>
        <w:t>[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44"/>
          <w:position w:val="-1"/>
        </w:rPr>
        <w:t>_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1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1"/>
          <w:w w:val="119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66"/>
          <w:position w:val="-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3"/>
          <w:w w:val="100"/>
          <w:position w:val="-1"/>
        </w:rPr>
        <w:t>0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1"/>
        </w:rPr>
        <w:t>2326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2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58"/>
          <w:position w:val="-1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3"/>
          <w:w w:val="58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1"/>
        </w:rPr>
        <w:t>6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1"/>
        </w:rPr>
        <w:t>10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3"/>
          <w:position w:val="-1"/>
        </w:rPr>
        <w:t>45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2" w:equalWidth="0">
            <w:col w:w="7460" w:space="176"/>
            <w:col w:w="4264"/>
          </w:cols>
        </w:sectPr>
      </w:pPr>
      <w:rPr/>
    </w:p>
    <w:p>
      <w:pPr>
        <w:spacing w:before="20" w:after="0" w:line="216" w:lineRule="exact"/>
        <w:ind w:left="569" w:right="3440"/>
        <w:jc w:val="left"/>
        <w:tabs>
          <w:tab w:pos="2040" w:val="left"/>
          <w:tab w:pos="3500" w:val="left"/>
          <w:tab w:pos="4820" w:val="left"/>
          <w:tab w:pos="580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1"/>
        </w:rPr>
        <w:t>Kayıt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>Tarihi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4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4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58"/>
          <w:position w:val="1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"/>
          <w:w w:val="58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2"/>
          <w:position w:val="1"/>
        </w:rPr>
        <w:t>5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"/>
          <w:w w:val="102"/>
          <w:position w:val="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58"/>
          <w:position w:val="1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-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"/>
          <w:w w:val="100"/>
          <w:position w:val="1"/>
        </w:rPr>
        <w:t>0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1"/>
        </w:rPr>
        <w:t>.2017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0"/>
          <w:position w:val="1"/>
        </w:rPr>
        <w:t>!K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8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>ıt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1"/>
        </w:rPr>
        <w:t>No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38"/>
          <w:position w:val="1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22"/>
          <w:w w:val="138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3"/>
          <w:w w:val="100"/>
          <w:position w:val="1"/>
        </w:rPr>
        <w:t>0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1"/>
        </w:rPr>
        <w:t>249</w:t>
        <w:tab/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31"/>
          <w:position w:val="0"/>
        </w:rPr>
        <w:t>ildirim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8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4"/>
          <w:position w:val="0"/>
        </w:rPr>
        <w:t>Ala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77"/>
          <w:position w:val="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6"/>
          <w:w w:val="77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  <w:t>:Gökha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4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8"/>
          <w:position w:val="0"/>
        </w:rPr>
        <w:t>Bildiri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49"/>
          <w:position w:val="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-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8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  <w:t>Adres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"/>
          <w:w w:val="101"/>
          <w:position w:val="0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2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1"/>
          <w:w w:val="86"/>
          <w:position w:val="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5"/>
          <w:position w:val="0"/>
        </w:rPr>
        <w:t>ç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2"/>
          <w:w w:val="105"/>
          <w:position w:val="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2"/>
          <w:position w:val="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6"/>
          <w:w w:val="82"/>
          <w:position w:val="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1"/>
          <w:position w:val="0"/>
        </w:rPr>
        <w:t>v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49"/>
          <w:position w:val="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  <w:t>Mevki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  <w:t>Bağar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5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1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0"/>
        </w:rPr>
        <w:t>ı-F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7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0"/>
        </w:rPr>
        <w:t>ÇA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10" w:after="0" w:line="240" w:lineRule="auto"/>
        <w:ind w:left="569" w:right="-20"/>
        <w:jc w:val="left"/>
        <w:tabs>
          <w:tab w:pos="190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Doğru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7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38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1"/>
          <w:w w:val="13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7"/>
        </w:rPr>
        <w:t>Ba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7"/>
          <w:w w:val="98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5"/>
        </w:rPr>
        <w:t>çel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6"/>
          <w:w w:val="67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7"/>
          <w:w w:val="101"/>
        </w:rPr>
        <w:t>v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7"/>
          <w:w w:val="66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vk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6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"/>
          <w:w w:val="96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1"/>
        </w:rPr>
        <w:t>ğara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2"/>
          <w:w w:val="102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67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4"/>
          <w:w w:val="105"/>
        </w:rPr>
        <w:t>-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FOÇA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52" w:after="0" w:line="240" w:lineRule="auto"/>
        <w:ind w:left="540" w:right="-20"/>
        <w:jc w:val="left"/>
        <w:tabs>
          <w:tab w:pos="1900" w:val="left"/>
          <w:tab w:pos="4200" w:val="left"/>
          <w:tab w:pos="5640" w:val="left"/>
          <w:tab w:pos="732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1"/>
        </w:rPr>
        <w:t>!Yangı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>Türü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38"/>
          <w:position w:val="1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8"/>
          <w:w w:val="138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7"/>
          <w:position w:val="1"/>
        </w:rPr>
        <w:t>Ma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8"/>
          <w:position w:val="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3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50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>li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5"/>
          <w:w w:val="98"/>
          <w:position w:val="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6"/>
          <w:w w:val="92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7"/>
          <w:w w:val="85"/>
          <w:position w:val="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2"/>
          <w:w w:val="105"/>
          <w:position w:val="1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67"/>
          <w:position w:val="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-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1"/>
        </w:rPr>
        <w:t>nı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1"/>
        </w:rPr>
        <w:t>Yangı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1"/>
          <w:position w:val="1"/>
        </w:rPr>
        <w:t>Sı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2"/>
          <w:position w:val="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>ıfı: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19"/>
          <w:position w:val="0"/>
        </w:rPr>
        <w:t>Yan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19"/>
          <w:position w:val="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3"/>
          <w:w w:val="119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0"/>
        </w:rPr>
        <w:t>Seb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0"/>
        </w:rPr>
        <w:t>Sig?ra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31" w:lineRule="exact"/>
        <w:ind w:left="540" w:right="-20"/>
        <w:jc w:val="left"/>
        <w:tabs>
          <w:tab w:pos="3960" w:val="left"/>
          <w:tab w:pos="694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3"/>
        </w:rPr>
        <w:t>!Ya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8"/>
          <w:w w:val="93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"/>
          <w:w w:val="93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3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3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0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Binada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13"/>
          <w:w w:val="132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32"/>
        </w:rPr>
        <w:t>se: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61"/>
          <w:w w:val="13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2"/>
          <w:position w:val="2"/>
        </w:rPr>
        <w:t>!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5"/>
          <w:w w:val="82"/>
          <w:position w:val="2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82"/>
          <w:position w:val="2"/>
        </w:rPr>
        <w:t>apını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82"/>
          <w:position w:val="2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1"/>
          <w:w w:val="82"/>
          <w:position w:val="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1"/>
          <w:position w:val="2"/>
        </w:rPr>
        <w:t>Şe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0"/>
          <w:w w:val="92"/>
          <w:position w:val="2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75"/>
          <w:position w:val="2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6"/>
          <w:w w:val="75"/>
          <w:position w:val="2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38"/>
          <w:position w:val="2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5"/>
          <w:position w:val="-6"/>
        </w:rPr>
        <w:t>ullanı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27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6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5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6"/>
        </w:rPr>
        <w:t>Şekli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3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38"/>
          <w:position w:val="-6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</w:sectPr>
      </w:pPr>
      <w:rPr/>
    </w:p>
    <w:p>
      <w:pPr>
        <w:spacing w:before="0" w:after="0" w:line="190" w:lineRule="exact"/>
        <w:ind w:right="-20"/>
        <w:jc w:val="righ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282828"/>
          <w:w w:val="73"/>
        </w:rPr>
        <w:t>!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5"/>
          <w:w w:val="72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tonarme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1"/>
        </w:rPr>
        <w:t>Kagi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2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190" w:lineRule="exact"/>
        <w:ind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Ahşap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1"/>
          <w:w w:val="101"/>
        </w:rPr>
        <w:t>Ç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3"/>
          <w:w w:val="99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66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2" w:equalWidth="0">
            <w:col w:w="5365" w:space="100"/>
            <w:col w:w="6435"/>
          </w:cols>
        </w:sectPr>
      </w:pPr>
      <w:rPr/>
    </w:p>
    <w:p>
      <w:pPr>
        <w:spacing w:before="9" w:after="0" w:line="240" w:lineRule="auto"/>
        <w:ind w:right="1054"/>
        <w:jc w:val="righ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7.599991pt;margin-top:6.0716pt;width:4.52064pt;height:24pt;mso-position-horizontal-relative:page;mso-position-vertical-relative:paragraph;z-index:-7628" type="#_x0000_t202" filled="f" stroked="f">
            <v:textbox inset="0,0,0,0">
              <w:txbxContent>
                <w:p>
                  <w:pPr>
                    <w:spacing w:before="0" w:after="0" w:line="480" w:lineRule="exact"/>
                    <w:ind w:right="-112"/>
                    <w:jc w:val="left"/>
                    <w:rPr>
                      <w:rFonts w:ascii="Arial" w:hAnsi="Arial" w:cs="Arial" w:eastAsia="Arial"/>
                      <w:sz w:val="48"/>
                      <w:szCs w:val="48"/>
                    </w:rPr>
                  </w:pPr>
                  <w:rPr/>
                  <w:r>
                    <w:rPr>
                      <w:rFonts w:ascii="Arial" w:hAnsi="Arial" w:cs="Arial" w:eastAsia="Arial"/>
                      <w:sz w:val="48"/>
                      <w:szCs w:val="48"/>
                      <w:color w:val="3B3B3B"/>
                      <w:spacing w:val="0"/>
                      <w:w w:val="67"/>
                    </w:rPr>
                    <w:t>ı</w:t>
                  </w:r>
                  <w:r>
                    <w:rPr>
                      <w:rFonts w:ascii="Arial" w:hAnsi="Arial" w:cs="Arial" w:eastAsia="Arial"/>
                      <w:sz w:val="48"/>
                      <w:szCs w:val="48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72"/>
        </w:rPr>
        <w:t>IDi.§;er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324" w:lineRule="exact"/>
        <w:ind w:right="-20"/>
        <w:jc w:val="right"/>
        <w:rPr>
          <w:rFonts w:ascii="Arial" w:hAnsi="Arial" w:cs="Arial" w:eastAsia="Arial"/>
          <w:sz w:val="33"/>
          <w:szCs w:val="33"/>
        </w:rPr>
      </w:pPr>
      <w:rPr/>
      <w:r>
        <w:rPr>
          <w:rFonts w:ascii="Arial" w:hAnsi="Arial" w:cs="Arial" w:eastAsia="Arial"/>
          <w:sz w:val="33"/>
          <w:szCs w:val="33"/>
          <w:color w:val="3B3B3B"/>
          <w:spacing w:val="0"/>
          <w:w w:val="112"/>
          <w:i/>
          <w:position w:val="-3"/>
        </w:rPr>
        <w:t>1</w:t>
      </w:r>
      <w:r>
        <w:rPr>
          <w:rFonts w:ascii="Arial" w:hAnsi="Arial" w:cs="Arial" w:eastAsia="Arial"/>
          <w:sz w:val="33"/>
          <w:szCs w:val="33"/>
          <w:color w:val="000000"/>
          <w:spacing w:val="0"/>
          <w:w w:val="100"/>
          <w:position w:val="0"/>
        </w:rPr>
      </w:r>
    </w:p>
    <w:p>
      <w:pPr>
        <w:spacing w:before="0" w:after="0" w:line="343" w:lineRule="exact"/>
        <w:ind w:right="-20"/>
        <w:jc w:val="left"/>
        <w:tabs>
          <w:tab w:pos="6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br w:type="column"/>
      </w:r>
      <w:r>
        <w:rPr>
          <w:rFonts w:ascii="Arial" w:hAnsi="Arial" w:cs="Arial" w:eastAsia="Arial"/>
          <w:sz w:val="31"/>
          <w:szCs w:val="31"/>
          <w:color w:val="282828"/>
          <w:spacing w:val="0"/>
          <w:w w:val="52"/>
          <w:position w:val="2"/>
        </w:rPr>
        <w:t>ı</w:t>
      </w:r>
      <w:r>
        <w:rPr>
          <w:rFonts w:ascii="Arial" w:hAnsi="Arial" w:cs="Arial" w:eastAsia="Arial"/>
          <w:sz w:val="31"/>
          <w:szCs w:val="31"/>
          <w:color w:val="282828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31"/>
          <w:szCs w:val="31"/>
          <w:color w:val="282828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70"/>
          <w:position w:val="-3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8"/>
          <w:w w:val="71"/>
          <w:position w:val="-3"/>
        </w:rPr>
        <w:t>V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7"/>
          <w:position w:val="-3"/>
        </w:rPr>
        <w:t>an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5"/>
          <w:w w:val="98"/>
          <w:position w:val="-3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67"/>
          <w:position w:val="-3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-28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85"/>
          <w:position w:val="-3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3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67"/>
          <w:position w:val="-3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29"/>
          <w:w w:val="67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67"/>
          <w:position w:val="-3"/>
        </w:rPr>
        <w:t>Ko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4"/>
          <w:w w:val="67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77"/>
          <w:position w:val="-3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7"/>
          <w:w w:val="100"/>
          <w:position w:val="-3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-5"/>
          <w:w w:val="100"/>
          <w:position w:val="-3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3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3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7"/>
          <w:w w:val="100"/>
          <w:position w:val="-3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3"/>
        </w:rPr>
        <w:t>ltına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3"/>
        </w:rPr>
        <w:t>Alma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9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2"/>
          <w:position w:val="-3"/>
        </w:rPr>
        <w:t>Saa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9"/>
          <w:w w:val="102"/>
          <w:position w:val="-3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50"/>
          <w:position w:val="-3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6"/>
          <w:position w:val="-3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6"/>
          <w:position w:val="-3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1"/>
          <w:w w:val="86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3"/>
        </w:rPr>
        <w:t>3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7"/>
          <w:w w:val="100"/>
          <w:position w:val="-3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3"/>
        </w:rPr>
        <w:t>15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2" w:equalWidth="0">
            <w:col w:w="5469" w:space="809"/>
            <w:col w:w="5622"/>
          </w:cols>
        </w:sectPr>
      </w:pPr>
      <w:rPr/>
    </w:p>
    <w:p>
      <w:pPr>
        <w:spacing w:before="0" w:after="0" w:line="201" w:lineRule="exact"/>
        <w:ind w:left="540" w:right="-20"/>
        <w:jc w:val="left"/>
        <w:tabs>
          <w:tab w:pos="2520" w:val="left"/>
          <w:tab w:pos="59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2"/>
        </w:rPr>
        <w:t>!Yana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8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yin:</w:t>
        <w:tab/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>lıibi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77"/>
          <w:position w:val="0"/>
        </w:rPr>
        <w:t>[K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67"/>
          <w:position w:val="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-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4"/>
          <w:position w:val="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"/>
          <w:w w:val="93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"/>
          <w:w w:val="110"/>
          <w:position w:val="0"/>
        </w:rPr>
        <w:t>c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67"/>
          <w:position w:val="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0"/>
        </w:rPr>
        <w:t>veya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0"/>
        </w:rPr>
        <w:t>Kul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7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0"/>
        </w:rPr>
        <w:t>anan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40" w:after="0" w:line="216" w:lineRule="exact"/>
        <w:ind w:left="2587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94B49"/>
          <w:w w:val="141"/>
        </w:rPr>
        <w:t>mi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0"/>
          <w:w w:val="142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67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8"/>
        </w:rPr>
        <w:t>:Gö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9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86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4"/>
          <w:w w:val="99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2"/>
        </w:rPr>
        <w:t>GAN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23" w:lineRule="exact"/>
        <w:ind w:left="2513" w:right="-20"/>
        <w:jc w:val="left"/>
        <w:tabs>
          <w:tab w:pos="4940" w:val="left"/>
          <w:tab w:pos="790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1"/>
          <w:position w:val="-1"/>
        </w:rPr>
        <w:t>!Araç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2"/>
          <w:w w:val="91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7"/>
          <w:position w:val="-1"/>
        </w:rPr>
        <w:t>Sa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8"/>
          <w:w w:val="98"/>
          <w:position w:val="-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1"/>
          <w:w w:val="67"/>
          <w:position w:val="-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10"/>
          <w:w w:val="99"/>
          <w:position w:val="-1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67"/>
          <w:position w:val="-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494B49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24"/>
          <w:szCs w:val="24"/>
          <w:color w:val="494B49"/>
          <w:spacing w:val="-1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282828"/>
          <w:spacing w:val="0"/>
          <w:w w:val="100"/>
          <w:position w:val="-1"/>
        </w:rPr>
        <w:t>ı</w:t>
      </w:r>
      <w:r>
        <w:rPr>
          <w:rFonts w:ascii="Arial" w:hAnsi="Arial" w:cs="Arial" w:eastAsia="Arial"/>
          <w:sz w:val="24"/>
          <w:szCs w:val="24"/>
          <w:color w:val="282828"/>
          <w:spacing w:val="-6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282828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4"/>
          <w:szCs w:val="24"/>
          <w:color w:val="282828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72"/>
          <w:position w:val="-2"/>
        </w:rPr>
        <w:t>j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7"/>
          <w:w w:val="72"/>
          <w:position w:val="-2"/>
        </w:rPr>
        <w:t>Ç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0"/>
          <w:position w:val="-2"/>
        </w:rPr>
        <w:t>ık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4"/>
          <w:w w:val="90"/>
          <w:position w:val="-2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24"/>
          <w:position w:val="-2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1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5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2"/>
        </w:rPr>
        <w:t>aati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2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4"/>
          <w:w w:val="103"/>
          <w:position w:val="-2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58"/>
          <w:position w:val="-2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2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2"/>
        </w:rPr>
        <w:t>2:45</w:t>
        <w:tab/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2"/>
        </w:rPr>
        <w:t>arı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2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8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4"/>
          <w:position w:val="-2"/>
        </w:rPr>
        <w:t>Saa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9"/>
          <w:w w:val="104"/>
          <w:position w:val="-2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67"/>
          <w:position w:val="-2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38"/>
          <w:position w:val="-2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22"/>
          <w:w w:val="138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2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"/>
          <w:w w:val="100"/>
          <w:position w:val="-2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3"/>
          <w:w w:val="100"/>
          <w:position w:val="-2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2"/>
        </w:rPr>
        <w:t>55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37" w:lineRule="exact"/>
        <w:ind w:left="533" w:right="-20"/>
        <w:jc w:val="left"/>
        <w:tabs>
          <w:tab w:pos="250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Arial" w:hAnsi="Arial" w:cs="Arial" w:eastAsia="Arial"/>
          <w:sz w:val="25"/>
          <w:szCs w:val="25"/>
          <w:color w:val="3B3B3B"/>
          <w:spacing w:val="0"/>
          <w:w w:val="100"/>
        </w:rPr>
        <w:t>k</w:t>
      </w:r>
      <w:r>
        <w:rPr>
          <w:rFonts w:ascii="Arial" w:hAnsi="Arial" w:cs="Arial" w:eastAsia="Arial"/>
          <w:sz w:val="25"/>
          <w:szCs w:val="25"/>
          <w:color w:val="3B3B3B"/>
          <w:spacing w:val="-24"/>
          <w:w w:val="100"/>
        </w:rPr>
        <w:t>;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iden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1"/>
          <w:position w:val="-1"/>
        </w:rPr>
        <w:t>!Araç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1"/>
          <w:w w:val="91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5"/>
          <w:position w:val="-1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4"/>
          <w:position w:val="-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9"/>
          <w:position w:val="-1"/>
        </w:rPr>
        <w:t>aka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1"/>
          <w:w w:val="67"/>
          <w:position w:val="-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1"/>
        </w:rPr>
        <w:t>:3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1"/>
          <w:position w:val="-1"/>
        </w:rPr>
        <w:t>5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3"/>
          <w:position w:val="-1"/>
        </w:rPr>
        <w:t>378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</w:sectPr>
      </w:pPr>
      <w:rPr/>
    </w:p>
    <w:p>
      <w:pPr>
        <w:spacing w:before="0" w:after="0" w:line="206" w:lineRule="exact"/>
        <w:ind w:left="554" w:right="-68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94B49"/>
          <w:w w:val="95"/>
        </w:rPr>
        <w:t>Eki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</w:rPr>
        <w:t>bin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23" w:after="0" w:line="240" w:lineRule="auto"/>
        <w:ind w:left="2441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9"/>
          <w:szCs w:val="19"/>
          <w:color w:val="494B49"/>
          <w:w w:val="84"/>
        </w:rPr>
        <w:t>!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9"/>
          <w:w w:val="83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7"/>
          <w:w w:val="66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ektri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Arıza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12" w:after="0" w:line="240" w:lineRule="auto"/>
        <w:ind w:left="2484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58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8"/>
          <w:w w:val="5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58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8"/>
          <w:w w:val="97"/>
        </w:rPr>
        <w:t>c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7"/>
          <w:w w:val="5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43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7"/>
          <w:w w:val="9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7"/>
          <w:w w:val="110"/>
        </w:rPr>
        <w:t>v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4"/>
          <w:w w:val="67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5"/>
        </w:rPr>
        <w:t>Gel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4"/>
          <w:w w:val="67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12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9"/>
        </w:rPr>
        <w:t>Saa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0"/>
          <w:w w:val="99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67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19" w:after="0" w:line="175" w:lineRule="exact"/>
        <w:ind w:left="2441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94B49"/>
          <w:w w:val="84"/>
          <w:position w:val="-4"/>
        </w:rPr>
        <w:t>!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6"/>
          <w:w w:val="83"/>
          <w:position w:val="-4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6"/>
          <w:position w:val="-4"/>
        </w:rPr>
        <w:t>mni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5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4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1"/>
          <w:w w:val="99"/>
          <w:position w:val="-4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5"/>
          <w:position w:val="-4"/>
        </w:rPr>
        <w:t>t-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7"/>
          <w:w w:val="96"/>
          <w:position w:val="-4"/>
        </w:rPr>
        <w:t>J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2"/>
          <w:position w:val="-4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1"/>
          <w:position w:val="-4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9"/>
          <w:w w:val="91"/>
          <w:position w:val="-4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6"/>
          <w:w w:val="101"/>
          <w:position w:val="-4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2"/>
          <w:position w:val="-4"/>
        </w:rPr>
        <w:t>rı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3"/>
          <w:position w:val="-4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4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4"/>
          <w:w w:val="102"/>
          <w:position w:val="-4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2"/>
          <w:w w:val="109"/>
          <w:position w:val="-4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2"/>
          <w:position w:val="-4"/>
        </w:rPr>
        <w:t>li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5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4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5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4"/>
        </w:rPr>
        <w:t>aati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3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3"/>
          <w:position w:val="-4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70" w:lineRule="exact"/>
        <w:ind w:right="-20"/>
        <w:jc w:val="left"/>
        <w:tabs>
          <w:tab w:pos="24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6.559998pt;margin-top:7.702893pt;width:5.002pt;height:4pt;mso-position-horizontal-relative:page;mso-position-vertical-relative:paragraph;z-index:-7632" type="#_x0000_t202" filled="f" stroked="f">
            <v:textbox inset="0,0,0,0">
              <w:txbxContent>
                <w:p>
                  <w:pPr>
                    <w:spacing w:before="0" w:after="0" w:line="80" w:lineRule="exact"/>
                    <w:ind w:right="-52"/>
                    <w:jc w:val="left"/>
                    <w:rPr>
                      <w:rFonts w:ascii="Arial" w:hAnsi="Arial" w:cs="Arial" w:eastAsia="Arial"/>
                      <w:sz w:val="8"/>
                      <w:szCs w:val="8"/>
                    </w:rPr>
                  </w:pPr>
                  <w:rPr/>
                  <w:r>
                    <w:rPr>
                      <w:rFonts w:ascii="Arial" w:hAnsi="Arial" w:cs="Arial" w:eastAsia="Arial"/>
                      <w:sz w:val="8"/>
                      <w:szCs w:val="8"/>
                      <w:color w:val="5B5B5B"/>
                      <w:w w:val="204"/>
                    </w:rPr>
                    <w:t>.</w:t>
                  </w:r>
                  <w:r>
                    <w:rPr>
                      <w:rFonts w:ascii="Arial" w:hAnsi="Arial" w:cs="Arial" w:eastAsia="Arial"/>
                      <w:sz w:val="8"/>
                      <w:szCs w:val="8"/>
                      <w:color w:val="5B5B5B"/>
                      <w:w w:val="205"/>
                    </w:rPr>
                    <w:t>)</w:t>
                  </w:r>
                  <w:r>
                    <w:rPr>
                      <w:rFonts w:ascii="Arial" w:hAnsi="Arial" w:cs="Arial" w:eastAsia="Arial"/>
                      <w:sz w:val="8"/>
                      <w:szCs w:val="8"/>
                      <w:color w:val="00000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9"/>
          <w:szCs w:val="19"/>
          <w:color w:val="282828"/>
          <w:w w:val="71"/>
        </w:rPr>
        <w:t>!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0"/>
          <w:w w:val="71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8"/>
          <w:w w:val="9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3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7"/>
          <w:w w:val="103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1"/>
        </w:rPr>
        <w:t>nel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8"/>
          <w:w w:val="10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4"/>
          <w:w w:val="67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2"/>
          <w:w w:val="124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1"/>
          <w:w w:val="67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3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B5B5B"/>
          <w:spacing w:val="0"/>
          <w:w w:val="54"/>
          <w:position w:val="10"/>
        </w:rPr>
        <w:t>..,</w:t>
      </w:r>
      <w:r>
        <w:rPr>
          <w:rFonts w:ascii="Arial" w:hAnsi="Arial" w:cs="Arial" w:eastAsia="Arial"/>
          <w:sz w:val="20"/>
          <w:szCs w:val="20"/>
          <w:color w:val="5B5B5B"/>
          <w:spacing w:val="0"/>
          <w:w w:val="100"/>
          <w:position w:val="10"/>
        </w:rPr>
        <w:tab/>
      </w:r>
      <w:r>
        <w:rPr>
          <w:rFonts w:ascii="Arial" w:hAnsi="Arial" w:cs="Arial" w:eastAsia="Arial"/>
          <w:sz w:val="20"/>
          <w:szCs w:val="20"/>
          <w:color w:val="5B5B5B"/>
          <w:spacing w:val="0"/>
          <w:w w:val="100"/>
          <w:position w:val="10"/>
        </w:rPr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7"/>
          <w:w w:val="97"/>
          <w:position w:val="-2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2"/>
        </w:rPr>
        <w:t>oğ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9"/>
          <w:position w:val="-2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49"/>
          <w:position w:val="-2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2"/>
        </w:rPr>
        <w:t>gaz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2"/>
        </w:rPr>
        <w:t>Ekibi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2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2"/>
          <w:w w:val="99"/>
          <w:position w:val="-2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66"/>
          <w:position w:val="-2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-3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1"/>
          <w:w w:val="67"/>
          <w:position w:val="-2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12"/>
          <w:position w:val="-2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1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2"/>
          <w:position w:val="-2"/>
        </w:rPr>
        <w:t>Saa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2"/>
          <w:w w:val="102"/>
          <w:position w:val="-2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67"/>
          <w:position w:val="-2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2" w:equalWidth="0">
            <w:col w:w="1052" w:space="1461"/>
            <w:col w:w="9387"/>
          </w:cols>
        </w:sectPr>
      </w:pPr>
      <w:rPr/>
    </w:p>
    <w:p>
      <w:pPr>
        <w:spacing w:before="6" w:after="0" w:line="240" w:lineRule="auto"/>
        <w:ind w:left="533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B3B3B"/>
          <w:w w:val="96"/>
          <w:position w:val="1"/>
        </w:rPr>
        <w:t>!Yardım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"/>
          <w:w w:val="96"/>
          <w:position w:val="1"/>
        </w:rPr>
        <w:t>c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67"/>
          <w:position w:val="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9"/>
          <w:w w:val="99"/>
          <w:position w:val="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0"/>
          <w:w w:val="91"/>
          <w:position w:val="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67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-2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7"/>
          <w:position w:val="1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6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2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>tııı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6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1"/>
        </w:rPr>
        <w:t>şse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0"/>
        </w:rPr>
        <w:t>ık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4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9"/>
          <w:position w:val="0"/>
        </w:rPr>
        <w:t>Saa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0"/>
          <w:w w:val="99"/>
          <w:position w:val="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1"/>
          <w:w w:val="67"/>
          <w:position w:val="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38"/>
          <w:position w:val="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58"/>
          <w:position w:val="0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0"/>
        </w:rPr>
        <w:t>2:45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12" w:lineRule="exact"/>
        <w:ind w:left="2513" w:right="-69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2"/>
          <w:position w:val="-1"/>
        </w:rPr>
        <w:t>!Dönüş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9"/>
          <w:position w:val="-1"/>
        </w:rPr>
        <w:t>Saa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10"/>
          <w:w w:val="99"/>
          <w:position w:val="-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3"/>
          <w:position w:val="-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2"/>
          <w:w w:val="93"/>
          <w:position w:val="-1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58"/>
          <w:position w:val="-1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1"/>
        </w:rPr>
        <w:t>5:30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16" w:after="0" w:line="240" w:lineRule="auto"/>
        <w:ind w:right="-20"/>
        <w:jc w:val="left"/>
        <w:tabs>
          <w:tab w:pos="282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1"/>
        </w:rPr>
        <w:t>!Araç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3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1"/>
        </w:rPr>
        <w:t>Sa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8"/>
          <w:w w:val="10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4"/>
          <w:w w:val="67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7"/>
          <w:w w:val="112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5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21"/>
          <w:w w:val="118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18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56"/>
          <w:w w:val="11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ersonel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2"/>
        </w:rPr>
        <w:t>Sa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7"/>
          <w:w w:val="103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5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sı: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1"/>
        </w:rPr>
        <w:t>4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2" w:equalWidth="0">
            <w:col w:w="3935" w:space="1019"/>
            <w:col w:w="6946"/>
          </w:cols>
        </w:sectPr>
      </w:pPr>
      <w:rPr/>
    </w:p>
    <w:p>
      <w:pPr>
        <w:spacing w:before="16" w:after="0" w:line="240" w:lineRule="auto"/>
        <w:ind w:left="2513" w:right="-20"/>
        <w:jc w:val="left"/>
        <w:tabs>
          <w:tab w:pos="500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1"/>
        </w:rPr>
        <w:t>iVardıına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5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Gele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0"/>
          <w:w w:val="90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66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akası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6"/>
        </w:rPr>
        <w:t>Orı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7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7"/>
        </w:rPr>
        <w:t>İ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8"/>
          <w:w w:val="96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80"/>
        </w:rPr>
        <w:t>faiy_e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81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5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12" w:after="0" w:line="240" w:lineRule="auto"/>
        <w:ind w:left="2520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5B5B5B"/>
          <w:w w:val="92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w w:val="93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67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0"/>
          <w:w w:val="92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8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67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2"/>
        </w:rPr>
        <w:t>ri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3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67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77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34"/>
          <w:w w:val="7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7"/>
          <w:w w:val="86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5"/>
        </w:rPr>
        <w:t>dı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6"/>
          <w:w w:val="106"/>
        </w:rPr>
        <w:t>-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8"/>
        </w:rPr>
        <w:t>Soya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9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ı: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12" w:after="0" w:line="240" w:lineRule="auto"/>
        <w:ind w:left="518" w:right="-20"/>
        <w:jc w:val="left"/>
        <w:tabs>
          <w:tab w:pos="25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5B5B5B"/>
          <w:w w:val="84"/>
        </w:rPr>
        <w:t>!O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7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5"/>
          <w:w w:val="100"/>
        </w:rPr>
        <w:t>ö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rüld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8"/>
          <w:w w:val="100"/>
        </w:rPr>
        <w:t>ü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10"/>
          <w:w w:val="100"/>
        </w:rPr>
        <w:t>ğ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ü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7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7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4"/>
        </w:rPr>
        <w:t>v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6"/>
          <w:w w:val="94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4"/>
        </w:rPr>
        <w:t>rıld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7"/>
          <w:w w:val="94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4"/>
          <w:w w:val="94"/>
        </w:rPr>
        <w:t>ğ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4"/>
        </w:rPr>
        <w:t>ırı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8"/>
          <w:w w:val="94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30"/>
          <w:w w:val="9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6"/>
          <w:w w:val="89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2"/>
        </w:rPr>
        <w:t>li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87"/>
        </w:rPr>
        <w:t>rti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7"/>
          <w:w w:val="66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adreste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7"/>
        </w:rPr>
        <w:t>bul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8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77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9"/>
          <w:w w:val="10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7"/>
          <w:w w:val="66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5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4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49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7"/>
          <w:w w:val="101"/>
        </w:rPr>
        <w:t>v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67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5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5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23"/>
          <w:w w:val="5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9"/>
        </w:rPr>
        <w:t>duma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</w:rPr>
        <w:t>lı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9"/>
          <w:w w:val="90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7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0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8"/>
          <w:w w:val="99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1"/>
        </w:rPr>
        <w:t>kil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yanm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olduğu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12" w:lineRule="exact"/>
        <w:ind w:left="547" w:right="-20"/>
        <w:jc w:val="left"/>
        <w:tabs>
          <w:tab w:pos="252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1"/>
        </w:rPr>
        <w:t>Durum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8"/>
          <w:position w:val="-1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6"/>
          <w:w w:val="98"/>
          <w:position w:val="-1"/>
        </w:rPr>
        <w:t>ö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87"/>
          <w:position w:val="-1"/>
        </w:rPr>
        <w:t>rü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66"/>
          <w:position w:val="-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3"/>
          <w:position w:val="-1"/>
        </w:rPr>
        <w:t>ın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5"/>
          <w:w w:val="94"/>
          <w:position w:val="-1"/>
        </w:rPr>
        <w:t>ü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4"/>
          <w:position w:val="-1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5"/>
          <w:w w:val="103"/>
          <w:position w:val="-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60"/>
          <w:position w:val="-1"/>
        </w:rPr>
        <w:t>i.i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1"/>
        </w:rPr>
        <w:t>r.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23" w:after="0" w:line="240" w:lineRule="auto"/>
        <w:ind w:left="4934" w:right="420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94B49"/>
          <w:w w:val="97"/>
        </w:rPr>
        <w:t>Sö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8"/>
          <w:w w:val="97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8"/>
        </w:rPr>
        <w:t>dürı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13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8"/>
        </w:rPr>
        <w:t>Ku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49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2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nıla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3"/>
        </w:rPr>
        <w:t>sö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6"/>
        </w:rPr>
        <w:t>ndürü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1"/>
          <w:w w:val="110"/>
        </w:rPr>
        <w:t>c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1"/>
        </w:rPr>
        <w:t>ü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17" w:lineRule="exact"/>
        <w:ind w:left="533" w:right="-20"/>
        <w:jc w:val="left"/>
        <w:tabs>
          <w:tab w:pos="3220" w:val="left"/>
          <w:tab w:pos="4960" w:val="left"/>
          <w:tab w:pos="6800" w:val="left"/>
          <w:tab w:pos="824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5B5B5B"/>
          <w:w w:val="103"/>
        </w:rPr>
        <w:t>Sö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1"/>
        </w:rPr>
        <w:t>nd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84"/>
        </w:rPr>
        <w:t>ü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9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Türü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9"/>
          <w:position w:val="-1"/>
        </w:rPr>
        <w:t>Su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-1"/>
        </w:rPr>
        <w:t>lu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3"/>
          <w:position w:val="-1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7"/>
          <w:w w:val="103"/>
          <w:position w:val="-1"/>
        </w:rPr>
        <w:t>ö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5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89"/>
          <w:position w:val="-1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-1"/>
        </w:rPr>
        <w:t>ürn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1"/>
          <w:w w:val="100"/>
          <w:position w:val="-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4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2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3"/>
          <w:w w:val="100"/>
          <w:position w:val="-2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0"/>
          <w:w w:val="100"/>
          <w:position w:val="-2"/>
        </w:rPr>
        <w:t>3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37"/>
          <w:position w:val="-3"/>
        </w:rPr>
        <w:t>IKöpük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0"/>
          <w:w w:val="137"/>
          <w:position w:val="-3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-64"/>
          <w:w w:val="137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4"/>
        </w:rPr>
        <w:t>jK.K.T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4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4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1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351"/>
          <w:position w:val="-4"/>
        </w:rPr>
        <w:t>-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59" w:lineRule="exact"/>
        <w:ind w:left="4946" w:right="-20"/>
        <w:jc w:val="left"/>
        <w:tabs>
          <w:tab w:pos="6800" w:val="left"/>
          <w:tab w:pos="8240" w:val="left"/>
        </w:tabs>
        <w:rPr>
          <w:rFonts w:ascii="Arial" w:hAnsi="Arial" w:cs="Arial" w:eastAsia="Arial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color w:val="282828"/>
          <w:spacing w:val="0"/>
          <w:w w:val="72"/>
          <w:position w:val="-2"/>
        </w:rPr>
        <w:t>o</w:t>
      </w:r>
      <w:r>
        <w:rPr>
          <w:rFonts w:ascii="Times New Roman" w:hAnsi="Times New Roman" w:cs="Times New Roman" w:eastAsia="Times New Roman"/>
          <w:sz w:val="27"/>
          <w:szCs w:val="27"/>
          <w:color w:val="282828"/>
          <w:spacing w:val="-46"/>
          <w:w w:val="72"/>
          <w:position w:val="-2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color w:val="282828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7"/>
          <w:szCs w:val="27"/>
          <w:color w:val="282828"/>
          <w:spacing w:val="0"/>
          <w:w w:val="100"/>
          <w:position w:val="-2"/>
        </w:rPr>
      </w:r>
      <w:r>
        <w:rPr>
          <w:rFonts w:ascii="Arial" w:hAnsi="Arial" w:cs="Arial" w:eastAsia="Arial"/>
          <w:sz w:val="34"/>
          <w:szCs w:val="34"/>
          <w:color w:val="5B5B5B"/>
          <w:spacing w:val="0"/>
          <w:w w:val="72"/>
          <w:position w:val="-3"/>
        </w:rPr>
        <w:t>ı</w:t>
      </w:r>
      <w:r>
        <w:rPr>
          <w:rFonts w:ascii="Arial" w:hAnsi="Arial" w:cs="Arial" w:eastAsia="Arial"/>
          <w:sz w:val="34"/>
          <w:szCs w:val="34"/>
          <w:color w:val="5B5B5B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34"/>
          <w:szCs w:val="34"/>
          <w:color w:val="5B5B5B"/>
          <w:spacing w:val="0"/>
          <w:w w:val="100"/>
          <w:position w:val="-3"/>
        </w:rPr>
      </w:r>
      <w:r>
        <w:rPr>
          <w:rFonts w:ascii="Arial" w:hAnsi="Arial" w:cs="Arial" w:eastAsia="Arial"/>
          <w:sz w:val="27"/>
          <w:szCs w:val="27"/>
          <w:color w:val="7E8082"/>
          <w:spacing w:val="0"/>
          <w:w w:val="180"/>
          <w:i/>
          <w:position w:val="-5"/>
        </w:rPr>
        <w:t>l</w:t>
      </w:r>
      <w:r>
        <w:rPr>
          <w:rFonts w:ascii="Arial" w:hAnsi="Arial" w:cs="Arial" w:eastAsia="Arial"/>
          <w:sz w:val="27"/>
          <w:szCs w:val="27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</w:sectPr>
      </w:pPr>
      <w:rPr/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33" w:right="-73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2"/>
          <w:w w:val="98"/>
        </w:rPr>
        <w:t>ö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8"/>
        </w:rPr>
        <w:t>ııdürn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1"/>
          <w:w w:val="98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8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5"/>
          <w:w w:val="9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nund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4" w:after="0" w:line="240" w:lineRule="auto"/>
        <w:ind w:left="533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11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Durumu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194" w:lineRule="exact"/>
        <w:ind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88"/>
        </w:rPr>
        <w:t>lzara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88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8"/>
          <w:w w:val="8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6"/>
          <w:w w:val="101"/>
        </w:rPr>
        <w:t>z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5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0"/>
          <w:w w:val="82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6"/>
          <w:w w:val="82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82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9"/>
          <w:w w:val="8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0"/>
          <w:w w:val="100"/>
        </w:rPr>
        <w:t>yok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14" w:lineRule="exact"/>
        <w:ind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94B49"/>
          <w:w w:val="89"/>
          <w:position w:val="-1"/>
        </w:rPr>
        <w:t>!Yangı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2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77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77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0"/>
          <w:w w:val="77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77"/>
          <w:position w:val="-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9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6"/>
          <w:position w:val="-1"/>
        </w:rPr>
        <w:t>rin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7"/>
          <w:position w:val="-1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2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9"/>
          <w:position w:val="-1"/>
        </w:rPr>
        <w:t>ya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1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82"/>
          <w:position w:val="-1"/>
        </w:rPr>
        <w:t>ıl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6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6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6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1"/>
        </w:rPr>
        <w:t>kik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7"/>
          <w:position w:val="-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6"/>
          <w:position w:val="-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8"/>
          <w:w w:val="90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4"/>
          <w:w w:val="90"/>
          <w:position w:val="-1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0"/>
          <w:position w:val="-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0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8"/>
          <w:w w:val="9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6"/>
          <w:position w:val="-1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9"/>
          <w:w w:val="95"/>
          <w:position w:val="-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2"/>
          <w:w w:val="124"/>
          <w:position w:val="-1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7"/>
          <w:w w:val="66"/>
          <w:position w:val="-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6"/>
          <w:position w:val="-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8"/>
          <w:w w:val="97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4"/>
          <w:w w:val="109"/>
          <w:position w:val="-1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50"/>
          <w:position w:val="-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5"/>
          <w:position w:val="-1"/>
        </w:rPr>
        <w:t>cı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6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-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6"/>
          <w:w w:val="97"/>
          <w:position w:val="-1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2"/>
          <w:w w:val="109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66"/>
          <w:position w:val="-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-2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2"/>
          <w:position w:val="-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6"/>
          <w:w w:val="92"/>
          <w:position w:val="-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9"/>
          <w:w w:val="92"/>
          <w:position w:val="-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2"/>
          <w:position w:val="-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6"/>
          <w:w w:val="92"/>
          <w:position w:val="-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2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2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36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1"/>
        </w:rPr>
        <w:t>adr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8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1"/>
        </w:rPr>
        <w:t>ste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1"/>
        </w:rPr>
        <w:t>boş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2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1"/>
        </w:rPr>
        <w:t>arsadaki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3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6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4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2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9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9"/>
          <w:position w:val="-1"/>
        </w:rPr>
        <w:t>görü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66"/>
          <w:position w:val="-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5"/>
          <w:w w:val="100"/>
          <w:position w:val="-1"/>
        </w:rPr>
        <w:t>ü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2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9"/>
          <w:w w:val="105"/>
          <w:position w:val="-1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5"/>
          <w:position w:val="-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6"/>
          <w:position w:val="-1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2"/>
          <w:w w:val="89"/>
          <w:position w:val="-1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7E8082"/>
          <w:spacing w:val="1"/>
          <w:w w:val="103"/>
          <w:position w:val="-1"/>
        </w:rPr>
        <w:t>;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5"/>
          <w:position w:val="-1"/>
        </w:rPr>
        <w:t>yapı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66"/>
          <w:position w:val="-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1"/>
        </w:rPr>
        <w:t>an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2" w:equalWidth="0">
            <w:col w:w="2192" w:space="299"/>
            <w:col w:w="9409"/>
          </w:cols>
        </w:sectPr>
      </w:pPr>
      <w:rPr/>
    </w:p>
    <w:p>
      <w:pPr>
        <w:spacing w:before="31" w:after="0" w:line="202" w:lineRule="exact"/>
        <w:ind w:left="2484" w:right="271" w:firstLine="-1973"/>
        <w:jc w:val="left"/>
        <w:tabs>
          <w:tab w:pos="254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94B49"/>
          <w:w w:val="85"/>
          <w:position w:val="3"/>
        </w:rPr>
        <w:t>!Y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w w:val="84"/>
          <w:position w:val="3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8"/>
          <w:w w:val="85"/>
          <w:position w:val="3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4"/>
          <w:position w:val="3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3"/>
          <w:position w:val="3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"/>
          <w:w w:val="107"/>
          <w:position w:val="3"/>
        </w:rPr>
        <w:t>Ç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0"/>
          <w:position w:val="3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1"/>
          <w:position w:val="3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4"/>
          <w:w w:val="67"/>
          <w:position w:val="3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12"/>
          <w:position w:val="3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13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8"/>
          <w:w w:val="100"/>
          <w:position w:val="3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3"/>
        </w:rPr>
        <w:t>ni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3"/>
        </w:rPr>
        <w:tab/>
        <w:tab/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38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5"/>
          <w:w w:val="137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6"/>
          <w:w w:val="99"/>
          <w:position w:val="1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7"/>
          <w:position w:val="1"/>
        </w:rPr>
        <w:t>tırma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1"/>
        </w:rPr>
        <w:t>v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8"/>
          <w:position w:val="1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6"/>
          <w:w w:val="98"/>
          <w:position w:val="1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8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5"/>
          <w:w w:val="98"/>
          <w:position w:val="1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8"/>
          <w:position w:val="1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"/>
          <w:w w:val="98"/>
          <w:position w:val="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8"/>
          <w:position w:val="1"/>
        </w:rPr>
        <w:t>urn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4"/>
          <w:w w:val="98"/>
          <w:position w:val="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8"/>
          <w:position w:val="1"/>
        </w:rPr>
        <w:t>ad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5"/>
          <w:w w:val="98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2"/>
          <w:w w:val="98"/>
          <w:position w:val="1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8"/>
          <w:position w:val="1"/>
        </w:rPr>
        <w:t>kim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13"/>
          <w:w w:val="98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49"/>
          <w:position w:val="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-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50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4"/>
          <w:w w:val="109"/>
          <w:position w:val="1"/>
        </w:rPr>
        <w:t>ğ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67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9"/>
          <w:position w:val="1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3"/>
          <w:w w:val="98"/>
          <w:position w:val="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66"/>
          <w:position w:val="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2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50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2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8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1"/>
        </w:rPr>
        <w:t>siz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2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4"/>
          <w:position w:val="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4"/>
          <w:w w:val="67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7"/>
          <w:w w:val="112"/>
          <w:position w:val="1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67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1"/>
        </w:rPr>
        <w:t>veya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2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2"/>
          <w:position w:val="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4"/>
          <w:w w:val="91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7"/>
          <w:w w:val="112"/>
          <w:position w:val="1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74"/>
          <w:position w:val="1"/>
        </w:rPr>
        <w:t>il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"/>
          <w:w w:val="83"/>
          <w:position w:val="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7"/>
          <w:position w:val="1"/>
        </w:rPr>
        <w:t>arafı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77"/>
          <w:position w:val="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1"/>
        </w:rPr>
        <w:t>dan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2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9"/>
          <w:position w:val="1"/>
        </w:rPr>
        <w:t>tıl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2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8"/>
          <w:position w:val="1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7"/>
          <w:w w:val="108"/>
          <w:position w:val="1"/>
        </w:rPr>
        <w:t>ö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3"/>
          <w:position w:val="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2"/>
          <w:position w:val="1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4"/>
          <w:position w:val="1"/>
        </w:rPr>
        <w:t>enı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4"/>
          <w:w w:val="67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24"/>
          <w:position w:val="1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7"/>
          <w:w w:val="112"/>
          <w:position w:val="1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7"/>
          <w:w w:val="67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8"/>
          <w:position w:val="1"/>
        </w:rPr>
        <w:t>gara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67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1"/>
          <w:w w:val="101"/>
          <w:position w:val="1"/>
        </w:rPr>
        <w:t>z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82"/>
          <w:position w:val="1"/>
        </w:rPr>
        <w:t>ııı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10"/>
          <w:w w:val="101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4"/>
          <w:position w:val="1"/>
        </w:rPr>
        <w:t>itini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75"/>
          <w:position w:val="1"/>
        </w:rPr>
        <w:t>ıı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75"/>
          <w:position w:val="1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5"/>
          <w:w w:val="75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0"/>
          <w:w w:val="102"/>
          <w:position w:val="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2"/>
          <w:w w:val="102"/>
          <w:position w:val="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66"/>
          <w:position w:val="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66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1"/>
          <w:position w:val="0"/>
        </w:rPr>
        <w:t>l"e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7"/>
          <w:w w:val="85"/>
          <w:position w:val="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6"/>
          <w:w w:val="101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3"/>
          <w:position w:val="0"/>
        </w:rPr>
        <w:t>rııı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8"/>
          <w:w w:val="94"/>
          <w:position w:val="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4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5"/>
          <w:position w:val="0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50"/>
          <w:position w:val="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5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3"/>
          <w:w w:val="5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  <w:t>kuru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6"/>
          <w:w w:val="105"/>
          <w:position w:val="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9"/>
          <w:w w:val="83"/>
          <w:position w:val="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7"/>
          <w:w w:val="66"/>
          <w:position w:val="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1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8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0"/>
        </w:rPr>
        <w:t>ut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5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  <w:t>turara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0"/>
        </w:rPr>
        <w:t>yan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2"/>
          <w:w w:val="100"/>
          <w:position w:val="0"/>
        </w:rPr>
        <w:t>ç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67"/>
          <w:position w:val="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8"/>
          <w:position w:val="0"/>
        </w:rPr>
        <w:t>ktı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4"/>
          <w:w w:val="99"/>
          <w:position w:val="0"/>
        </w:rPr>
        <w:t>ğ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50"/>
          <w:position w:val="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9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  <w:t>anaati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7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8"/>
          <w:position w:val="0"/>
        </w:rPr>
        <w:t>varıl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8"/>
          <w:position w:val="0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0"/>
        </w:rPr>
        <w:t>ıştır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18" w:right="-20"/>
        <w:jc w:val="left"/>
        <w:tabs>
          <w:tab w:pos="2600" w:val="left"/>
          <w:tab w:pos="698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3"/>
          <w:w w:val="112"/>
          <w:position w:val="1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7"/>
          <w:w w:val="67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5"/>
          <w:position w:val="1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5"/>
          <w:w w:val="105"/>
          <w:position w:val="1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3"/>
          <w:position w:val="1"/>
        </w:rPr>
        <w:t>rtalı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4"/>
          <w:w w:val="67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9"/>
          <w:position w:val="1"/>
        </w:rPr>
        <w:t>se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6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7"/>
          <w:w w:val="97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2"/>
          <w:position w:val="1"/>
        </w:rPr>
        <w:t>keti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2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77"/>
          <w:position w:val="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7"/>
          <w:w w:val="77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6"/>
          <w:w w:val="92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9"/>
          <w:position w:val="1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11"/>
          <w:w w:val="67"/>
          <w:position w:val="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3"/>
          <w:position w:val="1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  <w:t>li: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16" w:lineRule="exact"/>
        <w:ind w:left="518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5B5B5B"/>
          <w:spacing w:val="0"/>
          <w:w w:val="79"/>
        </w:rPr>
        <w:t>,A</w:t>
      </w:r>
      <w:r>
        <w:rPr>
          <w:rFonts w:ascii="Times New Roman" w:hAnsi="Times New Roman" w:cs="Times New Roman" w:eastAsia="Times New Roman"/>
          <w:sz w:val="14"/>
          <w:szCs w:val="14"/>
          <w:color w:val="5B5B5B"/>
          <w:spacing w:val="11"/>
          <w:w w:val="79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494B49"/>
          <w:spacing w:val="0"/>
          <w:w w:val="100"/>
        </w:rPr>
        <w:t>'''IÇ</w:t>
      </w:r>
      <w:r>
        <w:rPr>
          <w:rFonts w:ascii="Times New Roman" w:hAnsi="Times New Roman" w:cs="Times New Roman" w:eastAsia="Times New Roman"/>
          <w:sz w:val="13"/>
          <w:szCs w:val="13"/>
          <w:color w:val="494B4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494B49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8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eç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9"/>
        </w:rPr>
        <w:t>Kay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0"/>
          <w:w w:val="100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67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19" w:after="0" w:line="245" w:lineRule="auto"/>
        <w:ind w:left="504" w:right="9879" w:firstLine="238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97999A"/>
          <w:spacing w:val="8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8"/>
        </w:rPr>
        <w:t>Ki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7"/>
          <w:w w:val="98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88"/>
        </w:rPr>
        <w:t>h"e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8"/>
          <w:w w:val="88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8"/>
        </w:rPr>
        <w:t>liı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88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1"/>
          <w:w w:val="8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"/>
          <w:w w:val="99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1"/>
        </w:rPr>
        <w:t>dild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7"/>
          <w:w w:val="10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5"/>
          <w:w w:val="101"/>
        </w:rPr>
        <w:t>ğ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67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</w:sectPr>
      </w:pPr>
      <w:rPr/>
    </w:p>
    <w:p>
      <w:pPr>
        <w:spacing w:before="14" w:after="0" w:line="240" w:lineRule="auto"/>
        <w:ind w:left="518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10"/>
          <w:w w:val="92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0"/>
          <w:w w:val="9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67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7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7"/>
          <w:w w:val="100"/>
        </w:rPr>
        <w:t>ö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2"/>
          <w:w w:val="100"/>
        </w:rPr>
        <w:t>ü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şü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9" w:after="0" w:line="240" w:lineRule="auto"/>
        <w:ind w:left="605" w:right="-70"/>
        <w:jc w:val="left"/>
        <w:tabs>
          <w:tab w:pos="1380" w:val="left"/>
          <w:tab w:pos="188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94B49"/>
          <w:w w:val="98"/>
          <w:position w:val="1"/>
        </w:rPr>
        <w:t>V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w w:val="97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-8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1"/>
        </w:rPr>
        <w:t>sa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1"/>
          <w:w w:val="105"/>
          <w:position w:val="0"/>
        </w:rPr>
        <w:t>Ö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66"/>
          <w:position w:val="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-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  <w:t>ü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1"/>
          <w:position w:val="1"/>
        </w:rPr>
        <w:t>Ya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5"/>
          <w:w w:val="102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9"/>
          <w:w w:val="101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82"/>
          <w:position w:val="1"/>
        </w:rPr>
        <w:t>lı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21" w:after="0" w:line="240" w:lineRule="auto"/>
        <w:ind w:right="-20"/>
        <w:jc w:val="left"/>
        <w:tabs>
          <w:tab w:pos="37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9"/>
          <w:szCs w:val="19"/>
          <w:color w:val="282828"/>
          <w:w w:val="88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w w:val="89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2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0"/>
          <w:w w:val="9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5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78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78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18"/>
          <w:w w:val="7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38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29"/>
          <w:w w:val="13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58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"/>
          <w:w w:val="5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8"/>
        </w:rPr>
        <w:t>5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"/>
          <w:w w:val="108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58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3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6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8"/>
          <w:w w:val="96"/>
        </w:rPr>
        <w:t>0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72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7</w:t>
        <w:tab/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1"/>
        </w:rPr>
        <w:t>!Saati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8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0"/>
          <w:w w:val="58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0F0F0F"/>
          <w:spacing w:val="2"/>
          <w:w w:val="5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2"/>
        </w:rPr>
        <w:t>5:30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9" w:after="0" w:line="224" w:lineRule="exact"/>
        <w:ind w:right="-20"/>
        <w:jc w:val="left"/>
        <w:tabs>
          <w:tab w:pos="63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1"/>
          <w:w w:val="98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9"/>
          <w:w w:val="109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38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8"/>
        </w:rPr>
        <w:t>Bağa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"/>
          <w:w w:val="9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67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9"/>
          <w:w w:val="100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1"/>
        </w:rPr>
        <w:t>ONAYLA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3"/>
          <w:w w:val="101"/>
          <w:position w:val="-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1"/>
          <w:position w:val="-1"/>
        </w:rPr>
        <w:t>AN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2" w:equalWidth="0">
            <w:col w:w="2354" w:space="130"/>
            <w:col w:w="9416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</w:sectPr>
      </w:pPr>
      <w:rPr/>
    </w:p>
    <w:p>
      <w:pPr>
        <w:spacing w:before="32" w:after="0" w:line="240" w:lineRule="auto"/>
        <w:ind w:left="2628" w:right="-73"/>
        <w:jc w:val="left"/>
        <w:tabs>
          <w:tab w:pos="504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1"/>
        </w:rPr>
        <w:t>Gi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6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4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1"/>
        </w:rPr>
        <w:t>şs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1"/>
        </w:rPr>
        <w:t>Ü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5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2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3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94"/>
          <w:position w:val="1"/>
        </w:rPr>
        <w:t>miri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2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4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0"/>
        </w:rPr>
        <w:t>Yan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4"/>
          <w:w w:val="101"/>
          <w:position w:val="0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50"/>
          <w:position w:val="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5"/>
          <w:w w:val="92"/>
          <w:position w:val="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66"/>
          <w:position w:val="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1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0"/>
        </w:rPr>
        <w:t>oyan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4" w:after="0" w:line="240" w:lineRule="auto"/>
        <w:ind w:right="319"/>
        <w:jc w:val="righ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Eki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5"/>
        </w:rPr>
        <w:t>Anıi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77"/>
        </w:rPr>
        <w:t>ri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257" w:right="3025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D385E"/>
          <w:spacing w:val="0"/>
          <w:w w:val="199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48" w:after="0" w:line="271" w:lineRule="exact"/>
        <w:ind w:left="518" w:right="-20"/>
        <w:jc w:val="left"/>
        <w:tabs>
          <w:tab w:pos="2760" w:val="left"/>
        </w:tabs>
        <w:rPr>
          <w:rFonts w:ascii="Arial" w:hAnsi="Arial" w:cs="Arial" w:eastAsia="Arial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B3B3B"/>
          <w:w w:val="102"/>
          <w:position w:val="-5"/>
        </w:rPr>
        <w:t>it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2"/>
          <w:w w:val="103"/>
          <w:position w:val="-5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92"/>
          <w:position w:val="-5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31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50"/>
          <w:position w:val="-5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26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-5"/>
        </w:rPr>
        <w:t>ye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1"/>
          <w:w w:val="100"/>
          <w:position w:val="-5"/>
        </w:rPr>
        <w:t>c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67"/>
          <w:position w:val="-5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-5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-5"/>
        </w:rPr>
      </w:r>
      <w:r>
        <w:rPr>
          <w:rFonts w:ascii="Arial" w:hAnsi="Arial" w:cs="Arial" w:eastAsia="Arial"/>
          <w:sz w:val="23"/>
          <w:szCs w:val="23"/>
          <w:color w:val="9CB3F4"/>
          <w:spacing w:val="0"/>
          <w:w w:val="83"/>
          <w:b/>
          <w:bCs/>
          <w:position w:val="0"/>
        </w:rPr>
        <w:t>Muhe..,.</w:t>
      </w:r>
      <w:r>
        <w:rPr>
          <w:rFonts w:ascii="Arial" w:hAnsi="Arial" w:cs="Arial" w:eastAsia="Arial"/>
          <w:sz w:val="23"/>
          <w:szCs w:val="23"/>
          <w:color w:val="9CB3F4"/>
          <w:spacing w:val="0"/>
          <w:w w:val="84"/>
          <w:b/>
          <w:bCs/>
          <w:position w:val="0"/>
        </w:rPr>
        <w:t>r</w:t>
      </w:r>
      <w:r>
        <w:rPr>
          <w:rFonts w:ascii="Arial" w:hAnsi="Arial" w:cs="Arial" w:eastAsia="Arial"/>
          <w:sz w:val="23"/>
          <w:szCs w:val="23"/>
          <w:color w:val="9CB3F4"/>
          <w:spacing w:val="-46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3"/>
          <w:szCs w:val="23"/>
          <w:color w:val="6E7CBC"/>
          <w:spacing w:val="0"/>
          <w:w w:val="54"/>
          <w:b/>
          <w:bCs/>
          <w:position w:val="0"/>
        </w:rPr>
        <w:t>;.:;</w:t>
      </w:r>
      <w:r>
        <w:rPr>
          <w:rFonts w:ascii="Arial" w:hAnsi="Arial" w:cs="Arial" w:eastAsia="Arial"/>
          <w:sz w:val="23"/>
          <w:szCs w:val="23"/>
          <w:color w:val="6E7CBC"/>
          <w:spacing w:val="0"/>
          <w:w w:val="54"/>
          <w:b/>
          <w:bCs/>
          <w:position w:val="0"/>
        </w:rPr>
        <w:t>:</w:t>
      </w:r>
      <w:r>
        <w:rPr>
          <w:rFonts w:ascii="Arial" w:hAnsi="Arial" w:cs="Arial" w:eastAsia="Arial"/>
          <w:sz w:val="23"/>
          <w:szCs w:val="23"/>
          <w:color w:val="6E7CBC"/>
          <w:spacing w:val="17"/>
          <w:w w:val="54"/>
          <w:b/>
          <w:bCs/>
          <w:position w:val="0"/>
        </w:rPr>
        <w:t> </w:t>
      </w:r>
      <w:r>
        <w:rPr>
          <w:rFonts w:ascii="Arial" w:hAnsi="Arial" w:cs="Arial" w:eastAsia="Arial"/>
          <w:sz w:val="23"/>
          <w:szCs w:val="23"/>
          <w:color w:val="9CB3F4"/>
          <w:spacing w:val="0"/>
          <w:w w:val="100"/>
          <w:b/>
          <w:bCs/>
          <w:position w:val="0"/>
        </w:rPr>
        <w:t>iNALSA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  <w:position w:val="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302" w:lineRule="exact"/>
        <w:ind w:left="33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5B5B5B"/>
          <w:spacing w:val="0"/>
          <w:w w:val="46"/>
          <w:i/>
          <w:position w:val="-2"/>
        </w:rPr>
        <w:t>D</w:t>
      </w:r>
      <w:r>
        <w:rPr>
          <w:rFonts w:ascii="Arial" w:hAnsi="Arial" w:cs="Arial" w:eastAsia="Arial"/>
          <w:sz w:val="28"/>
          <w:szCs w:val="28"/>
          <w:color w:val="5B5B5B"/>
          <w:spacing w:val="19"/>
          <w:w w:val="46"/>
          <w:i/>
          <w:position w:val="-2"/>
        </w:rPr>
        <w:t> </w:t>
      </w:r>
      <w:r>
        <w:rPr>
          <w:rFonts w:ascii="Arial" w:hAnsi="Arial" w:cs="Arial" w:eastAsia="Arial"/>
          <w:sz w:val="28"/>
          <w:szCs w:val="28"/>
          <w:color w:val="5B5B5B"/>
          <w:spacing w:val="0"/>
          <w:w w:val="69"/>
          <w:i/>
          <w:position w:val="-2"/>
        </w:rPr>
        <w:t>6</w:t>
      </w:r>
      <w:r>
        <w:rPr>
          <w:rFonts w:ascii="Arial" w:hAnsi="Arial" w:cs="Arial" w:eastAsia="Arial"/>
          <w:sz w:val="28"/>
          <w:szCs w:val="28"/>
          <w:color w:val="5B5B5B"/>
          <w:spacing w:val="0"/>
          <w:w w:val="69"/>
          <w:i/>
          <w:position w:val="-2"/>
        </w:rPr>
        <w:t> </w:t>
      </w:r>
      <w:r>
        <w:rPr>
          <w:rFonts w:ascii="Arial" w:hAnsi="Arial" w:cs="Arial" w:eastAsia="Arial"/>
          <w:sz w:val="28"/>
          <w:szCs w:val="28"/>
          <w:color w:val="5B5B5B"/>
          <w:spacing w:val="16"/>
          <w:w w:val="69"/>
          <w:i/>
          <w:position w:val="-2"/>
        </w:rPr>
        <w:t> </w:t>
      </w:r>
      <w:r>
        <w:rPr>
          <w:rFonts w:ascii="Arial" w:hAnsi="Arial" w:cs="Arial" w:eastAsia="Arial"/>
          <w:sz w:val="28"/>
          <w:szCs w:val="28"/>
          <w:color w:val="7E8082"/>
          <w:spacing w:val="0"/>
          <w:w w:val="48"/>
          <w:i/>
          <w:position w:val="-2"/>
        </w:rPr>
        <w:t>Araiı</w:t>
      </w:r>
      <w:r>
        <w:rPr>
          <w:rFonts w:ascii="Arial" w:hAnsi="Arial" w:cs="Arial" w:eastAsia="Arial"/>
          <w:sz w:val="28"/>
          <w:szCs w:val="28"/>
          <w:color w:val="7E8082"/>
          <w:spacing w:val="0"/>
          <w:w w:val="48"/>
          <w:i/>
          <w:position w:val="-2"/>
        </w:rPr>
        <w:t>k</w:t>
      </w:r>
      <w:r>
        <w:rPr>
          <w:rFonts w:ascii="Arial" w:hAnsi="Arial" w:cs="Arial" w:eastAsia="Arial"/>
          <w:sz w:val="28"/>
          <w:szCs w:val="28"/>
          <w:color w:val="7E8082"/>
          <w:spacing w:val="25"/>
          <w:w w:val="48"/>
          <w:i/>
          <w:position w:val="-2"/>
        </w:rPr>
        <w:t> </w:t>
      </w:r>
      <w:r>
        <w:rPr>
          <w:rFonts w:ascii="Arial" w:hAnsi="Arial" w:cs="Arial" w:eastAsia="Arial"/>
          <w:sz w:val="28"/>
          <w:szCs w:val="28"/>
          <w:color w:val="5B5B5B"/>
          <w:spacing w:val="0"/>
          <w:w w:val="63"/>
          <w:i/>
          <w:position w:val="-2"/>
        </w:rPr>
        <w:t>2</w:t>
      </w:r>
      <w:r>
        <w:rPr>
          <w:rFonts w:ascii="Arial" w:hAnsi="Arial" w:cs="Arial" w:eastAsia="Arial"/>
          <w:sz w:val="28"/>
          <w:szCs w:val="28"/>
          <w:color w:val="5B5B5B"/>
          <w:spacing w:val="-17"/>
          <w:w w:val="63"/>
          <w:i/>
          <w:position w:val="-2"/>
        </w:rPr>
        <w:t>0</w:t>
      </w:r>
      <w:r>
        <w:rPr>
          <w:rFonts w:ascii="Arial" w:hAnsi="Arial" w:cs="Arial" w:eastAsia="Arial"/>
          <w:sz w:val="28"/>
          <w:szCs w:val="28"/>
          <w:color w:val="7E8082"/>
          <w:spacing w:val="-34"/>
          <w:w w:val="62"/>
          <w:i/>
          <w:position w:val="-2"/>
        </w:rPr>
        <w:t>1</w:t>
      </w:r>
      <w:r>
        <w:rPr>
          <w:rFonts w:ascii="Arial" w:hAnsi="Arial" w:cs="Arial" w:eastAsia="Arial"/>
          <w:sz w:val="28"/>
          <w:szCs w:val="28"/>
          <w:color w:val="5B5B5B"/>
          <w:spacing w:val="0"/>
          <w:w w:val="65"/>
          <w:i/>
          <w:position w:val="-2"/>
        </w:rPr>
        <w:t>7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175" w:lineRule="exact"/>
        <w:ind w:left="324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color w:val="7E8082"/>
          <w:spacing w:val="0"/>
          <w:w w:val="100"/>
          <w:i/>
          <w:position w:val="1"/>
        </w:rPr>
        <w:t>1</w:t>
      </w:r>
      <w:r>
        <w:rPr>
          <w:rFonts w:ascii="Arial" w:hAnsi="Arial" w:cs="Arial" w:eastAsia="Arial"/>
          <w:sz w:val="19"/>
          <w:szCs w:val="19"/>
          <w:color w:val="7E8082"/>
          <w:spacing w:val="0"/>
          <w:w w:val="100"/>
          <w:i/>
          <w:position w:val="1"/>
        </w:rPr>
        <w:t> </w:t>
      </w:r>
      <w:r>
        <w:rPr>
          <w:rFonts w:ascii="Arial" w:hAnsi="Arial" w:cs="Arial" w:eastAsia="Arial"/>
          <w:sz w:val="19"/>
          <w:szCs w:val="19"/>
          <w:color w:val="7E8082"/>
          <w:spacing w:val="34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97999A"/>
          <w:spacing w:val="10"/>
          <w:w w:val="130"/>
          <w:position w:val="1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-1"/>
          <w:w w:val="104"/>
          <w:position w:val="1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0"/>
          <w:position w:val="1"/>
        </w:rPr>
        <w:t>01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0"/>
          <w:w w:val="109"/>
          <w:position w:val="1"/>
        </w:rPr>
        <w:t>7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14" w:lineRule="exact"/>
        <w:ind w:left="-43" w:right="1239"/>
        <w:jc w:val="center"/>
        <w:tabs>
          <w:tab w:pos="116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8"/>
          <w:w w:val="101"/>
          <w:position w:val="-3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1"/>
          <w:w w:val="83"/>
          <w:position w:val="-3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15"/>
          <w:position w:val="-3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9"/>
          <w:w w:val="92"/>
          <w:position w:val="-3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67"/>
          <w:position w:val="-3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-3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0"/>
          <w:w w:val="100"/>
          <w:position w:val="-3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0"/>
          <w:w w:val="100"/>
          <w:position w:val="-3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8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94"/>
          <w:position w:val="-3"/>
        </w:rPr>
        <w:t>Biri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-2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3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30"/>
          <w:szCs w:val="30"/>
          <w:color w:val="7E8082"/>
          <w:spacing w:val="0"/>
          <w:w w:val="59"/>
          <w:i/>
          <w:position w:val="-3"/>
        </w:rPr>
        <w:t>mrı</w:t>
      </w:r>
      <w:r>
        <w:rPr>
          <w:rFonts w:ascii="Times New Roman" w:hAnsi="Times New Roman" w:cs="Times New Roman" w:eastAsia="Times New Roman"/>
          <w:sz w:val="30"/>
          <w:szCs w:val="30"/>
          <w:color w:val="7E8082"/>
          <w:spacing w:val="-54"/>
          <w:w w:val="60"/>
          <w:i/>
          <w:position w:val="-3"/>
        </w:rPr>
        <w:t>;</w:t>
      </w:r>
      <w:r>
        <w:rPr>
          <w:rFonts w:ascii="Times New Roman" w:hAnsi="Times New Roman" w:cs="Times New Roman" w:eastAsia="Times New Roman"/>
          <w:sz w:val="30"/>
          <w:szCs w:val="30"/>
          <w:color w:val="AAACB3"/>
          <w:spacing w:val="-12"/>
          <w:w w:val="62"/>
          <w:i/>
          <w:position w:val="-3"/>
        </w:rPr>
        <w:t>-</w:t>
      </w:r>
      <w:r>
        <w:rPr>
          <w:rFonts w:ascii="Times New Roman" w:hAnsi="Times New Roman" w:cs="Times New Roman" w:eastAsia="Times New Roman"/>
          <w:sz w:val="30"/>
          <w:szCs w:val="30"/>
          <w:color w:val="97999A"/>
          <w:spacing w:val="0"/>
          <w:w w:val="55"/>
          <w:i/>
          <w:position w:val="-3"/>
        </w:rPr>
        <w:t>-</w:t>
      </w:r>
      <w:r>
        <w:rPr>
          <w:rFonts w:ascii="Times New Roman" w:hAnsi="Times New Roman" w:cs="Times New Roman" w:eastAsia="Times New Roman"/>
          <w:sz w:val="30"/>
          <w:szCs w:val="30"/>
          <w:color w:val="97999A"/>
          <w:spacing w:val="-4"/>
          <w:w w:val="55"/>
          <w:i/>
          <w:position w:val="-3"/>
        </w:rPr>
        <w:t>-</w:t>
      </w:r>
      <w:r>
        <w:rPr>
          <w:rFonts w:ascii="Times New Roman" w:hAnsi="Times New Roman" w:cs="Times New Roman" w:eastAsia="Times New Roman"/>
          <w:sz w:val="30"/>
          <w:szCs w:val="30"/>
          <w:color w:val="97999A"/>
          <w:spacing w:val="-4"/>
          <w:w w:val="73"/>
          <w:i/>
          <w:position w:val="-3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color w:val="CCCDCF"/>
          <w:spacing w:val="0"/>
          <w:w w:val="62"/>
          <w:i/>
          <w:position w:val="-3"/>
        </w:rPr>
        <w:t>..</w:t>
      </w:r>
      <w:r>
        <w:rPr>
          <w:rFonts w:ascii="Times New Roman" w:hAnsi="Times New Roman" w:cs="Times New Roman" w:eastAsia="Times New Roman"/>
          <w:sz w:val="30"/>
          <w:szCs w:val="30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0" w:right="0"/>
          <w:cols w:num="2" w:equalWidth="0">
            <w:col w:w="6469" w:space="2336"/>
            <w:col w:w="3095"/>
          </w:cols>
        </w:sectPr>
      </w:pPr>
      <w:rPr/>
    </w:p>
    <w:p>
      <w:pPr>
        <w:spacing w:before="0" w:after="0" w:line="9" w:lineRule="exact"/>
        <w:ind w:left="2966" w:right="-20"/>
        <w:jc w:val="left"/>
        <w:tabs>
          <w:tab w:pos="3620" w:val="left"/>
          <w:tab w:pos="9660" w:val="left"/>
          <w:tab w:pos="10840" w:val="left"/>
        </w:tabs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9CB3F4"/>
          <w:spacing w:val="0"/>
          <w:w w:val="100"/>
          <w:position w:val="-15"/>
        </w:rPr>
        <w:t>ltfaıy</w:t>
      </w:r>
      <w:r>
        <w:rPr>
          <w:rFonts w:ascii="Times New Roman" w:hAnsi="Times New Roman" w:cs="Times New Roman" w:eastAsia="Times New Roman"/>
          <w:sz w:val="20"/>
          <w:szCs w:val="20"/>
          <w:color w:val="9CB3F4"/>
          <w:spacing w:val="0"/>
          <w:w w:val="100"/>
          <w:position w:val="-15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9CB3F4"/>
          <w:spacing w:val="0"/>
          <w:w w:val="100"/>
          <w:position w:val="-15"/>
        </w:rPr>
      </w:r>
      <w:r>
        <w:rPr>
          <w:rFonts w:ascii="Arial" w:hAnsi="Arial" w:cs="Arial" w:eastAsia="Arial"/>
          <w:sz w:val="10"/>
          <w:szCs w:val="10"/>
          <w:color w:val="B3C6F2"/>
          <w:spacing w:val="0"/>
          <w:w w:val="573"/>
          <w:position w:val="-15"/>
        </w:rPr>
        <w:t>l</w:t>
      </w:r>
      <w:r>
        <w:rPr>
          <w:rFonts w:ascii="Arial" w:hAnsi="Arial" w:cs="Arial" w:eastAsia="Arial"/>
          <w:sz w:val="10"/>
          <w:szCs w:val="10"/>
          <w:color w:val="B3C6F2"/>
          <w:spacing w:val="-85"/>
          <w:w w:val="573"/>
          <w:position w:val="-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B3C6F2"/>
          <w:spacing w:val="0"/>
          <w:w w:val="65"/>
          <w:position w:val="-15"/>
        </w:rPr>
        <w:t>E.E;</w:t>
      </w:r>
      <w:r>
        <w:rPr>
          <w:rFonts w:ascii="Times New Roman" w:hAnsi="Times New Roman" w:cs="Times New Roman" w:eastAsia="Times New Roman"/>
          <w:sz w:val="20"/>
          <w:szCs w:val="20"/>
          <w:color w:val="B3C6F2"/>
          <w:spacing w:val="0"/>
          <w:w w:val="65"/>
          <w:position w:val="-1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B3C6F2"/>
          <w:spacing w:val="29"/>
          <w:w w:val="65"/>
          <w:position w:val="-1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B3C6F2"/>
          <w:spacing w:val="0"/>
          <w:w w:val="100"/>
          <w:position w:val="-15"/>
        </w:rPr>
        <w:t>Bölge</w:t>
      </w:r>
      <w:r>
        <w:rPr>
          <w:rFonts w:ascii="Times New Roman" w:hAnsi="Times New Roman" w:cs="Times New Roman" w:eastAsia="Times New Roman"/>
          <w:sz w:val="19"/>
          <w:szCs w:val="19"/>
          <w:color w:val="B3C6F2"/>
          <w:spacing w:val="-7"/>
          <w:w w:val="100"/>
          <w:position w:val="-1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B3C6F2"/>
          <w:spacing w:val="0"/>
          <w:w w:val="100"/>
          <w:position w:val="-15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B3C6F2"/>
          <w:spacing w:val="0"/>
          <w:w w:val="100"/>
          <w:position w:val="-15"/>
        </w:rPr>
      </w:r>
      <w:r>
        <w:rPr>
          <w:rFonts w:ascii="Times New Roman" w:hAnsi="Times New Roman" w:cs="Times New Roman" w:eastAsia="Times New Roman"/>
          <w:sz w:val="26"/>
          <w:szCs w:val="26"/>
          <w:color w:val="AAACB3"/>
          <w:spacing w:val="-6"/>
          <w:w w:val="204"/>
          <w:i/>
          <w:position w:val="-31"/>
        </w:rPr>
        <w:t>g</w:t>
      </w:r>
      <w:r>
        <w:rPr>
          <w:rFonts w:ascii="Times New Roman" w:hAnsi="Times New Roman" w:cs="Times New Roman" w:eastAsia="Times New Roman"/>
          <w:sz w:val="26"/>
          <w:szCs w:val="26"/>
          <w:color w:val="AAACB3"/>
          <w:spacing w:val="-4"/>
          <w:w w:val="204"/>
          <w:i/>
          <w:position w:val="-31"/>
        </w:rPr>
        <w:t>,</w:t>
      </w:r>
      <w:r>
        <w:rPr>
          <w:rFonts w:ascii="Times New Roman" w:hAnsi="Times New Roman" w:cs="Times New Roman" w:eastAsia="Times New Roman"/>
          <w:sz w:val="26"/>
          <w:szCs w:val="26"/>
          <w:color w:val="AAACB3"/>
          <w:spacing w:val="-64"/>
          <w:w w:val="204"/>
          <w:i/>
          <w:position w:val="-31"/>
        </w:rPr>
        <w:t>.</w:t>
      </w:r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0"/>
          <w:w w:val="104"/>
          <w:position w:val="-24"/>
        </w:rPr>
        <w:t>_</w:t>
      </w:r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-17"/>
          <w:w w:val="104"/>
          <w:position w:val="-24"/>
        </w:rPr>
        <w:t>;</w:t>
      </w:r>
      <w:r>
        <w:rPr>
          <w:rFonts w:ascii="Times New Roman" w:hAnsi="Times New Roman" w:cs="Times New Roman" w:eastAsia="Times New Roman"/>
          <w:sz w:val="10"/>
          <w:szCs w:val="10"/>
          <w:color w:val="97999A"/>
          <w:spacing w:val="-10"/>
          <w:w w:val="120"/>
          <w:position w:val="-24"/>
        </w:rPr>
        <w:t>.</w:t>
      </w:r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-13"/>
          <w:w w:val="105"/>
          <w:position w:val="-24"/>
        </w:rPr>
        <w:t>.</w:t>
      </w:r>
      <w:r>
        <w:rPr>
          <w:rFonts w:ascii="Times New Roman" w:hAnsi="Times New Roman" w:cs="Times New Roman" w:eastAsia="Times New Roman"/>
          <w:sz w:val="10"/>
          <w:szCs w:val="10"/>
          <w:color w:val="97999A"/>
          <w:spacing w:val="0"/>
          <w:w w:val="120"/>
          <w:position w:val="-24"/>
        </w:rPr>
        <w:t>..,.</w:t>
      </w:r>
      <w:r>
        <w:rPr>
          <w:rFonts w:ascii="Times New Roman" w:hAnsi="Times New Roman" w:cs="Times New Roman" w:eastAsia="Times New Roman"/>
          <w:sz w:val="10"/>
          <w:szCs w:val="10"/>
          <w:color w:val="97999A"/>
          <w:spacing w:val="1"/>
          <w:w w:val="120"/>
          <w:position w:val="-24"/>
        </w:rPr>
        <w:t>,</w:t>
      </w:r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0"/>
          <w:w w:val="84"/>
          <w:position w:val="-24"/>
        </w:rPr>
        <w:t>..</w:t>
      </w:r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-1"/>
          <w:w w:val="84"/>
          <w:position w:val="-24"/>
        </w:rPr>
        <w:t>.</w:t>
      </w:r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0"/>
          <w:w w:val="84"/>
          <w:position w:val="-24"/>
        </w:rPr>
        <w:t>.</w:t>
      </w:r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-8"/>
          <w:w w:val="84"/>
          <w:position w:val="-24"/>
        </w:rPr>
        <w:t>.</w:t>
      </w:r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0"/>
          <w:w w:val="436"/>
          <w:position w:val="-24"/>
        </w:rPr>
        <w:t>'</w:t>
      </w:r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0"/>
          <w:w w:val="100"/>
          <w:position w:val="-24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0"/>
          <w:w w:val="100"/>
          <w:b/>
          <w:bCs/>
          <w:position w:val="-24"/>
        </w:rPr>
        <w:t>t.)</w:t>
      </w:r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-24"/>
          <w:w w:val="100"/>
          <w:b/>
          <w:bCs/>
          <w:position w:val="-24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0"/>
          <w:w w:val="100"/>
          <w:b/>
          <w:bCs/>
          <w:position w:val="-24"/>
        </w:rPr>
        <w:tab/>
      </w:r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0"/>
          <w:w w:val="100"/>
          <w:b/>
          <w:bCs/>
          <w:position w:val="-24"/>
        </w:rPr>
      </w:r>
      <w:r>
        <w:rPr>
          <w:rFonts w:ascii="Times New Roman" w:hAnsi="Times New Roman" w:cs="Times New Roman" w:eastAsia="Times New Roman"/>
          <w:sz w:val="10"/>
          <w:szCs w:val="10"/>
          <w:color w:val="7E8082"/>
          <w:spacing w:val="-9"/>
          <w:w w:val="267"/>
          <w:position w:val="-24"/>
        </w:rPr>
        <w:t>.</w:t>
      </w:r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0"/>
          <w:w w:val="95"/>
          <w:position w:val="-24"/>
        </w:rPr>
        <w:t>...</w:t>
      </w:r>
      <w:r>
        <w:rPr>
          <w:rFonts w:ascii="Times New Roman" w:hAnsi="Times New Roman" w:cs="Times New Roman" w:eastAsia="Times New Roman"/>
          <w:sz w:val="10"/>
          <w:szCs w:val="1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</w:sectPr>
      </w:pPr>
      <w:rPr/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866" w:right="-69"/>
        <w:jc w:val="left"/>
        <w:tabs>
          <w:tab w:pos="37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9CB3F4"/>
          <w:spacing w:val="0"/>
          <w:w w:val="100"/>
        </w:rPr>
        <w:t>2.Pos</w:t>
      </w:r>
      <w:r>
        <w:rPr>
          <w:rFonts w:ascii="Arial" w:hAnsi="Arial" w:cs="Arial" w:eastAsia="Arial"/>
          <w:sz w:val="18"/>
          <w:szCs w:val="18"/>
          <w:color w:val="9CB3F4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9CB3F4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9CB3F4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B3C6F2"/>
          <w:spacing w:val="0"/>
          <w:w w:val="100"/>
        </w:rPr>
        <w:t>upla</w:t>
      </w:r>
      <w:r>
        <w:rPr>
          <w:rFonts w:ascii="Times New Roman" w:hAnsi="Times New Roman" w:cs="Times New Roman" w:eastAsia="Times New Roman"/>
          <w:sz w:val="19"/>
          <w:szCs w:val="19"/>
          <w:color w:val="B3C6F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B3C6F2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9CB3F4"/>
          <w:spacing w:val="0"/>
          <w:w w:val="109"/>
        </w:rPr>
        <w:t>Amiri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color w:val="494B49"/>
          <w:spacing w:val="0"/>
          <w:w w:val="100"/>
        </w:rPr>
        <w:t>Gö</w:t>
      </w:r>
      <w:r>
        <w:rPr>
          <w:rFonts w:ascii="Arial" w:hAnsi="Arial" w:cs="Arial" w:eastAsia="Arial"/>
          <w:sz w:val="19"/>
          <w:szCs w:val="19"/>
          <w:color w:val="494B49"/>
          <w:spacing w:val="0"/>
          <w:w w:val="100"/>
        </w:rPr>
        <w:t>k</w:t>
      </w:r>
      <w:r>
        <w:rPr>
          <w:rFonts w:ascii="Arial" w:hAnsi="Arial" w:cs="Arial" w:eastAsia="Arial"/>
          <w:sz w:val="19"/>
          <w:szCs w:val="19"/>
          <w:color w:val="282828"/>
          <w:spacing w:val="0"/>
          <w:w w:val="100"/>
        </w:rPr>
        <w:t>h</w:t>
      </w:r>
      <w:r>
        <w:rPr>
          <w:rFonts w:ascii="Arial" w:hAnsi="Arial" w:cs="Arial" w:eastAsia="Arial"/>
          <w:sz w:val="19"/>
          <w:szCs w:val="19"/>
          <w:color w:val="282828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5B5B5B"/>
          <w:spacing w:val="0"/>
          <w:w w:val="121"/>
        </w:rPr>
        <w:t>N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5" w:after="0" w:line="79" w:lineRule="exact"/>
        <w:ind w:left="295" w:right="-69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-11"/>
        </w:rPr>
        <w:t>İtf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4"/>
          <w:w w:val="100"/>
          <w:position w:val="-1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2"/>
          <w:w w:val="100"/>
          <w:position w:val="-1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0"/>
          <w:w w:val="100"/>
          <w:position w:val="-11"/>
        </w:rPr>
        <w:t>r.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419" w:lineRule="exact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41"/>
          <w:szCs w:val="41"/>
          <w:color w:val="AAACB3"/>
          <w:spacing w:val="0"/>
          <w:w w:val="100"/>
        </w:rPr>
        <w:t>-</w:t>
      </w:r>
      <w:r>
        <w:rPr>
          <w:rFonts w:ascii="Arial" w:hAnsi="Arial" w:cs="Arial" w:eastAsia="Arial"/>
          <w:sz w:val="41"/>
          <w:szCs w:val="41"/>
          <w:color w:val="AAACB3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CCCDCF"/>
          <w:spacing w:val="0"/>
          <w:w w:val="139"/>
        </w:rPr>
        <w:t>.</w:t>
      </w:r>
      <w:r>
        <w:rPr>
          <w:rFonts w:ascii="Arial" w:hAnsi="Arial" w:cs="Arial" w:eastAsia="Arial"/>
          <w:sz w:val="18"/>
          <w:szCs w:val="18"/>
          <w:color w:val="CCCDCF"/>
          <w:spacing w:val="0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CCCDCF"/>
          <w:spacing w:val="7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97999A"/>
          <w:spacing w:val="0"/>
          <w:w w:val="139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3" w:equalWidth="0">
            <w:col w:w="4708" w:space="368"/>
            <w:col w:w="746" w:space="4661"/>
            <w:col w:w="1417"/>
          </w:cols>
        </w:sectPr>
      </w:pPr>
      <w:rPr/>
    </w:p>
    <w:p>
      <w:pPr>
        <w:spacing w:before="0" w:after="0" w:line="130" w:lineRule="exact"/>
        <w:ind w:right="-112"/>
        <w:jc w:val="left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626995"/>
          <w:spacing w:val="-526"/>
          <w:w w:val="600"/>
          <w:position w:val="-22"/>
        </w:rPr>
        <w:t>;</w:t>
      </w:r>
      <w:r>
        <w:rPr>
          <w:rFonts w:ascii="Arial" w:hAnsi="Arial" w:cs="Arial" w:eastAsia="Arial"/>
          <w:sz w:val="30"/>
          <w:szCs w:val="30"/>
          <w:color w:val="7E8082"/>
          <w:spacing w:val="0"/>
          <w:w w:val="108"/>
          <w:position w:val="-28"/>
        </w:rPr>
        <w:t>ı</w:t>
      </w:r>
      <w:r>
        <w:rPr>
          <w:rFonts w:ascii="Arial" w:hAnsi="Arial" w:cs="Arial" w:eastAsia="Arial"/>
          <w:sz w:val="30"/>
          <w:szCs w:val="30"/>
          <w:color w:val="7E8082"/>
          <w:spacing w:val="0"/>
          <w:w w:val="100"/>
          <w:position w:val="-28"/>
        </w:rPr>
        <w:t> </w:t>
      </w:r>
      <w:r>
        <w:rPr>
          <w:rFonts w:ascii="Arial" w:hAnsi="Arial" w:cs="Arial" w:eastAsia="Arial"/>
          <w:sz w:val="30"/>
          <w:szCs w:val="30"/>
          <w:color w:val="7E8082"/>
          <w:spacing w:val="-5"/>
          <w:w w:val="100"/>
          <w:position w:val="-28"/>
        </w:rPr>
        <w:t> </w:t>
      </w:r>
      <w:r>
        <w:rPr>
          <w:rFonts w:ascii="Arial" w:hAnsi="Arial" w:cs="Arial" w:eastAsia="Arial"/>
          <w:sz w:val="18"/>
          <w:szCs w:val="18"/>
          <w:color w:val="494B49"/>
          <w:spacing w:val="0"/>
          <w:w w:val="136"/>
          <w:position w:val="-28"/>
        </w:rPr>
        <w:t>i</w:t>
      </w:r>
      <w:r>
        <w:rPr>
          <w:rFonts w:ascii="Arial" w:hAnsi="Arial" w:cs="Arial" w:eastAsia="Arial"/>
          <w:sz w:val="18"/>
          <w:szCs w:val="18"/>
          <w:color w:val="494B49"/>
          <w:spacing w:val="0"/>
          <w:w w:val="136"/>
          <w:position w:val="-28"/>
        </w:rPr>
        <w:t> </w:t>
      </w:r>
      <w:r>
        <w:rPr>
          <w:rFonts w:ascii="Arial" w:hAnsi="Arial" w:cs="Arial" w:eastAsia="Arial"/>
          <w:sz w:val="18"/>
          <w:szCs w:val="18"/>
          <w:color w:val="494B49"/>
          <w:spacing w:val="18"/>
          <w:w w:val="136"/>
          <w:position w:val="-28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color w:val="626995"/>
          <w:spacing w:val="0"/>
          <w:w w:val="58"/>
          <w:position w:val="-28"/>
        </w:rPr>
        <w:t>r.</w:t>
      </w:r>
      <w:r>
        <w:rPr>
          <w:rFonts w:ascii="Times New Roman" w:hAnsi="Times New Roman" w:cs="Times New Roman" w:eastAsia="Times New Roman"/>
          <w:sz w:val="48"/>
          <w:szCs w:val="48"/>
          <w:color w:val="626995"/>
          <w:spacing w:val="-88"/>
          <w:w w:val="57"/>
          <w:position w:val="-28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7E8082"/>
          <w:spacing w:val="-50"/>
          <w:w w:val="128"/>
          <w:position w:val="-22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color w:val="626995"/>
          <w:spacing w:val="-57"/>
          <w:w w:val="58"/>
          <w:position w:val="-28"/>
        </w:rPr>
        <w:t>.</w:t>
      </w:r>
      <w:r>
        <w:rPr>
          <w:rFonts w:ascii="Times New Roman" w:hAnsi="Times New Roman" w:cs="Times New Roman" w:eastAsia="Times New Roman"/>
          <w:sz w:val="48"/>
          <w:szCs w:val="48"/>
          <w:color w:val="7E8082"/>
          <w:spacing w:val="0"/>
          <w:w w:val="12"/>
          <w:position w:val="-28"/>
        </w:rPr>
        <w:t>-</w:t>
      </w:r>
      <w:r>
        <w:rPr>
          <w:rFonts w:ascii="Times New Roman" w:hAnsi="Times New Roman" w:cs="Times New Roman" w:eastAsia="Times New Roman"/>
          <w:sz w:val="48"/>
          <w:szCs w:val="48"/>
          <w:color w:val="000000"/>
          <w:spacing w:val="0"/>
          <w:w w:val="100"/>
          <w:position w:val="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124" w:lineRule="atLeast"/>
        <w:ind w:left="288" w:right="-20"/>
        <w:jc w:val="left"/>
        <w:tabs>
          <w:tab w:pos="900" w:val="left"/>
        </w:tabs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1.119995pt;margin-top:-12.520366pt;width:14.006043pt;height:20pt;mso-position-horizontal-relative:page;mso-position-vertical-relative:paragraph;z-index:-7631" type="#_x0000_t202" filled="f" stroked="f">
            <v:textbox inset="0,0,0,0">
              <w:txbxContent>
                <w:p>
                  <w:pPr>
                    <w:spacing w:before="0" w:after="0" w:line="400" w:lineRule="exact"/>
                    <w:ind w:right="-100"/>
                    <w:jc w:val="left"/>
                    <w:rPr>
                      <w:rFonts w:ascii="Arial" w:hAnsi="Arial" w:cs="Arial" w:eastAsia="Arial"/>
                      <w:sz w:val="40"/>
                      <w:szCs w:val="40"/>
                    </w:rPr>
                  </w:pPr>
                  <w:rPr/>
                  <w:r>
                    <w:rPr>
                      <w:rFonts w:ascii="Arial" w:hAnsi="Arial" w:cs="Arial" w:eastAsia="Arial"/>
                      <w:sz w:val="40"/>
                      <w:szCs w:val="40"/>
                      <w:color w:val="97999A"/>
                      <w:spacing w:val="-30"/>
                      <w:w w:val="146"/>
                    </w:rPr>
                    <w:t>-</w:t>
                  </w:r>
                  <w:r>
                    <w:rPr>
                      <w:rFonts w:ascii="Arial" w:hAnsi="Arial" w:cs="Arial" w:eastAsia="Arial"/>
                      <w:sz w:val="40"/>
                      <w:szCs w:val="40"/>
                      <w:color w:val="7E8082"/>
                      <w:spacing w:val="0"/>
                      <w:w w:val="103"/>
                    </w:rPr>
                    <w:t>f</w:t>
                  </w:r>
                  <w:r>
                    <w:rPr>
                      <w:rFonts w:ascii="Arial" w:hAnsi="Arial" w:cs="Arial" w:eastAsia="Arial"/>
                      <w:sz w:val="40"/>
                      <w:szCs w:val="40"/>
                      <w:color w:val="7E8082"/>
                      <w:spacing w:val="-197"/>
                      <w:w w:val="104"/>
                    </w:rPr>
                    <w:t>1</w:t>
                  </w:r>
                  <w:r>
                    <w:rPr>
                      <w:rFonts w:ascii="Arial" w:hAnsi="Arial" w:cs="Arial" w:eastAsia="Arial"/>
                      <w:sz w:val="40"/>
                      <w:szCs w:val="40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44.545776pt;margin-top:-12.520366pt;width:1.214245pt;height:20pt;mso-position-horizontal-relative:page;mso-position-vertical-relative:paragraph;z-index:-7630" type="#_x0000_t202" filled="f" stroked="f">
            <v:textbox inset="0,0,0,0">
              <w:txbxContent>
                <w:p>
                  <w:pPr>
                    <w:spacing w:before="0" w:after="0" w:line="400" w:lineRule="exact"/>
                    <w:ind w:right="-100"/>
                    <w:jc w:val="left"/>
                    <w:rPr>
                      <w:rFonts w:ascii="Arial" w:hAnsi="Arial" w:cs="Arial" w:eastAsia="Arial"/>
                      <w:sz w:val="40"/>
                      <w:szCs w:val="40"/>
                    </w:rPr>
                  </w:pPr>
                  <w:rPr/>
                  <w:r>
                    <w:rPr>
                      <w:rFonts w:ascii="Arial" w:hAnsi="Arial" w:cs="Arial" w:eastAsia="Arial"/>
                      <w:sz w:val="40"/>
                      <w:szCs w:val="40"/>
                      <w:color w:val="AAACB3"/>
                      <w:spacing w:val="-161"/>
                      <w:w w:val="123"/>
                    </w:rPr>
                    <w:t>"</w:t>
                  </w:r>
                  <w:r>
                    <w:rPr>
                      <w:rFonts w:ascii="Arial" w:hAnsi="Arial" w:cs="Arial" w:eastAsia="Arial"/>
                      <w:sz w:val="40"/>
                      <w:szCs w:val="40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494B49"/>
          <w:spacing w:val="0"/>
          <w:w w:val="139"/>
        </w:rPr>
        <w:t>I</w:t>
      </w:r>
      <w:r>
        <w:rPr>
          <w:rFonts w:ascii="Arial" w:hAnsi="Arial" w:cs="Arial" w:eastAsia="Arial"/>
          <w:sz w:val="14"/>
          <w:szCs w:val="14"/>
          <w:color w:val="494B49"/>
          <w:spacing w:val="-21"/>
          <w:w w:val="139"/>
        </w:rPr>
        <w:t>f</w:t>
      </w:r>
      <w:r>
        <w:rPr>
          <w:rFonts w:ascii="Arial" w:hAnsi="Arial" w:cs="Arial" w:eastAsia="Arial"/>
          <w:sz w:val="14"/>
          <w:szCs w:val="14"/>
          <w:color w:val="97999A"/>
          <w:spacing w:val="0"/>
          <w:w w:val="139"/>
        </w:rPr>
        <w:t>·</w:t>
      </w:r>
      <w:r>
        <w:rPr>
          <w:rFonts w:ascii="Arial" w:hAnsi="Arial" w:cs="Arial" w:eastAsia="Arial"/>
          <w:sz w:val="14"/>
          <w:szCs w:val="14"/>
          <w:color w:val="97999A"/>
          <w:spacing w:val="17"/>
          <w:w w:val="139"/>
        </w:rPr>
        <w:t> </w:t>
      </w:r>
      <w:r>
        <w:rPr>
          <w:rFonts w:ascii="Arial" w:hAnsi="Arial" w:cs="Arial" w:eastAsia="Arial"/>
          <w:sz w:val="14"/>
          <w:szCs w:val="14"/>
          <w:color w:val="AAACB3"/>
          <w:spacing w:val="0"/>
          <w:w w:val="100"/>
          <w:i/>
        </w:rPr>
        <w:t>}</w:t>
      </w:r>
      <w:r>
        <w:rPr>
          <w:rFonts w:ascii="Arial" w:hAnsi="Arial" w:cs="Arial" w:eastAsia="Arial"/>
          <w:sz w:val="14"/>
          <w:szCs w:val="14"/>
          <w:color w:val="AAACB3"/>
          <w:spacing w:val="-3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color w:val="AAACB3"/>
          <w:spacing w:val="0"/>
          <w:w w:val="100"/>
          <w:i/>
        </w:rPr>
        <w:tab/>
      </w:r>
      <w:r>
        <w:rPr>
          <w:rFonts w:ascii="Arial" w:hAnsi="Arial" w:cs="Arial" w:eastAsia="Arial"/>
          <w:sz w:val="14"/>
          <w:szCs w:val="14"/>
          <w:color w:val="AAACB3"/>
          <w:spacing w:val="0"/>
          <w:w w:val="100"/>
          <w:i/>
        </w:rPr>
      </w:r>
      <w:r>
        <w:rPr>
          <w:rFonts w:ascii="Arial" w:hAnsi="Arial" w:cs="Arial" w:eastAsia="Arial"/>
          <w:sz w:val="14"/>
          <w:szCs w:val="14"/>
          <w:color w:val="7E8082"/>
          <w:spacing w:val="0"/>
          <w:w w:val="73"/>
        </w:rPr>
        <w:t>.</w:t>
      </w:r>
      <w:r>
        <w:rPr>
          <w:rFonts w:ascii="Arial" w:hAnsi="Arial" w:cs="Arial" w:eastAsia="Arial"/>
          <w:sz w:val="14"/>
          <w:szCs w:val="14"/>
          <w:color w:val="7E8082"/>
          <w:spacing w:val="0"/>
          <w:w w:val="74"/>
        </w:rPr>
        <w:t>-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2" w:equalWidth="0">
            <w:col w:w="11150" w:space="414"/>
            <w:col w:w="336"/>
          </w:cols>
        </w:sectPr>
      </w:pPr>
      <w:rPr/>
    </w:p>
    <w:p>
      <w:pPr>
        <w:spacing w:before="0" w:after="0" w:line="128" w:lineRule="exact"/>
        <w:ind w:right="749"/>
        <w:jc w:val="right"/>
        <w:rPr>
          <w:rFonts w:ascii="Times New Roman" w:hAnsi="Times New Roman" w:cs="Times New Roman" w:eastAsia="Times New Roman"/>
          <w:sz w:val="64"/>
          <w:szCs w:val="6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5.839996pt;margin-top:-5.167793pt;width:93.11319pt;height:9.5pt;mso-position-horizontal-relative:page;mso-position-vertical-relative:paragraph;z-index:-7629" type="#_x0000_t202" filled="f" stroked="f">
            <v:textbox inset="0,0,0,0">
              <w:txbxContent>
                <w:p>
                  <w:pPr>
                    <w:spacing w:before="0" w:after="0" w:line="190" w:lineRule="exact"/>
                    <w:ind w:right="-68"/>
                    <w:jc w:val="left"/>
                    <w:tabs>
                      <w:tab w:pos="480" w:val="left"/>
                      <w:tab w:pos="1800" w:val="left"/>
                    </w:tabs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8C99D8"/>
                      <w:spacing w:val="-40"/>
                      <w:w w:val="100"/>
                    </w:rPr>
                    <w:t>1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626995"/>
                      <w:spacing w:val="0"/>
                      <w:w w:val="100"/>
                    </w:rPr>
                    <w:t>/,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626995"/>
                      <w:spacing w:val="33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7E8082"/>
                      <w:spacing w:val="0"/>
                      <w:w w:val="100"/>
                    </w:rPr>
                    <w:t>.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7E8082"/>
                      <w:spacing w:val="-38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7E8082"/>
                      <w:spacing w:val="0"/>
                      <w:w w:val="100"/>
                    </w:rPr>
                    <w:tab/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7E8082"/>
                      <w:spacing w:val="0"/>
                      <w:w w:val="100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19"/>
                      <w:szCs w:val="19"/>
                      <w:color w:val="BCBDC3"/>
                      <w:spacing w:val="-65"/>
                      <w:w w:val="147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sz w:val="19"/>
                      <w:szCs w:val="19"/>
                      <w:color w:val="626995"/>
                      <w:spacing w:val="0"/>
                      <w:w w:val="10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9"/>
                      <w:szCs w:val="19"/>
                      <w:color w:val="626995"/>
                      <w:spacing w:val="3"/>
                      <w:w w:val="109"/>
                    </w:rPr>
                    <w:t>'</w:t>
                  </w:r>
                  <w:r>
                    <w:rPr>
                      <w:rFonts w:ascii="Times New Roman" w:hAnsi="Times New Roman" w:cs="Times New Roman" w:eastAsia="Times New Roman"/>
                      <w:sz w:val="19"/>
                      <w:szCs w:val="19"/>
                      <w:color w:val="282828"/>
                      <w:spacing w:val="0"/>
                      <w:w w:val="77"/>
                    </w:rPr>
                    <w:t>'</w:t>
                  </w:r>
                  <w:r>
                    <w:rPr>
                      <w:rFonts w:ascii="Times New Roman" w:hAnsi="Times New Roman" w:cs="Times New Roman" w:eastAsia="Times New Roman"/>
                      <w:sz w:val="19"/>
                      <w:szCs w:val="19"/>
                      <w:color w:val="282828"/>
                      <w:spacing w:val="0"/>
                      <w:w w:val="100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19"/>
                      <w:szCs w:val="19"/>
                      <w:color w:val="282828"/>
                      <w:spacing w:val="0"/>
                      <w:w w:val="100"/>
                    </w:rPr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color w:val="AAACB3"/>
                      <w:spacing w:val="0"/>
                      <w:w w:val="100"/>
                    </w:rPr>
                    <w:t>&lt;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8"/>
          <w:szCs w:val="18"/>
          <w:color w:val="AAACB3"/>
          <w:spacing w:val="0"/>
          <w:w w:val="100"/>
          <w:position w:val="-13"/>
        </w:rPr>
        <w:t>·</w:t>
      </w:r>
      <w:r>
        <w:rPr>
          <w:rFonts w:ascii="Times New Roman" w:hAnsi="Times New Roman" w:cs="Times New Roman" w:eastAsia="Times New Roman"/>
          <w:sz w:val="18"/>
          <w:szCs w:val="18"/>
          <w:color w:val="AAACB3"/>
          <w:spacing w:val="-17"/>
          <w:w w:val="100"/>
          <w:position w:val="-13"/>
        </w:rPr>
        <w:t>·</w:t>
      </w:r>
      <w:r>
        <w:rPr>
          <w:rFonts w:ascii="Times New Roman" w:hAnsi="Times New Roman" w:cs="Times New Roman" w:eastAsia="Times New Roman"/>
          <w:sz w:val="18"/>
          <w:szCs w:val="18"/>
          <w:color w:val="7E8082"/>
          <w:spacing w:val="0"/>
          <w:w w:val="100"/>
          <w:position w:val="-13"/>
        </w:rPr>
        <w:t>·</w:t>
      </w:r>
      <w:r>
        <w:rPr>
          <w:rFonts w:ascii="Times New Roman" w:hAnsi="Times New Roman" w:cs="Times New Roman" w:eastAsia="Times New Roman"/>
          <w:sz w:val="18"/>
          <w:szCs w:val="18"/>
          <w:color w:val="7E8082"/>
          <w:spacing w:val="12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97999A"/>
          <w:spacing w:val="-86"/>
          <w:w w:val="94"/>
          <w:position w:val="-13"/>
        </w:rPr>
        <w:t>d</w:t>
      </w:r>
      <w:r>
        <w:rPr>
          <w:rFonts w:ascii="Arial" w:hAnsi="Arial" w:cs="Arial" w:eastAsia="Arial"/>
          <w:sz w:val="30"/>
          <w:szCs w:val="30"/>
          <w:color w:val="626995"/>
          <w:spacing w:val="-148"/>
          <w:w w:val="349"/>
          <w:position w:val="-13"/>
        </w:rPr>
        <w:t>f</w:t>
      </w:r>
      <w:r>
        <w:rPr>
          <w:rFonts w:ascii="Arial" w:hAnsi="Arial" w:cs="Arial" w:eastAsia="Arial"/>
          <w:sz w:val="17"/>
          <w:szCs w:val="17"/>
          <w:color w:val="AAACB3"/>
          <w:spacing w:val="0"/>
          <w:w w:val="84"/>
          <w:position w:val="-16"/>
        </w:rPr>
        <w:t>.</w:t>
      </w:r>
      <w:r>
        <w:rPr>
          <w:rFonts w:ascii="Arial" w:hAnsi="Arial" w:cs="Arial" w:eastAsia="Arial"/>
          <w:sz w:val="17"/>
          <w:szCs w:val="17"/>
          <w:color w:val="AAACB3"/>
          <w:spacing w:val="21"/>
          <w:w w:val="100"/>
          <w:position w:val="-16"/>
        </w:rPr>
        <w:t> </w:t>
      </w:r>
      <w:r>
        <w:rPr>
          <w:rFonts w:ascii="Arial" w:hAnsi="Arial" w:cs="Arial" w:eastAsia="Arial"/>
          <w:sz w:val="17"/>
          <w:szCs w:val="17"/>
          <w:color w:val="AAACB3"/>
          <w:spacing w:val="0"/>
          <w:w w:val="252"/>
          <w:position w:val="-16"/>
        </w:rPr>
        <w:t>'</w:t>
      </w:r>
      <w:r>
        <w:rPr>
          <w:rFonts w:ascii="Arial" w:hAnsi="Arial" w:cs="Arial" w:eastAsia="Arial"/>
          <w:sz w:val="17"/>
          <w:szCs w:val="17"/>
          <w:color w:val="AAACB3"/>
          <w:spacing w:val="-31"/>
          <w:w w:val="100"/>
          <w:position w:val="-16"/>
        </w:rPr>
        <w:t> </w:t>
      </w:r>
      <w:r>
        <w:rPr>
          <w:rFonts w:ascii="Arial" w:hAnsi="Arial" w:cs="Arial" w:eastAsia="Arial"/>
          <w:sz w:val="30"/>
          <w:szCs w:val="30"/>
          <w:color w:val="5B5B5B"/>
          <w:spacing w:val="-35"/>
          <w:w w:val="63"/>
          <w:position w:val="-13"/>
        </w:rPr>
        <w:t>M</w:t>
      </w:r>
      <w:r>
        <w:rPr>
          <w:rFonts w:ascii="Arial" w:hAnsi="Arial" w:cs="Arial" w:eastAsia="Arial"/>
          <w:sz w:val="30"/>
          <w:szCs w:val="30"/>
          <w:color w:val="3B3B3B"/>
          <w:spacing w:val="-28"/>
          <w:w w:val="72"/>
          <w:position w:val="-13"/>
        </w:rPr>
        <w:t>·</w:t>
      </w:r>
      <w:r>
        <w:rPr>
          <w:rFonts w:ascii="Arial" w:hAnsi="Arial" w:cs="Arial" w:eastAsia="Arial"/>
          <w:sz w:val="30"/>
          <w:szCs w:val="30"/>
          <w:color w:val="7E8082"/>
          <w:spacing w:val="-32"/>
          <w:w w:val="119"/>
          <w:position w:val="-13"/>
        </w:rPr>
        <w:t>'</w:t>
      </w:r>
      <w:r>
        <w:rPr>
          <w:rFonts w:ascii="Arial" w:hAnsi="Arial" w:cs="Arial" w:eastAsia="Arial"/>
          <w:sz w:val="30"/>
          <w:szCs w:val="30"/>
          <w:color w:val="5B5B5B"/>
          <w:spacing w:val="0"/>
          <w:w w:val="57"/>
          <w:position w:val="-13"/>
        </w:rPr>
        <w:t>Ir</w:t>
      </w:r>
      <w:r>
        <w:rPr>
          <w:rFonts w:ascii="Arial" w:hAnsi="Arial" w:cs="Arial" w:eastAsia="Arial"/>
          <w:sz w:val="30"/>
          <w:szCs w:val="30"/>
          <w:color w:val="5B5B5B"/>
          <w:spacing w:val="-39"/>
          <w:w w:val="58"/>
          <w:position w:val="-13"/>
        </w:rPr>
        <w:t>o</w:t>
      </w:r>
      <w:r>
        <w:rPr>
          <w:rFonts w:ascii="Arial" w:hAnsi="Arial" w:cs="Arial" w:eastAsia="Arial"/>
          <w:sz w:val="18"/>
          <w:szCs w:val="18"/>
          <w:color w:val="5B5B5B"/>
          <w:spacing w:val="-57"/>
          <w:w w:val="133"/>
          <w:position w:val="-16"/>
        </w:rPr>
        <w:t>u</w:t>
      </w:r>
      <w:r>
        <w:rPr>
          <w:rFonts w:ascii="Arial" w:hAnsi="Arial" w:cs="Arial" w:eastAsia="Arial"/>
          <w:sz w:val="30"/>
          <w:szCs w:val="30"/>
          <w:color w:val="7E8082"/>
          <w:spacing w:val="-8"/>
          <w:w w:val="72"/>
          <w:position w:val="-13"/>
        </w:rPr>
        <w:t>·</w:t>
      </w:r>
      <w:r>
        <w:rPr>
          <w:rFonts w:ascii="Arial" w:hAnsi="Arial" w:cs="Arial" w:eastAsia="Arial"/>
          <w:sz w:val="30"/>
          <w:szCs w:val="30"/>
          <w:color w:val="5B5B5B"/>
          <w:spacing w:val="0"/>
          <w:w w:val="63"/>
          <w:position w:val="-13"/>
        </w:rPr>
        <w:t>"</w:t>
      </w:r>
      <w:r>
        <w:rPr>
          <w:rFonts w:ascii="Arial" w:hAnsi="Arial" w:cs="Arial" w:eastAsia="Arial"/>
          <w:sz w:val="18"/>
          <w:szCs w:val="18"/>
          <w:color w:val="97999A"/>
          <w:spacing w:val="-12"/>
          <w:w w:val="239"/>
          <w:position w:val="-16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7E8082"/>
          <w:spacing w:val="0"/>
          <w:w w:val="122"/>
          <w:position w:val="-16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7E8082"/>
          <w:spacing w:val="-15"/>
          <w:w w:val="121"/>
          <w:position w:val="-16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5B5B5B"/>
          <w:spacing w:val="0"/>
          <w:w w:val="116"/>
          <w:position w:val="-16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5B5B5B"/>
          <w:spacing w:val="-27"/>
          <w:w w:val="117"/>
          <w:position w:val="-16"/>
        </w:rPr>
        <w:t>k</w:t>
      </w:r>
      <w:r>
        <w:rPr>
          <w:rFonts w:ascii="Times New Roman" w:hAnsi="Times New Roman" w:cs="Times New Roman" w:eastAsia="Times New Roman"/>
          <w:sz w:val="64"/>
          <w:szCs w:val="64"/>
          <w:color w:val="5B5B5B"/>
          <w:spacing w:val="-127"/>
          <w:w w:val="36"/>
          <w:i/>
          <w:position w:val="-13"/>
        </w:rPr>
        <w:t>v</w:t>
      </w:r>
      <w:r>
        <w:rPr>
          <w:rFonts w:ascii="Times New Roman" w:hAnsi="Times New Roman" w:cs="Times New Roman" w:eastAsia="Times New Roman"/>
          <w:sz w:val="64"/>
          <w:szCs w:val="64"/>
          <w:color w:val="AAACB3"/>
          <w:spacing w:val="-48"/>
          <w:w w:val="52"/>
          <w:i/>
          <w:position w:val="-13"/>
        </w:rPr>
        <w:t>·</w:t>
      </w:r>
      <w:r>
        <w:rPr>
          <w:rFonts w:ascii="Times New Roman" w:hAnsi="Times New Roman" w:cs="Times New Roman" w:eastAsia="Times New Roman"/>
          <w:sz w:val="18"/>
          <w:szCs w:val="18"/>
          <w:color w:val="5B5B5B"/>
          <w:spacing w:val="-20"/>
          <w:w w:val="148"/>
          <w:position w:val="-16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97999A"/>
          <w:spacing w:val="-23"/>
          <w:w w:val="148"/>
          <w:position w:val="-16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AAACB3"/>
          <w:spacing w:val="-27"/>
          <w:w w:val="101"/>
          <w:position w:val="-16"/>
        </w:rPr>
        <w:t>.</w:t>
      </w:r>
      <w:r>
        <w:rPr>
          <w:rFonts w:ascii="Times New Roman" w:hAnsi="Times New Roman" w:cs="Times New Roman" w:eastAsia="Times New Roman"/>
          <w:sz w:val="64"/>
          <w:szCs w:val="64"/>
          <w:color w:val="8289BD"/>
          <w:spacing w:val="-147"/>
          <w:w w:val="93"/>
          <w:i/>
          <w:position w:val="-1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AAACB3"/>
          <w:spacing w:val="0"/>
          <w:w w:val="101"/>
          <w:position w:val="-16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AAACB3"/>
          <w:spacing w:val="0"/>
          <w:w w:val="100"/>
          <w:position w:val="-1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AAACB3"/>
          <w:spacing w:val="4"/>
          <w:w w:val="100"/>
          <w:position w:val="-16"/>
        </w:rPr>
        <w:t> </w:t>
      </w:r>
      <w:r>
        <w:rPr>
          <w:rFonts w:ascii="Times New Roman" w:hAnsi="Times New Roman" w:cs="Times New Roman" w:eastAsia="Times New Roman"/>
          <w:sz w:val="64"/>
          <w:szCs w:val="64"/>
          <w:color w:val="8289BD"/>
          <w:spacing w:val="-119"/>
          <w:w w:val="93"/>
          <w:i/>
          <w:position w:val="-13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97999A"/>
          <w:spacing w:val="0"/>
          <w:w w:val="102"/>
          <w:position w:val="-16"/>
        </w:rPr>
        <w:t>..</w:t>
      </w:r>
      <w:r>
        <w:rPr>
          <w:rFonts w:ascii="Times New Roman" w:hAnsi="Times New Roman" w:cs="Times New Roman" w:eastAsia="Times New Roman"/>
          <w:sz w:val="18"/>
          <w:szCs w:val="18"/>
          <w:color w:val="97999A"/>
          <w:spacing w:val="-36"/>
          <w:w w:val="102"/>
          <w:position w:val="-16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color w:val="AAACB3"/>
          <w:spacing w:val="0"/>
          <w:w w:val="101"/>
          <w:position w:val="-16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AAACB3"/>
          <w:spacing w:val="-17"/>
          <w:w w:val="101"/>
          <w:position w:val="-16"/>
        </w:rPr>
        <w:t>;</w:t>
      </w:r>
      <w:r>
        <w:rPr>
          <w:rFonts w:ascii="Arial" w:hAnsi="Arial" w:cs="Arial" w:eastAsia="Arial"/>
          <w:sz w:val="9"/>
          <w:szCs w:val="9"/>
          <w:color w:val="AAACB3"/>
          <w:spacing w:val="-93"/>
          <w:w w:val="193"/>
          <w:i/>
          <w:position w:val="-16"/>
        </w:rPr>
        <w:t>1</w:t>
      </w:r>
      <w:r>
        <w:rPr>
          <w:rFonts w:ascii="Times New Roman" w:hAnsi="Times New Roman" w:cs="Times New Roman" w:eastAsia="Times New Roman"/>
          <w:sz w:val="64"/>
          <w:szCs w:val="64"/>
          <w:color w:val="AAACB3"/>
          <w:spacing w:val="-17"/>
          <w:w w:val="18"/>
          <w:position w:val="-13"/>
        </w:rPr>
        <w:t>·</w:t>
      </w:r>
      <w:r>
        <w:rPr>
          <w:rFonts w:ascii="Times New Roman" w:hAnsi="Times New Roman" w:cs="Times New Roman" w:eastAsia="Times New Roman"/>
          <w:sz w:val="64"/>
          <w:szCs w:val="64"/>
          <w:color w:val="AAACB3"/>
          <w:spacing w:val="0"/>
          <w:w w:val="18"/>
          <w:position w:val="-13"/>
        </w:rPr>
        <w:t>·</w:t>
      </w:r>
      <w:r>
        <w:rPr>
          <w:rFonts w:ascii="Times New Roman" w:hAnsi="Times New Roman" w:cs="Times New Roman" w:eastAsia="Times New Roman"/>
          <w:sz w:val="64"/>
          <w:szCs w:val="64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0" w:right="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81" w:lineRule="exact"/>
        <w:ind w:right="-20"/>
        <w:jc w:val="right"/>
        <w:tabs>
          <w:tab w:pos="660" w:val="left"/>
        </w:tabs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Arial" w:hAnsi="Arial" w:cs="Arial" w:eastAsia="Arial"/>
          <w:sz w:val="14"/>
          <w:szCs w:val="14"/>
          <w:color w:val="6038BD"/>
          <w:spacing w:val="0"/>
          <w:w w:val="292"/>
          <w:position w:val="-1"/>
        </w:rPr>
        <w:t>l</w:t>
      </w:r>
      <w:r>
        <w:rPr>
          <w:rFonts w:ascii="Arial" w:hAnsi="Arial" w:cs="Arial" w:eastAsia="Arial"/>
          <w:sz w:val="14"/>
          <w:szCs w:val="14"/>
          <w:color w:val="6038BD"/>
          <w:spacing w:val="-86"/>
          <w:w w:val="292"/>
          <w:position w:val="-1"/>
        </w:rPr>
        <w:t> </w:t>
      </w:r>
      <w:r>
        <w:rPr>
          <w:rFonts w:ascii="Arial" w:hAnsi="Arial" w:cs="Arial" w:eastAsia="Arial"/>
          <w:sz w:val="14"/>
          <w:szCs w:val="14"/>
          <w:color w:val="8767D4"/>
          <w:spacing w:val="0"/>
          <w:w w:val="600"/>
          <w:position w:val="-1"/>
        </w:rPr>
        <w:t>'</w:t>
      </w:r>
      <w:r>
        <w:rPr>
          <w:rFonts w:ascii="Arial" w:hAnsi="Arial" w:cs="Arial" w:eastAsia="Arial"/>
          <w:sz w:val="14"/>
          <w:szCs w:val="14"/>
          <w:color w:val="8767D4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4"/>
          <w:szCs w:val="14"/>
          <w:color w:val="8767D4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9"/>
          <w:szCs w:val="9"/>
          <w:color w:val="7754C6"/>
          <w:spacing w:val="0"/>
          <w:w w:val="164"/>
          <w:position w:val="6"/>
        </w:rPr>
        <w:t>y</w:t>
      </w:r>
      <w:r>
        <w:rPr>
          <w:rFonts w:ascii="Times New Roman" w:hAnsi="Times New Roman" w:cs="Times New Roman" w:eastAsia="Times New Roman"/>
          <w:sz w:val="9"/>
          <w:szCs w:val="9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7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8767D4"/>
          <w:spacing w:val="0"/>
          <w:w w:val="52"/>
        </w:rPr>
        <w:t>""'"'"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0" w:after="0" w:line="174" w:lineRule="exact"/>
        <w:ind w:right="-65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Arial" w:hAnsi="Arial" w:cs="Arial" w:eastAsia="Arial"/>
          <w:sz w:val="17"/>
          <w:szCs w:val="17"/>
          <w:color w:val="7E8082"/>
          <w:spacing w:val="0"/>
          <w:w w:val="71"/>
        </w:rPr>
        <w:t>::ı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0" w:after="0" w:line="83" w:lineRule="exact"/>
        <w:ind w:right="683"/>
        <w:jc w:val="right"/>
        <w:rPr>
          <w:rFonts w:ascii="Arial" w:hAnsi="Arial" w:cs="Arial" w:eastAsia="Arial"/>
          <w:sz w:val="8"/>
          <w:szCs w:val="8"/>
        </w:rPr>
      </w:pPr>
      <w:rPr/>
      <w:r>
        <w:rPr/>
        <w:br w:type="column"/>
      </w:r>
      <w:r>
        <w:rPr>
          <w:rFonts w:ascii="Arial" w:hAnsi="Arial" w:cs="Arial" w:eastAsia="Arial"/>
          <w:sz w:val="8"/>
          <w:szCs w:val="8"/>
          <w:color w:val="AAACB3"/>
          <w:spacing w:val="0"/>
          <w:w w:val="136"/>
          <w:i/>
        </w:rPr>
        <w:t>1</w:t>
      </w:r>
      <w:r>
        <w:rPr>
          <w:rFonts w:ascii="Arial" w:hAnsi="Arial" w:cs="Arial" w:eastAsia="Arial"/>
          <w:sz w:val="8"/>
          <w:szCs w:val="8"/>
          <w:color w:val="000000"/>
          <w:spacing w:val="0"/>
          <w:w w:val="100"/>
        </w:rPr>
      </w:r>
    </w:p>
    <w:p>
      <w:pPr>
        <w:spacing w:before="42" w:after="0" w:line="190" w:lineRule="exact"/>
        <w:ind w:left="-47" w:right="745"/>
        <w:jc w:val="right"/>
        <w:tabs>
          <w:tab w:pos="580" w:val="left"/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color w:val="97999A"/>
          <w:spacing w:val="0"/>
          <w:w w:val="188"/>
          <w:b/>
          <w:bCs/>
          <w:position w:val="-2"/>
        </w:rPr>
        <w:t>l</w:t>
      </w:r>
      <w:r>
        <w:rPr>
          <w:rFonts w:ascii="Arial" w:hAnsi="Arial" w:cs="Arial" w:eastAsia="Arial"/>
          <w:sz w:val="12"/>
          <w:szCs w:val="12"/>
          <w:color w:val="97999A"/>
          <w:spacing w:val="-13"/>
          <w:w w:val="188"/>
          <w:b/>
          <w:bCs/>
          <w:position w:val="-2"/>
        </w:rPr>
        <w:t>.</w:t>
      </w:r>
      <w:r>
        <w:rPr>
          <w:rFonts w:ascii="Arial" w:hAnsi="Arial" w:cs="Arial" w:eastAsia="Arial"/>
          <w:sz w:val="12"/>
          <w:szCs w:val="12"/>
          <w:color w:val="AAACB3"/>
          <w:spacing w:val="0"/>
          <w:w w:val="188"/>
          <w:b/>
          <w:bCs/>
          <w:position w:val="-2"/>
        </w:rPr>
        <w:t>,</w:t>
      </w:r>
      <w:r>
        <w:rPr>
          <w:rFonts w:ascii="Arial" w:hAnsi="Arial" w:cs="Arial" w:eastAsia="Arial"/>
          <w:sz w:val="12"/>
          <w:szCs w:val="12"/>
          <w:color w:val="AAACB3"/>
          <w:spacing w:val="13"/>
          <w:w w:val="188"/>
          <w:b/>
          <w:bCs/>
          <w:position w:val="-2"/>
        </w:rPr>
        <w:t> </w:t>
      </w:r>
      <w:r>
        <w:rPr>
          <w:rFonts w:ascii="Arial" w:hAnsi="Arial" w:cs="Arial" w:eastAsia="Arial"/>
          <w:sz w:val="12"/>
          <w:szCs w:val="12"/>
          <w:color w:val="BCBDC3"/>
          <w:spacing w:val="0"/>
          <w:w w:val="100"/>
          <w:position w:val="-2"/>
        </w:rPr>
        <w:t>._</w:t>
      </w:r>
      <w:r>
        <w:rPr>
          <w:rFonts w:ascii="Arial" w:hAnsi="Arial" w:cs="Arial" w:eastAsia="Arial"/>
          <w:sz w:val="12"/>
          <w:szCs w:val="12"/>
          <w:color w:val="BCBDC3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12"/>
          <w:szCs w:val="12"/>
          <w:color w:val="BCBDC3"/>
          <w:spacing w:val="0"/>
          <w:w w:val="100"/>
          <w:position w:val="-2"/>
        </w:rPr>
      </w:r>
      <w:r>
        <w:rPr>
          <w:rFonts w:ascii="Arial" w:hAnsi="Arial" w:cs="Arial" w:eastAsia="Arial"/>
          <w:sz w:val="12"/>
          <w:szCs w:val="12"/>
          <w:color w:val="97999A"/>
          <w:spacing w:val="0"/>
          <w:w w:val="202"/>
          <w:i/>
          <w:position w:val="-2"/>
        </w:rPr>
        <w:t>r</w:t>
      </w:r>
      <w:r>
        <w:rPr>
          <w:rFonts w:ascii="Arial" w:hAnsi="Arial" w:cs="Arial" w:eastAsia="Arial"/>
          <w:sz w:val="12"/>
          <w:szCs w:val="12"/>
          <w:color w:val="97999A"/>
          <w:spacing w:val="-27"/>
          <w:w w:val="202"/>
          <w:i/>
          <w:position w:val="-2"/>
        </w:rPr>
        <w:t> </w:t>
      </w:r>
      <w:r>
        <w:rPr>
          <w:rFonts w:ascii="Arial" w:hAnsi="Arial" w:cs="Arial" w:eastAsia="Arial"/>
          <w:sz w:val="12"/>
          <w:szCs w:val="12"/>
          <w:color w:val="AAACB3"/>
          <w:spacing w:val="0"/>
          <w:w w:val="66"/>
          <w:i/>
          <w:position w:val="-2"/>
        </w:rPr>
        <w:t>-;</w:t>
      </w:r>
      <w:r>
        <w:rPr>
          <w:rFonts w:ascii="Arial" w:hAnsi="Arial" w:cs="Arial" w:eastAsia="Arial"/>
          <w:sz w:val="12"/>
          <w:szCs w:val="12"/>
          <w:color w:val="AAACB3"/>
          <w:spacing w:val="0"/>
          <w:w w:val="66"/>
          <w:i/>
          <w:position w:val="-2"/>
        </w:rPr>
        <w:t>-</w:t>
      </w:r>
      <w:r>
        <w:rPr>
          <w:rFonts w:ascii="Arial" w:hAnsi="Arial" w:cs="Arial" w:eastAsia="Arial"/>
          <w:sz w:val="12"/>
          <w:szCs w:val="12"/>
          <w:color w:val="AAACB3"/>
          <w:spacing w:val="0"/>
          <w:w w:val="66"/>
          <w:i/>
          <w:position w:val="-2"/>
        </w:rPr>
        <w:t> </w:t>
      </w:r>
      <w:r>
        <w:rPr>
          <w:rFonts w:ascii="Arial" w:hAnsi="Arial" w:cs="Arial" w:eastAsia="Arial"/>
          <w:sz w:val="12"/>
          <w:szCs w:val="12"/>
          <w:color w:val="AAACB3"/>
          <w:spacing w:val="3"/>
          <w:w w:val="66"/>
          <w:i/>
          <w:position w:val="-2"/>
        </w:rPr>
        <w:t> </w:t>
      </w:r>
      <w:r>
        <w:rPr>
          <w:rFonts w:ascii="Arial" w:hAnsi="Arial" w:cs="Arial" w:eastAsia="Arial"/>
          <w:sz w:val="14"/>
          <w:szCs w:val="14"/>
          <w:color w:val="97999A"/>
          <w:spacing w:val="3"/>
          <w:w w:val="208"/>
          <w:b/>
          <w:bCs/>
          <w:position w:val="-2"/>
        </w:rPr>
        <w:t>!</w:t>
      </w:r>
      <w:r>
        <w:rPr>
          <w:rFonts w:ascii="Arial" w:hAnsi="Arial" w:cs="Arial" w:eastAsia="Arial"/>
          <w:sz w:val="14"/>
          <w:szCs w:val="14"/>
          <w:color w:val="AAACB3"/>
          <w:spacing w:val="-2"/>
          <w:w w:val="90"/>
          <w:b/>
          <w:bCs/>
          <w:position w:val="-2"/>
        </w:rPr>
        <w:t>J</w:t>
      </w:r>
      <w:r>
        <w:rPr>
          <w:rFonts w:ascii="Arial" w:hAnsi="Arial" w:cs="Arial" w:eastAsia="Arial"/>
          <w:sz w:val="14"/>
          <w:szCs w:val="14"/>
          <w:color w:val="97999A"/>
          <w:spacing w:val="-20"/>
          <w:w w:val="137"/>
          <w:b/>
          <w:bCs/>
          <w:position w:val="-2"/>
        </w:rPr>
        <w:t>'</w:t>
      </w:r>
      <w:r>
        <w:rPr>
          <w:rFonts w:ascii="Arial" w:hAnsi="Arial" w:cs="Arial" w:eastAsia="Arial"/>
          <w:sz w:val="14"/>
          <w:szCs w:val="14"/>
          <w:color w:val="AAACB3"/>
          <w:spacing w:val="0"/>
          <w:w w:val="42"/>
          <w:b/>
          <w:bCs/>
          <w:position w:val="-2"/>
        </w:rPr>
        <w:t>-7-</w:t>
      </w:r>
      <w:r>
        <w:rPr>
          <w:rFonts w:ascii="Arial" w:hAnsi="Arial" w:cs="Arial" w:eastAsia="Arial"/>
          <w:sz w:val="14"/>
          <w:szCs w:val="14"/>
          <w:color w:val="AAACB3"/>
          <w:spacing w:val="0"/>
          <w:w w:val="41"/>
          <w:b/>
          <w:bCs/>
          <w:position w:val="-2"/>
        </w:rPr>
        <w:t>&gt;</w:t>
      </w:r>
      <w:r>
        <w:rPr>
          <w:rFonts w:ascii="Arial" w:hAnsi="Arial" w:cs="Arial" w:eastAsia="Arial"/>
          <w:sz w:val="14"/>
          <w:szCs w:val="14"/>
          <w:color w:val="AAACB3"/>
          <w:spacing w:val="-24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14"/>
          <w:szCs w:val="14"/>
          <w:color w:val="CCCDCF"/>
          <w:spacing w:val="0"/>
          <w:w w:val="83"/>
          <w:position w:val="-2"/>
        </w:rPr>
        <w:t>··</w:t>
      </w:r>
      <w:r>
        <w:rPr>
          <w:rFonts w:ascii="Arial" w:hAnsi="Arial" w:cs="Arial" w:eastAsia="Arial"/>
          <w:sz w:val="14"/>
          <w:szCs w:val="14"/>
          <w:color w:val="CCCDCF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14"/>
          <w:szCs w:val="14"/>
          <w:color w:val="CCCDCF"/>
          <w:spacing w:val="0"/>
          <w:w w:val="100"/>
          <w:position w:val="-2"/>
        </w:rPr>
      </w:r>
      <w:r>
        <w:rPr>
          <w:rFonts w:ascii="Arial" w:hAnsi="Arial" w:cs="Arial" w:eastAsia="Arial"/>
          <w:sz w:val="6"/>
          <w:szCs w:val="6"/>
          <w:color w:val="97999A"/>
          <w:spacing w:val="0"/>
          <w:w w:val="181"/>
          <w:i/>
          <w:position w:val="-3"/>
        </w:rPr>
        <w:t>1</w:t>
      </w:r>
      <w:r>
        <w:rPr>
          <w:rFonts w:ascii="Arial" w:hAnsi="Arial" w:cs="Arial" w:eastAsia="Arial"/>
          <w:sz w:val="6"/>
          <w:szCs w:val="6"/>
          <w:color w:val="97999A"/>
          <w:spacing w:val="25"/>
          <w:w w:val="181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BCBDC3"/>
          <w:spacing w:val="0"/>
          <w:w w:val="47"/>
          <w:b/>
          <w:bCs/>
          <w:i/>
          <w:position w:val="-2"/>
        </w:rPr>
        <w:t>·'</w:t>
      </w:r>
      <w:r>
        <w:rPr>
          <w:rFonts w:ascii="Arial" w:hAnsi="Arial" w:cs="Arial" w:eastAsia="Arial"/>
          <w:sz w:val="18"/>
          <w:szCs w:val="18"/>
          <w:color w:val="BCBDC3"/>
          <w:spacing w:val="-7"/>
          <w:w w:val="47"/>
          <w:b/>
          <w:bCs/>
          <w:i/>
          <w:position w:val="-2"/>
        </w:rPr>
        <w:t>&lt;</w:t>
      </w:r>
      <w:r>
        <w:rPr>
          <w:rFonts w:ascii="Arial" w:hAnsi="Arial" w:cs="Arial" w:eastAsia="Arial"/>
          <w:sz w:val="18"/>
          <w:szCs w:val="18"/>
          <w:color w:val="7E8082"/>
          <w:spacing w:val="0"/>
          <w:w w:val="166"/>
          <w:b/>
          <w:bCs/>
          <w:i/>
          <w:position w:val="-2"/>
        </w:rPr>
        <w:t>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23" w:lineRule="exact"/>
        <w:ind w:left="70" w:right="893"/>
        <w:jc w:val="center"/>
        <w:tabs>
          <w:tab w:pos="132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7"/>
          <w:szCs w:val="7"/>
          <w:color w:val="AAACB3"/>
          <w:spacing w:val="-11"/>
          <w:w w:val="143"/>
          <w:i/>
        </w:rPr>
        <w:t>.</w:t>
      </w:r>
      <w:r>
        <w:rPr>
          <w:rFonts w:ascii="Times New Roman" w:hAnsi="Times New Roman" w:cs="Times New Roman" w:eastAsia="Times New Roman"/>
          <w:sz w:val="7"/>
          <w:szCs w:val="7"/>
          <w:color w:val="AAACB3"/>
          <w:spacing w:val="-30"/>
          <w:w w:val="143"/>
          <w:i/>
        </w:rPr>
        <w:t>.</w:t>
      </w:r>
      <w:r>
        <w:rPr>
          <w:rFonts w:ascii="Times New Roman" w:hAnsi="Times New Roman" w:cs="Times New Roman" w:eastAsia="Times New Roman"/>
          <w:sz w:val="7"/>
          <w:szCs w:val="7"/>
          <w:color w:val="AAACB3"/>
          <w:spacing w:val="0"/>
          <w:w w:val="143"/>
          <w:i/>
        </w:rPr>
        <w:t>$</w:t>
      </w:r>
      <w:r>
        <w:rPr>
          <w:rFonts w:ascii="Times New Roman" w:hAnsi="Times New Roman" w:cs="Times New Roman" w:eastAsia="Times New Roman"/>
          <w:sz w:val="7"/>
          <w:szCs w:val="7"/>
          <w:color w:val="AAACB3"/>
          <w:spacing w:val="-18"/>
          <w:w w:val="143"/>
          <w:i/>
        </w:rPr>
        <w:t> </w:t>
      </w:r>
      <w:r>
        <w:rPr>
          <w:rFonts w:ascii="Times New Roman" w:hAnsi="Times New Roman" w:cs="Times New Roman" w:eastAsia="Times New Roman"/>
          <w:sz w:val="7"/>
          <w:szCs w:val="7"/>
          <w:color w:val="AAACB3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7"/>
          <w:szCs w:val="7"/>
          <w:color w:val="AAACB3"/>
          <w:spacing w:val="0"/>
          <w:w w:val="100"/>
          <w:i/>
        </w:rPr>
      </w:r>
      <w:r>
        <w:rPr>
          <w:rFonts w:ascii="Arial" w:hAnsi="Arial" w:cs="Arial" w:eastAsia="Arial"/>
          <w:sz w:val="14"/>
          <w:szCs w:val="14"/>
          <w:color w:val="97999A"/>
          <w:spacing w:val="0"/>
          <w:w w:val="143"/>
          <w:i/>
        </w:rPr>
        <w:t>•</w:t>
      </w:r>
      <w:r>
        <w:rPr>
          <w:rFonts w:ascii="Arial" w:hAnsi="Arial" w:cs="Arial" w:eastAsia="Arial"/>
          <w:sz w:val="14"/>
          <w:szCs w:val="14"/>
          <w:color w:val="97999A"/>
          <w:spacing w:val="0"/>
          <w:w w:val="143"/>
          <w:i/>
        </w:rPr>
        <w:t>'</w:t>
      </w:r>
      <w:r>
        <w:rPr>
          <w:rFonts w:ascii="Arial" w:hAnsi="Arial" w:cs="Arial" w:eastAsia="Arial"/>
          <w:sz w:val="14"/>
          <w:szCs w:val="14"/>
          <w:color w:val="97999A"/>
          <w:spacing w:val="-8"/>
          <w:w w:val="143"/>
          <w:i/>
        </w:rPr>
        <w:t> </w:t>
      </w:r>
      <w:r>
        <w:rPr>
          <w:rFonts w:ascii="Arial" w:hAnsi="Arial" w:cs="Arial" w:eastAsia="Arial"/>
          <w:sz w:val="14"/>
          <w:szCs w:val="14"/>
          <w:color w:val="AAACB3"/>
          <w:spacing w:val="0"/>
          <w:w w:val="238"/>
          <w:i/>
        </w:rPr>
        <w:t>l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40" w:lineRule="exact"/>
        <w:ind w:left="142" w:right="1010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0"/>
          <w:w w:val="100"/>
        </w:rPr>
        <w:t>...</w:t>
      </w:r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97999A"/>
          <w:spacing w:val="-12"/>
          <w:w w:val="142"/>
          <w:b/>
          <w:bCs/>
        </w:rPr>
        <w:t>t</w:t>
      </w:r>
      <w:r>
        <w:rPr>
          <w:rFonts w:ascii="Times New Roman" w:hAnsi="Times New Roman" w:cs="Times New Roman" w:eastAsia="Times New Roman"/>
          <w:sz w:val="10"/>
          <w:szCs w:val="10"/>
          <w:color w:val="CCCDCF"/>
          <w:spacing w:val="0"/>
          <w:w w:val="65"/>
          <w:b/>
          <w:bCs/>
        </w:rPr>
        <w:t>..</w:t>
      </w:r>
      <w:r>
        <w:rPr>
          <w:rFonts w:ascii="Times New Roman" w:hAnsi="Times New Roman" w:cs="Times New Roman" w:eastAsia="Times New Roman"/>
          <w:sz w:val="10"/>
          <w:szCs w:val="10"/>
          <w:color w:val="CCCDCF"/>
          <w:spacing w:val="-6"/>
          <w:w w:val="65"/>
          <w:b/>
          <w:bCs/>
        </w:rPr>
        <w:t>.</w:t>
      </w:r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0"/>
          <w:w w:val="80"/>
          <w:b/>
          <w:bCs/>
        </w:rPr>
        <w:t>.,.,.</w:t>
      </w:r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0"/>
          <w:w w:val="60"/>
          <w:b/>
          <w:bCs/>
        </w:rPr>
        <w:t>.....</w:t>
      </w:r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0"/>
          <w:w w:val="60"/>
          <w:b/>
          <w:bCs/>
        </w:rPr>
        <w:t>   </w:t>
      </w:r>
      <w:r>
        <w:rPr>
          <w:rFonts w:ascii="Times New Roman" w:hAnsi="Times New Roman" w:cs="Times New Roman" w:eastAsia="Times New Roman"/>
          <w:sz w:val="10"/>
          <w:szCs w:val="10"/>
          <w:color w:val="AAACB3"/>
          <w:spacing w:val="7"/>
          <w:w w:val="60"/>
          <w:b/>
          <w:bCs/>
        </w:rPr>
        <w:t> </w:t>
      </w:r>
      <w:r>
        <w:rPr>
          <w:rFonts w:ascii="Arial" w:hAnsi="Arial" w:cs="Arial" w:eastAsia="Arial"/>
          <w:sz w:val="14"/>
          <w:szCs w:val="14"/>
          <w:color w:val="000000"/>
          <w:spacing w:val="-1"/>
          <w:w w:val="60"/>
        </w:rPr>
        <w:t>'</w:t>
      </w:r>
      <w:r>
        <w:rPr>
          <w:rFonts w:ascii="Arial" w:hAnsi="Arial" w:cs="Arial" w:eastAsia="Arial"/>
          <w:sz w:val="14"/>
          <w:szCs w:val="14"/>
          <w:color w:val="AAACB3"/>
          <w:spacing w:val="0"/>
          <w:w w:val="60"/>
        </w:rPr>
        <w:t>&lt;</w:t>
      </w:r>
      <w:r>
        <w:rPr>
          <w:rFonts w:ascii="Arial" w:hAnsi="Arial" w:cs="Arial" w:eastAsia="Arial"/>
          <w:sz w:val="14"/>
          <w:szCs w:val="14"/>
          <w:color w:val="AAACB3"/>
          <w:spacing w:val="0"/>
          <w:w w:val="60"/>
        </w:rPr>
        <w:t>   </w:t>
      </w:r>
      <w:r>
        <w:rPr>
          <w:rFonts w:ascii="Arial" w:hAnsi="Arial" w:cs="Arial" w:eastAsia="Arial"/>
          <w:sz w:val="14"/>
          <w:szCs w:val="14"/>
          <w:color w:val="AAACB3"/>
          <w:spacing w:val="14"/>
          <w:w w:val="60"/>
        </w:rPr>
        <w:t> </w:t>
      </w:r>
      <w:r>
        <w:rPr>
          <w:rFonts w:ascii="Arial" w:hAnsi="Arial" w:cs="Arial" w:eastAsia="Arial"/>
          <w:sz w:val="14"/>
          <w:szCs w:val="14"/>
          <w:color w:val="7E8082"/>
          <w:spacing w:val="0"/>
          <w:w w:val="153"/>
        </w:rPr>
        <w:t>'</w:t>
      </w:r>
      <w:r>
        <w:rPr>
          <w:rFonts w:ascii="Arial" w:hAnsi="Arial" w:cs="Arial" w:eastAsia="Arial"/>
          <w:sz w:val="14"/>
          <w:szCs w:val="14"/>
          <w:color w:val="7E8082"/>
          <w:spacing w:val="-7"/>
          <w:w w:val="153"/>
        </w:rPr>
        <w:t> </w:t>
      </w:r>
      <w:r>
        <w:rPr>
          <w:rFonts w:ascii="Arial" w:hAnsi="Arial" w:cs="Arial" w:eastAsia="Arial"/>
          <w:sz w:val="14"/>
          <w:szCs w:val="14"/>
          <w:color w:val="AAACB3"/>
          <w:spacing w:val="0"/>
          <w:w w:val="75"/>
        </w:rPr>
        <w:t>..</w:t>
      </w:r>
      <w:r>
        <w:rPr>
          <w:rFonts w:ascii="Arial" w:hAnsi="Arial" w:cs="Arial" w:eastAsia="Arial"/>
          <w:sz w:val="14"/>
          <w:szCs w:val="14"/>
          <w:color w:val="AAACB3"/>
          <w:spacing w:val="0"/>
          <w:w w:val="75"/>
        </w:rPr>
        <w:t>  </w:t>
      </w:r>
      <w:r>
        <w:rPr>
          <w:rFonts w:ascii="Arial" w:hAnsi="Arial" w:cs="Arial" w:eastAsia="Arial"/>
          <w:sz w:val="14"/>
          <w:szCs w:val="14"/>
          <w:color w:val="AAACB3"/>
          <w:spacing w:val="18"/>
          <w:w w:val="75"/>
        </w:rPr>
        <w:t> </w:t>
      </w:r>
      <w:r>
        <w:rPr>
          <w:rFonts w:ascii="Arial" w:hAnsi="Arial" w:cs="Arial" w:eastAsia="Arial"/>
          <w:sz w:val="14"/>
          <w:szCs w:val="14"/>
          <w:color w:val="AAACB3"/>
          <w:spacing w:val="0"/>
          <w:w w:val="75"/>
        </w:rPr>
        <w:t>:'\</w:t>
      </w:r>
      <w:r>
        <w:rPr>
          <w:rFonts w:ascii="Arial" w:hAnsi="Arial" w:cs="Arial" w:eastAsia="Arial"/>
          <w:sz w:val="14"/>
          <w:szCs w:val="14"/>
          <w:color w:val="AAACB3"/>
          <w:spacing w:val="0"/>
          <w:w w:val="75"/>
        </w:rPr>
        <w:t>   </w:t>
      </w:r>
      <w:r>
        <w:rPr>
          <w:rFonts w:ascii="Arial" w:hAnsi="Arial" w:cs="Arial" w:eastAsia="Arial"/>
          <w:sz w:val="14"/>
          <w:szCs w:val="14"/>
          <w:color w:val="AAACB3"/>
          <w:spacing w:val="20"/>
          <w:w w:val="75"/>
        </w:rPr>
        <w:t> </w:t>
      </w:r>
      <w:r>
        <w:rPr>
          <w:rFonts w:ascii="Arial" w:hAnsi="Arial" w:cs="Arial" w:eastAsia="Arial"/>
          <w:sz w:val="14"/>
          <w:szCs w:val="14"/>
          <w:color w:val="BCBDC3"/>
          <w:spacing w:val="-8"/>
          <w:w w:val="95"/>
        </w:rPr>
        <w:t>-</w:t>
      </w:r>
      <w:r>
        <w:rPr>
          <w:rFonts w:ascii="Arial" w:hAnsi="Arial" w:cs="Arial" w:eastAsia="Arial"/>
          <w:sz w:val="14"/>
          <w:szCs w:val="14"/>
          <w:color w:val="97999A"/>
          <w:spacing w:val="6"/>
          <w:w w:val="93"/>
        </w:rPr>
        <w:t>,</w:t>
      </w:r>
      <w:r>
        <w:rPr>
          <w:rFonts w:ascii="Arial" w:hAnsi="Arial" w:cs="Arial" w:eastAsia="Arial"/>
          <w:sz w:val="14"/>
          <w:szCs w:val="14"/>
          <w:color w:val="AAACB3"/>
          <w:spacing w:val="6"/>
          <w:w w:val="62"/>
        </w:rPr>
      </w:r>
      <w:r>
        <w:rPr>
          <w:rFonts w:ascii="Arial" w:hAnsi="Arial" w:cs="Arial" w:eastAsia="Arial"/>
          <w:sz w:val="14"/>
          <w:szCs w:val="14"/>
          <w:color w:val="AAACB3"/>
          <w:spacing w:val="0"/>
          <w:w w:val="62"/>
          <w:emboss/>
        </w:rPr>
        <w:t>.</w:t>
      </w:r>
      <w:r>
        <w:rPr>
          <w:rFonts w:ascii="Arial" w:hAnsi="Arial" w:cs="Arial" w:eastAsia="Arial"/>
          <w:sz w:val="14"/>
          <w:szCs w:val="14"/>
          <w:color w:val="AAACB3"/>
          <w:spacing w:val="0"/>
          <w:w w:val="62"/>
          <w:emboss/>
        </w:rPr>
      </w:r>
      <w:r>
        <w:rPr>
          <w:rFonts w:ascii="Arial" w:hAnsi="Arial" w:cs="Arial" w:eastAsia="Arial"/>
          <w:sz w:val="14"/>
          <w:szCs w:val="14"/>
          <w:color w:val="AAACB3"/>
          <w:spacing w:val="0"/>
          <w:w w:val="62"/>
        </w:rPr>
      </w:r>
      <w:r>
        <w:rPr>
          <w:rFonts w:ascii="Arial" w:hAnsi="Arial" w:cs="Arial" w:eastAsia="Arial"/>
          <w:sz w:val="14"/>
          <w:szCs w:val="14"/>
          <w:color w:val="AAACB3"/>
          <w:spacing w:val="0"/>
          <w:w w:val="62"/>
        </w:rPr>
        <w:t>,</w:t>
      </w:r>
      <w:r>
        <w:rPr>
          <w:rFonts w:ascii="Arial" w:hAnsi="Arial" w:cs="Arial" w:eastAsia="Arial"/>
          <w:sz w:val="14"/>
          <w:szCs w:val="14"/>
          <w:color w:val="AAACB3"/>
          <w:spacing w:val="-32"/>
          <w:w w:val="62"/>
        </w:rPr>
        <w:t>.</w:t>
      </w:r>
      <w:r>
        <w:rPr>
          <w:rFonts w:ascii="Arial" w:hAnsi="Arial" w:cs="Arial" w:eastAsia="Arial"/>
          <w:sz w:val="14"/>
          <w:szCs w:val="14"/>
          <w:color w:val="CCCDCF"/>
          <w:spacing w:val="0"/>
          <w:w w:val="154"/>
        </w:rPr>
        <w:t>·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72" w:after="0" w:line="240" w:lineRule="auto"/>
        <w:ind w:left="523" w:right="1554"/>
        <w:jc w:val="center"/>
        <w:rPr>
          <w:rFonts w:ascii="Times New Roman" w:hAnsi="Times New Roman" w:cs="Times New Roman" w:eastAsia="Times New Roman"/>
          <w:sz w:val="6"/>
          <w:szCs w:val="6"/>
        </w:rPr>
      </w:pPr>
      <w:rPr/>
      <w:r>
        <w:rPr>
          <w:rFonts w:ascii="Times New Roman" w:hAnsi="Times New Roman" w:cs="Times New Roman" w:eastAsia="Times New Roman"/>
          <w:sz w:val="6"/>
          <w:szCs w:val="6"/>
          <w:color w:val="AAACB3"/>
          <w:spacing w:val="0"/>
          <w:w w:val="569"/>
        </w:rPr>
        <w:t>-</w:t>
      </w:r>
      <w:r>
        <w:rPr>
          <w:rFonts w:ascii="Times New Roman" w:hAnsi="Times New Roman" w:cs="Times New Roman" w:eastAsia="Times New Roman"/>
          <w:sz w:val="6"/>
          <w:szCs w:val="6"/>
          <w:color w:val="AAACB3"/>
          <w:spacing w:val="-76"/>
          <w:w w:val="569"/>
        </w:rPr>
        <w:t> </w:t>
      </w:r>
      <w:r>
        <w:rPr>
          <w:rFonts w:ascii="Times New Roman" w:hAnsi="Times New Roman" w:cs="Times New Roman" w:eastAsia="Times New Roman"/>
          <w:sz w:val="6"/>
          <w:szCs w:val="6"/>
          <w:color w:val="97999A"/>
          <w:spacing w:val="-10"/>
          <w:w w:val="174"/>
          <w:b/>
          <w:bCs/>
        </w:rPr>
        <w:t>.</w:t>
      </w:r>
      <w:r>
        <w:rPr>
          <w:rFonts w:ascii="Times New Roman" w:hAnsi="Times New Roman" w:cs="Times New Roman" w:eastAsia="Times New Roman"/>
          <w:sz w:val="6"/>
          <w:szCs w:val="6"/>
          <w:color w:val="97999A"/>
          <w:spacing w:val="-16"/>
          <w:w w:val="174"/>
          <w:b/>
          <w:bCs/>
        </w:rPr>
        <w:t>.</w:t>
      </w:r>
      <w:r>
        <w:rPr>
          <w:rFonts w:ascii="Times New Roman" w:hAnsi="Times New Roman" w:cs="Times New Roman" w:eastAsia="Times New Roman"/>
          <w:sz w:val="6"/>
          <w:szCs w:val="6"/>
          <w:color w:val="CCCDCF"/>
          <w:spacing w:val="-14"/>
          <w:w w:val="221"/>
          <w:b/>
          <w:bCs/>
        </w:rPr>
        <w:t>.</w:t>
      </w:r>
      <w:r>
        <w:rPr>
          <w:rFonts w:ascii="Times New Roman" w:hAnsi="Times New Roman" w:cs="Times New Roman" w:eastAsia="Times New Roman"/>
          <w:sz w:val="6"/>
          <w:szCs w:val="6"/>
          <w:color w:val="97999A"/>
          <w:spacing w:val="0"/>
          <w:w w:val="101"/>
          <w:b/>
          <w:bCs/>
        </w:rPr>
        <w:t>1</w:t>
      </w:r>
      <w:r>
        <w:rPr>
          <w:rFonts w:ascii="Times New Roman" w:hAnsi="Times New Roman" w:cs="Times New Roman" w:eastAsia="Times New Roman"/>
          <w:sz w:val="6"/>
          <w:szCs w:val="6"/>
          <w:color w:val="97999A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6"/>
          <w:szCs w:val="6"/>
          <w:color w:val="AAACB3"/>
          <w:spacing w:val="0"/>
          <w:w w:val="311"/>
          <w:b/>
          <w:bCs/>
        </w:rPr>
        <w:t>,</w:t>
      </w:r>
      <w:r>
        <w:rPr>
          <w:rFonts w:ascii="Times New Roman" w:hAnsi="Times New Roman" w:cs="Times New Roman" w:eastAsia="Times New Roman"/>
          <w:sz w:val="6"/>
          <w:szCs w:val="6"/>
          <w:color w:val="AAACB3"/>
          <w:spacing w:val="-36"/>
          <w:w w:val="311"/>
          <w:b/>
          <w:bCs/>
        </w:rPr>
        <w:t> </w:t>
      </w:r>
      <w:r>
        <w:rPr>
          <w:rFonts w:ascii="Times New Roman" w:hAnsi="Times New Roman" w:cs="Times New Roman" w:eastAsia="Times New Roman"/>
          <w:sz w:val="6"/>
          <w:szCs w:val="6"/>
          <w:color w:val="AAACB3"/>
          <w:spacing w:val="-1"/>
          <w:w w:val="311"/>
          <w:b/>
          <w:bCs/>
        </w:rPr>
        <w:t>!</w:t>
      </w:r>
      <w:r>
        <w:rPr>
          <w:rFonts w:ascii="Times New Roman" w:hAnsi="Times New Roman" w:cs="Times New Roman" w:eastAsia="Times New Roman"/>
          <w:sz w:val="6"/>
          <w:szCs w:val="6"/>
          <w:color w:val="97999A"/>
          <w:spacing w:val="0"/>
          <w:w w:val="186"/>
          <w:b/>
          <w:bCs/>
        </w:rPr>
        <w:t>·</w:t>
      </w:r>
      <w:r>
        <w:rPr>
          <w:rFonts w:ascii="Times New Roman" w:hAnsi="Times New Roman" w:cs="Times New Roman" w:eastAsia="Times New Roman"/>
          <w:sz w:val="6"/>
          <w:szCs w:val="6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0" w:right="0"/>
          <w:cols w:num="4" w:equalWidth="0">
            <w:col w:w="3516" w:space="170"/>
            <w:col w:w="229" w:space="5013"/>
            <w:col w:w="102" w:space="330"/>
            <w:col w:w="2540"/>
          </w:cols>
        </w:sectPr>
      </w:pPr>
      <w:rPr/>
    </w:p>
    <w:p>
      <w:pPr>
        <w:spacing w:before="76" w:after="0" w:line="240" w:lineRule="auto"/>
        <w:ind w:left="504" w:right="-43"/>
        <w:jc w:val="left"/>
        <w:tabs>
          <w:tab w:pos="2640" w:val="left"/>
          <w:tab w:pos="314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5"/>
        </w:rPr>
        <w:t>Halk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5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100"/>
          <w:position w:val="5"/>
        </w:rPr>
      </w:r>
      <w:r>
        <w:rPr>
          <w:rFonts w:ascii="Times New Roman" w:hAnsi="Times New Roman" w:cs="Times New Roman" w:eastAsia="Times New Roman"/>
          <w:sz w:val="28"/>
          <w:szCs w:val="28"/>
          <w:color w:val="5B5B5B"/>
          <w:spacing w:val="0"/>
          <w:w w:val="100"/>
          <w:position w:val="1"/>
        </w:rPr>
        <w:t>A.</w:t>
      </w:r>
      <w:r>
        <w:rPr>
          <w:rFonts w:ascii="Times New Roman" w:hAnsi="Times New Roman" w:cs="Times New Roman" w:eastAsia="Times New Roman"/>
          <w:sz w:val="28"/>
          <w:szCs w:val="28"/>
          <w:color w:val="5B5B5B"/>
          <w:spacing w:val="-4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5B5B5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8"/>
          <w:szCs w:val="28"/>
          <w:color w:val="5B5B5B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9"/>
          <w:szCs w:val="29"/>
          <w:color w:val="5B5B5B"/>
          <w:spacing w:val="0"/>
          <w:w w:val="107"/>
          <w:b/>
          <w:bCs/>
          <w:position w:val="0"/>
        </w:rPr>
        <w:t>erimKÖSE</w:t>
      </w:r>
      <w:r>
        <w:rPr>
          <w:rFonts w:ascii="Times New Roman" w:hAnsi="Times New Roman" w:cs="Times New Roman" w:eastAsia="Times New Roman"/>
          <w:sz w:val="29"/>
          <w:szCs w:val="29"/>
          <w:color w:val="000000"/>
          <w:spacing w:val="0"/>
          <w:w w:val="100"/>
          <w:position w:val="0"/>
        </w:rPr>
      </w:r>
    </w:p>
    <w:p>
      <w:pPr>
        <w:spacing w:before="19" w:after="0" w:line="214" w:lineRule="exact"/>
        <w:ind w:left="2621" w:right="-6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97999A"/>
          <w:spacing w:val="9"/>
          <w:w w:val="100"/>
          <w:position w:val="-1"/>
        </w:rPr>
        <w:t>i</w:t>
      </w:r>
      <w:r>
        <w:rPr>
          <w:rFonts w:ascii="Arial" w:hAnsi="Arial" w:cs="Arial" w:eastAsia="Arial"/>
          <w:sz w:val="18"/>
          <w:szCs w:val="18"/>
          <w:color w:val="6D6E6E"/>
          <w:spacing w:val="0"/>
          <w:w w:val="100"/>
          <w:position w:val="-1"/>
        </w:rPr>
        <w:t>tfaiv</w:t>
      </w:r>
      <w:r>
        <w:rPr>
          <w:rFonts w:ascii="Arial" w:hAnsi="Arial" w:cs="Arial" w:eastAsia="Arial"/>
          <w:sz w:val="18"/>
          <w:szCs w:val="18"/>
          <w:color w:val="6D6E6E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8"/>
          <w:szCs w:val="18"/>
          <w:color w:val="6D6E6E"/>
          <w:spacing w:val="14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6D6E6E"/>
          <w:spacing w:val="5"/>
          <w:w w:val="80"/>
          <w:position w:val="-1"/>
        </w:rPr>
        <w:t>K</w:t>
      </w:r>
      <w:r>
        <w:rPr>
          <w:rFonts w:ascii="Arial" w:hAnsi="Arial" w:cs="Arial" w:eastAsia="Arial"/>
          <w:sz w:val="18"/>
          <w:szCs w:val="18"/>
          <w:color w:val="494B49"/>
          <w:spacing w:val="-15"/>
          <w:w w:val="124"/>
          <w:position w:val="-1"/>
        </w:rPr>
        <w:t>u</w:t>
      </w:r>
      <w:r>
        <w:rPr>
          <w:rFonts w:ascii="Arial" w:hAnsi="Arial" w:cs="Arial" w:eastAsia="Arial"/>
          <w:sz w:val="18"/>
          <w:szCs w:val="18"/>
          <w:color w:val="6D6E6E"/>
          <w:spacing w:val="0"/>
          <w:w w:val="102"/>
          <w:position w:val="-1"/>
        </w:rPr>
        <w:t>zey</w:t>
      </w:r>
      <w:r>
        <w:rPr>
          <w:rFonts w:ascii="Arial" w:hAnsi="Arial" w:cs="Arial" w:eastAsia="Arial"/>
          <w:sz w:val="18"/>
          <w:szCs w:val="18"/>
          <w:color w:val="6D6E6E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0"/>
          <w:w w:val="94"/>
          <w:position w:val="-1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494B49"/>
          <w:spacing w:val="-1"/>
          <w:w w:val="95"/>
          <w:position w:val="-1"/>
        </w:rPr>
        <w:t>ö</w:t>
      </w:r>
      <w:r>
        <w:rPr>
          <w:rFonts w:ascii="Times New Roman" w:hAnsi="Times New Roman" w:cs="Times New Roman" w:eastAsia="Times New Roman"/>
          <w:sz w:val="19"/>
          <w:szCs w:val="19"/>
          <w:color w:val="282828"/>
          <w:spacing w:val="8"/>
          <w:w w:val="66"/>
          <w:position w:val="-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24"/>
          <w:position w:val="-1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0"/>
          <w:w w:val="123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B5B5B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B5B5B"/>
          <w:spacing w:val="4"/>
          <w:w w:val="94"/>
          <w:position w:val="-1"/>
        </w:rPr>
        <w:t>A</w:t>
      </w:r>
      <w:r>
        <w:rPr>
          <w:rFonts w:ascii="Arial" w:hAnsi="Arial" w:cs="Arial" w:eastAsia="Arial"/>
          <w:sz w:val="18"/>
          <w:szCs w:val="18"/>
          <w:color w:val="3B3B3B"/>
          <w:spacing w:val="0"/>
          <w:w w:val="122"/>
          <w:position w:val="-1"/>
        </w:rPr>
        <w:t>m</w:t>
      </w:r>
      <w:r>
        <w:rPr>
          <w:rFonts w:ascii="Arial" w:hAnsi="Arial" w:cs="Arial" w:eastAsia="Arial"/>
          <w:sz w:val="18"/>
          <w:szCs w:val="18"/>
          <w:color w:val="3B3B3B"/>
          <w:spacing w:val="-23"/>
          <w:w w:val="122"/>
          <w:position w:val="-1"/>
        </w:rPr>
        <w:t>i</w:t>
      </w:r>
      <w:r>
        <w:rPr>
          <w:rFonts w:ascii="Arial" w:hAnsi="Arial" w:cs="Arial" w:eastAsia="Arial"/>
          <w:sz w:val="18"/>
          <w:szCs w:val="18"/>
          <w:color w:val="5B5B5B"/>
          <w:spacing w:val="-5"/>
          <w:w w:val="128"/>
          <w:position w:val="-1"/>
        </w:rPr>
        <w:t>r</w:t>
      </w:r>
      <w:r>
        <w:rPr>
          <w:rFonts w:ascii="Arial" w:hAnsi="Arial" w:cs="Arial" w:eastAsia="Arial"/>
          <w:sz w:val="18"/>
          <w:szCs w:val="18"/>
          <w:color w:val="282828"/>
          <w:spacing w:val="0"/>
          <w:w w:val="182"/>
          <w:position w:val="-1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41" w:after="0" w:line="240" w:lineRule="auto"/>
        <w:ind w:right="-20"/>
        <w:jc w:val="left"/>
        <w:tabs>
          <w:tab w:pos="38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4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0"/>
          <w:w w:val="100"/>
          <w:position w:val="0"/>
        </w:rPr>
        <w:t>tf</w:t>
      </w:r>
      <w:r>
        <w:rPr>
          <w:rFonts w:ascii="Times New Roman" w:hAnsi="Times New Roman" w:cs="Times New Roman" w:eastAsia="Times New Roman"/>
          <w:sz w:val="19"/>
          <w:szCs w:val="19"/>
          <w:color w:val="3B3B3B"/>
          <w:spacing w:val="3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6D6E6E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2" w:equalWidth="0">
            <w:col w:w="4690" w:space="329"/>
            <w:col w:w="688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5.04pt;margin-top:4.679999pt;width:.1pt;height:307.799991pt;mso-position-horizontal-relative:page;mso-position-vertical-relative:page;z-index:-7636" coordorigin="101,94" coordsize="2,6156">
            <v:shape style="position:absolute;left:101;top:94;width:2;height:6156" coordorigin="101,94" coordsize="0,6156" path="m101,6250l101,94e" filled="f" stroked="t" strokeweight=".36pt" strokecolor="#CCCCC3">
              <v:path arrowok="t"/>
            </v:shape>
          </v:group>
          <w10:wrap type="none"/>
        </w:pict>
      </w:r>
      <w:r>
        <w:rPr/>
        <w:pict>
          <v:group style="position:absolute;margin-left:2.88pt;margin-top:441.720001pt;width:1.44pt;height:397.079989pt;mso-position-horizontal-relative:page;mso-position-vertical-relative:page;z-index:-7635" coordorigin="58,8834" coordsize="29,7942">
            <v:group style="position:absolute;left:79;top:8842;width:2;height:7927" coordorigin="79,8842" coordsize="2,7927">
              <v:shape style="position:absolute;left:79;top:8842;width:2;height:7927" coordorigin="79,8842" coordsize="0,7927" path="m79,16769l79,8842e" filled="f" stroked="t" strokeweight=".72pt" strokecolor="#CCCFC8">
                <v:path arrowok="t"/>
              </v:shape>
            </v:group>
            <v:group style="position:absolute;left:61;top:9446;width:2;height:7322" coordorigin="61,9446" coordsize="2,7322">
              <v:shape style="position:absolute;left:61;top:9446;width:2;height:7322" coordorigin="61,9446" coordsize="0,7322" path="m61,16769l61,9446e" filled="f" stroked="t" strokeweight=".36pt" strokecolor="#CCCCC8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3.219999pt;margin-top:45.899998pt;width:558.539987pt;height:759.419978pt;mso-position-horizontal-relative:page;mso-position-vertical-relative:page;z-index:-7634" coordorigin="464,918" coordsize="11171,15188">
            <v:group style="position:absolute;left:475;top:922;width:2;height:9194" coordorigin="475,922" coordsize="2,9194">
              <v:shape style="position:absolute;left:475;top:922;width:2;height:9194" coordorigin="475,922" coordsize="0,9194" path="m475,10116l475,922e" filled="f" stroked="t" strokeweight=".36pt" strokecolor="#000000">
                <v:path arrowok="t"/>
              </v:shape>
            </v:group>
            <v:group style="position:absolute;left:634;top:943;width:1879;height:2" coordorigin="634,943" coordsize="1879,2">
              <v:shape style="position:absolute;left:634;top:943;width:1879;height:2" coordorigin="634,943" coordsize="1879,0" path="m634,943l2513,943e" filled="f" stroked="t" strokeweight=".72pt" strokecolor="#676B6B">
                <v:path arrowok="t"/>
              </v:shape>
            </v:group>
            <v:group style="position:absolute;left:2470;top:922;width:2;height:504" coordorigin="2470,922" coordsize="2,504">
              <v:shape style="position:absolute;left:2470;top:922;width:2;height:504" coordorigin="2470,922" coordsize="0,504" path="m2470,1426l2470,922e" filled="f" stroked="t" strokeweight=".36pt" strokecolor="#6B706B">
                <v:path arrowok="t"/>
              </v:shape>
            </v:group>
            <v:group style="position:absolute;left:554;top:947;width:11074;height:2" coordorigin="554,947" coordsize="11074,2">
              <v:shape style="position:absolute;left:554;top:947;width:11074;height:2" coordorigin="554,947" coordsize="11074,0" path="m554,947l11628,947e" filled="f" stroked="t" strokeweight=".72pt" strokecolor="#545757">
                <v:path arrowok="t"/>
              </v:shape>
            </v:group>
            <v:group style="position:absolute;left:9144;top:922;width:2;height:504" coordorigin="9144,922" coordsize="2,504">
              <v:shape style="position:absolute;left:9144;top:922;width:2;height:504" coordorigin="9144,922" coordsize="0,504" path="m9144,1426l9144,922e" filled="f" stroked="t" strokeweight=".36pt" strokecolor="#575757">
                <v:path arrowok="t"/>
              </v:shape>
            </v:group>
            <v:group style="position:absolute;left:10886;top:958;width:742;height:2" coordorigin="10886,958" coordsize="742,2">
              <v:shape style="position:absolute;left:10886;top:958;width:742;height:2" coordorigin="10886,958" coordsize="742,0" path="m10886,958l11628,958e" filled="f" stroked="t" strokeweight=".72pt" strokecolor="#4F544F">
                <v:path arrowok="t"/>
              </v:shape>
            </v:group>
            <v:group style="position:absolute;left:11621;top:950;width:2;height:10001" coordorigin="11621,950" coordsize="2,10001">
              <v:shape style="position:absolute;left:11621;top:950;width:2;height:10001" coordorigin="11621,950" coordsize="0,10001" path="m11621,10951l11621,950e" filled="f" stroked="t" strokeweight=".72pt" strokecolor="#383838">
                <v:path arrowok="t"/>
              </v:shape>
            </v:group>
            <v:group style="position:absolute;left:2470;top:1426;width:2;height:526" coordorigin="2470,1426" coordsize="2,526">
              <v:shape style="position:absolute;left:2470;top:1426;width:2;height:526" coordorigin="2470,1426" coordsize="0,526" path="m2470,1951l2470,1426e" filled="f" stroked="t" strokeweight=".36pt" strokecolor="#000000">
                <v:path arrowok="t"/>
              </v:shape>
            </v:group>
            <v:group style="position:absolute;left:9144;top:1426;width:2;height:950" coordorigin="9144,1426" coordsize="2,950">
              <v:shape style="position:absolute;left:9144;top:1426;width:2;height:950" coordorigin="9144,1426" coordsize="0,950" path="m9144,2376l9144,1426e" filled="f" stroked="t" strokeweight=".36pt" strokecolor="#000000">
                <v:path arrowok="t"/>
              </v:shape>
            </v:group>
            <v:group style="position:absolute;left:547;top:2387;width:10764;height:2" coordorigin="547,2387" coordsize="10764,2">
              <v:shape style="position:absolute;left:547;top:2387;width:10764;height:2" coordorigin="547,2387" coordsize="10764,0" path="m547,2387l11311,2387e" filled="f" stroked="t" strokeweight=".72pt" strokecolor="#3B3F3F">
                <v:path arrowok="t"/>
              </v:shape>
            </v:group>
            <v:group style="position:absolute;left:2470;top:1944;width:2;height:432" coordorigin="2470,1944" coordsize="2,432">
              <v:shape style="position:absolute;left:2470;top:1944;width:2;height:432" coordorigin="2470,1944" coordsize="0,432" path="m2470,2376l2470,1944e" filled="f" stroked="t" strokeweight=".36pt" strokecolor="#2B2F2F">
                <v:path arrowok="t"/>
              </v:shape>
            </v:group>
            <v:group style="position:absolute;left:11246;top:2398;width:382;height:2" coordorigin="11246,2398" coordsize="382,2">
              <v:shape style="position:absolute;left:11246;top:2398;width:382;height:2" coordorigin="11246,2398" coordsize="382,0" path="m11246,2398l11628,2398e" filled="f" stroked="t" strokeweight=".72pt" strokecolor="#444444">
                <v:path arrowok="t"/>
              </v:shape>
            </v:group>
            <v:group style="position:absolute;left:547;top:2617;width:9986;height:2" coordorigin="547,2617" coordsize="9986,2">
              <v:shape style="position:absolute;left:547;top:2617;width:9986;height:2" coordorigin="547,2617" coordsize="9986,0" path="m547,2617l10534,2617e" filled="f" stroked="t" strokeweight=".72pt" strokecolor="#484B4B">
                <v:path arrowok="t"/>
              </v:shape>
            </v:group>
            <v:group style="position:absolute;left:10368;top:2628;width:1260;height:2" coordorigin="10368,2628" coordsize="1260,2">
              <v:shape style="position:absolute;left:10368;top:2628;width:1260;height:2" coordorigin="10368,2628" coordsize="1260,0" path="m10368,2628l11628,2628e" filled="f" stroked="t" strokeweight=".72pt" strokecolor="#484848">
                <v:path arrowok="t"/>
              </v:shape>
            </v:group>
            <v:group style="position:absolute;left:547;top:2844;width:3694;height:2" coordorigin="547,2844" coordsize="3694,2">
              <v:shape style="position:absolute;left:547;top:2844;width:3694;height:2" coordorigin="547,2844" coordsize="3694,0" path="m547,2844l4241,2844e" filled="f" stroked="t" strokeweight=".72pt" strokecolor="#444444">
                <v:path arrowok="t"/>
              </v:shape>
            </v:group>
            <v:group style="position:absolute;left:4176;top:2848;width:1224;height:2" coordorigin="4176,2848" coordsize="1224,2">
              <v:shape style="position:absolute;left:4176;top:2848;width:1224;height:2" coordorigin="4176,2848" coordsize="1224,0" path="m4176,2848l5400,2848e" filled="f" stroked="t" strokeweight=".36pt" strokecolor="#2B2F2F">
                <v:path arrowok="t"/>
              </v:shape>
            </v:group>
            <v:group style="position:absolute;left:5220;top:2855;width:6408;height:2" coordorigin="5220,2855" coordsize="6408,2">
              <v:shape style="position:absolute;left:5220;top:2855;width:6408;height:2" coordorigin="5220,2855" coordsize="6408,0" path="m5220,2855l11628,2855e" filled="f" stroked="t" strokeweight=".72pt" strokecolor="#484B4B">
                <v:path arrowok="t"/>
              </v:shape>
            </v:group>
            <v:group style="position:absolute;left:547;top:3078;width:9886;height:2" coordorigin="547,3078" coordsize="9886,2">
              <v:shape style="position:absolute;left:547;top:3078;width:9886;height:2" coordorigin="547,3078" coordsize="9886,0" path="m547,3078l10433,3078e" filled="f" stroked="t" strokeweight=".72pt" strokecolor="#484848">
                <v:path arrowok="t"/>
              </v:shape>
            </v:group>
            <v:group style="position:absolute;left:10368;top:3089;width:1260;height:2" coordorigin="10368,3089" coordsize="1260,2">
              <v:shape style="position:absolute;left:10368;top:3089;width:1260;height:2" coordorigin="10368,3089" coordsize="1260,0" path="m10368,3089l11628,3089e" filled="f" stroked="t" strokeweight=".72pt" strokecolor="#444444">
                <v:path arrowok="t"/>
              </v:shape>
            </v:group>
            <v:group style="position:absolute;left:547;top:3344;width:9929;height:2" coordorigin="547,3344" coordsize="9929,2">
              <v:shape style="position:absolute;left:547;top:3344;width:9929;height:2" coordorigin="547,3344" coordsize="9929,0" path="m547,3344l10476,3344e" filled="f" stroked="t" strokeweight=".72pt" strokecolor="#484848">
                <v:path arrowok="t"/>
              </v:shape>
            </v:group>
            <v:group style="position:absolute;left:10368;top:3355;width:1260;height:2" coordorigin="10368,3355" coordsize="1260,2">
              <v:shape style="position:absolute;left:10368;top:3355;width:1260;height:2" coordorigin="10368,3355" coordsize="1260,0" path="m10368,3355l11628,3355e" filled="f" stroked="t" strokeweight=".72pt" strokecolor="#3F3F3F">
                <v:path arrowok="t"/>
              </v:shape>
            </v:group>
            <v:group style="position:absolute;left:547;top:3575;width:3398;height:2" coordorigin="547,3575" coordsize="3398,2">
              <v:shape style="position:absolute;left:547;top:3575;width:3398;height:2" coordorigin="547,3575" coordsize="3398,0" path="m547,3575l3946,3575e" filled="f" stroked="t" strokeweight=".72pt" strokecolor="#3F443F">
                <v:path arrowok="t"/>
              </v:shape>
            </v:group>
            <v:group style="position:absolute;left:3881;top:3575;width:151;height:2" coordorigin="3881,3575" coordsize="151,2">
              <v:shape style="position:absolute;left:3881;top:3575;width:151;height:2" coordorigin="3881,3575" coordsize="151,0" path="m3881,3575l4032,3575e" filled="f" stroked="t" strokeweight=".36pt" strokecolor="#2B2B2B">
                <v:path arrowok="t"/>
              </v:shape>
            </v:group>
            <v:group style="position:absolute;left:3967;top:3582;width:7661;height:2" coordorigin="3967,3582" coordsize="7661,2">
              <v:shape style="position:absolute;left:3967;top:3582;width:7661;height:2" coordorigin="3967,3582" coordsize="7661,0" path="m3967,3582l11628,3582e" filled="f" stroked="t" strokeweight=".72pt" strokecolor="#4B4B4B">
                <v:path arrowok="t"/>
              </v:shape>
            </v:group>
            <v:group style="position:absolute;left:3917;top:3571;width:2;height:238" coordorigin="3917,3571" coordsize="2,238">
              <v:shape style="position:absolute;left:3917;top:3571;width:2;height:238" coordorigin="3917,3571" coordsize="0,238" path="m3917,3809l3917,3571e" filled="f" stroked="t" strokeweight=".72pt" strokecolor="#1C1C1C">
                <v:path arrowok="t"/>
              </v:shape>
            </v:group>
            <v:group style="position:absolute;left:6955;top:3571;width:2;height:518" coordorigin="6955,3571" coordsize="2,518">
              <v:shape style="position:absolute;left:6955;top:3571;width:2;height:518" coordorigin="6955,3571" coordsize="0,518" path="m6955,4090l6955,3571e" filled="f" stroked="t" strokeweight=".72pt" strokecolor="#3F3F3F">
                <v:path arrowok="t"/>
              </v:shape>
            </v:group>
            <v:group style="position:absolute;left:6919;top:3809;width:1310;height:2" coordorigin="6919,3809" coordsize="1310,2">
              <v:shape style="position:absolute;left:6919;top:3809;width:1310;height:2" coordorigin="6919,3809" coordsize="1310,0" path="m6919,3809l8230,3809e" filled="f" stroked="t" strokeweight=".72pt" strokecolor="#343838">
                <v:path arrowok="t"/>
              </v:shape>
            </v:group>
            <v:group style="position:absolute;left:8222;top:3809;width:3377;height:2" coordorigin="8222,3809" coordsize="3377,2">
              <v:shape style="position:absolute;left:8222;top:3809;width:3377;height:2" coordorigin="8222,3809" coordsize="3377,0" path="m8222,3809l11599,3809e" filled="f" stroked="t" strokeweight=".36pt" strokecolor="#000000">
                <v:path arrowok="t"/>
              </v:shape>
            </v:group>
            <v:group style="position:absolute;left:3917;top:3802;width:2;height:713" coordorigin="3917,3802" coordsize="2,713">
              <v:shape style="position:absolute;left:3917;top:3802;width:2;height:713" coordorigin="3917,3802" coordsize="0,713" path="m3917,4514l3917,3802e" filled="f" stroked="t" strokeweight=".72pt" strokecolor="#000000">
                <v:path arrowok="t"/>
              </v:shape>
            </v:group>
            <v:group style="position:absolute;left:3953;top:4226;width:1339;height:2" coordorigin="3953,4226" coordsize="1339,2">
              <v:shape style="position:absolute;left:3953;top:4226;width:1339;height:2" coordorigin="3953,4226" coordsize="1339,0" path="m3953,4226l5292,4226e" filled="f" stroked="t" strokeweight=".72pt" strokecolor="#606060">
                <v:path arrowok="t"/>
              </v:shape>
            </v:group>
            <v:group style="position:absolute;left:5213;top:4226;width:626;height:2" coordorigin="5213,4226" coordsize="626,2">
              <v:shape style="position:absolute;left:5213;top:4226;width:626;height:2" coordorigin="5213,4226" coordsize="626,0" path="m5213,4226l5839,4226e" filled="f" stroked="t" strokeweight=".36pt" strokecolor="#484B4B">
                <v:path arrowok="t"/>
              </v:shape>
            </v:group>
            <v:group style="position:absolute;left:6955;top:3982;width:2;height:554" coordorigin="6955,3982" coordsize="2,554">
              <v:shape style="position:absolute;left:6955;top:3982;width:2;height:554" coordorigin="6955,3982" coordsize="0,554" path="m6955,4536l6955,3982e" filled="f" stroked="t" strokeweight=".36pt" strokecolor="#282828">
                <v:path arrowok="t"/>
              </v:shape>
            </v:group>
            <v:group style="position:absolute;left:540;top:4522;width:3082;height:2" coordorigin="540,4522" coordsize="3082,2">
              <v:shape style="position:absolute;left:540;top:4522;width:3082;height:2" coordorigin="540,4522" coordsize="3082,0" path="m540,4522l3622,4522e" filled="f" stroked="t" strokeweight=".72pt" strokecolor="#484B4B">
                <v:path arrowok="t"/>
              </v:shape>
            </v:group>
            <v:group style="position:absolute;left:3557;top:4525;width:396;height:2" coordorigin="3557,4525" coordsize="396,2">
              <v:shape style="position:absolute;left:3557;top:4525;width:396;height:2" coordorigin="3557,4525" coordsize="396,0" path="m3557,4525l3953,4525e" filled="f" stroked="t" strokeweight=".36pt" strokecolor="#1C1F1F">
                <v:path arrowok="t"/>
              </v:shape>
            </v:group>
            <v:group style="position:absolute;left:3874;top:4522;width:2880;height:2" coordorigin="3874,4522" coordsize="2880,2">
              <v:shape style="position:absolute;left:3874;top:4522;width:2880;height:2" coordorigin="3874,4522" coordsize="2880,0" path="m3874,4522l6754,4522e" filled="f" stroked="t" strokeweight="1.08pt" strokecolor="#444848">
                <v:path arrowok="t"/>
              </v:shape>
            </v:group>
            <v:group style="position:absolute;left:5875;top:4532;width:5436;height:2" coordorigin="5875,4532" coordsize="5436,2">
              <v:shape style="position:absolute;left:5875;top:4532;width:5436;height:2" coordorigin="5875,4532" coordsize="5436,0" path="m5875,4532l11311,4532e" filled="f" stroked="t" strokeweight=".72pt" strokecolor="#4B4F4F">
                <v:path arrowok="t"/>
              </v:shape>
            </v:group>
            <v:group style="position:absolute;left:11246;top:4540;width:374;height:2" coordorigin="11246,4540" coordsize="374,2">
              <v:shape style="position:absolute;left:11246;top:4540;width:374;height:2" coordorigin="11246,4540" coordsize="374,0" path="m11246,4540l11621,4540e" filled="f" stroked="t" strokeweight=".36pt" strokecolor="#343434">
                <v:path arrowok="t"/>
              </v:shape>
            </v:group>
            <v:group style="position:absolute;left:540;top:4784;width:3895;height:2" coordorigin="540,4784" coordsize="3895,2">
              <v:shape style="position:absolute;left:540;top:4784;width:3895;height:2" coordorigin="540,4784" coordsize="3895,0" path="m540,4784l4435,4784e" filled="f" stroked="t" strokeweight=".72pt" strokecolor="#3B3F3F">
                <v:path arrowok="t"/>
              </v:shape>
            </v:group>
            <v:group style="position:absolute;left:2470;top:4500;width:2;height:526" coordorigin="2470,4500" coordsize="2,526">
              <v:shape style="position:absolute;left:2470;top:4500;width:2;height:526" coordorigin="2470,4500" coordsize="0,526" path="m2470,5026l2470,4500e" filled="f" stroked="t" strokeweight=".36pt" strokecolor="#4B4B4B">
                <v:path arrowok="t"/>
              </v:shape>
            </v:group>
            <v:group style="position:absolute;left:4370;top:4792;width:900;height:2" coordorigin="4370,4792" coordsize="900,2">
              <v:shape style="position:absolute;left:4370;top:4792;width:900;height:2" coordorigin="4370,4792" coordsize="900,0" path="m4370,4792l5270,4792e" filled="f" stroked="t" strokeweight=".36pt" strokecolor="#0F0F0F">
                <v:path arrowok="t"/>
              </v:shape>
            </v:group>
            <v:group style="position:absolute;left:5213;top:4795;width:526;height:2" coordorigin="5213,4795" coordsize="526,2">
              <v:shape style="position:absolute;left:5213;top:4795;width:526;height:2" coordorigin="5213,4795" coordsize="526,0" path="m5213,4795l5738,4795e" filled="f" stroked="t" strokeweight=".36pt" strokecolor="#282B2B">
                <v:path arrowok="t"/>
              </v:shape>
            </v:group>
            <v:group style="position:absolute;left:5674;top:4799;width:5947;height:2" coordorigin="5674,4799" coordsize="5947,2">
              <v:shape style="position:absolute;left:5674;top:4799;width:5947;height:2" coordorigin="5674,4799" coordsize="5947,0" path="m5674,4799l11621,4799e" filled="f" stroked="t" strokeweight=".72pt" strokecolor="#3B3B3B">
                <v:path arrowok="t"/>
              </v:shape>
            </v:group>
            <v:group style="position:absolute;left:2520;top:5018;width:2441;height:2" coordorigin="2520,5018" coordsize="2441,2">
              <v:shape style="position:absolute;left:2520;top:5018;width:2441;height:2" coordorigin="2520,5018" coordsize="2441,0" path="m2520,5018l4961,5018e" filled="f" stroked="t" strokeweight=".72pt" strokecolor="#4F5454">
                <v:path arrowok="t"/>
              </v:shape>
            </v:group>
            <v:group style="position:absolute;left:4896;top:5022;width:1325;height:2" coordorigin="4896,5022" coordsize="1325,2">
              <v:shape style="position:absolute;left:4896;top:5022;width:1325;height:2" coordorigin="4896,5022" coordsize="1325,0" path="m4896,5022l6221,5022e" filled="f" stroked="t" strokeweight=".36pt" strokecolor="#343434">
                <v:path arrowok="t"/>
              </v:shape>
            </v:group>
            <v:group style="position:absolute;left:6163;top:5029;width:5458;height:2" coordorigin="6163,5029" coordsize="5458,2">
              <v:shape style="position:absolute;left:6163;top:5029;width:5458;height:2" coordorigin="6163,5029" coordsize="5458,0" path="m6163,5029l11621,5029e" filled="f" stroked="t" strokeweight=".72pt" strokecolor="#5B5B5B">
                <v:path arrowok="t"/>
              </v:shape>
            </v:group>
            <v:group style="position:absolute;left:11617;top:4759;width:2;height:302" coordorigin="11617,4759" coordsize="2,302">
              <v:shape style="position:absolute;left:11617;top:4759;width:2;height:302" coordorigin="11617,4759" coordsize="0,302" path="m11617,5062l11617,4759e" filled="f" stroked="t" strokeweight=".36pt" strokecolor="#1F1F1F">
                <v:path arrowok="t"/>
              </v:shape>
            </v:group>
            <v:group style="position:absolute;left:2470;top:5026;width:2;height:446" coordorigin="2470,5026" coordsize="2,446">
              <v:shape style="position:absolute;left:2470;top:5026;width:2;height:446" coordorigin="2470,5026" coordsize="0,446" path="m2470,5472l2470,5026e" filled="f" stroked="t" strokeweight=".36pt" strokecolor="#000000">
                <v:path arrowok="t"/>
              </v:shape>
            </v:group>
            <v:group style="position:absolute;left:7675;top:5018;width:2;height:230" coordorigin="7675,5018" coordsize="2,230">
              <v:shape style="position:absolute;left:7675;top:5018;width:2;height:230" coordorigin="7675,5018" coordsize="0,230" path="m7675,5249l7675,5018e" filled="f" stroked="t" strokeweight=".36pt" strokecolor="#5B5B5B">
                <v:path arrowok="t"/>
              </v:shape>
            </v:group>
            <v:group style="position:absolute;left:4961;top:5486;width:4356;height:2" coordorigin="4961,5486" coordsize="4356,2">
              <v:shape style="position:absolute;left:4961;top:5486;width:4356;height:2" coordorigin="4961,5486" coordsize="4356,0" path="m4961,5486l9317,5486e" filled="f" stroked="t" strokeweight=".72pt" strokecolor="#444444">
                <v:path arrowok="t"/>
              </v:shape>
            </v:group>
            <v:group style="position:absolute;left:7675;top:5242;width:2;height:238" coordorigin="7675,5242" coordsize="2,238">
              <v:shape style="position:absolute;left:7675;top:5242;width:2;height:238" coordorigin="7675,5242" coordsize="0,238" path="m7675,5479l7675,5242e" filled="f" stroked="t" strokeweight=".36pt" strokecolor="#707474">
                <v:path arrowok="t"/>
              </v:shape>
            </v:group>
            <v:group style="position:absolute;left:9259;top:5490;width:1166;height:2" coordorigin="9259,5490" coordsize="1166,2">
              <v:shape style="position:absolute;left:9259;top:5490;width:1166;height:2" coordorigin="9259,5490" coordsize="1166,0" path="m9259,5490l10426,5490e" filled="f" stroked="t" strokeweight=".36pt" strokecolor="#2B2F2B">
                <v:path arrowok="t"/>
              </v:shape>
            </v:group>
            <v:group style="position:absolute;left:10368;top:5497;width:1253;height:2" coordorigin="10368,5497" coordsize="1253,2">
              <v:shape style="position:absolute;left:10368;top:5497;width:1253;height:2" coordorigin="10368,5497" coordsize="1253,0" path="m10368,5497l11621,5497e" filled="f" stroked="t" strokeweight=".72pt" strokecolor="#3F3F3F">
                <v:path arrowok="t"/>
              </v:shape>
            </v:group>
            <v:group style="position:absolute;left:2470;top:5472;width:2;height:259" coordorigin="2470,5472" coordsize="2,259">
              <v:shape style="position:absolute;left:2470;top:5472;width:2;height:259" coordorigin="2470,5472" coordsize="0,259" path="m2470,5731l2470,5472e" filled="f" stroked="t" strokeweight=".36pt" strokecolor="#C3C3C8">
                <v:path arrowok="t"/>
              </v:shape>
            </v:group>
            <v:group style="position:absolute;left:4961;top:5720;width:6660;height:2" coordorigin="4961,5720" coordsize="6660,2">
              <v:shape style="position:absolute;left:4961;top:5720;width:6660;height:2" coordorigin="4961,5720" coordsize="6660,0" path="m4961,5720l11621,5720e" filled="f" stroked="t" strokeweight=".72pt" strokecolor="#3F3F3F">
                <v:path arrowok="t"/>
              </v:shape>
            </v:group>
            <v:group style="position:absolute;left:2470;top:5731;width:2;height:554" coordorigin="2470,5731" coordsize="2,554">
              <v:shape style="position:absolute;left:2470;top:5731;width:2;height:554" coordorigin="2470,5731" coordsize="0,554" path="m2470,6286l2470,5731e" filled="f" stroked="t" strokeweight=".36pt" strokecolor="#000000">
                <v:path arrowok="t"/>
              </v:shape>
            </v:group>
            <v:group style="position:absolute;left:4961;top:5951;width:6350;height:2" coordorigin="4961,5951" coordsize="6350,2">
              <v:shape style="position:absolute;left:4961;top:5951;width:6350;height:2" coordorigin="4961,5951" coordsize="6350,0" path="m4961,5951l11311,5951e" filled="f" stroked="t" strokeweight=".72pt" strokecolor="#444444">
                <v:path arrowok="t"/>
              </v:shape>
            </v:group>
            <v:group style="position:absolute;left:11081;top:5962;width:540;height:2" coordorigin="11081,5962" coordsize="540,2">
              <v:shape style="position:absolute;left:11081;top:5962;width:540;height:2" coordorigin="11081,5962" coordsize="540,0" path="m11081,5962l11621,5962e" filled="f" stroked="t" strokeweight=".72pt" strokecolor="#444844">
                <v:path arrowok="t"/>
              </v:shape>
            </v:group>
            <v:group style="position:absolute;left:2506;top:6174;width:6833;height:2" coordorigin="2506,6174" coordsize="6833,2">
              <v:shape style="position:absolute;left:2506;top:6174;width:6833;height:2" coordorigin="2506,6174" coordsize="6833,0" path="m2506,6174l9338,6174e" filled="f" stroked="t" strokeweight=".72pt" strokecolor="#3F4444">
                <v:path arrowok="t"/>
              </v:shape>
            </v:group>
            <v:group style="position:absolute;left:9259;top:6188;width:2362;height:2" coordorigin="9259,6188" coordsize="2362,2">
              <v:shape style="position:absolute;left:9259;top:6188;width:2362;height:2" coordorigin="9259,6188" coordsize="2362,0" path="m9259,6188l11621,6188e" filled="f" stroked="t" strokeweight=".72pt" strokecolor="#444848">
                <v:path arrowok="t"/>
              </v:shape>
            </v:group>
            <v:group style="position:absolute;left:4961;top:5018;width:2;height:2081" coordorigin="4961,5018" coordsize="2,2081">
              <v:shape style="position:absolute;left:4961;top:5018;width:2;height:2081" coordorigin="4961,5018" coordsize="0,2081" path="m4961,7099l4961,5018e" filled="f" stroked="t" strokeweight=".72pt" strokecolor="#484848">
                <v:path arrowok="t"/>
              </v:shape>
            </v:group>
            <v:group style="position:absolute;left:4889;top:6419;width:6725;height:2" coordorigin="4889,6419" coordsize="6725,2">
              <v:shape style="position:absolute;left:4889;top:6419;width:6725;height:2" coordorigin="4889,6419" coordsize="6725,0" path="m4889,6419l11614,6419e" filled="f" stroked="t" strokeweight=".72pt" strokecolor="#484B4B">
                <v:path arrowok="t"/>
              </v:shape>
            </v:group>
            <v:group style="position:absolute;left:533;top:6404;width:4435;height:2" coordorigin="533,6404" coordsize="4435,2">
              <v:shape style="position:absolute;left:533;top:6404;width:4435;height:2" coordorigin="533,6404" coordsize="4435,0" path="m533,6404l4968,6404e" filled="f" stroked="t" strokeweight=".72pt" strokecolor="#4B4B4B">
                <v:path arrowok="t"/>
              </v:shape>
            </v:group>
            <v:group style="position:absolute;left:2470;top:6278;width:2;height:389" coordorigin="2470,6278" coordsize="2,389">
              <v:shape style="position:absolute;left:2470;top:6278;width:2;height:389" coordorigin="2470,6278" coordsize="0,389" path="m2470,6667l2470,6278e" filled="f" stroked="t" strokeweight=".36pt" strokecolor="#5B6060">
                <v:path arrowok="t"/>
              </v:shape>
            </v:group>
            <v:group style="position:absolute;left:7675;top:6386;width:2;height:281" coordorigin="7675,6386" coordsize="2,281">
              <v:shape style="position:absolute;left:7675;top:6386;width:2;height:281" coordorigin="7675,6386" coordsize="0,281" path="m7675,6667l7675,6386e" filled="f" stroked="t" strokeweight=".36pt" strokecolor="#4F5454">
                <v:path arrowok="t"/>
              </v:shape>
            </v:group>
            <v:group style="position:absolute;left:2470;top:6667;width:2;height:446" coordorigin="2470,6667" coordsize="2,446">
              <v:shape style="position:absolute;left:2470;top:6667;width:2;height:446" coordorigin="2470,6667" coordsize="0,446" path="m2470,7114l2470,6667e" filled="f" stroked="t" strokeweight=".36pt" strokecolor="#000000">
                <v:path arrowok="t"/>
              </v:shape>
            </v:group>
            <v:group style="position:absolute;left:2506;top:6862;width:3938;height:2" coordorigin="2506,6862" coordsize="3938,2">
              <v:shape style="position:absolute;left:2506;top:6862;width:3938;height:2" coordorigin="2506,6862" coordsize="3938,0" path="m2506,6862l6444,6862e" filled="f" stroked="t" strokeweight=".72pt" strokecolor="#57575B">
                <v:path arrowok="t"/>
              </v:shape>
            </v:group>
            <v:group style="position:absolute;left:6379;top:6865;width:1332;height:2" coordorigin="6379,6865" coordsize="1332,2">
              <v:shape style="position:absolute;left:6379;top:6865;width:1332;height:2" coordorigin="6379,6865" coordsize="1332,0" path="m6379,6865l7711,6865e" filled="f" stroked="t" strokeweight=".36pt" strokecolor="#343438">
                <v:path arrowok="t"/>
              </v:shape>
            </v:group>
            <v:group style="position:absolute;left:7675;top:6667;width:2;height:187" coordorigin="7675,6667" coordsize="2,187">
              <v:shape style="position:absolute;left:7675;top:6667;width:2;height:187" coordorigin="7675,6667" coordsize="0,187" path="m7675,6854l7675,6667e" filled="f" stroked="t" strokeweight=".36pt" strokecolor="#000000">
                <v:path arrowok="t"/>
              </v:shape>
            </v:group>
            <v:group style="position:absolute;left:7646;top:6872;width:3967;height:2" coordorigin="7646,6872" coordsize="3967,2">
              <v:shape style="position:absolute;left:7646;top:6872;width:3967;height:2" coordorigin="7646,6872" coordsize="3967,0" path="m7646,6872l11614,6872e" filled="f" stroked="t" strokeweight=".72pt" strokecolor="#575B5B">
                <v:path arrowok="t"/>
              </v:shape>
            </v:group>
            <v:group style="position:absolute;left:11610;top:6638;width:2;height:245" coordorigin="11610,6638" coordsize="2,245">
              <v:shape style="position:absolute;left:11610;top:6638;width:2;height:245" coordorigin="11610,6638" coordsize="0,245" path="m11610,6883l11610,6638e" filled="f" stroked="t" strokeweight=".36pt" strokecolor="#232323">
                <v:path arrowok="t"/>
              </v:shape>
            </v:group>
            <v:group style="position:absolute;left:2506;top:7092;width:4126;height:2" coordorigin="2506,7092" coordsize="4126,2">
              <v:shape style="position:absolute;left:2506;top:7092;width:4126;height:2" coordorigin="2506,7092" coordsize="4126,0" path="m2506,7092l6631,7092e" filled="f" stroked="t" strokeweight=".72pt" strokecolor="#5B6060">
                <v:path arrowok="t"/>
              </v:shape>
            </v:group>
            <v:group style="position:absolute;left:6566;top:7096;width:1850;height:2" coordorigin="6566,7096" coordsize="1850,2">
              <v:shape style="position:absolute;left:6566;top:7096;width:1850;height:2" coordorigin="6566,7096" coordsize="1850,0" path="m6566,7096l8417,7096e" filled="f" stroked="t" strokeweight=".36pt" strokecolor="#3B3B3F">
                <v:path arrowok="t"/>
              </v:shape>
            </v:group>
            <v:group style="position:absolute;left:7675;top:6833;width:2;height:288" coordorigin="7675,6833" coordsize="2,288">
              <v:shape style="position:absolute;left:7675;top:6833;width:2;height:288" coordorigin="7675,6833" coordsize="0,288" path="m7675,7121l7675,6833e" filled="f" stroked="t" strokeweight=".36pt" strokecolor="#383B3B">
                <v:path arrowok="t"/>
              </v:shape>
            </v:group>
            <v:group style="position:absolute;left:8352;top:7103;width:3262;height:2" coordorigin="8352,7103" coordsize="3262,2">
              <v:shape style="position:absolute;left:8352;top:7103;width:3262;height:2" coordorigin="8352,7103" coordsize="3262,0" path="m8352,7103l11614,7103e" filled="f" stroked="t" strokeweight=".72pt" strokecolor="#646464">
                <v:path arrowok="t"/>
              </v:shape>
            </v:group>
            <v:group style="position:absolute;left:11614;top:4212;width:2;height:9000" coordorigin="11614,4212" coordsize="2,9000">
              <v:shape style="position:absolute;left:11614;top:4212;width:2;height:9000" coordorigin="11614,4212" coordsize="0,9000" path="m11614,13212l11614,4212e" filled="f" stroked="t" strokeweight=".72pt" strokecolor="#3B3B3B">
                <v:path arrowok="t"/>
              </v:shape>
            </v:group>
            <v:group style="position:absolute;left:526;top:7319;width:4874;height:2" coordorigin="526,7319" coordsize="4874,2">
              <v:shape style="position:absolute;left:526;top:7319;width:4874;height:2" coordorigin="526,7319" coordsize="4874,0" path="m526,7319l5400,7319e" filled="f" stroked="t" strokeweight=".72pt" strokecolor="#575B5B">
                <v:path arrowok="t"/>
              </v:shape>
            </v:group>
            <v:group style="position:absolute;left:5342;top:7326;width:1102;height:2" coordorigin="5342,7326" coordsize="1102,2">
              <v:shape style="position:absolute;left:5342;top:7326;width:1102;height:2" coordorigin="5342,7326" coordsize="1102,0" path="m5342,7326l6444,7326e" filled="f" stroked="t" strokeweight=".36pt" strokecolor="#383B3B">
                <v:path arrowok="t"/>
              </v:shape>
            </v:group>
            <v:group style="position:absolute;left:6379;top:7333;width:5234;height:2" coordorigin="6379,7333" coordsize="5234,2">
              <v:shape style="position:absolute;left:6379;top:7333;width:5234;height:2" coordorigin="6379,7333" coordsize="5234,0" path="m6379,7333l11614,7333e" filled="f" stroked="t" strokeweight=".72pt" strokecolor="#5B6060">
                <v:path arrowok="t"/>
              </v:shape>
            </v:group>
            <v:group style="position:absolute;left:526;top:7772;width:5695;height:2" coordorigin="526,7772" coordsize="5695,2">
              <v:shape style="position:absolute;left:526;top:7772;width:5695;height:2" coordorigin="526,7772" coordsize="5695,0" path="m526,7772l6221,7772e" filled="f" stroked="t" strokeweight=".72pt" strokecolor="#484B48">
                <v:path arrowok="t"/>
              </v:shape>
            </v:group>
            <v:group style="position:absolute;left:6163;top:7787;width:5450;height:2" coordorigin="6163,7787" coordsize="5450,2">
              <v:shape style="position:absolute;left:6163;top:7787;width:5450;height:2" coordorigin="6163,7787" coordsize="5450,0" path="m6163,7787l11614,7787e" filled="f" stroked="t" strokeweight=".72pt" strokecolor="#484B4B">
                <v:path arrowok="t"/>
              </v:shape>
            </v:group>
            <v:group style="position:absolute;left:4954;top:7769;width:2;height:706" coordorigin="4954,7769" coordsize="2,706">
              <v:shape style="position:absolute;left:4954;top:7769;width:2;height:706" coordorigin="4954,7769" coordsize="0,706" path="m4954,8474l4954,7769e" filled="f" stroked="t" strokeweight=".72pt" strokecolor="#4F4F4F">
                <v:path arrowok="t"/>
              </v:shape>
            </v:group>
            <v:group style="position:absolute;left:4946;top:8014;width:6667;height:2" coordorigin="4946,8014" coordsize="6667,2">
              <v:shape style="position:absolute;left:4946;top:8014;width:6667;height:2" coordorigin="4946,8014" coordsize="6667,0" path="m4946,8014l11614,8014e" filled="f" stroked="t" strokeweight=".72pt" strokecolor="#484B4B">
                <v:path arrowok="t"/>
              </v:shape>
            </v:group>
            <v:group style="position:absolute;left:4946;top:8240;width:5616;height:2" coordorigin="4946,8240" coordsize="5616,2">
              <v:shape style="position:absolute;left:4946;top:8240;width:5616;height:2" coordorigin="4946,8240" coordsize="5616,0" path="m4946,8240l10562,8240e" filled="f" stroked="t" strokeweight=".72pt" strokecolor="#575B5B">
                <v:path arrowok="t"/>
              </v:shape>
            </v:group>
            <v:group style="position:absolute;left:10368;top:8251;width:1246;height:2" coordorigin="10368,8251" coordsize="1246,2">
              <v:shape style="position:absolute;left:10368;top:8251;width:1246;height:2" coordorigin="10368,8251" coordsize="1246,0" path="m10368,8251l11614,8251e" filled="f" stroked="t" strokeweight=".72pt" strokecolor="#5B605B">
                <v:path arrowok="t"/>
              </v:shape>
            </v:group>
            <v:group style="position:absolute;left:518;top:8464;width:5702;height:2" coordorigin="518,8464" coordsize="5702,2">
              <v:shape style="position:absolute;left:518;top:8464;width:5702;height:2" coordorigin="518,8464" coordsize="5702,0" path="m518,8464l6221,8464e" filled="f" stroked="t" strokeweight=".72pt" strokecolor="#4B4F4B">
                <v:path arrowok="t"/>
              </v:shape>
            </v:group>
            <v:group style="position:absolute;left:2498;top:5076;width:2;height:7409" coordorigin="2498,5076" coordsize="2,7409">
              <v:shape style="position:absolute;left:2498;top:5076;width:2;height:7409" coordorigin="2498,5076" coordsize="0,7409" path="m2498,12485l2498,5076e" filled="f" stroked="t" strokeweight=".72pt" strokecolor="#3B3B3B">
                <v:path arrowok="t"/>
              </v:shape>
            </v:group>
            <v:group style="position:absolute;left:6163;top:8478;width:5443;height:2" coordorigin="6163,8478" coordsize="5443,2">
              <v:shape style="position:absolute;left:6163;top:8478;width:5443;height:2" coordorigin="6163,8478" coordsize="5443,0" path="m6163,8478l11606,8478e" filled="f" stroked="t" strokeweight=".72pt" strokecolor="#484B4B">
                <v:path arrowok="t"/>
              </v:shape>
            </v:group>
            <v:group style="position:absolute;left:11603;top:8669;width:2;height:6062" coordorigin="11603,8669" coordsize="2,6062">
              <v:shape style="position:absolute;left:11603;top:8669;width:2;height:6062" coordorigin="11603,8669" coordsize="0,6062" path="m11603,14731l11603,8669e" filled="f" stroked="t" strokeweight=".36pt" strokecolor="#383838">
                <v:path arrowok="t"/>
              </v:shape>
            </v:group>
            <v:group style="position:absolute;left:511;top:9238;width:3434;height:2" coordorigin="511,9238" coordsize="3434,2">
              <v:shape style="position:absolute;left:511;top:9238;width:3434;height:2" coordorigin="511,9238" coordsize="3434,0" path="m511,9238l3946,9238e" filled="f" stroked="t" strokeweight=".72pt" strokecolor="#3F3F3F">
                <v:path arrowok="t"/>
              </v:shape>
            </v:group>
            <v:group style="position:absolute;left:3881;top:9241;width:554;height:2" coordorigin="3881,9241" coordsize="554,2">
              <v:shape style="position:absolute;left:3881;top:9241;width:554;height:2" coordorigin="3881,9241" coordsize="554,0" path="m3881,9241l4435,9241e" filled="f" stroked="t" strokeweight=".36pt" strokecolor="#1F2323">
                <v:path arrowok="t"/>
              </v:shape>
            </v:group>
            <v:group style="position:absolute;left:4370;top:9248;width:6941;height:2" coordorigin="4370,9248" coordsize="6941,2">
              <v:shape style="position:absolute;left:4370;top:9248;width:6941;height:2" coordorigin="4370,9248" coordsize="6941,0" path="m4370,9248l11311,9248e" filled="f" stroked="t" strokeweight=".72pt" strokecolor="#3B3F3F">
                <v:path arrowok="t"/>
              </v:shape>
            </v:group>
            <v:group style="position:absolute;left:11246;top:9259;width:360;height:2" coordorigin="11246,9259" coordsize="360,2">
              <v:shape style="position:absolute;left:11246;top:9259;width:360;height:2" coordorigin="11246,9259" coordsize="360,0" path="m11246,9259l11606,9259e" filled="f" stroked="t" strokeweight=".72pt" strokecolor="#2F342F">
                <v:path arrowok="t"/>
              </v:shape>
            </v:group>
            <v:group style="position:absolute;left:511;top:10112;width:8330;height:2" coordorigin="511,10112" coordsize="8330,2">
              <v:shape style="position:absolute;left:511;top:10112;width:8330;height:2" coordorigin="511,10112" coordsize="8330,0" path="m511,10112l8842,10112e" filled="f" stroked="t" strokeweight=".72pt" strokecolor="#3F3F3F">
                <v:path arrowok="t"/>
              </v:shape>
            </v:group>
            <v:group style="position:absolute;left:8784;top:10120;width:533;height:2" coordorigin="8784,10120" coordsize="533,2">
              <v:shape style="position:absolute;left:8784;top:10120;width:533;height:2" coordorigin="8784,10120" coordsize="533,0" path="m8784,10120l9317,10120e" filled="f" stroked="t" strokeweight=".36pt" strokecolor="#1C1C1C">
                <v:path arrowok="t"/>
              </v:shape>
            </v:group>
            <v:group style="position:absolute;left:9259;top:10127;width:2347;height:2" coordorigin="9259,10127" coordsize="2347,2">
              <v:shape style="position:absolute;left:9259;top:10127;width:2347;height:2" coordorigin="9259,10127" coordsize="2347,0" path="m9259,10127l11606,10127e" filled="f" stroked="t" strokeweight=".72pt" strokecolor="#3B3B3B">
                <v:path arrowok="t"/>
              </v:shape>
            </v:group>
            <v:group style="position:absolute;left:511;top:10346;width:10800;height:2" coordorigin="511,10346" coordsize="10800,2">
              <v:shape style="position:absolute;left:511;top:10346;width:10800;height:2" coordorigin="511,10346" coordsize="10800,0" path="m511,10346l11311,10346e" filled="f" stroked="t" strokeweight=".72pt" strokecolor="#444444">
                <v:path arrowok="t"/>
              </v:shape>
            </v:group>
            <v:group style="position:absolute;left:508;top:7805;width:2;height:2873" coordorigin="508,7805" coordsize="2,2873">
              <v:shape style="position:absolute;left:508;top:7805;width:2;height:2873" coordorigin="508,7805" coordsize="0,2873" path="m508,10678l508,7805e" filled="f" stroked="t" strokeweight=".72pt" strokecolor="#5B5B5B">
                <v:path arrowok="t"/>
              </v:shape>
            </v:group>
            <v:group style="position:absolute;left:2549;top:10102;width:2;height:245" coordorigin="2549,10102" coordsize="2,245">
              <v:shape style="position:absolute;left:2549;top:10102;width:2;height:245" coordorigin="2549,10102" coordsize="0,245" path="m2549,10346l2549,10102e" filled="f" stroked="t" strokeweight=".72pt" strokecolor="#444444">
                <v:path arrowok="t"/>
              </v:shape>
            </v:group>
            <v:group style="position:absolute;left:6966;top:10109;width:2;height:245" coordorigin="6966,10109" coordsize="2,245">
              <v:shape style="position:absolute;left:6966;top:10109;width:2;height:245" coordorigin="6966,10109" coordsize="0,245" path="m6966,10354l6966,10109e" filled="f" stroked="t" strokeweight=".36pt" strokecolor="#3F4444">
                <v:path arrowok="t"/>
              </v:shape>
            </v:group>
            <v:group style="position:absolute;left:11059;top:10361;width:547;height:2" coordorigin="11059,10361" coordsize="547,2">
              <v:shape style="position:absolute;left:11059;top:10361;width:547;height:2" coordorigin="11059,10361" coordsize="547,0" path="m11059,10361l11606,10361e" filled="f" stroked="t" strokeweight=".72pt" strokecolor="#3F443F">
                <v:path arrowok="t"/>
              </v:shape>
            </v:group>
            <v:group style="position:absolute;left:799;top:10573;width:5645;height:2" coordorigin="799,10573" coordsize="5645,2">
              <v:shape style="position:absolute;left:799;top:10573;width:5645;height:2" coordorigin="799,10573" coordsize="5645,0" path="m799,10573l6444,10573e" filled="f" stroked="t" strokeweight=".72pt" strokecolor="#3F4444">
                <v:path arrowok="t"/>
              </v:shape>
            </v:group>
            <v:group style="position:absolute;left:2488;top:9511;width:2;height:4982" coordorigin="2488,9511" coordsize="2,4982">
              <v:shape style="position:absolute;left:2488;top:9511;width:2;height:4982" coordorigin="2488,9511" coordsize="0,4982" path="m2488,14494l2488,9511e" filled="f" stroked="t" strokeweight=".72pt" strokecolor="#383838">
                <v:path arrowok="t"/>
              </v:shape>
            </v:group>
            <v:group style="position:absolute;left:6379;top:10580;width:936;height:2" coordorigin="6379,10580" coordsize="936,2">
              <v:shape style="position:absolute;left:6379;top:10580;width:936;height:2" coordorigin="6379,10580" coordsize="936,0" path="m6379,10580l7315,10580e" filled="f" stroked="t" strokeweight=".36pt" strokecolor="#2B2F2F">
                <v:path arrowok="t"/>
              </v:shape>
            </v:group>
            <v:group style="position:absolute;left:7250;top:10588;width:4356;height:2" coordorigin="7250,10588" coordsize="4356,2">
              <v:shape style="position:absolute;left:7250;top:10588;width:4356;height:2" coordorigin="7250,10588" coordsize="4356,0" path="m7250,10588l11606,10588e" filled="f" stroked="t" strokeweight=".72pt" strokecolor="#444844">
                <v:path arrowok="t"/>
              </v:shape>
            </v:group>
            <v:group style="position:absolute;left:504;top:11034;width:7200;height:2" coordorigin="504,11034" coordsize="7200,2">
              <v:shape style="position:absolute;left:504;top:11034;width:7200;height:2" coordorigin="504,11034" coordsize="7200,0" path="m504,11034l7704,11034e" filled="f" stroked="t" strokeweight=".72pt" strokecolor="#3B3F3F">
                <v:path arrowok="t"/>
              </v:shape>
            </v:group>
            <v:group style="position:absolute;left:508;top:10699;width:2;height:598" coordorigin="508,10699" coordsize="2,598">
              <v:shape style="position:absolute;left:508;top:10699;width:2;height:598" coordorigin="508,10699" coordsize="0,598" path="m508,11297l508,10699e" filled="f" stroked="t" strokeweight=".72pt" strokecolor="#444444">
                <v:path arrowok="t"/>
              </v:shape>
            </v:group>
            <v:group style="position:absolute;left:7646;top:11041;width:612;height:2" coordorigin="7646,11041" coordsize="612,2">
              <v:shape style="position:absolute;left:7646;top:11041;width:612;height:2" coordorigin="7646,11041" coordsize="612,0" path="m7646,11041l8258,11041e" filled="f" stroked="t" strokeweight=".36pt" strokecolor="#2B2F2B">
                <v:path arrowok="t"/>
              </v:shape>
            </v:group>
            <v:group style="position:absolute;left:8194;top:11041;width:223;height:2" coordorigin="8194,11041" coordsize="223,2">
              <v:shape style="position:absolute;left:8194;top:11041;width:223;height:2" coordorigin="8194,11041" coordsize="223,0" path="m8194,11041l8417,11041e" filled="f" stroked="t" strokeweight=".36pt" strokecolor="#181C18">
                <v:path arrowok="t"/>
              </v:shape>
            </v:group>
            <v:group style="position:absolute;left:8352;top:11048;width:3247;height:2" coordorigin="8352,11048" coordsize="3247,2">
              <v:shape style="position:absolute;left:8352;top:11048;width:3247;height:2" coordorigin="8352,11048" coordsize="3247,0" path="m8352,11048l11599,11048e" filled="f" stroked="t" strokeweight=".72pt" strokecolor="#3F3F3F">
                <v:path arrowok="t"/>
              </v:shape>
            </v:group>
            <v:group style="position:absolute;left:504;top:11261;width:3528;height:2" coordorigin="504,11261" coordsize="3528,2">
              <v:shape style="position:absolute;left:504;top:11261;width:3528;height:2" coordorigin="504,11261" coordsize="3528,0" path="m504,11261l4032,11261e" filled="f" stroked="t" strokeweight=".72pt" strokecolor="#383B3B">
                <v:path arrowok="t"/>
              </v:shape>
            </v:group>
            <v:group style="position:absolute;left:3967;top:11268;width:274;height:2" coordorigin="3967,11268" coordsize="274,2">
              <v:shape style="position:absolute;left:3967;top:11268;width:274;height:2" coordorigin="3967,11268" coordsize="274,0" path="m3967,11268l4241,11268e" filled="f" stroked="t" strokeweight=".36pt" strokecolor="#282828">
                <v:path arrowok="t"/>
              </v:shape>
            </v:group>
            <v:group style="position:absolute;left:4140;top:11268;width:5177;height:2" coordorigin="4140,11268" coordsize="5177,2">
              <v:shape style="position:absolute;left:4140;top:11268;width:5177;height:2" coordorigin="4140,11268" coordsize="5177,0" path="m4140,11268l9317,11268e" filled="f" stroked="t" strokeweight=".72pt" strokecolor="#3B3F3F">
                <v:path arrowok="t"/>
              </v:shape>
            </v:group>
            <v:group style="position:absolute;left:9259;top:11272;width:497;height:2" coordorigin="9259,11272" coordsize="497,2">
              <v:shape style="position:absolute;left:9259;top:11272;width:497;height:2" coordorigin="9259,11272" coordsize="497,0" path="m9259,11272l9756,11272e" filled="f" stroked="t" strokeweight=".36pt" strokecolor="#232323">
                <v:path arrowok="t"/>
              </v:shape>
            </v:group>
            <v:group style="position:absolute;left:9691;top:11279;width:1908;height:2" coordorigin="9691,11279" coordsize="1908,2">
              <v:shape style="position:absolute;left:9691;top:11279;width:1908;height:2" coordorigin="9691,11279" coordsize="1908,0" path="m9691,11279l11599,11279e" filled="f" stroked="t" strokeweight=".72pt" strokecolor="#3B3B3B">
                <v:path arrowok="t"/>
              </v:shape>
            </v:group>
            <v:group style="position:absolute;left:11596;top:10994;width:2;height:5018" coordorigin="11596,10994" coordsize="2,5018">
              <v:shape style="position:absolute;left:11596;top:10994;width:2;height:5018" coordorigin="11596,10994" coordsize="0,5018" path="m11596,16013l11596,10994e" filled="f" stroked="t" strokeweight=".36pt" strokecolor="#383838">
                <v:path arrowok="t"/>
              </v:shape>
            </v:group>
            <v:group style="position:absolute;left:497;top:11495;width:5436;height:2" coordorigin="497,11495" coordsize="5436,2">
              <v:shape style="position:absolute;left:497;top:11495;width:5436;height:2" coordorigin="497,11495" coordsize="5436,0" path="m497,11495l5933,11495e" filled="f" stroked="t" strokeweight=".72pt" strokecolor="#444444">
                <v:path arrowok="t"/>
              </v:shape>
            </v:group>
            <v:group style="position:absolute;left:5875;top:11502;width:346;height:2" coordorigin="5875,11502" coordsize="346,2">
              <v:shape style="position:absolute;left:5875;top:11502;width:346;height:2" coordorigin="5875,11502" coordsize="346,0" path="m5875,11502l6221,11502e" filled="f" stroked="t" strokeweight=".36pt" strokecolor="#282B2B">
                <v:path arrowok="t"/>
              </v:shape>
            </v:group>
            <v:group style="position:absolute;left:6163;top:11502;width:281;height:2" coordorigin="6163,11502" coordsize="281,2">
              <v:shape style="position:absolute;left:6163;top:11502;width:281;height:2" coordorigin="6163,11502" coordsize="281,0" path="m6163,11502l6444,11502e" filled="f" stroked="t" strokeweight=".36pt" strokecolor="#181818">
                <v:path arrowok="t"/>
              </v:shape>
            </v:group>
            <v:group style="position:absolute;left:6379;top:11502;width:252;height:2" coordorigin="6379,11502" coordsize="252,2">
              <v:shape style="position:absolute;left:6379;top:11502;width:252;height:2" coordorigin="6379,11502" coordsize="252,0" path="m6379,11502l6631,11502e" filled="f" stroked="t" strokeweight=".36pt" strokecolor="#2B2F2F">
                <v:path arrowok="t"/>
              </v:shape>
            </v:group>
            <v:group style="position:absolute;left:6566;top:11509;width:5033;height:2" coordorigin="6566,11509" coordsize="5033,2">
              <v:shape style="position:absolute;left:6566;top:11509;width:5033;height:2" coordorigin="6566,11509" coordsize="5033,0" path="m6566,11509l11599,11509e" filled="f" stroked="t" strokeweight=".72pt" strokecolor="#444444">
                <v:path arrowok="t"/>
              </v:shape>
            </v:group>
            <v:group style="position:absolute;left:7301;top:11261;width:2;height:734" coordorigin="7301,11261" coordsize="2,734">
              <v:shape style="position:absolute;left:7301;top:11261;width:2;height:734" coordorigin="7301,11261" coordsize="0,734" path="m7301,11995l7301,11261e" filled="f" stroked="t" strokeweight=".72pt" strokecolor="#4F4F4F">
                <v:path arrowok="t"/>
              </v:shape>
            </v:group>
            <v:group style="position:absolute;left:11599;top:8431;width:2;height:7668" coordorigin="11599,8431" coordsize="2,7668">
              <v:shape style="position:absolute;left:11599;top:8431;width:2;height:7668" coordorigin="11599,8431" coordsize="0,7668" path="m11599,16099l11599,8431e" filled="f" stroked="t" strokeweight=".36pt" strokecolor="#3B3B3B">
                <v:path arrowok="t"/>
              </v:shape>
            </v:group>
            <v:group style="position:absolute;left:1829;top:11254;width:2;height:1368" coordorigin="1829,11254" coordsize="2,1368">
              <v:shape style="position:absolute;left:1829;top:11254;width:2;height:1368" coordorigin="1829,11254" coordsize="0,1368" path="m1829,12622l1829,11254e" filled="f" stroked="t" strokeweight=".72pt" strokecolor="#383838">
                <v:path arrowok="t"/>
              </v:shape>
            </v:group>
            <v:group style="position:absolute;left:3010;top:12542;width:1922;height:2" coordorigin="3010,12542" coordsize="1922,2">
              <v:shape style="position:absolute;left:3010;top:12542;width:1922;height:2" coordorigin="3010,12542" coordsize="1922,0" path="m3010,12542l4932,12542e" filled="f" stroked="t" strokeweight="1.44pt" strokecolor="#4B4F93">
                <v:path arrowok="t"/>
              </v:shape>
            </v:group>
            <v:group style="position:absolute;left:7297;top:11938;width:2;height:302" coordorigin="7297,11938" coordsize="2,302">
              <v:shape style="position:absolute;left:7297;top:11938;width:2;height:302" coordorigin="7297,11938" coordsize="0,302" path="m7297,12240l7297,11938e" filled="f" stroked="t" strokeweight=".36pt" strokecolor="#232323">
                <v:path arrowok="t"/>
              </v:shape>
            </v:group>
            <v:group style="position:absolute;left:500;top:10699;width:2;height:1872" coordorigin="500,10699" coordsize="2,1872">
              <v:shape style="position:absolute;left:500;top:10699;width:2;height:1872" coordorigin="500,10699" coordsize="0,1872" path="m500,12571l500,10699e" filled="f" stroked="t" strokeweight=".36pt" strokecolor="#3F3F3F">
                <v:path arrowok="t"/>
              </v:shape>
            </v:group>
            <v:group style="position:absolute;left:1267;top:11254;width:2;height:1764" coordorigin="1267,11254" coordsize="2,1764">
              <v:shape style="position:absolute;left:1267;top:11254;width:2;height:1764" coordorigin="1267,11254" coordsize="0,1764" path="m1267,13018l1267,11254e" filled="f" stroked="t" strokeweight=".72pt" strokecolor="#383838">
                <v:path arrowok="t"/>
              </v:shape>
            </v:group>
            <v:group style="position:absolute;left:7294;top:12175;width:2;height:1598" coordorigin="7294,12175" coordsize="2,1598">
              <v:shape style="position:absolute;left:7294;top:12175;width:2;height:1598" coordorigin="7294,12175" coordsize="0,1598" path="m7294,13774l7294,12175e" filled="f" stroked="t" strokeweight=".72pt" strokecolor="#4B4B4B">
                <v:path arrowok="t"/>
              </v:shape>
            </v:group>
            <v:group style="position:absolute;left:500;top:10699;width:2;height:3074" coordorigin="500,10699" coordsize="2,3074">
              <v:shape style="position:absolute;left:500;top:10699;width:2;height:3074" coordorigin="500,10699" coordsize="0,3074" path="m500,13774l500,10699e" filled="f" stroked="t" strokeweight=".72pt" strokecolor="#484848">
                <v:path arrowok="t"/>
              </v:shape>
            </v:group>
            <v:group style="position:absolute;left:1264;top:12953;width:2;height:187" coordorigin="1264,12953" coordsize="2,187">
              <v:shape style="position:absolute;left:1264;top:12953;width:2;height:187" coordorigin="1264,12953" coordsize="0,187" path="m1264,13140l1264,12953e" filled="f" stroked="t" strokeweight=".36pt" strokecolor="#0C0C0C">
                <v:path arrowok="t"/>
              </v:shape>
            </v:group>
            <v:group style="position:absolute;left:1260;top:13075;width:2;height:1008" coordorigin="1260,13075" coordsize="2,1008">
              <v:shape style="position:absolute;left:1260;top:13075;width:2;height:1008" coordorigin="1260,13075" coordsize="0,1008" path="m1260,14083l1260,13075e" filled="f" stroked="t" strokeweight=".72pt" strokecolor="#383838">
                <v:path arrowok="t"/>
              </v:shape>
            </v:group>
            <v:group style="position:absolute;left:468;top:13421;width:778;height:2" coordorigin="468,13421" coordsize="778,2">
              <v:shape style="position:absolute;left:468;top:13421;width:778;height:2" coordorigin="468,13421" coordsize="778,0" path="m468,13421l1246,13421e" filled="f" stroked="t" strokeweight=".36pt" strokecolor="#575757">
                <v:path arrowok="t"/>
              </v:shape>
            </v:group>
            <v:group style="position:absolute;left:1224;top:13421;width:1253;height:2" coordorigin="1224,13421" coordsize="1253,2">
              <v:shape style="position:absolute;left:1224;top:13421;width:1253;height:2" coordorigin="1224,13421" coordsize="1253,0" path="m1224,13421l2477,13421e" filled="f" stroked="t" strokeweight=".36pt" strokecolor="#383838">
                <v:path arrowok="t"/>
              </v:shape>
            </v:group>
            <v:group style="position:absolute;left:493;top:13709;width:2;height:259" coordorigin="493,13709" coordsize="2,259">
              <v:shape style="position:absolute;left:493;top:13709;width:2;height:259" coordorigin="493,13709" coordsize="0,259" path="m493,13968l493,13709e" filled="f" stroked="t" strokeweight=".36pt" strokecolor="#181818">
                <v:path arrowok="t"/>
              </v:shape>
            </v:group>
            <v:group style="position:absolute;left:1818;top:13709;width:2;height:94" coordorigin="1818,13709" coordsize="2,94">
              <v:shape style="position:absolute;left:1818;top:13709;width:2;height:94" coordorigin="1818,13709" coordsize="0,94" path="m1818,13802l1818,13709e" filled="f" stroked="t" strokeweight=".36pt" strokecolor="#0F0F0F">
                <v:path arrowok="t"/>
              </v:shape>
            </v:group>
            <v:group style="position:absolute;left:2466;top:13709;width:2;height:94" coordorigin="2466,13709" coordsize="2,94">
              <v:shape style="position:absolute;left:2466;top:13709;width:2;height:94" coordorigin="2466,13709" coordsize="0,94" path="m2466,13802l2466,13709e" filled="f" stroked="t" strokeweight=".36pt" strokecolor="#1C1C1C">
                <v:path arrowok="t"/>
              </v:shape>
            </v:group>
            <v:group style="position:absolute;left:7290;top:13709;width:2;height:259" coordorigin="7290,13709" coordsize="2,259">
              <v:shape style="position:absolute;left:7290;top:13709;width:2;height:259" coordorigin="7290,13709" coordsize="0,259" path="m7290,13968l7290,13709e" filled="f" stroked="t" strokeweight=".36pt" strokecolor="#1C1C1C">
                <v:path arrowok="t"/>
              </v:shape>
            </v:group>
            <v:group style="position:absolute;left:9252;top:13756;width:72;height:2" coordorigin="9252,13756" coordsize="72,2">
              <v:shape style="position:absolute;left:9252;top:13756;width:72;height:2" coordorigin="9252,13756" coordsize="72,0" path="m9252,13756l9324,13756e" filled="f" stroked="t" strokeweight="3.24pt" strokecolor="#8387A0">
                <v:path arrowok="t"/>
              </v:shape>
            </v:group>
            <v:group style="position:absolute;left:1818;top:12514;width:2;height:2275" coordorigin="1818,12514" coordsize="2,2275">
              <v:shape style="position:absolute;left:1818;top:12514;width:2;height:2275" coordorigin="1818,12514" coordsize="0,2275" path="m1818,14789l1818,12514e" filled="f" stroked="t" strokeweight=".72pt" strokecolor="#343434">
                <v:path arrowok="t"/>
              </v:shape>
            </v:group>
            <v:group style="position:absolute;left:2470;top:11448;width:2;height:4003" coordorigin="2470,11448" coordsize="2,4003">
              <v:shape style="position:absolute;left:2470;top:11448;width:2;height:4003" coordorigin="2470,11448" coordsize="0,4003" path="m2470,15451l2470,11448e" filled="f" stroked="t" strokeweight=".72pt" strokecolor="#383838">
                <v:path arrowok="t"/>
              </v:shape>
            </v:group>
            <v:group style="position:absolute;left:7290;top:13910;width:2;height:173" coordorigin="7290,13910" coordsize="2,173">
              <v:shape style="position:absolute;left:7290;top:13910;width:2;height:173" coordorigin="7290,13910" coordsize="0,173" path="m7290,14083l7290,13910e" filled="f" stroked="t" strokeweight=".36pt" strokecolor="#343434">
                <v:path arrowok="t"/>
              </v:shape>
            </v:group>
            <v:group style="position:absolute;left:2902;top:14519;width:1044;height:2" coordorigin="2902,14519" coordsize="1044,2">
              <v:shape style="position:absolute;left:2902;top:14519;width:1044;height:2" coordorigin="2902,14519" coordsize="1044,0" path="m2902,14519l3946,14519e" filled="f" stroked="t" strokeweight="1.08pt" strokecolor="#9070DB">
                <v:path arrowok="t"/>
              </v:shape>
            </v:group>
            <v:group style="position:absolute;left:3859;top:14551;width:245;height:2" coordorigin="3859,14551" coordsize="245,2">
              <v:shape style="position:absolute;left:3859;top:14551;width:245;height:2" coordorigin="3859,14551" coordsize="245,0" path="m3859,14551l4104,14551e" filled="f" stroked="t" strokeweight="2.52pt" strokecolor="#8C70D8">
                <v:path arrowok="t"/>
              </v:shape>
            </v:group>
            <v:group style="position:absolute;left:3967;top:14551;width:274;height:2" coordorigin="3967,14551" coordsize="274,2">
              <v:shape style="position:absolute;left:3967;top:14551;width:274;height:2" coordorigin="3967,14551" coordsize="274,0" path="m3967,14551l4241,14551e" filled="f" stroked="t" strokeweight="1.8pt" strokecolor="#9070D8">
                <v:path arrowok="t"/>
              </v:shape>
            </v:group>
            <v:group style="position:absolute;left:4126;top:14530;width:274;height:2" coordorigin="4126,14530" coordsize="274,2">
              <v:shape style="position:absolute;left:4126;top:14530;width:274;height:2" coordorigin="4126,14530" coordsize="274,0" path="m4126,14530l4399,14530e" filled="f" stroked="t" strokeweight="2.52pt" strokecolor="#9074DB">
                <v:path arrowok="t"/>
              </v:shape>
            </v:group>
            <v:group style="position:absolute;left:5728;top:14098;width:2;height:914" coordorigin="5728,14098" coordsize="2,914">
              <v:shape style="position:absolute;left:5728;top:14098;width:2;height:914" coordorigin="5728,14098" coordsize="0,914" path="m5728,15012l5728,14098e" filled="f" stroked="t" strokeweight="1.08pt" strokecolor="#4B4FA0">
                <v:path arrowok="t"/>
              </v:shape>
            </v:group>
            <v:group style="position:absolute;left:11581;top:13385;width:2;height:2714" coordorigin="11581,13385" coordsize="2,2714">
              <v:shape style="position:absolute;left:11581;top:13385;width:2;height:2714" coordorigin="11581,13385" coordsize="0,2714" path="m11581,16099l11581,13385e" filled="f" stroked="t" strokeweight=".72pt" strokecolor="#3B3B3B">
                <v:path arrowok="t"/>
              </v:shape>
            </v:group>
            <v:group style="position:absolute;left:475;top:16078;width:1361;height:2" coordorigin="475,16078" coordsize="1361,2">
              <v:shape style="position:absolute;left:475;top:16078;width:1361;height:2" coordorigin="475,16078" coordsize="1361,0" path="m475,16078l1836,16078e" filled="f" stroked="t" strokeweight=".72pt" strokecolor="#3F4444">
                <v:path arrowok="t"/>
              </v:shape>
            </v:group>
            <v:group style="position:absolute;left:486;top:10699;width:2;height:5386" coordorigin="486,10699" coordsize="2,5386">
              <v:shape style="position:absolute;left:486;top:10699;width:2;height:5386" coordorigin="486,10699" coordsize="0,5386" path="m486,16085l486,10699e" filled="f" stroked="t" strokeweight=".72pt" strokecolor="#444444">
                <v:path arrowok="t"/>
              </v:shape>
            </v:group>
            <v:group style="position:absolute;left:1249;top:14026;width:2;height:2059" coordorigin="1249,14026" coordsize="2,2059">
              <v:shape style="position:absolute;left:1249;top:14026;width:2;height:2059" coordorigin="1249,14026" coordsize="0,2059" path="m1249,16085l1249,14026e" filled="f" stroked="t" strokeweight=".72pt" strokecolor="#383838">
                <v:path arrowok="t"/>
              </v:shape>
            </v:group>
            <v:group style="position:absolute;left:1804;top:14717;width:2;height:1361" coordorigin="1804,14717" coordsize="2,1361">
              <v:shape style="position:absolute;left:1804;top:14717;width:2;height:1361" coordorigin="1804,14717" coordsize="0,1361" path="m1804,16078l1804,14717e" filled="f" stroked="t" strokeweight=".72pt" strokecolor="#383838">
                <v:path arrowok="t"/>
              </v:shape>
            </v:group>
            <v:group style="position:absolute;left:1757;top:16074;width:749;height:2" coordorigin="1757,16074" coordsize="749,2">
              <v:shape style="position:absolute;left:1757;top:16074;width:749;height:2" coordorigin="1757,16074" coordsize="749,0" path="m1757,16074l2506,16074e" filled="f" stroked="t" strokeweight=".36pt" strokecolor="#282B2B">
                <v:path arrowok="t"/>
              </v:shape>
            </v:group>
            <v:group style="position:absolute;left:2452;top:14501;width:2;height:1584" coordorigin="2452,14501" coordsize="2,1584">
              <v:shape style="position:absolute;left:2452;top:14501;width:2;height:1584" coordorigin="2452,14501" coordsize="0,1584" path="m2452,16085l2452,14501e" filled="f" stroked="t" strokeweight=".72pt" strokecolor="#383838">
                <v:path arrowok="t"/>
              </v:shape>
            </v:group>
            <v:group style="position:absolute;left:2426;top:16078;width:4018;height:2" coordorigin="2426,16078" coordsize="4018,2">
              <v:shape style="position:absolute;left:2426;top:16078;width:4018;height:2" coordorigin="2426,16078" coordsize="4018,0" path="m2426,16078l6444,16078e" filled="f" stroked="t" strokeweight=".72pt" strokecolor="#444844">
                <v:path arrowok="t"/>
              </v:shape>
            </v:group>
            <v:group style="position:absolute;left:6379;top:16081;width:1879;height:2" coordorigin="6379,16081" coordsize="1879,2">
              <v:shape style="position:absolute;left:6379;top:16081;width:1879;height:2" coordorigin="6379,16081" coordsize="1879,0" path="m6379,16081l8258,16081e" filled="f" stroked="t" strokeweight=".36pt" strokecolor="#232323">
                <v:path arrowok="t"/>
              </v:shape>
            </v:group>
            <v:group style="position:absolute;left:7283;top:11261;width:2;height:4831" coordorigin="7283,11261" coordsize="2,4831">
              <v:shape style="position:absolute;left:7283;top:11261;width:2;height:4831" coordorigin="7283,11261" coordsize="0,4831" path="m7283,16092l7283,11261e" filled="f" stroked="t" strokeweight=".72pt" strokecolor="#444444">
                <v:path arrowok="t"/>
              </v:shape>
            </v:group>
            <v:group style="position:absolute;left:8194;top:16088;width:3384;height:2" coordorigin="8194,16088" coordsize="3384,2">
              <v:shape style="position:absolute;left:8194;top:16088;width:3384;height:2" coordorigin="8194,16088" coordsize="3384,0" path="m8194,16088l11578,16088e" filled="f" stroked="t" strokeweight=".72pt" strokecolor="#444444">
                <v:path arrowok="t"/>
              </v:shape>
            </v:group>
            <v:group style="position:absolute;left:10312;top:12487;width:2;height:399" coordorigin="10312,12487" coordsize="2,399">
              <v:shape style="position:absolute;left:10312;top:12487;width:2;height:399" coordorigin="10312,12487" coordsize="0,399" path="m10312,12886l10312,12487e" filled="f" stroked="t" strokeweight="3.1969pt" strokecolor="#DDDFE4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9" w:after="0" w:line="240" w:lineRule="auto"/>
        <w:ind w:right="-60"/>
        <w:jc w:val="righ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color w:val="5B5B5B"/>
          <w:spacing w:val="0"/>
          <w:w w:val="112"/>
        </w:rPr>
        <w:t>·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0" w:right="0"/>
        </w:sectPr>
      </w:pPr>
      <w:rPr/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72" w:right="429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11"/>
          <w:w w:val="63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7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8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10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8"/>
        </w:rPr>
        <w:t>BÜYÜKŞE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9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10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BELE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51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9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3"/>
          <w:w w:val="11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76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1" w:after="0" w:line="181" w:lineRule="exact"/>
        <w:ind w:left="3882" w:right="443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4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4"/>
          <w:w w:val="100"/>
          <w:position w:val="-4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4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1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4"/>
        </w:rPr>
        <w:t>DAİ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1"/>
          <w:position w:val="-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2"/>
          <w:position w:val="-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3"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3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26"/>
          <w:w w:val="63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6"/>
          <w:position w:val="-4"/>
        </w:rPr>
        <w:t>BAŞKANLI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7"/>
          <w:position w:val="-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3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76"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20" w:lineRule="exact"/>
        <w:ind w:left="965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5E5E5E"/>
          <w:spacing w:val="0"/>
          <w:w w:val="127"/>
          <w:position w:val="-2"/>
        </w:rPr>
        <w:t>IZMIR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176" w:lineRule="exact"/>
        <w:ind w:left="692" w:right="-20"/>
        <w:jc w:val="left"/>
        <w:tabs>
          <w:tab w:pos="34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9.256435pt;margin-top:-42.029732pt;width:498.64772pt;height:65.317797pt;mso-position-horizontal-relative:page;mso-position-vertical-relative:paragraph;z-index:-7623" type="#_x0000_t202" filled="f" stroked="f">
            <v:textbox inset="0,0,0,0">
              <w:txbxContent>
                <w:p>
                  <w:pPr>
                    <w:spacing w:before="0" w:after="0" w:line="1306" w:lineRule="exact"/>
                    <w:ind w:right="-236"/>
                    <w:jc w:val="left"/>
                    <w:tabs>
                      <w:tab w:pos="8780" w:val="left"/>
                    </w:tabs>
                    <w:rPr>
                      <w:rFonts w:ascii="Arial" w:hAnsi="Arial" w:cs="Arial" w:eastAsia="Arial"/>
                      <w:sz w:val="120"/>
                      <w:szCs w:val="120"/>
                    </w:rPr>
                  </w:pPr>
                  <w:rPr/>
                  <w:r>
                    <w:rPr>
                      <w:rFonts w:ascii="Arial" w:hAnsi="Arial" w:cs="Arial" w:eastAsia="Arial"/>
                      <w:sz w:val="87"/>
                      <w:szCs w:val="87"/>
                      <w:color w:val="383838"/>
                      <w:spacing w:val="0"/>
                      <w:w w:val="180"/>
                      <w:b/>
                      <w:bCs/>
                      <w:i/>
                      <w:position w:val="34"/>
                    </w:rPr>
                    <w:t>l</w:t>
                  </w:r>
                  <w:r>
                    <w:rPr>
                      <w:rFonts w:ascii="Arial" w:hAnsi="Arial" w:cs="Arial" w:eastAsia="Arial"/>
                      <w:sz w:val="87"/>
                      <w:szCs w:val="87"/>
                      <w:color w:val="383838"/>
                      <w:spacing w:val="-426"/>
                      <w:w w:val="180"/>
                      <w:b/>
                      <w:bCs/>
                      <w:i/>
                      <w:position w:val="34"/>
                    </w:rPr>
                    <w:t> </w:t>
                  </w:r>
                  <w:r>
                    <w:rPr>
                      <w:rFonts w:ascii="Arial" w:hAnsi="Arial" w:cs="Arial" w:eastAsia="Arial"/>
                      <w:sz w:val="87"/>
                      <w:szCs w:val="87"/>
                      <w:color w:val="383838"/>
                      <w:spacing w:val="0"/>
                      <w:w w:val="100"/>
                      <w:b/>
                      <w:bCs/>
                      <w:i/>
                      <w:position w:val="34"/>
                    </w:rPr>
                    <w:tab/>
                  </w:r>
                  <w:r>
                    <w:rPr>
                      <w:rFonts w:ascii="Arial" w:hAnsi="Arial" w:cs="Arial" w:eastAsia="Arial"/>
                      <w:sz w:val="87"/>
                      <w:szCs w:val="87"/>
                      <w:color w:val="383838"/>
                      <w:spacing w:val="0"/>
                      <w:w w:val="100"/>
                      <w:b/>
                      <w:bCs/>
                      <w:i/>
                      <w:position w:val="34"/>
                    </w:rPr>
                  </w:r>
                  <w:r>
                    <w:rPr>
                      <w:rFonts w:ascii="Arial" w:hAnsi="Arial" w:cs="Arial" w:eastAsia="Arial"/>
                      <w:sz w:val="120"/>
                      <w:szCs w:val="120"/>
                      <w:color w:val="5E5E5E"/>
                      <w:spacing w:val="0"/>
                      <w:w w:val="180"/>
                      <w:b/>
                      <w:bCs/>
                      <w:position w:val="-3"/>
                    </w:rPr>
                    <w:t>8</w:t>
                  </w:r>
                  <w:r>
                    <w:rPr>
                      <w:rFonts w:ascii="Arial" w:hAnsi="Arial" w:cs="Arial" w:eastAsia="Arial"/>
                      <w:sz w:val="120"/>
                      <w:szCs w:val="120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282828"/>
          <w:spacing w:val="0"/>
          <w:w w:val="107"/>
        </w:rPr>
        <w:t>BÜYÜKŞEHIR</w:t>
      </w:r>
      <w:r>
        <w:rPr>
          <w:rFonts w:ascii="Arial" w:hAnsi="Arial" w:cs="Arial" w:eastAsia="Arial"/>
          <w:sz w:val="15"/>
          <w:szCs w:val="15"/>
          <w:color w:val="282828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28282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161616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61616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tfaiye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1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8"/>
        </w:rPr>
        <w:t>Müdahale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1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8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7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8"/>
        </w:rPr>
        <w:t>Müdürlüğü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56" w:lineRule="exact"/>
        <w:ind w:left="735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color w:val="5E5E5E"/>
          <w:w w:val="117"/>
          <w:position w:val="9"/>
        </w:rPr>
        <w:t>BE</w:t>
      </w:r>
      <w:r>
        <w:rPr>
          <w:rFonts w:ascii="Arial" w:hAnsi="Arial" w:cs="Arial" w:eastAsia="Arial"/>
          <w:sz w:val="14"/>
          <w:szCs w:val="14"/>
          <w:color w:val="5E5E5E"/>
          <w:spacing w:val="3"/>
          <w:w w:val="118"/>
          <w:position w:val="9"/>
        </w:rPr>
        <w:t>L</w:t>
      </w:r>
      <w:r>
        <w:rPr>
          <w:rFonts w:ascii="Arial" w:hAnsi="Arial" w:cs="Arial" w:eastAsia="Arial"/>
          <w:sz w:val="14"/>
          <w:szCs w:val="14"/>
          <w:color w:val="7B7C7B"/>
          <w:spacing w:val="9"/>
          <w:w w:val="105"/>
          <w:position w:val="9"/>
        </w:rPr>
        <w:t>E</w:t>
      </w:r>
      <w:r>
        <w:rPr>
          <w:rFonts w:ascii="Arial" w:hAnsi="Arial" w:cs="Arial" w:eastAsia="Arial"/>
          <w:sz w:val="14"/>
          <w:szCs w:val="14"/>
          <w:color w:val="5E5E5E"/>
          <w:spacing w:val="0"/>
          <w:w w:val="119"/>
          <w:position w:val="9"/>
        </w:rPr>
        <w:t>DI</w:t>
      </w:r>
      <w:r>
        <w:rPr>
          <w:rFonts w:ascii="Arial" w:hAnsi="Arial" w:cs="Arial" w:eastAsia="Arial"/>
          <w:sz w:val="14"/>
          <w:szCs w:val="14"/>
          <w:color w:val="5E5E5E"/>
          <w:spacing w:val="9"/>
          <w:w w:val="119"/>
          <w:position w:val="9"/>
        </w:rPr>
        <w:t>Y</w:t>
      </w:r>
      <w:r>
        <w:rPr>
          <w:rFonts w:ascii="Arial" w:hAnsi="Arial" w:cs="Arial" w:eastAsia="Arial"/>
          <w:sz w:val="14"/>
          <w:szCs w:val="14"/>
          <w:color w:val="7B7C7B"/>
          <w:spacing w:val="0"/>
          <w:w w:val="110"/>
          <w:position w:val="9"/>
        </w:rPr>
        <w:t>ES</w:t>
      </w:r>
      <w:r>
        <w:rPr>
          <w:rFonts w:ascii="Arial" w:hAnsi="Arial" w:cs="Arial" w:eastAsia="Arial"/>
          <w:sz w:val="14"/>
          <w:szCs w:val="14"/>
          <w:color w:val="5E5E5E"/>
          <w:spacing w:val="0"/>
          <w:w w:val="161"/>
          <w:position w:val="9"/>
        </w:rPr>
        <w:t>I</w:t>
      </w:r>
      <w:r>
        <w:rPr>
          <w:rFonts w:ascii="Arial" w:hAnsi="Arial" w:cs="Arial" w:eastAsia="Arial"/>
          <w:sz w:val="14"/>
          <w:szCs w:val="14"/>
          <w:color w:val="5E5E5E"/>
          <w:spacing w:val="0"/>
          <w:w w:val="100"/>
          <w:position w:val="9"/>
        </w:rPr>
        <w:tab/>
      </w:r>
      <w:r>
        <w:rPr>
          <w:rFonts w:ascii="Arial" w:hAnsi="Arial" w:cs="Arial" w:eastAsia="Arial"/>
          <w:sz w:val="14"/>
          <w:szCs w:val="14"/>
          <w:color w:val="5E5E5E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-1"/>
        </w:rPr>
        <w:t>YANG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94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5"/>
          <w:position w:val="-1"/>
        </w:rPr>
        <w:t>RAPORU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97" w:right="-20"/>
        <w:jc w:val="left"/>
        <w:tabs>
          <w:tab w:pos="1760" w:val="left"/>
          <w:tab w:pos="3260" w:val="left"/>
          <w:tab w:pos="5640" w:val="left"/>
          <w:tab w:pos="76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Ola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  <w:t>Tarihi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5"/>
          <w:position w:val="1"/>
        </w:rPr>
        <w:t>15.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55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1"/>
          <w:position w:val="1"/>
        </w:rPr>
        <w:t>0.2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2"/>
          <w:w w:val="101"/>
          <w:position w:val="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55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2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4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8"/>
          <w:w w:val="98"/>
          <w:position w:val="1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86"/>
          <w:position w:val="1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8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2"/>
          <w:position w:val="1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9"/>
          <w:w w:val="103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Sıra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  <w:t>12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7"/>
          <w:w w:val="95"/>
          <w:position w:val="1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5"/>
          <w:position w:val="1"/>
        </w:rPr>
        <w:t>Bildirim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13"/>
          <w:w w:val="9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4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55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2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2:44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4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  <w:position w:val="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9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>el: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0" w:after="0" w:line="230" w:lineRule="exact"/>
        <w:ind w:left="204" w:right="2767"/>
        <w:jc w:val="left"/>
        <w:tabs>
          <w:tab w:pos="1780" w:val="left"/>
          <w:tab w:pos="1860" w:val="left"/>
          <w:tab w:pos="3260" w:val="left"/>
          <w:tab w:pos="4640" w:val="left"/>
          <w:tab w:pos="56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ayıt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  <w:t>Tarihi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69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5.10.2017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5"/>
          <w:w w:val="65"/>
          <w:position w:val="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5"/>
          <w:position w:val="0"/>
        </w:rPr>
        <w:t>Kayıt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55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0248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4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8"/>
          <w:w w:val="100"/>
          <w:position w:val="1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  <w:t>Bildirim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  <w:t>Alan: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3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  <w:t>Kena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8"/>
          <w:position w:val="1"/>
        </w:rPr>
        <w:t>DAGLIOG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0"/>
          <w:w w:val="98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82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82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84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8"/>
          <w:w w:val="84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9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1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0"/>
        </w:rPr>
        <w:t>ile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4"/>
          <w:position w:val="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  <w:position w:val="0"/>
        </w:rPr>
        <w:tab/>
        <w:tab/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7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0"/>
        </w:rPr>
        <w:t>kikarakö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0"/>
        </w:rPr>
        <w:t>Malıallesi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5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0"/>
        </w:rPr>
        <w:t>kii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4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3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61616"/>
          <w:spacing w:val="0"/>
          <w:w w:val="7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61616"/>
          <w:spacing w:val="-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>AGA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1" w:after="0" w:line="240" w:lineRule="auto"/>
        <w:ind w:left="204" w:right="-20"/>
        <w:jc w:val="left"/>
        <w:tabs>
          <w:tab w:pos="18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ğru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Adres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Eskikarak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9"/>
          <w:w w:val="10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6"/>
        </w:rPr>
        <w:t>Maha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lesi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7"/>
        </w:rPr>
        <w:t>Mevki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4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4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0"/>
          <w:w w:val="4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19391"/>
          <w:spacing w:val="0"/>
          <w:w w:val="213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919391"/>
          <w:spacing w:val="-76"/>
          <w:w w:val="2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8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88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AGA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7" w:lineRule="exact"/>
        <w:ind w:left="197" w:right="-20"/>
        <w:jc w:val="left"/>
        <w:tabs>
          <w:tab w:pos="1880" w:val="left"/>
          <w:tab w:pos="4460" w:val="left"/>
          <w:tab w:pos="5840" w:val="left"/>
          <w:tab w:pos="79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79"/>
        </w:rPr>
        <w:t>TUrU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Ağaç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Yangını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5"/>
          <w:w w:val="11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2"/>
        </w:rPr>
        <w:t>ını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6"/>
          <w:w w:val="9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2"/>
          <w:w w:val="47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ınıfı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4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8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3"/>
          <w:w w:val="9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4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6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Sebebi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3"/>
        </w:rPr>
        <w:t>Açı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Ateş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76" w:lineRule="exact"/>
        <w:ind w:left="197" w:right="-20"/>
        <w:jc w:val="left"/>
        <w:tabs>
          <w:tab w:pos="3740" w:val="left"/>
          <w:tab w:pos="68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3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8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4"/>
          <w:w w:val="100"/>
          <w:position w:val="3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0"/>
          <w:position w:val="3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63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8"/>
          <w:w w:val="100"/>
          <w:position w:val="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9"/>
          <w:w w:val="79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28"/>
          <w:position w:val="3"/>
        </w:rPr>
        <w:t>se: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3"/>
        </w:rPr>
      </w:r>
      <w:r>
        <w:rPr>
          <w:rFonts w:ascii="Arial" w:hAnsi="Arial" w:cs="Arial" w:eastAsia="Arial"/>
          <w:sz w:val="16"/>
          <w:szCs w:val="16"/>
          <w:color w:val="484848"/>
          <w:spacing w:val="0"/>
          <w:w w:val="100"/>
          <w:position w:val="5"/>
        </w:rPr>
        <w:t>Yapını</w:t>
      </w:r>
      <w:r>
        <w:rPr>
          <w:rFonts w:ascii="Arial" w:hAnsi="Arial" w:cs="Arial" w:eastAsia="Arial"/>
          <w:sz w:val="16"/>
          <w:szCs w:val="16"/>
          <w:color w:val="4848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16"/>
          <w:szCs w:val="16"/>
          <w:color w:val="484848"/>
          <w:spacing w:val="14"/>
          <w:w w:val="100"/>
          <w:position w:val="5"/>
        </w:rPr>
        <w:t> </w:t>
      </w:r>
      <w:r>
        <w:rPr>
          <w:rFonts w:ascii="Arial" w:hAnsi="Arial" w:cs="Arial" w:eastAsia="Arial"/>
          <w:sz w:val="16"/>
          <w:szCs w:val="16"/>
          <w:color w:val="5E5E5E"/>
          <w:spacing w:val="1"/>
          <w:w w:val="100"/>
          <w:position w:val="5"/>
        </w:rPr>
        <w:t>Ş</w:t>
      </w:r>
      <w:r>
        <w:rPr>
          <w:rFonts w:ascii="Arial" w:hAnsi="Arial" w:cs="Arial" w:eastAsia="Arial"/>
          <w:sz w:val="16"/>
          <w:szCs w:val="16"/>
          <w:color w:val="7B7C7B"/>
          <w:spacing w:val="-2"/>
          <w:w w:val="100"/>
          <w:position w:val="5"/>
        </w:rPr>
        <w:t>e</w:t>
      </w:r>
      <w:r>
        <w:rPr>
          <w:rFonts w:ascii="Arial" w:hAnsi="Arial" w:cs="Arial" w:eastAsia="Arial"/>
          <w:sz w:val="16"/>
          <w:szCs w:val="16"/>
          <w:color w:val="484848"/>
          <w:spacing w:val="0"/>
          <w:w w:val="100"/>
          <w:position w:val="5"/>
        </w:rPr>
        <w:t>kli:</w:t>
      </w:r>
      <w:r>
        <w:rPr>
          <w:rFonts w:ascii="Arial" w:hAnsi="Arial" w:cs="Arial" w:eastAsia="Arial"/>
          <w:sz w:val="16"/>
          <w:szCs w:val="16"/>
          <w:color w:val="484848"/>
          <w:spacing w:val="-7"/>
          <w:w w:val="100"/>
          <w:position w:val="5"/>
        </w:rPr>
        <w:t> </w:t>
      </w:r>
      <w:r>
        <w:rPr>
          <w:rFonts w:ascii="Arial" w:hAnsi="Arial" w:cs="Arial" w:eastAsia="Arial"/>
          <w:sz w:val="16"/>
          <w:szCs w:val="16"/>
          <w:color w:val="484848"/>
          <w:spacing w:val="0"/>
          <w:w w:val="100"/>
          <w:position w:val="5"/>
        </w:rPr>
        <w:tab/>
      </w:r>
      <w:r>
        <w:rPr>
          <w:rFonts w:ascii="Arial" w:hAnsi="Arial" w:cs="Arial" w:eastAsia="Arial"/>
          <w:sz w:val="16"/>
          <w:szCs w:val="16"/>
          <w:color w:val="484848"/>
          <w:spacing w:val="0"/>
          <w:w w:val="100"/>
          <w:position w:val="5"/>
        </w:rPr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5"/>
          <w:position w:val="-4"/>
        </w:rPr>
        <w:t>Kulla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6"/>
          <w:position w:val="-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5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63"/>
          <w:position w:val="-4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4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1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9"/>
          <w:position w:val="-4"/>
        </w:rPr>
        <w:t>Şekl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47"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47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23"/>
          <w:w w:val="47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39" w:lineRule="exact"/>
        <w:ind w:left="3752" w:right="-20"/>
        <w:jc w:val="left"/>
        <w:tabs>
          <w:tab w:pos="7140" w:val="left"/>
          <w:tab w:pos="89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5E5E5E"/>
          <w:w w:val="101"/>
          <w:position w:val="1"/>
        </w:rPr>
        <w:t>Betonarnı</w:t>
      </w:r>
      <w:r>
        <w:rPr>
          <w:rFonts w:ascii="Arial" w:hAnsi="Arial" w:cs="Arial" w:eastAsia="Arial"/>
          <w:sz w:val="16"/>
          <w:szCs w:val="16"/>
          <w:color w:val="5E5E5E"/>
          <w:w w:val="102"/>
          <w:position w:val="1"/>
        </w:rPr>
        <w:t>c</w:t>
      </w:r>
      <w:r>
        <w:rPr>
          <w:rFonts w:ascii="Arial" w:hAnsi="Arial" w:cs="Arial" w:eastAsia="Arial"/>
          <w:sz w:val="16"/>
          <w:szCs w:val="16"/>
          <w:color w:val="5E5E5E"/>
          <w:w w:val="100"/>
          <w:position w:val="1"/>
        </w:rPr>
        <w:t> </w:t>
      </w:r>
      <w:r>
        <w:rPr>
          <w:rFonts w:ascii="Arial" w:hAnsi="Arial" w:cs="Arial" w:eastAsia="Arial"/>
          <w:sz w:val="16"/>
          <w:szCs w:val="16"/>
          <w:color w:val="5E5E5E"/>
          <w:spacing w:val="5"/>
          <w:w w:val="100"/>
          <w:position w:val="1"/>
        </w:rPr>
        <w:t> </w:t>
      </w:r>
      <w:r>
        <w:rPr>
          <w:rFonts w:ascii="Arial" w:hAnsi="Arial" w:cs="Arial" w:eastAsia="Arial"/>
          <w:sz w:val="16"/>
          <w:szCs w:val="16"/>
          <w:color w:val="383838"/>
          <w:spacing w:val="7"/>
          <w:w w:val="113"/>
          <w:position w:val="1"/>
        </w:rPr>
        <w:t>K</w:t>
      </w:r>
      <w:r>
        <w:rPr>
          <w:rFonts w:ascii="Arial" w:hAnsi="Arial" w:cs="Arial" w:eastAsia="Arial"/>
          <w:sz w:val="16"/>
          <w:szCs w:val="16"/>
          <w:color w:val="5E5E5E"/>
          <w:spacing w:val="-4"/>
          <w:w w:val="94"/>
          <w:position w:val="1"/>
        </w:rPr>
        <w:t>a</w:t>
      </w:r>
      <w:r>
        <w:rPr>
          <w:rFonts w:ascii="Arial" w:hAnsi="Arial" w:cs="Arial" w:eastAsia="Arial"/>
          <w:sz w:val="16"/>
          <w:szCs w:val="16"/>
          <w:color w:val="7B7C7B"/>
          <w:spacing w:val="-10"/>
          <w:w w:val="118"/>
          <w:position w:val="1"/>
        </w:rPr>
        <w:t>g</w:t>
      </w:r>
      <w:r>
        <w:rPr>
          <w:rFonts w:ascii="Arial" w:hAnsi="Arial" w:cs="Arial" w:eastAsia="Arial"/>
          <w:sz w:val="16"/>
          <w:szCs w:val="16"/>
          <w:color w:val="484848"/>
          <w:spacing w:val="0"/>
          <w:w w:val="125"/>
          <w:position w:val="1"/>
        </w:rPr>
        <w:t>ir</w:t>
      </w:r>
      <w:r>
        <w:rPr>
          <w:rFonts w:ascii="Arial" w:hAnsi="Arial" w:cs="Arial" w:eastAsia="Arial"/>
          <w:sz w:val="16"/>
          <w:szCs w:val="16"/>
          <w:color w:val="484848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16"/>
          <w:szCs w:val="16"/>
          <w:color w:val="484848"/>
          <w:spacing w:val="5"/>
          <w:w w:val="100"/>
          <w:position w:val="1"/>
        </w:rPr>
        <w:t> </w:t>
      </w:r>
      <w:r>
        <w:rPr>
          <w:rFonts w:ascii="Arial" w:hAnsi="Arial" w:cs="Arial" w:eastAsia="Arial"/>
          <w:sz w:val="16"/>
          <w:szCs w:val="16"/>
          <w:color w:val="5E5E5E"/>
          <w:spacing w:val="0"/>
          <w:w w:val="120"/>
          <w:position w:val="1"/>
        </w:rPr>
        <w:t>/\</w:t>
      </w:r>
      <w:r>
        <w:rPr>
          <w:rFonts w:ascii="Arial" w:hAnsi="Arial" w:cs="Arial" w:eastAsia="Arial"/>
          <w:sz w:val="16"/>
          <w:szCs w:val="16"/>
          <w:color w:val="5E5E5E"/>
          <w:spacing w:val="-3"/>
          <w:w w:val="121"/>
          <w:position w:val="1"/>
        </w:rPr>
        <w:t>h</w:t>
      </w:r>
      <w:r>
        <w:rPr>
          <w:rFonts w:ascii="Arial" w:hAnsi="Arial" w:cs="Arial" w:eastAsia="Arial"/>
          <w:sz w:val="16"/>
          <w:szCs w:val="16"/>
          <w:color w:val="7B7C7B"/>
          <w:spacing w:val="-11"/>
          <w:w w:val="94"/>
          <w:position w:val="1"/>
        </w:rPr>
        <w:t>ş</w:t>
      </w:r>
      <w:r>
        <w:rPr>
          <w:rFonts w:ascii="Arial" w:hAnsi="Arial" w:cs="Arial" w:eastAsia="Arial"/>
          <w:sz w:val="16"/>
          <w:szCs w:val="16"/>
          <w:color w:val="5E5E5E"/>
          <w:spacing w:val="0"/>
          <w:w w:val="100"/>
          <w:position w:val="1"/>
        </w:rPr>
        <w:t>ap</w:t>
      </w:r>
      <w:r>
        <w:rPr>
          <w:rFonts w:ascii="Arial" w:hAnsi="Arial" w:cs="Arial" w:eastAsia="Arial"/>
          <w:sz w:val="16"/>
          <w:szCs w:val="16"/>
          <w:color w:val="5E5E5E"/>
          <w:spacing w:val="0"/>
          <w:w w:val="100"/>
          <w:position w:val="1"/>
        </w:rPr>
        <w:t>  </w:t>
      </w:r>
      <w:r>
        <w:rPr>
          <w:rFonts w:ascii="Arial" w:hAnsi="Arial" w:cs="Arial" w:eastAsia="Arial"/>
          <w:sz w:val="16"/>
          <w:szCs w:val="16"/>
          <w:color w:val="5E5E5E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16"/>
          <w:szCs w:val="16"/>
          <w:color w:val="5E5E5E"/>
          <w:spacing w:val="0"/>
          <w:w w:val="98"/>
          <w:position w:val="1"/>
        </w:rPr>
        <w:t>Ç</w:t>
      </w:r>
      <w:r>
        <w:rPr>
          <w:rFonts w:ascii="Arial" w:hAnsi="Arial" w:cs="Arial" w:eastAsia="Arial"/>
          <w:sz w:val="16"/>
          <w:szCs w:val="16"/>
          <w:color w:val="5E5E5E"/>
          <w:spacing w:val="-2"/>
          <w:w w:val="98"/>
          <w:position w:val="1"/>
        </w:rPr>
        <w:t>e</w:t>
      </w:r>
      <w:r>
        <w:rPr>
          <w:rFonts w:ascii="Arial" w:hAnsi="Arial" w:cs="Arial" w:eastAsia="Arial"/>
          <w:sz w:val="16"/>
          <w:szCs w:val="16"/>
          <w:color w:val="383838"/>
          <w:spacing w:val="0"/>
          <w:w w:val="123"/>
          <w:position w:val="1"/>
        </w:rPr>
        <w:t>lik</w:t>
      </w:r>
      <w:r>
        <w:rPr>
          <w:rFonts w:ascii="Arial" w:hAnsi="Arial" w:cs="Arial" w:eastAsia="Arial"/>
          <w:sz w:val="16"/>
          <w:szCs w:val="16"/>
          <w:color w:val="383838"/>
          <w:spacing w:val="0"/>
          <w:w w:val="100"/>
          <w:position w:val="1"/>
        </w:rPr>
        <w:t>   </w:t>
      </w:r>
      <w:r>
        <w:rPr>
          <w:rFonts w:ascii="Arial" w:hAnsi="Arial" w:cs="Arial" w:eastAsia="Arial"/>
          <w:sz w:val="16"/>
          <w:szCs w:val="16"/>
          <w:color w:val="383838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16"/>
          <w:szCs w:val="16"/>
          <w:color w:val="5E5E5E"/>
          <w:spacing w:val="0"/>
          <w:w w:val="104"/>
          <w:position w:val="1"/>
        </w:rPr>
        <w:t>Diğ</w:t>
      </w:r>
      <w:r>
        <w:rPr>
          <w:rFonts w:ascii="Arial" w:hAnsi="Arial" w:cs="Arial" w:eastAsia="Arial"/>
          <w:sz w:val="16"/>
          <w:szCs w:val="16"/>
          <w:color w:val="5E5E5E"/>
          <w:spacing w:val="-1"/>
          <w:w w:val="104"/>
          <w:position w:val="1"/>
        </w:rPr>
        <w:t>e</w:t>
      </w:r>
      <w:r>
        <w:rPr>
          <w:rFonts w:ascii="Arial" w:hAnsi="Arial" w:cs="Arial" w:eastAsia="Arial"/>
          <w:sz w:val="16"/>
          <w:szCs w:val="16"/>
          <w:color w:val="383838"/>
          <w:spacing w:val="0"/>
          <w:w w:val="111"/>
          <w:position w:val="1"/>
        </w:rPr>
        <w:t>r</w:t>
      </w:r>
      <w:r>
        <w:rPr>
          <w:rFonts w:ascii="Arial" w:hAnsi="Arial" w:cs="Arial" w:eastAsia="Arial"/>
          <w:sz w:val="16"/>
          <w:szCs w:val="16"/>
          <w:color w:val="38383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6"/>
          <w:szCs w:val="16"/>
          <w:color w:val="383838"/>
          <w:spacing w:val="0"/>
          <w:w w:val="99"/>
          <w:position w:val="1"/>
        </w:rPr>
      </w:r>
      <w:r>
        <w:rPr>
          <w:rFonts w:ascii="Arial" w:hAnsi="Arial" w:cs="Arial" w:eastAsia="Arial"/>
          <w:sz w:val="16"/>
          <w:szCs w:val="16"/>
          <w:color w:val="383838"/>
          <w:spacing w:val="0"/>
          <w:w w:val="99"/>
          <w:u w:val="single" w:color="7C7C7C"/>
          <w:position w:val="1"/>
        </w:rPr>
        <w:t> </w:t>
      </w:r>
      <w:r>
        <w:rPr>
          <w:rFonts w:ascii="Arial" w:hAnsi="Arial" w:cs="Arial" w:eastAsia="Arial"/>
          <w:sz w:val="16"/>
          <w:szCs w:val="16"/>
          <w:color w:val="383838"/>
          <w:spacing w:val="0"/>
          <w:w w:val="100"/>
          <w:u w:val="single" w:color="7C7C7C"/>
          <w:position w:val="1"/>
        </w:rPr>
        <w:tab/>
      </w:r>
      <w:r>
        <w:rPr>
          <w:rFonts w:ascii="Arial" w:hAnsi="Arial" w:cs="Arial" w:eastAsia="Arial"/>
          <w:sz w:val="16"/>
          <w:szCs w:val="16"/>
          <w:color w:val="383838"/>
          <w:spacing w:val="0"/>
          <w:w w:val="100"/>
          <w:u w:val="single" w:color="7C7C7C"/>
          <w:position w:val="1"/>
        </w:rPr>
      </w:r>
      <w:r>
        <w:rPr>
          <w:rFonts w:ascii="Arial" w:hAnsi="Arial" w:cs="Arial" w:eastAsia="Arial"/>
          <w:sz w:val="16"/>
          <w:szCs w:val="16"/>
          <w:color w:val="383838"/>
          <w:spacing w:val="0"/>
          <w:w w:val="100"/>
          <w:position w:val="1"/>
        </w:rPr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370" w:lineRule="exact"/>
        <w:ind w:left="4578" w:right="-20"/>
        <w:jc w:val="left"/>
        <w:tabs>
          <w:tab w:pos="5180" w:val="left"/>
          <w:tab w:pos="6140" w:val="left"/>
          <w:tab w:pos="68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460.04541pt;margin-top:.460982pt;width:39.145159pt;height:.1pt;mso-position-horizontal-relative:page;mso-position-vertical-relative:paragraph;z-index:-7624" coordorigin="9201,9" coordsize="783,2">
            <v:shape style="position:absolute;left:9201;top:9;width:783;height:2" coordorigin="9201,9" coordsize="783,0" path="m9201,9l9984,9e" filled="f" stroked="t" strokeweight=".3591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5"/>
          <w:szCs w:val="35"/>
          <w:color w:val="5E5E5E"/>
          <w:spacing w:val="0"/>
          <w:w w:val="69"/>
          <w:position w:val="-1"/>
        </w:rPr>
        <w:t>ı</w:t>
      </w:r>
      <w:r>
        <w:rPr>
          <w:rFonts w:ascii="Arial" w:hAnsi="Arial" w:cs="Arial" w:eastAsia="Arial"/>
          <w:sz w:val="35"/>
          <w:szCs w:val="35"/>
          <w:color w:val="5E5E5E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35"/>
          <w:szCs w:val="35"/>
          <w:color w:val="5E5E5E"/>
          <w:spacing w:val="0"/>
          <w:w w:val="46"/>
          <w:position w:val="-1"/>
        </w:rPr>
        <w:t>ı</w:t>
      </w:r>
      <w:r>
        <w:rPr>
          <w:rFonts w:ascii="Arial" w:hAnsi="Arial" w:cs="Arial" w:eastAsia="Arial"/>
          <w:sz w:val="35"/>
          <w:szCs w:val="35"/>
          <w:color w:val="5E5E5E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35"/>
          <w:szCs w:val="35"/>
          <w:color w:val="5E5E5E"/>
          <w:spacing w:val="0"/>
          <w:w w:val="100"/>
          <w:position w:val="-1"/>
        </w:rPr>
      </w:r>
      <w:r>
        <w:rPr>
          <w:rFonts w:ascii="Arial" w:hAnsi="Arial" w:cs="Arial" w:eastAsia="Arial"/>
          <w:sz w:val="35"/>
          <w:szCs w:val="35"/>
          <w:color w:val="484848"/>
          <w:spacing w:val="0"/>
          <w:w w:val="69"/>
          <w:position w:val="1"/>
        </w:rPr>
        <w:t>ı</w:t>
      </w:r>
      <w:r>
        <w:rPr>
          <w:rFonts w:ascii="Arial" w:hAnsi="Arial" w:cs="Arial" w:eastAsia="Arial"/>
          <w:sz w:val="35"/>
          <w:szCs w:val="35"/>
          <w:color w:val="48484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35"/>
          <w:szCs w:val="35"/>
          <w:color w:val="48484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3"/>
          <w:position w:val="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2"/>
          <w:position w:val="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37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8"/>
          <w:w w:val="81"/>
          <w:position w:val="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4"/>
          <w:w w:val="111"/>
          <w:position w:val="8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81"/>
          <w:position w:val="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82"/>
          <w:position w:val="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27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63"/>
          <w:position w:val="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63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12"/>
          <w:w w:val="63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8"/>
          <w:position w:val="8"/>
        </w:rPr>
        <w:t>Kontr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9"/>
          <w:w w:val="99"/>
          <w:position w:val="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46"/>
          <w:position w:val="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21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87"/>
          <w:position w:val="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9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8"/>
        </w:rPr>
        <w:t>ltı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7"/>
          <w:w w:val="100"/>
          <w:position w:val="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4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87"/>
          <w:position w:val="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9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87"/>
          <w:position w:val="8"/>
        </w:rPr>
        <w:t>lm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6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6"/>
          <w:position w:val="8"/>
        </w:rPr>
        <w:t>Saat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4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63"/>
          <w:position w:val="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22"/>
          <w:w w:val="63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31"/>
          <w:position w:val="8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62"/>
          <w:w w:val="131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8"/>
        </w:rPr>
        <w:t>13:45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7" w:lineRule="exact"/>
        <w:ind w:left="197" w:right="-20"/>
        <w:jc w:val="left"/>
        <w:tabs>
          <w:tab w:pos="2240" w:val="left"/>
          <w:tab w:pos="58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5"/>
          <w:w w:val="88"/>
          <w:position w:val="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2"/>
        </w:rPr>
        <w:t>ana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2"/>
        </w:rPr>
        <w:t>Şey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2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2"/>
        </w:rPr>
        <w:t>n: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5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9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81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5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9"/>
          <w:w w:val="96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89"/>
          <w:position w:val="0"/>
        </w:rPr>
        <w:t>IKiracı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24"/>
          <w:w w:val="8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2"/>
          <w:position w:val="0"/>
        </w:rPr>
        <w:t>Kull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>anan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43" w:after="0" w:line="240" w:lineRule="auto"/>
        <w:ind w:left="225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5E5E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nıiri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7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2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5"/>
          <w:w w:val="9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6"/>
        </w:rPr>
        <w:t>gü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4"/>
          <w:w w:val="6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85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AYA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40" w:lineRule="auto"/>
        <w:ind w:left="2251" w:right="-20"/>
        <w:jc w:val="left"/>
        <w:tabs>
          <w:tab w:pos="4800" w:val="left"/>
          <w:tab w:pos="77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7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1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7"/>
        </w:rPr>
        <w:t>Sayı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8"/>
          <w:w w:val="10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84848"/>
          <w:spacing w:val="0"/>
          <w:w w:val="209"/>
        </w:rPr>
        <w:t>I</w:t>
      </w:r>
      <w:r>
        <w:rPr>
          <w:rFonts w:ascii="Arial" w:hAnsi="Arial" w:cs="Arial" w:eastAsia="Arial"/>
          <w:sz w:val="18"/>
          <w:szCs w:val="18"/>
          <w:color w:val="48484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48484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Çık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4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9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9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84848"/>
          <w:spacing w:val="0"/>
          <w:w w:val="148"/>
        </w:rPr>
        <w:t>:</w:t>
      </w:r>
      <w:r>
        <w:rPr>
          <w:rFonts w:ascii="Arial" w:hAnsi="Arial" w:cs="Arial" w:eastAsia="Arial"/>
          <w:sz w:val="18"/>
          <w:szCs w:val="18"/>
          <w:color w:val="484848"/>
          <w:spacing w:val="1"/>
          <w:w w:val="14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9"/>
        </w:rPr>
        <w:t>2:45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87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87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6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3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:50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0" w:lineRule="exact"/>
        <w:ind w:left="182" w:right="-20"/>
        <w:jc w:val="left"/>
        <w:tabs>
          <w:tab w:pos="22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5E5E"/>
          <w:w w:val="96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6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>lı\raç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3"/>
          <w:position w:val="0"/>
        </w:rPr>
        <w:t>Pla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>kası: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2"/>
          <w:position w:val="0"/>
        </w:rPr>
        <w:t>368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59" w:lineRule="exact"/>
        <w:ind w:left="197" w:right="-20"/>
        <w:jc w:val="left"/>
        <w:tabs>
          <w:tab w:pos="48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9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3"/>
        </w:rPr>
        <w:t>kibin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1"/>
          <w:w w:val="88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7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7"/>
          <w:position w:val="-1"/>
        </w:rPr>
        <w:t>ektri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8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1"/>
        </w:rPr>
        <w:t>Arıza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8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9"/>
          <w:w w:val="97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78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1"/>
          <w:w w:val="78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6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4" w:after="0" w:line="240" w:lineRule="auto"/>
        <w:ind w:left="4794" w:right="452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4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4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4"/>
          <w:w w:val="41"/>
        </w:rPr>
        <w:t> </w:t>
      </w:r>
      <w:r>
        <w:rPr>
          <w:rFonts w:ascii="Arial" w:hAnsi="Arial" w:cs="Arial" w:eastAsia="Arial"/>
          <w:sz w:val="18"/>
          <w:szCs w:val="18"/>
          <w:color w:val="484848"/>
          <w:spacing w:val="-7"/>
          <w:w w:val="16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9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Acil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6"/>
          <w:w w:val="10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7"/>
        </w:rPr>
        <w:t>Gel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4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7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8" w:after="0" w:line="240" w:lineRule="atLeast"/>
        <w:ind w:left="2251" w:right="4154" w:firstLine="2557"/>
        <w:jc w:val="left"/>
        <w:tabs>
          <w:tab w:pos="48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5E5E"/>
          <w:w w:val="92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w w:val="9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7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7"/>
          <w:w w:val="97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7"/>
          <w:w w:val="97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7"/>
        </w:rPr>
        <w:t>anda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7"/>
          <w:w w:val="9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6"/>
          <w:w w:val="97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8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8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onel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Sayısı: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3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6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1"/>
          <w:w w:val="100"/>
          <w:position w:val="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8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4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Ekibi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4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"/>
          <w:w w:val="103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2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5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5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12"/>
          <w:w w:val="9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00" w:h="16820"/>
          <w:pgMar w:top="480" w:bottom="280" w:left="220" w:right="120"/>
        </w:sectPr>
      </w:pPr>
      <w:rPr/>
    </w:p>
    <w:p>
      <w:pPr>
        <w:spacing w:before="0" w:after="0" w:line="50" w:lineRule="exact"/>
        <w:ind w:left="168" w:right="-6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7B7C7B"/>
          <w:w w:val="97"/>
        </w:rPr>
        <w:t>'--:'</w:t>
      </w:r>
      <w:r>
        <w:rPr>
          <w:rFonts w:ascii="Arial" w:hAnsi="Arial" w:cs="Arial" w:eastAsia="Arial"/>
          <w:sz w:val="13"/>
          <w:szCs w:val="13"/>
          <w:color w:val="7B7C7B"/>
          <w:spacing w:val="3"/>
          <w:w w:val="98"/>
        </w:rPr>
        <w:t>-</w:t>
      </w:r>
      <w:r>
        <w:rPr>
          <w:rFonts w:ascii="Arial" w:hAnsi="Arial" w:cs="Arial" w:eastAsia="Arial"/>
          <w:sz w:val="13"/>
          <w:szCs w:val="13"/>
          <w:color w:val="A8AAAA"/>
          <w:spacing w:val="0"/>
          <w:w w:val="163"/>
        </w:rPr>
        <w:t>-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0" w:after="0" w:line="209" w:lineRule="exact"/>
        <w:ind w:left="115" w:right="-20"/>
        <w:jc w:val="left"/>
        <w:rPr>
          <w:rFonts w:ascii="Times New Roman" w:hAnsi="Times New Roman" w:cs="Times New Roman" w:eastAsia="Times New Roman"/>
          <w:sz w:val="8"/>
          <w:szCs w:val="8"/>
        </w:rPr>
      </w:pPr>
      <w:rPr/>
      <w:r>
        <w:rPr>
          <w:rFonts w:ascii="Arial" w:hAnsi="Arial" w:cs="Arial" w:eastAsia="Arial"/>
          <w:sz w:val="22"/>
          <w:szCs w:val="22"/>
          <w:color w:val="7B7C7B"/>
          <w:spacing w:val="-69"/>
          <w:w w:val="198"/>
          <w:position w:val="1"/>
        </w:rPr>
        <w:t>"</w:t>
      </w:r>
      <w:r>
        <w:rPr>
          <w:rFonts w:ascii="Times New Roman" w:hAnsi="Times New Roman" w:cs="Times New Roman" w:eastAsia="Times New Roman"/>
          <w:sz w:val="8"/>
          <w:szCs w:val="8"/>
          <w:color w:val="7B7C7B"/>
          <w:spacing w:val="0"/>
          <w:w w:val="166"/>
          <w:position w:val="4"/>
        </w:rPr>
        <w:t>)</w:t>
      </w:r>
      <w:r>
        <w:rPr>
          <w:rFonts w:ascii="Times New Roman" w:hAnsi="Times New Roman" w:cs="Times New Roman" w:eastAsia="Times New Roman"/>
          <w:sz w:val="8"/>
          <w:szCs w:val="8"/>
          <w:color w:val="000000"/>
          <w:spacing w:val="0"/>
          <w:w w:val="100"/>
          <w:position w:val="0"/>
        </w:rPr>
      </w:r>
    </w:p>
    <w:p>
      <w:pPr>
        <w:spacing w:before="16" w:after="0" w:line="222" w:lineRule="exact"/>
        <w:ind w:left="1595" w:right="-54" w:firstLine="-1595"/>
        <w:jc w:val="left"/>
        <w:tabs>
          <w:tab w:pos="4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E5E5E"/>
          <w:w w:val="98"/>
          <w:position w:val="1"/>
        </w:rPr>
        <w:t>ın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"/>
          <w:w w:val="98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1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2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Gitm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4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  <w:position w:val="1"/>
        </w:rPr>
        <w:t>şse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Çık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4"/>
          <w:w w:val="100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Saati:</w:t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0"/>
          <w:position w:val="0"/>
        </w:rPr>
        <w:t>f-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0"/>
          <w:position w:val="0"/>
        </w:rPr>
        <w:t>\raç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0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7"/>
          <w:position w:val="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8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4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2"/>
          <w:w w:val="118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7"/>
          <w:position w:val="0"/>
        </w:rPr>
        <w:t>Dönüş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4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3" w:after="0" w:line="240" w:lineRule="auto"/>
        <w:ind w:left="15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Yardıma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6"/>
        </w:rPr>
        <w:t>Gel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7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2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7"/>
        </w:rPr>
        <w:t>Plak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5"/>
          <w:w w:val="9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8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26" w:lineRule="exact"/>
        <w:ind w:left="159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5E5E"/>
          <w:w w:val="91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9"/>
          <w:w w:val="92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6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4"/>
          <w:position w:val="-1"/>
        </w:rPr>
        <w:t>Ami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9"/>
          <w:w w:val="94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4"/>
          <w:position w:val="-1"/>
        </w:rPr>
        <w:t>ini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4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24"/>
          <w:w w:val="94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1"/>
        </w:rPr>
        <w:t>Adı-Soyadı: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6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99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8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4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5"/>
          <w:w w:val="11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88"/>
        </w:rPr>
        <w:t>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20"/>
          <w:cols w:num="3" w:equalWidth="0">
            <w:col w:w="453" w:space="203"/>
            <w:col w:w="5175" w:space="1893"/>
            <w:col w:w="3836"/>
          </w:cols>
        </w:sectPr>
      </w:pPr>
      <w:rPr/>
    </w:p>
    <w:p>
      <w:pPr>
        <w:spacing w:before="4" w:after="0" w:line="240" w:lineRule="auto"/>
        <w:ind w:left="175" w:right="-20"/>
        <w:jc w:val="left"/>
        <w:tabs>
          <w:tab w:pos="22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84848"/>
          <w:w w:val="99"/>
        </w:rPr>
        <w:t>Olayı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23"/>
          <w:w w:val="8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8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6"/>
          <w:w w:val="8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üldüğü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Ola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7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9"/>
        </w:rPr>
        <w:t>va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2"/>
        </w:rPr>
        <w:t>ldı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4"/>
          <w:w w:val="10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ın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9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7"/>
          <w:w w:val="9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7"/>
          <w:w w:val="8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rın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aki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4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arı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83838"/>
          <w:spacing w:val="0"/>
          <w:w w:val="167"/>
        </w:rPr>
        <w:t>I</w:t>
      </w:r>
      <w:r>
        <w:rPr>
          <w:rFonts w:ascii="Arial" w:hAnsi="Arial" w:cs="Arial" w:eastAsia="Arial"/>
          <w:sz w:val="18"/>
          <w:szCs w:val="18"/>
          <w:color w:val="383838"/>
          <w:spacing w:val="-36"/>
          <w:w w:val="16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adet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7"/>
          <w:w w:val="10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1"/>
          <w:w w:val="11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"/>
          <w:w w:val="10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9"/>
          <w:w w:val="104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89"/>
        </w:rPr>
        <w:t>ını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8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14"/>
          <w:w w:val="8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4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8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89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78"/>
        </w:rPr>
        <w:t>ii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32"/>
          <w:w w:val="7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7"/>
        </w:rPr>
        <w:t>duma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9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8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anına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6" w:lineRule="exact"/>
        <w:ind w:left="182" w:right="-20"/>
        <w:jc w:val="left"/>
        <w:tabs>
          <w:tab w:pos="22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-1"/>
        </w:rPr>
        <w:t>Durum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7"/>
          <w:position w:val="-1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8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"/>
          <w:w w:val="79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0"/>
          <w:w w:val="111"/>
          <w:position w:val="-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72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8"/>
          <w:position w:val="-1"/>
        </w:rPr>
        <w:t>görü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1"/>
        </w:rPr>
        <w:t>ldü.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8" w:after="0" w:line="199" w:lineRule="exact"/>
        <w:ind w:left="4758" w:right="392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5"/>
          <w:w w:val="100"/>
          <w:position w:val="-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3"/>
        </w:rPr>
        <w:t>öndürme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8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  <w:position w:val="-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89"/>
          <w:position w:val="-3"/>
        </w:rPr>
        <w:t>Ku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2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61616"/>
          <w:spacing w:val="0"/>
          <w:w w:val="62"/>
          <w:position w:val="-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61616"/>
          <w:spacing w:val="-2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5"/>
          <w:position w:val="-3"/>
        </w:rPr>
        <w:t>lanıla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5"/>
          <w:position w:val="-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1"/>
          <w:w w:val="95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7"/>
          <w:position w:val="-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6"/>
          <w:w w:val="107"/>
          <w:position w:val="-3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4"/>
          <w:position w:val="-3"/>
        </w:rPr>
        <w:t>ndü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61616"/>
          <w:spacing w:val="0"/>
          <w:w w:val="87"/>
          <w:position w:val="-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61616"/>
          <w:spacing w:val="-3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79"/>
          <w:position w:val="-3"/>
        </w:rPr>
        <w:t>ücU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79" w:lineRule="exact"/>
        <w:ind w:left="175" w:right="-20"/>
        <w:jc w:val="left"/>
        <w:tabs>
          <w:tab w:pos="3260" w:val="left"/>
          <w:tab w:pos="5480" w:val="left"/>
          <w:tab w:pos="6700" w:val="left"/>
          <w:tab w:pos="7060" w:val="left"/>
          <w:tab w:pos="8280" w:val="left"/>
          <w:tab w:pos="94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5E5E"/>
          <w:w w:val="101"/>
          <w:position w:val="1"/>
        </w:rPr>
        <w:t>Sönd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1"/>
        </w:rPr>
        <w:t>ür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6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79"/>
          <w:position w:val="1"/>
        </w:rPr>
        <w:t>TUrU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  <w:t>ile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öndürme</w:t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4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1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84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1"/>
        </w:rPr>
      </w:r>
      <w:r>
        <w:rPr>
          <w:rFonts w:ascii="Arial" w:hAnsi="Arial" w:cs="Arial" w:eastAsia="Arial"/>
          <w:sz w:val="36"/>
          <w:szCs w:val="36"/>
          <w:color w:val="7B7C7B"/>
          <w:spacing w:val="0"/>
          <w:w w:val="67"/>
          <w:position w:val="-4"/>
        </w:rPr>
        <w:t>ı</w:t>
      </w:r>
      <w:r>
        <w:rPr>
          <w:rFonts w:ascii="Arial" w:hAnsi="Arial" w:cs="Arial" w:eastAsia="Arial"/>
          <w:sz w:val="36"/>
          <w:szCs w:val="36"/>
          <w:color w:val="7B7C7B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36"/>
          <w:szCs w:val="36"/>
          <w:color w:val="7B7C7B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0"/>
        </w:rPr>
        <w:t>Köpük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1"/>
          <w:w w:val="9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2"/>
          <w:w w:val="104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33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</w:r>
      <w:r>
        <w:rPr>
          <w:rFonts w:ascii="Arial" w:hAnsi="Arial" w:cs="Arial" w:eastAsia="Arial"/>
          <w:sz w:val="36"/>
          <w:szCs w:val="36"/>
          <w:color w:val="7B7C7B"/>
          <w:spacing w:val="0"/>
          <w:w w:val="67"/>
          <w:position w:val="-4"/>
        </w:rPr>
        <w:t>ı</w:t>
      </w:r>
      <w:r>
        <w:rPr>
          <w:rFonts w:ascii="Arial" w:hAnsi="Arial" w:cs="Arial" w:eastAsia="Arial"/>
          <w:sz w:val="36"/>
          <w:szCs w:val="36"/>
          <w:color w:val="7B7C7B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36"/>
          <w:szCs w:val="36"/>
          <w:color w:val="7B7C7B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8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11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5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6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4"/>
          <w:w w:val="85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4"/>
          <w:w w:val="104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33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88" w:lineRule="exact"/>
        <w:ind w:left="5540" w:right="-20"/>
        <w:jc w:val="left"/>
        <w:tabs>
          <w:tab w:pos="6700" w:val="left"/>
          <w:tab w:pos="828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  <w:position w:val="3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4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  <w:position w:val="3"/>
        </w:rPr>
      </w:r>
      <w:r>
        <w:rPr>
          <w:rFonts w:ascii="Arial" w:hAnsi="Arial" w:cs="Arial" w:eastAsia="Arial"/>
          <w:sz w:val="36"/>
          <w:szCs w:val="36"/>
          <w:color w:val="7B7C7B"/>
          <w:spacing w:val="0"/>
          <w:w w:val="67"/>
          <w:position w:val="0"/>
        </w:rPr>
        <w:t>ı</w:t>
      </w:r>
      <w:r>
        <w:rPr>
          <w:rFonts w:ascii="Arial" w:hAnsi="Arial" w:cs="Arial" w:eastAsia="Arial"/>
          <w:sz w:val="36"/>
          <w:szCs w:val="36"/>
          <w:color w:val="7B7C7B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36"/>
          <w:szCs w:val="36"/>
          <w:color w:val="7B7C7B"/>
          <w:spacing w:val="0"/>
          <w:w w:val="100"/>
          <w:position w:val="0"/>
        </w:rPr>
        <w:t>ı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  <w:position w:val="0"/>
        </w:rPr>
      </w:r>
    </w:p>
    <w:p>
      <w:pPr>
        <w:spacing w:before="0" w:after="0" w:line="178" w:lineRule="exact"/>
        <w:ind w:left="229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5E5E"/>
          <w:w w:val="93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4"/>
          <w:w w:val="9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8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4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7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82828"/>
          <w:spacing w:val="0"/>
          <w:w w:val="167"/>
        </w:rPr>
        <w:t>I</w:t>
      </w:r>
      <w:r>
        <w:rPr>
          <w:rFonts w:ascii="Arial" w:hAnsi="Arial" w:cs="Arial" w:eastAsia="Arial"/>
          <w:sz w:val="18"/>
          <w:szCs w:val="18"/>
          <w:color w:val="282828"/>
          <w:spacing w:val="-36"/>
          <w:w w:val="16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adet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6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eyti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1"/>
          <w:w w:val="10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acı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8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86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yanma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6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uretiyle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3"/>
          <w:w w:val="96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1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örm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2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tür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6"/>
          <w:w w:val="10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7"/>
        </w:rPr>
        <w:t>ahmi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12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Maddi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ara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84848"/>
          <w:spacing w:val="-2"/>
          <w:w w:val="16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1"/>
        </w:rPr>
        <w:t>00.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6"/>
          <w:w w:val="11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7"/>
        </w:rPr>
        <w:t>.L.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8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4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20"/>
        </w:sectPr>
      </w:pPr>
      <w:rPr/>
    </w:p>
    <w:p>
      <w:pPr>
        <w:spacing w:before="4" w:after="0" w:line="240" w:lineRule="auto"/>
        <w:ind w:left="175" w:right="-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5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9"/>
        </w:rPr>
        <w:t>öndü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8"/>
        </w:rPr>
        <w:t>Sonunda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9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7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84848"/>
          <w:w w:val="97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3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89"/>
        </w:rPr>
        <w:t>Du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umu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3"/>
          <w:position w:val="-1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7"/>
          <w:w w:val="93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4"/>
          <w:w w:val="93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3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3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24"/>
          <w:w w:val="93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9"/>
          <w:w w:val="103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"/>
          <w:w w:val="113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0"/>
          <w:w w:val="97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2"/>
          <w:w w:val="6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4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8"/>
          <w:w w:val="94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13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"/>
          <w:w w:val="95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2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9"/>
          <w:w w:val="103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77"/>
          <w:position w:val="-1"/>
        </w:rPr>
        <w:t>ıl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2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-1"/>
        </w:rPr>
        <w:t>tetkik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7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1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"/>
          <w:w w:val="95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87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8"/>
          <w:w w:val="94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3"/>
          <w:w w:val="94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94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94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33"/>
          <w:w w:val="94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5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3"/>
          <w:w w:val="94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7"/>
          <w:w w:val="106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3"/>
          <w:position w:val="-1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1"/>
          <w:w w:val="94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4"/>
          <w:w w:val="111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7"/>
          <w:w w:val="63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9"/>
          <w:w w:val="104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1"/>
          <w:position w:val="-1"/>
        </w:rPr>
        <w:t>ını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2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1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9"/>
          <w:position w:val="-1"/>
        </w:rPr>
        <w:t>kenarında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87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6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63"/>
          <w:position w:val="-1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6"/>
          <w:w w:val="63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1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6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5"/>
          <w:w w:val="100"/>
          <w:position w:val="-1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8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-1"/>
        </w:rPr>
        <w:t>kurum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4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1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9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7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96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-1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7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E5E5E"/>
          <w:spacing w:val="0"/>
          <w:w w:val="167"/>
          <w:position w:val="-1"/>
        </w:rPr>
        <w:t>I</w:t>
      </w:r>
      <w:r>
        <w:rPr>
          <w:rFonts w:ascii="Arial" w:hAnsi="Arial" w:cs="Arial" w:eastAsia="Arial"/>
          <w:sz w:val="18"/>
          <w:szCs w:val="18"/>
          <w:color w:val="5E5E5E"/>
          <w:spacing w:val="-22"/>
          <w:w w:val="167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8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8"/>
          <w:w w:val="99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4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20"/>
          <w:cols w:num="2" w:equalWidth="0">
            <w:col w:w="1903" w:space="333"/>
            <w:col w:w="9324"/>
          </w:cols>
        </w:sectPr>
      </w:pPr>
      <w:rPr/>
    </w:p>
    <w:p>
      <w:pPr>
        <w:spacing w:before="4" w:after="0" w:line="240" w:lineRule="auto"/>
        <w:ind w:left="2222" w:right="63" w:firstLine="-20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5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8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4"/>
          <w:w w:val="9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6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1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8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4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18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5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"/>
          <w:w w:val="96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6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3"/>
        </w:rPr>
        <w:t>         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22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4"/>
          <w:w w:val="10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acında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old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8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2"/>
          <w:w w:val="10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4"/>
          <w:w w:val="97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6"/>
          <w:w w:val="97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7"/>
        </w:rPr>
        <w:t>rülm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18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"/>
          <w:w w:val="79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18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olu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6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919391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color w:val="919391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8"/>
        </w:rPr>
        <w:t>apı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2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tırma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5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tur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7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79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ml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8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1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siz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8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4"/>
          <w:w w:val="8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2"/>
          <w:w w:val="118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8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1"/>
          <w:w w:val="8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8"/>
          <w:w w:val="106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77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6"/>
          <w:w w:val="10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6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4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77"/>
        </w:rPr>
        <w:t>ıl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ateşi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kontr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5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5"/>
        </w:rPr>
        <w:t>sü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4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kilde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8"/>
        </w:rPr>
        <w:t>edi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7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9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8"/>
        </w:rPr>
        <w:t>netic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0"/>
          <w:w w:val="9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2"/>
          <w:w w:val="11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1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9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"/>
          <w:w w:val="9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919391"/>
          <w:spacing w:val="0"/>
          <w:w w:val="123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91939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1939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kurumu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9"/>
          <w:w w:val="9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4"/>
        </w:rPr>
        <w:t>tut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5"/>
          <w:w w:val="95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5"/>
          <w:w w:val="118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8"/>
        </w:rPr>
        <w:t>turm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2"/>
          <w:w w:val="11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oradanda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1"/>
          <w:w w:val="94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8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9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7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1"/>
          <w:w w:val="10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acına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8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12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6"/>
          <w:w w:val="9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8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tmesi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8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8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8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4"/>
          <w:w w:val="95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5"/>
        </w:rPr>
        <w:t>ını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3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"/>
          <w:w w:val="10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ıkm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4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9"/>
          <w:w w:val="99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7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kanaati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6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9"/>
          <w:w w:val="97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2"/>
          <w:w w:val="10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1"/>
        </w:rPr>
        <w:t>rıl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0"/>
        </w:rPr>
        <w:t>mı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5"/>
          <w:w w:val="118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9"/>
          <w:w w:val="9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2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247" w:lineRule="auto"/>
        <w:ind w:left="168" w:right="4024"/>
        <w:jc w:val="left"/>
        <w:tabs>
          <w:tab w:pos="2220" w:val="left"/>
          <w:tab w:pos="68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Sigoıtalı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11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8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7"/>
          <w:position w:val="1"/>
        </w:rPr>
        <w:t>Şir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9"/>
          <w:w w:val="98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"/>
          <w:w w:val="104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2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47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>Adı: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  <w:t>Bedeli: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6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0"/>
        </w:rPr>
        <w:t>Kaybı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7" w:after="0" w:line="240" w:lineRule="auto"/>
        <w:ind w:left="16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Yer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Kime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6" w:lineRule="exact"/>
        <w:ind w:left="16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6"/>
          <w:w w:val="13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30"/>
          <w:position w:val="-1"/>
        </w:rPr>
        <w:t>l.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3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55"/>
          <w:w w:val="13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1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2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89"/>
          <w:position w:val="-1"/>
        </w:rPr>
        <w:t>ildi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4"/>
          <w:w w:val="104"/>
          <w:position w:val="-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6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0" w:after="0" w:line="240" w:lineRule="auto"/>
        <w:ind w:left="168" w:right="-20"/>
        <w:jc w:val="left"/>
        <w:tabs>
          <w:tab w:pos="2200" w:val="left"/>
          <w:tab w:pos="6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7.354538pt;margin-top:.47876pt;width:94.755011pt;height:72pt;mso-position-horizontal-relative:page;mso-position-vertical-relative:paragraph;z-index:-7622" type="#_x0000_t202" filled="f" stroked="f">
            <v:textbox inset="0,0,0,0">
              <w:txbxContent>
                <w:p>
                  <w:pPr>
                    <w:spacing w:before="0" w:after="0" w:line="1440" w:lineRule="exact"/>
                    <w:ind w:right="-256"/>
                    <w:jc w:val="left"/>
                    <w:rPr>
                      <w:rFonts w:ascii="Times New Roman" w:hAnsi="Times New Roman" w:cs="Times New Roman" w:eastAsia="Times New Roman"/>
                      <w:sz w:val="144"/>
                      <w:szCs w:val="14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4"/>
                      <w:szCs w:val="144"/>
                      <w:color w:val="5E5E5E"/>
                      <w:w w:val="41"/>
                      <w:i/>
                      <w:position w:val="-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sz w:val="144"/>
                      <w:szCs w:val="144"/>
                      <w:color w:val="5E5E5E"/>
                      <w:spacing w:val="-167"/>
                      <w:w w:val="40"/>
                      <w:i/>
                      <w:position w:val="-1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sz w:val="144"/>
                      <w:szCs w:val="144"/>
                      <w:color w:val="5E5E5E"/>
                      <w:spacing w:val="0"/>
                      <w:w w:val="28"/>
                      <w:i/>
                      <w:position w:val="-1"/>
                    </w:rPr>
                    <w:t>r;;•:;rr</w:t>
                  </w:r>
                  <w:r>
                    <w:rPr>
                      <w:rFonts w:ascii="Times New Roman" w:hAnsi="Times New Roman" w:cs="Times New Roman" w:eastAsia="Times New Roman"/>
                      <w:sz w:val="144"/>
                      <w:szCs w:val="14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484848"/>
          <w:w w:val="94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w w:val="95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47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2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8"/>
          <w:w w:val="100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5"/>
          <w:position w:val="1"/>
        </w:rPr>
        <w:t>Dön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11"/>
          <w:w w:val="89"/>
          <w:position w:val="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89"/>
          <w:position w:val="1"/>
        </w:rPr>
        <w:t>şü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44"/>
          <w:w w:val="89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86"/>
          <w:position w:val="0"/>
        </w:rPr>
        <w:t>!Ta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0"/>
        </w:rPr>
        <w:t>rih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31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33"/>
          <w:w w:val="13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82828"/>
          <w:spacing w:val="-5"/>
          <w:w w:val="167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8"/>
          <w:position w:val="0"/>
        </w:rPr>
        <w:t>5.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83838"/>
          <w:spacing w:val="-10"/>
          <w:w w:val="167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1"/>
          <w:position w:val="0"/>
        </w:rPr>
        <w:t>0.20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3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82828"/>
          <w:spacing w:val="-3"/>
          <w:w w:val="167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3"/>
          <w:position w:val="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33"/>
          <w:w w:val="131"/>
          <w:position w:val="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8"/>
          <w:position w:val="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2"/>
          <w:w w:val="98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82"/>
          <w:position w:val="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55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55"/>
          <w:position w:val="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23"/>
          <w:w w:val="5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55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3"/>
          <w:w w:val="5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"/>
          <w:w w:val="104"/>
          <w:position w:val="1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2"/>
          <w:w w:val="98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4"/>
          <w:position w:val="1"/>
        </w:rPr>
        <w:t>05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37" w:lineRule="exact"/>
        <w:ind w:left="261" w:right="-20"/>
        <w:jc w:val="left"/>
        <w:tabs>
          <w:tab w:pos="1080" w:val="left"/>
          <w:tab w:pos="1600" w:val="left"/>
          <w:tab w:pos="86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Varsa</w:t>
        <w:tab/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81"/>
        </w:rPr>
        <w:t>lü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5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6"/>
          <w:w w:val="9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61616"/>
          <w:spacing w:val="0"/>
          <w:w w:val="78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161616"/>
          <w:spacing w:val="0"/>
          <w:w w:val="78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161616"/>
          <w:spacing w:val="30"/>
          <w:w w:val="7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8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61616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61616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7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85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61616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61616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9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ağa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osta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8"/>
        </w:rPr>
        <w:t>ONAYLA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right="1414"/>
        <w:jc w:val="righ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color w:val="5E5E5E"/>
          <w:spacing w:val="0"/>
          <w:w w:val="67"/>
        </w:rPr>
        <w:t>2</w:t>
      </w:r>
      <w:r>
        <w:rPr>
          <w:rFonts w:ascii="Arial" w:hAnsi="Arial" w:cs="Arial" w:eastAsia="Arial"/>
          <w:sz w:val="27"/>
          <w:szCs w:val="27"/>
          <w:color w:val="5E5E5E"/>
          <w:spacing w:val="2"/>
          <w:w w:val="67"/>
        </w:rPr>
        <w:t> </w:t>
      </w:r>
      <w:r>
        <w:rPr>
          <w:rFonts w:ascii="Arial" w:hAnsi="Arial" w:cs="Arial" w:eastAsia="Arial"/>
          <w:sz w:val="27"/>
          <w:szCs w:val="27"/>
          <w:color w:val="484848"/>
          <w:spacing w:val="0"/>
          <w:w w:val="42"/>
        </w:rPr>
        <w:t>O</w:t>
      </w:r>
      <w:r>
        <w:rPr>
          <w:rFonts w:ascii="Arial" w:hAnsi="Arial" w:cs="Arial" w:eastAsia="Arial"/>
          <w:sz w:val="27"/>
          <w:szCs w:val="27"/>
          <w:color w:val="484848"/>
          <w:spacing w:val="0"/>
          <w:w w:val="42"/>
        </w:rPr>
        <w:t>  </w:t>
      </w:r>
      <w:r>
        <w:rPr>
          <w:rFonts w:ascii="Arial" w:hAnsi="Arial" w:cs="Arial" w:eastAsia="Arial"/>
          <w:sz w:val="27"/>
          <w:szCs w:val="27"/>
          <w:color w:val="484848"/>
          <w:spacing w:val="0"/>
          <w:w w:val="42"/>
        </w:rPr>
        <w:t> </w:t>
      </w:r>
      <w:r>
        <w:rPr>
          <w:rFonts w:ascii="Arial" w:hAnsi="Arial" w:cs="Arial" w:eastAsia="Arial"/>
          <w:sz w:val="27"/>
          <w:szCs w:val="27"/>
          <w:color w:val="7B7C7B"/>
          <w:spacing w:val="0"/>
          <w:w w:val="66"/>
        </w:rPr>
        <w:t>E</w:t>
      </w:r>
      <w:r>
        <w:rPr>
          <w:rFonts w:ascii="Arial" w:hAnsi="Arial" w:cs="Arial" w:eastAsia="Arial"/>
          <w:sz w:val="27"/>
          <w:szCs w:val="27"/>
          <w:color w:val="7B7C7B"/>
          <w:spacing w:val="1"/>
          <w:w w:val="66"/>
        </w:rPr>
        <w:t> </w:t>
      </w:r>
      <w:r>
        <w:rPr>
          <w:rFonts w:ascii="Arial" w:hAnsi="Arial" w:cs="Arial" w:eastAsia="Arial"/>
          <w:sz w:val="27"/>
          <w:szCs w:val="27"/>
          <w:color w:val="7B7C7B"/>
          <w:spacing w:val="0"/>
          <w:w w:val="66"/>
        </w:rPr>
        <w:t>im</w:t>
      </w:r>
      <w:r>
        <w:rPr>
          <w:rFonts w:ascii="Arial" w:hAnsi="Arial" w:cs="Arial" w:eastAsia="Arial"/>
          <w:sz w:val="27"/>
          <w:szCs w:val="27"/>
          <w:color w:val="7B7C7B"/>
          <w:spacing w:val="21"/>
          <w:w w:val="66"/>
        </w:rPr>
        <w:t> </w:t>
      </w:r>
      <w:r>
        <w:rPr>
          <w:rFonts w:ascii="Arial" w:hAnsi="Arial" w:cs="Arial" w:eastAsia="Arial"/>
          <w:sz w:val="27"/>
          <w:szCs w:val="27"/>
          <w:color w:val="5E5E5E"/>
          <w:spacing w:val="0"/>
          <w:w w:val="52"/>
        </w:rPr>
        <w:t>7.017</w:t>
      </w:r>
      <w:r>
        <w:rPr>
          <w:rFonts w:ascii="Arial" w:hAnsi="Arial" w:cs="Arial" w:eastAsia="Arial"/>
          <w:sz w:val="27"/>
          <w:szCs w:val="27"/>
          <w:color w:val="000000"/>
          <w:spacing w:val="0"/>
          <w:w w:val="100"/>
        </w:rPr>
      </w:r>
    </w:p>
    <w:p>
      <w:pPr>
        <w:spacing w:before="5" w:after="0" w:line="240" w:lineRule="auto"/>
        <w:ind w:left="2366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5E5E5E"/>
          <w:spacing w:val="0"/>
          <w:w w:val="100"/>
        </w:rPr>
        <w:t>G;ım</w:t>
      </w:r>
      <w:r>
        <w:rPr>
          <w:rFonts w:ascii="Times New Roman" w:hAnsi="Times New Roman" w:cs="Times New Roman" w:eastAsia="Times New Roman"/>
          <w:sz w:val="21"/>
          <w:szCs w:val="21"/>
          <w:color w:val="5E5E5E"/>
          <w:spacing w:val="-14"/>
          <w:w w:val="100"/>
        </w:rPr>
        <w:t>;</w:t>
      </w:r>
      <w:r>
        <w:rPr>
          <w:rFonts w:ascii="Times New Roman" w:hAnsi="Times New Roman" w:cs="Times New Roman" w:eastAsia="Times New Roman"/>
          <w:sz w:val="21"/>
          <w:szCs w:val="21"/>
          <w:color w:val="7B7C7B"/>
          <w:spacing w:val="-3"/>
          <w:w w:val="100"/>
        </w:rPr>
        <w:t>ş</w:t>
      </w:r>
      <w:r>
        <w:rPr>
          <w:rFonts w:ascii="Times New Roman" w:hAnsi="Times New Roman" w:cs="Times New Roman" w:eastAsia="Times New Roman"/>
          <w:sz w:val="21"/>
          <w:szCs w:val="21"/>
          <w:color w:val="5E5E5E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13" w:lineRule="exact"/>
        <w:ind w:right="1725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8"/>
          <w:szCs w:val="18"/>
          <w:color w:val="A8AAAA"/>
          <w:spacing w:val="0"/>
          <w:w w:val="100"/>
          <w:i/>
        </w:rPr>
        <w:t>1</w:t>
      </w:r>
      <w:r>
        <w:rPr>
          <w:rFonts w:ascii="Arial" w:hAnsi="Arial" w:cs="Arial" w:eastAsia="Arial"/>
          <w:sz w:val="18"/>
          <w:szCs w:val="18"/>
          <w:color w:val="A8AAAA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A8AAAA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A8AAAA"/>
          <w:spacing w:val="1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01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3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68" w:right="-20"/>
        <w:jc w:val="left"/>
        <w:tabs>
          <w:tab w:pos="2800" w:val="left"/>
          <w:tab w:pos="86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82828"/>
          <w:w w:val="63"/>
          <w:position w:val="-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24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-6"/>
        </w:rPr>
        <w:t>tfaiyeci</w:t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-6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848"/>
          <w:spacing w:val="0"/>
          <w:w w:val="100"/>
          <w:position w:val="-6"/>
        </w:rPr>
      </w:r>
      <w:r>
        <w:rPr>
          <w:rFonts w:ascii="Arial" w:hAnsi="Arial" w:cs="Arial" w:eastAsia="Arial"/>
          <w:sz w:val="15"/>
          <w:szCs w:val="15"/>
          <w:color w:val="9CB5F4"/>
          <w:spacing w:val="3"/>
          <w:w w:val="324"/>
          <w:position w:val="-4"/>
        </w:rPr>
        <w:t>ı</w:t>
      </w:r>
      <w:r>
        <w:rPr>
          <w:rFonts w:ascii="Arial" w:hAnsi="Arial" w:cs="Arial" w:eastAsia="Arial"/>
          <w:sz w:val="15"/>
          <w:szCs w:val="15"/>
          <w:color w:val="778ACD"/>
          <w:spacing w:val="0"/>
          <w:w w:val="179"/>
          <w:position w:val="-4"/>
        </w:rPr>
        <w:t>ih</w:t>
      </w:r>
      <w:r>
        <w:rPr>
          <w:rFonts w:ascii="Arial" w:hAnsi="Arial" w:cs="Arial" w:eastAsia="Arial"/>
          <w:sz w:val="15"/>
          <w:szCs w:val="15"/>
          <w:color w:val="778ACD"/>
          <w:spacing w:val="-10"/>
          <w:w w:val="100"/>
          <w:position w:val="-4"/>
        </w:rPr>
        <w:t> </w:t>
      </w:r>
      <w:r>
        <w:rPr>
          <w:rFonts w:ascii="Arial" w:hAnsi="Arial" w:cs="Arial" w:eastAsia="Arial"/>
          <w:sz w:val="15"/>
          <w:szCs w:val="15"/>
          <w:color w:val="9CB5F4"/>
          <w:spacing w:val="0"/>
          <w:w w:val="97"/>
          <w:position w:val="-4"/>
        </w:rPr>
        <w:t>.......</w:t>
      </w:r>
      <w:r>
        <w:rPr>
          <w:rFonts w:ascii="Arial" w:hAnsi="Arial" w:cs="Arial" w:eastAsia="Arial"/>
          <w:sz w:val="15"/>
          <w:szCs w:val="15"/>
          <w:color w:val="9CB5F4"/>
          <w:spacing w:val="-23"/>
          <w:w w:val="100"/>
          <w:position w:val="-4"/>
        </w:rPr>
        <w:t> </w:t>
      </w:r>
      <w:r>
        <w:rPr>
          <w:rFonts w:ascii="Arial" w:hAnsi="Arial" w:cs="Arial" w:eastAsia="Arial"/>
          <w:sz w:val="15"/>
          <w:szCs w:val="15"/>
          <w:color w:val="646DB1"/>
          <w:spacing w:val="0"/>
          <w:w w:val="182"/>
          <w:position w:val="-4"/>
        </w:rPr>
        <w:t>"</w:t>
      </w:r>
      <w:r>
        <w:rPr>
          <w:rFonts w:ascii="Arial" w:hAnsi="Arial" w:cs="Arial" w:eastAsia="Arial"/>
          <w:sz w:val="15"/>
          <w:szCs w:val="15"/>
          <w:color w:val="646DB1"/>
          <w:spacing w:val="0"/>
          <w:w w:val="182"/>
          <w:position w:val="-4"/>
        </w:rPr>
        <w:t> </w:t>
      </w:r>
      <w:r>
        <w:rPr>
          <w:rFonts w:ascii="Arial" w:hAnsi="Arial" w:cs="Arial" w:eastAsia="Arial"/>
          <w:sz w:val="15"/>
          <w:szCs w:val="15"/>
          <w:color w:val="646DB1"/>
          <w:spacing w:val="7"/>
          <w:w w:val="182"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4D57A5"/>
          <w:spacing w:val="0"/>
          <w:w w:val="101"/>
          <w:i/>
          <w:position w:val="-4"/>
        </w:rPr>
        <w:t>U</w:t>
      </w:r>
      <w:r>
        <w:rPr>
          <w:rFonts w:ascii="Times New Roman" w:hAnsi="Times New Roman" w:cs="Times New Roman" w:eastAsia="Times New Roman"/>
          <w:sz w:val="29"/>
          <w:szCs w:val="29"/>
          <w:color w:val="4D57A5"/>
          <w:spacing w:val="-21"/>
          <w:w w:val="100"/>
          <w:i/>
          <w:position w:val="-4"/>
        </w:rPr>
        <w:t>C</w:t>
      </w:r>
      <w:r>
        <w:rPr>
          <w:rFonts w:ascii="Times New Roman" w:hAnsi="Times New Roman" w:cs="Times New Roman" w:eastAsia="Times New Roman"/>
          <w:sz w:val="29"/>
          <w:szCs w:val="29"/>
          <w:color w:val="8CA1F4"/>
          <w:spacing w:val="0"/>
          <w:w w:val="117"/>
          <w:i/>
          <w:position w:val="-4"/>
        </w:rPr>
        <w:t>Y</w:t>
      </w:r>
      <w:r>
        <w:rPr>
          <w:rFonts w:ascii="Times New Roman" w:hAnsi="Times New Roman" w:cs="Times New Roman" w:eastAsia="Times New Roman"/>
          <w:sz w:val="29"/>
          <w:szCs w:val="29"/>
          <w:color w:val="8CA1F4"/>
          <w:spacing w:val="-19"/>
          <w:w w:val="117"/>
          <w:i/>
          <w:position w:val="-4"/>
        </w:rPr>
        <w:t>r</w:t>
      </w:r>
      <w:r>
        <w:rPr>
          <w:rFonts w:ascii="Times New Roman" w:hAnsi="Times New Roman" w:cs="Times New Roman" w:eastAsia="Times New Roman"/>
          <w:sz w:val="29"/>
          <w:szCs w:val="29"/>
          <w:color w:val="979ECD"/>
          <w:spacing w:val="-30"/>
          <w:w w:val="78"/>
          <w:position w:val="-4"/>
        </w:rPr>
        <w:t>-</w:t>
      </w:r>
      <w:r>
        <w:rPr>
          <w:rFonts w:ascii="Times New Roman" w:hAnsi="Times New Roman" w:cs="Times New Roman" w:eastAsia="Times New Roman"/>
          <w:sz w:val="29"/>
          <w:szCs w:val="29"/>
          <w:color w:val="A8B8DD"/>
          <w:spacing w:val="0"/>
          <w:w w:val="72"/>
          <w:position w:val="-4"/>
        </w:rPr>
        <w:t>·</w:t>
      </w:r>
      <w:r>
        <w:rPr>
          <w:rFonts w:ascii="Times New Roman" w:hAnsi="Times New Roman" w:cs="Times New Roman" w:eastAsia="Times New Roman"/>
          <w:sz w:val="29"/>
          <w:szCs w:val="29"/>
          <w:color w:val="A8B8DD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9"/>
          <w:szCs w:val="29"/>
          <w:color w:val="A8B8DD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6"/>
          <w:position w:val="0"/>
        </w:rPr>
        <w:t>itfai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5"/>
          <w:w w:val="9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>rim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0"/>
        </w:rPr>
        <w:t>Anıiri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13" w:lineRule="exact"/>
        <w:ind w:left="5103" w:right="5529"/>
        <w:jc w:val="center"/>
        <w:tabs>
          <w:tab w:pos="58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9"/>
          <w:w w:val="9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5"/>
          <w:w w:val="9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95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14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il</w:t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9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4" w:lineRule="exact"/>
        <w:ind w:left="2797" w:right="-20"/>
        <w:jc w:val="left"/>
        <w:tabs>
          <w:tab w:pos="5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9CB5F4"/>
          <w:spacing w:val="-24"/>
          <w:w w:val="125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7C90F2"/>
          <w:spacing w:val="-6"/>
          <w:w w:val="125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9CB5F4"/>
          <w:spacing w:val="0"/>
          <w:w w:val="125"/>
        </w:rPr>
        <w:t>Po.,,</w:t>
      </w:r>
      <w:r>
        <w:rPr>
          <w:rFonts w:ascii="Times New Roman" w:hAnsi="Times New Roman" w:cs="Times New Roman" w:eastAsia="Times New Roman"/>
          <w:sz w:val="20"/>
          <w:szCs w:val="20"/>
          <w:color w:val="9CB5F4"/>
          <w:spacing w:val="0"/>
          <w:w w:val="12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CB5F4"/>
          <w:spacing w:val="11"/>
          <w:w w:val="12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B5CAF2"/>
          <w:spacing w:val="0"/>
          <w:w w:val="125"/>
        </w:rPr>
        <w:t>ruplaı</w:t>
      </w:r>
      <w:r>
        <w:rPr>
          <w:rFonts w:ascii="Times New Roman" w:hAnsi="Times New Roman" w:cs="Times New Roman" w:eastAsia="Times New Roman"/>
          <w:sz w:val="20"/>
          <w:szCs w:val="20"/>
          <w:color w:val="B5CAF2"/>
          <w:spacing w:val="3"/>
          <w:w w:val="12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B5CAF2"/>
          <w:spacing w:val="0"/>
          <w:w w:val="100"/>
        </w:rPr>
        <w:t>Amırı</w:t>
      </w:r>
      <w:r>
        <w:rPr>
          <w:rFonts w:ascii="Times New Roman" w:hAnsi="Times New Roman" w:cs="Times New Roman" w:eastAsia="Times New Roman"/>
          <w:sz w:val="20"/>
          <w:szCs w:val="20"/>
          <w:color w:val="B5CAF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B5CAF2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5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6" w:after="0" w:line="369" w:lineRule="exact"/>
        <w:ind w:right="858"/>
        <w:jc w:val="righ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1.324921pt;margin-top:14.877012pt;width:18.892441pt;height:9pt;mso-position-horizontal-relative:page;mso-position-vertical-relative:paragraph;z-index:-7621" type="#_x0000_t202" filled="f" stroked="f">
            <v:textbox inset="0,0,0,0">
              <w:txbxContent>
                <w:p>
                  <w:pPr>
                    <w:spacing w:before="0" w:after="0" w:line="180" w:lineRule="exact"/>
                    <w:ind w:right="-67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7B7C7B"/>
                      <w:spacing w:val="0"/>
                      <w:w w:val="252"/>
                      <w:i/>
                    </w:rPr>
                    <w:t>-b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34"/>
          <w:szCs w:val="34"/>
          <w:color w:val="919391"/>
          <w:w w:val="99"/>
          <w:position w:val="-12"/>
        </w:rPr>
        <w:t>/i</w:t>
      </w:r>
      <w:r>
        <w:rPr>
          <w:rFonts w:ascii="Times New Roman" w:hAnsi="Times New Roman" w:cs="Times New Roman" w:eastAsia="Times New Roman"/>
          <w:sz w:val="34"/>
          <w:szCs w:val="34"/>
          <w:color w:val="919391"/>
          <w:spacing w:val="-15"/>
          <w:w w:val="99"/>
          <w:position w:val="-12"/>
        </w:rPr>
        <w:t>.</w:t>
      </w:r>
      <w:r>
        <w:rPr>
          <w:rFonts w:ascii="Arial" w:hAnsi="Arial" w:cs="Arial" w:eastAsia="Arial"/>
          <w:sz w:val="26"/>
          <w:szCs w:val="26"/>
          <w:color w:val="919391"/>
          <w:spacing w:val="-58"/>
          <w:w w:val="106"/>
          <w:b/>
          <w:bCs/>
          <w:i/>
          <w:position w:val="5"/>
        </w:rPr>
        <w:t>,</w:t>
      </w:r>
      <w:r>
        <w:rPr>
          <w:rFonts w:ascii="Times New Roman" w:hAnsi="Times New Roman" w:cs="Times New Roman" w:eastAsia="Times New Roman"/>
          <w:sz w:val="34"/>
          <w:szCs w:val="34"/>
          <w:color w:val="919391"/>
          <w:spacing w:val="-51"/>
          <w:w w:val="100"/>
          <w:position w:val="-12"/>
        </w:rPr>
        <w:t>-</w:t>
      </w:r>
      <w:r>
        <w:rPr>
          <w:rFonts w:ascii="Arial" w:hAnsi="Arial" w:cs="Arial" w:eastAsia="Arial"/>
          <w:sz w:val="26"/>
          <w:szCs w:val="26"/>
          <w:color w:val="919391"/>
          <w:spacing w:val="-53"/>
          <w:w w:val="107"/>
          <w:b/>
          <w:bCs/>
          <w:i/>
          <w:position w:val="5"/>
        </w:rPr>
        <w:t>·</w:t>
      </w:r>
      <w:r>
        <w:rPr>
          <w:rFonts w:ascii="Times New Roman" w:hAnsi="Times New Roman" w:cs="Times New Roman" w:eastAsia="Times New Roman"/>
          <w:sz w:val="34"/>
          <w:szCs w:val="34"/>
          <w:color w:val="5E5E5E"/>
          <w:spacing w:val="-104"/>
          <w:w w:val="91"/>
          <w:position w:val="-12"/>
        </w:rPr>
        <w:t>"</w:t>
      </w:r>
      <w:r>
        <w:rPr>
          <w:rFonts w:ascii="Arial" w:hAnsi="Arial" w:cs="Arial" w:eastAsia="Arial"/>
          <w:sz w:val="26"/>
          <w:szCs w:val="26"/>
          <w:color w:val="3B4289"/>
          <w:spacing w:val="-20"/>
          <w:w w:val="78"/>
          <w:b/>
          <w:bCs/>
          <w:i/>
          <w:position w:val="5"/>
        </w:rPr>
        <w:t>7</w:t>
      </w:r>
      <w:r>
        <w:rPr>
          <w:rFonts w:ascii="Arial" w:hAnsi="Arial" w:cs="Arial" w:eastAsia="Arial"/>
          <w:sz w:val="26"/>
          <w:szCs w:val="26"/>
          <w:color w:val="72759E"/>
          <w:spacing w:val="0"/>
          <w:w w:val="53"/>
          <w:b/>
          <w:bCs/>
          <w:i/>
          <w:position w:val="5"/>
        </w:rPr>
        <w:t>t</w:t>
      </w:r>
      <w:r>
        <w:rPr>
          <w:rFonts w:ascii="Arial" w:hAnsi="Arial" w:cs="Arial" w:eastAsia="Arial"/>
          <w:sz w:val="26"/>
          <w:szCs w:val="26"/>
          <w:color w:val="72759E"/>
          <w:spacing w:val="22"/>
          <w:w w:val="100"/>
          <w:b/>
          <w:bCs/>
          <w:i/>
          <w:position w:val="5"/>
        </w:rPr>
        <w:t> </w:t>
      </w:r>
      <w:r>
        <w:rPr>
          <w:rFonts w:ascii="Arial" w:hAnsi="Arial" w:cs="Arial" w:eastAsia="Arial"/>
          <w:sz w:val="26"/>
          <w:szCs w:val="26"/>
          <w:color w:val="7B7C7B"/>
          <w:spacing w:val="0"/>
          <w:w w:val="47"/>
          <w:position w:val="5"/>
        </w:rPr>
        <w:t>..</w:t>
      </w:r>
      <w:r>
        <w:rPr>
          <w:rFonts w:ascii="Arial" w:hAnsi="Arial" w:cs="Arial" w:eastAsia="Arial"/>
          <w:sz w:val="26"/>
          <w:szCs w:val="26"/>
          <w:color w:val="7B7C7B"/>
          <w:spacing w:val="5"/>
          <w:w w:val="47"/>
          <w:position w:val="5"/>
        </w:rPr>
        <w:t>.</w:t>
      </w:r>
      <w:r>
        <w:rPr>
          <w:rFonts w:ascii="Arial" w:hAnsi="Arial" w:cs="Arial" w:eastAsia="Arial"/>
          <w:sz w:val="26"/>
          <w:szCs w:val="26"/>
          <w:color w:val="919391"/>
          <w:spacing w:val="5"/>
          <w:w w:val="47"/>
          <w:position w:val="5"/>
        </w:rPr>
      </w:r>
      <w:r>
        <w:rPr>
          <w:rFonts w:ascii="Arial" w:hAnsi="Arial" w:cs="Arial" w:eastAsia="Arial"/>
          <w:sz w:val="26"/>
          <w:szCs w:val="26"/>
          <w:color w:val="919391"/>
          <w:spacing w:val="0"/>
          <w:w w:val="47"/>
          <w:u w:val="single" w:color="909290"/>
          <w:position w:val="5"/>
        </w:rPr>
        <w:t>     </w:t>
      </w:r>
      <w:r>
        <w:rPr>
          <w:rFonts w:ascii="Arial" w:hAnsi="Arial" w:cs="Arial" w:eastAsia="Arial"/>
          <w:sz w:val="26"/>
          <w:szCs w:val="26"/>
          <w:color w:val="919391"/>
          <w:spacing w:val="13"/>
          <w:w w:val="47"/>
          <w:u w:val="single" w:color="909290"/>
          <w:position w:val="5"/>
        </w:rPr>
        <w:t> </w:t>
      </w:r>
      <w:r>
        <w:rPr>
          <w:rFonts w:ascii="Arial" w:hAnsi="Arial" w:cs="Arial" w:eastAsia="Arial"/>
          <w:sz w:val="26"/>
          <w:szCs w:val="26"/>
          <w:color w:val="919391"/>
          <w:spacing w:val="13"/>
          <w:w w:val="47"/>
          <w:position w:val="5"/>
        </w:rPr>
      </w:r>
      <w:r>
        <w:rPr>
          <w:rFonts w:ascii="Arial" w:hAnsi="Arial" w:cs="Arial" w:eastAsia="Arial"/>
          <w:sz w:val="26"/>
          <w:szCs w:val="26"/>
          <w:color w:val="919391"/>
          <w:spacing w:val="0"/>
          <w:w w:val="100"/>
          <w:position w:val="5"/>
        </w:rPr>
        <w:t>""</w:t>
      </w:r>
      <w:r>
        <w:rPr>
          <w:rFonts w:ascii="Arial" w:hAnsi="Arial" w:cs="Arial" w:eastAsia="Arial"/>
          <w:sz w:val="26"/>
          <w:szCs w:val="26"/>
          <w:color w:val="919391"/>
          <w:spacing w:val="-19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A8AAAA"/>
          <w:spacing w:val="-3"/>
          <w:w w:val="194"/>
          <w:position w:val="-12"/>
        </w:rPr>
        <w:t>·</w:t>
      </w:r>
      <w:r>
        <w:rPr>
          <w:rFonts w:ascii="Times New Roman" w:hAnsi="Times New Roman" w:cs="Times New Roman" w:eastAsia="Times New Roman"/>
          <w:sz w:val="18"/>
          <w:szCs w:val="18"/>
          <w:color w:val="919391"/>
          <w:spacing w:val="0"/>
          <w:w w:val="92"/>
          <w:position w:val="-12"/>
        </w:rPr>
        <w:t>...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220" w:right="120"/>
        </w:sectPr>
      </w:pPr>
      <w:rPr/>
    </w:p>
    <w:p>
      <w:pPr>
        <w:spacing w:before="18" w:after="0" w:line="161" w:lineRule="exact"/>
        <w:ind w:right="55"/>
        <w:jc w:val="righ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color w:val="5E5E5E"/>
          <w:spacing w:val="0"/>
          <w:w w:val="123"/>
          <w:position w:val="-3"/>
        </w:rPr>
        <w:t>·</w:t>
      </w:r>
      <w:r>
        <w:rPr>
          <w:rFonts w:ascii="Times New Roman" w:hAnsi="Times New Roman" w:cs="Times New Roman" w:eastAsia="Times New Roman"/>
          <w:sz w:val="17"/>
          <w:szCs w:val="17"/>
          <w:color w:val="000000"/>
          <w:spacing w:val="0"/>
          <w:w w:val="100"/>
          <w:position w:val="0"/>
        </w:rPr>
      </w:r>
    </w:p>
    <w:p>
      <w:pPr>
        <w:spacing w:before="0" w:after="0" w:line="136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919391"/>
          <w:spacing w:val="0"/>
          <w:w w:val="100"/>
          <w:position w:val="-2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919391"/>
          <w:spacing w:val="0"/>
          <w:w w:val="100"/>
          <w:position w:val="-2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919391"/>
          <w:spacing w:val="1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85"/>
          <w:position w:val="-2"/>
        </w:rPr>
        <w:t>'1</w:t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-23"/>
          <w:w w:val="85"/>
          <w:position w:val="-2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4D57A5"/>
          <w:spacing w:val="0"/>
          <w:w w:val="100"/>
          <w:position w:val="-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85" w:lineRule="exact"/>
        <w:ind w:left="93" w:right="-20"/>
        <w:jc w:val="left"/>
        <w:tabs>
          <w:tab w:pos="6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7"/>
          <w:szCs w:val="17"/>
          <w:color w:val="919391"/>
          <w:w w:val="72"/>
          <w:i/>
          <w:position w:val="-3"/>
        </w:rPr>
        <w:t>7</w:t>
      </w:r>
      <w:r>
        <w:rPr>
          <w:rFonts w:ascii="Times New Roman" w:hAnsi="Times New Roman" w:cs="Times New Roman" w:eastAsia="Times New Roman"/>
          <w:sz w:val="17"/>
          <w:szCs w:val="17"/>
          <w:color w:val="919391"/>
          <w:spacing w:val="-26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5E5E5E"/>
          <w:spacing w:val="0"/>
          <w:w w:val="299"/>
          <w:i/>
          <w:position w:val="-3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5E5E5E"/>
          <w:spacing w:val="0"/>
          <w:w w:val="100"/>
          <w:i/>
          <w:position w:val="-3"/>
        </w:rPr>
        <w:tab/>
      </w:r>
      <w:r>
        <w:rPr>
          <w:rFonts w:ascii="Times New Roman" w:hAnsi="Times New Roman" w:cs="Times New Roman" w:eastAsia="Times New Roman"/>
          <w:sz w:val="17"/>
          <w:szCs w:val="17"/>
          <w:color w:val="5E5E5E"/>
          <w:spacing w:val="0"/>
          <w:w w:val="100"/>
          <w:i/>
          <w:position w:val="-3"/>
        </w:rPr>
      </w:r>
      <w:r>
        <w:rPr>
          <w:rFonts w:ascii="Times New Roman" w:hAnsi="Times New Roman" w:cs="Times New Roman" w:eastAsia="Times New Roman"/>
          <w:sz w:val="22"/>
          <w:szCs w:val="22"/>
          <w:color w:val="919391"/>
          <w:spacing w:val="0"/>
          <w:w w:val="60"/>
          <w:position w:val="-3"/>
        </w:rPr>
        <w:t>"'-&lt;: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131" w:lineRule="exact"/>
        <w:ind w:right="-20"/>
        <w:jc w:val="left"/>
        <w:tabs>
          <w:tab w:pos="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600"/>
          <w:position w:val="-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20"/>
          <w:szCs w:val="20"/>
          <w:color w:val="7B7C7B"/>
          <w:spacing w:val="0"/>
          <w:w w:val="71"/>
          <w:position w:val="-2"/>
        </w:rPr>
        <w:t>";.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20"/>
          <w:cols w:num="2" w:equalWidth="0">
            <w:col w:w="9664" w:space="344"/>
            <w:col w:w="1552"/>
          </w:cols>
        </w:sectPr>
      </w:pPr>
      <w:rPr/>
    </w:p>
    <w:p>
      <w:pPr>
        <w:spacing w:before="0" w:after="0" w:line="248" w:lineRule="exact"/>
        <w:ind w:right="-20"/>
        <w:jc w:val="right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color w:val="646DB1"/>
          <w:spacing w:val="0"/>
          <w:w w:val="151"/>
          <w:position w:val="-4"/>
        </w:rPr>
        <w:t>,.-</w:t>
      </w:r>
      <w:r>
        <w:rPr>
          <w:rFonts w:ascii="Times New Roman" w:hAnsi="Times New Roman" w:cs="Times New Roman" w:eastAsia="Times New Roman"/>
          <w:sz w:val="27"/>
          <w:szCs w:val="27"/>
          <w:color w:val="000000"/>
          <w:spacing w:val="0"/>
          <w:w w:val="100"/>
          <w:position w:val="0"/>
        </w:rPr>
      </w:r>
    </w:p>
    <w:p>
      <w:pPr>
        <w:spacing w:before="0" w:after="0" w:line="199" w:lineRule="atLeast"/>
        <w:ind w:right="548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4D5472"/>
          <w:spacing w:val="0"/>
          <w:w w:val="104"/>
        </w:rPr>
        <w:t>.,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49" w:lineRule="exact"/>
        <w:ind w:right="-88"/>
        <w:jc w:val="left"/>
        <w:tabs>
          <w:tab w:pos="1360" w:val="left"/>
        </w:tabs>
        <w:rPr>
          <w:rFonts w:ascii="Times New Roman" w:hAnsi="Times New Roman" w:cs="Times New Roman" w:eastAsia="Times New Roman"/>
          <w:sz w:val="27"/>
          <w:szCs w:val="2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7"/>
          <w:szCs w:val="27"/>
          <w:color w:val="484848"/>
          <w:spacing w:val="-7"/>
          <w:w w:val="100"/>
          <w:position w:val="-2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484848"/>
          <w:spacing w:val="0"/>
          <w:w w:val="100"/>
          <w:b/>
          <w:bCs/>
          <w:position w:val="-2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color w:val="484848"/>
          <w:spacing w:val="0"/>
          <w:w w:val="100"/>
          <w:b/>
          <w:bCs/>
          <w:position w:val="-2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484848"/>
          <w:spacing w:val="17"/>
          <w:w w:val="100"/>
          <w:b/>
          <w:bCs/>
          <w:position w:val="-2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484848"/>
          <w:spacing w:val="0"/>
          <w:w w:val="113"/>
          <w:b/>
          <w:bCs/>
          <w:position w:val="-2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484848"/>
          <w:spacing w:val="0"/>
          <w:w w:val="100"/>
          <w:b/>
          <w:bCs/>
          <w:position w:val="-25"/>
        </w:rPr>
        <w:tab/>
      </w:r>
      <w:r>
        <w:rPr>
          <w:rFonts w:ascii="Times New Roman" w:hAnsi="Times New Roman" w:cs="Times New Roman" w:eastAsia="Times New Roman"/>
          <w:sz w:val="28"/>
          <w:szCs w:val="28"/>
          <w:color w:val="484848"/>
          <w:spacing w:val="0"/>
          <w:w w:val="100"/>
          <w:b/>
          <w:bCs/>
          <w:position w:val="-25"/>
        </w:rPr>
      </w:r>
      <w:r>
        <w:rPr>
          <w:rFonts w:ascii="Times New Roman" w:hAnsi="Times New Roman" w:cs="Times New Roman" w:eastAsia="Times New Roman"/>
          <w:sz w:val="32"/>
          <w:szCs w:val="32"/>
          <w:color w:val="4D5472"/>
          <w:spacing w:val="-84"/>
          <w:w w:val="128"/>
          <w:i/>
          <w:position w:val="-25"/>
        </w:rPr>
        <w:t>r</w:t>
      </w:r>
      <w:r>
        <w:rPr>
          <w:rFonts w:ascii="Times New Roman" w:hAnsi="Times New Roman" w:cs="Times New Roman" w:eastAsia="Times New Roman"/>
          <w:sz w:val="27"/>
          <w:szCs w:val="27"/>
          <w:color w:val="5E5E5E"/>
          <w:spacing w:val="-37"/>
          <w:w w:val="505"/>
          <w:position w:val="-21"/>
        </w:rPr>
        <w:t>-</w:t>
      </w:r>
      <w:r>
        <w:rPr>
          <w:rFonts w:ascii="Times New Roman" w:hAnsi="Times New Roman" w:cs="Times New Roman" w:eastAsia="Times New Roman"/>
          <w:sz w:val="27"/>
          <w:szCs w:val="27"/>
          <w:color w:val="000000"/>
          <w:spacing w:val="0"/>
          <w:w w:val="100"/>
          <w:position w:val="0"/>
        </w:rPr>
      </w:r>
    </w:p>
    <w:p>
      <w:pPr>
        <w:spacing w:before="0" w:after="0" w:line="49" w:lineRule="exact"/>
        <w:ind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2"/>
          <w:szCs w:val="32"/>
          <w:color w:val="5E5E5E"/>
          <w:spacing w:val="-71"/>
          <w:w w:val="170"/>
          <w:i/>
          <w:position w:val="-25"/>
        </w:rPr>
        <w:t>.</w:t>
      </w:r>
      <w:r>
        <w:rPr>
          <w:rFonts w:ascii="Times New Roman" w:hAnsi="Times New Roman" w:cs="Times New Roman" w:eastAsia="Times New Roman"/>
          <w:sz w:val="27"/>
          <w:szCs w:val="27"/>
          <w:color w:val="7B7C7B"/>
          <w:spacing w:val="-16"/>
          <w:w w:val="238"/>
          <w:position w:val="-21"/>
        </w:rPr>
        <w:t>.</w:t>
      </w:r>
      <w:r>
        <w:rPr>
          <w:rFonts w:ascii="Times New Roman" w:hAnsi="Times New Roman" w:cs="Times New Roman" w:eastAsia="Times New Roman"/>
          <w:sz w:val="32"/>
          <w:szCs w:val="32"/>
          <w:color w:val="5E5E5E"/>
          <w:spacing w:val="0"/>
          <w:w w:val="170"/>
          <w:i/>
          <w:position w:val="-25"/>
        </w:rPr>
        <w:t>,</w:t>
      </w:r>
      <w:r>
        <w:rPr>
          <w:rFonts w:ascii="Times New Roman" w:hAnsi="Times New Roman" w:cs="Times New Roman" w:eastAsia="Times New Roman"/>
          <w:sz w:val="32"/>
          <w:szCs w:val="32"/>
          <w:color w:val="5E5E5E"/>
          <w:spacing w:val="-46"/>
          <w:w w:val="100"/>
          <w:i/>
          <w:position w:val="-25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color w:val="5E5E5E"/>
          <w:spacing w:val="-13"/>
          <w:w w:val="170"/>
          <w:i/>
          <w:position w:val="-25"/>
        </w:rPr>
        <w:t>.</w:t>
      </w:r>
      <w:r>
        <w:rPr>
          <w:rFonts w:ascii="Times New Roman" w:hAnsi="Times New Roman" w:cs="Times New Roman" w:eastAsia="Times New Roman"/>
          <w:sz w:val="31"/>
          <w:szCs w:val="31"/>
          <w:color w:val="5E5E5E"/>
          <w:spacing w:val="0"/>
          <w:w w:val="68"/>
          <w:position w:val="-21"/>
        </w:rPr>
        <w:t>.o</w:t>
      </w:r>
      <w:r>
        <w:rPr>
          <w:rFonts w:ascii="Times New Roman" w:hAnsi="Times New Roman" w:cs="Times New Roman" w:eastAsia="Times New Roman"/>
          <w:sz w:val="31"/>
          <w:szCs w:val="31"/>
          <w:color w:val="5E5E5E"/>
          <w:spacing w:val="-18"/>
          <w:w w:val="100"/>
          <w:position w:val="-21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color w:val="7B7C7B"/>
          <w:spacing w:val="-2"/>
          <w:w w:val="61"/>
          <w:position w:val="-21"/>
        </w:rPr>
        <w:t>&gt;</w:t>
      </w:r>
      <w:r>
        <w:rPr>
          <w:rFonts w:ascii="Times New Roman" w:hAnsi="Times New Roman" w:cs="Times New Roman" w:eastAsia="Times New Roman"/>
          <w:sz w:val="32"/>
          <w:szCs w:val="32"/>
          <w:color w:val="919391"/>
          <w:spacing w:val="0"/>
          <w:w w:val="77"/>
          <w:position w:val="-25"/>
        </w:rPr>
        <w:t>,</w:t>
      </w:r>
      <w:r>
        <w:rPr>
          <w:rFonts w:ascii="Times New Roman" w:hAnsi="Times New Roman" w:cs="Times New Roman" w:eastAsia="Times New Roman"/>
          <w:sz w:val="32"/>
          <w:szCs w:val="3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20"/>
          <w:cols w:num="3" w:equalWidth="0">
            <w:col w:w="5995" w:space="2461"/>
            <w:col w:w="1675" w:space="150"/>
            <w:col w:w="1279"/>
          </w:cols>
        </w:sectPr>
      </w:pPr>
      <w:rPr/>
    </w:p>
    <w:p>
      <w:pPr>
        <w:spacing w:before="0" w:after="0" w:line="289" w:lineRule="atLeast"/>
        <w:ind w:left="3414" w:right="-190"/>
        <w:jc w:val="left"/>
        <w:tabs>
          <w:tab w:pos="650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.950429pt;margin-top:-9.524586pt;width:.1pt;height:51.391961pt;mso-position-horizontal-relative:page;mso-position-vertical-relative:paragraph;z-index:-7626" coordorigin="79,-190" coordsize="2,1028">
            <v:shape style="position:absolute;left:79;top:-190;width:2;height:1028" coordorigin="79,-190" coordsize="0,1028" path="m79,837l79,-190e" filled="f" stroked="t" strokeweight=".71826pt" strokecolor="#D4D4C8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8.720154pt;margin-top:52.680431pt;width:17.098968pt;height:8pt;mso-position-horizontal-relative:page;mso-position-vertical-relative:paragraph;z-index:-7620" type="#_x0000_t202" filled="f" stroked="f">
            <v:textbox inset="0,0,0,0">
              <w:txbxContent>
                <w:p>
                  <w:pPr>
                    <w:spacing w:before="0" w:after="0" w:line="160" w:lineRule="exact"/>
                    <w:ind w:right="-64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color w:val="5E5E5E"/>
                      <w:spacing w:val="0"/>
                      <w:w w:val="100"/>
                    </w:rPr>
                    <w:t>•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color w:val="5E5E5E"/>
                      <w:spacing w:val="0"/>
                      <w:w w:val="100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color w:val="5E5E5E"/>
                      <w:spacing w:val="22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color w:val="919391"/>
                      <w:spacing w:val="0"/>
                      <w:w w:val="100"/>
                      <w:i/>
                    </w:rPr>
                    <w:t>3'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00"/>
          <w:szCs w:val="100"/>
          <w:color w:val="4642B5"/>
          <w:spacing w:val="0"/>
          <w:w w:val="100"/>
          <w:position w:val="-24"/>
        </w:rPr>
        <w:t>-</w:t>
      </w:r>
      <w:r>
        <w:rPr>
          <w:rFonts w:ascii="Times New Roman" w:hAnsi="Times New Roman" w:cs="Times New Roman" w:eastAsia="Times New Roman"/>
          <w:sz w:val="100"/>
          <w:szCs w:val="100"/>
          <w:color w:val="4642B5"/>
          <w:spacing w:val="-22"/>
          <w:w w:val="100"/>
          <w:position w:val="-24"/>
        </w:rPr>
        <w:t> </w:t>
      </w:r>
      <w:r>
        <w:rPr>
          <w:rFonts w:ascii="Arial" w:hAnsi="Arial" w:cs="Arial" w:eastAsia="Arial"/>
          <w:sz w:val="30"/>
          <w:szCs w:val="30"/>
          <w:color w:val="312D9C"/>
          <w:spacing w:val="0"/>
          <w:w w:val="174"/>
          <w:i/>
          <w:position w:val="-6"/>
        </w:rPr>
        <w:t>1</w:t>
      </w:r>
      <w:r>
        <w:rPr>
          <w:rFonts w:ascii="Arial" w:hAnsi="Arial" w:cs="Arial" w:eastAsia="Arial"/>
          <w:sz w:val="30"/>
          <w:szCs w:val="30"/>
          <w:color w:val="312D9C"/>
          <w:spacing w:val="0"/>
          <w:w w:val="100"/>
          <w:i/>
          <w:position w:val="-6"/>
        </w:rPr>
        <w:tab/>
      </w:r>
      <w:r>
        <w:rPr>
          <w:rFonts w:ascii="Arial" w:hAnsi="Arial" w:cs="Arial" w:eastAsia="Arial"/>
          <w:sz w:val="30"/>
          <w:szCs w:val="30"/>
          <w:color w:val="312D9C"/>
          <w:spacing w:val="0"/>
          <w:w w:val="100"/>
          <w:i/>
          <w:position w:val="-6"/>
        </w:rPr>
      </w:r>
      <w:r>
        <w:rPr>
          <w:rFonts w:ascii="Arial" w:hAnsi="Arial" w:cs="Arial" w:eastAsia="Arial"/>
          <w:sz w:val="20"/>
          <w:szCs w:val="20"/>
          <w:color w:val="484848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89" w:lineRule="atLeast"/>
        <w:ind w:right="-20"/>
        <w:jc w:val="left"/>
        <w:tabs>
          <w:tab w:pos="1880" w:val="left"/>
        </w:tabs>
        <w:rPr>
          <w:rFonts w:ascii="Arial" w:hAnsi="Arial" w:cs="Arial" w:eastAsia="Arial"/>
          <w:sz w:val="76"/>
          <w:szCs w:val="76"/>
        </w:rPr>
      </w:pPr>
      <w:rPr/>
      <w:r>
        <w:rPr/>
        <w:br w:type="column"/>
      </w:r>
      <w:r>
        <w:rPr>
          <w:rFonts w:ascii="Arial" w:hAnsi="Arial" w:cs="Arial" w:eastAsia="Arial"/>
          <w:sz w:val="19"/>
          <w:szCs w:val="19"/>
          <w:color w:val="484848"/>
          <w:spacing w:val="0"/>
          <w:w w:val="76"/>
        </w:rPr>
        <w:t>MG</w:t>
      </w:r>
      <w:r>
        <w:rPr>
          <w:rFonts w:ascii="Arial" w:hAnsi="Arial" w:cs="Arial" w:eastAsia="Arial"/>
          <w:sz w:val="19"/>
          <w:szCs w:val="19"/>
          <w:color w:val="484848"/>
          <w:spacing w:val="0"/>
          <w:w w:val="76"/>
        </w:rPr>
        <w:t>   </w:t>
      </w:r>
      <w:r>
        <w:rPr>
          <w:rFonts w:ascii="Arial" w:hAnsi="Arial" w:cs="Arial" w:eastAsia="Arial"/>
          <w:sz w:val="19"/>
          <w:szCs w:val="19"/>
          <w:color w:val="484848"/>
          <w:spacing w:val="28"/>
          <w:w w:val="76"/>
        </w:rPr>
        <w:t> </w:t>
      </w:r>
      <w:r>
        <w:rPr>
          <w:rFonts w:ascii="Arial" w:hAnsi="Arial" w:cs="Arial" w:eastAsia="Arial"/>
          <w:sz w:val="19"/>
          <w:szCs w:val="19"/>
          <w:color w:val="5E5E5E"/>
          <w:spacing w:val="0"/>
          <w:w w:val="100"/>
        </w:rPr>
        <w:t>ha</w:t>
      </w:r>
      <w:r>
        <w:rPr>
          <w:rFonts w:ascii="Arial" w:hAnsi="Arial" w:cs="Arial" w:eastAsia="Arial"/>
          <w:sz w:val="19"/>
          <w:szCs w:val="19"/>
          <w:color w:val="5E5E5E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5E5E5E"/>
          <w:spacing w:val="4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72759E"/>
          <w:spacing w:val="-60"/>
          <w:w w:val="222"/>
        </w:rPr>
        <w:t>.</w:t>
      </w:r>
      <w:r>
        <w:rPr>
          <w:rFonts w:ascii="Arial" w:hAnsi="Arial" w:cs="Arial" w:eastAsia="Arial"/>
          <w:sz w:val="19"/>
          <w:szCs w:val="19"/>
          <w:color w:val="979ECD"/>
          <w:spacing w:val="20"/>
          <w:w w:val="222"/>
        </w:rPr>
        <w:t>,</w:t>
      </w:r>
      <w:r>
        <w:rPr>
          <w:rFonts w:ascii="Arial" w:hAnsi="Arial" w:cs="Arial" w:eastAsia="Arial"/>
          <w:sz w:val="19"/>
          <w:szCs w:val="19"/>
          <w:color w:val="5E5E5E"/>
          <w:spacing w:val="0"/>
          <w:w w:val="222"/>
        </w:rPr>
        <w:t>.</w:t>
      </w:r>
      <w:r>
        <w:rPr>
          <w:rFonts w:ascii="Arial" w:hAnsi="Arial" w:cs="Arial" w:eastAsia="Arial"/>
          <w:sz w:val="19"/>
          <w:szCs w:val="19"/>
          <w:color w:val="5E5E5E"/>
          <w:spacing w:val="-117"/>
          <w:w w:val="222"/>
        </w:rPr>
        <w:t> </w:t>
      </w:r>
      <w:r>
        <w:rPr>
          <w:rFonts w:ascii="Arial" w:hAnsi="Arial" w:cs="Arial" w:eastAsia="Arial"/>
          <w:sz w:val="19"/>
          <w:szCs w:val="19"/>
          <w:color w:val="5E5E5E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color w:val="5E5E5E"/>
          <w:spacing w:val="0"/>
          <w:w w:val="100"/>
        </w:rPr>
      </w:r>
      <w:r>
        <w:rPr>
          <w:rFonts w:ascii="Arial" w:hAnsi="Arial" w:cs="Arial" w:eastAsia="Arial"/>
          <w:sz w:val="76"/>
          <w:szCs w:val="76"/>
          <w:color w:val="5E5E5E"/>
          <w:spacing w:val="0"/>
          <w:w w:val="100"/>
          <w:i/>
        </w:rPr>
        <w:t>J;</w:t>
      </w:r>
      <w:r>
        <w:rPr>
          <w:rFonts w:ascii="Arial" w:hAnsi="Arial" w:cs="Arial" w:eastAsia="Arial"/>
          <w:sz w:val="76"/>
          <w:szCs w:val="76"/>
          <w:color w:val="5E5E5E"/>
          <w:spacing w:val="0"/>
          <w:w w:val="101"/>
          <w:i/>
        </w:rPr>
        <w:t>)</w:t>
      </w:r>
      <w:r>
        <w:rPr>
          <w:rFonts w:ascii="Arial" w:hAnsi="Arial" w:cs="Arial" w:eastAsia="Arial"/>
          <w:sz w:val="76"/>
          <w:szCs w:val="7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20"/>
          <w:cols w:num="2" w:equalWidth="0">
            <w:col w:w="6649" w:space="1815"/>
            <w:col w:w="3096"/>
          </w:cols>
        </w:sectPr>
      </w:pPr>
      <w:rPr/>
    </w:p>
    <w:p>
      <w:pPr>
        <w:spacing w:before="0" w:after="0" w:line="441" w:lineRule="atLeast"/>
        <w:ind w:left="5074" w:right="-20"/>
        <w:jc w:val="left"/>
        <w:tabs>
          <w:tab w:pos="8660" w:val="left"/>
          <w:tab w:pos="9820" w:val="left"/>
          <w:tab w:pos="105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61"/>
          <w:szCs w:val="61"/>
          <w:color w:val="5E5E5E"/>
          <w:w w:val="52"/>
          <w:i/>
          <w:position w:val="-17"/>
        </w:rPr>
        <w:t>or;J</w:t>
      </w:r>
      <w:r>
        <w:rPr>
          <w:rFonts w:ascii="Times New Roman" w:hAnsi="Times New Roman" w:cs="Times New Roman" w:eastAsia="Times New Roman"/>
          <w:sz w:val="61"/>
          <w:szCs w:val="61"/>
          <w:color w:val="5E5E5E"/>
          <w:spacing w:val="-100"/>
          <w:w w:val="53"/>
          <w:i/>
          <w:position w:val="-17"/>
        </w:rPr>
        <w:t>.</w:t>
      </w:r>
      <w:r>
        <w:rPr>
          <w:rFonts w:ascii="Arial" w:hAnsi="Arial" w:cs="Arial" w:eastAsia="Arial"/>
          <w:sz w:val="14"/>
          <w:szCs w:val="14"/>
          <w:color w:val="979ECD"/>
          <w:spacing w:val="0"/>
          <w:w w:val="153"/>
          <w:position w:val="7"/>
        </w:rPr>
        <w:t>.</w:t>
      </w:r>
      <w:r>
        <w:rPr>
          <w:rFonts w:ascii="Times New Roman" w:hAnsi="Times New Roman" w:cs="Times New Roman" w:eastAsia="Times New Roman"/>
          <w:sz w:val="61"/>
          <w:szCs w:val="61"/>
          <w:color w:val="5E5E5E"/>
          <w:spacing w:val="-125"/>
          <w:w w:val="53"/>
          <w:i/>
          <w:position w:val="-17"/>
        </w:rPr>
        <w:t>.</w:t>
      </w:r>
      <w:r>
        <w:rPr>
          <w:rFonts w:ascii="Arial" w:hAnsi="Arial" w:cs="Arial" w:eastAsia="Arial"/>
          <w:sz w:val="14"/>
          <w:szCs w:val="14"/>
          <w:color w:val="4D57A5"/>
          <w:spacing w:val="0"/>
          <w:w w:val="125"/>
          <w:i/>
          <w:position w:val="7"/>
        </w:rPr>
        <w:t>(</w:t>
      </w:r>
      <w:r>
        <w:rPr>
          <w:rFonts w:ascii="Arial" w:hAnsi="Arial" w:cs="Arial" w:eastAsia="Arial"/>
          <w:sz w:val="14"/>
          <w:szCs w:val="14"/>
          <w:color w:val="4D57A5"/>
          <w:spacing w:val="0"/>
          <w:w w:val="100"/>
          <w:i/>
          <w:position w:val="7"/>
        </w:rPr>
        <w:tab/>
      </w:r>
      <w:r>
        <w:rPr>
          <w:rFonts w:ascii="Arial" w:hAnsi="Arial" w:cs="Arial" w:eastAsia="Arial"/>
          <w:sz w:val="14"/>
          <w:szCs w:val="14"/>
          <w:color w:val="4D57A5"/>
          <w:spacing w:val="0"/>
          <w:w w:val="100"/>
          <w:i/>
          <w:position w:val="7"/>
        </w:rPr>
      </w:r>
      <w:r>
        <w:rPr>
          <w:rFonts w:ascii="Arial" w:hAnsi="Arial" w:cs="Arial" w:eastAsia="Arial"/>
          <w:sz w:val="22"/>
          <w:szCs w:val="22"/>
          <w:color w:val="383838"/>
          <w:spacing w:val="0"/>
          <w:w w:val="100"/>
          <w:position w:val="0"/>
        </w:rPr>
        <w:t>ltf</w:t>
      </w:r>
      <w:r>
        <w:rPr>
          <w:rFonts w:ascii="Arial" w:hAnsi="Arial" w:cs="Arial" w:eastAsia="Arial"/>
          <w:sz w:val="22"/>
          <w:szCs w:val="22"/>
          <w:color w:val="38383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383838"/>
          <w:spacing w:val="57"/>
          <w:w w:val="100"/>
          <w:position w:val="0"/>
        </w:rPr>
        <w:t> </w:t>
      </w:r>
      <w:r>
        <w:rPr>
          <w:rFonts w:ascii="Arial" w:hAnsi="Arial" w:cs="Arial" w:eastAsia="Arial"/>
          <w:sz w:val="14"/>
          <w:szCs w:val="14"/>
          <w:color w:val="282828"/>
          <w:spacing w:val="0"/>
          <w:w w:val="96"/>
          <w:position w:val="0"/>
        </w:rPr>
        <w:t>,</w:t>
      </w:r>
      <w:r>
        <w:rPr>
          <w:rFonts w:ascii="Arial" w:hAnsi="Arial" w:cs="Arial" w:eastAsia="Arial"/>
          <w:sz w:val="14"/>
          <w:szCs w:val="14"/>
          <w:color w:val="282828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14"/>
          <w:szCs w:val="14"/>
          <w:color w:val="7B7C7B"/>
          <w:spacing w:val="0"/>
          <w:w w:val="143"/>
          <w:position w:val="0"/>
        </w:rPr>
        <w:t>j</w:t>
      </w:r>
      <w:r>
        <w:rPr>
          <w:rFonts w:ascii="Arial" w:hAnsi="Arial" w:cs="Arial" w:eastAsia="Arial"/>
          <w:sz w:val="14"/>
          <w:szCs w:val="14"/>
          <w:color w:val="7B7C7B"/>
          <w:spacing w:val="0"/>
          <w:w w:val="143"/>
          <w:position w:val="0"/>
        </w:rPr>
        <w:t>!</w:t>
      </w:r>
      <w:r>
        <w:rPr>
          <w:rFonts w:ascii="Arial" w:hAnsi="Arial" w:cs="Arial" w:eastAsia="Arial"/>
          <w:sz w:val="14"/>
          <w:szCs w:val="14"/>
          <w:color w:val="7B7C7B"/>
          <w:spacing w:val="15"/>
          <w:w w:val="143"/>
          <w:position w:val="0"/>
        </w:rPr>
        <w:t> </w:t>
      </w:r>
      <w:r>
        <w:rPr>
          <w:rFonts w:ascii="Arial" w:hAnsi="Arial" w:cs="Arial" w:eastAsia="Arial"/>
          <w:sz w:val="14"/>
          <w:szCs w:val="14"/>
          <w:color w:val="4D5472"/>
          <w:spacing w:val="0"/>
          <w:w w:val="317"/>
          <w:position w:val="0"/>
        </w:rPr>
        <w:t>·</w:t>
      </w:r>
      <w:r>
        <w:rPr>
          <w:rFonts w:ascii="Arial" w:hAnsi="Arial" w:cs="Arial" w:eastAsia="Arial"/>
          <w:sz w:val="14"/>
          <w:szCs w:val="14"/>
          <w:color w:val="4D547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4"/>
          <w:szCs w:val="14"/>
          <w:color w:val="4D5472"/>
          <w:spacing w:val="0"/>
          <w:w w:val="100"/>
          <w:position w:val="0"/>
        </w:rPr>
      </w:r>
      <w:r>
        <w:rPr>
          <w:rFonts w:ascii="Arial" w:hAnsi="Arial" w:cs="Arial" w:eastAsia="Arial"/>
          <w:sz w:val="20"/>
          <w:szCs w:val="20"/>
          <w:color w:val="A8AAAA"/>
          <w:spacing w:val="-14"/>
          <w:w w:val="106"/>
          <w:position w:val="0"/>
        </w:rPr>
        <w:t>-</w:t>
      </w:r>
      <w:r>
        <w:rPr>
          <w:rFonts w:ascii="Arial" w:hAnsi="Arial" w:cs="Arial" w:eastAsia="Arial"/>
          <w:sz w:val="20"/>
          <w:szCs w:val="20"/>
          <w:color w:val="5E5E5E"/>
          <w:spacing w:val="0"/>
          <w:w w:val="76"/>
          <w:position w:val="0"/>
        </w:rPr>
        <w:t>A</w:t>
      </w:r>
      <w:r>
        <w:rPr>
          <w:rFonts w:ascii="Arial" w:hAnsi="Arial" w:cs="Arial" w:eastAsia="Arial"/>
          <w:sz w:val="20"/>
          <w:szCs w:val="20"/>
          <w:color w:val="5E5E5E"/>
          <w:spacing w:val="-5"/>
          <w:w w:val="77"/>
          <w:position w:val="0"/>
        </w:rPr>
        <w:t>c</w:t>
      </w:r>
      <w:r>
        <w:rPr>
          <w:rFonts w:ascii="Arial" w:hAnsi="Arial" w:cs="Arial" w:eastAsia="Arial"/>
          <w:sz w:val="20"/>
          <w:szCs w:val="20"/>
          <w:color w:val="383838"/>
          <w:spacing w:val="0"/>
          <w:w w:val="162"/>
          <w:position w:val="0"/>
        </w:rPr>
        <w:t>ı</w:t>
      </w:r>
      <w:r>
        <w:rPr>
          <w:rFonts w:ascii="Arial" w:hAnsi="Arial" w:cs="Arial" w:eastAsia="Arial"/>
          <w:sz w:val="20"/>
          <w:szCs w:val="20"/>
          <w:color w:val="383838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0"/>
          <w:szCs w:val="20"/>
          <w:color w:val="383838"/>
          <w:spacing w:val="0"/>
          <w:w w:val="100"/>
          <w:position w:val="0"/>
        </w:rPr>
      </w:r>
      <w:r>
        <w:rPr>
          <w:rFonts w:ascii="Arial" w:hAnsi="Arial" w:cs="Arial" w:eastAsia="Arial"/>
          <w:sz w:val="20"/>
          <w:szCs w:val="20"/>
          <w:color w:val="484848"/>
          <w:spacing w:val="0"/>
          <w:w w:val="142"/>
          <w:position w:val="0"/>
        </w:rPr>
        <w:t>.</w:t>
      </w:r>
      <w:r>
        <w:rPr>
          <w:rFonts w:ascii="Arial" w:hAnsi="Arial" w:cs="Arial" w:eastAsia="Arial"/>
          <w:sz w:val="20"/>
          <w:szCs w:val="20"/>
          <w:color w:val="484848"/>
          <w:spacing w:val="-23"/>
          <w:w w:val="142"/>
          <w:position w:val="0"/>
        </w:rPr>
        <w:t>.</w:t>
      </w:r>
      <w:r>
        <w:rPr>
          <w:rFonts w:ascii="Arial" w:hAnsi="Arial" w:cs="Arial" w:eastAsia="Arial"/>
          <w:sz w:val="20"/>
          <w:szCs w:val="20"/>
          <w:color w:val="5E5E5E"/>
          <w:spacing w:val="0"/>
          <w:w w:val="142"/>
          <w:position w:val="0"/>
        </w:rPr>
        <w:t>,</w:t>
      </w:r>
      <w:r>
        <w:rPr>
          <w:rFonts w:ascii="Arial" w:hAnsi="Arial" w:cs="Arial" w:eastAsia="Arial"/>
          <w:sz w:val="20"/>
          <w:szCs w:val="20"/>
          <w:color w:val="5E5E5E"/>
          <w:spacing w:val="-30"/>
          <w:w w:val="142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484848"/>
          <w:spacing w:val="0"/>
          <w:w w:val="100"/>
          <w:position w:val="0"/>
        </w:rPr>
        <w:t>...</w:t>
      </w:r>
      <w:r>
        <w:rPr>
          <w:rFonts w:ascii="Arial" w:hAnsi="Arial" w:cs="Arial" w:eastAsia="Arial"/>
          <w:sz w:val="20"/>
          <w:szCs w:val="20"/>
          <w:color w:val="484848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7B7C7B"/>
          <w:spacing w:val="0"/>
          <w:w w:val="144"/>
          <w:position w:val="0"/>
        </w:rPr>
        <w:t>·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84" w:lineRule="exact"/>
        <w:ind w:left="2596" w:right="-20"/>
        <w:jc w:val="left"/>
        <w:tabs>
          <w:tab w:pos="4060" w:val="left"/>
          <w:tab w:pos="56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color w:val="5E5DC8"/>
          <w:spacing w:val="0"/>
          <w:w w:val="144"/>
          <w:i/>
          <w:position w:val="7"/>
        </w:rPr>
        <w:t>&lt;?</w:t>
      </w:r>
      <w:r>
        <w:rPr>
          <w:rFonts w:ascii="Arial" w:hAnsi="Arial" w:cs="Arial" w:eastAsia="Arial"/>
          <w:sz w:val="14"/>
          <w:szCs w:val="14"/>
          <w:color w:val="5E5DC8"/>
          <w:spacing w:val="-46"/>
          <w:w w:val="144"/>
          <w:i/>
          <w:position w:val="7"/>
        </w:rPr>
        <w:t> </w:t>
      </w:r>
      <w:r>
        <w:rPr>
          <w:rFonts w:ascii="Arial" w:hAnsi="Arial" w:cs="Arial" w:eastAsia="Arial"/>
          <w:sz w:val="14"/>
          <w:szCs w:val="14"/>
          <w:color w:val="5E5DC8"/>
          <w:spacing w:val="0"/>
          <w:w w:val="100"/>
          <w:i/>
          <w:position w:val="7"/>
        </w:rPr>
        <w:tab/>
      </w:r>
      <w:r>
        <w:rPr>
          <w:rFonts w:ascii="Arial" w:hAnsi="Arial" w:cs="Arial" w:eastAsia="Arial"/>
          <w:sz w:val="14"/>
          <w:szCs w:val="14"/>
          <w:color w:val="5E5DC8"/>
          <w:spacing w:val="0"/>
          <w:w w:val="100"/>
          <w:i/>
          <w:position w:val="7"/>
        </w:rPr>
      </w:r>
      <w:r>
        <w:rPr>
          <w:rFonts w:ascii="Arial" w:hAnsi="Arial" w:cs="Arial" w:eastAsia="Arial"/>
          <w:sz w:val="46"/>
          <w:szCs w:val="46"/>
          <w:color w:val="5E5DC8"/>
          <w:spacing w:val="0"/>
          <w:w w:val="144"/>
          <w:position w:val="0"/>
        </w:rPr>
        <w:t>-</w:t>
      </w:r>
      <w:r>
        <w:rPr>
          <w:rFonts w:ascii="Arial" w:hAnsi="Arial" w:cs="Arial" w:eastAsia="Arial"/>
          <w:sz w:val="46"/>
          <w:szCs w:val="46"/>
          <w:color w:val="5E5DC8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46"/>
          <w:szCs w:val="46"/>
          <w:color w:val="5E5DC8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161616"/>
          <w:spacing w:val="0"/>
          <w:w w:val="88"/>
          <w:position w:val="5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color w:val="161616"/>
          <w:spacing w:val="-35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0"/>
          <w:position w:val="5"/>
        </w:rPr>
        <w:t>f.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9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9"/>
          <w:w w:val="94"/>
          <w:position w:val="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61616"/>
          <w:spacing w:val="9"/>
          <w:w w:val="87"/>
          <w:position w:val="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47"/>
          <w:position w:val="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14" w:lineRule="exact"/>
        <w:ind w:left="153" w:right="-20"/>
        <w:jc w:val="left"/>
        <w:tabs>
          <w:tab w:pos="4020" w:val="left"/>
          <w:tab w:pos="9360" w:val="left"/>
          <w:tab w:pos="9920" w:val="left"/>
          <w:tab w:pos="1052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4"/>
          <w:w w:val="84"/>
          <w:position w:val="-6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0"/>
          <w:w w:val="101"/>
          <w:position w:val="-6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color w:val="5E5E5E"/>
          <w:spacing w:val="-29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6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6"/>
        </w:rPr>
      </w:r>
      <w:r>
        <w:rPr>
          <w:rFonts w:ascii="Arial" w:hAnsi="Arial" w:cs="Arial" w:eastAsia="Arial"/>
          <w:sz w:val="16"/>
          <w:szCs w:val="16"/>
          <w:color w:val="808EA7"/>
          <w:spacing w:val="0"/>
          <w:w w:val="222"/>
          <w:position w:val="-8"/>
        </w:rPr>
        <w:t>'</w:t>
      </w:r>
      <w:r>
        <w:rPr>
          <w:rFonts w:ascii="Arial" w:hAnsi="Arial" w:cs="Arial" w:eastAsia="Arial"/>
          <w:sz w:val="16"/>
          <w:szCs w:val="16"/>
          <w:color w:val="808EA7"/>
          <w:spacing w:val="0"/>
          <w:w w:val="100"/>
          <w:position w:val="-8"/>
        </w:rPr>
        <w:tab/>
      </w:r>
      <w:r>
        <w:rPr>
          <w:rFonts w:ascii="Arial" w:hAnsi="Arial" w:cs="Arial" w:eastAsia="Arial"/>
          <w:sz w:val="16"/>
          <w:szCs w:val="16"/>
          <w:color w:val="808EA7"/>
          <w:spacing w:val="0"/>
          <w:w w:val="100"/>
          <w:position w:val="-8"/>
        </w:rPr>
      </w:r>
      <w:r>
        <w:rPr>
          <w:rFonts w:ascii="Arial" w:hAnsi="Arial" w:cs="Arial" w:eastAsia="Arial"/>
          <w:sz w:val="13"/>
          <w:szCs w:val="13"/>
          <w:color w:val="7B7C7B"/>
          <w:spacing w:val="0"/>
          <w:w w:val="100"/>
          <w:i/>
          <w:position w:val="2"/>
        </w:rPr>
        <w:t>{JJ'</w:t>
      </w:r>
      <w:r>
        <w:rPr>
          <w:rFonts w:ascii="Arial" w:hAnsi="Arial" w:cs="Arial" w:eastAsia="Arial"/>
          <w:sz w:val="13"/>
          <w:szCs w:val="13"/>
          <w:color w:val="7B7C7B"/>
          <w:spacing w:val="-22"/>
          <w:w w:val="100"/>
          <w:i/>
          <w:position w:val="2"/>
        </w:rPr>
        <w:t> </w:t>
      </w:r>
      <w:r>
        <w:rPr>
          <w:rFonts w:ascii="Arial" w:hAnsi="Arial" w:cs="Arial" w:eastAsia="Arial"/>
          <w:sz w:val="13"/>
          <w:szCs w:val="13"/>
          <w:color w:val="7B7C7B"/>
          <w:spacing w:val="0"/>
          <w:w w:val="100"/>
          <w:i/>
          <w:position w:val="2"/>
        </w:rPr>
        <w:tab/>
      </w:r>
      <w:r>
        <w:rPr>
          <w:rFonts w:ascii="Arial" w:hAnsi="Arial" w:cs="Arial" w:eastAsia="Arial"/>
          <w:sz w:val="13"/>
          <w:szCs w:val="13"/>
          <w:color w:val="7B7C7B"/>
          <w:spacing w:val="0"/>
          <w:w w:val="100"/>
          <w:i/>
          <w:position w:val="2"/>
        </w:rPr>
      </w:r>
      <w:r>
        <w:rPr>
          <w:rFonts w:ascii="Arial" w:hAnsi="Arial" w:cs="Arial" w:eastAsia="Arial"/>
          <w:sz w:val="16"/>
          <w:szCs w:val="16"/>
          <w:color w:val="5E5E5E"/>
          <w:spacing w:val="0"/>
          <w:w w:val="86"/>
          <w:position w:val="2"/>
        </w:rPr>
        <w:t>\</w:t>
      </w:r>
      <w:r>
        <w:rPr>
          <w:rFonts w:ascii="Arial" w:hAnsi="Arial" w:cs="Arial" w:eastAsia="Arial"/>
          <w:sz w:val="16"/>
          <w:szCs w:val="16"/>
          <w:color w:val="5E5E5E"/>
          <w:spacing w:val="-3"/>
          <w:w w:val="86"/>
          <w:position w:val="2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color w:val="5E5E5E"/>
          <w:spacing w:val="0"/>
          <w:w w:val="86"/>
          <w:position w:val="2"/>
        </w:rPr>
        <w:t>1)</w:t>
      </w:r>
      <w:r>
        <w:rPr>
          <w:rFonts w:ascii="Times New Roman" w:hAnsi="Times New Roman" w:cs="Times New Roman" w:eastAsia="Times New Roman"/>
          <w:sz w:val="14"/>
          <w:szCs w:val="14"/>
          <w:color w:val="5E5E5E"/>
          <w:spacing w:val="-29"/>
          <w:w w:val="86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5E5E5E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5E5E5E"/>
          <w:spacing w:val="-7"/>
          <w:w w:val="596"/>
          <w:position w:val="2"/>
        </w:rPr>
        <w:t>/</w:t>
      </w:r>
      <w:r>
        <w:rPr>
          <w:rFonts w:ascii="Times New Roman" w:hAnsi="Times New Roman" w:cs="Times New Roman" w:eastAsia="Times New Roman"/>
          <w:sz w:val="14"/>
          <w:szCs w:val="14"/>
          <w:color w:val="A8AAAA"/>
          <w:spacing w:val="0"/>
          <w:w w:val="118"/>
          <w:position w:val="2"/>
        </w:rPr>
        <w:t>··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20"/>
        </w:sectPr>
      </w:pPr>
      <w:rPr/>
    </w:p>
    <w:p>
      <w:pPr>
        <w:spacing w:before="0" w:after="0" w:line="330" w:lineRule="exact"/>
        <w:ind w:left="2394" w:right="-82"/>
        <w:jc w:val="left"/>
        <w:tabs>
          <w:tab w:pos="376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/>
        <w:pict>
          <v:group style="position:absolute;margin-left:5.925643pt;margin-top:3.593843pt;width:.1pt;height:208.083534pt;mso-position-horizontal-relative:page;mso-position-vertical-relative:page;z-index:-7627" coordorigin="119,72" coordsize="2,4162">
            <v:shape style="position:absolute;left:119;top:72;width:2;height:4162" coordorigin="119,72" coordsize="0,4162" path="m119,4234l119,72e" filled="f" stroked="t" strokeweight=".71826pt" strokecolor="#C8C8C3">
              <v:path arrowok="t"/>
            </v:shape>
          </v:group>
          <w10:wrap type="none"/>
        </w:pict>
      </w:r>
      <w:r>
        <w:rPr/>
        <w:pict>
          <v:group style="position:absolute;margin-left:16.879105pt;margin-top:29.289951pt;width:565.988724pt;height:782.199639pt;mso-position-horizontal-relative:page;mso-position-vertical-relative:page;z-index:-7625" coordorigin="338,586" coordsize="11320,15644">
            <v:group style="position:absolute;left:402;top:607;width:11248;height:2" coordorigin="402,607" coordsize="11248,2">
              <v:shape style="position:absolute;left:402;top:607;width:11248;height:2" coordorigin="402,607" coordsize="11248,0" path="m402,607l11650,607e" filled="f" stroked="t" strokeweight=".71826pt" strokecolor="#7C807C">
                <v:path arrowok="t"/>
              </v:shape>
            </v:group>
            <v:group style="position:absolute;left:366;top:589;width:2;height:1057" coordorigin="366,589" coordsize="2,1057">
              <v:shape style="position:absolute;left:366;top:589;width:2;height:1057" coordorigin="366,589" coordsize="0,1057" path="m366,1646l366,589e" filled="f" stroked="t" strokeweight=".35913pt" strokecolor="#000000">
                <v:path arrowok="t"/>
              </v:shape>
            </v:group>
            <v:group style="position:absolute;left:2428;top:589;width:2;height:532" coordorigin="2428,589" coordsize="2,532">
              <v:shape style="position:absolute;left:2428;top:589;width:2;height:532" coordorigin="2428,589" coordsize="0,532" path="m2428,1121l2428,589e" filled="f" stroked="t" strokeweight=".35913pt" strokecolor="#838383">
                <v:path arrowok="t"/>
              </v:shape>
            </v:group>
            <v:group style="position:absolute;left:9208;top:589;width:2;height:532" coordorigin="9208,589" coordsize="2,532">
              <v:shape style="position:absolute;left:9208;top:589;width:2;height:532" coordorigin="9208,589" coordsize="0,532" path="m9208,1121l9208,589e" filled="f" stroked="t" strokeweight=".35913pt" strokecolor="#838380">
                <v:path arrowok="t"/>
              </v:shape>
            </v:group>
            <v:group style="position:absolute;left:11643;top:604;width:2;height:3084" coordorigin="11643,604" coordsize="2,3084">
              <v:shape style="position:absolute;left:11643;top:604;width:2;height:3084" coordorigin="11643,604" coordsize="0,3084" path="m11643,3687l11643,604e" filled="f" stroked="t" strokeweight=".71826pt" strokecolor="#7C7C7C">
                <v:path arrowok="t"/>
              </v:shape>
            </v:group>
            <v:group style="position:absolute;left:2428;top:1121;width:2;height:525" coordorigin="2428,1121" coordsize="2,525">
              <v:shape style="position:absolute;left:2428;top:1121;width:2;height:525" coordorigin="2428,1121" coordsize="0,525" path="m2428,1646l2428,1121e" filled="f" stroked="t" strokeweight=".35913pt" strokecolor="#000000">
                <v:path arrowok="t"/>
              </v:shape>
            </v:group>
            <v:group style="position:absolute;left:9208;top:1121;width:2;height:525" coordorigin="9208,1121" coordsize="2,525">
              <v:shape style="position:absolute;left:9208;top:1121;width:2;height:525" coordorigin="9208,1121" coordsize="0,525" path="m9208,1646l9208,1121e" filled="f" stroked="t" strokeweight=".35913pt" strokecolor="#000000">
                <v:path arrowok="t"/>
              </v:shape>
            </v:group>
            <v:group style="position:absolute;left:402;top:2128;width:3871;height:2" coordorigin="402,2128" coordsize="3871,2">
              <v:shape style="position:absolute;left:402;top:2128;width:3871;height:2" coordorigin="402,2128" coordsize="3871,0" path="m402,2128l4274,2128e" filled="f" stroked="t" strokeweight=".71826pt" strokecolor="#777777">
                <v:path arrowok="t"/>
              </v:shape>
            </v:group>
            <v:group style="position:absolute;left:2428;top:1639;width:2;height:489" coordorigin="2428,1639" coordsize="2,489">
              <v:shape style="position:absolute;left:2428;top:1639;width:2;height:489" coordorigin="2428,1639" coordsize="0,489" path="m2428,2128l2428,1639e" filled="f" stroked="t" strokeweight=".35913pt" strokecolor="#838787">
                <v:path arrowok="t"/>
              </v:shape>
            </v:group>
            <v:group style="position:absolute;left:4209;top:2131;width:474;height:2" coordorigin="4209,2131" coordsize="474,2">
              <v:shape style="position:absolute;left:4209;top:2131;width:474;height:2" coordorigin="4209,2131" coordsize="474,0" path="m4209,2131l4683,2131e" filled="f" stroked="t" strokeweight=".35913pt" strokecolor="#545754">
                <v:path arrowok="t"/>
              </v:shape>
            </v:group>
            <v:group style="position:absolute;left:4618;top:2128;width:2270;height:2" coordorigin="4618,2128" coordsize="2270,2">
              <v:shape style="position:absolute;left:4618;top:2128;width:2270;height:2" coordorigin="4618,2128" coordsize="2270,0" path="m4618,2128l6888,2128e" filled="f" stroked="t" strokeweight=".71826pt" strokecolor="#808383">
                <v:path arrowok="t"/>
              </v:shape>
            </v:group>
            <v:group style="position:absolute;left:6823;top:2131;width:1027;height:2" coordorigin="6823,2131" coordsize="1027,2">
              <v:shape style="position:absolute;left:6823;top:2131;width:1027;height:2" coordorigin="6823,2131" coordsize="1027,0" path="m6823,2131l7851,2131e" filled="f" stroked="t" strokeweight=".35913pt" strokecolor="#4F4F4F">
                <v:path arrowok="t"/>
              </v:shape>
            </v:group>
            <v:group style="position:absolute;left:7786;top:2131;width:661;height:2" coordorigin="7786,2131" coordsize="661,2">
              <v:shape style="position:absolute;left:7786;top:2131;width:661;height:2" coordorigin="7786,2131" coordsize="661,0" path="m7786,2131l8447,2131e" filled="f" stroked="t" strokeweight=".35913pt" strokecolor="#646464">
                <v:path arrowok="t"/>
              </v:shape>
            </v:group>
            <v:group style="position:absolute;left:8389;top:2128;width:3261;height:2" coordorigin="8389,2128" coordsize="3261,2">
              <v:shape style="position:absolute;left:8389;top:2128;width:3261;height:2" coordorigin="8389,2128" coordsize="3261,0" path="m8389,2128l11650,2128e" filled="f" stroked="t" strokeweight=".71826pt" strokecolor="#7C7C7C">
                <v:path arrowok="t"/>
              </v:shape>
            </v:group>
            <v:group style="position:absolute;left:9208;top:1639;width:2;height:489" coordorigin="9208,1639" coordsize="2,489">
              <v:shape style="position:absolute;left:9208;top:1639;width:2;height:489" coordorigin="9208,1639" coordsize="0,489" path="m9208,2128l9208,1639e" filled="f" stroked="t" strokeweight=".35913pt" strokecolor="#878787">
                <v:path arrowok="t"/>
              </v:shape>
            </v:group>
            <v:group style="position:absolute;left:395;top:2368;width:5164;height:2" coordorigin="395,2368" coordsize="5164,2">
              <v:shape style="position:absolute;left:395;top:2368;width:5164;height:2" coordorigin="395,2368" coordsize="5164,0" path="m395,2368l5559,2368e" filled="f" stroked="t" strokeweight=".71826pt" strokecolor="#7C807C">
                <v:path arrowok="t"/>
              </v:shape>
            </v:group>
            <v:group style="position:absolute;left:399;top:597;width:2;height:2997" coordorigin="399,597" coordsize="2,2997">
              <v:shape style="position:absolute;left:399;top:597;width:2;height:2997" coordorigin="399,597" coordsize="0,2997" path="m399,3594l399,597e" filled="f" stroked="t" strokeweight=".35913pt" strokecolor="#747474">
                <v:path arrowok="t"/>
              </v:shape>
            </v:group>
            <v:group style="position:absolute;left:5502;top:2368;width:2349;height:2" coordorigin="5502,2368" coordsize="2349,2">
              <v:shape style="position:absolute;left:5502;top:2368;width:2349;height:2" coordorigin="5502,2368" coordsize="2349,0" path="m5502,2368l7851,2368e" filled="f" stroked="t" strokeweight=".35913pt" strokecolor="#5B5B5B">
                <v:path arrowok="t"/>
              </v:shape>
            </v:group>
            <v:group style="position:absolute;left:7786;top:2368;width:2607;height:2" coordorigin="7786,2368" coordsize="2607,2">
              <v:shape style="position:absolute;left:7786;top:2368;width:2607;height:2" coordorigin="7786,2368" coordsize="2607,0" path="m7786,2368l10393,2368e" filled="f" stroked="t" strokeweight=".71826pt" strokecolor="#878787">
                <v:path arrowok="t"/>
              </v:shape>
            </v:group>
            <v:group style="position:absolute;left:9948;top:2372;width:1702;height:2" coordorigin="9948,2372" coordsize="1702,2">
              <v:shape style="position:absolute;left:9948;top:2372;width:1702;height:2" coordorigin="9948,2372" coordsize="1702,0" path="m9948,2372l11650,2372e" filled="f" stroked="t" strokeweight=".35913pt" strokecolor="#747474">
                <v:path arrowok="t"/>
              </v:shape>
            </v:group>
            <v:group style="position:absolute;left:395;top:2602;width:3038;height:2" coordorigin="395,2602" coordsize="3038,2">
              <v:shape style="position:absolute;left:395;top:2602;width:3038;height:2" coordorigin="395,2602" coordsize="3038,0" path="m395,2602l3433,2602e" filled="f" stroked="t" strokeweight=".71826pt" strokecolor="#707070">
                <v:path arrowok="t"/>
              </v:shape>
            </v:group>
            <v:group style="position:absolute;left:3369;top:2606;width:905;height:2" coordorigin="3369,2606" coordsize="905,2">
              <v:shape style="position:absolute;left:3369;top:2606;width:905;height:2" coordorigin="3369,2606" coordsize="905,0" path="m3369,2606l4274,2606e" filled="f" stroked="t" strokeweight=".35913pt" strokecolor="#575B5B">
                <v:path arrowok="t"/>
              </v:shape>
            </v:group>
            <v:group style="position:absolute;left:3986;top:2609;width:5315;height:2" coordorigin="3986,2609" coordsize="5315,2">
              <v:shape style="position:absolute;left:3986;top:2609;width:5315;height:2" coordorigin="3986,2609" coordsize="5315,0" path="m3986,2609l9301,2609e" filled="f" stroked="t" strokeweight=".71826pt" strokecolor="#7C7C7C">
                <v:path arrowok="t"/>
              </v:shape>
            </v:group>
            <v:group style="position:absolute;left:9172;top:2609;width:330;height:2" coordorigin="9172,2609" coordsize="330,2">
              <v:shape style="position:absolute;left:9172;top:2609;width:330;height:2" coordorigin="9172,2609" coordsize="330,0" path="m9172,2609l9503,2609e" filled="f" stroked="t" strokeweight=".71826pt" strokecolor="#909090">
                <v:path arrowok="t"/>
              </v:shape>
            </v:group>
            <v:group style="position:absolute;left:9380;top:2609;width:2270;height:2" coordorigin="9380,2609" coordsize="2270,2">
              <v:shape style="position:absolute;left:9380;top:2609;width:2270;height:2" coordorigin="9380,2609" coordsize="2270,0" path="m9380,2609l11650,2609e" filled="f" stroked="t" strokeweight=".35913pt" strokecolor="#707070">
                <v:path arrowok="t"/>
              </v:shape>
            </v:group>
            <v:group style="position:absolute;left:395;top:2846;width:11255;height:2" coordorigin="395,2846" coordsize="11255,2">
              <v:shape style="position:absolute;left:395;top:2846;width:11255;height:2" coordorigin="395,2846" coordsize="11255,0" path="m395,2846l11650,2846e" filled="f" stroked="t" strokeweight=".71826pt" strokecolor="#777777">
                <v:path arrowok="t"/>
              </v:shape>
            </v:group>
            <v:group style="position:absolute;left:395;top:3084;width:6493;height:2" coordorigin="395,3084" coordsize="6493,2">
              <v:shape style="position:absolute;left:395;top:3084;width:6493;height:2" coordorigin="395,3084" coordsize="6493,0" path="m395,3084l6888,3084e" filled="f" stroked="t" strokeweight=".71826pt" strokecolor="#777777">
                <v:path arrowok="t"/>
              </v:shape>
            </v:group>
            <v:group style="position:absolute;left:5229;top:3084;width:1099;height:2" coordorigin="5229,3084" coordsize="1099,2">
              <v:shape style="position:absolute;left:5229;top:3084;width:1099;height:2" coordorigin="5229,3084" coordsize="1099,0" path="m5229,3084l6328,3084e" filled="f" stroked="t" strokeweight=".71826pt" strokecolor="#8C8C8C">
                <v:path arrowok="t"/>
              </v:shape>
            </v:group>
            <v:group style="position:absolute;left:6823;top:3087;width:1027;height:2" coordorigin="6823,3087" coordsize="1027,2">
              <v:shape style="position:absolute;left:6823;top:3087;width:1027;height:2" coordorigin="6823,3087" coordsize="1027,0" path="m6823,3087l7851,3087e" filled="f" stroked="t" strokeweight=".35913pt" strokecolor="#3F443F">
                <v:path arrowok="t"/>
              </v:shape>
            </v:group>
            <v:group style="position:absolute;left:7786;top:3087;width:661;height:2" coordorigin="7786,3087" coordsize="661,2">
              <v:shape style="position:absolute;left:7786;top:3087;width:661;height:2" coordorigin="7786,3087" coordsize="661,0" path="m7786,3087l8447,3087e" filled="f" stroked="t" strokeweight=".35913pt" strokecolor="#606460">
                <v:path arrowok="t"/>
              </v:shape>
            </v:group>
            <v:group style="position:absolute;left:8389;top:3087;width:259;height:2" coordorigin="8389,3087" coordsize="259,2">
              <v:shape style="position:absolute;left:8389;top:3087;width:259;height:2" coordorigin="8389,3087" coordsize="259,0" path="m8389,3087l8648,3087e" filled="f" stroked="t" strokeweight=".35913pt" strokecolor="#707474">
                <v:path arrowok="t"/>
              </v:shape>
            </v:group>
            <v:group style="position:absolute;left:8583;top:3087;width:3067;height:2" coordorigin="8583,3087" coordsize="3067,2">
              <v:shape style="position:absolute;left:8583;top:3087;width:3067;height:2" coordorigin="8583,3087" coordsize="3067,0" path="m8583,3087l11650,3087e" filled="f" stroked="t" strokeweight=".71826pt" strokecolor="#7C7C7C">
                <v:path arrowok="t"/>
              </v:shape>
            </v:group>
            <v:group style="position:absolute;left:395;top:3321;width:3038;height:2" coordorigin="395,3321" coordsize="3038,2">
              <v:shape style="position:absolute;left:395;top:3321;width:3038;height:2" coordorigin="395,3321" coordsize="3038,0" path="m395,3321l3433,3321e" filled="f" stroked="t" strokeweight=".71826pt" strokecolor="#777777">
                <v:path arrowok="t"/>
              </v:shape>
            </v:group>
            <v:group style="position:absolute;left:3369;top:3324;width:611;height:2" coordorigin="3369,3324" coordsize="611,2">
              <v:shape style="position:absolute;left:3369;top:3324;width:611;height:2" coordorigin="3369,3324" coordsize="611,0" path="m3369,3324l3979,3324e" filled="f" stroked="t" strokeweight=".35913pt" strokecolor="#444848">
                <v:path arrowok="t"/>
              </v:shape>
            </v:group>
            <v:group style="position:absolute;left:3915;top:3328;width:7736;height:2" coordorigin="3915,3328" coordsize="7736,2">
              <v:shape style="position:absolute;left:3915;top:3328;width:7736;height:2" coordorigin="3915,3328" coordsize="7736,0" path="m3915,3328l11650,3328e" filled="f" stroked="t" strokeweight=".71826pt" strokecolor="#7C7C7C">
                <v:path arrowok="t"/>
              </v:shape>
            </v:group>
            <v:group style="position:absolute;left:3954;top:3321;width:2;height:453" coordorigin="3954,3321" coordsize="2,453">
              <v:shape style="position:absolute;left:3954;top:3321;width:2;height:453" coordorigin="3954,3321" coordsize="0,453" path="m3954,3774l3954,3321e" filled="f" stroked="t" strokeweight=".35913pt" strokecolor="#444444">
                <v:path arrowok="t"/>
              </v:shape>
            </v:group>
            <v:group style="position:absolute;left:7068;top:3321;width:2;height:762" coordorigin="7068,3321" coordsize="2,762">
              <v:shape style="position:absolute;left:7068;top:3321;width:2;height:762" coordorigin="7068,3321" coordsize="0,762" path="m7068,4083l7068,3321e" filled="f" stroked="t" strokeweight=".71826pt" strokecolor="#676767">
                <v:path arrowok="t"/>
              </v:shape>
            </v:group>
            <v:group style="position:absolute;left:399;top:3536;width:2;height:568" coordorigin="399,3536" coordsize="2,568">
              <v:shape style="position:absolute;left:399;top:3536;width:2;height:568" coordorigin="399,3536" coordsize="0,568" path="m399,4104l399,3536e" filled="f" stroked="t" strokeweight=".35913pt" strokecolor="#575757">
                <v:path arrowok="t"/>
              </v:shape>
            </v:group>
            <v:group style="position:absolute;left:3950;top:3752;width:1968;height:2" coordorigin="3950,3752" coordsize="1968,2">
              <v:shape style="position:absolute;left:3950;top:3752;width:1968;height:2" coordorigin="3950,3752" coordsize="1968,0" path="m3950,3752l5918,3752e" filled="f" stroked="t" strokeweight=".71826pt" strokecolor="#7C7C7C">
                <v:path arrowok="t"/>
              </v:shape>
            </v:group>
            <v:group style="position:absolute;left:10688;top:3712;width:955;height:2" coordorigin="10688,3712" coordsize="955,2">
              <v:shape style="position:absolute;left:10688;top:3712;width:955;height:2" coordorigin="10688,3712" coordsize="955,0" path="m10688,3712l11643,3712e" filled="f" stroked="t" strokeweight=".35913pt" strokecolor="#747774">
                <v:path arrowok="t"/>
              </v:shape>
            </v:group>
            <v:group style="position:absolute;left:11643;top:3536;width:2;height:266" coordorigin="11643,3536" coordsize="2,266">
              <v:shape style="position:absolute;left:11643;top:3536;width:2;height:266" coordorigin="11643,3536" coordsize="0,266" path="m11643,3802l11643,3536e" filled="f" stroked="t" strokeweight=".71826pt" strokecolor="#676767">
                <v:path arrowok="t"/>
              </v:shape>
            </v:group>
            <v:group style="position:absolute;left:395;top:4079;width:438;height:2" coordorigin="395,4079" coordsize="438,2">
              <v:shape style="position:absolute;left:395;top:4079;width:438;height:2" coordorigin="395,4079" coordsize="438,0" path="m395,4079l833,4079e" filled="f" stroked="t" strokeweight=".35913pt" strokecolor="#6B7070">
                <v:path arrowok="t"/>
              </v:shape>
            </v:group>
            <v:group style="position:absolute;left:769;top:4075;width:2665;height:2" coordorigin="769,4075" coordsize="2665,2">
              <v:shape style="position:absolute;left:769;top:4075;width:2665;height:2" coordorigin="769,4075" coordsize="2665,0" path="m769,4075l3433,4075e" filled="f" stroked="t" strokeweight=".71826pt" strokecolor="#838383">
                <v:path arrowok="t"/>
              </v:shape>
            </v:group>
            <v:group style="position:absolute;left:3369;top:4079;width:618;height:2" coordorigin="3369,4079" coordsize="618,2">
              <v:shape style="position:absolute;left:3369;top:4079;width:618;height:2" coordorigin="3369,4079" coordsize="618,0" path="m3369,4079l3986,4079e" filled="f" stroked="t" strokeweight=".35913pt" strokecolor="#3F3F3F">
                <v:path arrowok="t"/>
              </v:shape>
            </v:group>
            <v:group style="position:absolute;left:3958;top:3709;width:2;height:374" coordorigin="3958,3709" coordsize="2,374">
              <v:shape style="position:absolute;left:3958;top:3709;width:2;height:374" coordorigin="3958,3709" coordsize="0,374" path="m3958,4083l3958,3709e" filled="f" stroked="t" strokeweight=".71826pt" strokecolor="#2B2B2B">
                <v:path arrowok="t"/>
              </v:shape>
            </v:group>
            <v:group style="position:absolute;left:3936;top:4068;width:309;height:2" coordorigin="3936,4068" coordsize="309,2">
              <v:shape style="position:absolute;left:3936;top:4068;width:309;height:2" coordorigin="3936,4068" coordsize="309,0" path="m3936,4068l4245,4068e" filled="f" stroked="t" strokeweight="1.43652pt" strokecolor="#676767">
                <v:path arrowok="t"/>
              </v:shape>
            </v:group>
            <v:group style="position:absolute;left:4238;top:4072;width:1674;height:2" coordorigin="4238,4072" coordsize="1674,2">
              <v:shape style="position:absolute;left:4238;top:4072;width:1674;height:2" coordorigin="4238,4072" coordsize="1674,0" path="m4238,4072l5911,4072e" filled="f" stroked="t" strokeweight="1.43652pt" strokecolor="#878787">
                <v:path arrowok="t"/>
              </v:shape>
            </v:group>
            <v:group style="position:absolute;left:5847;top:4068;width:1013;height:2" coordorigin="5847,4068" coordsize="1013,2">
              <v:shape style="position:absolute;left:5847;top:4068;width:1013;height:2" coordorigin="5847,4068" coordsize="1013,0" path="m5847,4068l6859,4068e" filled="f" stroked="t" strokeweight=".71826pt" strokecolor="#8C9090">
                <v:path arrowok="t"/>
              </v:shape>
            </v:group>
            <v:group style="position:absolute;left:6823;top:4083;width:4820;height:2" coordorigin="6823,4083" coordsize="4820,2">
              <v:shape style="position:absolute;left:6823;top:4083;width:4820;height:2" coordorigin="6823,4083" coordsize="4820,0" path="m6823,4083l11643,4083e" filled="f" stroked="t" strokeweight=".71826pt" strokecolor="#777777">
                <v:path arrowok="t"/>
              </v:shape>
            </v:group>
            <v:group style="position:absolute;left:388;top:4363;width:3591;height:2" coordorigin="388,4363" coordsize="3591,2">
              <v:shape style="position:absolute;left:388;top:4363;width:3591;height:2" coordorigin="388,4363" coordsize="3591,0" path="m388,4363l3979,4363e" filled="f" stroked="t" strokeweight=".71826pt" strokecolor="#7C7C7C">
                <v:path arrowok="t"/>
              </v:shape>
            </v:group>
            <v:group style="position:absolute;left:2460;top:4068;width:2;height:323" coordorigin="2460,4068" coordsize="2,323">
              <v:shape style="position:absolute;left:2460;top:4068;width:2;height:323" coordorigin="2460,4068" coordsize="0,323" path="m2460,4392l2460,4068e" filled="f" stroked="t" strokeweight=".35913pt" strokecolor="#606060">
                <v:path arrowok="t"/>
              </v:shape>
            </v:group>
            <v:group style="position:absolute;left:3915;top:4367;width:1106;height:2" coordorigin="3915,4367" coordsize="1106,2">
              <v:shape style="position:absolute;left:3915;top:4367;width:1106;height:2" coordorigin="3915,4367" coordsize="1106,0" path="m3915,4367l5021,4367e" filled="f" stroked="t" strokeweight=".35913pt" strokecolor="#606460">
                <v:path arrowok="t"/>
              </v:shape>
            </v:group>
            <v:group style="position:absolute;left:4956;top:4363;width:1085;height:2" coordorigin="4956,4363" coordsize="1085,2">
              <v:shape style="position:absolute;left:4956;top:4363;width:1085;height:2" coordorigin="4956,4363" coordsize="1085,0" path="m4956,4363l6041,4363e" filled="f" stroked="t" strokeweight=".71826pt" strokecolor="#8C908C">
                <v:path arrowok="t"/>
              </v:shape>
            </v:group>
            <v:group style="position:absolute;left:5818;top:4367;width:2830;height:2" coordorigin="5818,4367" coordsize="2830,2">
              <v:shape style="position:absolute;left:5818;top:4367;width:2830;height:2" coordorigin="5818,4367" coordsize="2830,0" path="m5818,4367l8648,4367e" filled="f" stroked="t" strokeweight=".35913pt" strokecolor="#676767">
                <v:path arrowok="t"/>
              </v:shape>
            </v:group>
            <v:group style="position:absolute;left:8583;top:4367;width:3060;height:2" coordorigin="8583,4367" coordsize="3060,2">
              <v:shape style="position:absolute;left:8583;top:4367;width:3060;height:2" coordorigin="8583,4367" coordsize="3060,0" path="m8583,4367l11643,4367e" filled="f" stroked="t" strokeweight=".71826pt" strokecolor="#777777">
                <v:path arrowok="t"/>
              </v:shape>
            </v:group>
            <v:group style="position:absolute;left:11639;top:4025;width:2;height:367" coordorigin="11639,4025" coordsize="2,367">
              <v:shape style="position:absolute;left:11639;top:4025;width:2;height:367" coordorigin="11639,4025" coordsize="0,367" path="m11639,4392l11639,4025e" filled="f" stroked="t" strokeweight=".35913pt" strokecolor="#545454">
                <v:path arrowok="t"/>
              </v:shape>
            </v:group>
            <v:group style="position:absolute;left:391;top:604;width:2;height:6915" coordorigin="391,604" coordsize="2,6915">
              <v:shape style="position:absolute;left:391;top:604;width:2;height:6915" coordorigin="391,604" coordsize="0,6915" path="m391,7518l391,604e" filled="f" stroked="t" strokeweight=".35913pt" strokecolor="#777777">
                <v:path arrowok="t"/>
              </v:shape>
            </v:group>
            <v:group style="position:absolute;left:2449;top:4604;width:2571;height:2" coordorigin="2449,4604" coordsize="2571,2">
              <v:shape style="position:absolute;left:2449;top:4604;width:2571;height:2" coordorigin="2449,4604" coordsize="2571,0" path="m2449,4604l5021,4604e" filled="f" stroked="t" strokeweight=".71826pt" strokecolor="#707070">
                <v:path arrowok="t"/>
              </v:shape>
            </v:group>
            <v:group style="position:absolute;left:4956;top:4607;width:1120;height:2" coordorigin="4956,4607" coordsize="1120,2">
              <v:shape style="position:absolute;left:4956;top:4607;width:1120;height:2" coordorigin="4956,4607" coordsize="1120,0" path="m4956,4607l6076,4607e" filled="f" stroked="t" strokeweight=".71826pt" strokecolor="#878787">
                <v:path arrowok="t"/>
              </v:shape>
            </v:group>
            <v:group style="position:absolute;left:6012;top:4604;width:876;height:2" coordorigin="6012,4604" coordsize="876,2">
              <v:shape style="position:absolute;left:6012;top:4604;width:876;height:2" coordorigin="6012,4604" coordsize="876,0" path="m6012,4604l6888,4604e" filled="f" stroked="t" strokeweight=".35913pt" strokecolor="#646464">
                <v:path arrowok="t"/>
              </v:shape>
            </v:group>
            <v:group style="position:absolute;left:6823;top:4604;width:646;height:2" coordorigin="6823,4604" coordsize="646,2">
              <v:shape style="position:absolute;left:6823;top:4604;width:646;height:2" coordorigin="6823,4604" coordsize="646,0" path="m6823,4604l7470,4604e" filled="f" stroked="t" strokeweight=".35913pt" strokecolor="#4F4F4F">
                <v:path arrowok="t"/>
              </v:shape>
            </v:group>
            <v:group style="position:absolute;left:7405;top:4607;width:1832;height:2" coordorigin="7405,4607" coordsize="1832,2">
              <v:shape style="position:absolute;left:7405;top:4607;width:1832;height:2" coordorigin="7405,4607" coordsize="1832,0" path="m7405,4607l9237,4607e" filled="f" stroked="t" strokeweight=".71826pt" strokecolor="#878787">
                <v:path arrowok="t"/>
              </v:shape>
            </v:group>
            <v:group style="position:absolute;left:9172;top:4604;width:2471;height:2" coordorigin="9172,4604" coordsize="2471,2">
              <v:shape style="position:absolute;left:9172;top:4604;width:2471;height:2" coordorigin="9172,4604" coordsize="2471,0" path="m9172,4604l11643,4604e" filled="f" stroked="t" strokeweight=".35913pt" strokecolor="#747474">
                <v:path arrowok="t"/>
              </v:shape>
            </v:group>
            <v:group style="position:absolute;left:7822;top:4579;width:2;height:259" coordorigin="7822,4579" coordsize="2,259">
              <v:shape style="position:absolute;left:7822;top:4579;width:2;height:259" coordorigin="7822,4579" coordsize="0,259" path="m7822,4837l7822,4579e" filled="f" stroked="t" strokeweight=".35913pt" strokecolor="#838383">
                <v:path arrowok="t"/>
              </v:shape>
            </v:group>
            <v:group style="position:absolute;left:5006;top:5096;width:6637;height:2" coordorigin="5006,5096" coordsize="6637,2">
              <v:shape style="position:absolute;left:5006;top:5096;width:6637;height:2" coordorigin="5006,5096" coordsize="6637,0" path="m5006,5096l11643,5096e" filled="f" stroked="t" strokeweight=".71826pt" strokecolor="#777777">
                <v:path arrowok="t"/>
              </v:shape>
            </v:group>
            <v:group style="position:absolute;left:7822;top:4830;width:2;height:266" coordorigin="7822,4830" coordsize="2,266">
              <v:shape style="position:absolute;left:7822;top:4830;width:2;height:266" coordorigin="7822,4830" coordsize="0,266" path="m7822,5096l7822,4830e" filled="f" stroked="t" strokeweight=".35913pt" strokecolor="#70706B">
                <v:path arrowok="t"/>
              </v:shape>
            </v:group>
            <v:group style="position:absolute;left:5006;top:5340;width:2083;height:2" coordorigin="5006,5340" coordsize="2083,2">
              <v:shape style="position:absolute;left:5006;top:5340;width:2083;height:2" coordorigin="5006,5340" coordsize="2083,0" path="m5006,5340l7089,5340e" filled="f" stroked="t" strokeweight=".71826pt" strokecolor="#808080">
                <v:path arrowok="t"/>
              </v:shape>
            </v:group>
            <v:group style="position:absolute;left:7025;top:5344;width:1623;height:2" coordorigin="7025,5344" coordsize="1623,2">
              <v:shape style="position:absolute;left:7025;top:5344;width:1623;height:2" coordorigin="7025,5344" coordsize="1623,0" path="m7025,5344l8648,5344e" filled="f" stroked="t" strokeweight=".35913pt" strokecolor="#575754">
                <v:path arrowok="t"/>
              </v:shape>
            </v:group>
            <v:group style="position:absolute;left:8583;top:5344;width:3060;height:2" coordorigin="8583,5344" coordsize="3060,2">
              <v:shape style="position:absolute;left:8583;top:5344;width:3060;height:2" coordorigin="8583,5344" coordsize="3060,0" path="m8583,5344l11643,5344e" filled="f" stroked="t" strokeweight=".71826pt" strokecolor="#777777">
                <v:path arrowok="t"/>
              </v:shape>
            </v:group>
            <v:group style="position:absolute;left:5010;top:4600;width:2;height:2192" coordorigin="5010,4600" coordsize="2,2192">
              <v:shape style="position:absolute;left:5010;top:4600;width:2;height:2192" coordorigin="5010,4600" coordsize="0,2192" path="m5010,6792l5010,4600e" filled="f" stroked="t" strokeweight=".71826pt" strokecolor="#7C7C7C">
                <v:path arrowok="t"/>
              </v:shape>
            </v:group>
            <v:group style="position:absolute;left:5006;top:5592;width:6637;height:2" coordorigin="5006,5592" coordsize="6637,2">
              <v:shape style="position:absolute;left:5006;top:5592;width:6637;height:2" coordorigin="5006,5592" coordsize="6637,0" path="m5006,5592l11643,5592e" filled="f" stroked="t" strokeweight=".71826pt" strokecolor="#808080">
                <v:path arrowok="t"/>
              </v:shape>
            </v:group>
            <v:group style="position:absolute;left:2449;top:5829;width:984;height:2" coordorigin="2449,5829" coordsize="984,2">
              <v:shape style="position:absolute;left:2449;top:5829;width:984;height:2" coordorigin="2449,5829" coordsize="984,0" path="m2449,5829l3433,5829e" filled="f" stroked="t" strokeweight=".71826pt" strokecolor="#7C7C7C">
                <v:path arrowok="t"/>
              </v:shape>
            </v:group>
            <v:group style="position:absolute;left:3369;top:5833;width:905;height:2" coordorigin="3369,5833" coordsize="905,2">
              <v:shape style="position:absolute;left:3369;top:5833;width:905;height:2" coordorigin="3369,5833" coordsize="905,0" path="m3369,5833l4274,5833e" filled="f" stroked="t" strokeweight=".35913pt" strokecolor="#4B4B4B">
                <v:path arrowok="t"/>
              </v:shape>
            </v:group>
            <v:group style="position:absolute;left:4209;top:5833;width:474;height:2" coordorigin="4209,5833" coordsize="474,2">
              <v:shape style="position:absolute;left:4209;top:5833;width:474;height:2" coordorigin="4209,5833" coordsize="474,0" path="m4209,5833l4683,5833e" filled="f" stroked="t" strokeweight=".35913pt" strokecolor="#707070">
                <v:path arrowok="t"/>
              </v:shape>
            </v:group>
            <v:group style="position:absolute;left:4618;top:5836;width:409;height:2" coordorigin="4618,5836" coordsize="409,2">
              <v:shape style="position:absolute;left:4618;top:5836;width:409;height:2" coordorigin="4618,5836" coordsize="409,0" path="m4618,5836l5028,5836e" filled="f" stroked="t" strokeweight=".71826pt" strokecolor="#878C8C">
                <v:path arrowok="t"/>
              </v:shape>
            </v:group>
            <v:group style="position:absolute;left:4949;top:5829;width:2902;height:2" coordorigin="4949,5829" coordsize="2902,2">
              <v:shape style="position:absolute;left:4949;top:5829;width:2902;height:2" coordorigin="4949,5829" coordsize="2902,0" path="m4949,5829l7851,5829e" filled="f" stroked="t" strokeweight=".35913pt" strokecolor="#747474">
                <v:path arrowok="t"/>
              </v:shape>
            </v:group>
            <v:group style="position:absolute;left:7786;top:5833;width:862;height:2" coordorigin="7786,5833" coordsize="862,2">
              <v:shape style="position:absolute;left:7786;top:5833;width:862;height:2" coordorigin="7786,5833" coordsize="862,0" path="m7786,5833l8648,5833e" filled="f" stroked="t" strokeweight=".35913pt" strokecolor="#4F544F">
                <v:path arrowok="t"/>
              </v:shape>
            </v:group>
            <v:group style="position:absolute;left:8583;top:5833;width:3060;height:2" coordorigin="8583,5833" coordsize="3060,2">
              <v:shape style="position:absolute;left:8583;top:5833;width:3060;height:2" coordorigin="8583,5833" coordsize="3060,0" path="m8583,5833l11643,5833e" filled="f" stroked="t" strokeweight=".71826pt" strokecolor="#7C7C7C">
                <v:path arrowok="t"/>
              </v:shape>
            </v:group>
            <v:group style="position:absolute;left:769;top:6074;width:6701;height:2" coordorigin="769,6074" coordsize="6701,2">
              <v:shape style="position:absolute;left:769;top:6074;width:6701;height:2" coordorigin="769,6074" coordsize="6701,0" path="m769,6074l7470,6074e" filled="f" stroked="t" strokeweight=".71826pt" strokecolor="#808380">
                <v:path arrowok="t"/>
              </v:shape>
            </v:group>
            <v:group style="position:absolute;left:7405;top:6074;width:812;height:2" coordorigin="7405,6074" coordsize="812,2">
              <v:shape style="position:absolute;left:7405;top:6074;width:812;height:2" coordorigin="7405,6074" coordsize="812,0" path="m7405,6074l8217,6074e" filled="f" stroked="t" strokeweight=".35913pt" strokecolor="#676B67">
                <v:path arrowok="t"/>
              </v:shape>
            </v:group>
            <v:group style="position:absolute;left:8152;top:6074;width:3491;height:2" coordorigin="8152,6074" coordsize="3491,2">
              <v:shape style="position:absolute;left:8152;top:6074;width:3491;height:2" coordorigin="8152,6074" coordsize="3491,0" path="m8152,6074l11643,6074e" filled="f" stroked="t" strokeweight=".71826pt" strokecolor="#7C8080">
                <v:path arrowok="t"/>
              </v:shape>
            </v:group>
            <v:group style="position:absolute;left:2453;top:4313;width:2;height:2990" coordorigin="2453,4313" coordsize="2,2990">
              <v:shape style="position:absolute;left:2453;top:4313;width:2;height:2990" coordorigin="2453,4313" coordsize="0,2990" path="m2453,7303l2453,4313e" filled="f" stroked="t" strokeweight=".71826pt" strokecolor="#777777">
                <v:path arrowok="t"/>
              </v:shape>
            </v:group>
            <v:group style="position:absolute;left:7822;top:6052;width:2;height:72" coordorigin="7822,6052" coordsize="2,72">
              <v:shape style="position:absolute;left:7822;top:6052;width:2;height:72" coordorigin="7822,6052" coordsize="0,72" path="m7822,6124l7822,6052e" filled="f" stroked="t" strokeweight=".71826pt" strokecolor="#676B67">
                <v:path arrowok="t"/>
              </v:shape>
            </v:group>
            <v:group style="position:absolute;left:7822;top:6117;width:2;height:208" coordorigin="7822,6117" coordsize="2,208">
              <v:shape style="position:absolute;left:7822;top:6117;width:2;height:208" coordorigin="7822,6117" coordsize="0,208" path="m7822,6325l7822,6117e" filled="f" stroked="t" strokeweight=".35913pt" strokecolor="#000000">
                <v:path arrowok="t"/>
              </v:shape>
            </v:group>
            <v:group style="position:absolute;left:2442;top:6541;width:991;height:2" coordorigin="2442,6541" coordsize="991,2">
              <v:shape style="position:absolute;left:2442;top:6541;width:991;height:2" coordorigin="2442,6541" coordsize="991,0" path="m2442,6541l3433,6541e" filled="f" stroked="t" strokeweight=".71826pt" strokecolor="#777777">
                <v:path arrowok="t"/>
              </v:shape>
            </v:group>
            <v:group style="position:absolute;left:3369;top:6544;width:905;height:2" coordorigin="3369,6544" coordsize="905,2">
              <v:shape style="position:absolute;left:3369;top:6544;width:905;height:2" coordorigin="3369,6544" coordsize="905,0" path="m3369,6544l4274,6544e" filled="f" stroked="t" strokeweight=".35913pt" strokecolor="#4F544F">
                <v:path arrowok="t"/>
              </v:shape>
            </v:group>
            <v:group style="position:absolute;left:7822;top:6325;width:2;height:216" coordorigin="7822,6325" coordsize="2,216">
              <v:shape style="position:absolute;left:7822;top:6325;width:2;height:216" coordorigin="7822,6325" coordsize="0,216" path="m7822,6541l7822,6325e" filled="f" stroked="t" strokeweight=".35913pt" strokecolor="#6B6B67">
                <v:path arrowok="t"/>
              </v:shape>
            </v:group>
            <v:group style="position:absolute;left:4209;top:6544;width:7434;height:2" coordorigin="4209,6544" coordsize="7434,2">
              <v:shape style="position:absolute;left:4209;top:6544;width:7434;height:2" coordorigin="4209,6544" coordsize="7434,0" path="m4209,6544l11643,6544e" filled="f" stroked="t" strokeweight=".71826pt" strokecolor="#808080">
                <v:path arrowok="t"/>
              </v:shape>
            </v:group>
            <v:group style="position:absolute;left:2442;top:6785;width:9201;height:2" coordorigin="2442,6785" coordsize="9201,2">
              <v:shape style="position:absolute;left:2442;top:6785;width:9201;height:2" coordorigin="2442,6785" coordsize="9201,0" path="m2442,6785l11643,6785e" filled="f" stroked="t" strokeweight=".71826pt" strokecolor="#838787">
                <v:path arrowok="t"/>
              </v:shape>
            </v:group>
            <v:group style="position:absolute;left:7822;top:6519;width:2;height:259" coordorigin="7822,6519" coordsize="2,259">
              <v:shape style="position:absolute;left:7822;top:6519;width:2;height:259" coordorigin="7822,6519" coordsize="0,259" path="m7822,6778l7822,6519e" filled="f" stroked="t" strokeweight=".35913pt" strokecolor="#8C8C87">
                <v:path arrowok="t"/>
              </v:shape>
            </v:group>
            <v:group style="position:absolute;left:381;top:7026;width:453;height:2" coordorigin="381,7026" coordsize="453,2">
              <v:shape style="position:absolute;left:381;top:7026;width:453;height:2" coordorigin="381,7026" coordsize="453,0" path="m381,7026l833,7026e" filled="f" stroked="t" strokeweight=".35913pt" strokecolor="#606060">
                <v:path arrowok="t"/>
              </v:shape>
            </v:group>
            <v:group style="position:absolute;left:769;top:7026;width:5437;height:2" coordorigin="769,7026" coordsize="5437,2">
              <v:shape style="position:absolute;left:769;top:7026;width:5437;height:2" coordorigin="769,7026" coordsize="5437,0" path="m769,7026l6206,7026e" filled="f" stroked="t" strokeweight=".71826pt" strokecolor="#838383">
                <v:path arrowok="t"/>
              </v:shape>
            </v:group>
            <v:group style="position:absolute;left:6012;top:7026;width:876;height:2" coordorigin="6012,7026" coordsize="876,2">
              <v:shape style="position:absolute;left:6012;top:7026;width:876;height:2" coordorigin="6012,7026" coordsize="876,0" path="m6012,7026l6888,7026e" filled="f" stroked="t" strokeweight=".35913pt" strokecolor="#7C7C7C">
                <v:path arrowok="t"/>
              </v:shape>
            </v:group>
            <v:group style="position:absolute;left:6823;top:7026;width:1393;height:2" coordorigin="6823,7026" coordsize="1393,2">
              <v:shape style="position:absolute;left:6823;top:7026;width:1393;height:2" coordorigin="6823,7026" coordsize="1393,0" path="m6823,7026l8217,7026e" filled="f" stroked="t" strokeweight=".35913pt" strokecolor="#575757">
                <v:path arrowok="t"/>
              </v:shape>
            </v:group>
            <v:group style="position:absolute;left:8152;top:7026;width:294;height:2" coordorigin="8152,7026" coordsize="294,2">
              <v:shape style="position:absolute;left:8152;top:7026;width:294;height:2" coordorigin="8152,7026" coordsize="294,0" path="m8152,7026l8447,7026e" filled="f" stroked="t" strokeweight=".35913pt" strokecolor="#707070">
                <v:path arrowok="t"/>
              </v:shape>
            </v:group>
            <v:group style="position:absolute;left:8389;top:7022;width:3254;height:2" coordorigin="8389,7022" coordsize="3254,2">
              <v:shape style="position:absolute;left:8389;top:7022;width:3254;height:2" coordorigin="8389,7022" coordsize="3254,0" path="m8389,7022l11643,7022e" filled="f" stroked="t" strokeweight=".71826pt" strokecolor="#878787">
                <v:path arrowok="t"/>
              </v:shape>
            </v:group>
            <v:group style="position:absolute;left:381;top:7493;width:804;height:2" coordorigin="381,7493" coordsize="804,2">
              <v:shape style="position:absolute;left:381;top:7493;width:804;height:2" coordorigin="381,7493" coordsize="804,0" path="m381,7493l1185,7493e" filled="f" stroked="t" strokeweight=".35913pt" strokecolor="#747474">
                <v:path arrowok="t"/>
              </v:shape>
            </v:group>
            <v:group style="position:absolute;left:1120;top:7490;width:1343;height:2" coordorigin="1120,7490" coordsize="1343,2">
              <v:shape style="position:absolute;left:1120;top:7490;width:1343;height:2" coordorigin="1120,7490" coordsize="1343,0" path="m1120,7490l2464,7490e" filled="f" stroked="t" strokeweight=".71826pt" strokecolor="#8C8C8C">
                <v:path arrowok="t"/>
              </v:shape>
            </v:group>
            <v:group style="position:absolute;left:2446;top:7245;width:2;height:273" coordorigin="2446,7245" coordsize="2,273">
              <v:shape style="position:absolute;left:2446;top:7245;width:2;height:273" coordorigin="2446,7245" coordsize="0,273" path="m2446,7518l2446,7245e" filled="f" stroked="t" strokeweight=".35913pt" strokecolor="#545454">
                <v:path arrowok="t"/>
              </v:shape>
            </v:group>
            <v:group style="position:absolute;left:2385;top:7490;width:1422;height:2" coordorigin="2385,7490" coordsize="1422,2">
              <v:shape style="position:absolute;left:2385;top:7490;width:1422;height:2" coordorigin="2385,7490" coordsize="1422,0" path="m2385,7490l3807,7490e" filled="f" stroked="t" strokeweight=".35913pt" strokecolor="#747474">
                <v:path arrowok="t"/>
              </v:shape>
            </v:group>
            <v:group style="position:absolute;left:3749;top:7493;width:524;height:2" coordorigin="3749,7493" coordsize="524,2">
              <v:shape style="position:absolute;left:3749;top:7493;width:524;height:2" coordorigin="3749,7493" coordsize="524,0" path="m3749,7493l4274,7493e" filled="f" stroked="t" strokeweight=".35913pt" strokecolor="#606060">
                <v:path arrowok="t"/>
              </v:shape>
            </v:group>
            <v:group style="position:absolute;left:4209;top:7497;width:1666;height:2" coordorigin="4209,7497" coordsize="1666,2">
              <v:shape style="position:absolute;left:4209;top:7497;width:1666;height:2" coordorigin="4209,7497" coordsize="1666,0" path="m4209,7497l5875,7497e" filled="f" stroked="t" strokeweight=".71826pt" strokecolor="#8C908C">
                <v:path arrowok="t"/>
              </v:shape>
            </v:group>
            <v:group style="position:absolute;left:5818;top:7493;width:2629;height:2" coordorigin="5818,7493" coordsize="2629,2">
              <v:shape style="position:absolute;left:5818;top:7493;width:2629;height:2" coordorigin="5818,7493" coordsize="2629,0" path="m5818,7493l8447,7493e" filled="f" stroked="t" strokeweight=".35913pt" strokecolor="#6B7070">
                <v:path arrowok="t"/>
              </v:shape>
            </v:group>
            <v:group style="position:absolute;left:8389;top:7490;width:3254;height:2" coordorigin="8389,7490" coordsize="3254,2">
              <v:shape style="position:absolute;left:8389;top:7490;width:3254;height:2" coordorigin="8389,7490" coordsize="3254,0" path="m8389,7490l11643,7490e" filled="f" stroked="t" strokeweight=".71826pt" strokecolor="#838787">
                <v:path arrowok="t"/>
              </v:shape>
            </v:group>
            <v:group style="position:absolute;left:5003;top:7490;width:2;height:259" coordorigin="5003,7490" coordsize="2,259">
              <v:shape style="position:absolute;left:5003;top:7490;width:2;height:259" coordorigin="5003,7490" coordsize="0,259" path="m5003,7748l5003,7490e" filled="f" stroked="t" strokeweight=".35913pt" strokecolor="#676767">
                <v:path arrowok="t"/>
              </v:shape>
            </v:group>
            <v:group style="position:absolute;left:4999;top:7734;width:6644;height:2" coordorigin="4999,7734" coordsize="6644,2">
              <v:shape style="position:absolute;left:4999;top:7734;width:6644;height:2" coordorigin="4999,7734" coordsize="6644,0" path="m4999,7734l11643,7734e" filled="f" stroked="t" strokeweight=".71826pt" strokecolor="#7C807C">
                <v:path arrowok="t"/>
              </v:shape>
            </v:group>
            <v:group style="position:absolute;left:9172;top:7734;width:273;height:2" coordorigin="9172,7734" coordsize="273,2">
              <v:shape style="position:absolute;left:9172;top:7734;width:273;height:2" coordorigin="9172,7734" coordsize="273,0" path="m9172,7734l9445,7734e" filled="f" stroked="t" strokeweight=".71826pt" strokecolor="#939390">
                <v:path arrowok="t"/>
              </v:shape>
            </v:group>
            <v:group style="position:absolute;left:4999;top:7691;width:2;height:532" coordorigin="4999,7691" coordsize="2,532">
              <v:shape style="position:absolute;left:4999;top:7691;width:2;height:532" coordorigin="4999,7691" coordsize="0,532" path="m4999,8223l4999,7691e" filled="f" stroked="t" strokeweight=".71826pt" strokecolor="#7C7C7C">
                <v:path arrowok="t"/>
              </v:shape>
            </v:group>
            <v:group style="position:absolute;left:4992;top:7971;width:6651;height:2" coordorigin="4992,7971" coordsize="6651,2">
              <v:shape style="position:absolute;left:4992;top:7971;width:6651;height:2" coordorigin="4992,7971" coordsize="6651,0" path="m4992,7971l11643,7971e" filled="f" stroked="t" strokeweight=".71826pt" strokecolor="#838383">
                <v:path arrowok="t"/>
              </v:shape>
            </v:group>
            <v:group style="position:absolute;left:373;top:8212;width:2255;height:2" coordorigin="373,8212" coordsize="2255,2">
              <v:shape style="position:absolute;left:373;top:8212;width:2255;height:2" coordorigin="373,8212" coordsize="2255,0" path="m373,8212l2629,8212e" filled="f" stroked="t" strokeweight=".71826pt" strokecolor="#909090">
                <v:path arrowok="t"/>
              </v:shape>
            </v:group>
            <v:group style="position:absolute;left:2385;top:8212;width:1049;height:2" coordorigin="2385,8212" coordsize="1049,2">
              <v:shape style="position:absolute;left:2385;top:8212;width:1049;height:2" coordorigin="2385,8212" coordsize="1049,0" path="m2385,8212l3433,8212e" filled="f" stroked="t" strokeweight=".35913pt" strokecolor="#7C7C7C">
                <v:path arrowok="t"/>
              </v:shape>
            </v:group>
            <v:group style="position:absolute;left:3369;top:8212;width:611;height:2" coordorigin="3369,8212" coordsize="611,2">
              <v:shape style="position:absolute;left:3369;top:8212;width:611;height:2" coordorigin="3369,8212" coordsize="611,0" path="m3369,8212l3979,8212e" filled="f" stroked="t" strokeweight=".35913pt" strokecolor="#606464">
                <v:path arrowok="t"/>
              </v:shape>
            </v:group>
            <v:group style="position:absolute;left:3915;top:8216;width:2162;height:2" coordorigin="3915,8216" coordsize="2162,2">
              <v:shape style="position:absolute;left:3915;top:8216;width:2162;height:2" coordorigin="3915,8216" coordsize="2162,0" path="m3915,8216l6076,8216e" filled="f" stroked="t" strokeweight=".71826pt" strokecolor="#8C8C8C">
                <v:path arrowok="t"/>
              </v:shape>
            </v:group>
            <v:group style="position:absolute;left:6012;top:8212;width:2435;height:2" coordorigin="6012,8212" coordsize="2435,2">
              <v:shape style="position:absolute;left:6012;top:8212;width:2435;height:2" coordorigin="6012,8212" coordsize="2435,0" path="m6012,8212l8447,8212e" filled="f" stroked="t" strokeweight=".35913pt" strokecolor="#6B7070">
                <v:path arrowok="t"/>
              </v:shape>
            </v:group>
            <v:group style="position:absolute;left:8389;top:8208;width:3254;height:2" coordorigin="8389,8208" coordsize="3254,2">
              <v:shape style="position:absolute;left:8389;top:8208;width:3254;height:2" coordorigin="8389,8208" coordsize="3254,0" path="m8389,8208l11643,8208e" filled="f" stroked="t" strokeweight=".71826pt" strokecolor="#838787">
                <v:path arrowok="t"/>
              </v:shape>
            </v:group>
            <v:group style="position:absolute;left:377;top:2365;width:2;height:6685" coordorigin="377,2365" coordsize="2,6685">
              <v:shape style="position:absolute;left:377;top:2365;width:2;height:6685" coordorigin="377,2365" coordsize="0,6685" path="m377,9049l377,2365e" filled="f" stroked="t" strokeweight=".35913pt" strokecolor="#808080">
                <v:path arrowok="t"/>
              </v:shape>
            </v:group>
            <v:group style="position:absolute;left:373;top:9024;width:11269;height:2" coordorigin="373,9024" coordsize="11269,2">
              <v:shape style="position:absolute;left:373;top:9024;width:11269;height:2" coordorigin="373,9024" coordsize="11269,0" path="m373,9024l11643,9024e" filled="f" stroked="t" strokeweight=".71826pt" strokecolor="#878787">
                <v:path arrowok="t"/>
              </v:shape>
            </v:group>
            <v:group style="position:absolute;left:366;top:9951;width:11269;height:2" coordorigin="366,9951" coordsize="11269,2">
              <v:shape style="position:absolute;left:366;top:9951;width:11269;height:2" coordorigin="366,9951" coordsize="11269,0" path="m366,9951l11636,9951e" filled="f" stroked="t" strokeweight=".71826pt" strokecolor="#777777">
                <v:path arrowok="t"/>
              </v:shape>
            </v:group>
            <v:group style="position:absolute;left:366;top:10203;width:1401;height:2" coordorigin="366,10203" coordsize="1401,2">
              <v:shape style="position:absolute;left:366;top:10203;width:1401;height:2" coordorigin="366,10203" coordsize="1401,0" path="m366,10203l1767,10203e" filled="f" stroked="t" strokeweight=".35913pt" strokecolor="#676767">
                <v:path arrowok="t"/>
              </v:shape>
            </v:group>
            <v:group style="position:absolute;left:1386;top:10199;width:2047;height:2" coordorigin="1386,10199" coordsize="2047,2">
              <v:shape style="position:absolute;left:1386;top:10199;width:2047;height:2" coordorigin="1386,10199" coordsize="2047,0" path="m1386,10199l3433,10199e" filled="f" stroked="t" strokeweight=".71826pt" strokecolor="#808080">
                <v:path arrowok="t"/>
              </v:shape>
            </v:group>
            <v:group style="position:absolute;left:3369;top:10203;width:905;height:2" coordorigin="3369,10203" coordsize="905,2">
              <v:shape style="position:absolute;left:3369;top:10203;width:905;height:2" coordorigin="3369,10203" coordsize="905,0" path="m3369,10203l4274,10203e" filled="f" stroked="t" strokeweight=".35913pt" strokecolor="#4B4B4B">
                <v:path arrowok="t"/>
              </v:shape>
            </v:group>
            <v:group style="position:absolute;left:4209;top:10203;width:474;height:2" coordorigin="4209,10203" coordsize="474,2">
              <v:shape style="position:absolute;left:4209;top:10203;width:474;height:2" coordorigin="4209,10203" coordsize="474,0" path="m4209,10203l4683,10203e" filled="f" stroked="t" strokeweight=".35913pt" strokecolor="#606060">
                <v:path arrowok="t"/>
              </v:shape>
            </v:group>
            <v:group style="position:absolute;left:4618;top:10199;width:7017;height:2" coordorigin="4618,10199" coordsize="7017,2">
              <v:shape style="position:absolute;left:4618;top:10199;width:7017;height:2" coordorigin="4618,10199" coordsize="7017,0" path="m4618,10199l11636,10199e" filled="f" stroked="t" strokeweight=".71826pt" strokecolor="#7C7C7C">
                <v:path arrowok="t"/>
              </v:shape>
            </v:group>
            <v:group style="position:absolute;left:7093;top:9948;width:2;height:259" coordorigin="7093,9948" coordsize="2,259">
              <v:shape style="position:absolute;left:7093;top:9948;width:2;height:259" coordorigin="7093,9948" coordsize="0,259" path="m7093,10207l7093,9948e" filled="f" stroked="t" strokeweight=".71826pt" strokecolor="#777777">
                <v:path arrowok="t"/>
              </v:shape>
            </v:group>
            <v:group style="position:absolute;left:366;top:10444;width:3067;height:2" coordorigin="366,10444" coordsize="3067,2">
              <v:shape style="position:absolute;left:366;top:10444;width:3067;height:2" coordorigin="366,10444" coordsize="3067,0" path="m366,10444l3433,10444e" filled="f" stroked="t" strokeweight=".71826pt" strokecolor="#777777">
                <v:path arrowok="t"/>
              </v:shape>
            </v:group>
            <v:group style="position:absolute;left:3369;top:10444;width:1314;height:2" coordorigin="3369,10444" coordsize="1314,2">
              <v:shape style="position:absolute;left:3369;top:10444;width:1314;height:2" coordorigin="3369,10444" coordsize="1314,0" path="m3369,10444l4683,10444e" filled="f" stroked="t" strokeweight=".35913pt" strokecolor="#606060">
                <v:path arrowok="t"/>
              </v:shape>
            </v:group>
            <v:group style="position:absolute;left:4618;top:10440;width:7017;height:2" coordorigin="4618,10440" coordsize="7017,2">
              <v:shape style="position:absolute;left:4618;top:10440;width:7017;height:2" coordorigin="4618,10440" coordsize="7017,0" path="m4618,10440l11636,10440e" filled="f" stroked="t" strokeweight=".71826pt" strokecolor="#7C7C7C">
                <v:path arrowok="t"/>
              </v:shape>
            </v:group>
            <v:group style="position:absolute;left:2438;top:4600;width:2;height:10106" coordorigin="2438,4600" coordsize="2,10106">
              <v:shape style="position:absolute;left:2438;top:4600;width:2;height:10106" coordorigin="2438,4600" coordsize="0,10106" path="m2438,14706l2438,4600e" filled="f" stroked="t" strokeweight=".71826pt" strokecolor="#777777">
                <v:path arrowok="t"/>
              </v:shape>
            </v:group>
            <v:group style="position:absolute;left:366;top:10936;width:467;height:2" coordorigin="366,10936" coordsize="467,2">
              <v:shape style="position:absolute;left:366;top:10936;width:467;height:2" coordorigin="366,10936" coordsize="467,0" path="m366,10936l833,10936e" filled="f" stroked="t" strokeweight=".35913pt" strokecolor="#676B67">
                <v:path arrowok="t"/>
              </v:shape>
            </v:group>
            <v:group style="position:absolute;left:769;top:10929;width:10867;height:2" coordorigin="769,10929" coordsize="10867,2">
              <v:shape style="position:absolute;left:769;top:10929;width:10867;height:2" coordorigin="769,10929" coordsize="10867,0" path="m769,10929l11636,10929e" filled="f" stroked="t" strokeweight=".71826pt" strokecolor="#7C7C7C">
                <v:path arrowok="t"/>
              </v:shape>
            </v:group>
            <v:group style="position:absolute;left:11632;top:10638;width:2;height:316" coordorigin="11632,10638" coordsize="2,316">
              <v:shape style="position:absolute;left:11632;top:10638;width:2;height:316" coordorigin="11632,10638" coordsize="0,316" path="m11632,10954l11632,10638e" filled="f" stroked="t" strokeweight=".35913pt" strokecolor="#5B5B5B">
                <v:path arrowok="t"/>
              </v:shape>
            </v:group>
            <v:group style="position:absolute;left:373;top:2365;width:2;height:10228" coordorigin="373,2365" coordsize="2,10228">
              <v:shape style="position:absolute;left:373;top:2365;width:2;height:10228" coordorigin="373,2365" coordsize="0,10228" path="m373,12593l373,2365e" filled="f" stroked="t" strokeweight=".71826pt" strokecolor="#777777">
                <v:path arrowok="t"/>
              </v:shape>
            </v:group>
            <v:group style="position:absolute;left:359;top:11173;width:2248;height:2" coordorigin="359,11173" coordsize="2248,2">
              <v:shape style="position:absolute;left:359;top:11173;width:2248;height:2" coordorigin="359,11173" coordsize="2248,0" path="m359,11173l2607,11173e" filled="f" stroked="t" strokeweight=".71826pt" strokecolor="#777777">
                <v:path arrowok="t"/>
              </v:shape>
            </v:group>
            <v:group style="position:absolute;left:2385;top:11173;width:1889;height:2" coordorigin="2385,11173" coordsize="1889,2">
              <v:shape style="position:absolute;left:2385;top:11173;width:1889;height:2" coordorigin="2385,11173" coordsize="1889,0" path="m2385,11173l4274,11173e" filled="f" stroked="t" strokeweight=".35913pt" strokecolor="#575B5B">
                <v:path arrowok="t"/>
              </v:shape>
            </v:group>
            <v:group style="position:absolute;left:4209;top:11177;width:474;height:2" coordorigin="4209,11177" coordsize="474,2">
              <v:shape style="position:absolute;left:4209;top:11177;width:474;height:2" coordorigin="4209,11177" coordsize="474,0" path="m4209,11177l4683,11177e" filled="f" stroked="t" strokeweight=".71826pt" strokecolor="#747474">
                <v:path arrowok="t"/>
              </v:shape>
            </v:group>
            <v:group style="position:absolute;left:4424;top:11177;width:1451;height:2" coordorigin="4424,11177" coordsize="1451,2">
              <v:shape style="position:absolute;left:4424;top:11177;width:1451;height:2" coordorigin="4424,11177" coordsize="1451,0" path="m4424,11177l5875,11177e" filled="f" stroked="t" strokeweight=".71826pt" strokecolor="#878787">
                <v:path arrowok="t"/>
              </v:shape>
            </v:group>
            <v:group style="position:absolute;left:5818;top:11173;width:1652;height:2" coordorigin="5818,11173" coordsize="1652,2">
              <v:shape style="position:absolute;left:5818;top:11173;width:1652;height:2" coordorigin="5818,11173" coordsize="1652,0" path="m5818,11173l7470,11173e" filled="f" stroked="t" strokeweight=".35913pt" strokecolor="#575757">
                <v:path arrowok="t"/>
              </v:shape>
            </v:group>
            <v:group style="position:absolute;left:7384;top:11170;width:4252;height:2" coordorigin="7384,11170" coordsize="4252,2">
              <v:shape style="position:absolute;left:7384;top:11170;width:4252;height:2" coordorigin="7384,11170" coordsize="4252,0" path="m7384,11170l11636,11170e" filled="f" stroked="t" strokeweight=".71826pt" strokecolor="#747474">
                <v:path arrowok="t"/>
              </v:shape>
            </v:group>
            <v:group style="position:absolute;left:11632;top:10875;width:2;height:5333" coordorigin="11632,10875" coordsize="2,5333">
              <v:shape style="position:absolute;left:11632;top:10875;width:2;height:5333" coordorigin="11632,10875" coordsize="0,5333" path="m11632,16208l11632,10875e" filled="f" stroked="t" strokeweight=".35913pt" strokecolor="#747474">
                <v:path arrowok="t"/>
              </v:shape>
            </v:group>
            <v:group style="position:absolute;left:1178;top:11170;width:2;height:841" coordorigin="1178,11170" coordsize="2,841">
              <v:shape style="position:absolute;left:1178;top:11170;width:2;height:841" coordorigin="1178,11170" coordsize="0,841" path="m1178,12011l1178,11170e" filled="f" stroked="t" strokeweight=".35913pt" strokecolor="#676767">
                <v:path arrowok="t"/>
              </v:shape>
            </v:group>
            <v:group style="position:absolute;left:1756;top:11162;width:2;height:280" coordorigin="1756,11162" coordsize="2,280">
              <v:shape style="position:absolute;left:1756;top:11162;width:2;height:280" coordorigin="1756,11162" coordsize="0,280" path="m1756,11443l1756,11162e" filled="f" stroked="t" strokeweight=".35913pt" strokecolor="#575757">
                <v:path arrowok="t"/>
              </v:shape>
            </v:group>
            <v:group style="position:absolute;left:359;top:11418;width:2105;height:2" coordorigin="359,11418" coordsize="2105,2">
              <v:shape style="position:absolute;left:359;top:11418;width:2105;height:2" coordorigin="359,11418" coordsize="2105,0" path="m359,11418l2464,11418e" filled="f" stroked="t" strokeweight=".71826pt" strokecolor="#777777">
                <v:path arrowok="t"/>
              </v:shape>
            </v:group>
            <v:group style="position:absolute;left:2385;top:11418;width:2636;height:2" coordorigin="2385,11418" coordsize="2636,2">
              <v:shape style="position:absolute;left:2385;top:11418;width:2636;height:2" coordorigin="2385,11418" coordsize="2636,0" path="m2385,11418l5021,11418e" filled="f" stroked="t" strokeweight=".35913pt" strokecolor="#606460">
                <v:path arrowok="t"/>
              </v:shape>
            </v:group>
            <v:group style="position:absolute;left:4274;top:11421;width:1602;height:2" coordorigin="4274,11421" coordsize="1602,2">
              <v:shape style="position:absolute;left:4274;top:11421;width:1602;height:2" coordorigin="4274,11421" coordsize="1602,0" path="m4274,11421l5875,11421e" filled="f" stroked="t" strokeweight=".71826pt" strokecolor="#7C7C7C">
                <v:path arrowok="t"/>
              </v:shape>
            </v:group>
            <v:group style="position:absolute;left:5818;top:11414;width:1659;height:2" coordorigin="5818,11414" coordsize="1659,2">
              <v:shape style="position:absolute;left:5818;top:11414;width:1659;height:2" coordorigin="5818,11414" coordsize="1659,0" path="m5818,11414l7477,11414e" filled="f" stroked="t" strokeweight=".35913pt" strokecolor="#4B4F4B">
                <v:path arrowok="t"/>
              </v:shape>
            </v:group>
            <v:group style="position:absolute;left:7448;top:11170;width:2;height:2961" coordorigin="7448,11170" coordsize="2,2961">
              <v:shape style="position:absolute;left:7448;top:11170;width:2;height:2961" coordorigin="7448,11170" coordsize="0,2961" path="m7448,14131l7448,11170e" filled="f" stroked="t" strokeweight=".71826pt" strokecolor="#777774">
                <v:path arrowok="t"/>
              </v:shape>
            </v:group>
            <v:group style="position:absolute;left:7398;top:11414;width:4238;height:2" coordorigin="7398,11414" coordsize="4238,2">
              <v:shape style="position:absolute;left:7398;top:11414;width:4238;height:2" coordorigin="7398,11414" coordsize="4238,0" path="m7398,11414l11636,11414e" filled="f" stroked="t" strokeweight=".71826pt" strokecolor="#676B67">
                <v:path arrowok="t"/>
              </v:shape>
            </v:group>
            <v:group style="position:absolute;left:11632;top:11119;width:2;height:323" coordorigin="11632,11119" coordsize="2,323">
              <v:shape style="position:absolute;left:11632;top:11119;width:2;height:323" coordorigin="11632,11119" coordsize="0,323" path="m11632,11443l11632,11119e" filled="f" stroked="t" strokeweight=".35913pt" strokecolor="#484848">
                <v:path arrowok="t"/>
              </v:shape>
            </v:group>
            <v:group style="position:absolute;left:1753;top:11364;width:2;height:2020" coordorigin="1753,11364" coordsize="2,2020">
              <v:shape style="position:absolute;left:1753;top:11364;width:2;height:2020" coordorigin="1753,11364" coordsize="0,2020" path="m1753,13383l1753,11364e" filled="f" stroked="t" strokeweight=".71826pt" strokecolor="#808080">
                <v:path arrowok="t"/>
              </v:shape>
            </v:group>
            <v:group style="position:absolute;left:2413;top:12564;width:4446;height:2" coordorigin="2413,12564" coordsize="4446,2">
              <v:shape style="position:absolute;left:2413;top:12564;width:4446;height:2" coordorigin="2413,12564" coordsize="4446,0" path="m2413,12564l6859,12564e" filled="f" stroked="t" strokeweight=".71826pt" strokecolor="#7077BC">
                <v:path arrowok="t"/>
              </v:shape>
            </v:group>
            <v:group style="position:absolute;left:1171;top:11867;width:2;height:2135" coordorigin="1171,11867" coordsize="2,2135">
              <v:shape style="position:absolute;left:1171;top:11867;width:2;height:2135" coordorigin="1171,11867" coordsize="0,2135" path="m1171,14002l1171,11867e" filled="f" stroked="t" strokeweight=".71826pt" strokecolor="#7C7C7C">
                <v:path arrowok="t"/>
              </v:shape>
            </v:group>
            <v:group style="position:absolute;left:2424;top:6246;width:2;height:9653" coordorigin="2424,6246" coordsize="2,9653">
              <v:shape style="position:absolute;left:2424;top:6246;width:2;height:9653" coordorigin="2424,6246" coordsize="0,9653" path="m2424,15899l2424,6246e" filled="f" stroked="t" strokeweight=".71826pt" strokecolor="#777777">
                <v:path arrowok="t"/>
              </v:shape>
            </v:group>
            <v:group style="position:absolute;left:359;top:13570;width:445;height:2" coordorigin="359,13570" coordsize="445,2">
              <v:shape style="position:absolute;left:359;top:13570;width:445;height:2" coordorigin="359,13570" coordsize="445,0" path="m359,13570l804,13570e" filled="f" stroked="t" strokeweight=".35913pt" strokecolor="#7C7C7C">
                <v:path arrowok="t"/>
              </v:shape>
            </v:group>
            <v:group style="position:absolute;left:797;top:13570;width:366;height:2" coordorigin="797,13570" coordsize="366,2">
              <v:shape style="position:absolute;left:797;top:13570;width:366;height:2" coordorigin="797,13570" coordsize="366,0" path="m797,13570l1164,13570e" filled="f" stroked="t" strokeweight=".35913pt" strokecolor="#606060">
                <v:path arrowok="t"/>
              </v:shape>
            </v:group>
            <v:group style="position:absolute;left:1142;top:13570;width:1293;height:2" coordorigin="1142,13570" coordsize="1293,2">
              <v:shape style="position:absolute;left:1142;top:13570;width:1293;height:2" coordorigin="1142,13570" coordsize="1293,0" path="m1142,13570l2435,13570e" filled="f" stroked="t" strokeweight=".35913pt" strokecolor="#808080">
                <v:path arrowok="t"/>
              </v:shape>
            </v:group>
            <v:group style="position:absolute;left:2417;top:13829;width:2;height:173" coordorigin="2417,13829" coordsize="2,173">
              <v:shape style="position:absolute;left:2417;top:13829;width:2;height:173" coordorigin="2417,13829" coordsize="0,173" path="m2417,14002l2417,13829e" filled="f" stroked="t" strokeweight=".35913pt" strokecolor="#545454">
                <v:path arrowok="t"/>
              </v:shape>
            </v:group>
            <v:group style="position:absolute;left:9416;top:13858;width:2;height:115" coordorigin="9416,13858" coordsize="2,115">
              <v:shape style="position:absolute;left:9416;top:13858;width:2;height:115" coordorigin="9416,13858" coordsize="0,115" path="m9416,13973l9416,13858e" filled="f" stroked="t" strokeweight="2.154779pt" strokecolor="#97979C">
                <v:path arrowok="t"/>
              </v:shape>
            </v:group>
            <v:group style="position:absolute;left:2413;top:13944;width:2;height:762" coordorigin="2413,13944" coordsize="2,762">
              <v:shape style="position:absolute;left:2413;top:13944;width:2;height:762" coordorigin="2413,13944" coordsize="0,762" path="m2413,14706l2413,13944e" filled="f" stroked="t" strokeweight=".71826pt" strokecolor="#707070">
                <v:path arrowok="t"/>
              </v:shape>
            </v:group>
            <v:group style="position:absolute;left:7445;top:14066;width:2;height:633" coordorigin="7445,14066" coordsize="2,633">
              <v:shape style="position:absolute;left:7445;top:14066;width:2;height:633" coordorigin="7445,14066" coordsize="0,633" path="m7445,14699l7445,14066e" filled="f" stroked="t" strokeweight=".35913pt" strokecolor="#545454">
                <v:path arrowok="t"/>
              </v:shape>
            </v:group>
            <v:group style="position:absolute;left:356;top:14253;width:2;height:446" coordorigin="356,14253" coordsize="2,446">
              <v:shape style="position:absolute;left:356;top:14253;width:2;height:446" coordorigin="356,14253" coordsize="0,446" path="m356,14699l356,14253e" filled="f" stroked="t" strokeweight=".35913pt" strokecolor="#4F4F4F">
                <v:path arrowok="t"/>
              </v:shape>
            </v:group>
            <v:group style="position:absolute;left:1742;top:14253;width:2;height:446" coordorigin="1742,14253" coordsize="2,446">
              <v:shape style="position:absolute;left:1742;top:14253;width:2;height:446" coordorigin="1742,14253" coordsize="0,446" path="m1742,14699l1742,14253e" filled="f" stroked="t" strokeweight=".35913pt" strokecolor="#606060">
                <v:path arrowok="t"/>
              </v:shape>
            </v:group>
            <v:group style="position:absolute;left:2930;top:14670;width:496;height:2" coordorigin="2930,14670" coordsize="496,2">
              <v:shape style="position:absolute;left:2930;top:14670;width:496;height:2" coordorigin="2930,14670" coordsize="496,0" path="m2930,14670l3426,14670e" filled="f" stroked="t" strokeweight="1.43652pt" strokecolor="#5B5BC8">
                <v:path arrowok="t"/>
              </v:shape>
            </v:group>
            <v:group style="position:absolute;left:3369;top:14652;width:517;height:2" coordorigin="3369,14652" coordsize="517,2">
              <v:shape style="position:absolute;left:3369;top:14652;width:517;height:2" coordorigin="3369,14652" coordsize="517,0" path="m3369,14652l3886,14652e" filled="f" stroked="t" strokeweight="1.07739pt" strokecolor="#544FC3">
                <v:path arrowok="t"/>
              </v:shape>
            </v:group>
            <v:group style="position:absolute;left:3915;top:14670;width:330;height:2" coordorigin="3915,14670" coordsize="330,2">
              <v:shape style="position:absolute;left:3915;top:14670;width:330;height:2" coordorigin="3915,14670" coordsize="330,0" path="m3915,14670l4245,14670e" filled="f" stroked="t" strokeweight="1.79565pt" strokecolor="#4F4BB8">
                <v:path arrowok="t"/>
              </v:shape>
            </v:group>
            <v:group style="position:absolute;left:356;top:9042;width:2;height:7180" coordorigin="356,9042" coordsize="2,7180">
              <v:shape style="position:absolute;left:356;top:9042;width:2;height:7180" coordorigin="356,9042" coordsize="0,7180" path="m356,16223l356,9042e" filled="f" stroked="t" strokeweight=".71826pt" strokecolor="#777777">
                <v:path arrowok="t"/>
              </v:shape>
            </v:group>
            <v:group style="position:absolute;left:2410;top:14634;width:2;height:417" coordorigin="2410,14634" coordsize="2,417">
              <v:shape style="position:absolute;left:2410;top:14634;width:2;height:417" coordorigin="2410,14634" coordsize="0,417" path="m2410,15051l2410,14634e" filled="f" stroked="t" strokeweight=".35913pt" strokecolor="#5B5B5B">
                <v:path arrowok="t"/>
              </v:shape>
            </v:group>
            <v:group style="position:absolute;left:7441;top:14634;width:2;height:1574" coordorigin="7441,14634" coordsize="2,1574">
              <v:shape style="position:absolute;left:7441;top:14634;width:2;height:1574" coordorigin="7441,14634" coordsize="0,1574" path="m7441,16208l7441,14634e" filled="f" stroked="t" strokeweight=".71826pt" strokecolor="#747474">
                <v:path arrowok="t"/>
              </v:shape>
            </v:group>
            <v:group style="position:absolute;left:9416;top:14857;width:2;height:208" coordorigin="9416,14857" coordsize="2,208">
              <v:shape style="position:absolute;left:9416;top:14857;width:2;height:208" coordorigin="9416,14857" coordsize="0,208" path="m9416,15065l9416,14857e" filled="f" stroked="t" strokeweight="2.154779pt" strokecolor="#3B4897">
                <v:path arrowok="t"/>
              </v:shape>
            </v:group>
            <v:group style="position:absolute;left:11632;top:14828;width:2;height:223" coordorigin="11632,14828" coordsize="2,223">
              <v:shape style="position:absolute;left:11632;top:14828;width:2;height:223" coordorigin="11632,14828" coordsize="0,223" path="m11632,15051l11632,14828e" filled="f" stroked="t" strokeweight=".35913pt" strokecolor="#5B5B5B">
                <v:path arrowok="t"/>
              </v:shape>
            </v:group>
            <v:group style="position:absolute;left:2406;top:14986;width:2;height:1229" coordorigin="2406,14986" coordsize="2,1229">
              <v:shape style="position:absolute;left:2406;top:14986;width:2;height:1229" coordorigin="2406,14986" coordsize="0,1229" path="m2406,16215l2406,14986e" filled="f" stroked="t" strokeweight=".71826pt" strokecolor="#777777">
                <v:path arrowok="t"/>
              </v:shape>
            </v:group>
            <v:group style="position:absolute;left:11632;top:3709;width:2;height:12499" coordorigin="11632,3709" coordsize="2,12499">
              <v:shape style="position:absolute;left:11632;top:3709;width:2;height:12499" coordorigin="11632,3709" coordsize="0,12499" path="m11632,16208l11632,3709e" filled="f" stroked="t" strokeweight=".71826pt" strokecolor="#7C7C7C">
                <v:path arrowok="t"/>
              </v:shape>
            </v:group>
            <v:group style="position:absolute;left:9402;top:15037;width:2;height:489" coordorigin="9402,15037" coordsize="2,489">
              <v:shape style="position:absolute;left:9402;top:15037;width:2;height:489" coordorigin="9402,15037" coordsize="0,489" path="m9402,15525l9402,15037e" filled="f" stroked="t" strokeweight="1.79565pt" strokecolor="#4F5BAC">
                <v:path arrowok="t"/>
              </v:shape>
            </v:group>
            <v:group style="position:absolute;left:1160;top:13944;width:2;height:2278" coordorigin="1160,13944" coordsize="2,2278">
              <v:shape style="position:absolute;left:1160;top:13944;width:2;height:2278" coordorigin="1160,13944" coordsize="0,2278" path="m1160,16223l1160,13944e" filled="f" stroked="t" strokeweight=".71826pt" strokecolor="#707070">
                <v:path arrowok="t"/>
              </v:shape>
            </v:group>
            <v:group style="position:absolute;left:1738;top:11162;width:2;height:5053" coordorigin="1738,11162" coordsize="2,5053">
              <v:shape style="position:absolute;left:1738;top:11162;width:2;height:5053" coordorigin="1738,11162" coordsize="0,5053" path="m1738,16215l1738,11162e" filled="f" stroked="t" strokeweight=".71826pt" strokecolor="#777777">
                <v:path arrowok="t"/>
              </v:shape>
            </v:group>
            <v:group style="position:absolute;left:345;top:16212;width:11291;height:2" coordorigin="345,16212" coordsize="11291,2">
              <v:shape style="position:absolute;left:345;top:16212;width:11291;height:2" coordorigin="345,16212" coordsize="11291,0" path="m345,16212l11636,16212e" filled="f" stroked="t" strokeweight=".71826pt" strokecolor="#777777">
                <v:path arrowok="t"/>
              </v:shape>
            </v:group>
            <v:group style="position:absolute;left:6012;top:16205;width:1465;height:2" coordorigin="6012,16205" coordsize="1465,2">
              <v:shape style="position:absolute;left:6012;top:16205;width:1465;height:2" coordorigin="6012,16205" coordsize="1465,0" path="m6012,16205l7477,16205e" filled="f" stroked="t" strokeweight=".35913pt" strokecolor="#545757">
                <v:path arrowok="t"/>
              </v:shape>
            </v:group>
            <v:group style="position:absolute;left:7642;top:16201;width:1595;height:2" coordorigin="7642,16201" coordsize="1595,2">
              <v:shape style="position:absolute;left:7642;top:16201;width:1595;height:2" coordorigin="7642,16201" coordsize="1595,0" path="m7642,16201l9237,16201e" filled="f" stroked="t" strokeweight=".71826pt" strokecolor="#7C8080">
                <v:path arrowok="t"/>
              </v:shape>
            </v:group>
            <v:group style="position:absolute;left:5818;top:16201;width:5818;height:2" coordorigin="5818,16201" coordsize="5818,2">
              <v:shape style="position:absolute;left:5818;top:16201;width:5818;height:2" coordorigin="5818,16201" coordsize="5818,0" path="m5818,16201l11636,16201e" filled="f" stroked="t" strokeweight=".71826pt" strokecolor="#747774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3.667053pt;margin-top:14.324881pt;width:2.72935pt;height:6.5pt;mso-position-horizontal-relative:page;mso-position-vertical-relative:paragraph;z-index:-7619" type="#_x0000_t202" filled="f" stroked="f">
            <v:textbox inset="0,0,0,0">
              <w:txbxContent>
                <w:p>
                  <w:pPr>
                    <w:spacing w:before="0" w:after="0" w:line="130" w:lineRule="exact"/>
                    <w:ind w:right="-60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Pr/>
                  <w:r>
                    <w:rPr>
                      <w:rFonts w:ascii="Arial" w:hAnsi="Arial" w:cs="Arial" w:eastAsia="Arial"/>
                      <w:sz w:val="13"/>
                      <w:szCs w:val="13"/>
                      <w:color w:val="919391"/>
                      <w:spacing w:val="0"/>
                      <w:w w:val="219"/>
                    </w:rPr>
                    <w:t>'</w:t>
                  </w:r>
                  <w:r>
                    <w:rPr>
                      <w:rFonts w:ascii="Arial" w:hAnsi="Arial" w:cs="Arial" w:eastAsia="Arial"/>
                      <w:sz w:val="13"/>
                      <w:szCs w:val="13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9"/>
          <w:szCs w:val="29"/>
          <w:color w:val="7B7C7B"/>
          <w:spacing w:val="0"/>
          <w:w w:val="87"/>
          <w:position w:val="5"/>
        </w:rPr>
        <w:t>.A.</w:t>
      </w:r>
      <w:r>
        <w:rPr>
          <w:rFonts w:ascii="Times New Roman" w:hAnsi="Times New Roman" w:cs="Times New Roman" w:eastAsia="Times New Roman"/>
          <w:sz w:val="29"/>
          <w:szCs w:val="29"/>
          <w:color w:val="7B7C7B"/>
          <w:spacing w:val="-8"/>
          <w:w w:val="87"/>
          <w:position w:val="5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5E5E5E"/>
          <w:spacing w:val="0"/>
          <w:w w:val="100"/>
          <w:b/>
          <w:bCs/>
          <w:position w:val="5"/>
        </w:rPr>
        <w:t>erinı</w:t>
        <w:tab/>
      </w:r>
      <w:r>
        <w:rPr>
          <w:rFonts w:ascii="Times New Roman" w:hAnsi="Times New Roman" w:cs="Times New Roman" w:eastAsia="Times New Roman"/>
          <w:sz w:val="30"/>
          <w:szCs w:val="30"/>
          <w:color w:val="5E5E5E"/>
          <w:spacing w:val="0"/>
          <w:w w:val="100"/>
          <w:b/>
          <w:bCs/>
          <w:position w:val="5"/>
        </w:rPr>
      </w:r>
      <w:r>
        <w:rPr>
          <w:rFonts w:ascii="Times New Roman" w:hAnsi="Times New Roman" w:cs="Times New Roman" w:eastAsia="Times New Roman"/>
          <w:sz w:val="30"/>
          <w:szCs w:val="30"/>
          <w:color w:val="484848"/>
          <w:spacing w:val="0"/>
          <w:w w:val="101"/>
          <w:b/>
          <w:bCs/>
          <w:position w:val="-1"/>
        </w:rPr>
        <w:t>ÖSE</w:t>
      </w:r>
      <w:r>
        <w:rPr>
          <w:rFonts w:ascii="Times New Roman" w:hAnsi="Times New Roman" w:cs="Times New Roman" w:eastAsia="Times New Roman"/>
          <w:sz w:val="30"/>
          <w:szCs w:val="30"/>
          <w:color w:val="000000"/>
          <w:spacing w:val="0"/>
          <w:w w:val="100"/>
          <w:position w:val="0"/>
        </w:rPr>
      </w:r>
    </w:p>
    <w:p>
      <w:pPr>
        <w:spacing w:before="0" w:after="0" w:line="207" w:lineRule="exact"/>
        <w:ind w:left="2344" w:right="-71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0"/>
          <w:szCs w:val="20"/>
          <w:color w:val="919391"/>
          <w:spacing w:val="0"/>
          <w:w w:val="100"/>
        </w:rPr>
        <w:t>:t</w:t>
      </w:r>
      <w:r>
        <w:rPr>
          <w:rFonts w:ascii="Arial" w:hAnsi="Arial" w:cs="Arial" w:eastAsia="Arial"/>
          <w:sz w:val="20"/>
          <w:szCs w:val="20"/>
          <w:color w:val="919391"/>
          <w:spacing w:val="-6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E5E5E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E5E5E"/>
          <w:spacing w:val="-26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7B7C7B"/>
          <w:spacing w:val="0"/>
          <w:w w:val="100"/>
        </w:rPr>
        <w:t>ye</w:t>
      </w:r>
      <w:r>
        <w:rPr>
          <w:rFonts w:ascii="Arial" w:hAnsi="Arial" w:cs="Arial" w:eastAsia="Arial"/>
          <w:sz w:val="20"/>
          <w:szCs w:val="20"/>
          <w:color w:val="7B7C7B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E5E5E"/>
          <w:spacing w:val="0"/>
          <w:w w:val="90"/>
        </w:rPr>
        <w:t>Kuze</w:t>
      </w:r>
      <w:r>
        <w:rPr>
          <w:rFonts w:ascii="Arial" w:hAnsi="Arial" w:cs="Arial" w:eastAsia="Arial"/>
          <w:sz w:val="20"/>
          <w:szCs w:val="20"/>
          <w:color w:val="5E5E5E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color w:val="5E5E5E"/>
          <w:spacing w:val="-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E5E5E"/>
          <w:spacing w:val="0"/>
          <w:w w:val="96"/>
        </w:rPr>
        <w:t>B</w:t>
      </w:r>
      <w:r>
        <w:rPr>
          <w:rFonts w:ascii="Arial" w:hAnsi="Arial" w:cs="Arial" w:eastAsia="Arial"/>
          <w:sz w:val="20"/>
          <w:szCs w:val="20"/>
          <w:color w:val="5E5E5E"/>
          <w:spacing w:val="-8"/>
          <w:w w:val="97"/>
        </w:rPr>
        <w:t>ö</w:t>
      </w:r>
      <w:r>
        <w:rPr>
          <w:rFonts w:ascii="Arial" w:hAnsi="Arial" w:cs="Arial" w:eastAsia="Arial"/>
          <w:sz w:val="20"/>
          <w:szCs w:val="20"/>
          <w:color w:val="282828"/>
          <w:spacing w:val="-8"/>
          <w:w w:val="163"/>
        </w:rPr>
        <w:t>l</w:t>
      </w:r>
      <w:r>
        <w:rPr>
          <w:rFonts w:ascii="Arial" w:hAnsi="Arial" w:cs="Arial" w:eastAsia="Arial"/>
          <w:sz w:val="20"/>
          <w:szCs w:val="20"/>
          <w:color w:val="484848"/>
          <w:spacing w:val="0"/>
          <w:w w:val="97"/>
        </w:rPr>
        <w:t>ge</w:t>
      </w:r>
      <w:r>
        <w:rPr>
          <w:rFonts w:ascii="Arial" w:hAnsi="Arial" w:cs="Arial" w:eastAsia="Arial"/>
          <w:sz w:val="20"/>
          <w:szCs w:val="20"/>
          <w:color w:val="484848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383838"/>
          <w:spacing w:val="0"/>
          <w:w w:val="80"/>
          <w:b/>
          <w:bCs/>
        </w:rPr>
        <w:t>Amfrf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0" w:after="0" w:line="498" w:lineRule="exact"/>
        <w:ind w:right="-20"/>
        <w:jc w:val="left"/>
        <w:rPr>
          <w:rFonts w:ascii="Times New Roman" w:hAnsi="Times New Roman" w:cs="Times New Roman" w:eastAsia="Times New Roman"/>
          <w:sz w:val="25"/>
          <w:szCs w:val="25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color w:val="919391"/>
          <w:w w:val="215"/>
          <w:i/>
          <w:position w:val="22"/>
        </w:rPr>
        <w:t>"·</w:t>
      </w:r>
      <w:r>
        <w:rPr>
          <w:rFonts w:ascii="Arial" w:hAnsi="Arial" w:cs="Arial" w:eastAsia="Arial"/>
          <w:sz w:val="50"/>
          <w:szCs w:val="50"/>
          <w:color w:val="919391"/>
          <w:spacing w:val="-47"/>
          <w:w w:val="35"/>
          <w:position w:val="1"/>
        </w:rPr>
        <w:t>"</w:t>
      </w:r>
      <w:r>
        <w:rPr>
          <w:rFonts w:ascii="Arial" w:hAnsi="Arial" w:cs="Arial" w:eastAsia="Arial"/>
          <w:sz w:val="50"/>
          <w:szCs w:val="50"/>
          <w:color w:val="919391"/>
          <w:spacing w:val="-59"/>
          <w:w w:val="35"/>
          <w:position w:val="1"/>
        </w:rPr>
        <w:t>"</w:t>
      </w:r>
      <w:r>
        <w:rPr>
          <w:rFonts w:ascii="Arial" w:hAnsi="Arial" w:cs="Arial" w:eastAsia="Arial"/>
          <w:sz w:val="50"/>
          <w:szCs w:val="50"/>
          <w:color w:val="5E5E5E"/>
          <w:spacing w:val="-80"/>
          <w:w w:val="40"/>
          <w:position w:val="1"/>
        </w:rPr>
        <w:t>·</w:t>
      </w:r>
      <w:r>
        <w:rPr>
          <w:rFonts w:ascii="Arial" w:hAnsi="Arial" w:cs="Arial" w:eastAsia="Arial"/>
          <w:sz w:val="50"/>
          <w:szCs w:val="50"/>
          <w:color w:val="919391"/>
          <w:spacing w:val="6"/>
          <w:w w:val="35"/>
          <w:position w:val="1"/>
        </w:rPr>
        <w:t>'</w:t>
      </w:r>
      <w:r>
        <w:rPr>
          <w:rFonts w:ascii="Arial" w:hAnsi="Arial" w:cs="Arial" w:eastAsia="Arial"/>
          <w:sz w:val="50"/>
          <w:szCs w:val="50"/>
          <w:color w:val="5E5E5E"/>
          <w:spacing w:val="-135"/>
          <w:w w:val="40"/>
          <w:position w:val="1"/>
        </w:rPr>
        <w:t>·</w:t>
      </w:r>
      <w:r>
        <w:rPr>
          <w:rFonts w:ascii="Arial" w:hAnsi="Arial" w:cs="Arial" w:eastAsia="Arial"/>
          <w:sz w:val="16"/>
          <w:szCs w:val="16"/>
          <w:color w:val="919391"/>
          <w:spacing w:val="0"/>
          <w:w w:val="215"/>
          <w:i/>
          <w:position w:val="22"/>
        </w:rPr>
        <w:t>t</w:t>
      </w:r>
      <w:r>
        <w:rPr>
          <w:rFonts w:ascii="Arial" w:hAnsi="Arial" w:cs="Arial" w:eastAsia="Arial"/>
          <w:sz w:val="16"/>
          <w:szCs w:val="16"/>
          <w:color w:val="919391"/>
          <w:spacing w:val="0"/>
          <w:w w:val="100"/>
          <w:i/>
          <w:position w:val="22"/>
        </w:rPr>
        <w:t>  </w:t>
      </w:r>
      <w:r>
        <w:rPr>
          <w:rFonts w:ascii="Arial" w:hAnsi="Arial" w:cs="Arial" w:eastAsia="Arial"/>
          <w:sz w:val="16"/>
          <w:szCs w:val="16"/>
          <w:color w:val="919391"/>
          <w:spacing w:val="15"/>
          <w:w w:val="100"/>
          <w:i/>
          <w:position w:val="22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5E5E5E"/>
          <w:spacing w:val="0"/>
          <w:w w:val="81"/>
          <w:i/>
          <w:position w:val="22"/>
        </w:rPr>
        <w:t>v</w:t>
      </w:r>
      <w:r>
        <w:rPr>
          <w:rFonts w:ascii="Times New Roman" w:hAnsi="Times New Roman" w:cs="Times New Roman" w:eastAsia="Times New Roman"/>
          <w:sz w:val="25"/>
          <w:szCs w:val="25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20"/>
          <w:cols w:num="2" w:equalWidth="0">
            <w:col w:w="4398" w:space="4942"/>
            <w:col w:w="2220"/>
          </w:cols>
        </w:sectPr>
      </w:pPr>
      <w:rPr/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0" w:lineRule="exact"/>
        <w:ind w:left="3719" w:right="4886" w:firstLine="-10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D2D2D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ZMiR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8"/>
        </w:rPr>
        <w:t>BÜYÜKŞ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6"/>
          <w:w w:val="9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3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8"/>
        </w:rPr>
        <w:t>BELEDiYESi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TFAiYE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4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6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BAŞKANLIÖI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53" w:lineRule="exact"/>
        <w:ind w:left="933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8.003807pt;margin-top:-43.773273pt;width:493.094827pt;height:72pt;mso-position-horizontal-relative:page;mso-position-vertical-relative:paragraph;z-index:-7617" type="#_x0000_t202" filled="f" stroked="f">
            <v:textbox inset="0,0,0,0">
              <w:txbxContent>
                <w:p>
                  <w:pPr>
                    <w:spacing w:before="0" w:after="0" w:line="1440" w:lineRule="exact"/>
                    <w:ind w:right="-256"/>
                    <w:jc w:val="left"/>
                    <w:tabs>
                      <w:tab w:pos="8760" w:val="left"/>
                    </w:tabs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Pr/>
                  <w:r>
                    <w:rPr>
                      <w:rFonts w:ascii="Arial" w:hAnsi="Arial" w:cs="Arial" w:eastAsia="Arial"/>
                      <w:sz w:val="86"/>
                      <w:szCs w:val="86"/>
                      <w:color w:val="5E6060"/>
                      <w:spacing w:val="0"/>
                      <w:w w:val="155"/>
                      <w:b/>
                      <w:bCs/>
                      <w:i/>
                      <w:position w:val="34"/>
                    </w:rPr>
                    <w:t>l</w:t>
                  </w:r>
                  <w:r>
                    <w:rPr>
                      <w:rFonts w:ascii="Arial" w:hAnsi="Arial" w:cs="Arial" w:eastAsia="Arial"/>
                      <w:sz w:val="86"/>
                      <w:szCs w:val="86"/>
                      <w:color w:val="5E6060"/>
                      <w:spacing w:val="-325"/>
                      <w:w w:val="155"/>
                      <w:b/>
                      <w:bCs/>
                      <w:i/>
                      <w:position w:val="34"/>
                    </w:rPr>
                    <w:t> </w:t>
                  </w:r>
                  <w:r>
                    <w:rPr>
                      <w:rFonts w:ascii="Arial" w:hAnsi="Arial" w:cs="Arial" w:eastAsia="Arial"/>
                      <w:sz w:val="86"/>
                      <w:szCs w:val="86"/>
                      <w:color w:val="5E6060"/>
                      <w:spacing w:val="0"/>
                      <w:w w:val="100"/>
                      <w:b/>
                      <w:bCs/>
                      <w:i/>
                      <w:position w:val="34"/>
                    </w:rPr>
                    <w:tab/>
                  </w:r>
                  <w:r>
                    <w:rPr>
                      <w:rFonts w:ascii="Arial" w:hAnsi="Arial" w:cs="Arial" w:eastAsia="Arial"/>
                      <w:sz w:val="86"/>
                      <w:szCs w:val="86"/>
                      <w:color w:val="5E6060"/>
                      <w:spacing w:val="0"/>
                      <w:w w:val="100"/>
                      <w:b/>
                      <w:bCs/>
                      <w:i/>
                      <w:position w:val="34"/>
                    </w:rPr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7C7C7C"/>
                      <w:spacing w:val="0"/>
                      <w:w w:val="155"/>
                      <w:b/>
                      <w:bCs/>
                      <w:position w:val="-1"/>
                    </w:rPr>
                    <w:t>e</w:t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7C7C7C"/>
          <w:spacing w:val="-2"/>
          <w:w w:val="161"/>
          <w:position w:val="-1"/>
        </w:rPr>
        <w:t>I</w:t>
      </w:r>
      <w:r>
        <w:rPr>
          <w:rFonts w:ascii="Arial" w:hAnsi="Arial" w:cs="Arial" w:eastAsia="Arial"/>
          <w:sz w:val="14"/>
          <w:szCs w:val="14"/>
          <w:color w:val="5E6060"/>
          <w:spacing w:val="0"/>
          <w:w w:val="120"/>
          <w:position w:val="-1"/>
        </w:rPr>
        <w:t>ZMIR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192" w:lineRule="exact"/>
        <w:ind w:left="661" w:right="-20"/>
        <w:jc w:val="left"/>
        <w:tabs>
          <w:tab w:pos="3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5"/>
          <w:szCs w:val="15"/>
          <w:color w:val="464848"/>
          <w:spacing w:val="0"/>
          <w:w w:val="105"/>
          <w:position w:val="-1"/>
        </w:rPr>
        <w:t>BÜYÜKŞE</w:t>
      </w:r>
      <w:r>
        <w:rPr>
          <w:rFonts w:ascii="Arial" w:hAnsi="Arial" w:cs="Arial" w:eastAsia="Arial"/>
          <w:sz w:val="15"/>
          <w:szCs w:val="15"/>
          <w:color w:val="464848"/>
          <w:spacing w:val="-9"/>
          <w:w w:val="105"/>
          <w:position w:val="-1"/>
        </w:rPr>
        <w:t>H</w:t>
      </w:r>
      <w:r>
        <w:rPr>
          <w:rFonts w:ascii="Arial" w:hAnsi="Arial" w:cs="Arial" w:eastAsia="Arial"/>
          <w:sz w:val="15"/>
          <w:szCs w:val="15"/>
          <w:color w:val="2D2D2D"/>
          <w:spacing w:val="0"/>
          <w:w w:val="105"/>
          <w:position w:val="-1"/>
        </w:rPr>
        <w:t>IR</w:t>
      </w:r>
      <w:r>
        <w:rPr>
          <w:rFonts w:ascii="Arial" w:hAnsi="Arial" w:cs="Arial" w:eastAsia="Arial"/>
          <w:sz w:val="15"/>
          <w:szCs w:val="15"/>
          <w:color w:val="2D2D2D"/>
          <w:spacing w:val="-40"/>
          <w:w w:val="105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2D2D2D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5"/>
          <w:szCs w:val="15"/>
          <w:color w:val="2D2D2D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2"/>
        </w:rPr>
        <w:t>itfaiye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2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2"/>
        </w:rPr>
        <w:t>Acil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2"/>
        </w:rPr>
        <w:t>Müdahale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2"/>
        </w:rPr>
        <w:t>Şub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2"/>
        </w:rPr>
        <w:t>Müdürlüğü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18" w:lineRule="exact"/>
        <w:ind w:left="704" w:right="-20"/>
        <w:jc w:val="left"/>
        <w:tabs>
          <w:tab w:pos="4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color w:val="7C7C7C"/>
          <w:w w:val="117"/>
          <w:position w:val="6"/>
        </w:rPr>
        <w:t>BE</w:t>
      </w:r>
      <w:r>
        <w:rPr>
          <w:rFonts w:ascii="Arial" w:hAnsi="Arial" w:cs="Arial" w:eastAsia="Arial"/>
          <w:sz w:val="14"/>
          <w:szCs w:val="14"/>
          <w:color w:val="7C7C7C"/>
          <w:spacing w:val="-4"/>
          <w:w w:val="118"/>
          <w:position w:val="6"/>
        </w:rPr>
        <w:t>L</w:t>
      </w:r>
      <w:r>
        <w:rPr>
          <w:rFonts w:ascii="Arial" w:hAnsi="Arial" w:cs="Arial" w:eastAsia="Arial"/>
          <w:sz w:val="14"/>
          <w:szCs w:val="14"/>
          <w:color w:val="5E6060"/>
          <w:spacing w:val="0"/>
          <w:w w:val="113"/>
          <w:position w:val="6"/>
        </w:rPr>
        <w:t>E</w:t>
      </w:r>
      <w:r>
        <w:rPr>
          <w:rFonts w:ascii="Arial" w:hAnsi="Arial" w:cs="Arial" w:eastAsia="Arial"/>
          <w:sz w:val="14"/>
          <w:szCs w:val="14"/>
          <w:color w:val="5E6060"/>
          <w:spacing w:val="6"/>
          <w:w w:val="114"/>
          <w:position w:val="6"/>
        </w:rPr>
        <w:t>D</w:t>
      </w:r>
      <w:r>
        <w:rPr>
          <w:rFonts w:ascii="Arial" w:hAnsi="Arial" w:cs="Arial" w:eastAsia="Arial"/>
          <w:sz w:val="14"/>
          <w:szCs w:val="14"/>
          <w:color w:val="7C7C7C"/>
          <w:spacing w:val="3"/>
          <w:w w:val="214"/>
          <w:position w:val="6"/>
        </w:rPr>
        <w:t>I</w:t>
      </w:r>
      <w:r>
        <w:rPr>
          <w:rFonts w:ascii="Arial" w:hAnsi="Arial" w:cs="Arial" w:eastAsia="Arial"/>
          <w:sz w:val="14"/>
          <w:szCs w:val="14"/>
          <w:color w:val="5E6060"/>
          <w:spacing w:val="0"/>
          <w:w w:val="99"/>
          <w:position w:val="6"/>
        </w:rPr>
        <w:t>YE</w:t>
      </w:r>
      <w:r>
        <w:rPr>
          <w:rFonts w:ascii="Arial" w:hAnsi="Arial" w:cs="Arial" w:eastAsia="Arial"/>
          <w:sz w:val="14"/>
          <w:szCs w:val="14"/>
          <w:color w:val="5E6060"/>
          <w:spacing w:val="-24"/>
          <w:w w:val="100"/>
          <w:position w:val="6"/>
        </w:rPr>
        <w:t> </w:t>
      </w:r>
      <w:r>
        <w:rPr>
          <w:rFonts w:ascii="Arial" w:hAnsi="Arial" w:cs="Arial" w:eastAsia="Arial"/>
          <w:sz w:val="14"/>
          <w:szCs w:val="14"/>
          <w:color w:val="7C7C7C"/>
          <w:spacing w:val="0"/>
          <w:w w:val="98"/>
          <w:position w:val="6"/>
        </w:rPr>
        <w:t>S</w:t>
      </w:r>
      <w:r>
        <w:rPr>
          <w:rFonts w:ascii="Arial" w:hAnsi="Arial" w:cs="Arial" w:eastAsia="Arial"/>
          <w:sz w:val="14"/>
          <w:szCs w:val="14"/>
          <w:color w:val="7C7C7C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4"/>
          <w:szCs w:val="14"/>
          <w:color w:val="5E6060"/>
          <w:spacing w:val="0"/>
          <w:w w:val="100"/>
          <w:position w:val="6"/>
        </w:rPr>
        <w:t>I</w:t>
      </w:r>
      <w:r>
        <w:rPr>
          <w:rFonts w:ascii="Arial" w:hAnsi="Arial" w:cs="Arial" w:eastAsia="Arial"/>
          <w:sz w:val="14"/>
          <w:szCs w:val="14"/>
          <w:color w:val="5E6060"/>
          <w:spacing w:val="-36"/>
          <w:w w:val="100"/>
          <w:position w:val="6"/>
        </w:rPr>
        <w:t> </w:t>
      </w:r>
      <w:r>
        <w:rPr>
          <w:rFonts w:ascii="Arial" w:hAnsi="Arial" w:cs="Arial" w:eastAsia="Arial"/>
          <w:sz w:val="14"/>
          <w:szCs w:val="14"/>
          <w:color w:val="5E6060"/>
          <w:spacing w:val="0"/>
          <w:w w:val="100"/>
          <w:position w:val="6"/>
        </w:rPr>
        <w:tab/>
      </w:r>
      <w:r>
        <w:rPr>
          <w:rFonts w:ascii="Arial" w:hAnsi="Arial" w:cs="Arial" w:eastAsia="Arial"/>
          <w:sz w:val="14"/>
          <w:szCs w:val="14"/>
          <w:color w:val="5E6060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2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5"/>
          <w:position w:val="0"/>
        </w:rPr>
        <w:t>ANG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7"/>
          <w:w w:val="93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3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20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1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2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6"/>
          <w:w w:val="92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0"/>
          <w:w w:val="105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8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1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52" w:right="-20"/>
        <w:jc w:val="left"/>
        <w:tabs>
          <w:tab w:pos="1540" w:val="left"/>
          <w:tab w:pos="3200" w:val="left"/>
          <w:tab w:pos="5600" w:val="left"/>
          <w:tab w:pos="7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1"/>
          <w:position w:val="1"/>
        </w:rPr>
        <w:t>[Ola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1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4"/>
          <w:w w:val="91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Tarihi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3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5"/>
          <w:w w:val="13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55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3"/>
          <w:w w:val="5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5.10.2017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2"/>
          <w:position w:val="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6"/>
          <w:w w:val="81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1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1"/>
          <w:w w:val="91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9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2"/>
          <w:w w:val="97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7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>Sıra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9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26"/>
          <w:w w:val="6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  <w:position w:val="1"/>
        </w:rPr>
        <w:t>!Bil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7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rim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12:30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lTel: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1"/>
          <w:position w:val="1"/>
        </w:rPr>
        <w:t>2938800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37" w:lineRule="exact"/>
        <w:ind w:left="181" w:right="-20"/>
        <w:jc w:val="left"/>
        <w:tabs>
          <w:tab w:pos="1540" w:val="left"/>
          <w:tab w:pos="3200" w:val="left"/>
          <w:tab w:pos="4580" w:val="left"/>
          <w:tab w:pos="5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5"/>
        </w:rPr>
        <w:t>Kayıt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4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Tarihi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5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15.10.2017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9"/>
        </w:rPr>
        <w:t>!Ka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6"/>
          <w:w w:val="8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9"/>
          <w:w w:val="8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9"/>
          <w:w w:val="8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:10247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77"/>
        </w:rPr>
        <w:t>!Bi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6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rim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Ala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23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Merkez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auto"/>
        <w:ind w:left="17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w w:val="95"/>
        </w:rPr>
        <w:t>Bildiri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/\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9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23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3"/>
        </w:rPr>
        <w:t>Kona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4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Tünelleri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Üstü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240" w:lineRule="auto"/>
        <w:ind w:left="174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Doğru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Adr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9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4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>:Kona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>Tünelleri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>Üstü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5" w:after="0" w:line="236" w:lineRule="exact"/>
        <w:ind w:left="167" w:right="971"/>
        <w:jc w:val="left"/>
        <w:tabs>
          <w:tab w:pos="1940" w:val="left"/>
          <w:tab w:pos="3660" w:val="left"/>
          <w:tab w:pos="4280" w:val="left"/>
          <w:tab w:pos="6800" w:val="left"/>
          <w:tab w:pos="7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Türü</w:t>
        <w:tab/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3"/>
          <w:position w:val="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7"/>
          <w:w w:val="83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5"/>
          <w:w w:val="83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3"/>
          <w:position w:val="0"/>
        </w:rPr>
        <w:t>ını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5"/>
          <w:w w:val="8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ab/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3"/>
          <w:w w:val="106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1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92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11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0"/>
        </w:rPr>
        <w:t>Sınıfı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0"/>
        </w:rPr>
        <w:tab/>
        <w:tab/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Sebebi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3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3"/>
          <w:w w:val="13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13"/>
          <w:position w:val="1"/>
        </w:rPr>
        <w:t>Sigara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"/>
          <w:w w:val="114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6"/>
          <w:position w:val="1"/>
        </w:rPr>
        <w:t>Dikka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5"/>
          <w:w w:val="96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1"/>
          <w:w w:val="117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4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5"/>
          <w:w w:val="94"/>
          <w:position w:val="1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2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23"/>
          <w:position w:val="1"/>
        </w:rPr>
        <w:t>ik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24"/>
          <w:position w:val="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24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>Binada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0"/>
        </w:rPr>
        <w:t>ise: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0"/>
        </w:rPr>
        <w:tab/>
        <w:tab/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4"/>
          <w:position w:val="0"/>
        </w:rPr>
        <w:t>!Yapını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4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5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4"/>
          <w:position w:val="0"/>
        </w:rPr>
        <w:t>Şek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7"/>
          <w:w w:val="94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9"/>
          <w:w w:val="7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8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9"/>
          <w:position w:val="0"/>
        </w:rPr>
        <w:t>Ku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5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0"/>
        </w:rPr>
        <w:t>anım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>Şe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00" w:h="16820"/>
          <w:pgMar w:top="300" w:bottom="280" w:left="220" w:right="40"/>
        </w:sectPr>
      </w:pPr>
      <w:rPr/>
    </w:p>
    <w:p>
      <w:pPr>
        <w:spacing w:before="0" w:after="0" w:line="211" w:lineRule="exact"/>
        <w:ind w:left="3704" w:right="-9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w w:val="87"/>
        </w:rPr>
        <w:t>Bet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"/>
          <w:w w:val="8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1"/>
          <w:w w:val="8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6"/>
        </w:rPr>
        <w:t>Kagi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8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7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3"/>
          <w:w w:val="86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</w:rPr>
        <w:t>şa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33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"/>
          <w:w w:val="95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3"/>
          <w:w w:val="9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0"/>
        </w:rPr>
        <w:t>ik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334" w:lineRule="exact"/>
        <w:ind w:right="332"/>
        <w:jc w:val="right"/>
        <w:tabs>
          <w:tab w:pos="600" w:val="left"/>
          <w:tab w:pos="1100" w:val="left"/>
        </w:tabs>
        <w:rPr>
          <w:rFonts w:ascii="Arial" w:hAnsi="Arial" w:cs="Arial" w:eastAsia="Arial"/>
          <w:sz w:val="33"/>
          <w:szCs w:val="33"/>
        </w:rPr>
      </w:pPr>
      <w:rPr/>
      <w:r>
        <w:rPr>
          <w:rFonts w:ascii="Arial" w:hAnsi="Arial" w:cs="Arial" w:eastAsia="Arial"/>
          <w:sz w:val="33"/>
          <w:szCs w:val="33"/>
          <w:color w:val="464848"/>
          <w:w w:val="73"/>
          <w:position w:val="-2"/>
        </w:rPr>
        <w:t>ı</w:t>
      </w:r>
      <w:r>
        <w:rPr>
          <w:rFonts w:ascii="Arial" w:hAnsi="Arial" w:cs="Arial" w:eastAsia="Arial"/>
          <w:sz w:val="33"/>
          <w:szCs w:val="33"/>
          <w:color w:val="464848"/>
          <w:w w:val="100"/>
          <w:position w:val="-2"/>
        </w:rPr>
        <w:tab/>
      </w:r>
      <w:r>
        <w:rPr>
          <w:rFonts w:ascii="Arial" w:hAnsi="Arial" w:cs="Arial" w:eastAsia="Arial"/>
          <w:sz w:val="33"/>
          <w:szCs w:val="33"/>
          <w:color w:val="464848"/>
          <w:w w:val="73"/>
          <w:position w:val="-1"/>
        </w:rPr>
        <w:t>ı</w:t>
      </w:r>
      <w:r>
        <w:rPr>
          <w:rFonts w:ascii="Arial" w:hAnsi="Arial" w:cs="Arial" w:eastAsia="Arial"/>
          <w:sz w:val="33"/>
          <w:szCs w:val="33"/>
          <w:color w:val="464848"/>
          <w:w w:val="100"/>
          <w:position w:val="-1"/>
        </w:rPr>
        <w:tab/>
      </w:r>
      <w:r>
        <w:rPr>
          <w:rFonts w:ascii="Arial" w:hAnsi="Arial" w:cs="Arial" w:eastAsia="Arial"/>
          <w:sz w:val="33"/>
          <w:szCs w:val="33"/>
          <w:color w:val="464848"/>
          <w:w w:val="100"/>
          <w:position w:val="-1"/>
        </w:rPr>
      </w:r>
      <w:r>
        <w:rPr>
          <w:rFonts w:ascii="Arial" w:hAnsi="Arial" w:cs="Arial" w:eastAsia="Arial"/>
          <w:sz w:val="33"/>
          <w:szCs w:val="33"/>
          <w:color w:val="B8BCBC"/>
          <w:spacing w:val="0"/>
          <w:w w:val="73"/>
          <w:position w:val="-1"/>
        </w:rPr>
        <w:t>ı</w:t>
      </w:r>
      <w:r>
        <w:rPr>
          <w:rFonts w:ascii="Arial" w:hAnsi="Arial" w:cs="Arial" w:eastAsia="Arial"/>
          <w:sz w:val="33"/>
          <w:szCs w:val="33"/>
          <w:color w:val="000000"/>
          <w:spacing w:val="0"/>
          <w:w w:val="100"/>
          <w:position w:val="0"/>
        </w:rPr>
      </w:r>
    </w:p>
    <w:p>
      <w:pPr>
        <w:spacing w:before="0" w:after="0" w:line="284" w:lineRule="exact"/>
        <w:ind w:right="-8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1"/>
          <w:szCs w:val="21"/>
          <w:color w:val="B8BCBC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B8BCBC"/>
          <w:spacing w:val="-35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06"/>
          <w:w w:val="100"/>
          <w:position w:val="6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B8BCBC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B8BCBC"/>
          <w:spacing w:val="-3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51"/>
          <w:w w:val="100"/>
          <w:position w:val="6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B8BCBC"/>
          <w:spacing w:val="-21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6"/>
        </w:rPr>
        <w:t>ğer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251"/>
        </w:rPr>
        <w:t>IY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"/>
          <w:w w:val="25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250"/>
        </w:rPr>
        <w:t>tro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5"/>
          <w:w w:val="25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A5A8AA"/>
          <w:spacing w:val="1"/>
          <w:w w:val="255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</w:rPr>
        <w:t>A1tıııa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464848"/>
          <w:spacing w:val="0"/>
          <w:w w:val="77"/>
        </w:rPr>
        <w:t>Aimasaa</w:t>
      </w:r>
      <w:r>
        <w:rPr>
          <w:rFonts w:ascii="Times New Roman" w:hAnsi="Times New Roman" w:cs="Times New Roman" w:eastAsia="Times New Roman"/>
          <w:sz w:val="29"/>
          <w:szCs w:val="29"/>
          <w:color w:val="464848"/>
          <w:spacing w:val="-6"/>
          <w:w w:val="77"/>
        </w:rPr>
        <w:t>r</w:t>
      </w:r>
      <w:r>
        <w:rPr>
          <w:rFonts w:ascii="Times New Roman" w:hAnsi="Times New Roman" w:cs="Times New Roman" w:eastAsia="Times New Roman"/>
          <w:sz w:val="29"/>
          <w:szCs w:val="29"/>
          <w:color w:val="464848"/>
          <w:spacing w:val="0"/>
          <w:w w:val="77"/>
        </w:rPr>
        <w:t>r</w:t>
      </w:r>
      <w:r>
        <w:rPr>
          <w:rFonts w:ascii="Times New Roman" w:hAnsi="Times New Roman" w:cs="Times New Roman" w:eastAsia="Times New Roman"/>
          <w:sz w:val="29"/>
          <w:szCs w:val="29"/>
          <w:color w:val="464848"/>
          <w:spacing w:val="16"/>
          <w:w w:val="77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2D2D2D"/>
          <w:spacing w:val="-7"/>
          <w:w w:val="67"/>
        </w:rPr>
        <w:t>r</w:t>
      </w:r>
      <w:r>
        <w:rPr>
          <w:rFonts w:ascii="Times New Roman" w:hAnsi="Times New Roman" w:cs="Times New Roman" w:eastAsia="Times New Roman"/>
          <w:sz w:val="29"/>
          <w:szCs w:val="29"/>
          <w:color w:val="5E6060"/>
          <w:spacing w:val="0"/>
          <w:w w:val="162"/>
        </w:rPr>
        <w:t>n</w:t>
      </w:r>
      <w:r>
        <w:rPr>
          <w:rFonts w:ascii="Times New Roman" w:hAnsi="Times New Roman" w:cs="Times New Roman" w:eastAsia="Times New Roman"/>
          <w:sz w:val="29"/>
          <w:szCs w:val="29"/>
          <w:color w:val="5E6060"/>
          <w:spacing w:val="-38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5E6060"/>
          <w:spacing w:val="0"/>
          <w:w w:val="70"/>
        </w:rPr>
        <w:t>::ı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40"/>
          <w:cols w:num="3" w:equalWidth="0">
            <w:col w:w="6043" w:space="132"/>
            <w:col w:w="461" w:space="148"/>
            <w:col w:w="4856"/>
          </w:cols>
        </w:sectPr>
      </w:pPr>
      <w:rPr/>
    </w:p>
    <w:p>
      <w:pPr>
        <w:spacing w:before="0" w:after="0" w:line="219" w:lineRule="exact"/>
        <w:ind w:left="167" w:right="-20"/>
        <w:jc w:val="left"/>
        <w:tabs>
          <w:tab w:pos="2240" w:val="left"/>
          <w:tab w:pos="58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Yana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Şeyin:</w:t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20"/>
          <w:position w:val="0"/>
        </w:rPr>
        <w:t>ahibi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5"/>
          <w:position w:val="1"/>
        </w:rPr>
        <w:t>Kiracı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5"/>
          <w:w w:val="9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5"/>
          <w:position w:val="1"/>
        </w:rPr>
        <w:t>Kulla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6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5" w:after="0" w:line="225" w:lineRule="exact"/>
        <w:ind w:left="2186" w:right="-20"/>
        <w:jc w:val="left"/>
        <w:tabs>
          <w:tab w:pos="3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w w:val="87"/>
          <w:position w:val="-1"/>
        </w:rPr>
        <w:t>lAmi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0"/>
          <w:w w:val="88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1"/>
        </w:rPr>
        <w:t>Çavu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1"/>
        </w:rPr>
        <w:t>Coşku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1"/>
        </w:rPr>
        <w:t>SERiFOÖLU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61" w:lineRule="exact"/>
        <w:ind w:left="2186" w:right="-20"/>
        <w:jc w:val="left"/>
        <w:tabs>
          <w:tab w:pos="4740" w:val="left"/>
          <w:tab w:pos="78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0"/>
        </w:rPr>
        <w:t>!Araç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8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9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2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1"/>
        </w:rPr>
        <w:t>sı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49"/>
          <w:w w:val="130"/>
        </w:rPr>
        <w:t> </w:t>
      </w:r>
      <w:r>
        <w:rPr>
          <w:rFonts w:ascii="Arial" w:hAnsi="Arial" w:cs="Arial" w:eastAsia="Arial"/>
          <w:sz w:val="26"/>
          <w:szCs w:val="26"/>
          <w:color w:val="2D2D2D"/>
          <w:spacing w:val="0"/>
          <w:w w:val="100"/>
          <w:b/>
          <w:bCs/>
        </w:rPr>
        <w:t>ı</w:t>
        <w:tab/>
      </w:r>
      <w:r>
        <w:rPr>
          <w:rFonts w:ascii="Arial" w:hAnsi="Arial" w:cs="Arial" w:eastAsia="Arial"/>
          <w:sz w:val="26"/>
          <w:szCs w:val="26"/>
          <w:color w:val="2D2D2D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9"/>
          <w:w w:val="9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2"/>
        </w:rPr>
        <w:t>kı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2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2: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1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2"/>
        </w:rPr>
        <w:t>arı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2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2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1"/>
          <w:w w:val="100"/>
          <w:position w:val="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2"/>
        </w:rPr>
        <w:t>12:37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18" w:lineRule="exact"/>
        <w:ind w:left="138" w:right="-20"/>
        <w:jc w:val="left"/>
        <w:tabs>
          <w:tab w:pos="2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5"/>
          <w:position w:val="1"/>
        </w:rPr>
        <w:t>ICJidcn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5"/>
          <w:position w:val="0"/>
        </w:rPr>
        <w:t>!Araç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33"/>
          <w:w w:val="8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0"/>
        </w:rPr>
        <w:t>Plakas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1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-3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0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0"/>
        </w:rPr>
        <w:t>LR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2"/>
          <w:position w:val="0"/>
        </w:rPr>
        <w:t>846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4" w:lineRule="exact"/>
        <w:ind w:left="167" w:right="-20"/>
        <w:jc w:val="left"/>
        <w:tabs>
          <w:tab w:pos="47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2"/>
        </w:rPr>
        <w:t>Ekibin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-1"/>
        </w:rPr>
        <w:t>Elektri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1"/>
        </w:rPr>
        <w:t>Arıza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1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78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4" w:after="0" w:line="240" w:lineRule="auto"/>
        <w:ind w:left="4751" w:right="4686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5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5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0"/>
          <w:w w:val="5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5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4"/>
          <w:w w:val="5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28"/>
          <w:w w:val="6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Servi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8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9"/>
          <w:w w:val="9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44" w:lineRule="auto"/>
        <w:ind w:left="2208" w:right="4284" w:firstLine="2556"/>
        <w:jc w:val="left"/>
        <w:tabs>
          <w:tab w:pos="47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9"/>
          <w:w w:val="8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iy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t-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andarma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8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5"/>
        </w:rPr>
        <w:t>Personel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9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9"/>
        </w:rPr>
        <w:t>Sayı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2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3"/>
          <w:position w:val="1"/>
        </w:rPr>
        <w:t>Doğ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2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78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8"/>
          <w:position w:val="1"/>
        </w:rPr>
        <w:t>gaz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4"/>
          <w:position w:val="1"/>
        </w:rPr>
        <w:t>Ekibi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8"/>
          <w:w w:val="94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1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2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78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8"/>
          <w:position w:val="1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9"/>
          <w:w w:val="98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79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9" w:after="0" w:line="222" w:lineRule="exact"/>
        <w:ind w:left="2200" w:right="2629" w:firstLine="-2034"/>
        <w:jc w:val="left"/>
        <w:tabs>
          <w:tab w:pos="660" w:val="left"/>
          <w:tab w:pos="4740" w:val="left"/>
          <w:tab w:pos="76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6"/>
          <w:w w:val="81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81"/>
          <w:position w:val="1"/>
        </w:rPr>
        <w:t>ı: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39"/>
          <w:w w:val="81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7"/>
          <w:w w:val="58"/>
          <w:position w:val="1"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"/>
          <w:w w:val="111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2"/>
          <w:w w:val="103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79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8"/>
          <w:w w:val="94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4"/>
          <w:position w:val="1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4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4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Gitm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4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12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44"/>
          <w:position w:val="0"/>
        </w:rPr>
        <w:t>ık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2"/>
          <w:w w:val="144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106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>Saati:</w:t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2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aç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Sayısı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2"/>
          <w:w w:val="85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ersone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78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1"/>
          <w:position w:val="1"/>
        </w:rPr>
        <w:t>Sayısı: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1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7"/>
          <w:position w:val="0"/>
        </w:rPr>
        <w:t>Dönüş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4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3" w:after="0" w:line="240" w:lineRule="auto"/>
        <w:ind w:left="218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Yardıma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Plakası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auto"/>
        <w:ind w:left="22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Amirini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4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Soyadı: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30" w:lineRule="exact"/>
        <w:ind w:left="152" w:right="2698" w:firstLine="-7"/>
        <w:jc w:val="left"/>
        <w:tabs>
          <w:tab w:pos="2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w w:val="98"/>
        </w:rPr>
        <w:t>Ola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8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8"/>
        </w:rPr>
        <w:t>Görüld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9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9"/>
          <w:w w:val="86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6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6"/>
          <w:w w:val="8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4"/>
          <w:w w:val="8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6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27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erine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varıldı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4"/>
          <w:w w:val="10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alevii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dumanlı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şekilde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7"/>
        </w:rPr>
        <w:t>yanma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8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8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24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olduğ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görüldü.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Durum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240" w:lineRule="auto"/>
        <w:ind w:left="4715" w:right="403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Söndürmede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5"/>
        </w:rPr>
        <w:t>Kulla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77"/>
        </w:rPr>
        <w:t>ıl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5"/>
        </w:rPr>
        <w:t>söndürücU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0" w:lineRule="exact"/>
        <w:ind w:left="131" w:right="-20"/>
        <w:jc w:val="left"/>
        <w:tabs>
          <w:tab w:pos="2800" w:val="left"/>
          <w:tab w:pos="4740" w:val="left"/>
          <w:tab w:pos="6640" w:val="left"/>
          <w:tab w:pos="8240" w:val="left"/>
          <w:tab w:pos="9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3"/>
        </w:rPr>
        <w:t>öııdürmc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9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2"/>
          <w:w w:val="100"/>
          <w:position w:val="-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3"/>
        </w:rPr>
        <w:t>ürü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3"/>
          <w:w w:val="87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7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7"/>
          <w:w w:val="8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7"/>
          <w:position w:val="0"/>
        </w:rPr>
        <w:t>ile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"/>
          <w:w w:val="8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>Söndürme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3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-3"/>
        </w:rPr>
        <w:t>m3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2"/>
          <w:position w:val="-3"/>
        </w:rPr>
        <w:t>IKöpük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24"/>
          <w:w w:val="92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-3"/>
        </w:rPr>
        <w:t>Kg.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3"/>
          <w:position w:val="-3"/>
        </w:rPr>
        <w:t>IK.K.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6"/>
          <w:w w:val="93"/>
          <w:position w:val="-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0"/>
          <w:w w:val="93"/>
          <w:position w:val="-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17"/>
          <w:w w:val="93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-3"/>
        </w:rPr>
        <w:t>Kg.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3"/>
        </w:rPr>
        <w:t>IC0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3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-3"/>
        </w:rPr>
        <w:t>Kg.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4" w:lineRule="exact"/>
        <w:ind w:left="5595" w:right="-20"/>
        <w:jc w:val="left"/>
        <w:tabs>
          <w:tab w:pos="6640" w:val="left"/>
          <w:tab w:pos="8180" w:val="left"/>
          <w:tab w:pos="9560" w:val="left"/>
        </w:tabs>
        <w:rPr>
          <w:rFonts w:ascii="Arial" w:hAnsi="Arial" w:cs="Arial" w:eastAsia="Arial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5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5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5"/>
        </w:rPr>
      </w:r>
      <w:r>
        <w:rPr>
          <w:rFonts w:ascii="Arial" w:hAnsi="Arial" w:cs="Arial" w:eastAsia="Arial"/>
          <w:sz w:val="34"/>
          <w:szCs w:val="34"/>
          <w:color w:val="5E6060"/>
          <w:spacing w:val="0"/>
          <w:w w:val="100"/>
          <w:position w:val="-6"/>
        </w:rPr>
        <w:t>ı</w:t>
      </w:r>
      <w:r>
        <w:rPr>
          <w:rFonts w:ascii="Arial" w:hAnsi="Arial" w:cs="Arial" w:eastAsia="Arial"/>
          <w:sz w:val="34"/>
          <w:szCs w:val="34"/>
          <w:color w:val="5E6060"/>
          <w:spacing w:val="0"/>
          <w:w w:val="100"/>
          <w:position w:val="-6"/>
        </w:rPr>
        <w:tab/>
      </w:r>
      <w:r>
        <w:rPr>
          <w:rFonts w:ascii="Arial" w:hAnsi="Arial" w:cs="Arial" w:eastAsia="Arial"/>
          <w:sz w:val="34"/>
          <w:szCs w:val="34"/>
          <w:color w:val="5E6060"/>
          <w:spacing w:val="0"/>
          <w:w w:val="100"/>
          <w:position w:val="-6"/>
        </w:rPr>
      </w:r>
      <w:r>
        <w:rPr>
          <w:rFonts w:ascii="Arial" w:hAnsi="Arial" w:cs="Arial" w:eastAsia="Arial"/>
          <w:sz w:val="27"/>
          <w:szCs w:val="27"/>
          <w:color w:val="5E6060"/>
          <w:spacing w:val="0"/>
          <w:w w:val="79"/>
          <w:position w:val="-6"/>
        </w:rPr>
        <w:t>T</w:t>
      </w:r>
      <w:r>
        <w:rPr>
          <w:rFonts w:ascii="Arial" w:hAnsi="Arial" w:cs="Arial" w:eastAsia="Arial"/>
          <w:sz w:val="27"/>
          <w:szCs w:val="27"/>
          <w:color w:val="5E6060"/>
          <w:spacing w:val="0"/>
          <w:w w:val="100"/>
          <w:position w:val="-6"/>
        </w:rPr>
        <w:tab/>
      </w:r>
      <w:r>
        <w:rPr>
          <w:rFonts w:ascii="Arial" w:hAnsi="Arial" w:cs="Arial" w:eastAsia="Arial"/>
          <w:sz w:val="27"/>
          <w:szCs w:val="27"/>
          <w:color w:val="5E6060"/>
          <w:spacing w:val="0"/>
          <w:w w:val="100"/>
          <w:position w:val="-6"/>
        </w:rPr>
      </w:r>
      <w:r>
        <w:rPr>
          <w:rFonts w:ascii="Arial" w:hAnsi="Arial" w:cs="Arial" w:eastAsia="Arial"/>
          <w:sz w:val="26"/>
          <w:szCs w:val="26"/>
          <w:color w:val="5E6060"/>
          <w:spacing w:val="0"/>
          <w:w w:val="79"/>
          <w:b/>
          <w:bCs/>
          <w:position w:val="-7"/>
        </w:rPr>
        <w:t>ı</w:t>
      </w:r>
      <w:r>
        <w:rPr>
          <w:rFonts w:ascii="Arial" w:hAnsi="Arial" w:cs="Arial" w:eastAsia="Arial"/>
          <w:sz w:val="26"/>
          <w:szCs w:val="2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40"/>
        </w:sectPr>
      </w:pPr>
      <w:rPr/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91" w:lineRule="exact"/>
        <w:ind w:left="145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5"/>
          <w:w w:val="100"/>
          <w:position w:val="-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100"/>
          <w:position w:val="-3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3"/>
        </w:rPr>
        <w:t>ııdür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7"/>
          <w:w w:val="100"/>
          <w:position w:val="-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100"/>
          <w:position w:val="-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1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100"/>
          <w:position w:val="-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7"/>
          <w:w w:val="100"/>
          <w:position w:val="-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3"/>
        </w:rPr>
        <w:t>nundaki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7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7"/>
          <w:szCs w:val="27"/>
          <w:color w:val="7C7C7C"/>
          <w:w w:val="57"/>
        </w:rPr>
        <w:t>l</w:t>
      </w:r>
      <w:r>
        <w:rPr>
          <w:rFonts w:ascii="Arial" w:hAnsi="Arial" w:cs="Arial" w:eastAsia="Arial"/>
          <w:sz w:val="27"/>
          <w:szCs w:val="27"/>
          <w:color w:val="7C7C7C"/>
          <w:spacing w:val="-3"/>
          <w:w w:val="5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7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4"/>
          <w:w w:val="8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</w:rPr>
        <w:t>ında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6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otla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84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8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9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2"/>
          <w:w w:val="9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7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79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5"/>
          <w:w w:val="7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86"/>
        </w:rPr>
        <w:t>za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4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96"/>
        </w:rPr>
        <w:t>gö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4"/>
          <w:w w:val="87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1"/>
          <w:w w:val="94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4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40"/>
          <w:cols w:num="2" w:equalWidth="0">
            <w:col w:w="1859" w:space="313"/>
            <w:col w:w="9468"/>
          </w:cols>
        </w:sectPr>
      </w:pPr>
      <w:rPr/>
    </w:p>
    <w:p>
      <w:pPr>
        <w:spacing w:before="0" w:after="0" w:line="274" w:lineRule="exact"/>
        <w:ind w:left="152" w:right="-20"/>
        <w:jc w:val="left"/>
        <w:tabs>
          <w:tab w:pos="22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848"/>
          <w:w w:val="78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1"/>
        </w:rPr>
        <w:t>Durumu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2"/>
          <w:w w:val="96"/>
          <w:position w:val="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87"/>
          <w:position w:val="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36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  <w:position w:val="6"/>
        </w:rPr>
        <w:t>hmini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1"/>
          <w:w w:val="86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85"/>
          <w:position w:val="6"/>
        </w:rPr>
        <w:t>Za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37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7"/>
          <w:position w:val="6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7"/>
          <w:position w:val="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4"/>
          <w:w w:val="87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3"/>
          <w:w w:val="87"/>
          <w:position w:val="6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7"/>
          <w:position w:val="6"/>
        </w:rPr>
        <w:t>iya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7"/>
          <w:position w:val="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8"/>
          <w:w w:val="87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6"/>
        </w:rPr>
        <w:t>:Yok.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193" w:right="-20"/>
        <w:jc w:val="left"/>
        <w:tabs>
          <w:tab w:pos="80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4"/>
          <w:w w:val="8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3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8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1"/>
          <w:w w:val="8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</w:rPr>
        <w:t>rinde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30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8"/>
        </w:rPr>
        <w:t>yap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6"/>
          <w:w w:val="8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"/>
          <w:w w:val="8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7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0"/>
          <w:w w:val="7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7"/>
        </w:rPr>
        <w:t>kte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7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0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2"/>
          <w:w w:val="9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0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5"/>
        </w:rPr>
        <w:t>başlangıeının;Kona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5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30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5"/>
        </w:rPr>
        <w:t>rtıncile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3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üstünde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3"/>
          <w:position w:val="1"/>
        </w:rPr>
        <w:t>bulunanotla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5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8"/>
          <w:position w:val="1"/>
        </w:rPr>
        <w:t>olduğ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8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8"/>
          <w:w w:val="88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5"/>
          <w:position w:val="1"/>
        </w:rPr>
        <w:t>göri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6"/>
          <w:w w:val="85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2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7"/>
          <w:position w:val="1"/>
        </w:rPr>
        <w:t>mü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8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3"/>
          <w:w w:val="91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0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-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7"/>
          <w:position w:val="1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7"/>
          <w:position w:val="1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0"/>
          <w:w w:val="8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4"/>
          <w:position w:val="1"/>
        </w:rPr>
        <w:t>yapı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  <w:position w:val="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8" w:lineRule="exact"/>
        <w:ind w:left="152" w:right="-20"/>
        <w:jc w:val="left"/>
        <w:tabs>
          <w:tab w:pos="2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5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7"/>
          <w:w w:val="8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4"/>
          <w:w w:val="85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5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4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3"/>
          <w:w w:val="85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5"/>
        </w:rPr>
        <w:t>ık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3"/>
          <w:w w:val="85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85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32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4"/>
          <w:w w:val="8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4"/>
          <w:w w:val="8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5"/>
        </w:rPr>
        <w:t>deni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5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4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1"/>
          <w:w w:val="8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7"/>
        </w:rPr>
        <w:t>tırma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42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3"/>
        </w:rPr>
        <w:t>sonı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6"/>
          <w:w w:val="94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7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0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9"/>
          <w:w w:val="86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</w:rPr>
        <w:t>nada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6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47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7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22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3"/>
          <w:w w:val="8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5"/>
        </w:rPr>
        <w:t>geç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7"/>
          <w:w w:val="8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8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42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2"/>
          <w:w w:val="8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82"/>
        </w:rPr>
        <w:t>mli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6"/>
          <w:w w:val="87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2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8"/>
          <w:w w:val="7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7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4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kişi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0"/>
          <w:w w:val="79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4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3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9"/>
        </w:rPr>
        <w:t>sön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6"/>
          <w:w w:val="85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5"/>
        </w:rPr>
        <w:t>emi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5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31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sig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3"/>
          <w:w w:val="87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2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8"/>
          <w:w w:val="8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4"/>
        </w:rPr>
        <w:t>itini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4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atara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7"/>
        </w:rPr>
        <w:t>kola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7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8" w:lineRule="exact"/>
        <w:ind w:left="223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2"/>
        </w:rPr>
        <w:t>ıcı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1"/>
          <w:w w:val="8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6"/>
          <w:w w:val="8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2"/>
        </w:rPr>
        <w:t>tları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39"/>
          <w:w w:val="8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8"/>
        </w:rPr>
        <w:t>tutuşturm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5"/>
          <w:w w:val="8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2"/>
          <w:w w:val="9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7"/>
          <w:w w:val="8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9"/>
        </w:rPr>
        <w:t>onuc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30"/>
          <w:w w:val="8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9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33"/>
          <w:w w:val="8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9"/>
        </w:rPr>
        <w:t>çıkmı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9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6"/>
          <w:w w:val="8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8"/>
        </w:rPr>
        <w:t>olab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7"/>
          <w:w w:val="8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8"/>
        </w:rPr>
        <w:t>eceği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9"/>
        </w:rPr>
        <w:t>kanaatine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5"/>
          <w:w w:val="8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8"/>
        </w:rPr>
        <w:t>varılmıştı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8" w:right="-20"/>
        <w:jc w:val="left"/>
        <w:tabs>
          <w:tab w:pos="2140" w:val="left"/>
          <w:tab w:pos="68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3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6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11"/>
          <w:w w:val="103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orıalı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2"/>
          <w:w w:val="9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94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kcti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1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2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5"/>
          <w:position w:val="1"/>
        </w:rPr>
        <w:t>Bedel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2"/>
          <w:w w:val="95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3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1"/>
        </w:rPr>
        <w:t>!A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2"/>
          <w:w w:val="9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91"/>
        </w:rPr>
        <w:t>aç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16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10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Kaybı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40" w:lineRule="auto"/>
        <w:ind w:left="14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848"/>
          <w:w w:val="9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2"/>
          <w:w w:val="89"/>
        </w:rPr>
        <w:t>a</w:t>
      </w:r>
      <w:r>
        <w:rPr>
          <w:rFonts w:ascii="Arial" w:hAnsi="Arial" w:cs="Arial" w:eastAsia="Arial"/>
          <w:sz w:val="18"/>
          <w:szCs w:val="18"/>
          <w:color w:val="7C7C7C"/>
          <w:spacing w:val="0"/>
          <w:w w:val="157"/>
        </w:rPr>
        <w:t>ı"</w:t>
      </w:r>
      <w:r>
        <w:rPr>
          <w:rFonts w:ascii="Arial" w:hAnsi="Arial" w:cs="Arial" w:eastAsia="Arial"/>
          <w:sz w:val="18"/>
          <w:szCs w:val="18"/>
          <w:color w:val="7C7C7C"/>
          <w:spacing w:val="-13"/>
          <w:w w:val="157"/>
        </w:rPr>
        <w:t>'</w:t>
      </w:r>
      <w:r>
        <w:rPr>
          <w:rFonts w:ascii="Arial" w:hAnsi="Arial" w:cs="Arial" w:eastAsia="Arial"/>
          <w:sz w:val="18"/>
          <w:szCs w:val="18"/>
          <w:color w:val="5E6060"/>
          <w:spacing w:val="3"/>
          <w:w w:val="158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Kime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72" w:lineRule="exact"/>
        <w:ind w:left="117" w:right="-20"/>
        <w:jc w:val="left"/>
        <w:tabs>
          <w:tab w:pos="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31"/>
          <w:szCs w:val="31"/>
          <w:color w:val="464848"/>
          <w:spacing w:val="0"/>
          <w:w w:val="54"/>
          <w:position w:val="-3"/>
        </w:rPr>
        <w:t>rr--</w:t>
      </w:r>
      <w:r>
        <w:rPr>
          <w:rFonts w:ascii="Times New Roman" w:hAnsi="Times New Roman" w:cs="Times New Roman" w:eastAsia="Times New Roman"/>
          <w:sz w:val="31"/>
          <w:szCs w:val="31"/>
          <w:color w:val="464848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31"/>
          <w:szCs w:val="31"/>
          <w:color w:val="464848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9"/>
          <w:w w:val="99"/>
          <w:position w:val="4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47"/>
          <w:position w:val="4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4"/>
        </w:rPr>
        <w:t>Edildiği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95" w:lineRule="exact"/>
        <w:ind w:left="138" w:right="-20"/>
        <w:jc w:val="left"/>
        <w:tabs>
          <w:tab w:pos="2140" w:val="left"/>
          <w:tab w:pos="6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Ekibi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3"/>
        </w:rPr>
        <w:t>Dön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4"/>
          <w:w w:val="93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6"/>
          <w:w w:val="93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3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45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4"/>
        </w:rPr>
        <w:t>lra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8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5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3"/>
          <w:w w:val="5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7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4"/>
          <w:w w:val="97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7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1"/>
          <w:w w:val="97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97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"/>
          <w:w w:val="97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7"/>
        </w:rPr>
        <w:t>01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1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4"/>
        </w:rPr>
        <w:t>!Sa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0"/>
          <w:w w:val="8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84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28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2"/>
          <w:w w:val="100"/>
        </w:rPr>
        <w:t> </w:t>
      </w:r>
      <w:r>
        <w:rPr>
          <w:rFonts w:ascii="Arial" w:hAnsi="Arial" w:cs="Arial" w:eastAsia="Arial"/>
          <w:sz w:val="25"/>
          <w:szCs w:val="25"/>
          <w:color w:val="464848"/>
          <w:spacing w:val="-18"/>
          <w:w w:val="12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"/>
          <w:w w:val="104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2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9"/>
          <w:w w:val="109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9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59" w:lineRule="exact"/>
        <w:ind w:left="238" w:right="-20"/>
        <w:jc w:val="left"/>
        <w:tabs>
          <w:tab w:pos="1040" w:val="left"/>
          <w:tab w:pos="1540" w:val="left"/>
          <w:tab w:pos="87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w w:val="93"/>
          <w:position w:val="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w w:val="92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Ölü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Yar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8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4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color w:val="5E6060"/>
          <w:spacing w:val="0"/>
          <w:w w:val="108"/>
          <w:position w:val="1"/>
        </w:rPr>
        <w:t>b</w:t>
      </w:r>
      <w:r>
        <w:rPr>
          <w:rFonts w:ascii="Times New Roman" w:hAnsi="Times New Roman" w:cs="Times New Roman" w:eastAsia="Times New Roman"/>
          <w:sz w:val="27"/>
          <w:szCs w:val="27"/>
          <w:color w:val="5E6060"/>
          <w:spacing w:val="-4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7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0"/>
          <w:w w:val="98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88"/>
          <w:position w:val="1"/>
        </w:rPr>
        <w:t>Kadifek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9"/>
          <w:w w:val="88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4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1"/>
          <w:position w:val="1"/>
        </w:rPr>
        <w:t>Grubu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7"/>
          <w:w w:val="91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POSTA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8"/>
          <w:position w:val="1"/>
        </w:rPr>
        <w:t>ONAY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2"/>
          <w:w w:val="87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6"/>
          <w:position w:val="1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315" w:right="-20"/>
        <w:jc w:val="left"/>
        <w:tabs>
          <w:tab w:pos="4840" w:val="left"/>
          <w:tab w:pos="8860" w:val="left"/>
        </w:tabs>
        <w:rPr>
          <w:rFonts w:ascii="Arial" w:hAnsi="Arial" w:cs="Arial" w:eastAsia="Arial"/>
          <w:sz w:val="31"/>
          <w:szCs w:val="31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Gitın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3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6"/>
        </w:rPr>
        <w:t>Amir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1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Yangına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Koyan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</w:r>
      <w:r>
        <w:rPr>
          <w:rFonts w:ascii="Arial" w:hAnsi="Arial" w:cs="Arial" w:eastAsia="Arial"/>
          <w:sz w:val="27"/>
          <w:szCs w:val="27"/>
          <w:color w:val="7C7C7C"/>
          <w:spacing w:val="0"/>
          <w:w w:val="68"/>
          <w:b/>
          <w:bCs/>
        </w:rPr>
        <w:t>1</w:t>
      </w:r>
      <w:r>
        <w:rPr>
          <w:rFonts w:ascii="Arial" w:hAnsi="Arial" w:cs="Arial" w:eastAsia="Arial"/>
          <w:sz w:val="27"/>
          <w:szCs w:val="27"/>
          <w:color w:val="7C7C7C"/>
          <w:spacing w:val="-34"/>
          <w:w w:val="100"/>
          <w:b/>
          <w:bCs/>
        </w:rPr>
        <w:t> </w:t>
      </w:r>
      <w:r>
        <w:rPr>
          <w:rFonts w:ascii="Arial" w:hAnsi="Arial" w:cs="Arial" w:eastAsia="Arial"/>
          <w:sz w:val="23"/>
          <w:szCs w:val="23"/>
          <w:color w:val="5E6060"/>
          <w:spacing w:val="0"/>
          <w:w w:val="56"/>
          <w:b/>
          <w:bCs/>
          <w:i/>
        </w:rPr>
        <w:t>B</w:t>
      </w:r>
      <w:r>
        <w:rPr>
          <w:rFonts w:ascii="Arial" w:hAnsi="Arial" w:cs="Arial" w:eastAsia="Arial"/>
          <w:sz w:val="23"/>
          <w:szCs w:val="23"/>
          <w:color w:val="5E6060"/>
          <w:spacing w:val="0"/>
          <w:w w:val="56"/>
          <w:b/>
          <w:bCs/>
          <w:i/>
        </w:rPr>
        <w:t> </w:t>
      </w:r>
      <w:r>
        <w:rPr>
          <w:rFonts w:ascii="Arial" w:hAnsi="Arial" w:cs="Arial" w:eastAsia="Arial"/>
          <w:sz w:val="23"/>
          <w:szCs w:val="23"/>
          <w:color w:val="5E6060"/>
          <w:spacing w:val="21"/>
          <w:w w:val="56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939797"/>
          <w:spacing w:val="0"/>
          <w:w w:val="53"/>
        </w:rPr>
        <w:t>El</w:t>
      </w:r>
      <w:r>
        <w:rPr>
          <w:rFonts w:ascii="Times New Roman" w:hAnsi="Times New Roman" w:cs="Times New Roman" w:eastAsia="Times New Roman"/>
          <w:sz w:val="29"/>
          <w:szCs w:val="29"/>
          <w:color w:val="939797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939797"/>
          <w:spacing w:val="0"/>
          <w:w w:val="52"/>
        </w:rPr>
        <w:t>im</w:t>
      </w:r>
      <w:r>
        <w:rPr>
          <w:rFonts w:ascii="Times New Roman" w:hAnsi="Times New Roman" w:cs="Times New Roman" w:eastAsia="Times New Roman"/>
          <w:sz w:val="29"/>
          <w:szCs w:val="29"/>
          <w:color w:val="939797"/>
          <w:spacing w:val="0"/>
          <w:w w:val="5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939797"/>
          <w:spacing w:val="13"/>
          <w:w w:val="52"/>
        </w:rPr>
        <w:t> </w:t>
      </w:r>
      <w:r>
        <w:rPr>
          <w:rFonts w:ascii="Arial" w:hAnsi="Arial" w:cs="Arial" w:eastAsia="Arial"/>
          <w:sz w:val="31"/>
          <w:szCs w:val="31"/>
          <w:color w:val="939797"/>
          <w:spacing w:val="0"/>
          <w:w w:val="52"/>
          <w:b/>
          <w:bCs/>
        </w:rPr>
        <w:t>2017</w:t>
      </w:r>
      <w:r>
        <w:rPr>
          <w:rFonts w:ascii="Arial" w:hAnsi="Arial" w:cs="Arial" w:eastAsia="Arial"/>
          <w:sz w:val="31"/>
          <w:szCs w:val="31"/>
          <w:color w:val="000000"/>
          <w:spacing w:val="0"/>
          <w:w w:val="100"/>
        </w:rPr>
      </w:r>
    </w:p>
    <w:p>
      <w:pPr>
        <w:spacing w:before="0" w:after="0" w:line="44" w:lineRule="exact"/>
        <w:ind w:left="5058" w:right="559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0.712936pt;margin-top:2.212453pt;width:77.756960pt;height:57pt;mso-position-horizontal-relative:page;mso-position-vertical-relative:paragraph;z-index:-7616" type="#_x0000_t202" filled="f" stroked="f">
            <v:textbox inset="0,0,0,0">
              <w:txbxContent>
                <w:p>
                  <w:pPr>
                    <w:spacing w:before="0" w:after="0" w:line="1140" w:lineRule="exact"/>
                    <w:ind w:right="-211"/>
                    <w:jc w:val="left"/>
                    <w:rPr>
                      <w:rFonts w:ascii="Arial" w:hAnsi="Arial" w:cs="Arial" w:eastAsia="Arial"/>
                      <w:sz w:val="114"/>
                      <w:szCs w:val="114"/>
                    </w:rPr>
                  </w:pPr>
                  <w:rPr/>
                  <w:r>
                    <w:rPr>
                      <w:rFonts w:ascii="Arial" w:hAnsi="Arial" w:cs="Arial" w:eastAsia="Arial"/>
                      <w:sz w:val="114"/>
                      <w:szCs w:val="114"/>
                      <w:color w:val="5E6060"/>
                      <w:spacing w:val="-318"/>
                      <w:w w:val="39"/>
                      <w:position w:val="-1"/>
                    </w:rPr>
                    <w:t>H</w:t>
                  </w:r>
                  <w:r>
                    <w:rPr>
                      <w:rFonts w:ascii="Arial" w:hAnsi="Arial" w:cs="Arial" w:eastAsia="Arial"/>
                      <w:sz w:val="114"/>
                      <w:szCs w:val="114"/>
                      <w:color w:val="626095"/>
                      <w:spacing w:val="0"/>
                      <w:w w:val="134"/>
                      <w:position w:val="-1"/>
                    </w:rPr>
                    <w:t>J</w:t>
                  </w:r>
                  <w:r>
                    <w:rPr>
                      <w:rFonts w:ascii="Arial" w:hAnsi="Arial" w:cs="Arial" w:eastAsia="Arial"/>
                      <w:sz w:val="114"/>
                      <w:szCs w:val="114"/>
                      <w:color w:val="626095"/>
                      <w:spacing w:val="-87"/>
                      <w:w w:val="100"/>
                      <w:position w:val="-1"/>
                    </w:rPr>
                    <w:t> </w:t>
                  </w:r>
                  <w:r>
                    <w:rPr>
                      <w:rFonts w:ascii="Arial" w:hAnsi="Arial" w:cs="Arial" w:eastAsia="Arial"/>
                      <w:sz w:val="114"/>
                      <w:szCs w:val="114"/>
                      <w:color w:val="5E6060"/>
                      <w:spacing w:val="-133"/>
                      <w:w w:val="28"/>
                      <w:position w:val="-1"/>
                    </w:rPr>
                    <w:t>ı</w:t>
                  </w:r>
                  <w:r>
                    <w:rPr>
                      <w:rFonts w:ascii="Arial" w:hAnsi="Arial" w:cs="Arial" w:eastAsia="Arial"/>
                      <w:sz w:val="114"/>
                      <w:szCs w:val="114"/>
                      <w:color w:val="5E6060"/>
                      <w:spacing w:val="-592"/>
                      <w:w w:val="29"/>
                      <w:position w:val="-1"/>
                    </w:rPr>
                    <w:t>Ç</w:t>
                  </w:r>
                  <w:r>
                    <w:rPr>
                      <w:rFonts w:ascii="Arial" w:hAnsi="Arial" w:cs="Arial" w:eastAsia="Arial"/>
                      <w:sz w:val="114"/>
                      <w:szCs w:val="11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13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13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4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5"/>
          <w:position w:val="-13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81" w:right="-20"/>
        <w:jc w:val="left"/>
        <w:tabs>
          <w:tab w:pos="9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.211662pt;margin-top:10.142649pt;width:6.26152pt;height:4pt;mso-position-horizontal-relative:page;mso-position-vertical-relative:paragraph;z-index:-7615" type="#_x0000_t202" filled="f" stroked="f">
            <v:textbox inset="0,0,0,0">
              <w:txbxContent>
                <w:p>
                  <w:pPr>
                    <w:spacing w:before="0" w:after="0" w:line="80" w:lineRule="exact"/>
                    <w:ind w:right="-52"/>
                    <w:jc w:val="left"/>
                    <w:rPr>
                      <w:rFonts w:ascii="Times New Roman" w:hAnsi="Times New Roman" w:cs="Times New Roman" w:eastAsia="Times New Roman"/>
                      <w:sz w:val="8"/>
                      <w:szCs w:val="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color w:val="7C7C7C"/>
                      <w:w w:val="166"/>
                      <w:i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color w:val="7C7C7C"/>
                      <w:w w:val="165"/>
                      <w:i/>
                    </w:rPr>
                    <w:t>ı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color w:val="7C7C7C"/>
                      <w:w w:val="166"/>
                      <w:i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color w:val="00000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1"/>
          <w:szCs w:val="21"/>
          <w:color w:val="5E6060"/>
          <w:spacing w:val="0"/>
          <w:w w:val="100"/>
          <w:position w:val="2"/>
        </w:rPr>
        <w:t>'o</w:t>
      </w:r>
      <w:r>
        <w:rPr>
          <w:rFonts w:ascii="Arial" w:hAnsi="Arial" w:cs="Arial" w:eastAsia="Arial"/>
          <w:sz w:val="21"/>
          <w:szCs w:val="21"/>
          <w:color w:val="5E6060"/>
          <w:spacing w:val="-47"/>
          <w:w w:val="100"/>
          <w:position w:val="2"/>
        </w:rPr>
        <w:t> </w:t>
      </w:r>
      <w:r>
        <w:rPr>
          <w:rFonts w:ascii="Arial" w:hAnsi="Arial" w:cs="Arial" w:eastAsia="Arial"/>
          <w:sz w:val="21"/>
          <w:szCs w:val="21"/>
          <w:color w:val="5E6060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1"/>
          <w:szCs w:val="21"/>
          <w:color w:val="5E6060"/>
          <w:spacing w:val="0"/>
          <w:w w:val="100"/>
          <w:position w:val="2"/>
        </w:rPr>
      </w:r>
      <w:r>
        <w:rPr>
          <w:rFonts w:ascii="Arial" w:hAnsi="Arial" w:cs="Arial" w:eastAsia="Arial"/>
          <w:sz w:val="18"/>
          <w:szCs w:val="18"/>
          <w:color w:val="7C7C7C"/>
          <w:spacing w:val="0"/>
          <w:w w:val="100"/>
          <w:i/>
          <w:position w:val="0"/>
        </w:rPr>
        <w:t>1</w:t>
      </w:r>
      <w:r>
        <w:rPr>
          <w:rFonts w:ascii="Arial" w:hAnsi="Arial" w:cs="Arial" w:eastAsia="Arial"/>
          <w:sz w:val="18"/>
          <w:szCs w:val="18"/>
          <w:color w:val="7C7C7C"/>
          <w:spacing w:val="0"/>
          <w:w w:val="100"/>
          <w:i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7C7C7C"/>
          <w:spacing w:val="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39797"/>
          <w:spacing w:val="0"/>
          <w:w w:val="100"/>
          <w:position w:val="1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939797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3"/>
          <w:position w:val="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3"/>
          <w:w w:val="103"/>
          <w:position w:val="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2"/>
          <w:w w:val="68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11"/>
          <w:position w:val="1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59" w:lineRule="exact"/>
        <w:ind w:left="331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7C7C7C"/>
          <w:spacing w:val="0"/>
          <w:w w:val="100"/>
        </w:rPr>
        <w:t>&gt;..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05" w:lineRule="atLeast"/>
        <w:ind w:left="2548" w:right="-20"/>
        <w:jc w:val="left"/>
        <w:tabs>
          <w:tab w:pos="37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2.598267pt;margin-top:3.44888pt;width:24.410241pt;height:43pt;mso-position-horizontal-relative:page;mso-position-vertical-relative:paragraph;z-index:-7614" type="#_x0000_t202" filled="f" stroked="f">
            <v:textbox inset="0,0,0,0">
              <w:txbxContent>
                <w:p>
                  <w:pPr>
                    <w:spacing w:before="0" w:after="0" w:line="860" w:lineRule="exact"/>
                    <w:ind w:right="-169"/>
                    <w:jc w:val="left"/>
                    <w:rPr>
                      <w:rFonts w:ascii="Times New Roman" w:hAnsi="Times New Roman" w:cs="Times New Roman" w:eastAsia="Times New Roman"/>
                      <w:sz w:val="86"/>
                      <w:szCs w:val="8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86"/>
                      <w:szCs w:val="86"/>
                      <w:color w:val="6E6EBC"/>
                      <w:spacing w:val="0"/>
                      <w:w w:val="63"/>
                      <w:i/>
                    </w:rPr>
                    <w:t>Ili</w:t>
                  </w:r>
                  <w:r>
                    <w:rPr>
                      <w:rFonts w:ascii="Times New Roman" w:hAnsi="Times New Roman" w:cs="Times New Roman" w:eastAsia="Times New Roman"/>
                      <w:sz w:val="86"/>
                      <w:szCs w:val="86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1.045639pt;margin-top:1.289200pt;width:4.7pt;height:10pt;mso-position-horizontal-relative:page;mso-position-vertical-relative:paragraph;z-index:-7607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5E6060"/>
                      <w:spacing w:val="0"/>
                      <w:w w:val="100"/>
                    </w:rPr>
                    <w:t>7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4"/>
          <w:w w:val="7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7C7C7C"/>
          <w:spacing w:val="-9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939797"/>
          <w:spacing w:val="-3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28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2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7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mir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40"/>
        </w:sectPr>
      </w:pPr>
      <w:rPr/>
    </w:p>
    <w:p>
      <w:pPr>
        <w:spacing w:before="0" w:after="0" w:line="161" w:lineRule="atLeast"/>
        <w:ind w:left="253" w:right="-150"/>
        <w:jc w:val="left"/>
        <w:tabs>
          <w:tab w:pos="5240" w:val="left"/>
        </w:tabs>
        <w:rPr>
          <w:rFonts w:ascii="Arial" w:hAnsi="Arial" w:cs="Arial" w:eastAsia="Arial"/>
          <w:sz w:val="73"/>
          <w:szCs w:val="73"/>
        </w:rPr>
      </w:pPr>
      <w:rPr/>
      <w:r>
        <w:rPr>
          <w:rFonts w:ascii="Arial" w:hAnsi="Arial" w:cs="Arial" w:eastAsia="Arial"/>
          <w:sz w:val="18"/>
          <w:szCs w:val="18"/>
          <w:color w:val="5E6060"/>
          <w:spacing w:val="0"/>
          <w:w w:val="434"/>
          <w:position w:val="26"/>
        </w:rPr>
        <w:t>.</w:t>
      </w:r>
      <w:r>
        <w:rPr>
          <w:rFonts w:ascii="Arial" w:hAnsi="Arial" w:cs="Arial" w:eastAsia="Arial"/>
          <w:sz w:val="18"/>
          <w:szCs w:val="18"/>
          <w:color w:val="5E6060"/>
          <w:spacing w:val="0"/>
          <w:w w:val="100"/>
          <w:position w:val="26"/>
        </w:rPr>
        <w:tab/>
      </w:r>
      <w:r>
        <w:rPr>
          <w:rFonts w:ascii="Arial" w:hAnsi="Arial" w:cs="Arial" w:eastAsia="Arial"/>
          <w:sz w:val="18"/>
          <w:szCs w:val="18"/>
          <w:color w:val="5E6060"/>
          <w:spacing w:val="0"/>
          <w:w w:val="100"/>
          <w:position w:val="26"/>
        </w:rPr>
      </w:r>
      <w:r>
        <w:rPr>
          <w:rFonts w:ascii="Arial" w:hAnsi="Arial" w:cs="Arial" w:eastAsia="Arial"/>
          <w:sz w:val="73"/>
          <w:szCs w:val="73"/>
          <w:color w:val="6E6EBC"/>
          <w:spacing w:val="0"/>
          <w:w w:val="87"/>
          <w:i/>
          <w:position w:val="0"/>
        </w:rPr>
        <w:t>'l4tfH</w:t>
      </w:r>
      <w:r>
        <w:rPr>
          <w:rFonts w:ascii="Arial" w:hAnsi="Arial" w:cs="Arial" w:eastAsia="Arial"/>
          <w:sz w:val="73"/>
          <w:szCs w:val="73"/>
          <w:color w:val="000000"/>
          <w:spacing w:val="0"/>
          <w:w w:val="100"/>
          <w:position w:val="0"/>
        </w:rPr>
      </w:r>
    </w:p>
    <w:p>
      <w:pPr>
        <w:spacing w:before="0" w:after="0" w:line="287" w:lineRule="atLeas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64848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9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4"/>
        </w:rPr>
        <w:t>faiye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9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5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2"/>
          <w:w w:val="9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1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40"/>
          <w:cols w:num="2" w:equalWidth="0">
            <w:col w:w="6700" w:space="2002"/>
            <w:col w:w="2938"/>
          </w:cols>
        </w:sectPr>
      </w:pPr>
      <w:rPr/>
    </w:p>
    <w:p>
      <w:pPr>
        <w:spacing w:before="0" w:after="0" w:line="75" w:lineRule="exact"/>
        <w:ind w:left="4772" w:right="290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848"/>
          <w:w w:val="99"/>
          <w:position w:val="3"/>
        </w:rPr>
        <w:t>Coşk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w w:val="100"/>
          <w:position w:val="3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3"/>
          <w:position w:val="3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8"/>
          <w:w w:val="102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4"/>
          <w:position w:val="3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5"/>
          <w:position w:val="3"/>
        </w:rPr>
        <w:t>FOÖLU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6" w:lineRule="exact"/>
        <w:ind w:left="5058" w:right="323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848"/>
          <w:w w:val="98"/>
          <w:position w:val="-16"/>
        </w:rPr>
        <w:t>itf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7"/>
          <w:w w:val="98"/>
          <w:position w:val="-1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1"/>
          <w:w w:val="79"/>
          <w:position w:val="-1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8"/>
          <w:position w:val="-1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7"/>
          <w:position w:val="-1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-8"/>
          <w:w w:val="100"/>
          <w:position w:val="-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97"/>
          <w:position w:val="-16"/>
        </w:rPr>
        <w:t>Çavuşu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63" w:after="0" w:line="49" w:lineRule="exact"/>
        <w:ind w:right="-20"/>
        <w:jc w:val="left"/>
        <w:rPr>
          <w:rFonts w:ascii="Arial" w:hAnsi="Arial" w:cs="Arial" w:eastAsia="Arial"/>
          <w:sz w:val="38"/>
          <w:szCs w:val="38"/>
        </w:rPr>
      </w:pPr>
      <w:rPr/>
      <w:r>
        <w:rPr/>
        <w:br w:type="column"/>
      </w:r>
      <w:r>
        <w:rPr>
          <w:rFonts w:ascii="Arial" w:hAnsi="Arial" w:cs="Arial" w:eastAsia="Arial"/>
          <w:sz w:val="38"/>
          <w:szCs w:val="38"/>
          <w:color w:val="7C7C7C"/>
          <w:spacing w:val="0"/>
          <w:w w:val="100"/>
          <w:i/>
          <w:position w:val="-32"/>
        </w:rPr>
        <w:t>i</w:t>
      </w:r>
      <w:r>
        <w:rPr>
          <w:rFonts w:ascii="Arial" w:hAnsi="Arial" w:cs="Arial" w:eastAsia="Arial"/>
          <w:sz w:val="38"/>
          <w:szCs w:val="38"/>
          <w:color w:val="7C7C7C"/>
          <w:spacing w:val="0"/>
          <w:w w:val="100"/>
          <w:i/>
          <w:position w:val="-32"/>
        </w:rPr>
        <w:t>'</w:t>
      </w:r>
      <w:r>
        <w:rPr>
          <w:rFonts w:ascii="Arial" w:hAnsi="Arial" w:cs="Arial" w:eastAsia="Arial"/>
          <w:sz w:val="38"/>
          <w:szCs w:val="38"/>
          <w:color w:val="7C7C7C"/>
          <w:spacing w:val="13"/>
          <w:w w:val="100"/>
          <w:i/>
          <w:position w:val="-32"/>
        </w:rPr>
        <w:t> </w:t>
      </w:r>
      <w:r>
        <w:rPr>
          <w:rFonts w:ascii="Arial" w:hAnsi="Arial" w:cs="Arial" w:eastAsia="Arial"/>
          <w:sz w:val="38"/>
          <w:szCs w:val="38"/>
          <w:color w:val="939797"/>
          <w:spacing w:val="0"/>
          <w:w w:val="47"/>
          <w:i/>
          <w:position w:val="-32"/>
        </w:rPr>
        <w:t>,</w:t>
      </w:r>
      <w:r>
        <w:rPr>
          <w:rFonts w:ascii="Arial" w:hAnsi="Arial" w:cs="Arial" w:eastAsia="Arial"/>
          <w:sz w:val="38"/>
          <w:szCs w:val="38"/>
          <w:color w:val="939797"/>
          <w:spacing w:val="-75"/>
          <w:w w:val="47"/>
          <w:i/>
          <w:position w:val="-32"/>
        </w:rPr>
        <w:t>,</w:t>
      </w:r>
      <w:r>
        <w:rPr>
          <w:rFonts w:ascii="Arial" w:hAnsi="Arial" w:cs="Arial" w:eastAsia="Arial"/>
          <w:sz w:val="38"/>
          <w:szCs w:val="38"/>
          <w:color w:val="7C7C7C"/>
          <w:spacing w:val="0"/>
          <w:w w:val="56"/>
          <w:i/>
          <w:position w:val="-32"/>
        </w:rPr>
        <w:t>.;</w:t>
      </w:r>
      <w:r>
        <w:rPr>
          <w:rFonts w:ascii="Arial" w:hAnsi="Arial" w:cs="Arial" w:eastAsia="Arial"/>
          <w:sz w:val="38"/>
          <w:szCs w:val="38"/>
          <w:color w:val="7C7C7C"/>
          <w:spacing w:val="-15"/>
          <w:w w:val="56"/>
          <w:i/>
          <w:position w:val="-32"/>
        </w:rPr>
        <w:t>:</w:t>
      </w:r>
      <w:r>
        <w:rPr>
          <w:rFonts w:ascii="Arial" w:hAnsi="Arial" w:cs="Arial" w:eastAsia="Arial"/>
          <w:sz w:val="38"/>
          <w:szCs w:val="38"/>
          <w:color w:val="5E6060"/>
          <w:spacing w:val="-36"/>
          <w:w w:val="74"/>
          <w:i/>
          <w:position w:val="-32"/>
        </w:rPr>
        <w:t>,</w:t>
      </w:r>
      <w:r>
        <w:rPr>
          <w:rFonts w:ascii="Arial" w:hAnsi="Arial" w:cs="Arial" w:eastAsia="Arial"/>
          <w:sz w:val="38"/>
          <w:szCs w:val="38"/>
          <w:color w:val="7C7C7C"/>
          <w:spacing w:val="0"/>
          <w:w w:val="86"/>
          <w:i/>
          <w:position w:val="-32"/>
        </w:rPr>
        <w:t>,</w:t>
      </w:r>
      <w:r>
        <w:rPr>
          <w:rFonts w:ascii="Arial" w:hAnsi="Arial" w:cs="Arial" w:eastAsia="Arial"/>
          <w:sz w:val="38"/>
          <w:szCs w:val="3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40"/>
          <w:cols w:num="2" w:equalWidth="0">
            <w:col w:w="9521" w:space="471"/>
            <w:col w:w="1648"/>
          </w:cols>
        </w:sectPr>
      </w:pPr>
      <w:rPr/>
    </w:p>
    <w:p>
      <w:pPr>
        <w:spacing w:before="0" w:after="0" w:line="347" w:lineRule="exact"/>
        <w:ind w:right="-20"/>
        <w:jc w:val="right"/>
        <w:tabs>
          <w:tab w:pos="440" w:val="left"/>
        </w:tabs>
        <w:rPr>
          <w:rFonts w:ascii="Arial" w:hAnsi="Arial" w:cs="Arial" w:eastAsia="Arial"/>
          <w:sz w:val="38"/>
          <w:szCs w:val="38"/>
        </w:rPr>
      </w:pPr>
      <w:rPr/>
      <w:r>
        <w:rPr>
          <w:rFonts w:ascii="Arial" w:hAnsi="Arial" w:cs="Arial" w:eastAsia="Arial"/>
          <w:sz w:val="40"/>
          <w:szCs w:val="40"/>
          <w:color w:val="939797"/>
          <w:w w:val="54"/>
          <w:position w:val="-17"/>
        </w:rPr>
        <w:t>·</w:t>
      </w:r>
      <w:r>
        <w:rPr>
          <w:rFonts w:ascii="Arial" w:hAnsi="Arial" w:cs="Arial" w:eastAsia="Arial"/>
          <w:sz w:val="40"/>
          <w:szCs w:val="40"/>
          <w:color w:val="939797"/>
          <w:w w:val="100"/>
          <w:position w:val="-17"/>
        </w:rPr>
        <w:tab/>
      </w:r>
      <w:r>
        <w:rPr>
          <w:rFonts w:ascii="Arial" w:hAnsi="Arial" w:cs="Arial" w:eastAsia="Arial"/>
          <w:sz w:val="40"/>
          <w:szCs w:val="40"/>
          <w:color w:val="939797"/>
          <w:w w:val="100"/>
          <w:position w:val="-17"/>
        </w:rPr>
      </w:r>
      <w:r>
        <w:rPr>
          <w:rFonts w:ascii="Times New Roman" w:hAnsi="Times New Roman" w:cs="Times New Roman" w:eastAsia="Times New Roman"/>
          <w:sz w:val="10"/>
          <w:szCs w:val="10"/>
          <w:color w:val="A5A8AA"/>
          <w:spacing w:val="0"/>
          <w:w w:val="100"/>
          <w:position w:val="-2"/>
        </w:rPr>
        <w:t>..</w:t>
      </w:r>
      <w:r>
        <w:rPr>
          <w:rFonts w:ascii="Times New Roman" w:hAnsi="Times New Roman" w:cs="Times New Roman" w:eastAsia="Times New Roman"/>
          <w:sz w:val="10"/>
          <w:szCs w:val="10"/>
          <w:color w:val="A5A8AA"/>
          <w:spacing w:val="-3"/>
          <w:w w:val="100"/>
          <w:position w:val="-2"/>
        </w:rPr>
        <w:t> </w:t>
      </w:r>
      <w:r>
        <w:rPr>
          <w:rFonts w:ascii="Arial" w:hAnsi="Arial" w:cs="Arial" w:eastAsia="Arial"/>
          <w:sz w:val="38"/>
          <w:szCs w:val="38"/>
          <w:color w:val="A5A8AA"/>
          <w:spacing w:val="0"/>
          <w:w w:val="113"/>
          <w:i/>
          <w:position w:val="-3"/>
        </w:rPr>
        <w:t>'</w:t>
      </w:r>
      <w:r>
        <w:rPr>
          <w:rFonts w:ascii="Arial" w:hAnsi="Arial" w:cs="Arial" w:eastAsia="Arial"/>
          <w:sz w:val="38"/>
          <w:szCs w:val="38"/>
          <w:color w:val="000000"/>
          <w:spacing w:val="0"/>
          <w:w w:val="100"/>
          <w:position w:val="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90" w:lineRule="exact"/>
        <w:ind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5.972778pt;margin-top:2.549283pt;width:5.690241pt;height:12pt;mso-position-horizontal-relative:page;mso-position-vertical-relative:paragraph;z-index:-7613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color w:val="A5A8AA"/>
                      <w:spacing w:val="8"/>
                      <w:w w:val="9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color w:val="7C7C7C"/>
                      <w:spacing w:val="8"/>
                      <w:w w:val="42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color w:val="7C7C7C"/>
                      <w:spacing w:val="0"/>
                      <w:w w:val="42"/>
                      <w:emboss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color w:val="7C7C7C"/>
                      <w:spacing w:val="0"/>
                      <w:w w:val="42"/>
                      <w:emboss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color w:val="7C7C7C"/>
                      <w:spacing w:val="0"/>
                      <w:w w:val="42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color w:val="7C7C7C"/>
                      <w:spacing w:val="0"/>
                      <w:w w:val="4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0"/>
          <w:szCs w:val="10"/>
          <w:color w:val="7C7C7C"/>
          <w:w w:val="106"/>
          <w:b/>
          <w:bCs/>
          <w:position w:val="-2"/>
        </w:rPr>
        <w:t>l</w:t>
      </w:r>
      <w:r>
        <w:rPr>
          <w:rFonts w:ascii="Times New Roman" w:hAnsi="Times New Roman" w:cs="Times New Roman" w:eastAsia="Times New Roman"/>
          <w:sz w:val="10"/>
          <w:szCs w:val="10"/>
          <w:color w:val="7C7C7C"/>
          <w:spacing w:val="-18"/>
          <w:w w:val="106"/>
          <w:b/>
          <w:bCs/>
          <w:position w:val="-2"/>
        </w:rPr>
        <w:t>'</w:t>
      </w:r>
      <w:r>
        <w:rPr>
          <w:rFonts w:ascii="Times New Roman" w:hAnsi="Times New Roman" w:cs="Times New Roman" w:eastAsia="Times New Roman"/>
          <w:sz w:val="10"/>
          <w:szCs w:val="10"/>
          <w:color w:val="939797"/>
          <w:spacing w:val="2"/>
          <w:w w:val="77"/>
          <w:b/>
          <w:bCs/>
          <w:position w:val="-2"/>
        </w:rPr>
        <w:t>,</w:t>
      </w:r>
      <w:r>
        <w:rPr>
          <w:rFonts w:ascii="Times New Roman" w:hAnsi="Times New Roman" w:cs="Times New Roman" w:eastAsia="Times New Roman"/>
          <w:sz w:val="10"/>
          <w:szCs w:val="10"/>
          <w:color w:val="5E6060"/>
          <w:spacing w:val="0"/>
          <w:w w:val="124"/>
          <w:b/>
          <w:bCs/>
          <w:position w:val="-2"/>
        </w:rPr>
        <w:t>f'</w:t>
      </w:r>
      <w:r>
        <w:rPr>
          <w:rFonts w:ascii="Times New Roman" w:hAnsi="Times New Roman" w:cs="Times New Roman" w:eastAsia="Times New Roman"/>
          <w:sz w:val="10"/>
          <w:szCs w:val="10"/>
          <w:color w:val="5E6060"/>
          <w:spacing w:val="0"/>
          <w:w w:val="100"/>
          <w:b/>
          <w:bCs/>
          <w:position w:val="-2"/>
        </w:rPr>
        <w:t>   </w:t>
      </w:r>
      <w:r>
        <w:rPr>
          <w:rFonts w:ascii="Times New Roman" w:hAnsi="Times New Roman" w:cs="Times New Roman" w:eastAsia="Times New Roman"/>
          <w:sz w:val="10"/>
          <w:szCs w:val="10"/>
          <w:color w:val="5E6060"/>
          <w:spacing w:val="-3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7C7C7C"/>
          <w:spacing w:val="0"/>
          <w:w w:val="150"/>
          <w:b/>
          <w:bCs/>
          <w:position w:val="-2"/>
        </w:rPr>
        <w:t>"</w:t>
      </w:r>
      <w:r>
        <w:rPr>
          <w:rFonts w:ascii="Times New Roman" w:hAnsi="Times New Roman" w:cs="Times New Roman" w:eastAsia="Times New Roman"/>
          <w:sz w:val="10"/>
          <w:szCs w:val="10"/>
          <w:color w:val="000000"/>
          <w:spacing w:val="0"/>
          <w:w w:val="100"/>
          <w:position w:val="0"/>
        </w:rPr>
      </w:r>
    </w:p>
    <w:p>
      <w:pPr>
        <w:spacing w:before="0" w:after="0" w:line="49" w:lineRule="exact"/>
        <w:ind w:left="201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7C7C7C"/>
          <w:spacing w:val="0"/>
          <w:w w:val="100"/>
          <w:position w:val="-11"/>
        </w:rPr>
        <w:t>:'</w:t>
      </w:r>
      <w:r>
        <w:rPr>
          <w:rFonts w:ascii="Times New Roman" w:hAnsi="Times New Roman" w:cs="Times New Roman" w:eastAsia="Times New Roman"/>
          <w:sz w:val="13"/>
          <w:szCs w:val="13"/>
          <w:color w:val="7C7C7C"/>
          <w:spacing w:val="23"/>
          <w:w w:val="100"/>
          <w:position w:val="-11"/>
        </w:rPr>
        <w:t> </w:t>
      </w:r>
      <w:r>
        <w:rPr>
          <w:rFonts w:ascii="Arial" w:hAnsi="Arial" w:cs="Arial" w:eastAsia="Arial"/>
          <w:sz w:val="22"/>
          <w:szCs w:val="22"/>
          <w:color w:val="939797"/>
          <w:spacing w:val="0"/>
          <w:w w:val="55"/>
          <w:position w:val="-11"/>
        </w:rPr>
        <w:t>....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2" w:lineRule="exact"/>
        <w:ind w:right="-20"/>
        <w:jc w:val="left"/>
        <w:rPr>
          <w:rFonts w:ascii="Arial" w:hAnsi="Arial" w:cs="Arial" w:eastAsia="Arial"/>
          <w:sz w:val="37"/>
          <w:szCs w:val="37"/>
        </w:rPr>
      </w:pPr>
      <w:rPr/>
      <w:r>
        <w:rPr>
          <w:rFonts w:ascii="Arial" w:hAnsi="Arial" w:cs="Arial" w:eastAsia="Arial"/>
          <w:sz w:val="37"/>
          <w:szCs w:val="37"/>
          <w:color w:val="B8BCBC"/>
          <w:w w:val="28"/>
          <w:position w:val="-15"/>
        </w:rPr>
        <w:t>·</w:t>
      </w:r>
      <w:r>
        <w:rPr>
          <w:rFonts w:ascii="Arial" w:hAnsi="Arial" w:cs="Arial" w:eastAsia="Arial"/>
          <w:sz w:val="37"/>
          <w:szCs w:val="37"/>
          <w:color w:val="B8BCBC"/>
          <w:spacing w:val="-18"/>
          <w:w w:val="27"/>
          <w:position w:val="-15"/>
        </w:rPr>
        <w:t>.</w:t>
      </w:r>
      <w:r>
        <w:rPr>
          <w:rFonts w:ascii="Arial" w:hAnsi="Arial" w:cs="Arial" w:eastAsia="Arial"/>
          <w:sz w:val="37"/>
          <w:szCs w:val="37"/>
          <w:color w:val="5E6060"/>
          <w:spacing w:val="0"/>
          <w:w w:val="163"/>
          <w:position w:val="-15"/>
        </w:rPr>
        <w:t>,</w:t>
      </w:r>
      <w:r>
        <w:rPr>
          <w:rFonts w:ascii="Arial" w:hAnsi="Arial" w:cs="Arial" w:eastAsia="Arial"/>
          <w:sz w:val="37"/>
          <w:szCs w:val="37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40"/>
          <w:cols w:num="3" w:equalWidth="0">
            <w:col w:w="9960" w:space="247"/>
            <w:col w:w="452" w:space="78"/>
            <w:col w:w="903"/>
          </w:cols>
        </w:sectPr>
      </w:pPr>
      <w:rPr/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4" w:lineRule="exact"/>
        <w:ind w:right="-20"/>
        <w:jc w:val="right"/>
        <w:rPr>
          <w:rFonts w:ascii="Arial" w:hAnsi="Arial" w:cs="Arial" w:eastAsia="Arial"/>
          <w:sz w:val="56"/>
          <w:szCs w:val="56"/>
        </w:rPr>
      </w:pPr>
      <w:rPr/>
      <w:r>
        <w:rPr>
          <w:rFonts w:ascii="Arial" w:hAnsi="Arial" w:cs="Arial" w:eastAsia="Arial"/>
          <w:sz w:val="56"/>
          <w:szCs w:val="56"/>
          <w:color w:val="6E6EBC"/>
          <w:spacing w:val="-273"/>
          <w:w w:val="200"/>
          <w:i/>
          <w:position w:val="-32"/>
        </w:rPr>
        <w:t>-</w:t>
      </w:r>
      <w:r>
        <w:rPr>
          <w:rFonts w:ascii="Arial" w:hAnsi="Arial" w:cs="Arial" w:eastAsia="Arial"/>
          <w:sz w:val="31"/>
          <w:szCs w:val="31"/>
          <w:color w:val="8587CF"/>
          <w:spacing w:val="0"/>
          <w:w w:val="126"/>
          <w:position w:val="-24"/>
        </w:rPr>
        <w:t>,</w:t>
      </w:r>
      <w:r>
        <w:rPr>
          <w:rFonts w:ascii="Arial" w:hAnsi="Arial" w:cs="Arial" w:eastAsia="Arial"/>
          <w:sz w:val="31"/>
          <w:szCs w:val="31"/>
          <w:color w:val="8587CF"/>
          <w:spacing w:val="-4"/>
          <w:w w:val="127"/>
          <w:position w:val="-24"/>
        </w:rPr>
        <w:t>_</w:t>
      </w:r>
      <w:r>
        <w:rPr>
          <w:rFonts w:ascii="Arial" w:hAnsi="Arial" w:cs="Arial" w:eastAsia="Arial"/>
          <w:sz w:val="56"/>
          <w:szCs w:val="56"/>
          <w:color w:val="6E6EBC"/>
          <w:spacing w:val="0"/>
          <w:w w:val="200"/>
          <w:i/>
          <w:position w:val="-32"/>
        </w:rPr>
        <w:t>-)</w:t>
      </w:r>
      <w:r>
        <w:rPr>
          <w:rFonts w:ascii="Arial" w:hAnsi="Arial" w:cs="Arial" w:eastAsia="Arial"/>
          <w:sz w:val="56"/>
          <w:szCs w:val="56"/>
          <w:color w:val="000000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86" w:lineRule="exact"/>
        <w:ind w:left="58" w:right="-50"/>
        <w:jc w:val="left"/>
        <w:rPr>
          <w:rFonts w:ascii="Times New Roman" w:hAnsi="Times New Roman" w:cs="Times New Roman" w:eastAsia="Times New Roman"/>
          <w:sz w:val="27"/>
          <w:szCs w:val="27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7.534882pt;margin-top:4.927332pt;width:7.224422pt;height:14pt;mso-position-horizontal-relative:page;mso-position-vertical-relative:paragraph;z-index:-7612" type="#_x0000_t202" filled="f" stroked="f">
            <v:textbox inset="0,0,0,0">
              <w:txbxContent>
                <w:p>
                  <w:pPr>
                    <w:spacing w:before="0" w:after="0" w:line="280" w:lineRule="exact"/>
                    <w:ind w:right="-82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color w:val="5E6060"/>
                      <w:spacing w:val="-29"/>
                      <w:w w:val="114"/>
                      <w:b/>
                      <w:bCs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7"/>
          <w:szCs w:val="27"/>
          <w:color w:val="5E6060"/>
          <w:spacing w:val="0"/>
          <w:w w:val="125"/>
          <w:position w:val="-2"/>
        </w:rPr>
        <w:t>B"I</w:t>
      </w:r>
      <w:r>
        <w:rPr>
          <w:rFonts w:ascii="Times New Roman" w:hAnsi="Times New Roman" w:cs="Times New Roman" w:eastAsia="Times New Roman"/>
          <w:sz w:val="27"/>
          <w:szCs w:val="27"/>
          <w:color w:val="000000"/>
          <w:spacing w:val="0"/>
          <w:w w:val="100"/>
          <w:position w:val="0"/>
        </w:rPr>
      </w:r>
    </w:p>
    <w:p>
      <w:pPr>
        <w:spacing w:before="0" w:after="0" w:line="32" w:lineRule="atLeast"/>
        <w:ind w:right="-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464848"/>
          <w:w w:val="277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color w:val="464848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64848"/>
          <w:spacing w:val="0"/>
          <w:w w:val="279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91" w:after="0" w:line="388" w:lineRule="exact"/>
        <w:ind w:right="-124"/>
        <w:jc w:val="left"/>
        <w:rPr>
          <w:rFonts w:ascii="Times New Roman" w:hAnsi="Times New Roman" w:cs="Times New Roman" w:eastAsia="Times New Roman"/>
          <w:sz w:val="41"/>
          <w:szCs w:val="41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color w:val="939797"/>
          <w:spacing w:val="10"/>
          <w:w w:val="47"/>
          <w:position w:val="-15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7C7C7C"/>
          <w:spacing w:val="0"/>
          <w:w w:val="140"/>
          <w:b/>
          <w:bCs/>
          <w:position w:val="-26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7C7C7C"/>
          <w:spacing w:val="-1"/>
          <w:w w:val="100"/>
          <w:b/>
          <w:bCs/>
          <w:position w:val="-2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5959B5"/>
          <w:spacing w:val="-12"/>
          <w:w w:val="92"/>
          <w:b/>
          <w:bCs/>
          <w:position w:val="-26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color w:val="5E6060"/>
          <w:spacing w:val="0"/>
          <w:w w:val="64"/>
          <w:b/>
          <w:bCs/>
          <w:position w:val="-26"/>
        </w:rPr>
        <w:t>_</w:t>
      </w:r>
      <w:r>
        <w:rPr>
          <w:rFonts w:ascii="Times New Roman" w:hAnsi="Times New Roman" w:cs="Times New Roman" w:eastAsia="Times New Roman"/>
          <w:sz w:val="22"/>
          <w:szCs w:val="22"/>
          <w:color w:val="5E6060"/>
          <w:spacing w:val="-104"/>
          <w:w w:val="63"/>
          <w:b/>
          <w:bCs/>
          <w:position w:val="-2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5E6060"/>
          <w:spacing w:val="0"/>
          <w:w w:val="70"/>
          <w:position w:val="-1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color w:val="5E6060"/>
          <w:spacing w:val="24"/>
          <w:w w:val="100"/>
          <w:position w:val="-15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color w:val="7C7C7C"/>
          <w:spacing w:val="-284"/>
          <w:w w:val="150"/>
          <w:i/>
          <w:position w:val="-8"/>
        </w:rPr>
        <w:t>m</w:t>
      </w:r>
      <w:r>
        <w:rPr>
          <w:rFonts w:ascii="Times New Roman" w:hAnsi="Times New Roman" w:cs="Times New Roman" w:eastAsia="Times New Roman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0" w:after="0" w:line="133" w:lineRule="exact"/>
        <w:ind w:left="241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color w:val="5E6060"/>
          <w:w w:val="237"/>
        </w:rPr>
        <w:t>'</w:t>
      </w:r>
      <w:r>
        <w:rPr>
          <w:rFonts w:ascii="Times New Roman" w:hAnsi="Times New Roman" w:cs="Times New Roman" w:eastAsia="Times New Roman"/>
          <w:sz w:val="13"/>
          <w:szCs w:val="13"/>
          <w:color w:val="5E6060"/>
          <w:w w:val="236"/>
        </w:rPr>
        <w:t>\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w w:val="100"/>
        </w:rPr>
      </w:r>
    </w:p>
    <w:p>
      <w:pPr>
        <w:spacing w:before="0" w:after="0" w:line="347" w:lineRule="exact"/>
        <w:ind w:right="-20"/>
        <w:jc w:val="left"/>
        <w:tabs>
          <w:tab w:pos="9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40"/>
          <w:szCs w:val="40"/>
          <w:color w:val="5E6060"/>
          <w:w w:val="73"/>
          <w:b/>
          <w:bCs/>
          <w:position w:val="-14"/>
        </w:rPr>
        <w:t>P</w:t>
      </w:r>
      <w:r>
        <w:rPr>
          <w:rFonts w:ascii="Times New Roman" w:hAnsi="Times New Roman" w:cs="Times New Roman" w:eastAsia="Times New Roman"/>
          <w:sz w:val="40"/>
          <w:szCs w:val="40"/>
          <w:color w:val="5E6060"/>
          <w:spacing w:val="-197"/>
          <w:w w:val="74"/>
          <w:b/>
          <w:bCs/>
          <w:position w:val="-14"/>
        </w:rPr>
        <w:t>N</w:t>
      </w:r>
      <w:r>
        <w:rPr>
          <w:rFonts w:ascii="Times New Roman" w:hAnsi="Times New Roman" w:cs="Times New Roman" w:eastAsia="Times New Roman"/>
          <w:sz w:val="41"/>
          <w:szCs w:val="41"/>
          <w:color w:val="A5A8AA"/>
          <w:spacing w:val="-76"/>
          <w:w w:val="91"/>
          <w:i/>
          <w:position w:val="-7"/>
        </w:rPr>
        <w:t>·</w:t>
      </w:r>
      <w:r>
        <w:rPr>
          <w:rFonts w:ascii="Times New Roman" w:hAnsi="Times New Roman" w:cs="Times New Roman" w:eastAsia="Times New Roman"/>
          <w:sz w:val="41"/>
          <w:szCs w:val="41"/>
          <w:color w:val="5E6060"/>
          <w:spacing w:val="13"/>
          <w:w w:val="38"/>
          <w:i/>
          <w:position w:val="-7"/>
        </w:rPr>
        <w:t>-</w:t>
      </w:r>
      <w:r>
        <w:rPr>
          <w:rFonts w:ascii="Times New Roman" w:hAnsi="Times New Roman" w:cs="Times New Roman" w:eastAsia="Times New Roman"/>
          <w:sz w:val="41"/>
          <w:szCs w:val="41"/>
          <w:color w:val="7C7C7C"/>
          <w:spacing w:val="-31"/>
          <w:w w:val="85"/>
          <w:i/>
          <w:position w:val="-7"/>
        </w:rPr>
        <w:t>,</w:t>
      </w:r>
      <w:r>
        <w:rPr>
          <w:rFonts w:ascii="Times New Roman" w:hAnsi="Times New Roman" w:cs="Times New Roman" w:eastAsia="Times New Roman"/>
          <w:sz w:val="40"/>
          <w:szCs w:val="40"/>
          <w:color w:val="5E6060"/>
          <w:spacing w:val="-35"/>
          <w:w w:val="74"/>
          <w:b/>
          <w:bCs/>
          <w:position w:val="-14"/>
        </w:rPr>
        <w:t>.</w:t>
      </w:r>
      <w:r>
        <w:rPr>
          <w:rFonts w:ascii="Times New Roman" w:hAnsi="Times New Roman" w:cs="Times New Roman" w:eastAsia="Times New Roman"/>
          <w:sz w:val="40"/>
          <w:szCs w:val="40"/>
          <w:color w:val="A5A8AA"/>
          <w:spacing w:val="-35"/>
          <w:w w:val="31"/>
          <w:b/>
          <w:bCs/>
          <w:position w:val="-14"/>
        </w:rPr>
      </w:r>
      <w:r>
        <w:rPr>
          <w:rFonts w:ascii="Times New Roman" w:hAnsi="Times New Roman" w:cs="Times New Roman" w:eastAsia="Times New Roman"/>
          <w:sz w:val="40"/>
          <w:szCs w:val="40"/>
          <w:color w:val="A5A8AA"/>
          <w:spacing w:val="-71"/>
          <w:w w:val="31"/>
          <w:emboss/>
          <w:b/>
          <w:bCs/>
          <w:position w:val="-14"/>
        </w:rPr>
        <w:t>-</w:t>
      </w:r>
      <w:r>
        <w:rPr>
          <w:rFonts w:ascii="Times New Roman" w:hAnsi="Times New Roman" w:cs="Times New Roman" w:eastAsia="Times New Roman"/>
          <w:sz w:val="40"/>
          <w:szCs w:val="40"/>
          <w:color w:val="A5A8AA"/>
          <w:spacing w:val="-71"/>
          <w:w w:val="31"/>
          <w:emboss/>
          <w:b/>
          <w:bCs/>
          <w:position w:val="-14"/>
        </w:rPr>
      </w:r>
      <w:r>
        <w:rPr>
          <w:rFonts w:ascii="Times New Roman" w:hAnsi="Times New Roman" w:cs="Times New Roman" w:eastAsia="Times New Roman"/>
          <w:sz w:val="40"/>
          <w:szCs w:val="40"/>
          <w:color w:val="A5A8AA"/>
          <w:spacing w:val="-71"/>
          <w:w w:val="31"/>
          <w:b/>
          <w:bCs/>
          <w:position w:val="-14"/>
        </w:rPr>
      </w:r>
      <w:r>
        <w:rPr>
          <w:rFonts w:ascii="Times New Roman" w:hAnsi="Times New Roman" w:cs="Times New Roman" w:eastAsia="Times New Roman"/>
          <w:sz w:val="40"/>
          <w:szCs w:val="40"/>
          <w:color w:val="A5A8AA"/>
          <w:spacing w:val="-71"/>
          <w:w w:val="31"/>
          <w:b/>
          <w:bCs/>
          <w:position w:val="-14"/>
        </w:rPr>
      </w:r>
      <w:r>
        <w:rPr>
          <w:rFonts w:ascii="Times New Roman" w:hAnsi="Times New Roman" w:cs="Times New Roman" w:eastAsia="Times New Roman"/>
          <w:sz w:val="40"/>
          <w:szCs w:val="40"/>
          <w:color w:val="7C7C7C"/>
          <w:spacing w:val="-48"/>
          <w:w w:val="116"/>
          <w:b/>
          <w:bCs/>
          <w:position w:val="-14"/>
        </w:rPr>
        <w:t>;</w:t>
      </w:r>
      <w:r>
        <w:rPr>
          <w:rFonts w:ascii="Times New Roman" w:hAnsi="Times New Roman" w:cs="Times New Roman" w:eastAsia="Times New Roman"/>
          <w:sz w:val="40"/>
          <w:szCs w:val="40"/>
          <w:color w:val="5E6060"/>
          <w:spacing w:val="0"/>
          <w:w w:val="63"/>
          <w:b/>
          <w:bCs/>
          <w:position w:val="-14"/>
        </w:rPr>
        <w:t>)</w:t>
      </w:r>
      <w:r>
        <w:rPr>
          <w:rFonts w:ascii="Times New Roman" w:hAnsi="Times New Roman" w:cs="Times New Roman" w:eastAsia="Times New Roman"/>
          <w:sz w:val="40"/>
          <w:szCs w:val="40"/>
          <w:color w:val="5E6060"/>
          <w:spacing w:val="0"/>
          <w:w w:val="100"/>
          <w:b/>
          <w:bCs/>
          <w:position w:val="-14"/>
        </w:rPr>
        <w:tab/>
      </w:r>
      <w:r>
        <w:rPr>
          <w:rFonts w:ascii="Times New Roman" w:hAnsi="Times New Roman" w:cs="Times New Roman" w:eastAsia="Times New Roman"/>
          <w:sz w:val="40"/>
          <w:szCs w:val="40"/>
          <w:color w:val="5E6060"/>
          <w:spacing w:val="0"/>
          <w:w w:val="100"/>
          <w:b/>
          <w:bCs/>
          <w:position w:val="-14"/>
        </w:rPr>
      </w:r>
      <w:r>
        <w:rPr>
          <w:rFonts w:ascii="Times New Roman" w:hAnsi="Times New Roman" w:cs="Times New Roman" w:eastAsia="Times New Roman"/>
          <w:sz w:val="22"/>
          <w:szCs w:val="22"/>
          <w:color w:val="7C7C7C"/>
          <w:spacing w:val="0"/>
          <w:w w:val="220"/>
          <w:i/>
          <w:position w:val="-14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A5A8AA"/>
          <w:spacing w:val="-20"/>
          <w:w w:val="132"/>
          <w:i/>
          <w:position w:val="-14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464848"/>
          <w:spacing w:val="0"/>
          <w:w w:val="68"/>
          <w:i/>
          <w:position w:val="-14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40"/>
          <w:cols w:num="4" w:equalWidth="0">
            <w:col w:w="6256" w:space="2009"/>
            <w:col w:w="568" w:space="428"/>
            <w:col w:w="491" w:space="142"/>
            <w:col w:w="1746"/>
          </w:cols>
        </w:sectPr>
      </w:pPr>
      <w:rPr/>
    </w:p>
    <w:p>
      <w:pPr>
        <w:spacing w:before="0" w:after="0" w:line="230" w:lineRule="atLeast"/>
        <w:ind w:right="711"/>
        <w:jc w:val="right"/>
        <w:tabs>
          <w:tab w:pos="560" w:val="left"/>
          <w:tab w:pos="1080" w:val="left"/>
        </w:tabs>
        <w:rPr>
          <w:rFonts w:ascii="Arial" w:hAnsi="Arial" w:cs="Arial" w:eastAsia="Arial"/>
          <w:sz w:val="17"/>
          <w:szCs w:val="17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7.104919pt;margin-top:3.848654pt;width:13.123311pt;height:8.5pt;mso-position-horizontal-relative:page;mso-position-vertical-relative:paragraph;z-index:-7611" type="#_x0000_t202" filled="f" stroked="f">
            <v:textbox inset="0,0,0,0">
              <w:txbxContent>
                <w:p>
                  <w:pPr>
                    <w:spacing w:before="0" w:after="0" w:line="170" w:lineRule="exact"/>
                    <w:ind w:right="-65"/>
                    <w:jc w:val="left"/>
                    <w:rPr>
                      <w:rFonts w:ascii="Arial" w:hAnsi="Arial" w:cs="Arial" w:eastAsia="Arial"/>
                      <w:sz w:val="17"/>
                      <w:szCs w:val="17"/>
                    </w:rPr>
                  </w:pPr>
                  <w:rPr/>
                  <w:r>
                    <w:rPr>
                      <w:rFonts w:ascii="Arial" w:hAnsi="Arial" w:cs="Arial" w:eastAsia="Arial"/>
                      <w:sz w:val="17"/>
                      <w:szCs w:val="17"/>
                      <w:color w:val="7C7C7C"/>
                      <w:spacing w:val="-32"/>
                      <w:w w:val="253"/>
                    </w:rPr>
                    <w:t>·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color w:val="B8BCBC"/>
                      <w:spacing w:val="0"/>
                      <w:w w:val="161"/>
                    </w:rPr>
                    <w:t>,'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color w:val="939797"/>
          <w:w w:val="123"/>
          <w:b/>
          <w:bCs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color w:val="939797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2"/>
          <w:szCs w:val="22"/>
          <w:color w:val="939797"/>
          <w:w w:val="100"/>
          <w:b/>
          <w:bCs/>
        </w:rPr>
      </w:r>
      <w:r>
        <w:rPr>
          <w:rFonts w:ascii="Times New Roman" w:hAnsi="Times New Roman" w:cs="Times New Roman" w:eastAsia="Times New Roman"/>
          <w:sz w:val="23"/>
          <w:szCs w:val="23"/>
          <w:color w:val="7C7C7C"/>
          <w:w w:val="96"/>
          <w:i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color w:val="7C7C7C"/>
          <w:w w:val="100"/>
          <w:i/>
        </w:rPr>
        <w:tab/>
      </w:r>
      <w:r>
        <w:rPr>
          <w:rFonts w:ascii="Times New Roman" w:hAnsi="Times New Roman" w:cs="Times New Roman" w:eastAsia="Times New Roman"/>
          <w:sz w:val="23"/>
          <w:szCs w:val="23"/>
          <w:color w:val="7C7C7C"/>
          <w:w w:val="100"/>
          <w:i/>
        </w:rPr>
      </w:r>
      <w:r>
        <w:rPr>
          <w:rFonts w:ascii="Arial" w:hAnsi="Arial" w:cs="Arial" w:eastAsia="Arial"/>
          <w:sz w:val="17"/>
          <w:szCs w:val="17"/>
          <w:color w:val="939797"/>
          <w:spacing w:val="0"/>
          <w:w w:val="287"/>
        </w:rPr>
        <w:t>i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220" w:right="40"/>
        </w:sectPr>
      </w:pPr>
      <w:rPr/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4" w:lineRule="atLeast"/>
        <w:ind w:left="281" w:right="-76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1.166046pt;margin-top:6.656498pt;width:88.992622pt;height:7.5pt;mso-position-horizontal-relative:page;mso-position-vertical-relative:paragraph;z-index:-7610" type="#_x0000_t202" filled="f" stroked="f">
            <v:textbox inset="0,0,0,0">
              <w:txbxContent>
                <w:p>
                  <w:pPr>
                    <w:spacing w:before="0" w:after="0" w:line="150" w:lineRule="exact"/>
                    <w:ind w:right="-63"/>
                    <w:jc w:val="left"/>
                    <w:tabs>
                      <w:tab w:pos="1200" w:val="left"/>
                      <w:tab w:pos="1680" w:val="left"/>
                    </w:tabs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color w:val="6E6EBC"/>
                      <w:spacing w:val="0"/>
                      <w:w w:val="100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color w:val="6E6EBC"/>
                      <w:spacing w:val="0"/>
                      <w:w w:val="100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color w:val="6E6EBC"/>
                      <w:spacing w:val="0"/>
                      <w:w w:val="100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color w:val="A5A8AA"/>
                      <w:spacing w:val="0"/>
                      <w:w w:val="139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color w:val="A5A8AA"/>
                      <w:spacing w:val="0"/>
                      <w:w w:val="13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color w:val="A5A8AA"/>
                      <w:spacing w:val="12"/>
                      <w:w w:val="13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color w:val="A5A8AA"/>
                      <w:spacing w:val="0"/>
                      <w:w w:val="73"/>
                      <w:i/>
                    </w:rPr>
                    <w:t>,:</w:t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color w:val="A5A8AA"/>
                      <w:spacing w:val="0"/>
                      <w:w w:val="100"/>
                      <w:i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color w:val="A5A8AA"/>
                      <w:spacing w:val="0"/>
                      <w:w w:val="100"/>
                      <w:i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color w:val="7C7C7C"/>
                      <w:spacing w:val="0"/>
                      <w:w w:val="66"/>
                      <w:i/>
                    </w:rPr>
                    <w:t>:.</w:t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color w:val="7C7C7C"/>
                      <w:spacing w:val="0"/>
                      <w:w w:val="65"/>
                      <w:i/>
                    </w:rPr>
                    <w:t>'</w:t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color w:val="7C7C7C"/>
                      <w:spacing w:val="-21"/>
                      <w:w w:val="66"/>
                      <w:i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2.981659pt;margin-top:11.365926pt;width:36.781681pt;height:7pt;mso-position-horizontal-relative:page;mso-position-vertical-relative:paragraph;z-index:-7609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color w:val="A5A8AA"/>
                      <w:spacing w:val="0"/>
                      <w:w w:val="100"/>
                    </w:rPr>
                    <w:t>'-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color w:val="A5A8AA"/>
                      <w:spacing w:val="0"/>
                      <w:w w:val="100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color w:val="A5A8AA"/>
                      <w:spacing w:val="24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color w:val="7C7C7C"/>
                      <w:spacing w:val="-12"/>
                      <w:w w:val="100"/>
                      <w:i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color w:val="5E6060"/>
                      <w:spacing w:val="-11"/>
                      <w:w w:val="62"/>
                      <w:i/>
                    </w:rPr>
                    <w:t>;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color w:val="7C7C7C"/>
                      <w:spacing w:val="0"/>
                      <w:w w:val="165"/>
                      <w:i/>
                    </w:rPr>
                    <w:t>"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color w:val="7C7C7C"/>
                      <w:spacing w:val="0"/>
                      <w:w w:val="100"/>
                      <w:i/>
                    </w:rPr>
                    <w:t>    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color w:val="7C7C7C"/>
                      <w:spacing w:val="-3"/>
                      <w:w w:val="100"/>
                      <w:i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color w:val="2D2D2D"/>
                      <w:spacing w:val="0"/>
                      <w:w w:val="100"/>
                    </w:rPr>
                    <w:t>•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color w:val="2D2D2D"/>
                      <w:spacing w:val="16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color w:val="7C7C7C"/>
                      <w:spacing w:val="0"/>
                      <w:w w:val="65"/>
                      <w:b/>
                      <w:bCs/>
                      <w:i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color w:val="7C7C7C"/>
                      <w:spacing w:val="-5"/>
                      <w:w w:val="65"/>
                      <w:b/>
                      <w:bCs/>
                      <w:i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color w:val="B8BCBC"/>
                      <w:spacing w:val="0"/>
                      <w:w w:val="84"/>
                      <w:b/>
                      <w:bCs/>
                      <w:i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color w:val="5E6060"/>
          <w:spacing w:val="0"/>
          <w:w w:val="61"/>
        </w:rPr>
        <w:t>::c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0" w:after="0" w:line="117" w:lineRule="atLeast"/>
        <w:ind w:right="-138"/>
        <w:jc w:val="left"/>
        <w:tabs>
          <w:tab w:pos="2980" w:val="left"/>
        </w:tabs>
        <w:rPr>
          <w:rFonts w:ascii="Arial" w:hAnsi="Arial" w:cs="Arial" w:eastAsia="Arial"/>
          <w:sz w:val="19"/>
          <w:szCs w:val="19"/>
        </w:rPr>
      </w:pPr>
      <w:rPr/>
      <w:r>
        <w:rPr/>
        <w:br w:type="column"/>
      </w:r>
      <w:r>
        <w:rPr>
          <w:rFonts w:ascii="Arial" w:hAnsi="Arial" w:cs="Arial" w:eastAsia="Arial"/>
          <w:sz w:val="65"/>
          <w:szCs w:val="65"/>
          <w:color w:val="4F508C"/>
          <w:spacing w:val="-113"/>
          <w:w w:val="61"/>
          <w:position w:val="-6"/>
        </w:rPr>
        <w:t>,</w:t>
      </w:r>
      <w:r>
        <w:rPr>
          <w:rFonts w:ascii="Arial" w:hAnsi="Arial" w:cs="Arial" w:eastAsia="Arial"/>
          <w:sz w:val="65"/>
          <w:szCs w:val="65"/>
          <w:color w:val="939797"/>
          <w:spacing w:val="0"/>
          <w:w w:val="43"/>
          <w:position w:val="-6"/>
        </w:rPr>
        <w:t>.</w:t>
      </w:r>
      <w:r>
        <w:rPr>
          <w:rFonts w:ascii="Arial" w:hAnsi="Arial" w:cs="Arial" w:eastAsia="Arial"/>
          <w:sz w:val="65"/>
          <w:szCs w:val="65"/>
          <w:color w:val="939797"/>
          <w:spacing w:val="0"/>
          <w:w w:val="100"/>
          <w:position w:val="-6"/>
        </w:rPr>
        <w:tab/>
      </w:r>
      <w:r>
        <w:rPr>
          <w:rFonts w:ascii="Arial" w:hAnsi="Arial" w:cs="Arial" w:eastAsia="Arial"/>
          <w:sz w:val="65"/>
          <w:szCs w:val="65"/>
          <w:color w:val="939797"/>
          <w:spacing w:val="0"/>
          <w:w w:val="100"/>
          <w:position w:val="-6"/>
        </w:rPr>
      </w:r>
      <w:r>
        <w:rPr>
          <w:rFonts w:ascii="Arial" w:hAnsi="Arial" w:cs="Arial" w:eastAsia="Arial"/>
          <w:sz w:val="19"/>
          <w:szCs w:val="19"/>
          <w:color w:val="5E6060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19"/>
          <w:szCs w:val="19"/>
          <w:color w:val="5E6060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9"/>
          <w:szCs w:val="19"/>
          <w:color w:val="5E606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5E6060"/>
          <w:spacing w:val="0"/>
          <w:w w:val="100"/>
          <w:i/>
          <w:position w:val="0"/>
        </w:rPr>
        <w:t>ah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59" w:after="0" w:line="176" w:lineRule="atLeast"/>
        <w:ind w:left="179" w:right="-20"/>
        <w:jc w:val="left"/>
        <w:tabs>
          <w:tab w:pos="1520" w:val="left"/>
        </w:tabs>
        <w:rPr>
          <w:rFonts w:ascii="Arial" w:hAnsi="Arial" w:cs="Arial" w:eastAsia="Arial"/>
          <w:sz w:val="23"/>
          <w:szCs w:val="23"/>
        </w:rPr>
      </w:pPr>
      <w:rPr/>
      <w:r>
        <w:rPr/>
        <w:br w:type="column"/>
      </w:r>
      <w:r>
        <w:rPr>
          <w:rFonts w:ascii="Arial" w:hAnsi="Arial" w:cs="Arial" w:eastAsia="Arial"/>
          <w:sz w:val="19"/>
          <w:szCs w:val="19"/>
          <w:color w:val="5E6060"/>
          <w:w w:val="99"/>
        </w:rPr>
      </w:r>
      <w:r>
        <w:rPr>
          <w:rFonts w:ascii="Arial" w:hAnsi="Arial" w:cs="Arial" w:eastAsia="Arial"/>
          <w:sz w:val="19"/>
          <w:szCs w:val="19"/>
          <w:color w:val="5E6060"/>
          <w:w w:val="99"/>
          <w:u w:val="thick" w:color="57575B"/>
        </w:rPr>
        <w:t> </w:t>
      </w:r>
      <w:r>
        <w:rPr>
          <w:rFonts w:ascii="Arial" w:hAnsi="Arial" w:cs="Arial" w:eastAsia="Arial"/>
          <w:sz w:val="19"/>
          <w:szCs w:val="19"/>
          <w:color w:val="5E6060"/>
          <w:spacing w:val="-12"/>
          <w:w w:val="100"/>
          <w:u w:val="thick" w:color="57575B"/>
        </w:rPr>
        <w:t> </w:t>
      </w:r>
      <w:r>
        <w:rPr>
          <w:rFonts w:ascii="Arial" w:hAnsi="Arial" w:cs="Arial" w:eastAsia="Arial"/>
          <w:sz w:val="19"/>
          <w:szCs w:val="19"/>
          <w:color w:val="5E6060"/>
          <w:spacing w:val="-12"/>
          <w:w w:val="100"/>
          <w:u w:val="thick" w:color="57575B"/>
        </w:rPr>
      </w:r>
      <w:r>
        <w:rPr>
          <w:rFonts w:ascii="Arial" w:hAnsi="Arial" w:cs="Arial" w:eastAsia="Arial"/>
          <w:sz w:val="19"/>
          <w:szCs w:val="19"/>
          <w:color w:val="5E6060"/>
          <w:spacing w:val="-80"/>
          <w:w w:val="67"/>
          <w:u w:val="thick" w:color="57575B"/>
        </w:rPr>
        <w:t>G</w:t>
      </w:r>
      <w:r>
        <w:rPr>
          <w:rFonts w:ascii="Arial" w:hAnsi="Arial" w:cs="Arial" w:eastAsia="Arial"/>
          <w:sz w:val="19"/>
          <w:szCs w:val="19"/>
          <w:color w:val="5E6060"/>
          <w:spacing w:val="-80"/>
          <w:w w:val="67"/>
          <w:u w:val="thick" w:color="57575B"/>
        </w:rPr>
      </w:r>
      <w:r>
        <w:rPr>
          <w:rFonts w:ascii="Arial" w:hAnsi="Arial" w:cs="Arial" w:eastAsia="Arial"/>
          <w:sz w:val="19"/>
          <w:szCs w:val="19"/>
          <w:color w:val="5E6060"/>
          <w:spacing w:val="-80"/>
          <w:w w:val="67"/>
        </w:rPr>
      </w:r>
      <w:r>
        <w:rPr>
          <w:rFonts w:ascii="Arial" w:hAnsi="Arial" w:cs="Arial" w:eastAsia="Arial"/>
          <w:sz w:val="19"/>
          <w:szCs w:val="19"/>
          <w:color w:val="5E6060"/>
          <w:spacing w:val="-80"/>
          <w:w w:val="67"/>
        </w:rPr>
      </w:r>
      <w:r>
        <w:rPr>
          <w:rFonts w:ascii="Arial" w:hAnsi="Arial" w:cs="Arial" w:eastAsia="Arial"/>
          <w:sz w:val="19"/>
          <w:szCs w:val="19"/>
          <w:color w:val="A5A8AA"/>
          <w:spacing w:val="-53"/>
          <w:w w:val="151"/>
        </w:rPr>
        <w:t>·</w:t>
      </w:r>
      <w:r>
        <w:rPr>
          <w:rFonts w:ascii="Arial" w:hAnsi="Arial" w:cs="Arial" w:eastAsia="Arial"/>
          <w:sz w:val="19"/>
          <w:szCs w:val="19"/>
          <w:color w:val="464848"/>
          <w:spacing w:val="5"/>
          <w:w w:val="63"/>
        </w:rPr>
        <w:t>E</w:t>
      </w:r>
      <w:r>
        <w:rPr>
          <w:rFonts w:ascii="Arial" w:hAnsi="Arial" w:cs="Arial" w:eastAsia="Arial"/>
          <w:sz w:val="19"/>
          <w:szCs w:val="19"/>
          <w:color w:val="7C7C7C"/>
          <w:spacing w:val="0"/>
          <w:w w:val="85"/>
        </w:rPr>
        <w:t>d</w:t>
      </w:r>
      <w:r>
        <w:rPr>
          <w:rFonts w:ascii="Arial" w:hAnsi="Arial" w:cs="Arial" w:eastAsia="Arial"/>
          <w:sz w:val="19"/>
          <w:szCs w:val="19"/>
          <w:color w:val="7C7C7C"/>
          <w:spacing w:val="2"/>
          <w:w w:val="84"/>
        </w:rPr>
        <w:t>'</w:t>
      </w:r>
      <w:r>
        <w:rPr>
          <w:rFonts w:ascii="Arial" w:hAnsi="Arial" w:cs="Arial" w:eastAsia="Arial"/>
          <w:sz w:val="19"/>
          <w:szCs w:val="19"/>
          <w:color w:val="5E6060"/>
          <w:spacing w:val="0"/>
          <w:w w:val="83"/>
        </w:rPr>
        <w:t>-</w:t>
      </w:r>
      <w:r>
        <w:rPr>
          <w:rFonts w:ascii="Arial" w:hAnsi="Arial" w:cs="Arial" w:eastAsia="Arial"/>
          <w:sz w:val="19"/>
          <w:szCs w:val="19"/>
          <w:color w:val="5E6060"/>
          <w:spacing w:val="-3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C7C7C"/>
          <w:spacing w:val="-71"/>
          <w:w w:val="104"/>
          <w:position w:val="-6"/>
        </w:rPr>
        <w:t>u</w:t>
      </w:r>
      <w:r>
        <w:rPr>
          <w:rFonts w:ascii="Times New Roman" w:hAnsi="Times New Roman" w:cs="Times New Roman" w:eastAsia="Times New Roman"/>
          <w:sz w:val="17"/>
          <w:szCs w:val="17"/>
          <w:color w:val="939797"/>
          <w:spacing w:val="-4"/>
          <w:w w:val="33"/>
          <w:position w:val="0"/>
        </w:rPr>
        <w:t>-</w:t>
      </w:r>
      <w:r>
        <w:rPr>
          <w:rFonts w:ascii="Times New Roman" w:hAnsi="Times New Roman" w:cs="Times New Roman" w:eastAsia="Times New Roman"/>
          <w:sz w:val="17"/>
          <w:szCs w:val="17"/>
          <w:color w:val="7C7C7C"/>
          <w:spacing w:val="0"/>
          <w:w w:val="89"/>
          <w:position w:val="0"/>
        </w:rPr>
        <w:t>'ıl</w:t>
      </w:r>
      <w:r>
        <w:rPr>
          <w:rFonts w:ascii="Times New Roman" w:hAnsi="Times New Roman" w:cs="Times New Roman" w:eastAsia="Times New Roman"/>
          <w:sz w:val="17"/>
          <w:szCs w:val="17"/>
          <w:color w:val="7C7C7C"/>
          <w:spacing w:val="-13"/>
          <w:w w:val="89"/>
          <w:position w:val="0"/>
        </w:rPr>
        <w:t>:</w:t>
      </w:r>
      <w:r>
        <w:rPr>
          <w:rFonts w:ascii="Arial" w:hAnsi="Arial" w:cs="Arial" w:eastAsia="Arial"/>
          <w:sz w:val="23"/>
          <w:szCs w:val="23"/>
          <w:color w:val="7C7C7C"/>
          <w:spacing w:val="-42"/>
          <w:w w:val="71"/>
          <w:i/>
          <w:position w:val="-6"/>
        </w:rPr>
        <w:t>ı</w:t>
      </w:r>
      <w:r>
        <w:rPr>
          <w:rFonts w:ascii="Times New Roman" w:hAnsi="Times New Roman" w:cs="Times New Roman" w:eastAsia="Times New Roman"/>
          <w:sz w:val="17"/>
          <w:szCs w:val="17"/>
          <w:color w:val="7C7C7C"/>
          <w:spacing w:val="-37"/>
          <w:w w:val="90"/>
          <w:position w:val="0"/>
        </w:rPr>
        <w:t>-</w:t>
      </w:r>
      <w:r>
        <w:rPr>
          <w:rFonts w:ascii="Times New Roman" w:hAnsi="Times New Roman" w:cs="Times New Roman" w:eastAsia="Times New Roman"/>
          <w:sz w:val="17"/>
          <w:szCs w:val="17"/>
          <w:color w:val="939797"/>
          <w:spacing w:val="-69"/>
          <w:w w:val="123"/>
          <w:position w:val="0"/>
        </w:rPr>
        <w:t>·</w:t>
      </w:r>
      <w:r>
        <w:rPr>
          <w:rFonts w:ascii="Arial" w:hAnsi="Arial" w:cs="Arial" w:eastAsia="Arial"/>
          <w:sz w:val="23"/>
          <w:szCs w:val="23"/>
          <w:color w:val="7C7C7C"/>
          <w:spacing w:val="-1"/>
          <w:w w:val="71"/>
          <w:i/>
          <w:position w:val="-6"/>
        </w:rPr>
        <w:t>ı</w:t>
      </w:r>
      <w:r>
        <w:rPr>
          <w:rFonts w:ascii="Times New Roman" w:hAnsi="Times New Roman" w:cs="Times New Roman" w:eastAsia="Times New Roman"/>
          <w:sz w:val="17"/>
          <w:szCs w:val="17"/>
          <w:color w:val="7C7C7C"/>
          <w:spacing w:val="-54"/>
          <w:w w:val="56"/>
          <w:position w:val="0"/>
        </w:rPr>
        <w:t>&lt;</w:t>
      </w:r>
      <w:r>
        <w:rPr>
          <w:rFonts w:ascii="Arial" w:hAnsi="Arial" w:cs="Arial" w:eastAsia="Arial"/>
          <w:sz w:val="23"/>
          <w:szCs w:val="23"/>
          <w:color w:val="5E6060"/>
          <w:spacing w:val="-11"/>
          <w:w w:val="64"/>
          <w:i/>
          <w:position w:val="-6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color w:val="7C7C7C"/>
          <w:spacing w:val="-14"/>
          <w:w w:val="56"/>
          <w:position w:val="0"/>
        </w:rPr>
        <w:t>:</w:t>
      </w:r>
      <w:r>
        <w:rPr>
          <w:rFonts w:ascii="Arial" w:hAnsi="Arial" w:cs="Arial" w:eastAsia="Arial"/>
          <w:sz w:val="23"/>
          <w:szCs w:val="23"/>
          <w:color w:val="7C7C7C"/>
          <w:spacing w:val="-27"/>
          <w:w w:val="76"/>
          <w:i/>
          <w:position w:val="-6"/>
        </w:rPr>
        <w:t>ı</w:t>
      </w:r>
      <w:r>
        <w:rPr>
          <w:rFonts w:ascii="Times New Roman" w:hAnsi="Times New Roman" w:cs="Times New Roman" w:eastAsia="Times New Roman"/>
          <w:sz w:val="17"/>
          <w:szCs w:val="17"/>
          <w:color w:val="A5A8AA"/>
          <w:spacing w:val="-23"/>
          <w:w w:val="128"/>
          <w:position w:val="0"/>
        </w:rPr>
        <w:t>,</w:t>
      </w:r>
      <w:r>
        <w:rPr>
          <w:rFonts w:ascii="Arial" w:hAnsi="Arial" w:cs="Arial" w:eastAsia="Arial"/>
          <w:sz w:val="23"/>
          <w:szCs w:val="23"/>
          <w:color w:val="7C7C7C"/>
          <w:spacing w:val="-33"/>
          <w:w w:val="77"/>
          <w:i/>
          <w:position w:val="-6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color w:val="A5A8AA"/>
          <w:spacing w:val="-23"/>
          <w:w w:val="128"/>
          <w:position w:val="0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color w:val="7C7C7C"/>
          <w:spacing w:val="-50"/>
          <w:w w:val="69"/>
          <w:position w:val="0"/>
        </w:rPr>
        <w:t>•</w:t>
      </w:r>
      <w:r>
        <w:rPr>
          <w:rFonts w:ascii="Arial" w:hAnsi="Arial" w:cs="Arial" w:eastAsia="Arial"/>
          <w:sz w:val="23"/>
          <w:szCs w:val="23"/>
          <w:color w:val="7C7C7C"/>
          <w:spacing w:val="0"/>
          <w:w w:val="76"/>
          <w:i/>
          <w:position w:val="-6"/>
        </w:rPr>
        <w:t>:</w:t>
      </w:r>
      <w:r>
        <w:rPr>
          <w:rFonts w:ascii="Arial" w:hAnsi="Arial" w:cs="Arial" w:eastAsia="Arial"/>
          <w:sz w:val="23"/>
          <w:szCs w:val="23"/>
          <w:color w:val="7C7C7C"/>
          <w:spacing w:val="0"/>
          <w:w w:val="77"/>
          <w:i/>
          <w:position w:val="-6"/>
        </w:rPr>
        <w:t>v</w:t>
      </w:r>
      <w:r>
        <w:rPr>
          <w:rFonts w:ascii="Arial" w:hAnsi="Arial" w:cs="Arial" w:eastAsia="Arial"/>
          <w:sz w:val="23"/>
          <w:szCs w:val="23"/>
          <w:color w:val="7C7C7C"/>
          <w:spacing w:val="0"/>
          <w:w w:val="100"/>
          <w:i/>
          <w:position w:val="-6"/>
        </w:rPr>
        <w:tab/>
      </w:r>
      <w:r>
        <w:rPr>
          <w:rFonts w:ascii="Arial" w:hAnsi="Arial" w:cs="Arial" w:eastAsia="Arial"/>
          <w:sz w:val="23"/>
          <w:szCs w:val="23"/>
          <w:color w:val="7C7C7C"/>
          <w:spacing w:val="0"/>
          <w:w w:val="100"/>
          <w:i/>
          <w:position w:val="-6"/>
        </w:rPr>
      </w:r>
      <w:r>
        <w:rPr>
          <w:rFonts w:ascii="Arial" w:hAnsi="Arial" w:cs="Arial" w:eastAsia="Arial"/>
          <w:sz w:val="23"/>
          <w:szCs w:val="23"/>
          <w:color w:val="A5A8AA"/>
          <w:spacing w:val="0"/>
          <w:w w:val="100"/>
          <w:position w:val="-6"/>
        </w:rPr>
        <w:t>·</w:t>
      </w:r>
      <w:r>
        <w:rPr>
          <w:rFonts w:ascii="Arial" w:hAnsi="Arial" w:cs="Arial" w:eastAsia="Arial"/>
          <w:sz w:val="23"/>
          <w:szCs w:val="23"/>
          <w:color w:val="A5A8AA"/>
          <w:spacing w:val="0"/>
          <w:w w:val="100"/>
          <w:position w:val="-6"/>
        </w:rPr>
        <w:t> </w:t>
      </w:r>
      <w:r>
        <w:rPr>
          <w:rFonts w:ascii="Arial" w:hAnsi="Arial" w:cs="Arial" w:eastAsia="Arial"/>
          <w:sz w:val="23"/>
          <w:szCs w:val="23"/>
          <w:color w:val="A5A8AA"/>
          <w:spacing w:val="43"/>
          <w:w w:val="100"/>
          <w:position w:val="-6"/>
        </w:rPr>
        <w:t> </w:t>
      </w:r>
      <w:r>
        <w:rPr>
          <w:rFonts w:ascii="Arial" w:hAnsi="Arial" w:cs="Arial" w:eastAsia="Arial"/>
          <w:sz w:val="23"/>
          <w:szCs w:val="23"/>
          <w:color w:val="7C7C7C"/>
          <w:spacing w:val="0"/>
          <w:w w:val="75"/>
          <w:position w:val="-6"/>
        </w:rPr>
        <w:t>,,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40"/>
          <w:cols w:num="3" w:equalWidth="0">
            <w:col w:w="439" w:space="4863"/>
            <w:col w:w="3494" w:space="209"/>
            <w:col w:w="2635"/>
          </w:cols>
        </w:sectPr>
      </w:pPr>
      <w:rPr/>
    </w:p>
    <w:p>
      <w:pPr>
        <w:spacing w:before="0" w:after="0" w:line="320" w:lineRule="atLeast"/>
        <w:ind w:right="528"/>
        <w:jc w:val="right"/>
        <w:tabs>
          <w:tab w:pos="440" w:val="left"/>
          <w:tab w:pos="920" w:val="left"/>
          <w:tab w:pos="1320" w:val="left"/>
          <w:tab w:pos="1960" w:val="left"/>
          <w:tab w:pos="2580" w:val="left"/>
        </w:tabs>
        <w:rPr>
          <w:rFonts w:ascii="Times New Roman" w:hAnsi="Times New Roman" w:cs="Times New Roman" w:eastAsia="Times New Roman"/>
          <w:sz w:val="11"/>
          <w:szCs w:val="11"/>
        </w:rPr>
      </w:pPr>
      <w:rPr/>
      <w:r>
        <w:rPr/>
        <w:pict>
          <v:group style="position:absolute;margin-left:15.75412pt;margin-top:24.586731pt;width:572.160998pt;height:767.198706pt;mso-position-horizontal-relative:page;mso-position-vertical-relative:page;z-index:-7618" coordorigin="315,492" coordsize="11443,15344">
            <v:group style="position:absolute;left:329;top:495;width:2;height:5003" coordorigin="329,495" coordsize="2,5003">
              <v:shape style="position:absolute;left:329;top:495;width:2;height:5003" coordorigin="329,495" coordsize="0,5003" path="m329,5499l329,495e" filled="f" stroked="t" strokeweight=".358048pt" strokecolor="#000000">
                <v:path arrowok="t"/>
              </v:shape>
            </v:group>
            <v:group style="position:absolute;left:380;top:531;width:1361;height:2" coordorigin="380,531" coordsize="1361,2">
              <v:shape style="position:absolute;left:380;top:531;width:1361;height:2" coordorigin="380,531" coordsize="1361,0" path="m380,531l1740,531e" filled="f" stroked="t" strokeweight=".716096pt" strokecolor="#7C8080">
                <v:path arrowok="t"/>
              </v:shape>
            </v:group>
            <v:group style="position:absolute;left:2363;top:495;width:2;height:560" coordorigin="2363,495" coordsize="2,560">
              <v:shape style="position:absolute;left:2363;top:495;width:2;height:560" coordorigin="2363,495" coordsize="0,560" path="m2363,1055l2363,495e" filled="f" stroked="t" strokeweight=".358048pt" strokecolor="#7C8080">
                <v:path arrowok="t"/>
              </v:shape>
            </v:group>
            <v:group style="position:absolute;left:2334;top:531;width:487;height:2" coordorigin="2334,531" coordsize="487,2">
              <v:shape style="position:absolute;left:2334;top:531;width:487;height:2" coordorigin="2334,531" coordsize="487,0" path="m2334,531l2821,531e" filled="f" stroked="t" strokeweight=".358048pt" strokecolor="#777C77">
                <v:path arrowok="t"/>
              </v:shape>
            </v:group>
            <v:group style="position:absolute;left:3294;top:535;width:473;height:2" coordorigin="3294,535" coordsize="473,2">
              <v:shape style="position:absolute;left:3294;top:535;width:473;height:2" coordorigin="3294,535" coordsize="473,0" path="m3294,535l3767,535e" filled="f" stroked="t" strokeweight=".358048pt" strokecolor="#4B4F4F">
                <v:path arrowok="t"/>
              </v:shape>
            </v:group>
            <v:group style="position:absolute;left:3702;top:535;width:3337;height:2" coordorigin="3702,535" coordsize="3337,2">
              <v:shape style="position:absolute;left:3702;top:535;width:3337;height:2" coordorigin="3702,535" coordsize="3337,0" path="m3702,535l7039,535e" filled="f" stroked="t" strokeweight=".358048pt" strokecolor="#646767">
                <v:path arrowok="t"/>
              </v:shape>
            </v:group>
            <v:group style="position:absolute;left:7347;top:531;width:544;height:2" coordorigin="7347,531" coordsize="544,2">
              <v:shape style="position:absolute;left:7347;top:531;width:544;height:2" coordorigin="7347,531" coordsize="544,0" path="m7347,531l7891,531e" filled="f" stroked="t" strokeweight=".716096pt" strokecolor="#545757">
                <v:path arrowok="t"/>
              </v:shape>
            </v:group>
            <v:group style="position:absolute;left:9205;top:524;width:2;height:1522" coordorigin="9205,524" coordsize="2,1522">
              <v:shape style="position:absolute;left:9205;top:524;width:2;height:1522" coordorigin="9205,524" coordsize="0,1522" path="m9205,2046l9205,524e" filled="f" stroked="t" strokeweight=".716096pt" strokecolor="#606060">
                <v:path arrowok="t"/>
              </v:shape>
            </v:group>
            <v:group style="position:absolute;left:380;top:528;width:11357;height:2" coordorigin="380,528" coordsize="11357,2">
              <v:shape style="position:absolute;left:380;top:528;width:11357;height:2" coordorigin="380,528" coordsize="11357,0" path="m380,528l11737,528e" filled="f" stroked="t" strokeweight=".716096pt" strokecolor="#676767">
                <v:path arrowok="t"/>
              </v:shape>
            </v:group>
            <v:group style="position:absolute;left:11737;top:524;width:2;height:2742" coordorigin="11737,524" coordsize="2,2742">
              <v:shape style="position:absolute;left:11737;top:524;width:2;height:2742" coordorigin="11737,524" coordsize="0,2742" path="m11737,3266l11737,524e" filled="f" stroked="t" strokeweight=".716096pt" strokecolor="#676767">
                <v:path arrowok="t"/>
              </v:shape>
            </v:group>
            <v:group style="position:absolute;left:2363;top:1048;width:2;height:976" coordorigin="2363,1048" coordsize="2,976">
              <v:shape style="position:absolute;left:2363;top:1048;width:2;height:976" coordorigin="2363,1048" coordsize="0,976" path="m2363,2024l2363,1048e" filled="f" stroked="t" strokeweight=".358048pt" strokecolor="#000000">
                <v:path arrowok="t"/>
              </v:shape>
            </v:group>
            <v:group style="position:absolute;left:372;top:2046;width:3273;height:2" coordorigin="372,2046" coordsize="3273,2">
              <v:shape style="position:absolute;left:372;top:2046;width:3273;height:2" coordorigin="372,2046" coordsize="3273,0" path="m372,2046l3645,2046e" filled="f" stroked="t" strokeweight=".716096pt" strokecolor="#707470">
                <v:path arrowok="t"/>
              </v:shape>
            </v:group>
            <v:group style="position:absolute;left:3473;top:2042;width:8271;height:2" coordorigin="3473,2042" coordsize="8271,2">
              <v:shape style="position:absolute;left:3473;top:2042;width:8271;height:2" coordorigin="3473,2042" coordsize="8271,0" path="m3473,2042l11744,2042e" filled="f" stroked="t" strokeweight=".716096pt" strokecolor="#5B6060">
                <v:path arrowok="t"/>
              </v:shape>
            </v:group>
            <v:group style="position:absolute;left:372;top:2283;width:2986;height:2" coordorigin="372,2283" coordsize="2986,2">
              <v:shape style="position:absolute;left:372;top:2283;width:2986;height:2" coordorigin="372,2283" coordsize="2986,0" path="m372,2283l3358,2283e" filled="f" stroked="t" strokeweight=".716096pt" strokecolor="#747474">
                <v:path arrowok="t"/>
              </v:shape>
            </v:group>
            <v:group style="position:absolute;left:3294;top:2290;width:2471;height:2" coordorigin="3294,2290" coordsize="2471,2">
              <v:shape style="position:absolute;left:3294;top:2290;width:2471;height:2" coordorigin="3294,2290" coordsize="2471,0" path="m3294,2290l5765,2290e" filled="f" stroked="t" strokeweight=".716096pt" strokecolor="#575B57">
                <v:path arrowok="t"/>
              </v:shape>
            </v:group>
            <v:group style="position:absolute;left:5700;top:2279;width:6044;height:2" coordorigin="5700,2279" coordsize="6044,2">
              <v:shape style="position:absolute;left:5700;top:2279;width:6044;height:2" coordorigin="5700,2279" coordsize="6044,0" path="m5700,2279l11744,2279e" filled="f" stroked="t" strokeweight=".716096pt" strokecolor="#606460">
                <v:path arrowok="t"/>
              </v:shape>
            </v:group>
            <v:group style="position:absolute;left:372;top:2523;width:11372;height:2" coordorigin="372,2523" coordsize="11372,2">
              <v:shape style="position:absolute;left:372;top:2523;width:11372;height:2" coordorigin="372,2523" coordsize="11372,0" path="m372,2523l11744,2523e" filled="f" stroked="t" strokeweight=".716096pt" strokecolor="#646464">
                <v:path arrowok="t"/>
              </v:shape>
            </v:group>
            <v:group style="position:absolute;left:372;top:2767;width:1318;height:2" coordorigin="372,2767" coordsize="1318,2">
              <v:shape style="position:absolute;left:372;top:2767;width:1318;height:2" coordorigin="372,2767" coordsize="1318,0" path="m372,2767l1690,2767e" filled="f" stroked="t" strokeweight=".358048pt" strokecolor="#777C7C">
                <v:path arrowok="t"/>
              </v:shape>
            </v:group>
            <v:group style="position:absolute;left:1633;top:2771;width:5407;height:2" coordorigin="1633,2771" coordsize="5407,2">
              <v:shape style="position:absolute;left:1633;top:2771;width:5407;height:2" coordorigin="1633,2771" coordsize="5407,0" path="m1633,2771l7039,2771e" filled="f" stroked="t" strokeweight=".716096pt" strokecolor="#5B6060">
                <v:path arrowok="t"/>
              </v:shape>
            </v:group>
            <v:group style="position:absolute;left:6975;top:2767;width:702;height:2" coordorigin="6975,2767" coordsize="702,2">
              <v:shape style="position:absolute;left:6975;top:2767;width:702;height:2" coordorigin="6975,2767" coordsize="702,0" path="m6975,2767l7677,2767e" filled="f" stroked="t" strokeweight=".358048pt" strokecolor="#3B3F3B">
                <v:path arrowok="t"/>
              </v:shape>
            </v:group>
            <v:group style="position:absolute;left:7612;top:2764;width:4132;height:2" coordorigin="7612,2764" coordsize="4132,2">
              <v:shape style="position:absolute;left:7612;top:2764;width:4132;height:2" coordorigin="7612,2764" coordsize="4132,0" path="m7612,2764l11744,2764e" filled="f" stroked="t" strokeweight=".716096pt" strokecolor="#606060">
                <v:path arrowok="t"/>
              </v:shape>
            </v:group>
            <v:group style="position:absolute;left:372;top:3008;width:1318;height:2" coordorigin="372,3008" coordsize="1318,2">
              <v:shape style="position:absolute;left:372;top:3008;width:1318;height:2" coordorigin="372,3008" coordsize="1318,0" path="m372,3008l1690,3008e" filled="f" stroked="t" strokeweight=".716096pt" strokecolor="#777777">
                <v:path arrowok="t"/>
              </v:shape>
            </v:group>
            <v:group style="position:absolute;left:1633;top:3004;width:10111;height:2" coordorigin="1633,3004" coordsize="10111,2">
              <v:shape style="position:absolute;left:1633;top:3004;width:10111;height:2" coordorigin="1633,3004" coordsize="10111,0" path="m1633,3004l11744,3004e" filled="f" stroked="t" strokeweight=".716096pt" strokecolor="#5B5B5B">
                <v:path arrowok="t"/>
              </v:shape>
            </v:group>
            <v:group style="position:absolute;left:372;top:3245;width:2986;height:2" coordorigin="372,3245" coordsize="2986,2">
              <v:shape style="position:absolute;left:372;top:3245;width:2986;height:2" coordorigin="372,3245" coordsize="2986,0" path="m372,3245l3358,3245e" filled="f" stroked="t" strokeweight=".716096pt" strokecolor="#707070">
                <v:path arrowok="t"/>
              </v:shape>
            </v:group>
            <v:group style="position:absolute;left:3294;top:3241;width:8450;height:2" coordorigin="3294,3241" coordsize="8450,2">
              <v:shape style="position:absolute;left:3294;top:3241;width:8450;height:2" coordorigin="3294,3241" coordsize="8450,0" path="m3294,3241l11744,3241e" filled="f" stroked="t" strokeweight=".716096pt" strokecolor="#575B5B">
                <v:path arrowok="t"/>
              </v:shape>
            </v:group>
            <v:group style="position:absolute;left:3910;top:3237;width:2;height:775" coordorigin="3910,3237" coordsize="2,775">
              <v:shape style="position:absolute;left:3910;top:3237;width:2;height:775" coordorigin="3910,3237" coordsize="0,775" path="m3910,4013l3910,3237e" filled="f" stroked="t" strokeweight="1.074145pt" strokecolor="#545454">
                <v:path arrowok="t"/>
              </v:shape>
            </v:group>
            <v:group style="position:absolute;left:7018;top:3237;width:2;height:768" coordorigin="7018,3237" coordsize="2,768">
              <v:shape style="position:absolute;left:7018;top:3237;width:2;height:768" coordorigin="7018,3237" coordsize="0,768" path="m7018,4006l7018,3237e" filled="f" stroked="t" strokeweight=".716096pt" strokecolor="#646464">
                <v:path arrowok="t"/>
              </v:shape>
            </v:group>
            <v:group style="position:absolute;left:11740;top:3194;width:2;height:323" coordorigin="11740,3194" coordsize="2,323">
              <v:shape style="position:absolute;left:11740;top:3194;width:2;height:323" coordorigin="11740,3194" coordsize="0,323" path="m11740,3517l11740,3194e" filled="f" stroked="t" strokeweight=".358048pt" strokecolor="#444444">
                <v:path arrowok="t"/>
              </v:shape>
            </v:group>
            <v:group style="position:absolute;left:3903;top:3690;width:2499;height:2" coordorigin="3903,3690" coordsize="2499,2">
              <v:shape style="position:absolute;left:3903;top:3690;width:2499;height:2" coordorigin="3903,3690" coordsize="2499,0" path="m3903,3690l6402,3690e" filled="f" stroked="t" strokeweight=".358048pt" strokecolor="#6B7070">
                <v:path arrowok="t"/>
              </v:shape>
            </v:group>
            <v:group style="position:absolute;left:11740;top:3460;width:2;height:337" coordorigin="11740,3460" coordsize="2,337">
              <v:shape style="position:absolute;left:11740;top:3460;width:2;height:337" coordorigin="11740,3460" coordsize="0,337" path="m11740,3797l11740,3460e" filled="f" stroked="t" strokeweight=".358048pt" strokecolor="#2B2B2B">
                <v:path arrowok="t"/>
              </v:shape>
            </v:group>
            <v:group style="position:absolute;left:10656;top:3772;width:687;height:2" coordorigin="10656,3772" coordsize="687,2">
              <v:shape style="position:absolute;left:10656;top:3772;width:687;height:2" coordorigin="10656,3772" coordsize="687,0" path="m10656,3772l11343,3772e" filled="f" stroked="t" strokeweight=".358048pt" strokecolor="#A8ACAF">
                <v:path arrowok="t"/>
              </v:shape>
            </v:group>
            <v:group style="position:absolute;left:365;top:4002;width:2499;height:2" coordorigin="365,4002" coordsize="2499,2">
              <v:shape style="position:absolute;left:365;top:4002;width:2499;height:2" coordorigin="365,4002" coordsize="2499,0" path="m365,4002l2864,4002e" filled="f" stroked="t" strokeweight=".716096pt" strokecolor="#747474">
                <v:path arrowok="t"/>
              </v:shape>
            </v:group>
            <v:group style="position:absolute;left:3580;top:3998;width:186;height:2" coordorigin="3580,3998" coordsize="186,2">
              <v:shape style="position:absolute;left:3580;top:3998;width:186;height:2" coordorigin="3580,3998" coordsize="186,0" path="m3580,3998l3767,3998e" filled="f" stroked="t" strokeweight=".358048pt" strokecolor="#3F4444">
                <v:path arrowok="t"/>
              </v:shape>
            </v:group>
            <v:group style="position:absolute;left:3702;top:4002;width:229;height:2" coordorigin="3702,4002" coordsize="229,2">
              <v:shape style="position:absolute;left:3702;top:4002;width:229;height:2" coordorigin="3702,4002" coordsize="229,0" path="m3702,4002l3931,4002e" filled="f" stroked="t" strokeweight=".358048pt" strokecolor="#2B2F2F">
                <v:path arrowok="t"/>
              </v:shape>
            </v:group>
            <v:group style="position:absolute;left:1618;top:3995;width:10126;height:2" coordorigin="1618,3995" coordsize="10126,2">
              <v:shape style="position:absolute;left:1618;top:3995;width:10126;height:2" coordorigin="1618,3995" coordsize="10126,0" path="m1618,3995l11744,3995e" filled="f" stroked="t" strokeweight=".716096pt" strokecolor="#575B5B">
                <v:path arrowok="t"/>
              </v:shape>
            </v:group>
            <v:group style="position:absolute;left:11740;top:3733;width:2;height:266" coordorigin="11740,3733" coordsize="2,266">
              <v:shape style="position:absolute;left:11740;top:3733;width:2;height:266" coordorigin="11740,3733" coordsize="0,266" path="m11740,3998l11740,3733e" filled="f" stroked="t" strokeweight=".358048pt" strokecolor="#3F3F3F">
                <v:path arrowok="t"/>
              </v:shape>
            </v:group>
            <v:group style="position:absolute;left:365;top:4278;width:1325;height:2" coordorigin="365,4278" coordsize="1325,2">
              <v:shape style="position:absolute;left:365;top:4278;width:1325;height:2" coordorigin="365,4278" coordsize="1325,0" path="m365,4278l1690,4278e" filled="f" stroked="t" strokeweight=".716096pt" strokecolor="#6B7070">
                <v:path arrowok="t"/>
              </v:shape>
            </v:group>
            <v:group style="position:absolute;left:1633;top:4278;width:766;height:2" coordorigin="1633,4278" coordsize="766,2">
              <v:shape style="position:absolute;left:1633;top:4278;width:766;height:2" coordorigin="1633,4278" coordsize="766,0" path="m1633,4278l2399,4278e" filled="f" stroked="t" strokeweight=".358048pt" strokecolor="#5B605B">
                <v:path arrowok="t"/>
              </v:shape>
            </v:group>
            <v:group style="position:absolute;left:2363;top:3963;width:2;height:531" coordorigin="2363,3963" coordsize="2,531">
              <v:shape style="position:absolute;left:2363;top:3963;width:2;height:531" coordorigin="2363,3963" coordsize="0,531" path="m2363,4494l2363,3963e" filled="f" stroked="t" strokeweight=".358048pt" strokecolor="#707070">
                <v:path arrowok="t"/>
              </v:shape>
            </v:group>
            <v:group style="position:absolute;left:2206;top:4271;width:9538;height:2" coordorigin="2206,4271" coordsize="9538,2">
              <v:shape style="position:absolute;left:2206;top:4271;width:9538;height:2" coordorigin="2206,4271" coordsize="9538,0" path="m2206,4271l11744,4271e" filled="f" stroked="t" strokeweight=".716096pt" strokecolor="#5B6060">
                <v:path arrowok="t"/>
              </v:shape>
            </v:group>
            <v:group style="position:absolute;left:2406;top:4512;width:9338;height:2" coordorigin="2406,4512" coordsize="9338,2">
              <v:shape style="position:absolute;left:2406;top:4512;width:9338;height:2" coordorigin="2406,4512" coordsize="9338,0" path="m2406,4512l11744,4512e" filled="f" stroked="t" strokeweight=".716096pt" strokecolor="#5B6060">
                <v:path arrowok="t"/>
              </v:shape>
            </v:group>
            <v:group style="position:absolute;left:11740;top:4264;width:2;height:11543" coordorigin="11740,4264" coordsize="2,11543">
              <v:shape style="position:absolute;left:11740;top:4264;width:2;height:11543" coordorigin="11740,4264" coordsize="0,11543" path="m11740,15807l11740,4264e" filled="f" stroked="t" strokeweight=".716096pt" strokecolor="#676767">
                <v:path arrowok="t"/>
              </v:shape>
            </v:group>
            <v:group style="position:absolute;left:2363;top:4487;width:2;height:1213" coordorigin="2363,4487" coordsize="2,1213">
              <v:shape style="position:absolute;left:2363;top:4487;width:2;height:1213" coordorigin="2363,4487" coordsize="0,1213" path="m2363,5700l2363,4487e" filled="f" stroked="t" strokeweight=".358048pt" strokecolor="#000000">
                <v:path arrowok="t"/>
              </v:shape>
            </v:group>
            <v:group style="position:absolute;left:7877;top:4508;width:2;height:495" coordorigin="7877,4508" coordsize="2,495">
              <v:shape style="position:absolute;left:7877;top:4508;width:2;height:495" coordorigin="7877,4508" coordsize="0,495" path="m7877,5003l7877,4508e" filled="f" stroked="t" strokeweight=".716096pt" strokecolor="#676767">
                <v:path arrowok="t"/>
              </v:shape>
            </v:group>
            <v:group style="position:absolute;left:8937;top:4993;width:580;height:2" coordorigin="8937,4993" coordsize="580,2">
              <v:shape style="position:absolute;left:8937;top:4993;width:580;height:2" coordorigin="8937,4993" coordsize="580,0" path="m8937,4993l9517,4993e" filled="f" stroked="t" strokeweight=".358048pt" strokecolor="#383B3B">
                <v:path arrowok="t"/>
              </v:shape>
            </v:group>
            <v:group style="position:absolute;left:4963;top:4993;width:6781;height:2" coordorigin="4963,4993" coordsize="6781,2">
              <v:shape style="position:absolute;left:4963;top:4993;width:6781;height:2" coordorigin="4963,4993" coordsize="6781,0" path="m4963,4993l11744,4993e" filled="f" stroked="t" strokeweight=".716096pt" strokecolor="#545757">
                <v:path arrowok="t"/>
              </v:shape>
            </v:group>
            <v:group style="position:absolute;left:4963;top:5237;width:6781;height:2" coordorigin="4963,5237" coordsize="6781,2">
              <v:shape style="position:absolute;left:4963;top:5237;width:6781;height:2" coordorigin="4963,5237" coordsize="6781,0" path="m4963,5237l11744,5237e" filled="f" stroked="t" strokeweight=".716096pt" strokecolor="#575B57">
                <v:path arrowok="t"/>
              </v:shape>
            </v:group>
            <v:group style="position:absolute;left:4963;top:5477;width:6781;height:2" coordorigin="4963,5477" coordsize="6781,2">
              <v:shape style="position:absolute;left:4963;top:5477;width:6781;height:2" coordorigin="4963,5477" coordsize="6781,0" path="m4963,5477l11744,5477e" filled="f" stroked="t" strokeweight=".716096pt" strokecolor="#5B605B">
                <v:path arrowok="t"/>
              </v:shape>
            </v:group>
            <v:group style="position:absolute;left:2406;top:5718;width:9338;height:2" coordorigin="2406,5718" coordsize="9338,2">
              <v:shape style="position:absolute;left:2406;top:5718;width:9338;height:2" coordorigin="2406,5718" coordsize="9338,0" path="m2406,5718l11744,5718e" filled="f" stroked="t" strokeweight=".716096pt" strokecolor="#5B5B5B">
                <v:path arrowok="t"/>
              </v:shape>
            </v:group>
            <v:group style="position:absolute;left:358;top:5965;width:1332;height:2" coordorigin="358,5965" coordsize="1332,2">
              <v:shape style="position:absolute;left:358;top:5965;width:1332;height:2" coordorigin="358,5965" coordsize="1332,0" path="m358,5965l1690,5965e" filled="f" stroked="t" strokeweight=".716096pt" strokecolor="#7C8080">
                <v:path arrowok="t"/>
              </v:shape>
            </v:group>
            <v:group style="position:absolute;left:1633;top:5965;width:5772;height:2" coordorigin="1633,5965" coordsize="5772,2">
              <v:shape style="position:absolute;left:1633;top:5965;width:5772;height:2" coordorigin="1633,5965" coordsize="5772,0" path="m1633,5965l7404,5965e" filled="f" stroked="t" strokeweight=".716096pt" strokecolor="#5B605B">
                <v:path arrowok="t"/>
              </v:shape>
            </v:group>
            <v:group style="position:absolute;left:2363;top:5693;width:2;height:538" coordorigin="2363,5693" coordsize="2,538">
              <v:shape style="position:absolute;left:2363;top:5693;width:2;height:538" coordorigin="2363,5693" coordsize="0,538" path="m2363,6231l2363,5693e" filled="f" stroked="t" strokeweight=".358048pt" strokecolor="#676B6B">
                <v:path arrowok="t"/>
              </v:shape>
            </v:group>
            <v:group style="position:absolute;left:4966;top:4508;width:2;height:2175" coordorigin="4966,4508" coordsize="2,2175">
              <v:shape style="position:absolute;left:4966;top:4508;width:2;height:2175" coordorigin="4966,4508" coordsize="0,2175" path="m4966,6683l4966,4508e" filled="f" stroked="t" strokeweight=".716096pt" strokecolor="#606060">
                <v:path arrowok="t"/>
              </v:shape>
            </v:group>
            <v:group style="position:absolute;left:7347;top:5958;width:329;height:2" coordorigin="7347,5958" coordsize="329,2">
              <v:shape style="position:absolute;left:7347;top:5958;width:329;height:2" coordorigin="7347,5958" coordsize="329,0" path="m7347,5958l7677,5958e" filled="f" stroked="t" strokeweight=".358048pt" strokecolor="#3F443F">
                <v:path arrowok="t"/>
              </v:shape>
            </v:group>
            <v:group style="position:absolute;left:7583;top:5955;width:4161;height:2" coordorigin="7583,5955" coordsize="4161,2">
              <v:shape style="position:absolute;left:7583;top:5955;width:4161;height:2" coordorigin="7583,5955" coordsize="4161,0" path="m7583,5955l11744,5955e" filled="f" stroked="t" strokeweight=".716096pt" strokecolor="#606460">
                <v:path arrowok="t"/>
              </v:shape>
            </v:group>
            <v:group style="position:absolute;left:7877;top:5951;width:2;height:732" coordorigin="7877,5951" coordsize="2,732">
              <v:shape style="position:absolute;left:7877;top:5951;width:2;height:732" coordorigin="7877,5951" coordsize="0,732" path="m7877,6683l7877,5951e" filled="f" stroked="t" strokeweight=".716096pt" strokecolor="#606060">
                <v:path arrowok="t"/>
              </v:shape>
            </v:group>
            <v:group style="position:absolute;left:2363;top:6231;width:2;height:424" coordorigin="2363,6231" coordsize="2,424">
              <v:shape style="position:absolute;left:2363;top:6231;width:2;height:424" coordorigin="2363,6231" coordsize="0,424" path="m2363,6654l2363,6231e" filled="f" stroked="t" strokeweight=".358048pt" strokecolor="#000000">
                <v:path arrowok="t"/>
              </v:shape>
            </v:group>
            <v:group style="position:absolute;left:2399;top:6428;width:9345;height:2" coordorigin="2399,6428" coordsize="9345,2">
              <v:shape style="position:absolute;left:2399;top:6428;width:9345;height:2" coordorigin="2399,6428" coordsize="9345,0" path="m2399,6428l11744,6428e" filled="f" stroked="t" strokeweight=".716096pt" strokecolor="#606464">
                <v:path arrowok="t"/>
              </v:shape>
            </v:group>
            <v:group style="position:absolute;left:2399;top:6672;width:9345;height:2" coordorigin="2399,6672" coordsize="9345,2">
              <v:shape style="position:absolute;left:2399;top:6672;width:9345;height:2" coordorigin="2399,6672" coordsize="9345,0" path="m2399,6672l11744,6672e" filled="f" stroked="t" strokeweight=".716096pt" strokecolor="#606464">
                <v:path arrowok="t"/>
              </v:shape>
            </v:group>
            <v:group style="position:absolute;left:358;top:6920;width:759;height:2" coordorigin="358,6920" coordsize="759,2">
              <v:shape style="position:absolute;left:358;top:6920;width:759;height:2" coordorigin="358,6920" coordsize="759,0" path="m358,6920l1117,6920e" filled="f" stroked="t" strokeweight=".716096pt" strokecolor="#87878C">
                <v:path arrowok="t"/>
              </v:shape>
            </v:group>
            <v:group style="position:absolute;left:1053;top:6916;width:637;height:2" coordorigin="1053,6916" coordsize="637,2">
              <v:shape style="position:absolute;left:1053;top:6916;width:637;height:2" coordorigin="1053,6916" coordsize="637,0" path="m1053,6916l1690,6916e" filled="f" stroked="t" strokeweight=".358048pt" strokecolor="#777777">
                <v:path arrowok="t"/>
              </v:shape>
            </v:group>
            <v:group style="position:absolute;left:1633;top:6916;width:766;height:2" coordorigin="1633,6916" coordsize="766,2">
              <v:shape style="position:absolute;left:1633;top:6916;width:766;height:2" coordorigin="1633,6916" coordsize="766,0" path="m1633,6916l2399,6916e" filled="f" stroked="t" strokeweight=".358048pt" strokecolor="#646767">
                <v:path arrowok="t"/>
              </v:shape>
            </v:group>
            <v:group style="position:absolute;left:2363;top:6647;width:2;height:524" coordorigin="2363,6647" coordsize="2,524">
              <v:shape style="position:absolute;left:2363;top:6647;width:2;height:524" coordorigin="2363,6647" coordsize="0,524" path="m2363,7171l2363,6647e" filled="f" stroked="t" strokeweight=".358048pt" strokecolor="#8C8C8C">
                <v:path arrowok="t"/>
              </v:shape>
            </v:group>
            <v:group style="position:absolute;left:2299;top:6913;width:9445;height:2" coordorigin="2299,6913" coordsize="9445,2">
              <v:shape style="position:absolute;left:2299;top:6913;width:9445;height:2" coordorigin="2299,6913" coordsize="9445,0" path="m2299,6913l11744,6913e" filled="f" stroked="t" strokeweight=".716096pt" strokecolor="#676B6B">
                <v:path arrowok="t"/>
              </v:shape>
            </v:group>
            <v:group style="position:absolute;left:358;top:1823;width:2;height:12706" coordorigin="358,1823" coordsize="2,12706">
              <v:shape style="position:absolute;left:358;top:1823;width:2;height:12706" coordorigin="358,1823" coordsize="0,12706" path="m358,14529l358,1823e" filled="f" stroked="t" strokeweight=".716096pt" strokecolor="#707070">
                <v:path arrowok="t"/>
              </v:shape>
            </v:group>
            <v:group style="position:absolute;left:351;top:7387;width:1339;height:2" coordorigin="351,7387" coordsize="1339,2">
              <v:shape style="position:absolute;left:351;top:7387;width:1339;height:2" coordorigin="351,7387" coordsize="1339,0" path="m351,7387l1690,7387e" filled="f" stroked="t" strokeweight=".716096pt" strokecolor="#8C9090">
                <v:path arrowok="t"/>
              </v:shape>
            </v:group>
            <v:group style="position:absolute;left:2363;top:7164;width:2;height:208" coordorigin="2363,7164" coordsize="2,208">
              <v:shape style="position:absolute;left:2363;top:7164;width:2;height:208" coordorigin="2363,7164" coordsize="0,208" path="m2363,7372l2363,7164e" filled="f" stroked="t" strokeweight=".358048pt" strokecolor="#000000">
                <v:path arrowok="t"/>
              </v:shape>
            </v:group>
            <v:group style="position:absolute;left:1568;top:7383;width:10176;height:2" coordorigin="1568,7383" coordsize="10176,2">
              <v:shape style="position:absolute;left:1568;top:7383;width:10176;height:2" coordorigin="1568,7383" coordsize="10176,0" path="m1568,7383l11744,7383e" filled="f" stroked="t" strokeweight=".716096pt" strokecolor="#676B6B">
                <v:path arrowok="t"/>
              </v:shape>
            </v:group>
            <v:group style="position:absolute;left:11740;top:7135;width:2;height:266" coordorigin="11740,7135" coordsize="2,266">
              <v:shape style="position:absolute;left:11740;top:7135;width:2;height:266" coordorigin="11740,7135" coordsize="0,266" path="m11740,7401l11740,7135e" filled="f" stroked="t" strokeweight=".358048pt" strokecolor="#484848">
                <v:path arrowok="t"/>
              </v:shape>
            </v:group>
            <v:group style="position:absolute;left:2395;top:7322;width:2;height:1881" coordorigin="2395,7322" coordsize="2,1881">
              <v:shape style="position:absolute;left:2395;top:7322;width:2;height:1881" coordorigin="2395,7322" coordsize="0,1881" path="m2395,9203l2395,7322e" filled="f" stroked="t" strokeweight=".716096pt" strokecolor="#808080">
                <v:path arrowok="t"/>
              </v:shape>
            </v:group>
            <v:group style="position:absolute;left:4963;top:7379;width:2;height:732" coordorigin="4963,7379" coordsize="2,732">
              <v:shape style="position:absolute;left:4963;top:7379;width:2;height:732" coordorigin="4963,7379" coordsize="0,732" path="m4963,8112l4963,7379e" filled="f" stroked="t" strokeweight=".716096pt" strokecolor="#676767">
                <v:path arrowok="t"/>
              </v:shape>
            </v:group>
            <v:group style="position:absolute;left:4955;top:7620;width:6796;height:2" coordorigin="4955,7620" coordsize="6796,2">
              <v:shape style="position:absolute;left:4955;top:7620;width:6796;height:2" coordorigin="4955,7620" coordsize="6796,0" path="m4955,7620l11751,7620e" filled="f" stroked="t" strokeweight=".716096pt" strokecolor="#676B6B">
                <v:path arrowok="t"/>
              </v:shape>
            </v:group>
            <v:group style="position:absolute;left:4955;top:7864;width:6789;height:2" coordorigin="4955,7864" coordsize="6789,2">
              <v:shape style="position:absolute;left:4955;top:7864;width:6789;height:2" coordorigin="4955,7864" coordsize="6789,0" path="m4955,7864l11744,7864e" filled="f" stroked="t" strokeweight=".716096pt" strokecolor="#646767">
                <v:path arrowok="t"/>
              </v:shape>
            </v:group>
            <v:group style="position:absolute;left:351;top:8105;width:1375;height:2" coordorigin="351,8105" coordsize="1375,2">
              <v:shape style="position:absolute;left:351;top:8105;width:1375;height:2" coordorigin="351,8105" coordsize="1375,0" path="m351,8105l1726,8105e" filled="f" stroked="t" strokeweight=".716096pt" strokecolor="#838787">
                <v:path arrowok="t"/>
              </v:shape>
            </v:group>
            <v:group style="position:absolute;left:1547;top:8105;width:5858;height:2" coordorigin="1547,8105" coordsize="5858,2">
              <v:shape style="position:absolute;left:1547;top:8105;width:5858;height:2" coordorigin="1547,8105" coordsize="5858,0" path="m1547,8105l7404,8105e" filled="f" stroked="t" strokeweight=".716096pt" strokecolor="#676B6B">
                <v:path arrowok="t"/>
              </v:shape>
            </v:group>
            <v:group style="position:absolute;left:7347;top:8097;width:4404;height:2" coordorigin="7347,8097" coordsize="4404,2">
              <v:shape style="position:absolute;left:7347;top:8097;width:4404;height:2" coordorigin="7347,8097" coordsize="4404,0" path="m7347,8097l11751,8097e" filled="f" stroked="t" strokeweight=".716096pt" strokecolor="#676767">
                <v:path arrowok="t"/>
              </v:shape>
            </v:group>
            <v:group style="position:absolute;left:351;top:8944;width:1339;height:2" coordorigin="351,8944" coordsize="1339,2">
              <v:shape style="position:absolute;left:351;top:8944;width:1339;height:2" coordorigin="351,8944" coordsize="1339,0" path="m351,8944l1690,8944e" filled="f" stroked="t" strokeweight=".716096pt" strokecolor="#7C807C">
                <v:path arrowok="t"/>
              </v:shape>
            </v:group>
            <v:group style="position:absolute;left:1633;top:8944;width:766;height:2" coordorigin="1633,8944" coordsize="766,2">
              <v:shape style="position:absolute;left:1633;top:8944;width:766;height:2" coordorigin="1633,8944" coordsize="766,0" path="m1633,8944l2399,8944e" filled="f" stroked="t" strokeweight=".358048pt" strokecolor="#606464">
                <v:path arrowok="t"/>
              </v:shape>
            </v:group>
            <v:group style="position:absolute;left:2141;top:8937;width:9603;height:2" coordorigin="2141,8937" coordsize="9603,2">
              <v:shape style="position:absolute;left:2141;top:8937;width:9603;height:2" coordorigin="2141,8937" coordsize="9603,0" path="m2141,8937l11744,8937e" filled="f" stroked="t" strokeweight=".716096pt" strokecolor="#606464">
                <v:path arrowok="t"/>
              </v:shape>
            </v:group>
            <v:group style="position:absolute;left:2395;top:9138;width:2;height:280" coordorigin="2395,9138" coordsize="2,280">
              <v:shape style="position:absolute;left:2395;top:9138;width:2;height:280" coordorigin="2395,9138" coordsize="0,280" path="m2395,9418l2395,9138e" filled="f" stroked="t" strokeweight=".358048pt" strokecolor="#646464">
                <v:path arrowok="t"/>
              </v:shape>
            </v:group>
            <v:group style="position:absolute;left:344;top:9827;width:2055;height:2" coordorigin="344,9827" coordsize="2055,2">
              <v:shape style="position:absolute;left:344;top:9827;width:2055;height:2" coordorigin="344,9827" coordsize="2055,0" path="m344,9827l2399,9827e" filled="f" stroked="t" strokeweight=".716096pt" strokecolor="#777777">
                <v:path arrowok="t"/>
              </v:shape>
            </v:group>
            <v:group style="position:absolute;left:2392;top:9354;width:2;height:1565" coordorigin="2392,9354" coordsize="2,1565">
              <v:shape style="position:absolute;left:2392;top:9354;width:2;height:1565" coordorigin="2392,9354" coordsize="0,1565" path="m2392,10918l2392,9354e" filled="f" stroked="t" strokeweight=".716096pt" strokecolor="#7C7C7C">
                <v:path arrowok="t"/>
              </v:shape>
            </v:group>
            <v:group style="position:absolute;left:659;top:9824;width:11085;height:2" coordorigin="659,9824" coordsize="11085,2">
              <v:shape style="position:absolute;left:659;top:9824;width:11085;height:2" coordorigin="659,9824" coordsize="11085,0" path="m659,9824l11744,9824e" filled="f" stroked="t" strokeweight=".716096pt" strokecolor="#5B6060">
                <v:path arrowok="t"/>
              </v:shape>
            </v:group>
            <v:group style="position:absolute;left:344;top:10165;width:3301;height:2" coordorigin="344,10165" coordsize="3301,2">
              <v:shape style="position:absolute;left:344;top:10165;width:3301;height:2" coordorigin="344,10165" coordsize="3301,0" path="m344,10165l3645,10165e" filled="f" stroked="t" strokeweight=".716096pt" strokecolor="#676B6B">
                <v:path arrowok="t"/>
              </v:shape>
            </v:group>
            <v:group style="position:absolute;left:7011;top:9799;width:2;height:352" coordorigin="7011,9799" coordsize="2,352">
              <v:shape style="position:absolute;left:7011;top:9799;width:2;height:352" coordorigin="7011,9799" coordsize="0,352" path="m7011,10150l7011,9799e" filled="f" stroked="t" strokeweight=".358048pt" strokecolor="#444848">
                <v:path arrowok="t"/>
              </v:shape>
            </v:group>
            <v:group style="position:absolute;left:3580;top:10161;width:7139;height:2" coordorigin="3580,10161" coordsize="7139,2">
              <v:shape style="position:absolute;left:3580;top:10161;width:7139;height:2" coordorigin="3580,10161" coordsize="7139,0" path="m3580,10161l10720,10161e" filled="f" stroked="t" strokeweight=".716096pt" strokecolor="#575757">
                <v:path arrowok="t"/>
              </v:shape>
            </v:group>
            <v:group style="position:absolute;left:10656;top:10154;width:1088;height:2" coordorigin="10656,10154" coordsize="1088,2">
              <v:shape style="position:absolute;left:10656;top:10154;width:1088;height:2" coordorigin="10656,10154" coordsize="1088,0" path="m10656,10154l11744,10154e" filled="f" stroked="t" strokeweight=".358048pt" strokecolor="#4F544F">
                <v:path arrowok="t"/>
              </v:shape>
            </v:group>
            <v:group style="position:absolute;left:344;top:10402;width:3659;height:2" coordorigin="344,10402" coordsize="3659,2">
              <v:shape style="position:absolute;left:344;top:10402;width:3659;height:2" coordorigin="344,10402" coordsize="3659,0" path="m344,10402l4003,10402e" filled="f" stroked="t" strokeweight=".716096pt" strokecolor="#6B7070">
                <v:path arrowok="t"/>
              </v:shape>
            </v:group>
            <v:group style="position:absolute;left:3860;top:10398;width:7884;height:2" coordorigin="3860,10398" coordsize="7884,2">
              <v:shape style="position:absolute;left:3860;top:10398;width:7884;height:2" coordorigin="3860,10398" coordsize="7884,0" path="m3860,10398l11744,10398e" filled="f" stroked="t" strokeweight=".716096pt" strokecolor="#575B5B">
                <v:path arrowok="t"/>
              </v:shape>
            </v:group>
            <v:group style="position:absolute;left:344;top:10879;width:1346;height:2" coordorigin="344,10879" coordsize="1346,2">
              <v:shape style="position:absolute;left:344;top:10879;width:1346;height:2" coordorigin="344,10879" coordsize="1346,0" path="m344,10879l1690,10879e" filled="f" stroked="t" strokeweight=".716096pt" strokecolor="#747777">
                <v:path arrowok="t"/>
              </v:shape>
            </v:group>
            <v:group style="position:absolute;left:1633;top:10875;width:1726;height:2" coordorigin="1633,10875" coordsize="1726,2">
              <v:shape style="position:absolute;left:1633;top:10875;width:1726;height:2" coordorigin="1633,10875" coordsize="1726,0" path="m1633,10875l3358,10875e" filled="f" stroked="t" strokeweight=".716096pt" strokecolor="#606464">
                <v:path arrowok="t"/>
              </v:shape>
            </v:group>
            <v:group style="position:absolute;left:3294;top:10875;width:3760;height:2" coordorigin="3294,10875" coordsize="3760,2">
              <v:shape style="position:absolute;left:3294;top:10875;width:3760;height:2" coordorigin="3294,10875" coordsize="3760,0" path="m3294,10875l7054,10875e" filled="f" stroked="t" strokeweight=".716096pt" strokecolor="#4B4F4F">
                <v:path arrowok="t"/>
              </v:shape>
            </v:group>
            <v:group style="position:absolute;left:7519;top:10868;width:2284;height:2" coordorigin="7519,10868" coordsize="2284,2">
              <v:shape style="position:absolute;left:7519;top:10868;width:2284;height:2" coordorigin="7519,10868" coordsize="2284,0" path="m7519,10868l9803,10868e" filled="f" stroked="t" strokeweight=".716096pt" strokecolor="#545757">
                <v:path arrowok="t"/>
              </v:shape>
            </v:group>
            <v:group style="position:absolute;left:6975;top:10868;width:4769;height:2" coordorigin="6975,10868" coordsize="4769,2">
              <v:shape style="position:absolute;left:6975;top:10868;width:4769;height:2" coordorigin="6975,10868" coordsize="4769,0" path="m6975,10868l11744,10868e" filled="f" stroked="t" strokeweight=".716096pt" strokecolor="#575B5B">
                <v:path arrowok="t"/>
              </v:shape>
            </v:group>
            <v:group style="position:absolute;left:337;top:11116;width:1353;height:2" coordorigin="337,11116" coordsize="1353,2">
              <v:shape style="position:absolute;left:337;top:11116;width:1353;height:2" coordorigin="337,11116" coordsize="1353,0" path="m337,11116l1690,11116e" filled="f" stroked="t" strokeweight=".358048pt" strokecolor="#676B6B">
                <v:path arrowok="t"/>
              </v:shape>
            </v:group>
            <v:group style="position:absolute;left:347;top:8205;width:2;height:3668" coordorigin="347,8205" coordsize="2,3668">
              <v:shape style="position:absolute;left:347;top:8205;width:2;height:3668" coordorigin="347,8205" coordsize="0,3668" path="m347,11873l347,8205e" filled="f" stroked="t" strokeweight=".716096pt" strokecolor="#6B6B6B">
                <v:path arrowok="t"/>
              </v:shape>
            </v:group>
            <v:group style="position:absolute;left:1633;top:11116;width:3380;height:2" coordorigin="1633,11116" coordsize="3380,2">
              <v:shape style="position:absolute;left:1633;top:11116;width:3380;height:2" coordorigin="1633,11116" coordsize="3380,0" path="m1633,11116l5013,11116e" filled="f" stroked="t" strokeweight=".716096pt" strokecolor="#575757">
                <v:path arrowok="t"/>
              </v:shape>
            </v:group>
            <v:group style="position:absolute;left:2388;top:10840;width:2;height:294" coordorigin="2388,10840" coordsize="2,294">
              <v:shape style="position:absolute;left:2388;top:10840;width:2;height:294" coordorigin="2388,10840" coordsize="0,294" path="m2388,11134l2388,10840e" filled="f" stroked="t" strokeweight=".358048pt" strokecolor="#4F4F4F">
                <v:path arrowok="t"/>
              </v:shape>
            </v:group>
            <v:group style="position:absolute;left:4920;top:11119;width:501;height:2" coordorigin="4920,11119" coordsize="501,2">
              <v:shape style="position:absolute;left:4920;top:11119;width:501;height:2" coordorigin="4920,11119" coordsize="501,0" path="m4920,11119l5421,11119e" filled="f" stroked="t" strokeweight=".358048pt" strokecolor="#444844">
                <v:path arrowok="t"/>
              </v:shape>
            </v:group>
            <v:group style="position:absolute;left:5356;top:11116;width:408;height:2" coordorigin="5356,11116" coordsize="408,2">
              <v:shape style="position:absolute;left:5356;top:11116;width:408;height:2" coordorigin="5356,11116" coordsize="408,0" path="m5356,11116l5765,11116e" filled="f" stroked="t" strokeweight=".358048pt" strokecolor="#232823">
                <v:path arrowok="t"/>
              </v:shape>
            </v:group>
            <v:group style="position:absolute;left:5700;top:11109;width:6044;height:2" coordorigin="5700,11109" coordsize="6044,2">
              <v:shape style="position:absolute;left:5700;top:11109;width:6044;height:2" coordorigin="5700,11109" coordsize="6044,0" path="m5700,11109l11744,11109e" filled="f" stroked="t" strokeweight=".716096pt" strokecolor="#545454">
                <v:path arrowok="t"/>
              </v:shape>
            </v:group>
            <v:group style="position:absolute;left:11740;top:10840;width:2;height:294" coordorigin="11740,10840" coordsize="2,294">
              <v:shape style="position:absolute;left:11740;top:10840;width:2;height:294" coordorigin="11740,10840" coordsize="0,294" path="m11740,11134l11740,10840e" filled="f" stroked="t" strokeweight=".358048pt" strokecolor="#383838">
                <v:path arrowok="t"/>
              </v:shape>
            </v:group>
            <v:group style="position:absolute;left:337;top:11356;width:1361;height:2" coordorigin="337,11356" coordsize="1361,2">
              <v:shape style="position:absolute;left:337;top:11356;width:1361;height:2" coordorigin="337,11356" coordsize="1361,0" path="m337,11356l1697,11356e" filled="f" stroked="t" strokeweight=".716096pt" strokecolor="#747474">
                <v:path arrowok="t"/>
              </v:shape>
            </v:group>
            <v:group style="position:absolute;left:1088;top:11084;width:2;height:258" coordorigin="1088,11084" coordsize="2,258">
              <v:shape style="position:absolute;left:1088;top:11084;width:2;height:258" coordorigin="1088,11084" coordsize="0,258" path="m1088,11342l1088,11084e" filled="f" stroked="t" strokeweight=".358048pt" strokecolor="#707470">
                <v:path arrowok="t"/>
              </v:shape>
            </v:group>
            <v:group style="position:absolute;left:1661;top:11084;width:2;height:258" coordorigin="1661,11084" coordsize="2,258">
              <v:shape style="position:absolute;left:1661;top:11084;width:2;height:258" coordorigin="1661,11084" coordsize="0,258" path="m1661,11342l1661,11084e" filled="f" stroked="t" strokeweight=".358048pt" strokecolor="#606464">
                <v:path arrowok="t"/>
              </v:shape>
            </v:group>
            <v:group style="position:absolute;left:1633;top:11356;width:5407;height:2" coordorigin="1633,11356" coordsize="5407,2">
              <v:shape style="position:absolute;left:1633;top:11356;width:5407;height:2" coordorigin="1633,11356" coordsize="5407,0" path="m1633,11356l7039,11356e" filled="f" stroked="t" strokeweight=".716096pt" strokecolor="#575757">
                <v:path arrowok="t"/>
              </v:shape>
            </v:group>
            <v:group style="position:absolute;left:2385;top:11055;width:2;height:316" coordorigin="2385,11055" coordsize="2,316">
              <v:shape style="position:absolute;left:2385;top:11055;width:2;height:316" coordorigin="2385,11055" coordsize="0,316" path="m2385,11371l2385,11055e" filled="f" stroked="t" strokeweight=".716096pt" strokecolor="#646464">
                <v:path arrowok="t"/>
              </v:shape>
            </v:group>
            <v:group style="position:absolute;left:6975;top:11353;width:702;height:2" coordorigin="6975,11353" coordsize="702,2">
              <v:shape style="position:absolute;left:6975;top:11353;width:702;height:2" coordorigin="6975,11353" coordsize="702,0" path="m6975,11353l7677,11353e" filled="f" stroked="t" strokeweight=".358048pt" strokecolor="#2B2F2B">
                <v:path arrowok="t"/>
              </v:shape>
            </v:group>
            <v:group style="position:absolute;left:7677;top:11349;width:2105;height:2" coordorigin="7677,11349" coordsize="2105,2">
              <v:shape style="position:absolute;left:7677;top:11349;width:2105;height:2" coordorigin="7677,11349" coordsize="2105,0" path="m7677,11349l9782,11349e" filled="f" stroked="t" strokeweight=".716096pt" strokecolor="#4F5454">
                <v:path arrowok="t"/>
              </v:shape>
            </v:group>
            <v:group style="position:absolute;left:7612;top:11349;width:4132;height:2" coordorigin="7612,11349" coordsize="4132,2">
              <v:shape style="position:absolute;left:7612;top:11349;width:4132;height:2" coordorigin="7612,11349" coordsize="4132,0" path="m7612,11349l11744,11349e" filled="f" stroked="t" strokeweight=".716096pt" strokecolor="#575B5B">
                <v:path arrowok="t"/>
              </v:shape>
            </v:group>
            <v:group style="position:absolute;left:11737;top:11055;width:2;height:316" coordorigin="11737,11055" coordsize="2,316">
              <v:shape style="position:absolute;left:11737;top:11055;width:2;height:316" coordorigin="11737,11055" coordsize="0,316" path="m11737,11371l11737,11055e" filled="f" stroked="t" strokeweight=".358048pt" strokecolor="#4B4B4B">
                <v:path arrowok="t"/>
              </v:shape>
            </v:group>
            <v:group style="position:absolute;left:1088;top:11320;width:2;height:524" coordorigin="1088,11320" coordsize="2,524">
              <v:shape style="position:absolute;left:1088;top:11320;width:2;height:524" coordorigin="1088,11320" coordsize="0,524" path="m1088,11844l1088,11320e" filled="f" stroked="t" strokeweight=".358048pt" strokecolor="#878C8C">
                <v:path arrowok="t"/>
              </v:shape>
            </v:group>
            <v:group style="position:absolute;left:1661;top:11320;width:2;height:524" coordorigin="1661,11320" coordsize="2,524">
              <v:shape style="position:absolute;left:1661;top:11320;width:2;height:524" coordorigin="1661,11320" coordsize="0,524" path="m1661,11844l1661,11320e" filled="f" stroked="t" strokeweight=".358048pt" strokecolor="#777C77">
                <v:path arrowok="t"/>
              </v:shape>
            </v:group>
            <v:group style="position:absolute;left:2385;top:11292;width:2;height:1134" coordorigin="2385,11292" coordsize="2,1134">
              <v:shape style="position:absolute;left:2385;top:11292;width:2;height:1134" coordorigin="2385,11292" coordsize="0,1134" path="m2385,12426l2385,11292e" filled="f" stroked="t" strokeweight=".716096pt" strokecolor="#7C7C7C">
                <v:path arrowok="t"/>
              </v:shape>
            </v:group>
            <v:group style="position:absolute;left:1088;top:11844;width:2;height:1371" coordorigin="1088,11844" coordsize="2,1371">
              <v:shape style="position:absolute;left:1088;top:11844;width:2;height:1371" coordorigin="1088,11844" coordsize="0,1371" path="m1088,13216l1088,11844e" filled="f" stroked="t" strokeweight=".358048pt" strokecolor="#000000">
                <v:path arrowok="t"/>
              </v:shape>
            </v:group>
            <v:group style="position:absolute;left:1661;top:11844;width:2;height:1371" coordorigin="1661,11844" coordsize="2,1371">
              <v:shape style="position:absolute;left:1661;top:11844;width:2;height:1371" coordorigin="1661,11844" coordsize="0,1371" path="m1661,13216l1661,11844e" filled="f" stroked="t" strokeweight=".358048pt" strokecolor="#000000">
                <v:path arrowok="t"/>
              </v:shape>
            </v:group>
            <v:group style="position:absolute;left:340;top:12031;width:2;height:395" coordorigin="340,12031" coordsize="2,395">
              <v:shape style="position:absolute;left:340;top:12031;width:2;height:395" coordorigin="340,12031" coordsize="0,395" path="m340,12426l340,12031e" filled="f" stroked="t" strokeweight=".358048pt" strokecolor="#6B6B6B">
                <v:path arrowok="t"/>
              </v:shape>
            </v:group>
            <v:group style="position:absolute;left:340;top:12361;width:2;height:409" coordorigin="340,12361" coordsize="2,409">
              <v:shape style="position:absolute;left:340;top:12361;width:2;height:409" coordorigin="340,12361" coordsize="0,409" path="m340,12771l340,12361e" filled="f" stroked="t" strokeweight=".358048pt" strokecolor="#4F4F4F">
                <v:path arrowok="t"/>
              </v:shape>
            </v:group>
            <v:group style="position:absolute;left:2381;top:12361;width:2;height:409" coordorigin="2381,12361" coordsize="2,409">
              <v:shape style="position:absolute;left:2381;top:12361;width:2;height:409" coordorigin="2381,12361" coordsize="0,409" path="m2381,12771l2381,12361e" filled="f" stroked="t" strokeweight=".358048pt" strokecolor="#606060">
                <v:path arrowok="t"/>
              </v:shape>
            </v:group>
            <v:group style="position:absolute;left:7408;top:12706;width:2;height:316" coordorigin="7408,12706" coordsize="2,316">
              <v:shape style="position:absolute;left:7408;top:12706;width:2;height:316" coordorigin="7408,12706" coordsize="0,316" path="m7408,13022l7408,12706e" filled="f" stroked="t" strokeweight=".358048pt" strokecolor="#545454">
                <v:path arrowok="t"/>
              </v:shape>
            </v:group>
            <v:group style="position:absolute;left:7408;top:12957;width:2;height:287" coordorigin="7408,12957" coordsize="2,287">
              <v:shape style="position:absolute;left:7408;top:12957;width:2;height:287" coordorigin="7408,12957" coordsize="0,287" path="m7408,13244l7408,12957e" filled="f" stroked="t" strokeweight=".358048pt" strokecolor="#383838">
                <v:path arrowok="t"/>
              </v:shape>
            </v:group>
            <v:group style="position:absolute;left:11740;top:12957;width:2;height:287" coordorigin="11740,12957" coordsize="2,287">
              <v:shape style="position:absolute;left:11740;top:12957;width:2;height:287" coordorigin="11740,12957" coordsize="0,287" path="m11740,13244l11740,12957e" filled="f" stroked="t" strokeweight=".358048pt" strokecolor="#484848">
                <v:path arrowok="t"/>
              </v:shape>
            </v:group>
            <v:group style="position:absolute;left:322;top:13496;width:408;height:2" coordorigin="322,13496" coordsize="408,2">
              <v:shape style="position:absolute;left:322;top:13496;width:408;height:2" coordorigin="322,13496" coordsize="408,0" path="m322,13496l730,13496e" filled="f" stroked="t" strokeweight=".358048pt" strokecolor="#8C8C8C">
                <v:path arrowok="t"/>
              </v:shape>
            </v:group>
            <v:group style="position:absolute;left:730;top:13496;width:365;height:2" coordorigin="730,13496" coordsize="365,2">
              <v:shape style="position:absolute;left:730;top:13496;width:365;height:2" coordorigin="730,13496" coordsize="365,0" path="m730,13496l1096,13496e" filled="f" stroked="t" strokeweight=".358048pt" strokecolor="#000000">
                <v:path arrowok="t"/>
              </v:shape>
            </v:group>
            <v:group style="position:absolute;left:1088;top:13208;width:2;height:294" coordorigin="1088,13208" coordsize="2,294">
              <v:shape style="position:absolute;left:1088;top:13208;width:2;height:294" coordorigin="1088,13208" coordsize="0,294" path="m1088,13503l1088,13208e" filled="f" stroked="t" strokeweight=".358048pt" strokecolor="#747474">
                <v:path arrowok="t"/>
              </v:shape>
            </v:group>
            <v:group style="position:absolute;left:1081;top:13496;width:1289;height:2" coordorigin="1081,13496" coordsize="1289,2">
              <v:shape style="position:absolute;left:1081;top:13496;width:1289;height:2" coordorigin="1081,13496" coordsize="1289,0" path="m1081,13496l2370,13496e" filled="f" stroked="t" strokeweight=".358048pt" strokecolor="#808080">
                <v:path arrowok="t"/>
              </v:shape>
            </v:group>
            <v:group style="position:absolute;left:1661;top:13208;width:2;height:294" coordorigin="1661,13208" coordsize="2,294">
              <v:shape style="position:absolute;left:1661;top:13208;width:2;height:294" coordorigin="1661,13208" coordsize="0,294" path="m1661,13503l1661,13208e" filled="f" stroked="t" strokeweight=".358048pt" strokecolor="#7C8080">
                <v:path arrowok="t"/>
              </v:shape>
            </v:group>
            <v:group style="position:absolute;left:7404;top:11105;width:2;height:4716" coordorigin="7404,11105" coordsize="2,4716">
              <v:shape style="position:absolute;left:7404;top:11105;width:2;height:4716" coordorigin="7404,11105" coordsize="0,4716" path="m7404,15821l7404,11105e" filled="f" stroked="t" strokeweight=".716096pt" strokecolor="#676767">
                <v:path arrowok="t"/>
              </v:shape>
            </v:group>
            <v:group style="position:absolute;left:1088;top:13496;width:2;height:1328" coordorigin="1088,13496" coordsize="2,1328">
              <v:shape style="position:absolute;left:1088;top:13496;width:2;height:1328" coordorigin="1088,13496" coordsize="0,1328" path="m1088,14824l1088,13496e" filled="f" stroked="t" strokeweight=".716096pt" strokecolor="#000000">
                <v:path arrowok="t"/>
              </v:shape>
            </v:group>
            <v:group style="position:absolute;left:1661;top:13496;width:2;height:1450" coordorigin="1661,13496" coordsize="2,1450">
              <v:shape style="position:absolute;left:1661;top:13496;width:2;height:1450" coordorigin="1661,13496" coordsize="0,1450" path="m1661,14946l1661,13496e" filled="f" stroked="t" strokeweight=".716096pt" strokecolor="#000000">
                <v:path arrowok="t"/>
              </v:shape>
            </v:group>
            <v:group style="position:absolute;left:7404;top:13438;width:2;height:416" coordorigin="7404,13438" coordsize="2,416">
              <v:shape style="position:absolute;left:7404;top:13438;width:2;height:416" coordorigin="7404,13438" coordsize="0,416" path="m7404,13854l7404,13438e" filled="f" stroked="t" strokeweight=".716096pt" strokecolor="#7C7C7C">
                <v:path arrowok="t"/>
              </v:shape>
            </v:group>
            <v:group style="position:absolute;left:9452;top:13528;width:72;height:2" coordorigin="9452,13528" coordsize="72,2">
              <v:shape style="position:absolute;left:9452;top:13528;width:72;height:2" coordorigin="9452,13528" coordsize="72,0" path="m9452,13528l9524,13528e" filled="f" stroked="t" strokeweight="3.580482pt" strokecolor="#8080CF">
                <v:path arrowok="t"/>
              </v:shape>
            </v:group>
            <v:group style="position:absolute;left:9456;top:13524;width:2;height:258" coordorigin="9456,13524" coordsize="2,258">
              <v:shape style="position:absolute;left:9456;top:13524;width:2;height:258" coordorigin="9456,13524" coordsize="0,258" path="m9456,13783l9456,13524e" filled="f" stroked="t" strokeweight=".716096pt" strokecolor="#8080CF">
                <v:path arrowok="t"/>
              </v:shape>
            </v:group>
            <v:group style="position:absolute;left:6366;top:13890;width:2;height:287" coordorigin="6366,13890" coordsize="2,287">
              <v:shape style="position:absolute;left:6366;top:13890;width:2;height:287" coordorigin="6366,13890" coordsize="0,287" path="m6366,14177l6366,13890e" filled="f" stroked="t" strokeweight="1.432193pt" strokecolor="#6060B8">
                <v:path arrowok="t"/>
              </v:shape>
            </v:group>
            <v:group style="position:absolute;left:2374;top:12706;width:2;height:2268" coordorigin="2374,12706" coordsize="2,2268">
              <v:shape style="position:absolute;left:2374;top:12706;width:2;height:2268" coordorigin="2374,12706" coordsize="0,2268" path="m2374,14974l2374,12706e" filled="f" stroked="t" strokeweight=".716096pt" strokecolor="#777777">
                <v:path arrowok="t"/>
              </v:shape>
            </v:group>
            <v:group style="position:absolute;left:10713;top:14414;width:2;height:144" coordorigin="10713,14414" coordsize="2,144">
              <v:shape style="position:absolute;left:10713;top:14414;width:2;height:144" coordorigin="10713,14414" coordsize="0,144" path="m10713,14558l10713,14414e" filled="f" stroked="t" strokeweight=".716096pt" strokecolor="#6464BC">
                <v:path arrowok="t"/>
              </v:shape>
            </v:group>
            <v:group style="position:absolute;left:333;top:8205;width:2;height:7624" coordorigin="333,8205" coordsize="2,7624">
              <v:shape style="position:absolute;left:333;top:8205;width:2;height:7624" coordorigin="333,8205" coordsize="0,7624" path="m333,15829l333,8205e" filled="f" stroked="t" strokeweight=".716096pt" strokecolor="#6B6B6B">
                <v:path arrowok="t"/>
              </v:shape>
            </v:group>
            <v:group style="position:absolute;left:9227;top:14493;width:2;height:215" coordorigin="9227,14493" coordsize="2,215">
              <v:shape style="position:absolute;left:9227;top:14493;width:2;height:215" coordorigin="9227,14493" coordsize="0,215" path="m9227,14709l9227,14493e" filled="f" stroked="t" strokeweight=".716096pt" strokecolor="#6B70AF">
                <v:path arrowok="t"/>
              </v:shape>
            </v:group>
            <v:group style="position:absolute;left:9202;top:14644;width:2;height:179" coordorigin="9202,14644" coordsize="2,179">
              <v:shape style="position:absolute;left:9202;top:14644;width:2;height:179" coordorigin="9202,14644" coordsize="0,179" path="m9202,14824l9202,14644e" filled="f" stroked="t" strokeweight=".358048pt" strokecolor="#000000">
                <v:path arrowok="t"/>
              </v:shape>
            </v:group>
            <v:group style="position:absolute;left:1121;top:14788;width:2;height:1034" coordorigin="1121,14788" coordsize="2,1034">
              <v:shape style="position:absolute;left:1121;top:14788;width:2;height:1034" coordorigin="1121,14788" coordsize="0,1034" path="m1121,15821l1121,14788e" filled="f" stroked="t" strokeweight=".716096pt" strokecolor="#838383">
                <v:path arrowok="t"/>
              </v:shape>
            </v:group>
            <v:group style="position:absolute;left:322;top:15818;width:1375;height:2" coordorigin="322,15818" coordsize="1375,2">
              <v:shape style="position:absolute;left:322;top:15818;width:1375;height:2" coordorigin="322,15818" coordsize="1375,0" path="m322,15818l1697,15818e" filled="f" stroked="t" strokeweight=".716096pt" strokecolor="#808383">
                <v:path arrowok="t"/>
              </v:shape>
            </v:group>
            <v:group style="position:absolute;left:1694;top:14910;width:2;height:912" coordorigin="1694,14910" coordsize="2,912">
              <v:shape style="position:absolute;left:1694;top:14910;width:2;height:912" coordorigin="1694,14910" coordsize="0,912" path="m1694,15821l1694,14910e" filled="f" stroked="t" strokeweight=".716096pt" strokecolor="#8C8C8C">
                <v:path arrowok="t"/>
              </v:shape>
            </v:group>
            <v:group style="position:absolute;left:1282;top:15814;width:5485;height:2" coordorigin="1282,15814" coordsize="5485,2">
              <v:shape style="position:absolute;left:1282;top:15814;width:5485;height:2" coordorigin="1282,15814" coordsize="5485,0" path="m1282,15814l6767,15814e" filled="f" stroked="t" strokeweight=".716096pt" strokecolor="#676767">
                <v:path arrowok="t"/>
              </v:shape>
            </v:group>
            <v:group style="position:absolute;left:2356;top:15814;width:14;height:2" coordorigin="2356,15814" coordsize="14,2">
              <v:shape style="position:absolute;left:2356;top:15814;width:14;height:2" coordorigin="2356,15814" coordsize="14,0" path="m2356,15814l2370,15814e" filled="f" stroked="t" strokeweight=".717847pt" strokecolor="#5B6060">
                <v:path arrowok="t"/>
              </v:shape>
            </v:group>
            <v:group style="position:absolute;left:6316;top:15814;width:5428;height:2" coordorigin="6316,15814" coordsize="5428,2">
              <v:shape style="position:absolute;left:6316;top:15814;width:5428;height:2" coordorigin="6316,15814" coordsize="5428,0" path="m6316,15814l11744,15814e" filled="f" stroked="t" strokeweight=".358048pt" strokecolor="#545454">
                <v:path arrowok="t"/>
              </v:shape>
            </v:group>
            <v:group style="position:absolute;left:7612;top:15803;width:4132;height:2" coordorigin="7612,15803" coordsize="4132,2">
              <v:shape style="position:absolute;left:7612;top:15803;width:4132;height:2" coordorigin="7612,15803" coordsize="4132,0" path="m7612,15803l11744,15803e" filled="f" stroked="t" strokeweight=".716096pt" strokecolor="#5B606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3"/>
          <w:szCs w:val="23"/>
          <w:color w:val="5E6060"/>
          <w:w w:val="86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color w:val="5E6060"/>
          <w:w w:val="100"/>
        </w:rPr>
        <w:tab/>
      </w:r>
      <w:r>
        <w:rPr>
          <w:rFonts w:ascii="Times New Roman" w:hAnsi="Times New Roman" w:cs="Times New Roman" w:eastAsia="Times New Roman"/>
          <w:sz w:val="23"/>
          <w:szCs w:val="23"/>
          <w:color w:val="5E6060"/>
          <w:spacing w:val="13"/>
          <w:w w:val="98"/>
        </w:rPr>
        <w:t>e</w:t>
      </w:r>
      <w:r>
        <w:rPr>
          <w:rFonts w:ascii="Arial" w:hAnsi="Arial" w:cs="Arial" w:eastAsia="Arial"/>
          <w:sz w:val="26"/>
          <w:szCs w:val="26"/>
          <w:color w:val="626095"/>
          <w:spacing w:val="0"/>
          <w:w w:val="54"/>
          <w:i/>
        </w:rPr>
        <w:t>rr</w:t>
      </w:r>
      <w:r>
        <w:rPr>
          <w:rFonts w:ascii="Arial" w:hAnsi="Arial" w:cs="Arial" w:eastAsia="Arial"/>
          <w:sz w:val="26"/>
          <w:szCs w:val="26"/>
          <w:color w:val="626095"/>
          <w:spacing w:val="0"/>
          <w:w w:val="100"/>
          <w:i/>
        </w:rPr>
        <w:tab/>
      </w:r>
      <w:r>
        <w:rPr>
          <w:rFonts w:ascii="Arial" w:hAnsi="Arial" w:cs="Arial" w:eastAsia="Arial"/>
          <w:sz w:val="26"/>
          <w:szCs w:val="26"/>
          <w:color w:val="626095"/>
          <w:spacing w:val="0"/>
          <w:w w:val="100"/>
          <w:i/>
        </w:rPr>
      </w:r>
      <w:r>
        <w:rPr>
          <w:rFonts w:ascii="Arial" w:hAnsi="Arial" w:cs="Arial" w:eastAsia="Arial"/>
          <w:sz w:val="24"/>
          <w:szCs w:val="24"/>
          <w:color w:val="7C7C7C"/>
          <w:spacing w:val="0"/>
          <w:w w:val="63"/>
          <w:i/>
        </w:rPr>
        <w:t>1</w:t>
      </w:r>
      <w:r>
        <w:rPr>
          <w:rFonts w:ascii="Arial" w:hAnsi="Arial" w:cs="Arial" w:eastAsia="Arial"/>
          <w:sz w:val="24"/>
          <w:szCs w:val="24"/>
          <w:color w:val="7C7C7C"/>
          <w:spacing w:val="0"/>
          <w:w w:val="100"/>
          <w:i/>
        </w:rPr>
        <w:tab/>
      </w:r>
      <w:r>
        <w:rPr>
          <w:rFonts w:ascii="Arial" w:hAnsi="Arial" w:cs="Arial" w:eastAsia="Arial"/>
          <w:sz w:val="24"/>
          <w:szCs w:val="24"/>
          <w:color w:val="7C7C7C"/>
          <w:spacing w:val="0"/>
          <w:w w:val="100"/>
          <w:i/>
        </w:rPr>
      </w:r>
      <w:r>
        <w:rPr>
          <w:rFonts w:ascii="Arial" w:hAnsi="Arial" w:cs="Arial" w:eastAsia="Arial"/>
          <w:sz w:val="19"/>
          <w:szCs w:val="19"/>
          <w:color w:val="7C7C7C"/>
          <w:spacing w:val="0"/>
          <w:w w:val="195"/>
        </w:rPr>
        <w:t>.</w:t>
      </w:r>
      <w:r>
        <w:rPr>
          <w:rFonts w:ascii="Arial" w:hAnsi="Arial" w:cs="Arial" w:eastAsia="Arial"/>
          <w:sz w:val="19"/>
          <w:szCs w:val="19"/>
          <w:color w:val="7C7C7C"/>
          <w:spacing w:val="-1"/>
          <w:w w:val="196"/>
        </w:rPr>
        <w:t>i</w:t>
      </w:r>
      <w:r>
        <w:rPr>
          <w:rFonts w:ascii="Arial" w:hAnsi="Arial" w:cs="Arial" w:eastAsia="Arial"/>
          <w:sz w:val="19"/>
          <w:szCs w:val="19"/>
          <w:color w:val="5E6060"/>
          <w:spacing w:val="-15"/>
          <w:w w:val="123"/>
        </w:rPr>
        <w:t>f</w:t>
      </w:r>
      <w:r>
        <w:rPr>
          <w:rFonts w:ascii="Arial" w:hAnsi="Arial" w:cs="Arial" w:eastAsia="Arial"/>
          <w:sz w:val="19"/>
          <w:szCs w:val="19"/>
          <w:color w:val="7C7C7C"/>
          <w:spacing w:val="0"/>
          <w:w w:val="67"/>
        </w:rPr>
        <w:t>,.</w:t>
      </w:r>
      <w:r>
        <w:rPr>
          <w:rFonts w:ascii="Arial" w:hAnsi="Arial" w:cs="Arial" w:eastAsia="Arial"/>
          <w:sz w:val="19"/>
          <w:szCs w:val="19"/>
          <w:color w:val="7C7C7C"/>
          <w:spacing w:val="-7"/>
          <w:w w:val="67"/>
        </w:rPr>
        <w:t>.</w:t>
      </w:r>
      <w:r>
        <w:rPr>
          <w:rFonts w:ascii="Arial" w:hAnsi="Arial" w:cs="Arial" w:eastAsia="Arial"/>
          <w:sz w:val="19"/>
          <w:szCs w:val="19"/>
          <w:color w:val="939797"/>
          <w:spacing w:val="0"/>
          <w:w w:val="224"/>
        </w:rPr>
        <w:t>'</w:t>
      </w:r>
      <w:r>
        <w:rPr>
          <w:rFonts w:ascii="Arial" w:hAnsi="Arial" w:cs="Arial" w:eastAsia="Arial"/>
          <w:sz w:val="19"/>
          <w:szCs w:val="19"/>
          <w:color w:val="939797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color w:val="939797"/>
          <w:spacing w:val="0"/>
          <w:w w:val="100"/>
        </w:rPr>
      </w:r>
      <w:r>
        <w:rPr>
          <w:rFonts w:ascii="Times New Roman" w:hAnsi="Times New Roman" w:cs="Times New Roman" w:eastAsia="Times New Roman"/>
          <w:sz w:val="11"/>
          <w:szCs w:val="11"/>
          <w:color w:val="A5A8AA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1"/>
          <w:szCs w:val="11"/>
          <w:color w:val="A5A8AA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11"/>
          <w:szCs w:val="11"/>
          <w:color w:val="A5A8AA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color w:val="B8BCBC"/>
          <w:spacing w:val="0"/>
          <w:w w:val="395"/>
        </w:rPr>
        <w:t>'</w:t>
      </w:r>
      <w:r>
        <w:rPr>
          <w:rFonts w:ascii="Times New Roman" w:hAnsi="Times New Roman" w:cs="Times New Roman" w:eastAsia="Times New Roman"/>
          <w:sz w:val="11"/>
          <w:szCs w:val="11"/>
          <w:color w:val="B8BCBC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1"/>
          <w:szCs w:val="11"/>
          <w:color w:val="B8BCBC"/>
          <w:spacing w:val="0"/>
          <w:w w:val="100"/>
        </w:rPr>
      </w:r>
      <w:r>
        <w:rPr>
          <w:rFonts w:ascii="Times New Roman" w:hAnsi="Times New Roman" w:cs="Times New Roman" w:eastAsia="Times New Roman"/>
          <w:sz w:val="11"/>
          <w:szCs w:val="11"/>
          <w:color w:val="5E6060"/>
          <w:spacing w:val="0"/>
          <w:w w:val="181"/>
        </w:rPr>
        <w:t>.</w:t>
      </w:r>
      <w:r>
        <w:rPr>
          <w:rFonts w:ascii="Times New Roman" w:hAnsi="Times New Roman" w:cs="Times New Roman" w:eastAsia="Times New Roman"/>
          <w:sz w:val="11"/>
          <w:szCs w:val="11"/>
          <w:color w:val="000000"/>
          <w:spacing w:val="0"/>
          <w:w w:val="100"/>
        </w:rPr>
      </w:r>
    </w:p>
    <w:p>
      <w:pPr>
        <w:spacing w:before="0" w:after="0" w:line="85" w:lineRule="exact"/>
        <w:ind w:left="324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color w:val="7C7C7C"/>
          <w:spacing w:val="0"/>
          <w:w w:val="80"/>
          <w:position w:val="2"/>
        </w:rPr>
        <w:t>ce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3" w:after="0" w:line="241" w:lineRule="exact"/>
        <w:ind w:left="5251" w:right="-20"/>
        <w:jc w:val="left"/>
        <w:tabs>
          <w:tab w:pos="9180" w:val="left"/>
          <w:tab w:pos="10320" w:val="left"/>
          <w:tab w:pos="10660" w:val="left"/>
        </w:tabs>
        <w:rPr>
          <w:rFonts w:ascii="Arial" w:hAnsi="Arial" w:cs="Arial" w:eastAsia="Arial"/>
          <w:sz w:val="9"/>
          <w:szCs w:val="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7.845398pt;margin-top:12.164357pt;width:275.9661pt;height:13.285349pt;mso-position-horizontal-relative:page;mso-position-vertical-relative:paragraph;z-index:-7608" type="#_x0000_t202" filled="f" stroked="f">
            <v:textbox inset="0,0,0,0">
              <w:txbxContent>
                <w:p>
                  <w:pPr>
                    <w:spacing w:before="0" w:after="0" w:line="266" w:lineRule="exact"/>
                    <w:ind w:right="-80"/>
                    <w:jc w:val="left"/>
                    <w:tabs>
                      <w:tab w:pos="5400" w:val="left"/>
                    </w:tabs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2D2D2D"/>
                      <w:spacing w:val="0"/>
                      <w:w w:val="100"/>
                      <w:position w:val="-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2D2D2D"/>
                      <w:spacing w:val="8"/>
                      <w:w w:val="100"/>
                      <w:position w:val="-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464848"/>
                      <w:spacing w:val="0"/>
                      <w:w w:val="100"/>
                      <w:position w:val="-1"/>
                    </w:rPr>
                    <w:t>faiye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464848"/>
                      <w:spacing w:val="0"/>
                      <w:w w:val="100"/>
                      <w:position w:val="-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464848"/>
                      <w:spacing w:val="0"/>
                      <w:w w:val="100"/>
                      <w:position w:val="-1"/>
                    </w:rPr>
                    <w:t>Eri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464848"/>
                      <w:spacing w:val="0"/>
                      <w:w w:val="100"/>
                      <w:position w:val="-1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464848"/>
                      <w:spacing w:val="0"/>
                      <w:w w:val="100"/>
                      <w:position w:val="-1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  <w:color w:val="939797"/>
                      <w:spacing w:val="2"/>
                      <w:w w:val="111"/>
                      <w:b/>
                      <w:bCs/>
                      <w:i/>
                      <w:position w:val="11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  <w:color w:val="7C7C7C"/>
                      <w:spacing w:val="0"/>
                      <w:w w:val="76"/>
                      <w:b/>
                      <w:bCs/>
                      <w:i/>
                      <w:position w:val="11"/>
                    </w:rPr>
                    <w:t>.t</w:t>
                  </w:r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-4"/>
        </w:rPr>
        <w:t>mralı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35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8"/>
          <w:position w:val="-4"/>
        </w:rPr>
        <w:t>AŞ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1"/>
          <w:w w:val="98"/>
          <w:position w:val="-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50"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3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848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15"/>
          <w:szCs w:val="15"/>
          <w:color w:val="5E6060"/>
          <w:spacing w:val="-19"/>
          <w:w w:val="239"/>
          <w:position w:val="5"/>
        </w:rPr>
        <w:t>\</w:t>
      </w:r>
      <w:r>
        <w:rPr>
          <w:rFonts w:ascii="Times New Roman" w:hAnsi="Times New Roman" w:cs="Times New Roman" w:eastAsia="Times New Roman"/>
          <w:sz w:val="15"/>
          <w:szCs w:val="15"/>
          <w:color w:val="7C7C7C"/>
          <w:spacing w:val="0"/>
          <w:w w:val="174"/>
          <w:position w:val="5"/>
        </w:rPr>
        <w:t>:</w:t>
      </w:r>
      <w:r>
        <w:rPr>
          <w:rFonts w:ascii="Times New Roman" w:hAnsi="Times New Roman" w:cs="Times New Roman" w:eastAsia="Times New Roman"/>
          <w:sz w:val="15"/>
          <w:szCs w:val="15"/>
          <w:color w:val="7C7C7C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7C7C7C"/>
          <w:spacing w:val="-7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7C7C7C"/>
          <w:spacing w:val="0"/>
          <w:w w:val="121"/>
          <w:position w:val="5"/>
        </w:rPr>
        <w:t>,</w:t>
      </w:r>
      <w:r>
        <w:rPr>
          <w:rFonts w:ascii="Times New Roman" w:hAnsi="Times New Roman" w:cs="Times New Roman" w:eastAsia="Times New Roman"/>
          <w:sz w:val="15"/>
          <w:szCs w:val="15"/>
          <w:color w:val="7C7C7C"/>
          <w:spacing w:val="-2"/>
          <w:w w:val="121"/>
          <w:position w:val="5"/>
        </w:rPr>
        <w:t>,</w:t>
      </w:r>
      <w:r>
        <w:rPr>
          <w:rFonts w:ascii="Times New Roman" w:hAnsi="Times New Roman" w:cs="Times New Roman" w:eastAsia="Times New Roman"/>
          <w:sz w:val="15"/>
          <w:szCs w:val="15"/>
          <w:color w:val="B8BCBC"/>
          <w:spacing w:val="0"/>
          <w:w w:val="177"/>
          <w:position w:val="5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color w:val="B8BCBC"/>
          <w:spacing w:val="0"/>
          <w:w w:val="100"/>
          <w:position w:val="5"/>
        </w:rPr>
        <w:t>    </w:t>
      </w:r>
      <w:r>
        <w:rPr>
          <w:rFonts w:ascii="Times New Roman" w:hAnsi="Times New Roman" w:cs="Times New Roman" w:eastAsia="Times New Roman"/>
          <w:sz w:val="15"/>
          <w:szCs w:val="15"/>
          <w:color w:val="B8BCBC"/>
          <w:spacing w:val="-7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7C7C7C"/>
          <w:spacing w:val="0"/>
          <w:w w:val="100"/>
          <w:position w:val="5"/>
        </w:rPr>
        <w:t>1'</w:t>
      </w:r>
      <w:r>
        <w:rPr>
          <w:rFonts w:ascii="Times New Roman" w:hAnsi="Times New Roman" w:cs="Times New Roman" w:eastAsia="Times New Roman"/>
          <w:sz w:val="15"/>
          <w:szCs w:val="15"/>
          <w:color w:val="7C7C7C"/>
          <w:spacing w:val="25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A5A8AA"/>
          <w:spacing w:val="0"/>
          <w:w w:val="97"/>
          <w:position w:val="5"/>
        </w:rPr>
        <w:t>•</w:t>
      </w:r>
      <w:r>
        <w:rPr>
          <w:rFonts w:ascii="Times New Roman" w:hAnsi="Times New Roman" w:cs="Times New Roman" w:eastAsia="Times New Roman"/>
          <w:sz w:val="15"/>
          <w:szCs w:val="15"/>
          <w:color w:val="A5A8AA"/>
          <w:spacing w:val="-25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B8BCBC"/>
          <w:spacing w:val="-27"/>
          <w:w w:val="84"/>
          <w:b/>
          <w:bCs/>
          <w:i/>
          <w:position w:val="-4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color w:val="5E6060"/>
          <w:spacing w:val="-31"/>
          <w:w w:val="96"/>
          <w:b/>
          <w:bCs/>
          <w:i/>
          <w:position w:val="-4"/>
        </w:rPr>
        <w:t>'</w:t>
      </w:r>
      <w:r>
        <w:rPr>
          <w:rFonts w:ascii="Times New Roman" w:hAnsi="Times New Roman" w:cs="Times New Roman" w:eastAsia="Times New Roman"/>
          <w:sz w:val="14"/>
          <w:szCs w:val="14"/>
          <w:color w:val="7C7C7C"/>
          <w:spacing w:val="8"/>
          <w:w w:val="55"/>
          <w:b/>
          <w:bCs/>
          <w:i/>
          <w:position w:val="-4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color w:val="939797"/>
          <w:spacing w:val="0"/>
          <w:w w:val="75"/>
          <w:b/>
          <w:bCs/>
          <w:i/>
          <w:position w:val="-4"/>
        </w:rPr>
        <w:t>.!</w:t>
      </w:r>
      <w:r>
        <w:rPr>
          <w:rFonts w:ascii="Times New Roman" w:hAnsi="Times New Roman" w:cs="Times New Roman" w:eastAsia="Times New Roman"/>
          <w:sz w:val="14"/>
          <w:szCs w:val="14"/>
          <w:color w:val="939797"/>
          <w:spacing w:val="0"/>
          <w:w w:val="100"/>
          <w:b/>
          <w:bCs/>
          <w:i/>
          <w:position w:val="-4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939797"/>
          <w:spacing w:val="0"/>
          <w:w w:val="100"/>
          <w:b/>
          <w:bCs/>
          <w:i/>
          <w:position w:val="-4"/>
        </w:rPr>
      </w:r>
      <w:r>
        <w:rPr>
          <w:rFonts w:ascii="Arial" w:hAnsi="Arial" w:cs="Arial" w:eastAsia="Arial"/>
          <w:sz w:val="9"/>
          <w:szCs w:val="9"/>
          <w:color w:val="A5A8AA"/>
          <w:spacing w:val="0"/>
          <w:w w:val="270"/>
          <w:position w:val="-4"/>
        </w:rPr>
        <w:t>ı</w:t>
      </w:r>
      <w:r>
        <w:rPr>
          <w:rFonts w:ascii="Arial" w:hAnsi="Arial" w:cs="Arial" w:eastAsia="Arial"/>
          <w:sz w:val="9"/>
          <w:szCs w:val="9"/>
          <w:color w:val="A5A8AA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9"/>
          <w:szCs w:val="9"/>
          <w:color w:val="A5A8AA"/>
          <w:spacing w:val="0"/>
          <w:w w:val="100"/>
          <w:position w:val="-4"/>
        </w:rPr>
      </w:r>
      <w:r>
        <w:rPr>
          <w:rFonts w:ascii="Arial" w:hAnsi="Arial" w:cs="Arial" w:eastAsia="Arial"/>
          <w:sz w:val="9"/>
          <w:szCs w:val="9"/>
          <w:color w:val="7C7C7C"/>
          <w:spacing w:val="0"/>
          <w:w w:val="100"/>
          <w:position w:val="-4"/>
        </w:rPr>
        <w:t>•</w:t>
      </w:r>
      <w:r>
        <w:rPr>
          <w:rFonts w:ascii="Arial" w:hAnsi="Arial" w:cs="Arial" w:eastAsia="Arial"/>
          <w:sz w:val="9"/>
          <w:szCs w:val="9"/>
          <w:color w:val="7C7C7C"/>
          <w:spacing w:val="0"/>
          <w:w w:val="100"/>
          <w:position w:val="-4"/>
        </w:rPr>
        <w:t>     </w:t>
      </w:r>
      <w:r>
        <w:rPr>
          <w:rFonts w:ascii="Arial" w:hAnsi="Arial" w:cs="Arial" w:eastAsia="Arial"/>
          <w:sz w:val="9"/>
          <w:szCs w:val="9"/>
          <w:color w:val="7C7C7C"/>
          <w:spacing w:val="19"/>
          <w:w w:val="100"/>
          <w:position w:val="-4"/>
        </w:rPr>
        <w:t> </w:t>
      </w:r>
      <w:r>
        <w:rPr>
          <w:rFonts w:ascii="Arial" w:hAnsi="Arial" w:cs="Arial" w:eastAsia="Arial"/>
          <w:sz w:val="9"/>
          <w:szCs w:val="9"/>
          <w:color w:val="939797"/>
          <w:spacing w:val="0"/>
          <w:w w:val="190"/>
          <w:i/>
          <w:position w:val="-4"/>
        </w:rPr>
        <w:t>:</w:t>
      </w:r>
      <w:r>
        <w:rPr>
          <w:rFonts w:ascii="Arial" w:hAnsi="Arial" w:cs="Arial" w:eastAsia="Arial"/>
          <w:sz w:val="9"/>
          <w:szCs w:val="9"/>
          <w:color w:val="000000"/>
          <w:spacing w:val="0"/>
          <w:w w:val="100"/>
          <w:position w:val="0"/>
        </w:rPr>
      </w:r>
    </w:p>
    <w:p>
      <w:pPr>
        <w:spacing w:before="0" w:after="0" w:line="101" w:lineRule="exact"/>
        <w:ind w:right="861"/>
        <w:jc w:val="right"/>
        <w:tabs>
          <w:tab w:pos="1160" w:val="left"/>
        </w:tabs>
        <w:rPr>
          <w:rFonts w:ascii="Arial" w:hAnsi="Arial" w:cs="Arial" w:eastAsia="Arial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7"/>
          <w:szCs w:val="17"/>
          <w:color w:val="A5A8AA"/>
          <w:spacing w:val="-15"/>
          <w:w w:val="202"/>
          <w:b/>
          <w:bCs/>
          <w:position w:val="-2"/>
        </w:rPr>
        <w:t>'</w:t>
      </w:r>
      <w:r>
        <w:rPr>
          <w:rFonts w:ascii="Times New Roman" w:hAnsi="Times New Roman" w:cs="Times New Roman" w:eastAsia="Times New Roman"/>
          <w:sz w:val="17"/>
          <w:szCs w:val="17"/>
          <w:color w:val="7C7C7C"/>
          <w:spacing w:val="-7"/>
          <w:w w:val="103"/>
          <w:b/>
          <w:bCs/>
          <w:position w:val="-2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color w:val="5E6060"/>
          <w:spacing w:val="0"/>
          <w:w w:val="69"/>
          <w:b/>
          <w:bCs/>
          <w:position w:val="-2"/>
        </w:rPr>
        <w:t>u,</w:t>
      </w:r>
      <w:r>
        <w:rPr>
          <w:rFonts w:ascii="Times New Roman" w:hAnsi="Times New Roman" w:cs="Times New Roman" w:eastAsia="Times New Roman"/>
          <w:sz w:val="17"/>
          <w:szCs w:val="17"/>
          <w:color w:val="5E6060"/>
          <w:spacing w:val="-4"/>
          <w:w w:val="69"/>
          <w:b/>
          <w:bCs/>
          <w:position w:val="-2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939797"/>
          <w:spacing w:val="0"/>
          <w:w w:val="51"/>
          <w:b/>
          <w:bCs/>
          <w:position w:val="-2"/>
        </w:rPr>
        <w:t>..</w:t>
      </w:r>
      <w:r>
        <w:rPr>
          <w:rFonts w:ascii="Times New Roman" w:hAnsi="Times New Roman" w:cs="Times New Roman" w:eastAsia="Times New Roman"/>
          <w:sz w:val="17"/>
          <w:szCs w:val="17"/>
          <w:color w:val="939797"/>
          <w:spacing w:val="0"/>
          <w:w w:val="100"/>
          <w:b/>
          <w:bCs/>
          <w:position w:val="-2"/>
        </w:rPr>
        <w:t>   </w:t>
      </w:r>
      <w:r>
        <w:rPr>
          <w:rFonts w:ascii="Times New Roman" w:hAnsi="Times New Roman" w:cs="Times New Roman" w:eastAsia="Times New Roman"/>
          <w:sz w:val="17"/>
          <w:szCs w:val="17"/>
          <w:color w:val="939797"/>
          <w:spacing w:val="12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A5A8AA"/>
          <w:spacing w:val="8"/>
          <w:w w:val="117"/>
          <w:position w:val="-2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A5A8AA"/>
          <w:spacing w:val="0"/>
          <w:w w:val="54"/>
          <w:position w:val="-2"/>
        </w:rPr>
        <w:t>....</w:t>
      </w:r>
      <w:r>
        <w:rPr>
          <w:rFonts w:ascii="Times New Roman" w:hAnsi="Times New Roman" w:cs="Times New Roman" w:eastAsia="Times New Roman"/>
          <w:sz w:val="17"/>
          <w:szCs w:val="17"/>
          <w:color w:val="A5A8AA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A5A8AA"/>
          <w:spacing w:val="-2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939797"/>
          <w:spacing w:val="0"/>
          <w:w w:val="100"/>
          <w:position w:val="-2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939797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939797"/>
          <w:spacing w:val="8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7C7C7C"/>
          <w:spacing w:val="0"/>
          <w:w w:val="156"/>
          <w:position w:val="-2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7C7C7C"/>
          <w:spacing w:val="-2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7C7C7C"/>
          <w:spacing w:val="0"/>
          <w:w w:val="156"/>
          <w:position w:val="-2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7C7C7C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7"/>
          <w:szCs w:val="17"/>
          <w:color w:val="7C7C7C"/>
          <w:spacing w:val="0"/>
          <w:w w:val="100"/>
          <w:position w:val="-2"/>
        </w:rPr>
      </w:r>
      <w:r>
        <w:rPr>
          <w:rFonts w:ascii="Arial" w:hAnsi="Arial" w:cs="Arial" w:eastAsia="Arial"/>
          <w:sz w:val="15"/>
          <w:szCs w:val="15"/>
          <w:color w:val="B8BCBC"/>
          <w:spacing w:val="0"/>
          <w:w w:val="94"/>
          <w:b/>
          <w:bCs/>
          <w:i/>
          <w:position w:val="-2"/>
        </w:rPr>
        <w:t>\</w:t>
      </w:r>
      <w:r>
        <w:rPr>
          <w:rFonts w:ascii="Arial" w:hAnsi="Arial" w:cs="Arial" w:eastAsia="Arial"/>
          <w:sz w:val="15"/>
          <w:szCs w:val="15"/>
          <w:color w:val="B8BCBC"/>
          <w:spacing w:val="-12"/>
          <w:w w:val="95"/>
          <w:b/>
          <w:bCs/>
          <w:i/>
          <w:position w:val="-2"/>
        </w:rPr>
        <w:t>·</w:t>
      </w:r>
      <w:r>
        <w:rPr>
          <w:rFonts w:ascii="Arial" w:hAnsi="Arial" w:cs="Arial" w:eastAsia="Arial"/>
          <w:sz w:val="15"/>
          <w:szCs w:val="15"/>
          <w:color w:val="939797"/>
          <w:spacing w:val="0"/>
          <w:w w:val="65"/>
          <w:b/>
          <w:bCs/>
          <w:i/>
          <w:position w:val="-2"/>
        </w:rPr>
        <w:t>J.\</w:t>
      </w:r>
      <w:r>
        <w:rPr>
          <w:rFonts w:ascii="Arial" w:hAnsi="Arial" w:cs="Arial" w:eastAsia="Arial"/>
          <w:sz w:val="15"/>
          <w:szCs w:val="15"/>
          <w:color w:val="939797"/>
          <w:spacing w:val="-31"/>
          <w:w w:val="100"/>
          <w:b/>
          <w:bCs/>
          <w:i/>
          <w:position w:val="-2"/>
        </w:rPr>
        <w:t> </w:t>
      </w:r>
      <w:r>
        <w:rPr>
          <w:rFonts w:ascii="Arial" w:hAnsi="Arial" w:cs="Arial" w:eastAsia="Arial"/>
          <w:sz w:val="15"/>
          <w:szCs w:val="15"/>
          <w:color w:val="7C7C7C"/>
          <w:spacing w:val="-7"/>
          <w:w w:val="114"/>
          <w:b/>
          <w:bCs/>
          <w:i/>
          <w:position w:val="-2"/>
        </w:rPr>
        <w:t>·</w:t>
      </w:r>
      <w:r>
        <w:rPr>
          <w:rFonts w:ascii="Arial" w:hAnsi="Arial" w:cs="Arial" w:eastAsia="Arial"/>
          <w:sz w:val="15"/>
          <w:szCs w:val="15"/>
          <w:color w:val="7C7C7C"/>
          <w:spacing w:val="0"/>
          <w:w w:val="52"/>
          <w:b/>
          <w:bCs/>
          <w:i/>
          <w:position w:val="-2"/>
        </w:rPr>
        <w:t>...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287" w:lineRule="exact"/>
        <w:ind w:right="1324"/>
        <w:jc w:val="righ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color w:val="939797"/>
          <w:w w:val="44"/>
          <w:i/>
          <w:position w:val="1"/>
        </w:rPr>
        <w:t>.</w:t>
      </w:r>
      <w:r>
        <w:rPr>
          <w:rFonts w:ascii="Arial" w:hAnsi="Arial" w:cs="Arial" w:eastAsia="Arial"/>
          <w:sz w:val="32"/>
          <w:szCs w:val="32"/>
          <w:color w:val="939797"/>
          <w:spacing w:val="3"/>
          <w:w w:val="44"/>
          <w:i/>
          <w:position w:val="1"/>
        </w:rPr>
        <w:t>,</w:t>
      </w:r>
      <w:r>
        <w:rPr>
          <w:rFonts w:ascii="Arial" w:hAnsi="Arial" w:cs="Arial" w:eastAsia="Arial"/>
          <w:sz w:val="32"/>
          <w:szCs w:val="32"/>
          <w:color w:val="7C7C7C"/>
          <w:spacing w:val="-39"/>
          <w:w w:val="49"/>
          <w:position w:val="1"/>
        </w:rPr>
        <w:t>-</w:t>
      </w:r>
      <w:r>
        <w:rPr>
          <w:rFonts w:ascii="Arial" w:hAnsi="Arial" w:cs="Arial" w:eastAsia="Arial"/>
          <w:sz w:val="32"/>
          <w:szCs w:val="32"/>
          <w:color w:val="464848"/>
          <w:spacing w:val="0"/>
          <w:w w:val="81"/>
          <w:position w:val="1"/>
        </w:rPr>
        <w:t>,</w:t>
      </w:r>
      <w:r>
        <w:rPr>
          <w:rFonts w:ascii="Arial" w:hAnsi="Arial" w:cs="Arial" w:eastAsia="Arial"/>
          <w:sz w:val="32"/>
          <w:szCs w:val="32"/>
          <w:color w:val="464848"/>
          <w:spacing w:val="-68"/>
          <w:w w:val="81"/>
          <w:position w:val="1"/>
        </w:rPr>
        <w:t>:</w:t>
      </w:r>
      <w:r>
        <w:rPr>
          <w:rFonts w:ascii="Arial" w:hAnsi="Arial" w:cs="Arial" w:eastAsia="Arial"/>
          <w:sz w:val="32"/>
          <w:szCs w:val="32"/>
          <w:color w:val="5E6060"/>
          <w:spacing w:val="0"/>
          <w:w w:val="84"/>
          <w:position w:val="1"/>
        </w:rPr>
        <w:t>!</w:t>
      </w:r>
      <w:r>
        <w:rPr>
          <w:rFonts w:ascii="Arial" w:hAnsi="Arial" w:cs="Arial" w:eastAsia="Arial"/>
          <w:sz w:val="32"/>
          <w:szCs w:val="32"/>
          <w:color w:val="5E6060"/>
          <w:spacing w:val="-54"/>
          <w:w w:val="85"/>
          <w:position w:val="1"/>
        </w:rPr>
        <w:t>x</w:t>
      </w:r>
      <w:r>
        <w:rPr>
          <w:rFonts w:ascii="Arial" w:hAnsi="Arial" w:cs="Arial" w:eastAsia="Arial"/>
          <w:sz w:val="32"/>
          <w:szCs w:val="32"/>
          <w:color w:val="5E6060"/>
          <w:spacing w:val="-47"/>
          <w:w w:val="67"/>
          <w:position w:val="1"/>
        </w:rPr>
        <w:t>·</w:t>
      </w:r>
      <w:r>
        <w:rPr>
          <w:rFonts w:ascii="Arial" w:hAnsi="Arial" w:cs="Arial" w:eastAsia="Arial"/>
          <w:sz w:val="32"/>
          <w:szCs w:val="32"/>
          <w:color w:val="A5A8AA"/>
          <w:spacing w:val="-10"/>
          <w:w w:val="45"/>
          <w:position w:val="1"/>
        </w:rPr>
        <w:t>·</w:t>
      </w:r>
      <w:r>
        <w:rPr>
          <w:rFonts w:ascii="Arial" w:hAnsi="Arial" w:cs="Arial" w:eastAsia="Arial"/>
          <w:sz w:val="32"/>
          <w:szCs w:val="32"/>
          <w:color w:val="7C7C7C"/>
          <w:spacing w:val="-36"/>
          <w:w w:val="60"/>
          <w:position w:val="1"/>
        </w:rPr>
        <w:t>·</w:t>
      </w:r>
      <w:r>
        <w:rPr>
          <w:rFonts w:ascii="Arial" w:hAnsi="Arial" w:cs="Arial" w:eastAsia="Arial"/>
          <w:sz w:val="32"/>
          <w:szCs w:val="32"/>
          <w:color w:val="7C7C7C"/>
          <w:spacing w:val="-19"/>
          <w:w w:val="82"/>
          <w:position w:val="1"/>
        </w:rPr>
        <w:t>-</w:t>
      </w:r>
      <w:r>
        <w:rPr>
          <w:rFonts w:ascii="Arial" w:hAnsi="Arial" w:cs="Arial" w:eastAsia="Arial"/>
          <w:sz w:val="32"/>
          <w:szCs w:val="32"/>
          <w:color w:val="939797"/>
          <w:spacing w:val="0"/>
          <w:w w:val="52"/>
          <w:position w:val="1"/>
        </w:rPr>
        <w:t>..</w:t>
      </w:r>
      <w:r>
        <w:rPr>
          <w:rFonts w:ascii="Arial" w:hAnsi="Arial" w:cs="Arial" w:eastAsia="Arial"/>
          <w:sz w:val="32"/>
          <w:szCs w:val="32"/>
          <w:color w:val="939797"/>
          <w:spacing w:val="-40"/>
          <w:w w:val="100"/>
          <w:position w:val="1"/>
        </w:rPr>
        <w:t> </w:t>
      </w:r>
      <w:r>
        <w:rPr>
          <w:rFonts w:ascii="Arial" w:hAnsi="Arial" w:cs="Arial" w:eastAsia="Arial"/>
          <w:sz w:val="32"/>
          <w:szCs w:val="32"/>
          <w:color w:val="5E6060"/>
          <w:spacing w:val="0"/>
          <w:w w:val="89"/>
          <w:position w:val="1"/>
        </w:rPr>
        <w:t>.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220" w:right="40"/>
        </w:sectPr>
      </w:pPr>
      <w:rPr/>
    </w:p>
    <w:p>
      <w:pPr>
        <w:spacing w:before="87" w:after="0" w:line="216" w:lineRule="auto"/>
        <w:ind w:left="763" w:right="-143" w:firstLine="-646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82"/>
          <w:szCs w:val="82"/>
          <w:color w:val="666666"/>
          <w:spacing w:val="-914"/>
          <w:w w:val="207"/>
          <w:position w:val="12"/>
        </w:rPr>
        <w:t>1</w:t>
      </w:r>
      <w:r>
        <w:rPr>
          <w:rFonts w:ascii="Arial" w:hAnsi="Arial" w:cs="Arial" w:eastAsia="Arial"/>
          <w:sz w:val="14"/>
          <w:szCs w:val="14"/>
          <w:color w:val="757575"/>
          <w:spacing w:val="7"/>
          <w:w w:val="134"/>
          <w:position w:val="0"/>
        </w:rPr>
        <w:t>I</w:t>
      </w:r>
      <w:r>
        <w:rPr>
          <w:rFonts w:ascii="Arial" w:hAnsi="Arial" w:cs="Arial" w:eastAsia="Arial"/>
          <w:sz w:val="14"/>
          <w:szCs w:val="14"/>
          <w:color w:val="757575"/>
          <w:spacing w:val="0"/>
          <w:w w:val="134"/>
          <w:position w:val="0"/>
        </w:rPr>
        <w:t>ZM</w:t>
      </w:r>
      <w:r>
        <w:rPr>
          <w:rFonts w:ascii="Arial" w:hAnsi="Arial" w:cs="Arial" w:eastAsia="Arial"/>
          <w:sz w:val="14"/>
          <w:szCs w:val="14"/>
          <w:color w:val="757575"/>
          <w:spacing w:val="-11"/>
          <w:w w:val="134"/>
          <w:position w:val="0"/>
        </w:rPr>
        <w:t>I</w:t>
      </w:r>
      <w:r>
        <w:rPr>
          <w:rFonts w:ascii="Arial" w:hAnsi="Arial" w:cs="Arial" w:eastAsia="Arial"/>
          <w:sz w:val="14"/>
          <w:szCs w:val="14"/>
          <w:color w:val="565656"/>
          <w:spacing w:val="0"/>
          <w:w w:val="105"/>
          <w:position w:val="0"/>
        </w:rPr>
        <w:t>R</w:t>
      </w:r>
      <w:r>
        <w:rPr>
          <w:rFonts w:ascii="Arial" w:hAnsi="Arial" w:cs="Arial" w:eastAsia="Arial"/>
          <w:sz w:val="14"/>
          <w:szCs w:val="14"/>
          <w:color w:val="565656"/>
          <w:spacing w:val="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  <w:position w:val="0"/>
        </w:rPr>
        <w:t>BÜYÜKŞEHIR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4"/>
          <w:szCs w:val="14"/>
          <w:color w:val="757575"/>
          <w:spacing w:val="0"/>
          <w:w w:val="113"/>
          <w:position w:val="0"/>
        </w:rPr>
        <w:t>BELEDIYE</w:t>
      </w:r>
      <w:r>
        <w:rPr>
          <w:rFonts w:ascii="Arial" w:hAnsi="Arial" w:cs="Arial" w:eastAsia="Arial"/>
          <w:sz w:val="14"/>
          <w:szCs w:val="14"/>
          <w:color w:val="757575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14"/>
          <w:szCs w:val="14"/>
          <w:color w:val="565656"/>
          <w:spacing w:val="0"/>
          <w:w w:val="119"/>
          <w:position w:val="0"/>
        </w:rPr>
        <w:t>SI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85" w:right="4514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shape style="position:absolute;margin-left:501.839996pt;margin-top:-11.082253pt;width:54.0pt;height:50.400002pt;mso-position-horizontal-relative:page;mso-position-vertical-relative:paragraph;z-index:-7606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18"/>
          <w:szCs w:val="18"/>
          <w:color w:val="424444"/>
          <w:w w:val="92"/>
        </w:rPr>
        <w:t>İZM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w w:val="93"/>
        </w:rPr>
        <w:t>İ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0"/>
          <w:w w:val="87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8"/>
          <w:w w:val="8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87"/>
        </w:rPr>
        <w:t>13ÜYÜKŞE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87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27"/>
          <w:w w:val="8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:iR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2"/>
        </w:rPr>
        <w:t>13ELEDİYESİ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365" w:right="4653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424444"/>
          <w:w w:val="99"/>
        </w:rPr>
        <w:t>iTFAi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6"/>
        </w:rPr>
        <w:t>DAİ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5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7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7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4"/>
          <w:w w:val="7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6"/>
        </w:rPr>
        <w:t>BAŞKANLI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0"/>
          <w:w w:val="56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0" w:lineRule="exact"/>
        <w:ind w:left="-34" w:right="4036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424444"/>
          <w:w w:val="97"/>
        </w:rPr>
        <w:t>it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faiye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94"/>
        </w:rPr>
        <w:t>Ya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1"/>
          <w:w w:val="9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3"/>
          <w:w w:val="94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4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16"/>
          <w:w w:val="9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Acil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7"/>
        </w:rPr>
        <w:t>Müdahale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Şub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7"/>
        </w:rPr>
        <w:t>Müdürl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2"/>
          <w:w w:val="98"/>
        </w:rPr>
        <w:t>ü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3"/>
          <w:w w:val="105"/>
        </w:rPr>
        <w:t>ğ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87"/>
        </w:rPr>
        <w:t>ü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7" w:after="0" w:line="203" w:lineRule="exact"/>
        <w:ind w:left="900" w:right="5225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565656"/>
          <w:w w:val="94"/>
          <w:position w:val="-1"/>
        </w:rPr>
        <w:t>YAN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7"/>
          <w:w w:val="94"/>
          <w:position w:val="-1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0"/>
          <w:w w:val="104"/>
          <w:position w:val="-1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5"/>
          <w:position w:val="-1"/>
        </w:rPr>
        <w:t>RAPORU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pgSz w:w="11900" w:h="16820"/>
          <w:pgMar w:top="460" w:bottom="280" w:left="220" w:right="140"/>
          <w:cols w:num="2" w:equalWidth="0">
            <w:col w:w="1772" w:space="2103"/>
            <w:col w:w="7665"/>
          </w:cols>
        </w:sectPr>
      </w:pPr>
      <w:rPr/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8" w:lineRule="auto"/>
        <w:ind w:left="279" w:right="464" w:firstLine="-14"/>
        <w:jc w:val="left"/>
        <w:tabs>
          <w:tab w:pos="1660" w:val="left"/>
          <w:tab w:pos="3300" w:val="left"/>
          <w:tab w:pos="45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Qla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Tarihi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7"/>
        </w:rPr>
        <w:t>15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6"/>
          <w:w w:val="97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56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9"/>
        </w:rPr>
        <w:t>0.20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7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4"/>
          <w:w w:val="7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23"/>
          <w:w w:val="144"/>
        </w:rPr>
        <w:t>!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94"/>
        </w:rPr>
        <w:t>Bildi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1"/>
        </w:rPr>
        <w:t>rim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4"/>
          <w:w w:val="9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Sıra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6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7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7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10"/>
          <w:w w:val="83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8"/>
          <w:w w:val="101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11"/>
          <w:w w:val="7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87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5"/>
        </w:rPr>
        <w:t>Tar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10"/>
          <w:w w:val="95"/>
        </w:rPr>
        <w:t>i</w:t>
      </w:r>
      <w:r>
        <w:rPr>
          <w:rFonts w:ascii="Arial" w:hAnsi="Arial" w:cs="Arial" w:eastAsia="Arial"/>
          <w:sz w:val="18"/>
          <w:szCs w:val="18"/>
          <w:color w:val="565656"/>
          <w:spacing w:val="0"/>
          <w:w w:val="115"/>
        </w:rPr>
        <w:t>l</w:t>
      </w:r>
      <w:r>
        <w:rPr>
          <w:rFonts w:ascii="Arial" w:hAnsi="Arial" w:cs="Arial" w:eastAsia="Arial"/>
          <w:sz w:val="18"/>
          <w:szCs w:val="18"/>
          <w:color w:val="565656"/>
          <w:spacing w:val="3"/>
          <w:w w:val="114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52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15.10.2017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86"/>
        </w:rPr>
        <w:t>!K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85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8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ıt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10"/>
          <w:w w:val="76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3"/>
        </w:rPr>
        <w:t>0246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40" w:lineRule="auto"/>
        <w:ind w:left="279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1"/>
        </w:rPr>
        <w:t>13ildirile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8"/>
          <w:w w:val="9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Adre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0"/>
        </w:rPr>
        <w:t>Ba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5"/>
          <w:w w:val="93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3"/>
        </w:rPr>
        <w:t>raklı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6"/>
          <w:w w:val="9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75.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Yıl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Mahallesi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</w:rPr>
        <w:t>162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8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909393"/>
          <w:spacing w:val="-16"/>
          <w:w w:val="100"/>
        </w:rPr>
        <w:t>/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44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Sok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8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35"/>
          <w:w w:val="8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Üz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7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7" w:after="0" w:line="203" w:lineRule="exact"/>
        <w:ind w:left="279" w:right="-67"/>
        <w:jc w:val="left"/>
        <w:tabs>
          <w:tab w:pos="1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Do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2"/>
          <w:w w:val="100"/>
          <w:position w:val="-1"/>
        </w:rPr>
        <w:t>ğ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  <w:position w:val="-1"/>
        </w:rPr>
        <w:t>ru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Adres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44"/>
          <w:position w:val="-1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18"/>
          <w:w w:val="144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86"/>
          <w:position w:val="-1"/>
        </w:rPr>
        <w:t>Ba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3"/>
          <w:position w:val="-1"/>
        </w:rPr>
        <w:t>vra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4"/>
          <w:position w:val="-1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  <w:position w:val="-1"/>
        </w:rPr>
        <w:t>lı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>75.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91"/>
          <w:position w:val="-1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0"/>
          <w:w w:val="70"/>
          <w:position w:val="-1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-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69"/>
          <w:position w:val="-1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69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6"/>
          <w:w w:val="69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91"/>
          <w:position w:val="-1"/>
        </w:rPr>
        <w:t>Mal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2"/>
          <w:w w:val="91"/>
          <w:position w:val="-1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9"/>
          <w:w w:val="96"/>
          <w:position w:val="-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96"/>
          <w:position w:val="-1"/>
        </w:rPr>
        <w:t>ll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8"/>
          <w:w w:val="96"/>
          <w:position w:val="-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17"/>
          <w:position w:val="-1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70"/>
          <w:position w:val="-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9"/>
          <w:w w:val="76"/>
          <w:position w:val="-1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3"/>
          <w:position w:val="-1"/>
        </w:rPr>
        <w:t>62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14"/>
          <w:w w:val="103"/>
          <w:position w:val="-1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10"/>
          <w:w w:val="127"/>
          <w:position w:val="-1"/>
        </w:rPr>
        <w:t>/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>44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>Soka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>No: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  <w:position w:val="-1"/>
        </w:rPr>
        <w:t>Ka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şısı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85"/>
        </w:rPr>
        <w:t>l13ildirim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7"/>
          <w:w w:val="8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Saati: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</w:rPr>
        <w:t>12:25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7" w:after="0" w:line="240" w:lineRule="auto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23"/>
          <w:w w:val="144"/>
        </w:rPr>
        <w:t>!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6"/>
        </w:rPr>
        <w:t>Bildirim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Ala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4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Merkez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9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26" w:after="0" w:line="240" w:lineRule="auto"/>
        <w:ind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6"/>
          <w:szCs w:val="26"/>
          <w:color w:val="666666"/>
          <w:spacing w:val="0"/>
          <w:w w:val="67"/>
        </w:rPr>
        <w:t>rreı:</w:t>
      </w:r>
      <w:r>
        <w:rPr>
          <w:rFonts w:ascii="Times New Roman" w:hAnsi="Times New Roman" w:cs="Times New Roman" w:eastAsia="Times New Roman"/>
          <w:sz w:val="26"/>
          <w:szCs w:val="2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  <w:cols w:num="3" w:equalWidth="0">
            <w:col w:w="5619" w:space="73"/>
            <w:col w:w="1842" w:space="187"/>
            <w:col w:w="3819"/>
          </w:cols>
        </w:sectPr>
      </w:pPr>
      <w:rPr/>
    </w:p>
    <w:p>
      <w:pPr>
        <w:spacing w:before="11" w:after="0" w:line="203" w:lineRule="exact"/>
        <w:ind w:left="279" w:right="-20"/>
        <w:jc w:val="left"/>
        <w:tabs>
          <w:tab w:pos="1660" w:val="left"/>
          <w:tab w:pos="3900" w:val="left"/>
          <w:tab w:pos="67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2"/>
          <w:position w:val="-1"/>
        </w:rPr>
        <w:t>Yangı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2"/>
          <w:position w:val="-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3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Türü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Yangıııı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82"/>
          <w:position w:val="-1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81"/>
          <w:position w:val="-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gı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3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  <w:position w:val="-1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8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ıfı: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>Sınıfı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16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angı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Sebebi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4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2"/>
          <w:position w:val="-1"/>
        </w:rPr>
        <w:t>İlıınal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15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-1"/>
        </w:rPr>
        <w:t>Siga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18"/>
          <w:position w:val="-1"/>
        </w:rPr>
        <w:t>ra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19"/>
          <w:position w:val="-1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</w:sectPr>
      </w:pPr>
      <w:rPr/>
    </w:p>
    <w:p>
      <w:pPr>
        <w:spacing w:before="11" w:after="0" w:line="240" w:lineRule="auto"/>
        <w:ind w:left="264"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87"/>
        </w:rPr>
        <w:t>:Vaııgııı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4"/>
          <w:w w:val="8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87"/>
        </w:rPr>
        <w:t>13inada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32"/>
          <w:w w:val="8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7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24"/>
        </w:rPr>
        <w:t>se: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40" w:lineRule="auto"/>
        <w:ind w:right="-20"/>
        <w:jc w:val="left"/>
        <w:tabs>
          <w:tab w:pos="31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color w:val="666666"/>
          <w:w w:val="84"/>
        </w:rPr>
        <w:t>!Ya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3"/>
          <w:w w:val="85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7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7"/>
          <w:w w:val="9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9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9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5"/>
          <w:w w:val="9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9"/>
        </w:rPr>
        <w:t>Şekl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7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4"/>
        </w:rPr>
        <w:t>Kul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6"/>
          <w:w w:val="94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nını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kli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4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5" w:lineRule="exact"/>
        <w:ind w:left="2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273.142059pt;margin-top:8.430985pt;width:17.449754pt;height:.1pt;mso-position-horizontal-relative:page;mso-position-vertical-relative:paragraph;z-index:-7600" coordorigin="5463,169" coordsize="349,2">
            <v:shape style="position:absolute;left:5463;top:169;width:349;height:2" coordorigin="5463,169" coordsize="349,0" path="m5463,169l5812,169e" filled="f" stroked="t" strokeweight=".71223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1"/>
          <w:w w:val="92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1"/>
          <w:w w:val="10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3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7"/>
          <w:w w:val="9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86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5"/>
          <w:w w:val="100"/>
        </w:rPr>
        <w:t> </w:t>
      </w:r>
      <w:r>
        <w:rPr>
          <w:rFonts w:ascii="Arial" w:hAnsi="Arial" w:cs="Arial" w:eastAsia="Arial"/>
          <w:sz w:val="47"/>
          <w:szCs w:val="47"/>
          <w:color w:val="565656"/>
          <w:spacing w:val="-18"/>
          <w:w w:val="68"/>
          <w:position w:val="-22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2"/>
          <w:w w:val="89"/>
          <w:position w:val="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1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5"/>
          <w:w w:val="102"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4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5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77"/>
          <w:w w:val="92"/>
          <w:position w:val="0"/>
        </w:rPr>
        <w:t>A</w:t>
      </w:r>
      <w:r>
        <w:rPr>
          <w:rFonts w:ascii="Arial" w:hAnsi="Arial" w:cs="Arial" w:eastAsia="Arial"/>
          <w:sz w:val="47"/>
          <w:szCs w:val="47"/>
          <w:color w:val="565656"/>
          <w:spacing w:val="4"/>
          <w:w w:val="51"/>
          <w:position w:val="-22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5"/>
          <w:w w:val="92"/>
          <w:position w:val="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1"/>
          <w:position w:val="0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8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3"/>
          <w:position w:val="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0"/>
        </w:rPr>
        <w:t>Ç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0"/>
        </w:rPr>
        <w:t>lik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113"/>
          <w:w w:val="91"/>
          <w:position w:val="0"/>
        </w:rPr>
        <w:t>D</w:t>
      </w:r>
      <w:r>
        <w:rPr>
          <w:rFonts w:ascii="Arial" w:hAnsi="Arial" w:cs="Arial" w:eastAsia="Arial"/>
          <w:sz w:val="47"/>
          <w:szCs w:val="47"/>
          <w:color w:val="B1B1B3"/>
          <w:spacing w:val="0"/>
          <w:w w:val="33"/>
          <w:position w:val="-22"/>
        </w:rPr>
        <w:t>ı</w:t>
      </w:r>
      <w:r>
        <w:rPr>
          <w:rFonts w:ascii="Arial" w:hAnsi="Arial" w:cs="Arial" w:eastAsia="Arial"/>
          <w:sz w:val="47"/>
          <w:szCs w:val="47"/>
          <w:color w:val="B1B1B3"/>
          <w:spacing w:val="-71"/>
          <w:w w:val="100"/>
          <w:position w:val="-2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7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0"/>
        </w:rPr>
        <w:t>ğ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909393"/>
          <w:spacing w:val="0"/>
          <w:w w:val="100"/>
          <w:position w:val="0"/>
        </w:rPr>
        <w:t>ı:</w:t>
      </w:r>
      <w:r>
        <w:rPr>
          <w:rFonts w:ascii="Times New Roman" w:hAnsi="Times New Roman" w:cs="Times New Roman" w:eastAsia="Times New Roman"/>
          <w:sz w:val="18"/>
          <w:szCs w:val="18"/>
          <w:color w:val="909393"/>
          <w:spacing w:val="0"/>
          <w:w w:val="100"/>
          <w:position w:val="0"/>
        </w:rPr>
        <w:t>_</w:t>
      </w:r>
      <w:r>
        <w:rPr>
          <w:rFonts w:ascii="Times New Roman" w:hAnsi="Times New Roman" w:cs="Times New Roman" w:eastAsia="Times New Roman"/>
          <w:sz w:val="18"/>
          <w:szCs w:val="18"/>
          <w:color w:val="909393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99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4"/>
          <w:w w:val="99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0"/>
        </w:rPr>
        <w:t>.......................................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4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99"/>
          <w:position w:val="0"/>
        </w:rPr>
        <w:t>.....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4"/>
          <w:w w:val="99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9"/>
          <w:position w:val="0"/>
        </w:rPr>
        <w:t>...................................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4"/>
          <w:w w:val="99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7"/>
          <w:w w:val="110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47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  <w:cols w:num="2" w:equalWidth="0">
            <w:col w:w="1702" w:space="2074"/>
            <w:col w:w="7764"/>
          </w:cols>
        </w:sectPr>
      </w:pPr>
      <w:rPr/>
    </w:p>
    <w:p>
      <w:pPr>
        <w:spacing w:before="0" w:after="0" w:line="225" w:lineRule="exact"/>
        <w:ind w:left="5720" w:right="-20"/>
        <w:jc w:val="left"/>
        <w:tabs>
          <w:tab w:pos="68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9"/>
          <w:szCs w:val="9"/>
          <w:color w:val="B1B1B3"/>
          <w:spacing w:val="0"/>
          <w:w w:val="60"/>
        </w:rPr>
        <w:t>J</w:t>
      </w:r>
      <w:r>
        <w:rPr>
          <w:rFonts w:ascii="Arial" w:hAnsi="Arial" w:cs="Arial" w:eastAsia="Arial"/>
          <w:sz w:val="9"/>
          <w:szCs w:val="9"/>
          <w:color w:val="B1B1B3"/>
          <w:spacing w:val="0"/>
          <w:w w:val="100"/>
        </w:rPr>
        <w:tab/>
      </w:r>
      <w:r>
        <w:rPr>
          <w:rFonts w:ascii="Arial" w:hAnsi="Arial" w:cs="Arial" w:eastAsia="Arial"/>
          <w:sz w:val="9"/>
          <w:szCs w:val="9"/>
          <w:color w:val="B1B1B3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90"/>
        </w:rPr>
        <w:t>Ya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1"/>
          <w:w w:val="9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5"/>
        </w:rPr>
        <w:t>gı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0"/>
          <w:w w:val="7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0"/>
          <w:w w:val="7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4"/>
          <w:w w:val="7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Altına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Alma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3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424444"/>
          <w:spacing w:val="-8"/>
          <w:w w:val="183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6"/>
        </w:rPr>
        <w:t>2:32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</w:sectPr>
      </w:pPr>
      <w:rPr/>
    </w:p>
    <w:p>
      <w:pPr>
        <w:spacing w:before="93" w:after="0" w:line="240" w:lineRule="auto"/>
        <w:ind w:left="279"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89"/>
        </w:rPr>
        <w:t>Yanaıı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8"/>
          <w:w w:val="8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Şeyin: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30" w:after="0" w:line="270" w:lineRule="atLeast"/>
        <w:ind w:right="4066"/>
        <w:jc w:val="left"/>
        <w:tabs>
          <w:tab w:pos="35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color w:val="666666"/>
          <w:w w:val="18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</w:rPr>
        <w:t>hibi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4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7"/>
          <w:w w:val="14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7"/>
        </w:rPr>
        <w:t>Öğre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8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emedi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89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89"/>
        </w:rPr>
        <w:t>Kiracı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14"/>
          <w:w w:val="8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veya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94"/>
        </w:rPr>
        <w:t>Kul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6"/>
          <w:w w:val="94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9"/>
        </w:rPr>
        <w:t>ana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8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86"/>
        </w:rPr>
        <w:t>lA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8"/>
          <w:w w:val="86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86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3"/>
          <w:w w:val="86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86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21"/>
          <w:w w:val="8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Mustafa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3"/>
        </w:rPr>
        <w:t>ER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7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  <w:cols w:num="2" w:equalWidth="0">
            <w:col w:w="1218" w:space="1076"/>
            <w:col w:w="9246"/>
          </w:cols>
        </w:sectPr>
      </w:pPr>
      <w:rPr/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4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Giden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0" w:lineRule="exact"/>
        <w:ind w:left="279"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Ekibin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5" w:after="0" w:line="240" w:lineRule="auto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88"/>
        </w:rPr>
        <w:t>!Araç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9"/>
        </w:rPr>
        <w:t>Sa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8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3"/>
          <w:w w:val="87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2"/>
          <w:w w:val="10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0"/>
          <w:w w:val="7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0"/>
          <w:w w:val="14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32"/>
          <w:w w:val="14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56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66"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46"/>
        </w:rPr>
        <w:t>raç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11"/>
          <w:w w:val="14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89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7"/>
          <w:w w:val="88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9"/>
        </w:rPr>
        <w:t>aka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4"/>
          <w:w w:val="87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4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35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4"/>
        </w:rPr>
        <w:t>599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5" w:after="0" w:line="240" w:lineRule="auto"/>
        <w:ind w:left="46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color w:val="666666"/>
          <w:w w:val="164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10"/>
          <w:w w:val="165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11"/>
          <w:w w:val="7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4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7"/>
        </w:rPr>
        <w:t>Saat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52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5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9"/>
          <w:w w:val="5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12:26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67"/>
        <w:jc w:val="left"/>
        <w:tabs>
          <w:tab w:pos="21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6"/>
          <w:w w:val="8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7"/>
          <w:w w:val="69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9"/>
        </w:rPr>
        <w:t>ektri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Arıza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6"/>
        </w:rPr>
        <w:t>Geli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6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3"/>
          <w:w w:val="9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9"/>
        </w:rPr>
        <w:t>Saa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10"/>
          <w:w w:val="99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7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5"/>
        </w:rPr>
        <w:t>:Gelme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9"/>
          <w:w w:val="106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7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29" w:after="0" w:line="203" w:lineRule="exact"/>
        <w:ind w:left="14" w:right="-66"/>
        <w:jc w:val="left"/>
        <w:tabs>
          <w:tab w:pos="21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60"/>
          <w:position w:val="-1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2"/>
          <w:w w:val="60"/>
          <w:position w:val="-1"/>
        </w:rPr>
        <w:t> </w:t>
      </w:r>
      <w:r>
        <w:rPr>
          <w:rFonts w:ascii="Arial" w:hAnsi="Arial" w:cs="Arial" w:eastAsia="Arial"/>
          <w:sz w:val="17"/>
          <w:szCs w:val="17"/>
          <w:color w:val="565656"/>
          <w:spacing w:val="6"/>
          <w:w w:val="220"/>
          <w:position w:val="-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9"/>
          <w:position w:val="-1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>Acil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8"/>
          <w:position w:val="-1"/>
        </w:rPr>
        <w:t>Ser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8"/>
          <w:w w:val="99"/>
          <w:position w:val="-1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4"/>
          <w:w w:val="70"/>
          <w:position w:val="-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4"/>
          <w:position w:val="-1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Geli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Gelmedi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7" w:after="0" w:line="240" w:lineRule="auto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color w:val="666666"/>
          <w:w w:val="82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6"/>
          <w:w w:val="8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96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1"/>
          <w:w w:val="95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17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14"/>
        </w:rPr>
        <w:t>Saati: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5"/>
          <w:w w:val="11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12: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  <w:cols w:num="4" w:equalWidth="0">
            <w:col w:w="739" w:space="1555"/>
            <w:col w:w="1801" w:space="770"/>
            <w:col w:w="2881" w:space="4"/>
            <w:col w:w="3790"/>
          </w:cols>
        </w:sectPr>
      </w:pPr>
      <w:rPr/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316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4"/>
          <w:w w:val="86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7"/>
        </w:rPr>
        <w:t>rs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1"/>
          <w:w w:val="97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7"/>
          <w:w w:val="89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3"/>
          <w:w w:val="10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69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9"/>
        </w:rPr>
        <w:t>Sa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8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4"/>
          <w:w w:val="7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7"/>
          <w:w w:val="117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89"/>
        </w:rPr>
        <w:t>ı: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5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37" w:after="0" w:line="200" w:lineRule="exact"/>
        <w:ind w:left="2308" w:right="805" w:firstLine="-2044"/>
        <w:jc w:val="left"/>
        <w:tabs>
          <w:tab w:pos="22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w w:val="86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w w:val="85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5"/>
          <w:w w:val="95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5"/>
        </w:rPr>
        <w:t>dımcı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26"/>
          <w:w w:val="9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Eki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Gitınişse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32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5"/>
          <w:w w:val="131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88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10"/>
          <w:w w:val="89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8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9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1"/>
        </w:rPr>
        <w:t>Saati: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-1"/>
          <w:w w:val="109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1"/>
        </w:rPr>
        <w:t>-­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7"/>
        </w:rPr>
        <w:t>Dönüş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7"/>
          <w:w w:val="9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7"/>
        </w:rPr>
        <w:t>Saa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ti:---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6" w:after="0" w:line="240" w:lineRule="auto"/>
        <w:ind w:left="2294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w w:val="83"/>
        </w:rPr>
        <w:t>!Yar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9"/>
          <w:w w:val="84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11"/>
          <w:w w:val="7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1"/>
          <w:w w:val="92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7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akası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7" w:after="0" w:line="203" w:lineRule="exact"/>
        <w:ind w:left="2316"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4"/>
          <w:position w:val="-1"/>
        </w:rPr>
        <w:t>Eki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4"/>
          <w:position w:val="-1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6"/>
          <w:w w:val="94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>Amirini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>Adı-S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7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8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>dı: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33" w:after="0" w:line="240" w:lineRule="auto"/>
        <w:ind w:left="28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9"/>
          <w:w w:val="8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6"/>
        </w:rPr>
        <w:t>mniyet-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8"/>
          <w:w w:val="97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86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6"/>
        </w:rPr>
        <w:t>ndarma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1"/>
          <w:w w:val="9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1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69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medi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7" w:after="0" w:line="240" w:lineRule="auto"/>
        <w:ind w:left="21" w:right="-20"/>
        <w:jc w:val="left"/>
        <w:tabs>
          <w:tab w:pos="222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Doğalg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1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2"/>
        </w:rPr>
        <w:t>Ekibi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8"/>
          <w:w w:val="9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6"/>
        </w:rPr>
        <w:t>Gel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11"/>
          <w:w w:val="7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4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44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1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0"/>
          <w:w w:val="69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4"/>
        </w:rPr>
        <w:t>me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5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7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29" w:after="0" w:line="240" w:lineRule="auto"/>
        <w:ind w:right="-20"/>
        <w:jc w:val="left"/>
        <w:tabs>
          <w:tab w:pos="292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6.766231pt;margin-top:13.073062pt;width:.1pt;height:95.904978pt;mso-position-horizontal-relative:page;mso-position-vertical-relative:paragraph;z-index:-7602" coordorigin="135,261" coordsize="2,1918">
            <v:shape style="position:absolute;left:135;top:261;width:2;height:1918" coordorigin="135,261" coordsize="0,1918" path="m135,2180l135,261e" filled="f" stroked="t" strokeweight=".712235pt" strokecolor="#CFD4CC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color w:val="666666"/>
          <w:w w:val="76"/>
        </w:rPr>
        <w:t>!A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aç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Sayısı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4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0"/>
          <w:w w:val="100"/>
        </w:rPr>
        <w:t>---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-4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5"/>
        </w:rPr>
        <w:t>Personel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9"/>
          <w:w w:val="9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5"/>
        </w:rPr>
        <w:t>Sayı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1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7"/>
        </w:rPr>
        <w:t>ı: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8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1"/>
          <w:w w:val="108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0"/>
          <w:w w:val="94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  <w:cols w:num="2" w:equalWidth="0">
            <w:col w:w="4248" w:space="589"/>
            <w:col w:w="6703"/>
          </w:cols>
        </w:sectPr>
      </w:pPr>
      <w:rPr/>
    </w:p>
    <w:p>
      <w:pPr>
        <w:spacing w:before="11" w:after="0" w:line="240" w:lineRule="auto"/>
        <w:ind w:left="264"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9"/>
          <w:w w:val="95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5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6"/>
          <w:w w:val="95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8"/>
          <w:w w:val="95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5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10"/>
          <w:w w:val="9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6"/>
          <w:w w:val="100"/>
        </w:rPr>
        <w:t>ö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8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üldüğ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ü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Durum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3" w:lineRule="exact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87"/>
          <w:position w:val="-1"/>
        </w:rPr>
        <w:t>!Yangı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87"/>
          <w:position w:val="-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10"/>
          <w:w w:val="87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8"/>
          <w:position w:val="-1"/>
        </w:rPr>
        <w:t>yeri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3"/>
          <w:position w:val="-1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2"/>
          <w:position w:val="-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8"/>
          <w:position w:val="-1"/>
        </w:rPr>
        <w:t>rıld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7"/>
          <w:w w:val="98"/>
          <w:position w:val="-1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8"/>
          <w:position w:val="-1"/>
        </w:rPr>
        <w:t>ğında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8"/>
          <w:position w:val="-1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13"/>
          <w:w w:val="98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8"/>
          <w:w w:val="106"/>
          <w:position w:val="-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7"/>
          <w:w w:val="69"/>
          <w:position w:val="-1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1"/>
          <w:position w:val="-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8"/>
          <w:w w:val="102"/>
          <w:position w:val="-1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86"/>
          <w:position w:val="-1"/>
        </w:rPr>
        <w:t>ii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8"/>
          <w:position w:val="-1"/>
        </w:rPr>
        <w:t>du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7"/>
          <w:position w:val="-1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6"/>
          <w:position w:val="-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89"/>
          <w:position w:val="-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>lı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4"/>
          <w:position w:val="-1"/>
        </w:rPr>
        <w:t>bi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4"/>
          <w:position w:val="-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7"/>
          <w:w w:val="94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9"/>
          <w:position w:val="-1"/>
        </w:rPr>
        <w:t>şeki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8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3"/>
          <w:position w:val="-1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2"/>
          <w:position w:val="-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>nınak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9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>ld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9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-1"/>
        </w:rPr>
        <w:t>ğu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-1"/>
        </w:rPr>
        <w:t>görü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8"/>
          <w:w w:val="99"/>
          <w:position w:val="-1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4"/>
          <w:position w:val="-1"/>
        </w:rPr>
        <w:t>dü.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  <w:cols w:num="2" w:equalWidth="0">
            <w:col w:w="2126" w:space="168"/>
            <w:col w:w="9246"/>
          </w:cols>
        </w:sectPr>
      </w:pPr>
      <w:rPr/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</w:sectPr>
      </w:pPr>
      <w:rPr/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29" w:lineRule="exact"/>
        <w:ind w:left="264"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8"/>
          <w:position w:val="-7"/>
        </w:rPr>
        <w:t>Söndürıııe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13"/>
          <w:w w:val="98"/>
          <w:position w:val="-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1"/>
          <w:w w:val="113"/>
          <w:position w:val="-7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5"/>
          <w:position w:val="-7"/>
        </w:rPr>
        <w:t>ürü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129" w:lineRule="exact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3"/>
          <w:w w:val="100"/>
          <w:position w:val="-7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7"/>
        </w:rPr>
        <w:t>ul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7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7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-7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7"/>
          <w:w w:val="100"/>
          <w:position w:val="-7"/>
        </w:rPr>
        <w:t>ö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7"/>
        </w:rPr>
        <w:t>ndürıııe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36" w:after="0" w:line="240" w:lineRule="auto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2"/>
        </w:rPr>
        <w:t>fS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6"/>
          <w:w w:val="92"/>
        </w:rPr>
        <w:t>ö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2"/>
        </w:rPr>
        <w:t>ndürn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4"/>
          <w:w w:val="92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2"/>
        </w:rPr>
        <w:t>ecle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13"/>
          <w:w w:val="9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2"/>
        </w:rPr>
        <w:t>Kullanıla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30"/>
          <w:w w:val="9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1"/>
          <w:w w:val="108"/>
        </w:rPr>
        <w:t>ö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7"/>
        </w:rPr>
        <w:t>ndür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6"/>
          <w:w w:val="97"/>
        </w:rPr>
        <w:t>ü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80"/>
        </w:rPr>
        <w:t>cU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122" w:lineRule="exact"/>
        <w:ind w:right="-20"/>
        <w:jc w:val="left"/>
        <w:tabs>
          <w:tab w:pos="1900" w:val="left"/>
          <w:tab w:pos="3480" w:val="left"/>
          <w:tab w:pos="50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-8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7"/>
          <w:w w:val="100"/>
          <w:position w:val="-8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8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16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8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3"/>
          <w:w w:val="100"/>
          <w:position w:val="-8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-8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-8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82"/>
          <w:position w:val="-8"/>
        </w:rPr>
        <w:t>IK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9"/>
          <w:w w:val="82"/>
          <w:position w:val="-8"/>
        </w:rPr>
        <w:t>ö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1"/>
          <w:position w:val="-8"/>
        </w:rPr>
        <w:t>pü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32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-8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6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-8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9"/>
          <w:w w:val="100"/>
          <w:position w:val="-8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  <w:position w:val="-8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  <w:position w:val="-8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  <w:position w:val="-8"/>
        </w:rPr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0"/>
          <w:position w:val="-8"/>
        </w:rPr>
        <w:t>IK.K.T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0"/>
          <w:position w:val="-8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4"/>
          <w:w w:val="90"/>
          <w:position w:val="-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3"/>
          <w:w w:val="100"/>
          <w:position w:val="-8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-8"/>
        </w:rPr>
        <w:t>g.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-8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-8"/>
        </w:rPr>
      </w:r>
      <w:r>
        <w:rPr>
          <w:rFonts w:ascii="Arial" w:hAnsi="Arial" w:cs="Arial" w:eastAsia="Arial"/>
          <w:sz w:val="18"/>
          <w:szCs w:val="18"/>
          <w:color w:val="757575"/>
          <w:spacing w:val="0"/>
          <w:w w:val="83"/>
          <w:position w:val="-7"/>
        </w:rPr>
        <w:t>K:;0</w:t>
      </w:r>
      <w:r>
        <w:rPr>
          <w:rFonts w:ascii="Arial" w:hAnsi="Arial" w:cs="Arial" w:eastAsia="Arial"/>
          <w:sz w:val="18"/>
          <w:szCs w:val="18"/>
          <w:color w:val="757575"/>
          <w:spacing w:val="0"/>
          <w:w w:val="83"/>
          <w:position w:val="-7"/>
        </w:rPr>
        <w:t>2</w:t>
      </w:r>
      <w:r>
        <w:rPr>
          <w:rFonts w:ascii="Arial" w:hAnsi="Arial" w:cs="Arial" w:eastAsia="Arial"/>
          <w:sz w:val="18"/>
          <w:szCs w:val="18"/>
          <w:color w:val="757575"/>
          <w:spacing w:val="12"/>
          <w:w w:val="83"/>
          <w:position w:val="-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-7"/>
        </w:rPr>
        <w:t>Kg.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  <w:cols w:num="3" w:equalWidth="0">
            <w:col w:w="1392" w:space="994"/>
            <w:col w:w="1085" w:space="1365"/>
            <w:col w:w="6704"/>
          </w:cols>
        </w:sectPr>
      </w:pPr>
      <w:rPr/>
    </w:p>
    <w:p>
      <w:pPr>
        <w:spacing w:before="0" w:after="0" w:line="376" w:lineRule="exact"/>
        <w:ind w:right="-20"/>
        <w:jc w:val="righ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color w:val="666666"/>
          <w:spacing w:val="0"/>
          <w:w w:val="94"/>
        </w:rPr>
        <w:t>ı</w:t>
      </w:r>
      <w:r>
        <w:rPr>
          <w:rFonts w:ascii="Arial" w:hAnsi="Arial" w:cs="Arial" w:eastAsia="Arial"/>
          <w:sz w:val="34"/>
          <w:szCs w:val="34"/>
          <w:color w:val="000000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64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8"/>
        </w:rPr>
        <w:t>Söndürıııc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4"/>
          <w:w w:val="9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909393"/>
          <w:spacing w:val="-4"/>
          <w:w w:val="108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6"/>
        </w:rPr>
        <w:t>onunda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7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52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5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4"/>
          <w:w w:val="5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6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-13"/>
          <w:w w:val="144"/>
        </w:rPr>
        <w:t>!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7"/>
        </w:rPr>
        <w:t>asa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2"/>
        </w:rPr>
        <w:t>Yan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5"/>
          <w:w w:val="93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52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20"/>
          <w:w w:val="8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7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inde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4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7"/>
        </w:rPr>
        <w:t>mik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1"/>
          <w:w w:val="97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8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24"/>
          <w:w w:val="8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kuru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otla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7"/>
          <w:w w:val="88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88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88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21"/>
          <w:w w:val="8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88"/>
        </w:rPr>
        <w:t>Lara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8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13"/>
          <w:w w:val="8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6"/>
          <w:w w:val="96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7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3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2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20"/>
          <w:w w:val="8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9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5"/>
          <w:w w:val="99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8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3" w:lineRule="exact"/>
        <w:ind w:left="264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Durumu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8" w:after="0" w:line="240" w:lineRule="auto"/>
        <w:ind w:right="-85"/>
        <w:jc w:val="left"/>
        <w:tabs>
          <w:tab w:pos="460" w:val="left"/>
        </w:tabs>
        <w:rPr>
          <w:rFonts w:ascii="Arial" w:hAnsi="Arial" w:cs="Arial" w:eastAsia="Arial"/>
          <w:sz w:val="30"/>
          <w:szCs w:val="30"/>
        </w:rPr>
      </w:pPr>
      <w:rPr/>
      <w:r>
        <w:rPr/>
        <w:br w:type="column"/>
      </w:r>
      <w:r>
        <w:rPr>
          <w:rFonts w:ascii="Arial" w:hAnsi="Arial" w:cs="Arial" w:eastAsia="Arial"/>
          <w:sz w:val="30"/>
          <w:szCs w:val="30"/>
          <w:color w:val="666666"/>
          <w:spacing w:val="0"/>
          <w:w w:val="70"/>
        </w:rPr>
        <w:t>ı</w:t>
      </w:r>
      <w:r>
        <w:rPr>
          <w:rFonts w:ascii="Arial" w:hAnsi="Arial" w:cs="Arial" w:eastAsia="Arial"/>
          <w:sz w:val="30"/>
          <w:szCs w:val="30"/>
          <w:color w:val="666666"/>
          <w:spacing w:val="-50"/>
          <w:w w:val="70"/>
        </w:rPr>
        <w:t> </w:t>
      </w:r>
      <w:r>
        <w:rPr>
          <w:rFonts w:ascii="Arial" w:hAnsi="Arial" w:cs="Arial" w:eastAsia="Arial"/>
          <w:sz w:val="30"/>
          <w:szCs w:val="30"/>
          <w:color w:val="666666"/>
          <w:spacing w:val="0"/>
          <w:w w:val="100"/>
        </w:rPr>
        <w:tab/>
      </w:r>
      <w:r>
        <w:rPr>
          <w:rFonts w:ascii="Arial" w:hAnsi="Arial" w:cs="Arial" w:eastAsia="Arial"/>
          <w:sz w:val="30"/>
          <w:szCs w:val="30"/>
          <w:color w:val="666666"/>
          <w:spacing w:val="0"/>
          <w:w w:val="100"/>
        </w:rPr>
      </w:r>
      <w:r>
        <w:rPr>
          <w:rFonts w:ascii="Arial" w:hAnsi="Arial" w:cs="Arial" w:eastAsia="Arial"/>
          <w:sz w:val="30"/>
          <w:szCs w:val="30"/>
          <w:color w:val="424444"/>
          <w:spacing w:val="0"/>
          <w:w w:val="70"/>
        </w:rPr>
        <w:t>---</w:t>
      </w:r>
      <w:r>
        <w:rPr>
          <w:rFonts w:ascii="Arial" w:hAnsi="Arial" w:cs="Arial" w:eastAsia="Arial"/>
          <w:sz w:val="30"/>
          <w:szCs w:val="30"/>
          <w:color w:val="000000"/>
          <w:spacing w:val="0"/>
          <w:w w:val="100"/>
        </w:rPr>
      </w:r>
    </w:p>
    <w:p>
      <w:pPr>
        <w:spacing w:before="0" w:after="0" w:line="348" w:lineRule="exact"/>
        <w:ind w:right="-20"/>
        <w:jc w:val="left"/>
        <w:tabs>
          <w:tab w:pos="260" w:val="left"/>
        </w:tabs>
        <w:rPr>
          <w:rFonts w:ascii="Arial" w:hAnsi="Arial" w:cs="Arial" w:eastAsia="Arial"/>
          <w:sz w:val="34"/>
          <w:szCs w:val="34"/>
        </w:rPr>
      </w:pPr>
      <w:rPr/>
      <w:r>
        <w:rPr/>
        <w:br w:type="column"/>
      </w:r>
      <w:r>
        <w:rPr>
          <w:rFonts w:ascii="Arial" w:hAnsi="Arial" w:cs="Arial" w:eastAsia="Arial"/>
          <w:sz w:val="34"/>
          <w:szCs w:val="34"/>
          <w:color w:val="757575"/>
          <w:spacing w:val="0"/>
          <w:w w:val="62"/>
        </w:rPr>
        <w:t>ı</w:t>
      </w:r>
      <w:r>
        <w:rPr>
          <w:rFonts w:ascii="Arial" w:hAnsi="Arial" w:cs="Arial" w:eastAsia="Arial"/>
          <w:sz w:val="34"/>
          <w:szCs w:val="34"/>
          <w:color w:val="757575"/>
          <w:spacing w:val="-51"/>
          <w:w w:val="62"/>
        </w:rPr>
        <w:t> </w:t>
      </w:r>
      <w:r>
        <w:rPr>
          <w:rFonts w:ascii="Arial" w:hAnsi="Arial" w:cs="Arial" w:eastAsia="Arial"/>
          <w:sz w:val="34"/>
          <w:szCs w:val="34"/>
          <w:color w:val="757575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color w:val="757575"/>
          <w:spacing w:val="0"/>
          <w:w w:val="100"/>
        </w:rPr>
      </w:r>
      <w:r>
        <w:rPr>
          <w:rFonts w:ascii="Arial" w:hAnsi="Arial" w:cs="Arial" w:eastAsia="Arial"/>
          <w:sz w:val="34"/>
          <w:szCs w:val="34"/>
          <w:color w:val="565656"/>
          <w:spacing w:val="0"/>
          <w:w w:val="62"/>
        </w:rPr>
        <w:t>---</w:t>
      </w:r>
      <w:r>
        <w:rPr>
          <w:rFonts w:ascii="Arial" w:hAnsi="Arial" w:cs="Arial" w:eastAsia="Arial"/>
          <w:sz w:val="34"/>
          <w:szCs w:val="34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  <w:cols w:num="3" w:equalWidth="0">
            <w:col w:w="6836" w:space="1491"/>
            <w:col w:w="653" w:space="928"/>
            <w:col w:w="1632"/>
          </w:cols>
        </w:sectPr>
      </w:pPr>
      <w:rPr/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</w:sectPr>
      </w:pPr>
      <w:rPr/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64"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4"/>
        </w:rPr>
        <w:t>Yangı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9"/>
          <w:w w:val="9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2"/>
          <w:w w:val="99"/>
        </w:rPr>
        <w:t>Ç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0"/>
        </w:rPr>
        <w:t>ıkı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Ned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37" w:after="0" w:line="230" w:lineRule="exact"/>
        <w:ind w:left="54" w:right="57" w:firstLine="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19"/>
        </w:rPr>
        <w:t>angı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1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-3"/>
          <w:w w:val="11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9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6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8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1"/>
          <w:w w:val="10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12"/>
          <w:w w:val="10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8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tetkikte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0"/>
          <w:w w:val="100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"/>
          <w:w w:val="9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7"/>
          <w:w w:val="98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0"/>
          <w:w w:val="99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5"/>
          <w:w w:val="7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99"/>
        </w:rPr>
        <w:t>cının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kenarın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0"/>
          <w:w w:val="100"/>
        </w:rPr>
        <w:t>aki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</w:rPr>
        <w:t>kuru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larda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8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0"/>
          <w:w w:val="98"/>
        </w:rPr>
        <w:t>gö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1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8"/>
        </w:rPr>
        <w:t>ülm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4"/>
          <w:w w:val="98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0"/>
          <w:w w:val="98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-6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</w:rPr>
        <w:t>olup;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0"/>
          <w:w w:val="100"/>
        </w:rPr>
        <w:t>yapılan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raştırma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-2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4"/>
          <w:w w:val="95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95"/>
        </w:rPr>
        <w:t>şt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96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6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</w:rPr>
        <w:t>ada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yolda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geçen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5"/>
        </w:rPr>
        <w:t>kiml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6"/>
          <w:w w:val="9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4"/>
          <w:w w:val="103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7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2"/>
          <w:w w:val="9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8"/>
          <w:w w:val="7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4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1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-2"/>
          <w:w w:val="102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7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yada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10"/>
          <w:w w:val="9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"/>
          <w:w w:val="7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8"/>
          <w:w w:val="105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5"/>
          <w:w w:val="7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-9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8"/>
          <w:w w:val="105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</w:rPr>
        <w:t>sehve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tı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</w:rPr>
        <w:t>yada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4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6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ür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8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2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93"/>
          <w:position w:val="-1"/>
        </w:rPr>
        <w:t>;sö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-9"/>
          <w:w w:val="93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7"/>
          <w:w w:val="93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5"/>
          <w:w w:val="93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3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0"/>
          <w:w w:val="9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0"/>
          <w:w w:val="93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4"/>
          <w:w w:val="93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4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6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8"/>
          <w:w w:val="78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10"/>
          <w:w w:val="95"/>
          <w:position w:val="-1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8"/>
          <w:position w:val="-1"/>
        </w:rPr>
        <w:t>mariti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7"/>
          <w:w w:val="99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11"/>
          <w:w w:val="78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5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1"/>
        </w:rPr>
        <w:t>kuru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9"/>
          <w:position w:val="-1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"/>
          <w:w w:val="99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95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4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7"/>
          <w:position w:val="-1"/>
        </w:rPr>
        <w:t>tutuşturm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"/>
          <w:w w:val="97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-2"/>
          <w:w w:val="117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78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6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nuc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93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6"/>
          <w:w w:val="93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7"/>
          <w:w w:val="93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10"/>
          <w:w w:val="93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3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3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5"/>
          <w:w w:val="93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1"/>
          <w:w w:val="103"/>
          <w:position w:val="-1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0"/>
          <w:w w:val="78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98"/>
          <w:position w:val="-1"/>
        </w:rPr>
        <w:t>kmı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99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  <w:position w:val="-1"/>
        </w:rPr>
        <w:t>ola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5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  <w:position w:val="-1"/>
        </w:rPr>
        <w:t>eceği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4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6"/>
          <w:position w:val="-1"/>
        </w:rPr>
        <w:t>ka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7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0"/>
          <w:w w:val="97"/>
          <w:position w:val="-1"/>
        </w:rPr>
        <w:t>aati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57575"/>
          <w:spacing w:val="-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95"/>
          <w:position w:val="-1"/>
        </w:rPr>
        <w:t>var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11"/>
          <w:w w:val="95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  <w:position w:val="-1"/>
        </w:rPr>
        <w:t>mıştır.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  <w:cols w:num="2" w:equalWidth="0">
            <w:col w:w="1755" w:space="539"/>
            <w:col w:w="9246"/>
          </w:cols>
        </w:sectPr>
      </w:pPr>
      <w:rPr/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</w:sectPr>
      </w:pPr>
      <w:rPr/>
    </w:p>
    <w:p>
      <w:pPr>
        <w:spacing w:before="36" w:after="0" w:line="203" w:lineRule="exact"/>
        <w:ind w:left="297"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757575"/>
          <w:w w:val="118"/>
          <w:position w:val="-1"/>
        </w:rPr>
        <w:t>igorta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-1"/>
        </w:rPr>
        <w:t>lı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52"/>
          <w:position w:val="-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909393"/>
          <w:spacing w:val="-7"/>
          <w:w w:val="104"/>
          <w:position w:val="-1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4"/>
          <w:position w:val="-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36" w:after="0" w:line="203" w:lineRule="exact"/>
        <w:ind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4"/>
          <w:position w:val="-1"/>
        </w:rPr>
        <w:t>ir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1"/>
          <w:w w:val="94"/>
          <w:position w:val="-1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7"/>
          <w:w w:val="94"/>
          <w:position w:val="-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4"/>
          <w:position w:val="-1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4"/>
          <w:position w:val="-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6"/>
          <w:w w:val="94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8"/>
          <w:position w:val="-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9"/>
          <w:w w:val="98"/>
          <w:position w:val="-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70"/>
          <w:position w:val="-1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1"/>
          <w:position w:val="-1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"/>
          <w:w w:val="101"/>
          <w:position w:val="-1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9"/>
          <w:position w:val="-1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36" w:after="0" w:line="203" w:lineRule="exact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17"/>
          <w:w w:val="57"/>
          <w:position w:val="-1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3"/>
          <w:position w:val="-1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8"/>
          <w:w w:val="94"/>
          <w:position w:val="-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3"/>
          <w:w w:val="104"/>
          <w:position w:val="-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8"/>
          <w:position w:val="-1"/>
        </w:rPr>
        <w:t>li:---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  <w:cols w:num="3" w:equalWidth="0">
            <w:col w:w="1152" w:space="1142"/>
            <w:col w:w="1038" w:space="3584"/>
            <w:col w:w="4624"/>
          </w:cols>
        </w:sectPr>
      </w:pPr>
      <w:rPr/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43" w:right="-20"/>
        <w:jc w:val="left"/>
        <w:tabs>
          <w:tab w:pos="232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2"/>
        </w:rPr>
        <w:t>!Araç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4"/>
          <w:w w:val="9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Gereç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Kaybı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Yok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30" w:after="0" w:line="200" w:lineRule="exact"/>
        <w:ind w:left="293" w:right="9691" w:firstLine="-28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2"/>
        </w:rPr>
        <w:t>Yangı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20"/>
          <w:w w:val="9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2"/>
        </w:rPr>
        <w:t>Yerini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20"/>
          <w:w w:val="9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Kim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0"/>
        </w:rPr>
        <w:t>resıöı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13"/>
          <w:w w:val="9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Edildiği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</w:sectPr>
      </w:pPr>
      <w:rPr/>
    </w:p>
    <w:p>
      <w:pPr>
        <w:spacing w:before="64" w:after="0" w:line="240" w:lineRule="auto"/>
        <w:ind w:left="243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757575"/>
          <w:w w:val="97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2"/>
          <w:w w:val="97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909393"/>
          <w:spacing w:val="0"/>
          <w:w w:val="147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909393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color w:val="90939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909393"/>
          <w:spacing w:val="0"/>
          <w:w w:val="100"/>
        </w:rPr>
        <w:t>..</w:t>
      </w:r>
      <w:r>
        <w:rPr>
          <w:rFonts w:ascii="Times New Roman" w:hAnsi="Times New Roman" w:cs="Times New Roman" w:eastAsia="Times New Roman"/>
          <w:sz w:val="18"/>
          <w:szCs w:val="18"/>
          <w:color w:val="909393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13"/>
          <w:w w:val="95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7"/>
        </w:rPr>
        <w:t>ön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6"/>
          <w:w w:val="97"/>
        </w:rPr>
        <w:t>ü</w:t>
      </w:r>
      <w:r>
        <w:rPr>
          <w:rFonts w:ascii="Times New Roman" w:hAnsi="Times New Roman" w:cs="Times New Roman" w:eastAsia="Times New Roman"/>
          <w:sz w:val="18"/>
          <w:szCs w:val="18"/>
          <w:color w:val="909393"/>
          <w:spacing w:val="5"/>
          <w:w w:val="117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79"/>
        </w:rPr>
        <w:t>ü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7" w:after="0" w:line="240" w:lineRule="auto"/>
        <w:ind w:left="350" w:right="-67"/>
        <w:jc w:val="left"/>
        <w:tabs>
          <w:tab w:pos="1160" w:val="left"/>
          <w:tab w:pos="16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24"/>
          <w:w w:val="9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Ölü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86"/>
        </w:rPr>
        <w:t>Ya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2"/>
          <w:w w:val="87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86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78"/>
        </w:rPr>
        <w:t>lı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61" w:after="0" w:line="240" w:lineRule="auto"/>
        <w:ind w:left="14" w:right="-68"/>
        <w:jc w:val="left"/>
        <w:tabs>
          <w:tab w:pos="39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1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3"/>
          <w:w w:val="83"/>
          <w:position w:val="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70"/>
          <w:position w:val="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1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76"/>
          <w:position w:val="1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3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1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7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  <w:position w:val="1"/>
        </w:rPr>
        <w:t>10.20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10"/>
          <w:w w:val="100"/>
          <w:position w:val="1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1"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4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51"/>
          <w:position w:val="0"/>
        </w:rPr>
        <w:t>aa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72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42"/>
          <w:position w:val="0"/>
        </w:rPr>
        <w:t>i: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0"/>
          <w:w w:val="142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9"/>
          <w:w w:val="76"/>
          <w:position w:val="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98"/>
          <w:position w:val="0"/>
        </w:rPr>
        <w:t>3:25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GiDE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</w:rPr>
        <w:t>KiP: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97"/>
        </w:rPr>
        <w:t>Ka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8"/>
          <w:w w:val="9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17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7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yaka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8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</w:rPr>
        <w:t>ubu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8" w:right="-20"/>
        <w:jc w:val="left"/>
        <w:tabs>
          <w:tab w:pos="23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Gitmişse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0"/>
        </w:rPr>
        <w:t>Üs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3"/>
          <w:w w:val="9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Amiri:</w:t>
        <w:tab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5"/>
          <w:position w:val="1"/>
        </w:rPr>
        <w:t>Yangına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11"/>
          <w:w w:val="95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1"/>
        </w:rPr>
        <w:t>El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1"/>
        </w:rPr>
        <w:t>Koyan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2614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103"/>
        </w:rPr>
        <w:t>kipAmiri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40" w:lineRule="auto"/>
        <w:ind w:left="-34" w:right="1533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565656"/>
          <w:w w:val="95"/>
        </w:rPr>
        <w:t>ONAY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3"/>
          <w:w w:val="89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0"/>
        </w:rPr>
        <w:t>AYAN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306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color w:val="757575"/>
          <w:w w:val="90"/>
        </w:rPr>
        <w:t>1</w:t>
      </w:r>
      <w:r>
        <w:rPr>
          <w:rFonts w:ascii="Arial" w:hAnsi="Arial" w:cs="Arial" w:eastAsia="Arial"/>
          <w:sz w:val="27"/>
          <w:szCs w:val="27"/>
          <w:color w:val="757575"/>
          <w:spacing w:val="-50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757575"/>
          <w:spacing w:val="0"/>
          <w:w w:val="50"/>
          <w:i/>
        </w:rPr>
        <w:t>B</w:t>
      </w:r>
      <w:r>
        <w:rPr>
          <w:rFonts w:ascii="Arial" w:hAnsi="Arial" w:cs="Arial" w:eastAsia="Arial"/>
          <w:sz w:val="26"/>
          <w:szCs w:val="26"/>
          <w:color w:val="757575"/>
          <w:spacing w:val="0"/>
          <w:w w:val="50"/>
          <w:i/>
        </w:rPr>
        <w:t> </w:t>
      </w:r>
      <w:r>
        <w:rPr>
          <w:rFonts w:ascii="Arial" w:hAnsi="Arial" w:cs="Arial" w:eastAsia="Arial"/>
          <w:sz w:val="26"/>
          <w:szCs w:val="26"/>
          <w:color w:val="757575"/>
          <w:spacing w:val="21"/>
          <w:w w:val="50"/>
          <w:i/>
        </w:rPr>
        <w:t> </w:t>
      </w:r>
      <w:r>
        <w:rPr>
          <w:rFonts w:ascii="Arial" w:hAnsi="Arial" w:cs="Arial" w:eastAsia="Arial"/>
          <w:sz w:val="27"/>
          <w:szCs w:val="27"/>
          <w:color w:val="909393"/>
          <w:spacing w:val="0"/>
          <w:w w:val="50"/>
        </w:rPr>
        <w:t>EV.i</w:t>
      </w:r>
      <w:r>
        <w:rPr>
          <w:rFonts w:ascii="Arial" w:hAnsi="Arial" w:cs="Arial" w:eastAsia="Arial"/>
          <w:sz w:val="27"/>
          <w:szCs w:val="27"/>
          <w:color w:val="909393"/>
          <w:spacing w:val="0"/>
          <w:w w:val="50"/>
        </w:rPr>
        <w:t>m</w:t>
      </w:r>
      <w:r>
        <w:rPr>
          <w:rFonts w:ascii="Arial" w:hAnsi="Arial" w:cs="Arial" w:eastAsia="Arial"/>
          <w:sz w:val="27"/>
          <w:szCs w:val="27"/>
          <w:color w:val="909393"/>
          <w:spacing w:val="30"/>
          <w:w w:val="50"/>
        </w:rPr>
        <w:t> </w:t>
      </w:r>
      <w:r>
        <w:rPr>
          <w:rFonts w:ascii="Arial" w:hAnsi="Arial" w:cs="Arial" w:eastAsia="Arial"/>
          <w:sz w:val="27"/>
          <w:szCs w:val="27"/>
          <w:color w:val="909393"/>
          <w:spacing w:val="0"/>
          <w:w w:val="59"/>
        </w:rPr>
        <w:t>2017</w:t>
      </w:r>
      <w:r>
        <w:rPr>
          <w:rFonts w:ascii="Arial" w:hAnsi="Arial" w:cs="Arial" w:eastAsia="Arial"/>
          <w:sz w:val="27"/>
          <w:szCs w:val="27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169" w:lineRule="exact"/>
        <w:ind w:left="24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909393"/>
          <w:spacing w:val="0"/>
          <w:w w:val="100"/>
          <w:i/>
          <w:position w:val="-3"/>
        </w:rPr>
        <w:t>1</w:t>
      </w:r>
      <w:r>
        <w:rPr>
          <w:rFonts w:ascii="Arial" w:hAnsi="Arial" w:cs="Arial" w:eastAsia="Arial"/>
          <w:sz w:val="18"/>
          <w:szCs w:val="18"/>
          <w:color w:val="909393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909393"/>
          <w:spacing w:val="28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909393"/>
          <w:spacing w:val="8"/>
          <w:w w:val="121"/>
          <w:position w:val="-3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5"/>
          <w:position w:val="-3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8"/>
          <w:w w:val="105"/>
          <w:position w:val="-3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60"/>
          <w:position w:val="-3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28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14"/>
          <w:position w:val="-3"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  <w:cols w:num="3" w:equalWidth="0">
            <w:col w:w="2077" w:space="217"/>
            <w:col w:w="4864" w:space="1695"/>
            <w:col w:w="2687"/>
          </w:cols>
        </w:sectPr>
      </w:pPr>
      <w:rPr/>
    </w:p>
    <w:p>
      <w:pPr>
        <w:spacing w:before="0" w:after="0" w:line="623" w:lineRule="exact"/>
        <w:ind w:right="-20"/>
        <w:jc w:val="right"/>
        <w:rPr>
          <w:rFonts w:ascii="Arial" w:hAnsi="Arial" w:cs="Arial" w:eastAsia="Arial"/>
          <w:sz w:val="98"/>
          <w:szCs w:val="98"/>
        </w:rPr>
      </w:pPr>
      <w:rPr/>
      <w:r>
        <w:rPr/>
        <w:pict>
          <v:group style="position:absolute;margin-left:7.656525pt;margin-top:-25.424078pt;width:.1pt;height:47.952489pt;mso-position-horizontal-relative:page;mso-position-vertical-relative:paragraph;z-index:-7601" coordorigin="153,-508" coordsize="2,959">
            <v:shape style="position:absolute;left:153;top:-508;width:2;height:959" coordorigin="153,-508" coordsize="0,959" path="m153,451l153,-508e" filled="f" stroked="t" strokeweight=".356117pt" strokecolor="#D4D4CF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30"/>
          <w:szCs w:val="30"/>
          <w:color w:val="565656"/>
          <w:w w:val="108"/>
          <w:position w:val="-20"/>
        </w:rPr>
      </w:r>
      <w:r>
        <w:rPr>
          <w:rFonts w:ascii="Times New Roman" w:hAnsi="Times New Roman" w:cs="Times New Roman" w:eastAsia="Times New Roman"/>
          <w:sz w:val="30"/>
          <w:szCs w:val="30"/>
          <w:color w:val="565656"/>
          <w:w w:val="108"/>
          <w:u w:val="thick" w:color="000000"/>
          <w:position w:val="-20"/>
        </w:rPr>
        <w:t>Hal</w:t>
      </w:r>
      <w:r>
        <w:rPr>
          <w:rFonts w:ascii="Times New Roman" w:hAnsi="Times New Roman" w:cs="Times New Roman" w:eastAsia="Times New Roman"/>
          <w:sz w:val="30"/>
          <w:szCs w:val="30"/>
          <w:color w:val="565656"/>
          <w:w w:val="108"/>
          <w:u w:val="thick" w:color="000000"/>
          <w:position w:val="-20"/>
        </w:rPr>
      </w:r>
      <w:r>
        <w:rPr>
          <w:rFonts w:ascii="Times New Roman" w:hAnsi="Times New Roman" w:cs="Times New Roman" w:eastAsia="Times New Roman"/>
          <w:sz w:val="30"/>
          <w:szCs w:val="30"/>
          <w:color w:val="565656"/>
          <w:spacing w:val="-15"/>
          <w:w w:val="109"/>
          <w:u w:val="thick" w:color="000000"/>
          <w:position w:val="-20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color w:val="565656"/>
          <w:spacing w:val="-15"/>
          <w:w w:val="109"/>
          <w:u w:val="thick" w:color="000000"/>
          <w:position w:val="-20"/>
        </w:rPr>
      </w:r>
      <w:r>
        <w:rPr>
          <w:rFonts w:ascii="Times New Roman" w:hAnsi="Times New Roman" w:cs="Times New Roman" w:eastAsia="Times New Roman"/>
          <w:sz w:val="30"/>
          <w:szCs w:val="30"/>
          <w:color w:val="565656"/>
          <w:spacing w:val="-15"/>
          <w:w w:val="109"/>
          <w:position w:val="-20"/>
        </w:rPr>
      </w:r>
      <w:r>
        <w:rPr>
          <w:rFonts w:ascii="Times New Roman" w:hAnsi="Times New Roman" w:cs="Times New Roman" w:eastAsia="Times New Roman"/>
          <w:sz w:val="30"/>
          <w:szCs w:val="30"/>
          <w:color w:val="565656"/>
          <w:spacing w:val="-15"/>
          <w:w w:val="109"/>
          <w:position w:val="-20"/>
        </w:rPr>
      </w:r>
      <w:r>
        <w:rPr>
          <w:rFonts w:ascii="Arial" w:hAnsi="Arial" w:cs="Arial" w:eastAsia="Arial"/>
          <w:sz w:val="98"/>
          <w:szCs w:val="98"/>
          <w:color w:val="8585CF"/>
          <w:spacing w:val="-356"/>
          <w:w w:val="69"/>
          <w:i/>
          <w:position w:val="-30"/>
        </w:rPr>
        <w:t>a</w:t>
      </w:r>
      <w:r>
        <w:rPr>
          <w:rFonts w:ascii="Arial" w:hAnsi="Arial" w:cs="Arial" w:eastAsia="Arial"/>
          <w:sz w:val="98"/>
          <w:szCs w:val="98"/>
          <w:color w:val="000000"/>
          <w:spacing w:val="0"/>
          <w:w w:val="100"/>
          <w:position w:val="0"/>
        </w:rPr>
      </w:r>
    </w:p>
    <w:p>
      <w:pPr>
        <w:spacing w:before="0" w:after="0" w:line="623" w:lineRule="exact"/>
        <w:ind w:right="-187"/>
        <w:jc w:val="left"/>
        <w:tabs>
          <w:tab w:pos="880" w:val="left"/>
          <w:tab w:pos="208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0"/>
          <w:szCs w:val="30"/>
          <w:color w:val="565656"/>
          <w:spacing w:val="7"/>
          <w:w w:val="100"/>
          <w:position w:val="-2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color w:val="565656"/>
          <w:spacing w:val="0"/>
          <w:w w:val="100"/>
          <w:position w:val="-20"/>
        </w:rPr>
        <w:t>Ç</w:t>
      </w:r>
      <w:r>
        <w:rPr>
          <w:rFonts w:ascii="Times New Roman" w:hAnsi="Times New Roman" w:cs="Times New Roman" w:eastAsia="Times New Roman"/>
          <w:sz w:val="30"/>
          <w:szCs w:val="30"/>
          <w:color w:val="565656"/>
          <w:spacing w:val="-14"/>
          <w:w w:val="100"/>
          <w:position w:val="-2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565656"/>
          <w:spacing w:val="0"/>
          <w:w w:val="100"/>
          <w:position w:val="-20"/>
        </w:rPr>
        <w:tab/>
      </w:r>
      <w:r>
        <w:rPr>
          <w:rFonts w:ascii="Times New Roman" w:hAnsi="Times New Roman" w:cs="Times New Roman" w:eastAsia="Times New Roman"/>
          <w:sz w:val="30"/>
          <w:szCs w:val="30"/>
          <w:color w:val="565656"/>
          <w:spacing w:val="0"/>
          <w:w w:val="100"/>
          <w:position w:val="-20"/>
        </w:rPr>
      </w:r>
      <w:r>
        <w:rPr>
          <w:rFonts w:ascii="Arial" w:hAnsi="Arial" w:cs="Arial" w:eastAsia="Arial"/>
          <w:sz w:val="98"/>
          <w:szCs w:val="98"/>
          <w:color w:val="5D5E8C"/>
          <w:spacing w:val="5"/>
          <w:w w:val="212"/>
          <w:i/>
          <w:position w:val="-30"/>
        </w:rPr>
        <w:t>-</w:t>
      </w:r>
      <w:r>
        <w:rPr>
          <w:rFonts w:ascii="Times New Roman" w:hAnsi="Times New Roman" w:cs="Times New Roman" w:eastAsia="Times New Roman"/>
          <w:sz w:val="30"/>
          <w:szCs w:val="30"/>
          <w:color w:val="909393"/>
          <w:spacing w:val="0"/>
          <w:w w:val="66"/>
          <w:position w:val="-2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color w:val="909393"/>
          <w:spacing w:val="0"/>
          <w:w w:val="100"/>
          <w:position w:val="-20"/>
        </w:rPr>
        <w:tab/>
      </w:r>
      <w:r>
        <w:rPr>
          <w:rFonts w:ascii="Times New Roman" w:hAnsi="Times New Roman" w:cs="Times New Roman" w:eastAsia="Times New Roman"/>
          <w:sz w:val="30"/>
          <w:szCs w:val="30"/>
          <w:color w:val="909393"/>
          <w:spacing w:val="0"/>
          <w:w w:val="100"/>
          <w:position w:val="-20"/>
        </w:rPr>
      </w:r>
      <w:r>
        <w:rPr>
          <w:rFonts w:ascii="Times New Roman" w:hAnsi="Times New Roman" w:cs="Times New Roman" w:eastAsia="Times New Roman"/>
          <w:sz w:val="30"/>
          <w:szCs w:val="30"/>
          <w:color w:val="4B4F95"/>
          <w:spacing w:val="0"/>
          <w:w w:val="110"/>
          <w:position w:val="-20"/>
        </w:rPr>
        <w:t>_</w:t>
      </w:r>
      <w:r>
        <w:rPr>
          <w:rFonts w:ascii="Times New Roman" w:hAnsi="Times New Roman" w:cs="Times New Roman" w:eastAsia="Times New Roman"/>
          <w:sz w:val="30"/>
          <w:szCs w:val="30"/>
          <w:color w:val="000000"/>
          <w:spacing w:val="0"/>
          <w:w w:val="100"/>
          <w:position w:val="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282828"/>
          <w:w w:val="7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4"/>
        </w:rPr>
        <w:t>tfai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5"/>
        </w:rPr>
        <w:t>Birim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2"/>
          <w:w w:val="9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4"/>
        </w:rPr>
        <w:t>Ami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  <w:cols w:num="3" w:equalWidth="0">
            <w:col w:w="3544" w:space="467"/>
            <w:col w:w="2259" w:space="2541"/>
            <w:col w:w="2729"/>
          </w:cols>
        </w:sectPr>
      </w:pPr>
      <w:rPr/>
    </w:p>
    <w:p>
      <w:pPr>
        <w:spacing w:before="0" w:after="0" w:line="378" w:lineRule="exact"/>
        <w:ind w:left="2586" w:right="-96"/>
        <w:jc w:val="left"/>
        <w:tabs>
          <w:tab w:pos="34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66666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</w:r>
      <w:r>
        <w:rPr>
          <w:rFonts w:ascii="Arial" w:hAnsi="Arial" w:cs="Arial" w:eastAsia="Arial"/>
          <w:sz w:val="37"/>
          <w:szCs w:val="37"/>
          <w:color w:val="4B4F95"/>
          <w:spacing w:val="0"/>
          <w:w w:val="84"/>
        </w:rPr>
        <w:t>f</w:t>
      </w:r>
      <w:r>
        <w:rPr>
          <w:rFonts w:ascii="Arial" w:hAnsi="Arial" w:cs="Arial" w:eastAsia="Arial"/>
          <w:sz w:val="37"/>
          <w:szCs w:val="37"/>
          <w:color w:val="4B4F95"/>
          <w:spacing w:val="-34"/>
          <w:w w:val="84"/>
        </w:rPr>
        <w:t>ı</w:t>
      </w:r>
      <w:r>
        <w:rPr>
          <w:rFonts w:ascii="Arial" w:hAnsi="Arial" w:cs="Arial" w:eastAsia="Arial"/>
          <w:sz w:val="37"/>
          <w:szCs w:val="37"/>
          <w:color w:val="7772D3"/>
          <w:spacing w:val="-4"/>
          <w:w w:val="34"/>
        </w:rPr>
        <w:t>r</w:t>
      </w:r>
      <w:r>
        <w:rPr>
          <w:rFonts w:ascii="Arial" w:hAnsi="Arial" w:cs="Arial" w:eastAsia="Arial"/>
          <w:sz w:val="37"/>
          <w:szCs w:val="37"/>
          <w:color w:val="7070A5"/>
          <w:spacing w:val="-15"/>
          <w:w w:val="213"/>
        </w:rPr>
        <w:t>/</w:t>
      </w:r>
      <w:r>
        <w:rPr>
          <w:rFonts w:ascii="Arial" w:hAnsi="Arial" w:cs="Arial" w:eastAsia="Arial"/>
          <w:sz w:val="37"/>
          <w:szCs w:val="37"/>
          <w:color w:val="565656"/>
          <w:spacing w:val="-4"/>
          <w:w w:val="50"/>
        </w:rPr>
        <w:t>u</w:t>
      </w:r>
      <w:r>
        <w:rPr>
          <w:rFonts w:ascii="Arial" w:hAnsi="Arial" w:cs="Arial" w:eastAsia="Arial"/>
          <w:sz w:val="37"/>
          <w:szCs w:val="37"/>
          <w:color w:val="757575"/>
          <w:spacing w:val="0"/>
          <w:w w:val="51"/>
        </w:rPr>
        <w:t>p</w:t>
      </w:r>
      <w:r>
        <w:rPr>
          <w:rFonts w:ascii="Arial" w:hAnsi="Arial" w:cs="Arial" w:eastAsia="Arial"/>
          <w:sz w:val="37"/>
          <w:szCs w:val="37"/>
          <w:color w:val="757575"/>
          <w:spacing w:val="0"/>
          <w:w w:val="100"/>
        </w:rPr>
        <w:t> </w:t>
      </w:r>
      <w:r>
        <w:rPr>
          <w:rFonts w:ascii="Arial" w:hAnsi="Arial" w:cs="Arial" w:eastAsia="Arial"/>
          <w:sz w:val="37"/>
          <w:szCs w:val="37"/>
          <w:color w:val="757575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8"/>
          <w:w w:val="9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282828"/>
          <w:spacing w:val="12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03" w:lineRule="exact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6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5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0"/>
          <w:w w:val="100"/>
          <w:position w:val="-1"/>
        </w:rPr>
        <w:t>ta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4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2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B1B1B3"/>
          <w:spacing w:val="-31"/>
          <w:w w:val="47"/>
          <w:position w:val="-1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18"/>
          <w:w w:val="154"/>
          <w:position w:val="-1"/>
        </w:rPr>
        <w:t>·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96"/>
          <w:position w:val="-1"/>
        </w:rPr>
        <w:t>RDE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  <w:cols w:num="2" w:equalWidth="0">
            <w:col w:w="4540" w:space="233"/>
            <w:col w:w="6767"/>
          </w:cols>
        </w:sectPr>
      </w:pPr>
      <w:rPr/>
    </w:p>
    <w:p>
      <w:pPr>
        <w:spacing w:before="0" w:after="0" w:line="200" w:lineRule="exact"/>
        <w:ind w:left="3313" w:right="-20"/>
        <w:jc w:val="left"/>
        <w:tabs>
          <w:tab w:pos="50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shape style="position:absolute;margin-left:436.320007pt;margin-top:3.919164pt;width:128.880005pt;height:98.279999pt;mso-position-horizontal-relative:page;mso-position-vertical-relative:paragraph;z-index:-7605" type="#_x0000_t75">
            <v:imagedata r:id="rId6" o:title=""/>
          </v:shape>
        </w:pict>
      </w:r>
      <w:r>
        <w:rPr>
          <w:rFonts w:ascii="Arial" w:hAnsi="Arial" w:cs="Arial" w:eastAsia="Arial"/>
          <w:sz w:val="17"/>
          <w:szCs w:val="17"/>
          <w:color w:val="7772D3"/>
          <w:spacing w:val="0"/>
          <w:w w:val="141"/>
          <w:i/>
        </w:rPr>
        <w:t>IV</w:t>
      </w:r>
      <w:r>
        <w:rPr>
          <w:rFonts w:ascii="Arial" w:hAnsi="Arial" w:cs="Arial" w:eastAsia="Arial"/>
          <w:sz w:val="17"/>
          <w:szCs w:val="17"/>
          <w:color w:val="7772D3"/>
          <w:spacing w:val="0"/>
          <w:w w:val="100"/>
          <w:i/>
        </w:rPr>
        <w:tab/>
      </w:r>
      <w:r>
        <w:rPr>
          <w:rFonts w:ascii="Arial" w:hAnsi="Arial" w:cs="Arial" w:eastAsia="Arial"/>
          <w:sz w:val="17"/>
          <w:szCs w:val="17"/>
          <w:color w:val="7772D3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0"/>
          <w:w w:val="7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282828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98"/>
        </w:rPr>
        <w:t>tfaiye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6"/>
          <w:w w:val="9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3"/>
        </w:rPr>
        <w:t>eri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</w:sectPr>
      </w:pPr>
      <w:rPr/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22.435398pt;margin-top:26.840816pt;width:563.377770pt;height:752.206466pt;mso-position-horizontal-relative:page;mso-position-vertical-relative:page;z-index:-7604" coordorigin="449,537" coordsize="11268,15044">
            <v:group style="position:absolute;left:484;top:558;width:5249;height:2" coordorigin="484,558" coordsize="5249,2">
              <v:shape style="position:absolute;left:484;top:558;width:5249;height:2" coordorigin="484,558" coordsize="5249,0" path="m484,558l5733,558e" filled="f" stroked="t" strokeweight=".712235pt" strokecolor="#606060">
                <v:path arrowok="t"/>
              </v:shape>
            </v:group>
            <v:group style="position:absolute;left:477;top:544;width:2;height:14500" coordorigin="477,544" coordsize="2,14500">
              <v:shape style="position:absolute;left:477;top:544;width:2;height:14500" coordorigin="477,544" coordsize="0,14500" path="m477,15044l477,544e" filled="f" stroked="t" strokeweight=".712235pt" strokecolor="#676767">
                <v:path arrowok="t"/>
              </v:shape>
            </v:group>
            <v:group style="position:absolute;left:2521;top:551;width:2;height:1496" coordorigin="2521,551" coordsize="2,1496">
              <v:shape style="position:absolute;left:2521;top:551;width:2;height:1496" coordorigin="2521,551" coordsize="0,1496" path="m2521,2047l2521,551e" filled="f" stroked="t" strokeweight=".712235pt" strokecolor="#575757">
                <v:path arrowok="t"/>
              </v:shape>
            </v:group>
            <v:group style="position:absolute;left:5904;top:555;width:5783;height:2" coordorigin="5904,555" coordsize="5783,2">
              <v:shape style="position:absolute;left:5904;top:555;width:5783;height:2" coordorigin="5904,555" coordsize="5783,0" path="m5904,555l11688,555e" filled="f" stroked="t" strokeweight=".712235pt" strokecolor="#606060">
                <v:path arrowok="t"/>
              </v:shape>
            </v:group>
            <v:group style="position:absolute;left:9280;top:551;width:2;height:1496" coordorigin="9280,551" coordsize="2,1496">
              <v:shape style="position:absolute;left:9280;top:551;width:2;height:1496" coordorigin="9280,551" coordsize="0,1496" path="m9280,2047l9280,551e" filled="f" stroked="t" strokeweight=".712235pt" strokecolor="#545454">
                <v:path arrowok="t"/>
              </v:shape>
            </v:group>
            <v:group style="position:absolute;left:11681;top:544;width:2;height:3307" coordorigin="11681,544" coordsize="2,3307">
              <v:shape style="position:absolute;left:11681;top:544;width:2;height:3307" coordorigin="11681,544" coordsize="0,3307" path="m11681,3851l11681,544e" filled="f" stroked="t" strokeweight=".712235pt" strokecolor="#676767">
                <v:path arrowok="t"/>
              </v:shape>
            </v:group>
            <v:group style="position:absolute;left:477;top:2040;width:11211;height:2" coordorigin="477,2040" coordsize="11211,2">
              <v:shape style="position:absolute;left:477;top:2040;width:11211;height:2" coordorigin="477,2040" coordsize="11211,0" path="m477,2040l11688,2040e" filled="f" stroked="t" strokeweight=".712235pt" strokecolor="#5B6060">
                <v:path arrowok="t"/>
              </v:shape>
            </v:group>
            <v:group style="position:absolute;left:477;top:2258;width:11211;height:2" coordorigin="477,2258" coordsize="11211,2">
              <v:shape style="position:absolute;left:477;top:2258;width:11211;height:2" coordorigin="477,2258" coordsize="11211,0" path="m477,2258l11688,2258e" filled="f" stroked="t" strokeweight=".712235pt" strokecolor="#575B5B">
                <v:path arrowok="t"/>
              </v:shape>
            </v:group>
            <v:group style="position:absolute;left:477;top:2476;width:11211;height:2" coordorigin="477,2476" coordsize="11211,2">
              <v:shape style="position:absolute;left:477;top:2476;width:11211;height:2" coordorigin="477,2476" coordsize="11211,0" path="m477,2476l11688,2476e" filled="f" stroked="t" strokeweight=".712235pt" strokecolor="#575757">
                <v:path arrowok="t"/>
              </v:shape>
            </v:group>
            <v:group style="position:absolute;left:477;top:3847;width:11218;height:2" coordorigin="477,3847" coordsize="11218,2">
              <v:shape style="position:absolute;left:477;top:3847;width:11218;height:2" coordorigin="477,3847" coordsize="11218,0" path="m477,3847l11695,3847e" filled="f" stroked="t" strokeweight=".712235pt" strokecolor="#545757">
                <v:path arrowok="t"/>
              </v:shape>
            </v:group>
            <v:group style="position:absolute;left:477;top:2695;width:11211;height:2" coordorigin="477,2695" coordsize="11211,2">
              <v:shape style="position:absolute;left:477;top:2695;width:11211;height:2" coordorigin="477,2695" coordsize="11211,0" path="m477,2695l11688,2695e" filled="f" stroked="t" strokeweight=".712235pt" strokecolor="#5B6060">
                <v:path arrowok="t"/>
              </v:shape>
            </v:group>
            <v:group style="position:absolute;left:2514;top:3843;width:2;height:10950" coordorigin="2514,3843" coordsize="2,10950">
              <v:shape style="position:absolute;left:2514;top:3843;width:2;height:10950" coordorigin="2514,3843" coordsize="0,10950" path="m2514,14794l2514,3843e" filled="f" stroked="t" strokeweight=".712235pt" strokecolor="#606060">
                <v:path arrowok="t"/>
              </v:shape>
            </v:group>
            <v:group style="position:absolute;left:4003;top:3120;width:2;height:737" coordorigin="4003,3120" coordsize="2,737">
              <v:shape style="position:absolute;left:4003;top:3120;width:2;height:737" coordorigin="4003,3120" coordsize="0,737" path="m4003,3858l4003,3120e" filled="f" stroked="t" strokeweight="1.068352pt" strokecolor="#575757">
                <v:path arrowok="t"/>
              </v:shape>
            </v:group>
            <v:group style="position:absolute;left:477;top:2909;width:11211;height:2" coordorigin="477,2909" coordsize="11211,2">
              <v:shape style="position:absolute;left:477;top:2909;width:11211;height:2" coordorigin="477,2909" coordsize="11211,0" path="m477,2909l11688,2909e" filled="f" stroked="t" strokeweight=".712235pt" strokecolor="#5B5B5B">
                <v:path arrowok="t"/>
              </v:shape>
            </v:group>
            <v:group style="position:absolute;left:477;top:3124;width:11211;height:2" coordorigin="477,3124" coordsize="11211,2">
              <v:shape style="position:absolute;left:477;top:3124;width:11211;height:2" coordorigin="477,3124" coordsize="11211,0" path="m477,3124l11688,3124e" filled="f" stroked="t" strokeweight=".712235pt" strokecolor="#5B5B5B">
                <v:path arrowok="t"/>
              </v:shape>
            </v:group>
            <v:group style="position:absolute;left:477;top:4122;width:11218;height:2" coordorigin="477,4122" coordsize="11218,2">
              <v:shape style="position:absolute;left:477;top:4122;width:11218;height:2" coordorigin="477,4122" coordsize="11218,0" path="m477,4122l11695,4122e" filled="f" stroked="t" strokeweight=".712235pt" strokecolor="#5B5B5B">
                <v:path arrowok="t"/>
              </v:shape>
            </v:group>
            <v:group style="position:absolute;left:11702;top:4115;width:2;height:11444" coordorigin="11702,4115" coordsize="2,11444">
              <v:shape style="position:absolute;left:11702;top:4115;width:2;height:11444" coordorigin="11702,4115" coordsize="0,11444" path="m11702,15560l11702,4115e" filled="f" stroked="t" strokeweight=".712235pt" strokecolor="#676767">
                <v:path arrowok="t"/>
              </v:shape>
            </v:group>
            <v:group style="position:absolute;left:5064;top:4337;width:2;height:2047" coordorigin="5064,4337" coordsize="2,2047">
              <v:shape style="position:absolute;left:5064;top:4337;width:2;height:2047" coordorigin="5064,4337" coordsize="0,2047" path="m5064,6384l5064,4337e" filled="f" stroked="t" strokeweight=".712235pt" strokecolor="#5B5B5B">
                <v:path arrowok="t"/>
              </v:shape>
            </v:group>
            <v:group style="position:absolute;left:2514;top:4341;width:9181;height:2" coordorigin="2514,4341" coordsize="9181,2">
              <v:shape style="position:absolute;left:2514;top:4341;width:9181;height:2" coordorigin="2514,4341" coordsize="9181,0" path="m2514,4341l11695,4341e" filled="f" stroked="t" strokeweight=".712235pt" strokecolor="#575B5B">
                <v:path arrowok="t"/>
              </v:shape>
            </v:group>
            <v:group style="position:absolute;left:5057;top:4817;width:6638;height:2" coordorigin="5057,4817" coordsize="6638,2">
              <v:shape style="position:absolute;left:5057;top:4817;width:6638;height:2" coordorigin="5057,4817" coordsize="6638,0" path="m5057,4817l11695,4817e" filled="f" stroked="t" strokeweight=".356117pt" strokecolor="#646464">
                <v:path arrowok="t"/>
              </v:shape>
            </v:group>
            <v:group style="position:absolute;left:5057;top:5056;width:6638;height:2" coordorigin="5057,5056" coordsize="6638,2">
              <v:shape style="position:absolute;left:5057;top:5056;width:6638;height:2" coordorigin="5057,5056" coordsize="6638,0" path="m5057,5056l11695,5056e" filled="f" stroked="t" strokeweight=".712235pt" strokecolor="#575B57">
                <v:path arrowok="t"/>
              </v:shape>
            </v:group>
            <v:group style="position:absolute;left:5057;top:5296;width:6645;height:2" coordorigin="5057,5296" coordsize="6645,2">
              <v:shape style="position:absolute;left:5057;top:5296;width:6645;height:2" coordorigin="5057,5296" coordsize="6645,0" path="m5057,5296l11702,5296e" filled="f" stroked="t" strokeweight=".712235pt" strokecolor="#5B5B5B">
                <v:path arrowok="t"/>
              </v:shape>
            </v:group>
            <v:group style="position:absolute;left:2514;top:5515;width:9181;height:2" coordorigin="2514,5515" coordsize="9181,2">
              <v:shape style="position:absolute;left:2514;top:5515;width:9181;height:2" coordorigin="2514,5515" coordsize="9181,0" path="m2514,5515l11695,5515e" filled="f" stroked="t" strokeweight=".712235pt" strokecolor="#5B5B5B">
                <v:path arrowok="t"/>
              </v:shape>
            </v:group>
            <v:group style="position:absolute;left:470;top:5744;width:11225;height:2" coordorigin="470,5744" coordsize="11225,2">
              <v:shape style="position:absolute;left:470;top:5744;width:11225;height:2" coordorigin="470,5744" coordsize="11225,0" path="m470,5744l11695,5744e" filled="f" stroked="t" strokeweight=".712235pt" strokecolor="#5B6060">
                <v:path arrowok="t"/>
              </v:shape>
            </v:group>
            <v:group style="position:absolute;left:7956;top:5733;width:2;height:651" coordorigin="7956,5733" coordsize="2,651">
              <v:shape style="position:absolute;left:7956;top:5733;width:2;height:651" coordorigin="7956,5733" coordsize="0,651" path="m7956,6384l7956,5733e" filled="f" stroked="t" strokeweight=".712235pt" strokecolor="#707070">
                <v:path arrowok="t"/>
              </v:shape>
            </v:group>
            <v:group style="position:absolute;left:2514;top:6166;width:9188;height:2" coordorigin="2514,6166" coordsize="9188,2">
              <v:shape style="position:absolute;left:2514;top:6166;width:9188;height:2" coordorigin="2514,6166" coordsize="9188,0" path="m2514,6166l11702,6166e" filled="f" stroked="t" strokeweight=".712235pt" strokecolor="#5B6060">
                <v:path arrowok="t"/>
              </v:shape>
            </v:group>
            <v:group style="position:absolute;left:2514;top:6377;width:9181;height:2" coordorigin="2514,6377" coordsize="9181,2">
              <v:shape style="position:absolute;left:2514;top:6377;width:9181;height:2" coordorigin="2514,6377" coordsize="9181,0" path="m2514,6377l11695,6377e" filled="f" stroked="t" strokeweight=".712235pt" strokecolor="#606464">
                <v:path arrowok="t"/>
              </v:shape>
            </v:group>
            <v:group style="position:absolute;left:470;top:7293;width:11225;height:2" coordorigin="470,7293" coordsize="11225,2">
              <v:shape style="position:absolute;left:470;top:7293;width:11225;height:2" coordorigin="470,7293" coordsize="11225,0" path="m470,7293l11695,7293e" filled="f" stroked="t" strokeweight=".712235pt" strokecolor="#64676B">
                <v:path arrowok="t"/>
              </v:shape>
            </v:group>
            <v:group style="position:absolute;left:470;top:6595;width:11225;height:2" coordorigin="470,6595" coordsize="11225,2">
              <v:shape style="position:absolute;left:470;top:6595;width:11225;height:2" coordorigin="470,6595" coordsize="11225,0" path="m470,6595l11695,6595e" filled="f" stroked="t" strokeweight=".712235pt" strokecolor="#606464">
                <v:path arrowok="t"/>
              </v:shape>
            </v:group>
            <v:group style="position:absolute;left:5064;top:7293;width:2;height:666" coordorigin="5064,7293" coordsize="2,666">
              <v:shape style="position:absolute;left:5064;top:7293;width:2;height:666" coordorigin="5064,7293" coordsize="0,666" path="m5064,7959l5064,7293e" filled="f" stroked="t" strokeweight=".712235pt" strokecolor="#676767">
                <v:path arrowok="t"/>
              </v:shape>
            </v:group>
            <v:group style="position:absolute;left:5057;top:7511;width:6645;height:2" coordorigin="5057,7511" coordsize="6645,2">
              <v:shape style="position:absolute;left:5057;top:7511;width:6645;height:2" coordorigin="5057,7511" coordsize="6645,0" path="m5057,7511l11702,7511e" filled="f" stroked="t" strokeweight=".712235pt" strokecolor="#676B6B">
                <v:path arrowok="t"/>
              </v:shape>
            </v:group>
            <v:group style="position:absolute;left:5057;top:7733;width:6645;height:2" coordorigin="5057,7733" coordsize="6645,2">
              <v:shape style="position:absolute;left:5057;top:7733;width:6645;height:2" coordorigin="5057,7733" coordsize="6645,0" path="m5057,7733l11702,7733e" filled="f" stroked="t" strokeweight=".712235pt" strokecolor="#646767">
                <v:path arrowok="t"/>
              </v:shape>
            </v:group>
            <v:group style="position:absolute;left:470;top:7948;width:11232;height:2" coordorigin="470,7948" coordsize="11232,2">
              <v:shape style="position:absolute;left:470;top:7948;width:11232;height:2" coordorigin="470,7948" coordsize="11232,0" path="m470,7948l11702,7948e" filled="f" stroked="t" strokeweight=".712235pt" strokecolor="#676B6B">
                <v:path arrowok="t"/>
              </v:shape>
            </v:group>
            <v:group style="position:absolute;left:463;top:8746;width:11246;height:2" coordorigin="463,8746" coordsize="11246,2">
              <v:shape style="position:absolute;left:463;top:8746;width:11246;height:2" coordorigin="463,8746" coordsize="11246,0" path="m463,8746l11709,8746e" filled="f" stroked="t" strokeweight=".712235pt" strokecolor="#676B6B">
                <v:path arrowok="t"/>
              </v:shape>
            </v:group>
            <v:group style="position:absolute;left:463;top:9626;width:11246;height:2" coordorigin="463,9626" coordsize="11246,2">
              <v:shape style="position:absolute;left:463;top:9626;width:11246;height:2" coordorigin="463,9626" coordsize="11246,0" path="m463,9626l11709,9626e" filled="f" stroked="t" strokeweight=".712235pt" strokecolor="#57575B">
                <v:path arrowok="t"/>
              </v:shape>
            </v:group>
            <v:group style="position:absolute;left:463;top:9959;width:11246;height:2" coordorigin="463,9959" coordsize="11246,2">
              <v:shape style="position:absolute;left:463;top:9959;width:11246;height:2" coordorigin="463,9959" coordsize="11246,0" path="m463,9959l11709,9959e" filled="f" stroked="t" strokeweight=".712235pt" strokecolor="#575757">
                <v:path arrowok="t"/>
              </v:shape>
            </v:group>
            <v:group style="position:absolute;left:463;top:10195;width:11246;height:2" coordorigin="463,10195" coordsize="11246,2">
              <v:shape style="position:absolute;left:463;top:10195;width:11246;height:2" coordorigin="463,10195" coordsize="11246,0" path="m463,10195l11709,10195e" filled="f" stroked="t" strokeweight=".712235pt" strokecolor="#5B6060">
                <v:path arrowok="t"/>
              </v:shape>
            </v:group>
            <v:group style="position:absolute;left:1261;top:10879;width:2;height:4695" coordorigin="1261,10879" coordsize="2,4695">
              <v:shape style="position:absolute;left:1261;top:10879;width:2;height:4695" coordorigin="1261,10879" coordsize="0,4695" path="m1261,15574l1261,10879e" filled="f" stroked="t" strokeweight=".712235pt" strokecolor="#6B6B6B">
                <v:path arrowok="t"/>
              </v:shape>
            </v:group>
            <v:group style="position:absolute;left:1834;top:10879;width:2;height:4688" coordorigin="1834,10879" coordsize="2,4688">
              <v:shape style="position:absolute;left:1834;top:10879;width:2;height:4688" coordorigin="1834,10879" coordsize="0,4688" path="m1834,15567l1834,10879e" filled="f" stroked="t" strokeweight=".712235pt" strokecolor="#606060">
                <v:path arrowok="t"/>
              </v:shape>
            </v:group>
            <v:group style="position:absolute;left:463;top:10882;width:11246;height:2" coordorigin="463,10882" coordsize="11246,2">
              <v:shape style="position:absolute;left:463;top:10882;width:11246;height:2" coordorigin="463,10882" coordsize="11246,0" path="m463,10882l11709,10882e" filled="f" stroked="t" strokeweight=".712235pt" strokecolor="#575B5B">
                <v:path arrowok="t"/>
              </v:shape>
            </v:group>
            <v:group style="position:absolute;left:7511;top:10879;width:2;height:4688" coordorigin="7511,10879" coordsize="2,4688">
              <v:shape style="position:absolute;left:7511;top:10879;width:2;height:4688" coordorigin="7511,10879" coordsize="0,4688" path="m7511,15567l7511,10879e" filled="f" stroked="t" strokeweight=".712235pt" strokecolor="#575757">
                <v:path arrowok="t"/>
              </v:shape>
            </v:group>
            <v:group style="position:absolute;left:463;top:11115;width:11246;height:2" coordorigin="463,11115" coordsize="11246,2">
              <v:shape style="position:absolute;left:463;top:11115;width:11246;height:2" coordorigin="463,11115" coordsize="11246,0" path="m463,11115l11709,11115e" filled="f" stroked="t" strokeweight=".712235pt" strokecolor="#575B5B">
                <v:path arrowok="t"/>
              </v:shape>
            </v:group>
            <v:group style="position:absolute;left:463;top:13191;width:2044;height:2" coordorigin="463,13191" coordsize="2044,2">
              <v:shape style="position:absolute;left:463;top:13191;width:2044;height:2" coordorigin="463,13191" coordsize="2044,0" path="m463,13191l2507,13191e" filled="f" stroked="t" strokeweight=".712235pt" strokecolor="#606464">
                <v:path arrowok="t"/>
              </v:shape>
            </v:group>
            <v:group style="position:absolute;left:456;top:15563;width:11253;height:2" coordorigin="456,15563" coordsize="11253,2">
              <v:shape style="position:absolute;left:456;top:15563;width:11253;height:2" coordorigin="456,15563" coordsize="11253,0" path="m456,15563l11709,15563e" filled="f" stroked="t" strokeweight=".712235pt" strokecolor="#5B6060">
                <v:path arrowok="t"/>
              </v:shape>
            </v:group>
            <v:group style="position:absolute;left:3027;top:12611;width:876;height:2" coordorigin="3027,12611" coordsize="876,2">
              <v:shape style="position:absolute;left:3027;top:12611;width:876;height:2" coordorigin="3027,12611" coordsize="876,0" path="m3027,12611l3903,12611e" filled="f" stroked="t" strokeweight="1.42447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.053996pt;margin-top:6.083525pt;width:.1pt;height:200.756316pt;mso-position-horizontal-relative:page;mso-position-vertical-relative:page;z-index:-7603" coordorigin="121,122" coordsize="2,4015">
            <v:shape style="position:absolute;left:121;top:122;width:2;height:4015" coordorigin="121,122" coordsize="0,4015" path="m121,4137l121,122e" filled="f" stroked="t" strokeweight=".712235pt" strokecolor="#CFD4CC">
              <v:path arrowok="t"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0" w:after="0" w:line="117" w:lineRule="exact"/>
        <w:ind w:right="-2"/>
        <w:jc w:val="righ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666666"/>
          <w:spacing w:val="0"/>
          <w:w w:val="122"/>
          <w:position w:val="-3"/>
        </w:rPr>
        <w:t>-"'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0" w:after="0" w:line="98" w:lineRule="exact"/>
        <w:ind w:right="-15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666666"/>
          <w:spacing w:val="0"/>
          <w:w w:val="90"/>
          <w:position w:val="-2"/>
        </w:rPr>
        <w:t>c;;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1" w:lineRule="exact"/>
        <w:ind w:right="-20"/>
        <w:jc w:val="righ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666666"/>
          <w:spacing w:val="0"/>
          <w:w w:val="80"/>
          <w:position w:val="1"/>
        </w:rPr>
        <w:t>:r: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29" w:after="0" w:line="240" w:lineRule="auto"/>
        <w:ind w:left="192" w:right="-20"/>
        <w:jc w:val="left"/>
        <w:tabs>
          <w:tab w:pos="1160" w:val="left"/>
        </w:tabs>
        <w:rPr>
          <w:rFonts w:ascii="Arial" w:hAnsi="Arial" w:cs="Arial" w:eastAsia="Arial"/>
          <w:sz w:val="41"/>
          <w:szCs w:val="41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color w:val="4B4F95"/>
          <w:spacing w:val="0"/>
          <w:w w:val="21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color w:val="4B4F9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4B4F95"/>
          <w:spacing w:val="0"/>
          <w:w w:val="100"/>
        </w:rPr>
      </w:r>
      <w:r>
        <w:rPr>
          <w:rFonts w:ascii="Arial" w:hAnsi="Arial" w:cs="Arial" w:eastAsia="Arial"/>
          <w:sz w:val="41"/>
          <w:szCs w:val="41"/>
          <w:color w:val="343875"/>
          <w:spacing w:val="0"/>
          <w:w w:val="112"/>
          <w:position w:val="-24"/>
        </w:rPr>
        <w:t>•</w:t>
      </w:r>
      <w:r>
        <w:rPr>
          <w:rFonts w:ascii="Arial" w:hAnsi="Arial" w:cs="Arial" w:eastAsia="Arial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3" w:after="0" w:line="240" w:lineRule="auto"/>
        <w:ind w:left="5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asi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13EY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424444"/>
          <w:w w:val="98"/>
        </w:rPr>
        <w:t>itfai</w:t>
      </w:r>
      <w:r>
        <w:rPr>
          <w:rFonts w:ascii="Times New Roman" w:hAnsi="Times New Roman" w:cs="Times New Roman" w:eastAsia="Times New Roman"/>
          <w:sz w:val="18"/>
          <w:szCs w:val="18"/>
          <w:color w:val="42444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57575"/>
          <w:spacing w:val="7"/>
          <w:w w:val="10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565656"/>
          <w:spacing w:val="0"/>
          <w:w w:val="81"/>
        </w:rPr>
        <w:t>ri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140"/>
          <w:cols w:num="2" w:equalWidth="0">
            <w:col w:w="558" w:space="4485"/>
            <w:col w:w="6497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5" w:right="-20"/>
        <w:jc w:val="left"/>
        <w:tabs>
          <w:tab w:pos="3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.76pt;margin-top:-16.007080pt;width:.585875pt;height:25.5pt;mso-position-horizontal-relative:page;mso-position-vertical-relative:paragraph;z-index:-7590" type="#_x0000_t202" filled="f" stroked="f">
            <v:textbox inset="0,0,0,0">
              <w:txbxContent>
                <w:p>
                  <w:pPr>
                    <w:spacing w:before="0" w:after="0" w:line="510" w:lineRule="exact"/>
                    <w:ind w:right="-116"/>
                    <w:jc w:val="left"/>
                    <w:rPr>
                      <w:rFonts w:ascii="Arial" w:hAnsi="Arial" w:cs="Arial" w:eastAsia="Arial"/>
                      <w:sz w:val="51"/>
                      <w:szCs w:val="51"/>
                    </w:rPr>
                  </w:pPr>
                  <w:rPr/>
                  <w:r>
                    <w:rPr>
                      <w:rFonts w:ascii="Arial" w:hAnsi="Arial" w:cs="Arial" w:eastAsia="Arial"/>
                      <w:sz w:val="51"/>
                      <w:szCs w:val="51"/>
                      <w:color w:val="CDCDCD"/>
                      <w:spacing w:val="-123"/>
                      <w:w w:val="63"/>
                      <w:position w:val="-1"/>
                    </w:rPr>
                    <w:t>ı</w:t>
                  </w:r>
                  <w:r>
                    <w:rPr>
                      <w:rFonts w:ascii="Arial" w:hAnsi="Arial" w:cs="Arial" w:eastAsia="Arial"/>
                      <w:sz w:val="51"/>
                      <w:szCs w:val="51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4.159973pt;margin-top:3.705101pt;width:3.99711pt;height:18.5pt;mso-position-horizontal-relative:page;mso-position-vertical-relative:paragraph;z-index:-7584" type="#_x0000_t202" filled="f" stroked="f">
            <v:textbox inset="0,0,0,0">
              <w:txbxContent>
                <w:p>
                  <w:pPr>
                    <w:spacing w:before="0" w:after="0" w:line="370" w:lineRule="exact"/>
                    <w:ind w:right="-95"/>
                    <w:jc w:val="left"/>
                    <w:rPr>
                      <w:rFonts w:ascii="Arial" w:hAnsi="Arial" w:cs="Arial" w:eastAsia="Arial"/>
                      <w:sz w:val="37"/>
                      <w:szCs w:val="37"/>
                    </w:rPr>
                  </w:pPr>
                  <w:rPr/>
                  <w:r>
                    <w:rPr>
                      <w:rFonts w:ascii="Arial" w:hAnsi="Arial" w:cs="Arial" w:eastAsia="Arial"/>
                      <w:sz w:val="37"/>
                      <w:szCs w:val="37"/>
                      <w:color w:val="444444"/>
                      <w:spacing w:val="0"/>
                      <w:w w:val="77"/>
                    </w:rPr>
                    <w:t>.</w:t>
                  </w:r>
                  <w:r>
                    <w:rPr>
                      <w:rFonts w:ascii="Arial" w:hAnsi="Arial" w:cs="Arial" w:eastAsia="Arial"/>
                      <w:sz w:val="37"/>
                      <w:szCs w:val="37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0"/>
          <w:szCs w:val="10"/>
          <w:color w:val="A8ACAF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10"/>
          <w:szCs w:val="10"/>
          <w:color w:val="A8ACA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0"/>
          <w:szCs w:val="10"/>
          <w:color w:val="A8ACA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9"/>
          <w:w w:val="76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7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8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96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ÜYÜKŞE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6"/>
        </w:rPr>
        <w:t>BELEDİYESİ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9" w:after="0" w:line="217" w:lineRule="exact"/>
        <w:ind w:left="368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.76pt;margin-top:1.002559pt;width:1.375pt;height:5pt;mso-position-horizontal-relative:page;mso-position-vertical-relative:paragraph;z-index:-7585" type="#_x0000_t202" filled="f" stroked="f">
            <v:textbox inset="0,0,0,0">
              <w:txbxContent>
                <w:p>
                  <w:pPr>
                    <w:spacing w:before="0" w:after="0" w:line="100" w:lineRule="exact"/>
                    <w:ind w:right="-55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A8ACAF"/>
                      <w:spacing w:val="0"/>
                      <w:w w:val="55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10"/>
          <w:position w:val="-1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4"/>
          <w:w w:val="110"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10"/>
          <w:position w:val="-1"/>
        </w:rPr>
        <w:t>AiYE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3"/>
          <w:w w:val="11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-1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0"/>
          <w:w w:val="95"/>
          <w:position w:val="-1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0"/>
          <w:w w:val="94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-2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4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105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4"/>
          <w:position w:val="-1"/>
        </w:rPr>
        <w:t>BAŞKANLlCii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13" w:lineRule="exact"/>
        <w:ind w:left="175" w:right="-20"/>
        <w:jc w:val="left"/>
        <w:tabs>
          <w:tab w:pos="860" w:val="left"/>
          <w:tab w:pos="3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.079998pt;margin-top:7.064557pt;width:47.478452pt;height:8.5pt;mso-position-horizontal-relative:page;mso-position-vertical-relative:paragraph;z-index:-7588" type="#_x0000_t202" filled="f" stroked="f">
            <v:textbox inset="0,0,0,0">
              <w:txbxContent>
                <w:p>
                  <w:pPr>
                    <w:spacing w:before="0" w:after="0" w:line="170" w:lineRule="exact"/>
                    <w:ind w:right="-66"/>
                    <w:jc w:val="left"/>
                    <w:rPr>
                      <w:rFonts w:ascii="Arial" w:hAnsi="Arial" w:cs="Arial" w:eastAsia="Arial"/>
                      <w:sz w:val="17"/>
                      <w:szCs w:val="17"/>
                    </w:rPr>
                  </w:pPr>
                  <w:rPr/>
                  <w:r>
                    <w:rPr>
                      <w:rFonts w:ascii="Arial" w:hAnsi="Arial" w:cs="Arial" w:eastAsia="Arial"/>
                      <w:sz w:val="17"/>
                      <w:szCs w:val="17"/>
                      <w:color w:val="1F1F1F"/>
                      <w:spacing w:val="0"/>
                      <w:w w:val="85"/>
                    </w:rPr>
                    <w:t>BÜYÜKŞEHIR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1"/>
          <w:szCs w:val="31"/>
          <w:color w:val="A8ACAF"/>
          <w:spacing w:val="0"/>
          <w:w w:val="52"/>
          <w:position w:val="-4"/>
        </w:rPr>
        <w:t>ı</w:t>
      </w:r>
      <w:r>
        <w:rPr>
          <w:rFonts w:ascii="Arial" w:hAnsi="Arial" w:cs="Arial" w:eastAsia="Arial"/>
          <w:sz w:val="31"/>
          <w:szCs w:val="31"/>
          <w:color w:val="A8ACAF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31"/>
          <w:szCs w:val="31"/>
          <w:color w:val="A8ACAF"/>
          <w:spacing w:val="0"/>
          <w:w w:val="100"/>
          <w:position w:val="-4"/>
        </w:rPr>
      </w:r>
      <w:r>
        <w:rPr>
          <w:rFonts w:ascii="Arial" w:hAnsi="Arial" w:cs="Arial" w:eastAsia="Arial"/>
          <w:sz w:val="14"/>
          <w:szCs w:val="14"/>
          <w:color w:val="444444"/>
          <w:spacing w:val="0"/>
          <w:w w:val="115"/>
          <w:position w:val="14"/>
        </w:rPr>
        <w:t>IZMIR</w:t>
      </w:r>
      <w:r>
        <w:rPr>
          <w:rFonts w:ascii="Arial" w:hAnsi="Arial" w:cs="Arial" w:eastAsia="Arial"/>
          <w:sz w:val="14"/>
          <w:szCs w:val="14"/>
          <w:color w:val="444444"/>
          <w:spacing w:val="0"/>
          <w:w w:val="100"/>
          <w:position w:val="14"/>
        </w:rPr>
        <w:tab/>
      </w:r>
      <w:r>
        <w:rPr>
          <w:rFonts w:ascii="Arial" w:hAnsi="Arial" w:cs="Arial" w:eastAsia="Arial"/>
          <w:sz w:val="14"/>
          <w:szCs w:val="14"/>
          <w:color w:val="444444"/>
          <w:spacing w:val="0"/>
          <w:w w:val="100"/>
          <w:position w:val="14"/>
        </w:rPr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8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  <w:t>faiye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7"/>
          <w:w w:val="100"/>
          <w:position w:val="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3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3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0"/>
          <w:w w:val="100"/>
          <w:position w:val="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8"/>
          <w:w w:val="100"/>
          <w:position w:val="3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3"/>
        </w:rPr>
        <w:t>dahale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4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  <w:t>Şub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8"/>
          <w:position w:val="3"/>
        </w:rPr>
        <w:t>Müdürlüğü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00" w:h="16820"/>
          <w:pgMar w:top="440" w:bottom="280" w:left="300" w:right="20"/>
        </w:sectPr>
      </w:pPr>
      <w:rPr/>
    </w:p>
    <w:p>
      <w:pPr>
        <w:spacing w:before="0" w:after="0" w:line="155" w:lineRule="exact"/>
        <w:ind w:left="665" w:right="-61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9.399998pt;margin-top:-52.447075pt;width:434.519985pt;height:82.071199pt;mso-position-horizontal-relative:page;mso-position-vertical-relative:paragraph;z-index:-7589" type="#_x0000_t202" filled="f" stroked="f">
            <v:textbox inset="0,0,0,0">
              <w:txbxContent>
                <w:p>
                  <w:pPr>
                    <w:spacing w:before="0" w:after="0" w:line="1641" w:lineRule="exact"/>
                    <w:ind w:right="-286"/>
                    <w:jc w:val="left"/>
                    <w:tabs>
                      <w:tab w:pos="8000" w:val="left"/>
                    </w:tabs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Pr/>
                  <w:r>
                    <w:rPr>
                      <w:rFonts w:ascii="Arial" w:hAnsi="Arial" w:cs="Arial" w:eastAsia="Arial"/>
                      <w:sz w:val="88"/>
                      <w:szCs w:val="88"/>
                      <w:color w:val="2F2F2F"/>
                      <w:spacing w:val="0"/>
                      <w:w w:val="154"/>
                      <w:b/>
                      <w:bCs/>
                      <w:i/>
                      <w:position w:val="60"/>
                    </w:rPr>
                    <w:t>l</w:t>
                  </w:r>
                  <w:r>
                    <w:rPr>
                      <w:rFonts w:ascii="Arial" w:hAnsi="Arial" w:cs="Arial" w:eastAsia="Arial"/>
                      <w:sz w:val="88"/>
                      <w:szCs w:val="88"/>
                      <w:color w:val="2F2F2F"/>
                      <w:spacing w:val="0"/>
                      <w:w w:val="100"/>
                      <w:b/>
                      <w:bCs/>
                      <w:i/>
                      <w:position w:val="60"/>
                    </w:rPr>
                    <w:tab/>
                  </w:r>
                  <w:r>
                    <w:rPr>
                      <w:rFonts w:ascii="Arial" w:hAnsi="Arial" w:cs="Arial" w:eastAsia="Arial"/>
                      <w:sz w:val="88"/>
                      <w:szCs w:val="88"/>
                      <w:color w:val="2F2F2F"/>
                      <w:spacing w:val="0"/>
                      <w:w w:val="100"/>
                      <w:b/>
                      <w:bCs/>
                      <w:i/>
                      <w:position w:val="60"/>
                    </w:rPr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595B59"/>
                      <w:spacing w:val="-756"/>
                      <w:w w:val="270"/>
                      <w:position w:val="-6"/>
                    </w:rPr>
                    <w:t>•</w:t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595B59"/>
          <w:w w:val="105"/>
        </w:rPr>
        <w:t>BELE</w:t>
      </w:r>
      <w:r>
        <w:rPr>
          <w:rFonts w:ascii="Arial" w:hAnsi="Arial" w:cs="Arial" w:eastAsia="Arial"/>
          <w:sz w:val="14"/>
          <w:szCs w:val="14"/>
          <w:color w:val="595B59"/>
          <w:spacing w:val="-1"/>
          <w:w w:val="106"/>
        </w:rPr>
        <w:t>D</w:t>
      </w:r>
      <w:r>
        <w:rPr>
          <w:rFonts w:ascii="Arial" w:hAnsi="Arial" w:cs="Arial" w:eastAsia="Arial"/>
          <w:sz w:val="14"/>
          <w:szCs w:val="14"/>
          <w:color w:val="707272"/>
          <w:spacing w:val="5"/>
          <w:w w:val="216"/>
        </w:rPr>
        <w:t>I</w:t>
      </w:r>
      <w:r>
        <w:rPr>
          <w:rFonts w:ascii="Arial" w:hAnsi="Arial" w:cs="Arial" w:eastAsia="Arial"/>
          <w:sz w:val="14"/>
          <w:szCs w:val="14"/>
          <w:color w:val="595B59"/>
          <w:spacing w:val="0"/>
          <w:w w:val="103"/>
        </w:rPr>
        <w:t>YESI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204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44444"/>
          <w:w w:val="9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2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5"/>
        </w:rPr>
        <w:t>RAPORU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00" w:right="20"/>
          <w:cols w:num="2" w:equalWidth="0">
            <w:col w:w="1537" w:space="2807"/>
            <w:col w:w="7236"/>
          </w:cols>
        </w:sectPr>
      </w:pPr>
      <w:rPr/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40" w:lineRule="auto"/>
        <w:ind w:left="190" w:right="-20"/>
        <w:jc w:val="left"/>
        <w:tabs>
          <w:tab w:pos="1580" w:val="left"/>
          <w:tab w:pos="3020" w:val="left"/>
          <w:tab w:pos="5420" w:val="left"/>
          <w:tab w:pos="74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Ola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  <w:t>Tarihi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4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1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5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ı5.ı0.2017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3"/>
          <w:position w:val="0"/>
        </w:rPr>
        <w:t>/Bildirim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1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Sıra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1"/>
          <w:position w:val="0"/>
        </w:rPr>
        <w:t>!Bi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8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9"/>
          <w:position w:val="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91"/>
          <w:position w:val="0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9"/>
          <w:position w:val="0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9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1"/>
          <w:w w:val="98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9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2:04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_[_e1:05321525726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5" w:after="0" w:line="246" w:lineRule="auto"/>
        <w:ind w:left="190" w:right="3070"/>
        <w:jc w:val="left"/>
        <w:tabs>
          <w:tab w:pos="1600" w:val="left"/>
          <w:tab w:pos="3040" w:val="left"/>
          <w:tab w:pos="4400" w:val="left"/>
          <w:tab w:pos="53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Kayıt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Tarihi</w:t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"/>
          <w:w w:val="7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9"/>
        </w:rPr>
        <w:t>5.10.20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6"/>
          <w:w w:val="5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0"/>
        </w:rPr>
        <w:t>!Kayıt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6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5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10245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jBildirim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:E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Mehmet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AŞ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2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2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5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5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Bildi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Adre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33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Ertuğrul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Mahallesi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Sadı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ileri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Bulvarı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No:3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Tore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Bakım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6"/>
          <w:w w:val="9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6"/>
          <w:w w:val="9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3"/>
        </w:rPr>
        <w:t>kezi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3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Torbalı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95999A"/>
          <w:spacing w:val="0"/>
          <w:w w:val="100"/>
          <w:i/>
        </w:rPr>
        <w:t>1</w:t>
      </w:r>
      <w:r>
        <w:rPr>
          <w:rFonts w:ascii="Arial" w:hAnsi="Arial" w:cs="Arial" w:eastAsia="Arial"/>
          <w:sz w:val="19"/>
          <w:szCs w:val="19"/>
          <w:color w:val="95999A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4"/>
        </w:rPr>
        <w:t>İzmi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7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oğru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Adres</w:t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31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33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Ertuğrul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8"/>
          <w:position w:val="0"/>
        </w:rPr>
        <w:t>Mahall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9"/>
          <w:w w:val="98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2"/>
          <w:w w:val="118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Sadı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5"/>
          <w:position w:val="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4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"/>
          <w:w w:val="94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4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8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0"/>
        </w:rPr>
        <w:t>Bulvarı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No:3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0"/>
        </w:rPr>
        <w:t>Tore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Bakım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8"/>
          <w:position w:val="0"/>
        </w:rPr>
        <w:t>Merke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5"/>
          <w:w w:val="98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8"/>
          <w:position w:val="0"/>
        </w:rPr>
        <w:t>Torba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0"/>
          <w:w w:val="85"/>
          <w:position w:val="0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838585"/>
          <w:spacing w:val="0"/>
          <w:w w:val="100"/>
          <w:i/>
          <w:position w:val="0"/>
        </w:rPr>
        <w:t>1</w:t>
      </w:r>
      <w:r>
        <w:rPr>
          <w:rFonts w:ascii="Arial" w:hAnsi="Arial" w:cs="Arial" w:eastAsia="Arial"/>
          <w:sz w:val="19"/>
          <w:szCs w:val="19"/>
          <w:color w:val="838585"/>
          <w:spacing w:val="-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  <w:position w:val="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zmir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31" w:lineRule="exact"/>
        <w:ind w:left="190" w:right="-20"/>
        <w:jc w:val="left"/>
        <w:tabs>
          <w:tab w:pos="1580" w:val="left"/>
          <w:tab w:pos="4220" w:val="left"/>
          <w:tab w:pos="72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w w:val="94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w w:val="9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gı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Türü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2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6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enerat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6"/>
          <w:w w:val="10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"/>
          <w:w w:val="9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0"/>
          <w:w w:val="94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7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Sı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47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7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ı: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Sebebi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0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Elektri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Kısa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62" w:lineRule="exact"/>
        <w:ind w:left="161" w:right="-20"/>
        <w:jc w:val="left"/>
        <w:tabs>
          <w:tab w:pos="3480" w:val="left"/>
          <w:tab w:pos="66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2"/>
        </w:rPr>
        <w:t>!Yangı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2"/>
        </w:rPr>
        <w:t>Binada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2"/>
          <w:w w:val="79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2"/>
          <w:position w:val="2"/>
        </w:rPr>
        <w:t>se: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2"/>
        </w:rPr>
      </w:r>
      <w:r>
        <w:rPr>
          <w:rFonts w:ascii="Arial" w:hAnsi="Arial" w:cs="Arial" w:eastAsia="Arial"/>
          <w:sz w:val="16"/>
          <w:szCs w:val="16"/>
          <w:color w:val="444444"/>
          <w:spacing w:val="0"/>
          <w:w w:val="100"/>
          <w:position w:val="4"/>
        </w:rPr>
        <w:t>!Yapını</w:t>
      </w:r>
      <w:r>
        <w:rPr>
          <w:rFonts w:ascii="Arial" w:hAnsi="Arial" w:cs="Arial" w:eastAsia="Arial"/>
          <w:sz w:val="16"/>
          <w:szCs w:val="16"/>
          <w:color w:val="444444"/>
          <w:spacing w:val="0"/>
          <w:w w:val="100"/>
          <w:position w:val="4"/>
        </w:rPr>
        <w:t>n</w:t>
      </w:r>
      <w:r>
        <w:rPr>
          <w:rFonts w:ascii="Arial" w:hAnsi="Arial" w:cs="Arial" w:eastAsia="Arial"/>
          <w:sz w:val="16"/>
          <w:szCs w:val="16"/>
          <w:color w:val="444444"/>
          <w:spacing w:val="8"/>
          <w:w w:val="100"/>
          <w:position w:val="4"/>
        </w:rPr>
        <w:t> </w:t>
      </w:r>
      <w:r>
        <w:rPr>
          <w:rFonts w:ascii="Arial" w:hAnsi="Arial" w:cs="Arial" w:eastAsia="Arial"/>
          <w:sz w:val="16"/>
          <w:szCs w:val="16"/>
          <w:color w:val="595B59"/>
          <w:spacing w:val="0"/>
          <w:w w:val="90"/>
          <w:position w:val="4"/>
        </w:rPr>
        <w:t>Ş</w:t>
      </w:r>
      <w:r>
        <w:rPr>
          <w:rFonts w:ascii="Arial" w:hAnsi="Arial" w:cs="Arial" w:eastAsia="Arial"/>
          <w:sz w:val="16"/>
          <w:szCs w:val="16"/>
          <w:color w:val="595B59"/>
          <w:spacing w:val="-2"/>
          <w:w w:val="91"/>
          <w:position w:val="4"/>
        </w:rPr>
        <w:t>e</w:t>
      </w:r>
      <w:r>
        <w:rPr>
          <w:rFonts w:ascii="Arial" w:hAnsi="Arial" w:cs="Arial" w:eastAsia="Arial"/>
          <w:sz w:val="16"/>
          <w:szCs w:val="16"/>
          <w:color w:val="2F2F2F"/>
          <w:spacing w:val="0"/>
          <w:w w:val="130"/>
          <w:position w:val="4"/>
        </w:rPr>
        <w:t>kli:</w:t>
      </w:r>
      <w:r>
        <w:rPr>
          <w:rFonts w:ascii="Arial" w:hAnsi="Arial" w:cs="Arial" w:eastAsia="Arial"/>
          <w:sz w:val="16"/>
          <w:szCs w:val="16"/>
          <w:color w:val="2F2F2F"/>
          <w:spacing w:val="0"/>
          <w:w w:val="100"/>
          <w:position w:val="4"/>
        </w:rPr>
        <w:tab/>
      </w:r>
      <w:r>
        <w:rPr>
          <w:rFonts w:ascii="Arial" w:hAnsi="Arial" w:cs="Arial" w:eastAsia="Arial"/>
          <w:sz w:val="16"/>
          <w:szCs w:val="16"/>
          <w:color w:val="2F2F2F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95"/>
          <w:position w:val="-3"/>
        </w:rPr>
        <w:t>Kul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1"/>
          <w:w w:val="95"/>
          <w:position w:val="-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5"/>
          <w:position w:val="-3"/>
        </w:rPr>
        <w:t>anım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3"/>
          <w:w w:val="95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  <w:position w:val="-3"/>
        </w:rPr>
        <w:t>Şe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5"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-3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3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3"/>
        </w:rPr>
        <w:t>Mcskcn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76" w:lineRule="exact"/>
        <w:ind w:left="35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1.119995pt;margin-top:2.694286pt;width:34.76063pt;height:24pt;mso-position-horizontal-relative:page;mso-position-vertical-relative:paragraph;z-index:-7587" type="#_x0000_t202" filled="f" stroked="f">
            <v:textbox inset="0,0,0,0">
              <w:txbxContent>
                <w:p>
                  <w:pPr>
                    <w:spacing w:before="0" w:after="0" w:line="480" w:lineRule="exact"/>
                    <w:ind w:right="-112"/>
                    <w:jc w:val="left"/>
                    <w:tabs>
                      <w:tab w:pos="600" w:val="left"/>
                    </w:tabs>
                    <w:rPr>
                      <w:rFonts w:ascii="Arial" w:hAnsi="Arial" w:cs="Arial" w:eastAsia="Arial"/>
                      <w:sz w:val="48"/>
                      <w:szCs w:val="48"/>
                    </w:rPr>
                  </w:pPr>
                  <w:rPr/>
                  <w:r>
                    <w:rPr>
                      <w:rFonts w:ascii="Arial" w:hAnsi="Arial" w:cs="Arial" w:eastAsia="Arial"/>
                      <w:sz w:val="48"/>
                      <w:szCs w:val="48"/>
                      <w:color w:val="595B59"/>
                      <w:spacing w:val="0"/>
                      <w:w w:val="67"/>
                    </w:rPr>
                    <w:t>ı</w:t>
                  </w:r>
                  <w:r>
                    <w:rPr>
                      <w:rFonts w:ascii="Arial" w:hAnsi="Arial" w:cs="Arial" w:eastAsia="Arial"/>
                      <w:sz w:val="48"/>
                      <w:szCs w:val="48"/>
                      <w:color w:val="595B59"/>
                      <w:spacing w:val="0"/>
                      <w:w w:val="100"/>
                    </w:rPr>
                    <w:tab/>
                  </w:r>
                  <w:r>
                    <w:rPr>
                      <w:rFonts w:ascii="Arial" w:hAnsi="Arial" w:cs="Arial" w:eastAsia="Arial"/>
                      <w:sz w:val="48"/>
                      <w:szCs w:val="48"/>
                      <w:color w:val="595B59"/>
                      <w:spacing w:val="0"/>
                      <w:w w:val="100"/>
                    </w:rPr>
                  </w:r>
                  <w:r>
                    <w:rPr>
                      <w:rFonts w:ascii="Arial" w:hAnsi="Arial" w:cs="Arial" w:eastAsia="Arial"/>
                      <w:sz w:val="48"/>
                      <w:szCs w:val="48"/>
                      <w:color w:val="444444"/>
                      <w:spacing w:val="0"/>
                      <w:w w:val="67"/>
                    </w:rPr>
                    <w:t>ı</w:t>
                  </w:r>
                  <w:r>
                    <w:rPr>
                      <w:rFonts w:ascii="Arial" w:hAnsi="Arial" w:cs="Arial" w:eastAsia="Arial"/>
                      <w:sz w:val="48"/>
                      <w:szCs w:val="48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  <w:t>Betonarme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4"/>
          <w:position w:val="1"/>
        </w:rPr>
        <w:t>Kagi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Ahşa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Çeli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  <w:t>Diğer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19" w:lineRule="exact"/>
        <w:ind w:left="5921" w:right="-20"/>
        <w:jc w:val="left"/>
        <w:tabs>
          <w:tab w:pos="6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0"/>
          <w:szCs w:val="10"/>
          <w:color w:val="2F2F2F"/>
          <w:spacing w:val="0"/>
          <w:w w:val="55"/>
          <w:position w:val="-1"/>
        </w:rPr>
        <w:t>1</w:t>
      </w:r>
      <w:r>
        <w:rPr>
          <w:rFonts w:ascii="Times New Roman" w:hAnsi="Times New Roman" w:cs="Times New Roman" w:eastAsia="Times New Roman"/>
          <w:sz w:val="10"/>
          <w:szCs w:val="10"/>
          <w:color w:val="2F2F2F"/>
          <w:spacing w:val="0"/>
          <w:w w:val="55"/>
          <w:position w:val="-1"/>
        </w:rPr>
        <w:t>       </w:t>
      </w:r>
      <w:r>
        <w:rPr>
          <w:rFonts w:ascii="Times New Roman" w:hAnsi="Times New Roman" w:cs="Times New Roman" w:eastAsia="Times New Roman"/>
          <w:sz w:val="10"/>
          <w:szCs w:val="10"/>
          <w:color w:val="2F2F2F"/>
          <w:spacing w:val="7"/>
          <w:w w:val="55"/>
          <w:position w:val="-1"/>
        </w:rPr>
        <w:t> </w:t>
      </w:r>
      <w:r>
        <w:rPr>
          <w:rFonts w:ascii="Arial" w:hAnsi="Arial" w:cs="Arial" w:eastAsia="Arial"/>
          <w:sz w:val="23"/>
          <w:szCs w:val="23"/>
          <w:color w:val="444444"/>
          <w:spacing w:val="0"/>
          <w:w w:val="100"/>
          <w:position w:val="-1"/>
        </w:rPr>
        <w:t>X</w:t>
      </w:r>
      <w:r>
        <w:rPr>
          <w:rFonts w:ascii="Arial" w:hAnsi="Arial" w:cs="Arial" w:eastAsia="Arial"/>
          <w:sz w:val="23"/>
          <w:szCs w:val="23"/>
          <w:color w:val="444444"/>
          <w:spacing w:val="-50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color w:val="444444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3"/>
          <w:szCs w:val="23"/>
          <w:color w:val="444444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3"/>
          <w:position w:val="7"/>
        </w:rPr>
        <w:t>!Yangını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8"/>
          <w:w w:val="93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7"/>
        </w:rPr>
        <w:t>Kontrol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6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7"/>
        </w:rPr>
        <w:t>Altına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8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7"/>
        </w:rPr>
        <w:t>Alma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7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36" w:lineRule="exact"/>
        <w:ind w:left="182" w:right="-20"/>
        <w:jc w:val="left"/>
        <w:tabs>
          <w:tab w:pos="2000" w:val="left"/>
          <w:tab w:pos="5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Yana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1"/>
          <w:position w:val="1"/>
        </w:rPr>
        <w:t>Şeyi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1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6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5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0"/>
        </w:rPr>
        <w:t>hibi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31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0"/>
          <w:position w:val="0"/>
        </w:rPr>
        <w:t>IKiracı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0"/>
          <w:position w:val="0"/>
        </w:rPr>
        <w:t>Ku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78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2"/>
          <w:w w:val="78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8"/>
          <w:position w:val="0"/>
        </w:rPr>
        <w:t>anan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43" w:after="0" w:line="240" w:lineRule="auto"/>
        <w:ind w:left="199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!Amiri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Umut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GÜRE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2" w:after="0" w:line="224" w:lineRule="exact"/>
        <w:ind w:left="161" w:right="2511" w:firstLine="1829"/>
        <w:jc w:val="left"/>
        <w:tabs>
          <w:tab w:pos="1980" w:val="left"/>
          <w:tab w:pos="4620" w:val="left"/>
          <w:tab w:pos="7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0"/>
        </w:rPr>
        <w:t>!Araç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0"/>
        </w:rPr>
        <w:t>Sayı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"/>
          <w:w w:val="10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5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7"/>
        </w:rPr>
        <w:t>ıkı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5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9"/>
          <w:w w:val="5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2:05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Varı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12:09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lGiden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  <w:position w:val="0"/>
        </w:rPr>
        <w:t>!Araç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4"/>
          <w:position w:val="0"/>
        </w:rPr>
        <w:t>Plakası: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5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1"/>
          <w:position w:val="0"/>
        </w:rPr>
        <w:t>765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65" w:lineRule="exact"/>
        <w:ind w:left="175" w:right="-20"/>
        <w:jc w:val="left"/>
        <w:tabs>
          <w:tab w:pos="4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  <w:t>Ekibin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5"/>
          <w:position w:val="-1"/>
        </w:rPr>
        <w:t>Elek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7"/>
          <w:w w:val="95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7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6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Arıza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-1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9" w:after="0" w:line="240" w:lineRule="auto"/>
        <w:ind w:left="4559" w:right="4788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7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Acil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Servi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5"/>
        </w:rPr>
        <w:t>Geliş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6"/>
        </w:rPr>
        <w:t>_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45" w:lineRule="auto"/>
        <w:ind w:left="2004" w:right="4406" w:firstLine="2578"/>
        <w:jc w:val="left"/>
        <w:tabs>
          <w:tab w:pos="4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Emniye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7"/>
          <w:w w:val="9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96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6"/>
          <w:w w:val="96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andarma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8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2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8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  <w:t>onel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8"/>
          <w:w w:val="101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11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"/>
          <w:w w:val="106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7"/>
          <w:position w:val="1"/>
        </w:rPr>
        <w:t>ı: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86"/>
          <w:position w:val="0"/>
        </w:rPr>
        <w:t>DQ.ğa!gaz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5"/>
          <w:w w:val="8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Ekibi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5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"/>
          <w:w w:val="104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8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68"/>
          <w:position w:val="0"/>
        </w:rPr>
        <w:t>iş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69"/>
          <w:position w:val="0"/>
        </w:rPr>
        <w:t>_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33" w:lineRule="exact"/>
        <w:ind w:left="168" w:right="-20"/>
        <w:jc w:val="left"/>
        <w:tabs>
          <w:tab w:pos="500" w:val="left"/>
          <w:tab w:pos="1980" w:val="left"/>
          <w:tab w:pos="4540" w:val="left"/>
          <w:tab w:pos="7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8"/>
          <w:szCs w:val="18"/>
          <w:color w:val="444444"/>
          <w:spacing w:val="0"/>
          <w:w w:val="100"/>
        </w:rPr>
        <w:t>'ı</w:t>
      </w:r>
      <w:r>
        <w:rPr>
          <w:rFonts w:ascii="Arial" w:hAnsi="Arial" w:cs="Arial" w:eastAsia="Arial"/>
          <w:sz w:val="18"/>
          <w:szCs w:val="18"/>
          <w:color w:val="444444"/>
          <w:spacing w:val="-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44444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44444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.ımc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47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47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3"/>
          <w:w w:val="4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Ekip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9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2"/>
          <w:w w:val="9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Saat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72"/>
        </w:rPr>
        <w:t>V...raç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"/>
          <w:w w:val="7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Sayısı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5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Personel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8"/>
        </w:rPr>
        <w:t>Sayısı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3" w:lineRule="exact"/>
        <w:ind w:left="139" w:right="-20"/>
        <w:jc w:val="left"/>
        <w:tabs>
          <w:tab w:pos="20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pitmişse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2"/>
          <w:w w:val="96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önüş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40" w:lineRule="auto"/>
        <w:ind w:left="198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2"/>
        </w:rPr>
        <w:t>!Yardıma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2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"/>
          <w:w w:val="10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Plak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sı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40" w:lineRule="auto"/>
        <w:ind w:left="20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Amirini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Adı-Soya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9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2" w:after="0" w:line="224" w:lineRule="exact"/>
        <w:ind w:left="161" w:right="950" w:firstLine="-22"/>
        <w:jc w:val="left"/>
        <w:tabs>
          <w:tab w:pos="1980" w:val="left"/>
          <w:tab w:pos="2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2"/>
          <w:w w:val="161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6"/>
          <w:position w:val="1"/>
        </w:rPr>
        <w:t>layı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7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Görüldüğü</w:t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0"/>
        </w:rPr>
        <w:t>rine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6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2"/>
          <w:w w:val="95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7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6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ldığınd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8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00"/>
          <w:position w:val="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yangını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bakım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evi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6"/>
          <w:position w:val="0"/>
        </w:rPr>
        <w:t>ça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5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2"/>
          <w:w w:val="85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8"/>
          <w:position w:val="0"/>
        </w:rPr>
        <w:t>şa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9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7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  <w:position w:val="0"/>
        </w:rPr>
        <w:t>arı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tarafında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söndürülmü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8"/>
          <w:w w:val="108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47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duğu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görülmü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2"/>
          <w:position w:val="0"/>
        </w:rPr>
        <w:t>olup;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Durum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ab/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6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afımızca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söndürme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işlemi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7"/>
          <w:position w:val="0"/>
        </w:rPr>
        <w:t>yapı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4"/>
          <w:position w:val="0"/>
        </w:rPr>
        <w:t>lmamı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1"/>
          <w:position w:val="0"/>
        </w:rPr>
        <w:t>ştır.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0" w:after="0" w:line="191" w:lineRule="exact"/>
        <w:ind w:left="4518" w:right="415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7"/>
          <w:w w:val="100"/>
          <w:position w:val="-3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-3"/>
        </w:rPr>
        <w:t>ndür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6"/>
          <w:w w:val="100"/>
          <w:position w:val="-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3"/>
        </w:rPr>
        <w:t>ede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  <w:position w:val="-3"/>
        </w:rPr>
        <w:t>Kullanıla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  <w:position w:val="-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2"/>
          <w:position w:val="-3"/>
        </w:rPr>
        <w:t>söndü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"/>
          <w:w w:val="102"/>
          <w:position w:val="-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7"/>
          <w:w w:val="87"/>
          <w:position w:val="-3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8"/>
          <w:position w:val="-3"/>
        </w:rPr>
        <w:t>cü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79" w:lineRule="exact"/>
        <w:ind w:left="146" w:right="-20"/>
        <w:jc w:val="left"/>
        <w:tabs>
          <w:tab w:pos="3080" w:val="left"/>
          <w:tab w:pos="5260" w:val="left"/>
          <w:tab w:pos="6460" w:val="left"/>
          <w:tab w:pos="6840" w:val="left"/>
          <w:tab w:pos="8000" w:val="left"/>
          <w:tab w:pos="9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Söndü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6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Türü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</w:r>
      <w:r>
        <w:rPr>
          <w:rFonts w:ascii="Arial" w:hAnsi="Arial" w:cs="Arial" w:eastAsia="Arial"/>
          <w:sz w:val="21"/>
          <w:szCs w:val="21"/>
          <w:color w:val="444444"/>
          <w:spacing w:val="0"/>
          <w:w w:val="80"/>
          <w:position w:val="3"/>
        </w:rPr>
        <w:t>---</w:t>
      </w:r>
      <w:r>
        <w:rPr>
          <w:rFonts w:ascii="Arial" w:hAnsi="Arial" w:cs="Arial" w:eastAsia="Arial"/>
          <w:sz w:val="21"/>
          <w:szCs w:val="21"/>
          <w:color w:val="444444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21"/>
          <w:szCs w:val="21"/>
          <w:color w:val="444444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2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9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2"/>
        </w:rPr>
        <w:t>m3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2"/>
        </w:rPr>
      </w:r>
      <w:r>
        <w:rPr>
          <w:rFonts w:ascii="Arial" w:hAnsi="Arial" w:cs="Arial" w:eastAsia="Arial"/>
          <w:sz w:val="38"/>
          <w:szCs w:val="38"/>
          <w:color w:val="595B59"/>
          <w:spacing w:val="0"/>
          <w:w w:val="64"/>
          <w:position w:val="-5"/>
        </w:rPr>
        <w:t>ı</w:t>
      </w:r>
      <w:r>
        <w:rPr>
          <w:rFonts w:ascii="Arial" w:hAnsi="Arial" w:cs="Arial" w:eastAsia="Arial"/>
          <w:sz w:val="38"/>
          <w:szCs w:val="38"/>
          <w:color w:val="595B59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38"/>
          <w:szCs w:val="38"/>
          <w:color w:val="595B59"/>
          <w:spacing w:val="0"/>
          <w:w w:val="100"/>
          <w:position w:val="-5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6"/>
          <w:position w:val="-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6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6"/>
          <w:position w:val="-2"/>
        </w:rPr>
        <w:t>ük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"/>
          <w:w w:val="136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67"/>
          <w:position w:val="-2"/>
        </w:rPr>
        <w:t>K_&amp;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2"/>
        </w:rPr>
      </w:r>
      <w:r>
        <w:rPr>
          <w:rFonts w:ascii="Arial" w:hAnsi="Arial" w:cs="Arial" w:eastAsia="Arial"/>
          <w:sz w:val="30"/>
          <w:szCs w:val="30"/>
          <w:color w:val="595B59"/>
          <w:spacing w:val="0"/>
          <w:w w:val="142"/>
          <w:i/>
          <w:position w:val="-7"/>
        </w:rPr>
        <w:t>l</w:t>
      </w:r>
      <w:r>
        <w:rPr>
          <w:rFonts w:ascii="Arial" w:hAnsi="Arial" w:cs="Arial" w:eastAsia="Arial"/>
          <w:sz w:val="30"/>
          <w:szCs w:val="30"/>
          <w:color w:val="595B59"/>
          <w:spacing w:val="0"/>
          <w:w w:val="100"/>
          <w:i/>
          <w:position w:val="-7"/>
        </w:rPr>
        <w:tab/>
      </w:r>
      <w:r>
        <w:rPr>
          <w:rFonts w:ascii="Arial" w:hAnsi="Arial" w:cs="Arial" w:eastAsia="Arial"/>
          <w:sz w:val="30"/>
          <w:szCs w:val="30"/>
          <w:color w:val="595B59"/>
          <w:spacing w:val="0"/>
          <w:w w:val="100"/>
          <w:i/>
          <w:position w:val="-7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K.K.T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Kg.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00" w:lineRule="exact"/>
        <w:ind w:left="6475" w:right="-20"/>
        <w:jc w:val="left"/>
        <w:tabs>
          <w:tab w:pos="8060" w:val="left"/>
        </w:tabs>
        <w:rPr>
          <w:rFonts w:ascii="Arial" w:hAnsi="Arial" w:cs="Arial" w:eastAsia="Arial"/>
          <w:sz w:val="38"/>
          <w:szCs w:val="38"/>
        </w:rPr>
      </w:pPr>
      <w:rPr/>
      <w:r>
        <w:rPr>
          <w:rFonts w:ascii="Arial" w:hAnsi="Arial" w:cs="Arial" w:eastAsia="Arial"/>
          <w:sz w:val="38"/>
          <w:szCs w:val="38"/>
          <w:color w:val="707272"/>
          <w:spacing w:val="0"/>
          <w:w w:val="64"/>
        </w:rPr>
        <w:t>ı</w:t>
      </w:r>
      <w:r>
        <w:rPr>
          <w:rFonts w:ascii="Arial" w:hAnsi="Arial" w:cs="Arial" w:eastAsia="Arial"/>
          <w:sz w:val="38"/>
          <w:szCs w:val="38"/>
          <w:color w:val="707272"/>
          <w:spacing w:val="0"/>
          <w:w w:val="100"/>
        </w:rPr>
        <w:tab/>
      </w:r>
      <w:r>
        <w:rPr>
          <w:rFonts w:ascii="Arial" w:hAnsi="Arial" w:cs="Arial" w:eastAsia="Arial"/>
          <w:sz w:val="38"/>
          <w:szCs w:val="38"/>
          <w:color w:val="707272"/>
          <w:spacing w:val="0"/>
          <w:w w:val="100"/>
        </w:rPr>
      </w:r>
      <w:r>
        <w:rPr>
          <w:rFonts w:ascii="Arial" w:hAnsi="Arial" w:cs="Arial" w:eastAsia="Arial"/>
          <w:sz w:val="38"/>
          <w:szCs w:val="38"/>
          <w:color w:val="444444"/>
          <w:spacing w:val="0"/>
          <w:w w:val="100"/>
        </w:rPr>
        <w:t>ı</w:t>
      </w:r>
      <w:r>
        <w:rPr>
          <w:rFonts w:ascii="Arial" w:hAnsi="Arial" w:cs="Arial" w:eastAsia="Arial"/>
          <w:sz w:val="38"/>
          <w:szCs w:val="38"/>
          <w:color w:val="000000"/>
          <w:spacing w:val="0"/>
          <w:w w:val="100"/>
        </w:rPr>
      </w:r>
    </w:p>
    <w:p>
      <w:pPr>
        <w:spacing w:before="0" w:after="0" w:line="188" w:lineRule="exact"/>
        <w:ind w:left="196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!Yangı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yerinde;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bakım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9"/>
          <w:position w:val="1"/>
        </w:rPr>
        <w:t>evini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4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"/>
          <w:w w:val="104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-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3"/>
          <w:position w:val="1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8"/>
          <w:w w:val="94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buluna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buluna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jen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6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6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"/>
          <w:w w:val="100"/>
          <w:position w:val="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4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ısme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3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yanma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5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8"/>
          <w:w w:val="96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47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cnmc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2"/>
          <w:position w:val="1"/>
        </w:rPr>
        <w:t>sure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9"/>
          <w:w w:val="102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yle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3"/>
          <w:w w:val="105"/>
          <w:position w:val="1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9"/>
          <w:position w:val="1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9"/>
          <w:w w:val="99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4" w:lineRule="exact"/>
        <w:ind w:left="154" w:right="8640" w:firstLine="-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Söndürme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9"/>
        </w:rPr>
        <w:t>Sonunda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17"/>
        </w:rPr>
        <w:t>örmü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"/>
          <w:w w:val="118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5"/>
        </w:rPr>
        <w:t>tür.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79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asa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Durumu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40" w:lineRule="auto"/>
        <w:ind w:left="196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rrahmini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toplam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rar: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1000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4"/>
        </w:rPr>
        <w:t>TL.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38" w:lineRule="auto"/>
        <w:ind w:left="110" w:right="97" w:firstLine="1814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w w:val="83"/>
        </w:rPr>
        <w:t>!Y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w w:val="8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5"/>
          <w:w w:val="9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2"/>
          <w:w w:val="8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yeri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7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ıla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tetkikte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</w:rPr>
        <w:t>başia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8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"/>
          <w:w w:val="95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5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7"/>
          <w:w w:val="95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5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3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bakım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evi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2"/>
        </w:rPr>
        <w:t>giri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2"/>
          <w:w w:val="103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6"/>
        </w:rPr>
        <w:t>bulunanaksamarka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3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jen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6"/>
          <w:w w:val="10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8"/>
        </w:rPr>
        <w:t>başlam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"/>
          <w:w w:val="9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18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6"/>
          <w:position w:val="1"/>
        </w:rPr>
        <w:t>Çı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7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2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7"/>
          <w:w w:val="99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92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7"/>
          <w:w w:val="104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1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63"/>
          <w:position w:val="1"/>
        </w:rPr>
        <w:t>    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"/>
          <w:w w:val="63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17"/>
          <w:position w:val="0"/>
        </w:rPr>
        <w:t>lduğ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17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3"/>
          <w:w w:val="11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2"/>
          <w:w w:val="100"/>
          <w:position w:val="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0"/>
        </w:rPr>
        <w:t>rülmü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olu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8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0"/>
        </w:rPr>
        <w:t>pı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5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2"/>
          <w:position w:val="0"/>
        </w:rPr>
        <w:t>araş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"/>
          <w:w w:val="10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-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rma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4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5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0"/>
        </w:rPr>
        <w:t>turmad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0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7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6"/>
          <w:w w:val="100"/>
          <w:position w:val="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ün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içindeki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8"/>
          <w:position w:val="0"/>
        </w:rPr>
        <w:t>kabl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99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arı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8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8"/>
          <w:w w:val="99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-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yüklenm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1"/>
          <w:position w:val="0"/>
        </w:rPr>
        <w:t>eskim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6"/>
          <w:w w:val="101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99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0"/>
          <w:position w:val="0"/>
        </w:rPr>
        <w:t>rk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5"/>
          <w:w w:val="13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7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sebeplerde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ötür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"/>
          <w:w w:val="11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7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9"/>
          <w:position w:val="0"/>
        </w:rPr>
        <w:t>ekt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kısa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devre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yapara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kola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7"/>
          <w:position w:val="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8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cı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5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9"/>
          <w:w w:val="87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2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8"/>
          <w:w w:val="103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7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8"/>
          <w:w w:val="108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7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6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tutuşturması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sonuc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2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1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gı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2"/>
          <w:position w:val="0"/>
        </w:rPr>
        <w:t>çık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9"/>
          <w:w w:val="10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1"/>
          <w:w w:val="104"/>
          <w:position w:val="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3" w:lineRule="exact"/>
        <w:ind w:left="195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w w:val="89"/>
        </w:rPr>
        <w:t>ı&lt;anaa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8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7"/>
        </w:rPr>
        <w:t>varıl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mıştır.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1" w:lineRule="auto"/>
        <w:ind w:left="132" w:right="4265"/>
        <w:jc w:val="left"/>
        <w:tabs>
          <w:tab w:pos="1960" w:val="left"/>
          <w:tab w:pos="6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B59"/>
          <w:w w:val="101"/>
          <w:position w:val="1"/>
        </w:rPr>
        <w:t>Siv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w w:val="102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0"/>
          <w:w w:val="87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talı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94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4"/>
          <w:position w:val="1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46"/>
          <w:w w:val="94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Şirketi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Adı: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2"/>
        </w:rPr>
        <w:t>!Bed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9"/>
          <w:w w:val="100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-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9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6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..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7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4"/>
          <w:position w:val="0"/>
        </w:rPr>
        <w:t>.G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8"/>
          <w:w w:val="94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4"/>
          <w:position w:val="0"/>
        </w:rPr>
        <w:t>reç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1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Kaybı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1" w:lineRule="exact"/>
        <w:ind w:left="13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Kime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rreslim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0"/>
        </w:rPr>
        <w:t>Edi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8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"/>
          <w:w w:val="104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132" w:right="-20"/>
        <w:jc w:val="left"/>
        <w:tabs>
          <w:tab w:pos="1940" w:val="left"/>
          <w:tab w:pos="58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2"/>
        </w:rPr>
        <w:t>Ekibi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2"/>
        </w:rPr>
        <w:t>Dön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"/>
          <w:w w:val="100"/>
          <w:position w:val="2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2"/>
        </w:rPr>
        <w:t>şü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8"/>
          <w:position w:val="1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1"/>
        </w:rPr>
        <w:t>rih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1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2"/>
          <w:w w:val="131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0"/>
          <w:w w:val="100"/>
          <w:position w:val="1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:10.20ı7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lSaati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1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2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55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9"/>
          <w:w w:val="5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55"/>
          <w:position w:val="0"/>
        </w:rPr>
        <w:t>2: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1"/>
          <w:w w:val="101"/>
          <w:position w:val="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9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30" w:lineRule="exact"/>
        <w:ind w:left="175" w:right="-20"/>
        <w:jc w:val="left"/>
        <w:tabs>
          <w:tab w:pos="1320" w:val="left"/>
          <w:tab w:pos="8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Varsa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3"/>
          <w:w w:val="100"/>
          <w:position w:val="1"/>
        </w:rPr>
        <w:t> </w:t>
      </w:r>
      <w:r>
        <w:rPr>
          <w:rFonts w:ascii="Arial" w:hAnsi="Arial" w:cs="Arial" w:eastAsia="Arial"/>
          <w:sz w:val="19"/>
          <w:szCs w:val="19"/>
          <w:color w:val="444444"/>
          <w:spacing w:val="0"/>
          <w:w w:val="100"/>
          <w:position w:val="0"/>
        </w:rPr>
        <w:t>Ölü</w:t>
      </w:r>
      <w:r>
        <w:rPr>
          <w:rFonts w:ascii="Arial" w:hAnsi="Arial" w:cs="Arial" w:eastAsia="Arial"/>
          <w:sz w:val="19"/>
          <w:szCs w:val="19"/>
          <w:color w:val="444444"/>
          <w:spacing w:val="-38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444444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9"/>
          <w:szCs w:val="19"/>
          <w:color w:val="444444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3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1"/>
          <w:w w:val="87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1"/>
          <w:position w:val="1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1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8"/>
          <w:w w:val="63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1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88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1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0"/>
          <w:w w:val="75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-5"/>
          <w:w w:val="7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75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75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5"/>
          <w:w w:val="7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osta</w:t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9"/>
          <w:position w:val="0"/>
        </w:rPr>
        <w:t>ONAY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9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0"/>
          <w:w w:val="87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  <w:position w:val="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098" w:right="-20"/>
        <w:jc w:val="left"/>
        <w:tabs>
          <w:tab w:pos="4640" w:val="left"/>
          <w:tab w:pos="902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w w:val="97"/>
          <w:position w:val="1"/>
        </w:rPr>
        <w:t>Gitm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2"/>
          <w:w w:val="79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4"/>
          <w:position w:val="1"/>
        </w:rPr>
        <w:t>şs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3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Üs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4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3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  <w:t>iri: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4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"/>
          <w:w w:val="8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89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3"/>
          <w:w w:val="8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Koyan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</w:r>
      <w:r>
        <w:rPr>
          <w:rFonts w:ascii="Arial" w:hAnsi="Arial" w:cs="Arial" w:eastAsia="Arial"/>
          <w:sz w:val="29"/>
          <w:szCs w:val="29"/>
          <w:color w:val="595B59"/>
          <w:spacing w:val="0"/>
          <w:w w:val="80"/>
          <w:i/>
          <w:position w:val="5"/>
        </w:rPr>
        <w:t>l</w:t>
      </w:r>
      <w:r>
        <w:rPr>
          <w:rFonts w:ascii="Arial" w:hAnsi="Arial" w:cs="Arial" w:eastAsia="Arial"/>
          <w:sz w:val="29"/>
          <w:szCs w:val="29"/>
          <w:color w:val="595B59"/>
          <w:spacing w:val="0"/>
          <w:w w:val="79"/>
          <w:i/>
          <w:position w:val="5"/>
        </w:rPr>
        <w:t>.</w:t>
      </w:r>
      <w:r>
        <w:rPr>
          <w:rFonts w:ascii="Arial" w:hAnsi="Arial" w:cs="Arial" w:eastAsia="Arial"/>
          <w:sz w:val="29"/>
          <w:szCs w:val="29"/>
          <w:color w:val="595B59"/>
          <w:spacing w:val="-40"/>
          <w:w w:val="100"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838585"/>
          <w:spacing w:val="0"/>
          <w:w w:val="48"/>
          <w:position w:val="5"/>
        </w:rPr>
        <w:t>O</w:t>
      </w:r>
      <w:r>
        <w:rPr>
          <w:rFonts w:ascii="Times New Roman" w:hAnsi="Times New Roman" w:cs="Times New Roman" w:eastAsia="Times New Roman"/>
          <w:sz w:val="29"/>
          <w:szCs w:val="29"/>
          <w:color w:val="838585"/>
          <w:spacing w:val="0"/>
          <w:w w:val="48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838585"/>
          <w:spacing w:val="29"/>
          <w:w w:val="48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95999A"/>
          <w:spacing w:val="0"/>
          <w:w w:val="48"/>
          <w:position w:val="5"/>
        </w:rPr>
        <w:t>E:::::ı</w:t>
      </w:r>
      <w:r>
        <w:rPr>
          <w:rFonts w:ascii="Times New Roman" w:hAnsi="Times New Roman" w:cs="Times New Roman" w:eastAsia="Times New Roman"/>
          <w:sz w:val="29"/>
          <w:szCs w:val="29"/>
          <w:color w:val="95999A"/>
          <w:spacing w:val="0"/>
          <w:w w:val="48"/>
          <w:position w:val="5"/>
        </w:rPr>
        <w:t>  </w:t>
      </w:r>
      <w:r>
        <w:rPr>
          <w:rFonts w:ascii="Times New Roman" w:hAnsi="Times New Roman" w:cs="Times New Roman" w:eastAsia="Times New Roman"/>
          <w:sz w:val="29"/>
          <w:szCs w:val="29"/>
          <w:color w:val="95999A"/>
          <w:spacing w:val="6"/>
          <w:w w:val="48"/>
          <w:position w:val="5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95999A"/>
          <w:spacing w:val="0"/>
          <w:w w:val="64"/>
          <w:position w:val="5"/>
        </w:rPr>
        <w:t>Z1i7</w:t>
      </w:r>
      <w:r>
        <w:rPr>
          <w:rFonts w:ascii="Times New Roman" w:hAnsi="Times New Roman" w:cs="Times New Roman" w:eastAsia="Times New Roman"/>
          <w:sz w:val="29"/>
          <w:szCs w:val="29"/>
          <w:color w:val="000000"/>
          <w:spacing w:val="0"/>
          <w:w w:val="100"/>
          <w:position w:val="0"/>
        </w:rPr>
      </w:r>
    </w:p>
    <w:p>
      <w:pPr>
        <w:spacing w:before="0" w:after="0" w:line="226" w:lineRule="exact"/>
        <w:ind w:left="4856" w:right="5734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w w:val="88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w w:val="89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  <w:position w:val="-1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300" w:right="20"/>
        </w:sectPr>
      </w:pPr>
      <w:rPr/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65" w:lineRule="exact"/>
        <w:ind w:right="-20"/>
        <w:jc w:val="righ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color w:val="838585"/>
          <w:spacing w:val="0"/>
          <w:w w:val="87"/>
          <w:position w:val="-18"/>
        </w:rPr>
        <w:t>SULAR</w:t>
      </w:r>
      <w:r>
        <w:rPr>
          <w:rFonts w:ascii="Arial" w:hAnsi="Arial" w:cs="Arial" w:eastAsia="Arial"/>
          <w:sz w:val="25"/>
          <w:szCs w:val="25"/>
          <w:color w:val="000000"/>
          <w:spacing w:val="0"/>
          <w:w w:val="100"/>
          <w:position w:val="0"/>
        </w:rPr>
      </w:r>
    </w:p>
    <w:p>
      <w:pPr>
        <w:spacing w:before="4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19"/>
          <w:szCs w:val="19"/>
          <w:color w:val="95999A"/>
          <w:spacing w:val="0"/>
          <w:w w:val="100"/>
          <w:i/>
        </w:rPr>
        <w:t>1</w:t>
      </w:r>
      <w:r>
        <w:rPr>
          <w:rFonts w:ascii="Arial" w:hAnsi="Arial" w:cs="Arial" w:eastAsia="Arial"/>
          <w:sz w:val="19"/>
          <w:szCs w:val="19"/>
          <w:color w:val="95999A"/>
          <w:spacing w:val="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95999A"/>
          <w:spacing w:val="4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5999A"/>
          <w:spacing w:val="10"/>
          <w:w w:val="124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2"/>
        </w:rPr>
        <w:t>2017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00" w:right="20"/>
          <w:cols w:num="2" w:equalWidth="0">
            <w:col w:w="2745" w:space="6114"/>
            <w:col w:w="272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3" w:lineRule="atLeast"/>
        <w:ind w:left="305" w:right="-83"/>
        <w:jc w:val="left"/>
        <w:tabs>
          <w:tab w:pos="2440" w:val="left"/>
          <w:tab w:pos="4880" w:val="left"/>
        </w:tabs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13"/>
          <w:szCs w:val="13"/>
          <w:color w:val="444444"/>
          <w:spacing w:val="0"/>
          <w:w w:val="185"/>
          <w:position w:val="6"/>
        </w:rPr>
        <w:t>u</w:t>
      </w:r>
      <w:r>
        <w:rPr>
          <w:rFonts w:ascii="Arial" w:hAnsi="Arial" w:cs="Arial" w:eastAsia="Arial"/>
          <w:sz w:val="13"/>
          <w:szCs w:val="13"/>
          <w:color w:val="444444"/>
          <w:spacing w:val="0"/>
          <w:w w:val="100"/>
          <w:position w:val="6"/>
        </w:rPr>
        <w:tab/>
      </w:r>
      <w:r>
        <w:rPr>
          <w:rFonts w:ascii="Arial" w:hAnsi="Arial" w:cs="Arial" w:eastAsia="Arial"/>
          <w:sz w:val="13"/>
          <w:szCs w:val="13"/>
          <w:color w:val="444444"/>
          <w:spacing w:val="0"/>
          <w:w w:val="100"/>
          <w:position w:val="6"/>
        </w:rPr>
      </w:r>
      <w:r>
        <w:rPr>
          <w:rFonts w:ascii="Arial" w:hAnsi="Arial" w:cs="Arial" w:eastAsia="Arial"/>
          <w:sz w:val="25"/>
          <w:szCs w:val="25"/>
          <w:color w:val="707272"/>
          <w:spacing w:val="0"/>
          <w:w w:val="84"/>
          <w:b/>
          <w:bCs/>
          <w:position w:val="0"/>
        </w:rPr>
        <w:t>Grupla</w:t>
      </w:r>
      <w:r>
        <w:rPr>
          <w:rFonts w:ascii="Arial" w:hAnsi="Arial" w:cs="Arial" w:eastAsia="Arial"/>
          <w:sz w:val="25"/>
          <w:szCs w:val="25"/>
          <w:color w:val="707272"/>
          <w:spacing w:val="0"/>
          <w:w w:val="84"/>
          <w:b/>
          <w:bCs/>
          <w:position w:val="0"/>
        </w:rPr>
        <w:t>r</w:t>
      </w:r>
      <w:r>
        <w:rPr>
          <w:rFonts w:ascii="Arial" w:hAnsi="Arial" w:cs="Arial" w:eastAsia="Arial"/>
          <w:sz w:val="25"/>
          <w:szCs w:val="25"/>
          <w:color w:val="707272"/>
          <w:spacing w:val="-10"/>
          <w:w w:val="84"/>
          <w:b/>
          <w:bCs/>
          <w:position w:val="0"/>
        </w:rPr>
        <w:t> </w:t>
      </w:r>
      <w:r>
        <w:rPr>
          <w:rFonts w:ascii="Arial" w:hAnsi="Arial" w:cs="Arial" w:eastAsia="Arial"/>
          <w:sz w:val="25"/>
          <w:szCs w:val="25"/>
          <w:color w:val="838585"/>
          <w:spacing w:val="0"/>
          <w:w w:val="100"/>
          <w:b/>
          <w:bCs/>
          <w:position w:val="0"/>
        </w:rPr>
        <w:t>Amiri</w:t>
      </w:r>
      <w:r>
        <w:rPr>
          <w:rFonts w:ascii="Arial" w:hAnsi="Arial" w:cs="Arial" w:eastAsia="Arial"/>
          <w:sz w:val="25"/>
          <w:szCs w:val="25"/>
          <w:color w:val="838585"/>
          <w:spacing w:val="0"/>
          <w:w w:val="100"/>
          <w:b/>
          <w:bCs/>
          <w:position w:val="0"/>
        </w:rPr>
        <w:tab/>
      </w:r>
      <w:r>
        <w:rPr>
          <w:rFonts w:ascii="Arial" w:hAnsi="Arial" w:cs="Arial" w:eastAsia="Arial"/>
          <w:sz w:val="25"/>
          <w:szCs w:val="25"/>
          <w:color w:val="838585"/>
          <w:spacing w:val="0"/>
          <w:w w:val="100"/>
          <w:b/>
          <w:bCs/>
          <w:position w:val="0"/>
        </w:rPr>
      </w:r>
      <w:r>
        <w:rPr>
          <w:rFonts w:ascii="Arial" w:hAnsi="Arial" w:cs="Arial" w:eastAsia="Arial"/>
          <w:sz w:val="26"/>
          <w:szCs w:val="26"/>
          <w:color w:val="595B59"/>
          <w:spacing w:val="0"/>
          <w:w w:val="105"/>
          <w:position w:val="3"/>
        </w:rPr>
        <w:t>u</w:t>
      </w:r>
      <w:r>
        <w:rPr>
          <w:rFonts w:ascii="Arial" w:hAnsi="Arial" w:cs="Arial" w:eastAsia="Arial"/>
          <w:sz w:val="26"/>
          <w:szCs w:val="26"/>
          <w:color w:val="000000"/>
          <w:spacing w:val="0"/>
          <w:w w:val="100"/>
          <w:position w:val="0"/>
        </w:rPr>
      </w:r>
    </w:p>
    <w:p>
      <w:pPr>
        <w:spacing w:before="0" w:after="0" w:line="174" w:lineRule="exact"/>
        <w:ind w:right="-20"/>
        <w:jc w:val="left"/>
        <w:tabs>
          <w:tab w:pos="540" w:val="left"/>
          <w:tab w:pos="96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Arial" w:hAnsi="Arial" w:cs="Arial" w:eastAsia="Arial"/>
          <w:sz w:val="84"/>
          <w:szCs w:val="84"/>
          <w:color w:val="5D5B89"/>
          <w:spacing w:val="-200"/>
          <w:w w:val="135"/>
          <w:i/>
          <w:position w:val="-54"/>
        </w:rPr>
        <w:t>ı</w:t>
      </w:r>
      <w:r>
        <w:rPr>
          <w:rFonts w:ascii="Arial" w:hAnsi="Arial" w:cs="Arial" w:eastAsia="Arial"/>
          <w:sz w:val="84"/>
          <w:szCs w:val="84"/>
          <w:color w:val="A8ACAF"/>
          <w:spacing w:val="0"/>
          <w:w w:val="33"/>
          <w:i/>
          <w:position w:val="-54"/>
        </w:rPr>
        <w:t>j</w:t>
      </w:r>
      <w:r>
        <w:rPr>
          <w:rFonts w:ascii="Arial" w:hAnsi="Arial" w:cs="Arial" w:eastAsia="Arial"/>
          <w:sz w:val="84"/>
          <w:szCs w:val="84"/>
          <w:color w:val="A8ACAF"/>
          <w:spacing w:val="0"/>
          <w:w w:val="100"/>
          <w:i/>
          <w:position w:val="-54"/>
        </w:rPr>
        <w:tab/>
      </w:r>
      <w:r>
        <w:rPr>
          <w:rFonts w:ascii="Arial" w:hAnsi="Arial" w:cs="Arial" w:eastAsia="Arial"/>
          <w:sz w:val="84"/>
          <w:szCs w:val="84"/>
          <w:color w:val="A8ACAF"/>
          <w:spacing w:val="0"/>
          <w:w w:val="100"/>
          <w:i/>
          <w:position w:val="-54"/>
        </w:rPr>
      </w:r>
      <w:r>
        <w:rPr>
          <w:rFonts w:ascii="Times New Roman" w:hAnsi="Times New Roman" w:cs="Times New Roman" w:eastAsia="Times New Roman"/>
          <w:sz w:val="13"/>
          <w:szCs w:val="13"/>
          <w:color w:val="A8ACAF"/>
          <w:spacing w:val="0"/>
          <w:w w:val="100"/>
          <w:position w:val="-54"/>
        </w:rPr>
        <w:t>{!'</w:t>
      </w:r>
      <w:r>
        <w:rPr>
          <w:rFonts w:ascii="Times New Roman" w:hAnsi="Times New Roman" w:cs="Times New Roman" w:eastAsia="Times New Roman"/>
          <w:sz w:val="13"/>
          <w:szCs w:val="13"/>
          <w:color w:val="A8ACAF"/>
          <w:spacing w:val="-22"/>
          <w:w w:val="100"/>
          <w:position w:val="-54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A8ACAF"/>
          <w:spacing w:val="0"/>
          <w:w w:val="100"/>
          <w:position w:val="-54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A8ACAF"/>
          <w:spacing w:val="0"/>
          <w:w w:val="205"/>
          <w:position w:val="-54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A8ACAF"/>
          <w:spacing w:val="25"/>
          <w:w w:val="205"/>
          <w:position w:val="-54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838585"/>
          <w:spacing w:val="4"/>
          <w:w w:val="215"/>
          <w:position w:val="-54"/>
        </w:rPr>
        <w:t>·</w:t>
      </w:r>
      <w:r>
        <w:rPr>
          <w:rFonts w:ascii="Times New Roman" w:hAnsi="Times New Roman" w:cs="Times New Roman" w:eastAsia="Times New Roman"/>
          <w:sz w:val="13"/>
          <w:szCs w:val="13"/>
          <w:color w:val="A8ACAF"/>
          <w:spacing w:val="0"/>
          <w:w w:val="95"/>
          <w:position w:val="-54"/>
        </w:rPr>
        <w:t>--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00" w:right="20"/>
          <w:cols w:num="2" w:equalWidth="0">
            <w:col w:w="5036" w:space="4053"/>
            <w:col w:w="2491"/>
          </w:cols>
        </w:sectPr>
      </w:pPr>
      <w:rPr/>
    </w:p>
    <w:p>
      <w:pPr>
        <w:spacing w:before="0" w:after="0" w:line="21" w:lineRule="atLeast"/>
        <w:ind w:left="305" w:right="-20"/>
        <w:jc w:val="left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color w:val="595B59"/>
          <w:w w:val="120"/>
          <w:i/>
        </w:rPr>
        <w:t>&lt;!</w:t>
      </w:r>
      <w:r>
        <w:rPr>
          <w:rFonts w:ascii="Arial" w:hAnsi="Arial" w:cs="Arial" w:eastAsia="Arial"/>
          <w:sz w:val="8"/>
          <w:szCs w:val="8"/>
          <w:color w:val="595B59"/>
          <w:w w:val="121"/>
          <w:i/>
        </w:rPr>
        <w:t>)</w:t>
      </w:r>
      <w:r>
        <w:rPr>
          <w:rFonts w:ascii="Arial" w:hAnsi="Arial" w:cs="Arial" w:eastAsia="Arial"/>
          <w:sz w:val="8"/>
          <w:szCs w:val="8"/>
          <w:color w:val="000000"/>
          <w:w w:val="100"/>
        </w:rPr>
      </w:r>
    </w:p>
    <w:p>
      <w:pPr>
        <w:spacing w:before="0" w:after="0" w:line="109" w:lineRule="exact"/>
        <w:ind w:left="305" w:right="-58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595B59"/>
          <w:spacing w:val="0"/>
          <w:w w:val="100"/>
        </w:rPr>
        <w:t>;&gt;.,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0" w:after="0" w:line="277" w:lineRule="atLeast"/>
        <w:ind w:right="-81"/>
        <w:jc w:val="left"/>
        <w:rPr>
          <w:rFonts w:ascii="Arial" w:hAnsi="Arial" w:cs="Arial" w:eastAsia="Arial"/>
          <w:sz w:val="25"/>
          <w:szCs w:val="25"/>
        </w:rPr>
      </w:pPr>
      <w:rPr/>
      <w:r>
        <w:rPr/>
        <w:br w:type="column"/>
      </w:r>
      <w:r>
        <w:rPr>
          <w:rFonts w:ascii="Arial" w:hAnsi="Arial" w:cs="Arial" w:eastAsia="Arial"/>
          <w:sz w:val="27"/>
          <w:szCs w:val="27"/>
          <w:color w:val="595B59"/>
          <w:w w:val="80"/>
          <w:b/>
          <w:bCs/>
        </w:rPr>
        <w:t>Güne</w:t>
      </w:r>
      <w:r>
        <w:rPr>
          <w:rFonts w:ascii="Arial" w:hAnsi="Arial" w:cs="Arial" w:eastAsia="Arial"/>
          <w:sz w:val="27"/>
          <w:szCs w:val="27"/>
          <w:color w:val="595B59"/>
          <w:w w:val="81"/>
          <w:b/>
          <w:bCs/>
        </w:rPr>
        <w:t>y</w:t>
      </w:r>
      <w:r>
        <w:rPr>
          <w:rFonts w:ascii="Arial" w:hAnsi="Arial" w:cs="Arial" w:eastAsia="Arial"/>
          <w:sz w:val="27"/>
          <w:szCs w:val="27"/>
          <w:color w:val="595B59"/>
          <w:spacing w:val="-32"/>
          <w:w w:val="100"/>
          <w:b/>
          <w:bCs/>
        </w:rPr>
        <w:t> </w:t>
      </w:r>
      <w:r>
        <w:rPr>
          <w:rFonts w:ascii="Arial" w:hAnsi="Arial" w:cs="Arial" w:eastAsia="Arial"/>
          <w:sz w:val="25"/>
          <w:szCs w:val="25"/>
          <w:color w:val="707272"/>
          <w:spacing w:val="0"/>
          <w:w w:val="86"/>
          <w:b/>
          <w:bCs/>
        </w:rPr>
        <w:t>Bölg</w:t>
      </w:r>
      <w:r>
        <w:rPr>
          <w:rFonts w:ascii="Arial" w:hAnsi="Arial" w:cs="Arial" w:eastAsia="Arial"/>
          <w:sz w:val="25"/>
          <w:szCs w:val="25"/>
          <w:color w:val="707272"/>
          <w:spacing w:val="0"/>
          <w:w w:val="86"/>
          <w:b/>
          <w:bCs/>
        </w:rPr>
        <w:t>e</w:t>
      </w:r>
      <w:r>
        <w:rPr>
          <w:rFonts w:ascii="Arial" w:hAnsi="Arial" w:cs="Arial" w:eastAsia="Arial"/>
          <w:sz w:val="25"/>
          <w:szCs w:val="25"/>
          <w:color w:val="707272"/>
          <w:spacing w:val="-15"/>
          <w:w w:val="86"/>
          <w:b/>
          <w:bCs/>
        </w:rPr>
        <w:t> </w:t>
      </w:r>
      <w:r>
        <w:rPr>
          <w:rFonts w:ascii="Arial" w:hAnsi="Arial" w:cs="Arial" w:eastAsia="Arial"/>
          <w:sz w:val="25"/>
          <w:szCs w:val="25"/>
          <w:color w:val="A8ACAF"/>
          <w:spacing w:val="-6"/>
          <w:w w:val="86"/>
          <w:b/>
          <w:bCs/>
        </w:rPr>
        <w:t>2</w:t>
      </w:r>
      <w:r>
        <w:rPr>
          <w:rFonts w:ascii="Arial" w:hAnsi="Arial" w:cs="Arial" w:eastAsia="Arial"/>
          <w:sz w:val="25"/>
          <w:szCs w:val="25"/>
          <w:color w:val="838585"/>
          <w:spacing w:val="0"/>
          <w:w w:val="86"/>
          <w:b/>
          <w:bCs/>
        </w:rPr>
        <w:t>.</w:t>
      </w:r>
      <w:r>
        <w:rPr>
          <w:rFonts w:ascii="Arial" w:hAnsi="Arial" w:cs="Arial" w:eastAsia="Arial"/>
          <w:sz w:val="25"/>
          <w:szCs w:val="25"/>
          <w:color w:val="838585"/>
          <w:spacing w:val="-1"/>
          <w:w w:val="86"/>
          <w:b/>
          <w:bCs/>
        </w:rPr>
        <w:t> </w:t>
      </w:r>
      <w:r>
        <w:rPr>
          <w:rFonts w:ascii="Arial" w:hAnsi="Arial" w:cs="Arial" w:eastAsia="Arial"/>
          <w:sz w:val="25"/>
          <w:szCs w:val="25"/>
          <w:color w:val="838585"/>
          <w:spacing w:val="0"/>
          <w:w w:val="86"/>
          <w:b/>
          <w:bCs/>
        </w:rPr>
        <w:t>Posta</w:t>
      </w:r>
      <w:r>
        <w:rPr>
          <w:rFonts w:ascii="Arial" w:hAnsi="Arial" w:cs="Arial" w:eastAsia="Arial"/>
          <w:sz w:val="25"/>
          <w:szCs w:val="25"/>
          <w:color w:val="000000"/>
          <w:spacing w:val="0"/>
          <w:w w:val="100"/>
        </w:rPr>
      </w:r>
    </w:p>
    <w:p>
      <w:pPr>
        <w:spacing w:before="0" w:after="0" w:line="428" w:lineRule="atLeast"/>
        <w:ind w:right="1463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0F1111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tfaiye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Birim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5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139" w:lineRule="exact"/>
        <w:ind w:right="1529"/>
        <w:jc w:val="righ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A8ACAF"/>
          <w:spacing w:val="-8"/>
          <w:w w:val="159"/>
          <w:position w:val="1"/>
        </w:rPr>
        <w:t>.</w:t>
      </w:r>
      <w:r>
        <w:rPr>
          <w:rFonts w:ascii="Arial" w:hAnsi="Arial" w:cs="Arial" w:eastAsia="Arial"/>
          <w:sz w:val="18"/>
          <w:szCs w:val="18"/>
          <w:color w:val="838585"/>
          <w:spacing w:val="-2"/>
          <w:w w:val="119"/>
          <w:position w:val="1"/>
        </w:rPr>
        <w:t>.</w:t>
      </w:r>
      <w:r>
        <w:rPr>
          <w:rFonts w:ascii="Arial" w:hAnsi="Arial" w:cs="Arial" w:eastAsia="Arial"/>
          <w:sz w:val="18"/>
          <w:szCs w:val="18"/>
          <w:color w:val="444444"/>
          <w:spacing w:val="0"/>
          <w:w w:val="159"/>
          <w:position w:val="1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7" w:after="0" w:line="397" w:lineRule="exact"/>
        <w:ind w:right="-20"/>
        <w:jc w:val="left"/>
        <w:tabs>
          <w:tab w:pos="3980" w:val="left"/>
          <w:tab w:pos="51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453.23999pt;margin-top:13.557817pt;width:1.08pt;height:12.6pt;mso-position-horizontal-relative:page;mso-position-vertical-relative:paragraph;z-index:-7595" coordorigin="9065,271" coordsize="22,252">
            <v:group style="position:absolute;left:9083;top:307;width:2;height:58" coordorigin="9083,307" coordsize="2,58">
              <v:shape style="position:absolute;left:9083;top:307;width:2;height:58" coordorigin="9083,307" coordsize="0,58" path="m9083,365l9083,307e" filled="f" stroked="t" strokeweight=".36pt" strokecolor="#4B3BBC">
                <v:path arrowok="t"/>
              </v:shape>
            </v:group>
            <v:group style="position:absolute;left:9072;top:278;width:2;height:238" coordorigin="9072,278" coordsize="2,238">
              <v:shape style="position:absolute;left:9072;top:278;width:2;height:238" coordorigin="9072,278" coordsize="0,238" path="m9072,516l9072,278e" filled="f" stroked="t" strokeweight=".72pt" strokecolor="#3F38A3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color w:val="0F1111"/>
          <w:w w:val="95"/>
          <w:position w:val="-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F1111"/>
          <w:spacing w:val="8"/>
          <w:w w:val="95"/>
          <w:position w:val="-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3"/>
          <w:position w:val="-8"/>
        </w:rPr>
        <w:t>fai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7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6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2"/>
          <w:position w:val="-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93"/>
          <w:position w:val="-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-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-8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-8"/>
        </w:rPr>
      </w:r>
      <w:r>
        <w:rPr>
          <w:rFonts w:ascii="Arial" w:hAnsi="Arial" w:cs="Arial" w:eastAsia="Arial"/>
          <w:sz w:val="31"/>
          <w:szCs w:val="31"/>
          <w:color w:val="838585"/>
          <w:spacing w:val="0"/>
          <w:w w:val="159"/>
          <w:position w:val="2"/>
        </w:rPr>
        <w:t>4</w:t>
      </w:r>
      <w:r>
        <w:rPr>
          <w:rFonts w:ascii="Arial" w:hAnsi="Arial" w:cs="Arial" w:eastAsia="Arial"/>
          <w:sz w:val="31"/>
          <w:szCs w:val="31"/>
          <w:color w:val="838585"/>
          <w:spacing w:val="5"/>
          <w:w w:val="159"/>
          <w:position w:val="2"/>
        </w:rPr>
        <w:t> </w:t>
      </w:r>
      <w:r>
        <w:rPr>
          <w:rFonts w:ascii="Arial" w:hAnsi="Arial" w:cs="Arial" w:eastAsia="Arial"/>
          <w:sz w:val="32"/>
          <w:szCs w:val="32"/>
          <w:color w:val="707272"/>
          <w:spacing w:val="0"/>
          <w:w w:val="61"/>
          <w:position w:val="2"/>
        </w:rPr>
        <w:t>,.f</w:t>
      </w:r>
      <w:r>
        <w:rPr>
          <w:rFonts w:ascii="Arial" w:hAnsi="Arial" w:cs="Arial" w:eastAsia="Arial"/>
          <w:sz w:val="32"/>
          <w:szCs w:val="32"/>
          <w:color w:val="707272"/>
          <w:spacing w:val="-34"/>
          <w:w w:val="62"/>
          <w:position w:val="2"/>
        </w:rPr>
        <w:t>l</w:t>
      </w:r>
      <w:r>
        <w:rPr>
          <w:rFonts w:ascii="Arial" w:hAnsi="Arial" w:cs="Arial" w:eastAsia="Arial"/>
          <w:sz w:val="32"/>
          <w:szCs w:val="32"/>
          <w:color w:val="595B59"/>
          <w:spacing w:val="0"/>
          <w:w w:val="135"/>
          <w:position w:val="2"/>
        </w:rPr>
        <w:t>·</w:t>
      </w:r>
      <w:r>
        <w:rPr>
          <w:rFonts w:ascii="Arial" w:hAnsi="Arial" w:cs="Arial" w:eastAsia="Arial"/>
          <w:sz w:val="32"/>
          <w:szCs w:val="32"/>
          <w:color w:val="595B59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32"/>
          <w:szCs w:val="32"/>
          <w:color w:val="595B59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8"/>
          <w:szCs w:val="28"/>
          <w:color w:val="A8ACAF"/>
          <w:spacing w:val="-7"/>
          <w:w w:val="177"/>
          <w:i/>
          <w:position w:val="2"/>
        </w:rPr>
        <w:t>'</w:t>
      </w:r>
      <w:r>
        <w:rPr>
          <w:rFonts w:ascii="Times New Roman" w:hAnsi="Times New Roman" w:cs="Times New Roman" w:eastAsia="Times New Roman"/>
          <w:sz w:val="28"/>
          <w:szCs w:val="28"/>
          <w:color w:val="838585"/>
          <w:spacing w:val="0"/>
          <w:w w:val="43"/>
          <w:i/>
          <w:position w:val="2"/>
        </w:rPr>
        <w:t>ıt</w:t>
      </w:r>
      <w:r>
        <w:rPr>
          <w:rFonts w:ascii="Times New Roman" w:hAnsi="Times New Roman" w:cs="Times New Roman" w:eastAsia="Times New Roman"/>
          <w:sz w:val="28"/>
          <w:szCs w:val="28"/>
          <w:color w:val="838585"/>
          <w:spacing w:val="-19"/>
          <w:w w:val="43"/>
          <w:i/>
          <w:position w:val="2"/>
        </w:rPr>
        <w:t>&lt;</w:t>
      </w:r>
      <w:r>
        <w:rPr>
          <w:rFonts w:ascii="Times New Roman" w:hAnsi="Times New Roman" w:cs="Times New Roman" w:eastAsia="Times New Roman"/>
          <w:sz w:val="28"/>
          <w:szCs w:val="28"/>
          <w:color w:val="A8ACAF"/>
          <w:spacing w:val="0"/>
          <w:w w:val="64"/>
          <w:i/>
          <w:position w:val="2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color w:val="444444"/>
          <w:spacing w:val="0"/>
          <w:w w:val="95"/>
          <w:i/>
          <w:position w:val="2"/>
        </w:rPr>
      </w:r>
      <w:r>
        <w:rPr>
          <w:rFonts w:ascii="Times New Roman" w:hAnsi="Times New Roman" w:cs="Times New Roman" w:eastAsia="Times New Roman"/>
          <w:sz w:val="28"/>
          <w:szCs w:val="28"/>
          <w:color w:val="444444"/>
          <w:spacing w:val="-30"/>
          <w:w w:val="95"/>
          <w:emboss/>
          <w:i/>
          <w:position w:val="2"/>
        </w:rPr>
        <w:t>·</w:t>
      </w:r>
      <w:r>
        <w:rPr>
          <w:rFonts w:ascii="Times New Roman" w:hAnsi="Times New Roman" w:cs="Times New Roman" w:eastAsia="Times New Roman"/>
          <w:sz w:val="28"/>
          <w:szCs w:val="28"/>
          <w:color w:val="444444"/>
          <w:spacing w:val="-30"/>
          <w:w w:val="95"/>
          <w:emboss/>
          <w:i/>
          <w:position w:val="2"/>
        </w:rPr>
      </w:r>
      <w:r>
        <w:rPr>
          <w:rFonts w:ascii="Times New Roman" w:hAnsi="Times New Roman" w:cs="Times New Roman" w:eastAsia="Times New Roman"/>
          <w:sz w:val="28"/>
          <w:szCs w:val="28"/>
          <w:color w:val="444444"/>
          <w:spacing w:val="-30"/>
          <w:w w:val="95"/>
          <w:i/>
          <w:position w:val="2"/>
        </w:rPr>
      </w:r>
      <w:r>
        <w:rPr>
          <w:rFonts w:ascii="Times New Roman" w:hAnsi="Times New Roman" w:cs="Times New Roman" w:eastAsia="Times New Roman"/>
          <w:sz w:val="28"/>
          <w:szCs w:val="28"/>
          <w:color w:val="444444"/>
          <w:spacing w:val="-30"/>
          <w:w w:val="95"/>
          <w:i/>
          <w:position w:val="2"/>
        </w:rPr>
      </w:r>
      <w:r>
        <w:rPr>
          <w:rFonts w:ascii="Times New Roman" w:hAnsi="Times New Roman" w:cs="Times New Roman" w:eastAsia="Times New Roman"/>
          <w:sz w:val="28"/>
          <w:szCs w:val="28"/>
          <w:color w:val="707272"/>
          <w:spacing w:val="-16"/>
          <w:w w:val="182"/>
          <w:i/>
          <w:position w:val="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color w:val="95999A"/>
          <w:spacing w:val="-5"/>
          <w:w w:val="180"/>
          <w:i/>
          <w:position w:val="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color w:val="CDCDCD"/>
          <w:spacing w:val="0"/>
          <w:w w:val="104"/>
          <w:i/>
          <w:position w:val="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5" w:lineRule="atLeast"/>
        <w:ind w:left="3800" w:right="2280"/>
        <w:jc w:val="center"/>
        <w:rPr>
          <w:rFonts w:ascii="Times New Roman" w:hAnsi="Times New Roman" w:cs="Times New Roman" w:eastAsia="Times New Roman"/>
          <w:sz w:val="33"/>
          <w:szCs w:val="3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.639999pt;margin-top:10.271453pt;width:10.49553pt;height:9pt;mso-position-horizontal-relative:page;mso-position-vertical-relative:paragraph;z-index:-7583" type="#_x0000_t202" filled="f" stroked="f">
            <v:textbox inset="0,0,0,0">
              <w:txbxContent>
                <w:p>
                  <w:pPr>
                    <w:spacing w:before="0" w:after="0" w:line="180" w:lineRule="exact"/>
                    <w:ind w:right="-67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Pr/>
                  <w:r>
                    <w:rPr>
                      <w:rFonts w:ascii="Arial" w:hAnsi="Arial" w:cs="Arial" w:eastAsia="Arial"/>
                      <w:sz w:val="18"/>
                      <w:szCs w:val="18"/>
                      <w:color w:val="444444"/>
                      <w:spacing w:val="0"/>
                      <w:w w:val="419"/>
                    </w:rPr>
                    <w:t>.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33"/>
          <w:szCs w:val="33"/>
          <w:color w:val="CDCDCD"/>
          <w:spacing w:val="0"/>
          <w:w w:val="60"/>
        </w:rPr>
        <w:t>-</w:t>
      </w:r>
      <w:r>
        <w:rPr>
          <w:rFonts w:ascii="Times New Roman" w:hAnsi="Times New Roman" w:cs="Times New Roman" w:eastAsia="Times New Roman"/>
          <w:sz w:val="33"/>
          <w:szCs w:val="33"/>
          <w:color w:val="CDCDCD"/>
          <w:spacing w:val="0"/>
          <w:w w:val="60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color w:val="838585"/>
          <w:spacing w:val="0"/>
          <w:w w:val="138"/>
        </w:rPr>
        <w:t>-</w:t>
      </w:r>
      <w:r>
        <w:rPr>
          <w:rFonts w:ascii="Times New Roman" w:hAnsi="Times New Roman" w:cs="Times New Roman" w:eastAsia="Times New Roman"/>
          <w:sz w:val="33"/>
          <w:szCs w:val="33"/>
          <w:color w:val="838585"/>
          <w:spacing w:val="0"/>
          <w:w w:val="137"/>
        </w:rPr>
        <w:t>\</w:t>
      </w:r>
      <w:r>
        <w:rPr>
          <w:rFonts w:ascii="Times New Roman" w:hAnsi="Times New Roman" w:cs="Times New Roman" w:eastAsia="Times New Roman"/>
          <w:sz w:val="33"/>
          <w:szCs w:val="33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300" w:right="20"/>
          <w:cols w:num="3" w:equalWidth="0">
            <w:col w:w="470" w:space="1563"/>
            <w:col w:w="2196" w:space="756"/>
            <w:col w:w="6595"/>
          </w:cols>
        </w:sectPr>
      </w:pPr>
      <w:rPr/>
    </w:p>
    <w:p>
      <w:pPr>
        <w:spacing w:before="0" w:after="0" w:line="240" w:lineRule="exact"/>
        <w:ind w:right="801"/>
        <w:jc w:val="right"/>
        <w:tabs>
          <w:tab w:pos="860" w:val="left"/>
        </w:tabs>
        <w:rPr>
          <w:rFonts w:ascii="Times New Roman" w:hAnsi="Times New Roman" w:cs="Times New Roman" w:eastAsia="Times New Roman"/>
          <w:sz w:val="61"/>
          <w:szCs w:val="61"/>
        </w:rPr>
      </w:pPr>
      <w:rPr/>
      <w:r>
        <w:rPr/>
        <w:pict>
          <v:group style="position:absolute;margin-left:452.160004pt;margin-top:5.610901pt;width:7.2pt;height:.1pt;mso-position-horizontal-relative:page;mso-position-vertical-relative:paragraph;z-index:-7594" coordorigin="9043,112" coordsize="144,2">
            <v:shape style="position:absolute;left:9043;top:112;width:144;height:2" coordorigin="9043,112" coordsize="144,0" path="m9043,112l9187,112e" filled="f" stroked="t" strokeweight="3.96pt" strokecolor="#4F5470">
              <v:path arrowok="t"/>
            </v:shape>
          </v:group>
          <w10:wrap type="none"/>
        </w:pict>
      </w:r>
      <w:r>
        <w:rPr/>
        <w:pict>
          <v:group style="position:absolute;margin-left:453.599976pt;margin-top:11.370901pt;width:2.52pt;height:.1pt;mso-position-horizontal-relative:page;mso-position-vertical-relative:paragraph;z-index:-7593" coordorigin="9072,227" coordsize="50,2">
            <v:shape style="position:absolute;left:9072;top:227;width:50;height:2" coordorigin="9072,227" coordsize="50,0" path="m9072,227l9122,227e" filled="f" stroked="t" strokeweight="3.96pt" strokecolor="#4B4F80">
              <v:path arrowok="t"/>
            </v:shape>
          </v:group>
          <w10:wrap type="none"/>
        </w:pict>
      </w:r>
      <w:r>
        <w:rPr/>
        <w:pict>
          <v:group style="position:absolute;margin-left:464.039978pt;margin-top:11.370901pt;width:5.039999pt;height:.1pt;mso-position-horizontal-relative:page;mso-position-vertical-relative:paragraph;z-index:-7592" coordorigin="9281,227" coordsize="101,2">
            <v:shape style="position:absolute;left:9281;top:227;width:101;height:2" coordorigin="9281,227" coordsize="101,0" path="m9281,227l9382,227e" filled="f" stroked="t" strokeweight="2.16pt" strokecolor="#3B2F87">
              <v:path arrowok="t"/>
            </v:shape>
          </v:group>
          <w10:wrap type="none"/>
        </w:pict>
      </w:r>
      <w:r>
        <w:rPr/>
        <w:pict>
          <v:group style="position:absolute;margin-left:480.959991pt;margin-top:10.830901pt;width:.1pt;height:1.08pt;mso-position-horizontal-relative:page;mso-position-vertical-relative:paragraph;z-index:-7591" coordorigin="9619,217" coordsize="2,22">
            <v:shape style="position:absolute;left:9619;top:217;width:2;height:22" coordorigin="9619,217" coordsize="0,22" path="m9619,238l9619,217e" filled="f" stroked="t" strokeweight=".36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7"/>
          <w:szCs w:val="27"/>
          <w:color w:val="595B59"/>
          <w:spacing w:val="-30"/>
          <w:w w:val="111"/>
        </w:rPr>
        <w:t>B</w:t>
      </w:r>
      <w:r>
        <w:rPr>
          <w:rFonts w:ascii="Times New Roman" w:hAnsi="Times New Roman" w:cs="Times New Roman" w:eastAsia="Times New Roman"/>
          <w:sz w:val="27"/>
          <w:szCs w:val="27"/>
          <w:color w:val="707272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7"/>
          <w:szCs w:val="27"/>
          <w:color w:val="70727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7"/>
          <w:szCs w:val="27"/>
          <w:color w:val="707272"/>
          <w:spacing w:val="0"/>
          <w:w w:val="100"/>
        </w:rPr>
      </w:r>
      <w:r>
        <w:rPr>
          <w:rFonts w:ascii="Times New Roman" w:hAnsi="Times New Roman" w:cs="Times New Roman" w:eastAsia="Times New Roman"/>
          <w:sz w:val="51"/>
          <w:szCs w:val="51"/>
          <w:color w:val="707272"/>
          <w:spacing w:val="0"/>
          <w:w w:val="65"/>
        </w:rPr>
        <w:t>R</w:t>
      </w:r>
      <w:r>
        <w:rPr>
          <w:rFonts w:ascii="Times New Roman" w:hAnsi="Times New Roman" w:cs="Times New Roman" w:eastAsia="Times New Roman"/>
          <w:sz w:val="51"/>
          <w:szCs w:val="51"/>
          <w:color w:val="707272"/>
          <w:spacing w:val="0"/>
          <w:w w:val="65"/>
        </w:rPr>
        <w:t>f</w:t>
      </w:r>
      <w:r>
        <w:rPr>
          <w:rFonts w:ascii="Times New Roman" w:hAnsi="Times New Roman" w:cs="Times New Roman" w:eastAsia="Times New Roman"/>
          <w:sz w:val="51"/>
          <w:szCs w:val="51"/>
          <w:color w:val="707272"/>
          <w:spacing w:val="-6"/>
          <w:w w:val="65"/>
        </w:rPr>
        <w:t> </w:t>
      </w:r>
      <w:r>
        <w:rPr>
          <w:rFonts w:ascii="Arial" w:hAnsi="Arial" w:cs="Arial" w:eastAsia="Arial"/>
          <w:sz w:val="49"/>
          <w:szCs w:val="49"/>
          <w:color w:val="707272"/>
          <w:spacing w:val="-206"/>
          <w:w w:val="128"/>
          <w:position w:val="-4"/>
        </w:rPr>
        <w:t>r</w:t>
      </w:r>
      <w:r>
        <w:rPr>
          <w:rFonts w:ascii="Times New Roman" w:hAnsi="Times New Roman" w:cs="Times New Roman" w:eastAsia="Times New Roman"/>
          <w:sz w:val="51"/>
          <w:szCs w:val="51"/>
          <w:color w:val="95999A"/>
          <w:spacing w:val="0"/>
          <w:w w:val="105"/>
          <w:position w:val="0"/>
        </w:rPr>
        <w:t>.</w:t>
      </w:r>
      <w:r>
        <w:rPr>
          <w:rFonts w:ascii="Times New Roman" w:hAnsi="Times New Roman" w:cs="Times New Roman" w:eastAsia="Times New Roman"/>
          <w:sz w:val="51"/>
          <w:szCs w:val="51"/>
          <w:color w:val="95999A"/>
          <w:spacing w:val="-54"/>
          <w:w w:val="100"/>
          <w:position w:val="0"/>
        </w:rPr>
        <w:t> </w:t>
      </w:r>
      <w:r>
        <w:rPr>
          <w:rFonts w:ascii="Arial" w:hAnsi="Arial" w:cs="Arial" w:eastAsia="Arial"/>
          <w:sz w:val="49"/>
          <w:szCs w:val="49"/>
          <w:color w:val="95999A"/>
          <w:spacing w:val="0"/>
          <w:w w:val="58"/>
          <w:position w:val="-4"/>
        </w:rPr>
        <w:t>.</w:t>
      </w:r>
      <w:r>
        <w:rPr>
          <w:rFonts w:ascii="Arial" w:hAnsi="Arial" w:cs="Arial" w:eastAsia="Arial"/>
          <w:sz w:val="49"/>
          <w:szCs w:val="49"/>
          <w:color w:val="95999A"/>
          <w:spacing w:val="0"/>
          <w:w w:val="58"/>
          <w:position w:val="-4"/>
        </w:rPr>
        <w:t> </w:t>
      </w:r>
      <w:r>
        <w:rPr>
          <w:rFonts w:ascii="Arial" w:hAnsi="Arial" w:cs="Arial" w:eastAsia="Arial"/>
          <w:sz w:val="49"/>
          <w:szCs w:val="49"/>
          <w:color w:val="95999A"/>
          <w:spacing w:val="28"/>
          <w:w w:val="58"/>
          <w:position w:val="-4"/>
        </w:rPr>
        <w:t> </w:t>
      </w:r>
      <w:r>
        <w:rPr>
          <w:rFonts w:ascii="Arial" w:hAnsi="Arial" w:cs="Arial" w:eastAsia="Arial"/>
          <w:sz w:val="15"/>
          <w:szCs w:val="15"/>
          <w:color w:val="838585"/>
          <w:spacing w:val="0"/>
          <w:w w:val="69"/>
          <w:position w:val="-8"/>
        </w:rPr>
        <w:t>-</w:t>
      </w:r>
      <w:r>
        <w:rPr>
          <w:rFonts w:ascii="Arial" w:hAnsi="Arial" w:cs="Arial" w:eastAsia="Arial"/>
          <w:sz w:val="15"/>
          <w:szCs w:val="15"/>
          <w:color w:val="838585"/>
          <w:spacing w:val="-8"/>
          <w:w w:val="68"/>
          <w:position w:val="-8"/>
        </w:rPr>
        <w:t>,</w:t>
      </w:r>
      <w:r>
        <w:rPr>
          <w:rFonts w:ascii="Arial" w:hAnsi="Arial" w:cs="Arial" w:eastAsia="Arial"/>
          <w:sz w:val="15"/>
          <w:szCs w:val="15"/>
          <w:color w:val="838585"/>
          <w:spacing w:val="7"/>
          <w:w w:val="68"/>
          <w:position w:val="-8"/>
        </w:rPr>
        <w:t>.</w:t>
      </w:r>
      <w:r>
        <w:rPr>
          <w:rFonts w:ascii="Arial" w:hAnsi="Arial" w:cs="Arial" w:eastAsia="Arial"/>
          <w:sz w:val="15"/>
          <w:szCs w:val="15"/>
          <w:color w:val="595B59"/>
          <w:spacing w:val="0"/>
          <w:w w:val="33"/>
          <w:position w:val="-8"/>
        </w:rPr>
        <w:t>ır</w:t>
      </w:r>
      <w:r>
        <w:rPr>
          <w:rFonts w:ascii="Arial" w:hAnsi="Arial" w:cs="Arial" w:eastAsia="Arial"/>
          <w:sz w:val="15"/>
          <w:szCs w:val="15"/>
          <w:color w:val="595B59"/>
          <w:spacing w:val="1"/>
          <w:w w:val="33"/>
          <w:position w:val="-8"/>
        </w:rPr>
        <w:t>.</w:t>
      </w:r>
      <w:r>
        <w:rPr>
          <w:rFonts w:ascii="Times New Roman" w:hAnsi="Times New Roman" w:cs="Times New Roman" w:eastAsia="Times New Roman"/>
          <w:sz w:val="61"/>
          <w:szCs w:val="61"/>
          <w:color w:val="46447B"/>
          <w:spacing w:val="-9"/>
          <w:w w:val="65"/>
          <w:position w:val="0"/>
        </w:rPr>
        <w:t>t</w:t>
      </w:r>
      <w:r>
        <w:rPr>
          <w:rFonts w:ascii="Times New Roman" w:hAnsi="Times New Roman" w:cs="Times New Roman" w:eastAsia="Times New Roman"/>
          <w:sz w:val="61"/>
          <w:szCs w:val="61"/>
          <w:color w:val="46447B"/>
          <w:spacing w:val="-158"/>
          <w:w w:val="65"/>
          <w:position w:val="0"/>
        </w:rPr>
        <w:t>ı</w:t>
      </w:r>
      <w:r>
        <w:rPr>
          <w:rFonts w:ascii="Arial" w:hAnsi="Arial" w:cs="Arial" w:eastAsia="Arial"/>
          <w:sz w:val="15"/>
          <w:szCs w:val="15"/>
          <w:color w:val="707272"/>
          <w:spacing w:val="0"/>
          <w:w w:val="87"/>
          <w:position w:val="-8"/>
        </w:rPr>
        <w:t>.</w:t>
      </w:r>
      <w:r>
        <w:rPr>
          <w:rFonts w:ascii="Arial" w:hAnsi="Arial" w:cs="Arial" w:eastAsia="Arial"/>
          <w:sz w:val="15"/>
          <w:szCs w:val="15"/>
          <w:color w:val="707272"/>
          <w:spacing w:val="-1"/>
          <w:w w:val="87"/>
          <w:position w:val="-8"/>
        </w:rPr>
        <w:t>.</w:t>
      </w:r>
      <w:r>
        <w:rPr>
          <w:rFonts w:ascii="Arial" w:hAnsi="Arial" w:cs="Arial" w:eastAsia="Arial"/>
          <w:sz w:val="15"/>
          <w:szCs w:val="15"/>
          <w:color w:val="707272"/>
          <w:spacing w:val="0"/>
          <w:w w:val="87"/>
          <w:emboss/>
          <w:position w:val="-8"/>
        </w:rPr>
        <w:t>.</w:t>
      </w:r>
      <w:r>
        <w:rPr>
          <w:rFonts w:ascii="Arial" w:hAnsi="Arial" w:cs="Arial" w:eastAsia="Arial"/>
          <w:sz w:val="15"/>
          <w:szCs w:val="15"/>
          <w:color w:val="707272"/>
          <w:spacing w:val="0"/>
          <w:w w:val="87"/>
          <w:emboss/>
          <w:position w:val="-8"/>
        </w:rPr>
      </w:r>
      <w:r>
        <w:rPr>
          <w:rFonts w:ascii="Arial" w:hAnsi="Arial" w:cs="Arial" w:eastAsia="Arial"/>
          <w:sz w:val="15"/>
          <w:szCs w:val="15"/>
          <w:color w:val="707272"/>
          <w:spacing w:val="0"/>
          <w:w w:val="87"/>
          <w:position w:val="-8"/>
        </w:rPr>
      </w:r>
      <w:r>
        <w:rPr>
          <w:rFonts w:ascii="Arial" w:hAnsi="Arial" w:cs="Arial" w:eastAsia="Arial"/>
          <w:sz w:val="15"/>
          <w:szCs w:val="15"/>
          <w:color w:val="707272"/>
          <w:spacing w:val="-11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61"/>
          <w:szCs w:val="61"/>
          <w:color w:val="707272"/>
          <w:spacing w:val="-8"/>
          <w:w w:val="75"/>
          <w:position w:val="0"/>
        </w:rPr>
        <w:t>'</w:t>
      </w:r>
      <w:r>
        <w:rPr>
          <w:rFonts w:ascii="Times New Roman" w:hAnsi="Times New Roman" w:cs="Times New Roman" w:eastAsia="Times New Roman"/>
          <w:sz w:val="61"/>
          <w:szCs w:val="61"/>
          <w:color w:val="707272"/>
          <w:spacing w:val="-8"/>
          <w:w w:val="75"/>
          <w:position w:val="0"/>
        </w:rPr>
        <w:t>!</w:t>
      </w:r>
      <w:r>
        <w:rPr>
          <w:rFonts w:ascii="Times New Roman" w:hAnsi="Times New Roman" w:cs="Times New Roman" w:eastAsia="Times New Roman"/>
          <w:sz w:val="61"/>
          <w:szCs w:val="61"/>
          <w:color w:val="595B59"/>
          <w:spacing w:val="0"/>
          <w:w w:val="61"/>
          <w:position w:val="0"/>
        </w:rPr>
        <w:t>)</w:t>
      </w:r>
      <w:r>
        <w:rPr>
          <w:rFonts w:ascii="Times New Roman" w:hAnsi="Times New Roman" w:cs="Times New Roman" w:eastAsia="Times New Roman"/>
          <w:sz w:val="61"/>
          <w:szCs w:val="61"/>
          <w:color w:val="000000"/>
          <w:spacing w:val="0"/>
          <w:w w:val="100"/>
          <w:position w:val="0"/>
        </w:rPr>
      </w:r>
    </w:p>
    <w:p>
      <w:pPr>
        <w:spacing w:before="0" w:after="0" w:line="196" w:lineRule="exact"/>
        <w:ind w:right="975"/>
        <w:jc w:val="right"/>
        <w:tabs>
          <w:tab w:pos="180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Arial" w:hAnsi="Arial" w:cs="Arial" w:eastAsia="Arial"/>
          <w:sz w:val="22"/>
          <w:szCs w:val="22"/>
          <w:color w:val="595B59"/>
          <w:spacing w:val="0"/>
          <w:w w:val="130"/>
          <w:position w:val="-2"/>
        </w:rPr>
        <w:t>.</w:t>
      </w:r>
      <w:r>
        <w:rPr>
          <w:rFonts w:ascii="Arial" w:hAnsi="Arial" w:cs="Arial" w:eastAsia="Arial"/>
          <w:sz w:val="22"/>
          <w:szCs w:val="22"/>
          <w:color w:val="595B59"/>
          <w:spacing w:val="43"/>
          <w:w w:val="130"/>
          <w:position w:val="-2"/>
        </w:rPr>
        <w:t> </w:t>
      </w:r>
      <w:r>
        <w:rPr>
          <w:rFonts w:ascii="Arial" w:hAnsi="Arial" w:cs="Arial" w:eastAsia="Arial"/>
          <w:sz w:val="22"/>
          <w:szCs w:val="22"/>
          <w:color w:val="1F1F1F"/>
          <w:spacing w:val="-10"/>
          <w:w w:val="149"/>
          <w:position w:val="-2"/>
        </w:rPr>
        <w:t>l</w:t>
      </w:r>
      <w:r>
        <w:rPr>
          <w:rFonts w:ascii="Arial" w:hAnsi="Arial" w:cs="Arial" w:eastAsia="Arial"/>
          <w:sz w:val="22"/>
          <w:szCs w:val="22"/>
          <w:color w:val="595B59"/>
          <w:spacing w:val="0"/>
          <w:w w:val="48"/>
          <w:position w:val="-2"/>
        </w:rPr>
        <w:t>11!}</w:t>
      </w:r>
      <w:r>
        <w:rPr>
          <w:rFonts w:ascii="Arial" w:hAnsi="Arial" w:cs="Arial" w:eastAsia="Arial"/>
          <w:sz w:val="22"/>
          <w:szCs w:val="22"/>
          <w:color w:val="595B59"/>
          <w:spacing w:val="-1"/>
          <w:w w:val="49"/>
          <w:position w:val="-2"/>
        </w:rPr>
        <w:t>1</w:t>
      </w:r>
      <w:r>
        <w:rPr>
          <w:rFonts w:ascii="Arial" w:hAnsi="Arial" w:cs="Arial" w:eastAsia="Arial"/>
          <w:sz w:val="22"/>
          <w:szCs w:val="22"/>
          <w:color w:val="1F1F1F"/>
          <w:spacing w:val="-38"/>
          <w:w w:val="131"/>
          <w:position w:val="-2"/>
        </w:rPr>
        <w:t>·</w:t>
      </w:r>
      <w:r>
        <w:rPr>
          <w:rFonts w:ascii="Arial" w:hAnsi="Arial" w:cs="Arial" w:eastAsia="Arial"/>
          <w:sz w:val="22"/>
          <w:szCs w:val="22"/>
          <w:color w:val="838585"/>
          <w:spacing w:val="0"/>
          <w:w w:val="190"/>
          <w:position w:val="-2"/>
        </w:rPr>
        <w:t>-</w:t>
      </w:r>
      <w:r>
        <w:rPr>
          <w:rFonts w:ascii="Arial" w:hAnsi="Arial" w:cs="Arial" w:eastAsia="Arial"/>
          <w:sz w:val="22"/>
          <w:szCs w:val="22"/>
          <w:color w:val="838585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color w:val="838585"/>
          <w:spacing w:val="-7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color w:val="838585"/>
          <w:spacing w:val="0"/>
          <w:w w:val="190"/>
          <w:position w:val="-2"/>
        </w:rPr>
        <w:t>(</w:t>
      </w:r>
      <w:r>
        <w:rPr>
          <w:rFonts w:ascii="Arial" w:hAnsi="Arial" w:cs="Arial" w:eastAsia="Arial"/>
          <w:sz w:val="22"/>
          <w:szCs w:val="22"/>
          <w:color w:val="838585"/>
          <w:spacing w:val="2"/>
          <w:w w:val="189"/>
          <w:position w:val="-2"/>
        </w:rPr>
        <w:t>/</w:t>
      </w:r>
      <w:r>
        <w:rPr>
          <w:rFonts w:ascii="Arial" w:hAnsi="Arial" w:cs="Arial" w:eastAsia="Arial"/>
          <w:sz w:val="22"/>
          <w:szCs w:val="22"/>
          <w:color w:val="444444"/>
          <w:spacing w:val="-22"/>
          <w:w w:val="97"/>
          <w:position w:val="-2"/>
        </w:rPr>
        <w:t>.</w:t>
      </w:r>
      <w:r>
        <w:rPr>
          <w:rFonts w:ascii="Arial" w:hAnsi="Arial" w:cs="Arial" w:eastAsia="Arial"/>
          <w:sz w:val="22"/>
          <w:szCs w:val="22"/>
          <w:color w:val="838585"/>
          <w:spacing w:val="0"/>
          <w:w w:val="49"/>
          <w:position w:val="-2"/>
        </w:rPr>
        <w:t>·'-"</w:t>
      </w:r>
      <w:r>
        <w:rPr>
          <w:rFonts w:ascii="Arial" w:hAnsi="Arial" w:cs="Arial" w:eastAsia="Arial"/>
          <w:sz w:val="22"/>
          <w:szCs w:val="22"/>
          <w:color w:val="838585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22"/>
          <w:szCs w:val="22"/>
          <w:color w:val="838585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15"/>
          <w:szCs w:val="15"/>
          <w:color w:val="838585"/>
          <w:spacing w:val="0"/>
          <w:w w:val="73"/>
          <w:i/>
          <w:position w:val="-2"/>
        </w:rPr>
        <w:t>·"n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248" w:lineRule="exact"/>
        <w:ind w:right="925"/>
        <w:jc w:val="righ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18"/>
          <w:szCs w:val="18"/>
          <w:color w:val="707272"/>
          <w:spacing w:val="-2"/>
          <w:w w:val="88"/>
          <w:position w:val="7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77"/>
          <w:w w:val="72"/>
          <w:position w:val="-1"/>
        </w:rPr>
        <w:t>u</w:t>
      </w:r>
      <w:r>
        <w:rPr>
          <w:rFonts w:ascii="Arial" w:hAnsi="Arial" w:cs="Arial" w:eastAsia="Arial"/>
          <w:sz w:val="18"/>
          <w:szCs w:val="18"/>
          <w:color w:val="444444"/>
          <w:spacing w:val="0"/>
          <w:w w:val="73"/>
          <w:position w:val="7"/>
        </w:rPr>
        <w:t>..</w:t>
      </w:r>
      <w:r>
        <w:rPr>
          <w:rFonts w:ascii="Arial" w:hAnsi="Arial" w:cs="Arial" w:eastAsia="Arial"/>
          <w:sz w:val="18"/>
          <w:szCs w:val="18"/>
          <w:color w:val="444444"/>
          <w:spacing w:val="-34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color w:val="595B59"/>
          <w:spacing w:val="-12"/>
          <w:w w:val="98"/>
          <w:position w:val="7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87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26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95B59"/>
          <w:spacing w:val="-10"/>
          <w:w w:val="100"/>
          <w:position w:val="7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838585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838585"/>
          <w:spacing w:val="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A8ACAF"/>
          <w:spacing w:val="0"/>
          <w:w w:val="133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A8ACAF"/>
          <w:spacing w:val="-34"/>
          <w:w w:val="133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38585"/>
          <w:spacing w:val="-65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15"/>
          <w:szCs w:val="15"/>
          <w:color w:val="595B59"/>
          <w:spacing w:val="0"/>
          <w:w w:val="100"/>
          <w:position w:val="7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838585"/>
          <w:spacing w:val="-72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15"/>
          <w:szCs w:val="15"/>
          <w:color w:val="595B59"/>
          <w:spacing w:val="-22"/>
          <w:w w:val="100"/>
          <w:position w:val="7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color w:val="838585"/>
          <w:spacing w:val="0"/>
          <w:w w:val="100"/>
          <w:position w:val="7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color w:val="838585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838585"/>
          <w:spacing w:val="16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95999A"/>
          <w:spacing w:val="0"/>
          <w:w w:val="72"/>
          <w:i/>
          <w:position w:val="7"/>
        </w:rPr>
        <w:t>;.,</w:t>
      </w:r>
      <w:r>
        <w:rPr>
          <w:rFonts w:ascii="Times New Roman" w:hAnsi="Times New Roman" w:cs="Times New Roman" w:eastAsia="Times New Roman"/>
          <w:sz w:val="15"/>
          <w:szCs w:val="15"/>
          <w:color w:val="95999A"/>
          <w:spacing w:val="0"/>
          <w:w w:val="72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95999A"/>
          <w:spacing w:val="-50"/>
          <w:w w:val="71"/>
          <w:i/>
          <w:position w:val="7"/>
        </w:rPr>
        <w:t>{</w:t>
      </w:r>
      <w:r>
        <w:rPr>
          <w:rFonts w:ascii="Arial" w:hAnsi="Arial" w:cs="Arial" w:eastAsia="Arial"/>
          <w:sz w:val="18"/>
          <w:szCs w:val="18"/>
          <w:color w:val="838585"/>
          <w:spacing w:val="-32"/>
          <w:w w:val="163"/>
          <w:position w:val="-1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color w:val="95999A"/>
          <w:spacing w:val="0"/>
          <w:w w:val="72"/>
          <w:i/>
          <w:position w:val="7"/>
        </w:rPr>
        <w:t>·</w:t>
      </w:r>
      <w:r>
        <w:rPr>
          <w:rFonts w:ascii="Times New Roman" w:hAnsi="Times New Roman" w:cs="Times New Roman" w:eastAsia="Times New Roman"/>
          <w:sz w:val="15"/>
          <w:szCs w:val="15"/>
          <w:color w:val="95999A"/>
          <w:spacing w:val="-13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A8ACAF"/>
          <w:spacing w:val="-25"/>
          <w:w w:val="133"/>
          <w:position w:val="7"/>
        </w:rPr>
        <w:t>.</w:t>
      </w:r>
      <w:r>
        <w:rPr>
          <w:rFonts w:ascii="Arial" w:hAnsi="Arial" w:cs="Arial" w:eastAsia="Arial"/>
          <w:sz w:val="18"/>
          <w:szCs w:val="18"/>
          <w:color w:val="838585"/>
          <w:spacing w:val="0"/>
          <w:w w:val="163"/>
          <w:position w:val="-1"/>
        </w:rPr>
        <w:t>b</w:t>
      </w:r>
      <w:r>
        <w:rPr>
          <w:rFonts w:ascii="Arial" w:hAnsi="Arial" w:cs="Arial" w:eastAsia="Arial"/>
          <w:sz w:val="18"/>
          <w:szCs w:val="18"/>
          <w:color w:val="838585"/>
          <w:spacing w:val="-2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A8ACAF"/>
          <w:spacing w:val="0"/>
          <w:w w:val="133"/>
          <w:position w:val="7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color w:val="A8ACAF"/>
          <w:spacing w:val="37"/>
          <w:w w:val="133"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707272"/>
          <w:spacing w:val="-6"/>
          <w:w w:val="183"/>
          <w:position w:val="1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color w:val="707272"/>
          <w:spacing w:val="0"/>
          <w:w w:val="161"/>
          <w:position w:val="7"/>
        </w:rPr>
        <w:t>:;</w:t>
      </w:r>
      <w:r>
        <w:rPr>
          <w:rFonts w:ascii="Times New Roman" w:hAnsi="Times New Roman" w:cs="Times New Roman" w:eastAsia="Times New Roman"/>
          <w:sz w:val="12"/>
          <w:szCs w:val="12"/>
          <w:color w:val="707272"/>
          <w:spacing w:val="-7"/>
          <w:w w:val="161"/>
          <w:position w:val="7"/>
        </w:rPr>
        <w:t>:</w:t>
      </w:r>
      <w:r>
        <w:rPr>
          <w:rFonts w:ascii="Times New Roman" w:hAnsi="Times New Roman" w:cs="Times New Roman" w:eastAsia="Times New Roman"/>
          <w:sz w:val="23"/>
          <w:szCs w:val="23"/>
          <w:color w:val="595B59"/>
          <w:spacing w:val="-32"/>
          <w:w w:val="52"/>
          <w:position w:val="-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707272"/>
          <w:spacing w:val="-29"/>
          <w:w w:val="161"/>
          <w:position w:val="7"/>
        </w:rPr>
        <w:t>;</w:t>
      </w:r>
      <w:r>
        <w:rPr>
          <w:rFonts w:ascii="Times New Roman" w:hAnsi="Times New Roman" w:cs="Times New Roman" w:eastAsia="Times New Roman"/>
          <w:sz w:val="23"/>
          <w:szCs w:val="23"/>
          <w:color w:val="595B59"/>
          <w:spacing w:val="0"/>
          <w:w w:val="52"/>
          <w:position w:val="-1"/>
        </w:rPr>
        <w:t>.,</w:t>
      </w:r>
      <w:r>
        <w:rPr>
          <w:rFonts w:ascii="Times New Roman" w:hAnsi="Times New Roman" w:cs="Times New Roman" w:eastAsia="Times New Roman"/>
          <w:sz w:val="23"/>
          <w:szCs w:val="23"/>
          <w:color w:val="595B59"/>
          <w:spacing w:val="-42"/>
          <w:w w:val="52"/>
          <w:position w:val="-1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color w:val="838585"/>
          <w:spacing w:val="-18"/>
          <w:w w:val="72"/>
          <w:position w:val="-1"/>
        </w:rPr>
        <w:t>ı</w:t>
      </w:r>
      <w:r>
        <w:rPr>
          <w:rFonts w:ascii="Times New Roman" w:hAnsi="Times New Roman" w:cs="Times New Roman" w:eastAsia="Times New Roman"/>
          <w:sz w:val="23"/>
          <w:szCs w:val="23"/>
          <w:color w:val="595B59"/>
          <w:spacing w:val="-32"/>
          <w:w w:val="52"/>
          <w:position w:val="-1"/>
        </w:rPr>
        <w:t>·</w:t>
      </w:r>
      <w:r>
        <w:rPr>
          <w:rFonts w:ascii="Times New Roman" w:hAnsi="Times New Roman" w:cs="Times New Roman" w:eastAsia="Times New Roman"/>
          <w:sz w:val="23"/>
          <w:szCs w:val="23"/>
          <w:color w:val="838585"/>
          <w:spacing w:val="0"/>
          <w:w w:val="73"/>
          <w:position w:val="-1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color w:val="838585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838585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A8ACAF"/>
          <w:spacing w:val="-15"/>
          <w:w w:val="58"/>
          <w:position w:val="-1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color w:val="707272"/>
          <w:spacing w:val="-56"/>
          <w:w w:val="102"/>
          <w:position w:val="-1"/>
        </w:rPr>
        <w:t>•</w:t>
      </w:r>
      <w:r>
        <w:rPr>
          <w:rFonts w:ascii="Times New Roman" w:hAnsi="Times New Roman" w:cs="Times New Roman" w:eastAsia="Times New Roman"/>
          <w:sz w:val="23"/>
          <w:szCs w:val="23"/>
          <w:color w:val="595B59"/>
          <w:spacing w:val="0"/>
          <w:w w:val="51"/>
          <w:position w:val="-1"/>
        </w:rPr>
        <w:t>.,</w:t>
      </w:r>
      <w:r>
        <w:rPr>
          <w:rFonts w:ascii="Times New Roman" w:hAnsi="Times New Roman" w:cs="Times New Roman" w:eastAsia="Times New Roman"/>
          <w:sz w:val="23"/>
          <w:szCs w:val="23"/>
          <w:color w:val="595B59"/>
          <w:spacing w:val="-1"/>
          <w:w w:val="51"/>
          <w:position w:val="-1"/>
        </w:rPr>
        <w:t>.</w:t>
      </w:r>
      <w:r>
        <w:rPr>
          <w:rFonts w:ascii="Arial" w:hAnsi="Arial" w:cs="Arial" w:eastAsia="Arial"/>
          <w:sz w:val="11"/>
          <w:szCs w:val="11"/>
          <w:color w:val="838585"/>
          <w:spacing w:val="0"/>
          <w:w w:val="260"/>
          <w:position w:val="7"/>
        </w:rPr>
        <w:t>'</w:t>
      </w:r>
      <w:r>
        <w:rPr>
          <w:rFonts w:ascii="Arial" w:hAnsi="Arial" w:cs="Arial" w:eastAsia="Arial"/>
          <w:sz w:val="11"/>
          <w:szCs w:val="11"/>
          <w:color w:val="838585"/>
          <w:spacing w:val="-20"/>
          <w:w w:val="100"/>
          <w:position w:val="7"/>
        </w:rPr>
        <w:t> </w:t>
      </w:r>
      <w:r>
        <w:rPr>
          <w:rFonts w:ascii="Arial" w:hAnsi="Arial" w:cs="Arial" w:eastAsia="Arial"/>
          <w:sz w:val="11"/>
          <w:szCs w:val="11"/>
          <w:color w:val="595B59"/>
          <w:spacing w:val="0"/>
          <w:w w:val="103"/>
          <w:position w:val="7"/>
        </w:rPr>
        <w:t>4'</w:t>
      </w:r>
      <w:r>
        <w:rPr>
          <w:rFonts w:ascii="Times New Roman" w:hAnsi="Times New Roman" w:cs="Times New Roman" w:eastAsia="Times New Roman"/>
          <w:sz w:val="22"/>
          <w:szCs w:val="22"/>
          <w:color w:val="707272"/>
          <w:spacing w:val="0"/>
          <w:w w:val="85"/>
          <w:i/>
          <w:position w:val="-1"/>
        </w:rPr>
        <w:t>tt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43" w:lineRule="exact"/>
        <w:ind w:right="921"/>
        <w:jc w:val="right"/>
        <w:tabs>
          <w:tab w:pos="620" w:val="left"/>
          <w:tab w:pos="102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838585"/>
          <w:spacing w:val="-10"/>
          <w:w w:val="168"/>
          <w:position w:val="-5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838585"/>
          <w:spacing w:val="-22"/>
          <w:w w:val="168"/>
          <w:position w:val="-5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595B59"/>
          <w:spacing w:val="0"/>
          <w:w w:val="278"/>
          <w:position w:val="-5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595B59"/>
          <w:spacing w:val="0"/>
          <w:w w:val="100"/>
          <w:position w:val="-5"/>
        </w:rPr>
        <w:t>   </w:t>
      </w:r>
      <w:r>
        <w:rPr>
          <w:rFonts w:ascii="Times New Roman" w:hAnsi="Times New Roman" w:cs="Times New Roman" w:eastAsia="Times New Roman"/>
          <w:sz w:val="12"/>
          <w:szCs w:val="12"/>
          <w:color w:val="595B59"/>
          <w:spacing w:val="-9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707272"/>
          <w:spacing w:val="0"/>
          <w:w w:val="144"/>
          <w:i/>
          <w:position w:val="-5"/>
        </w:rPr>
        <w:t>$"</w:t>
      </w:r>
      <w:r>
        <w:rPr>
          <w:rFonts w:ascii="Times New Roman" w:hAnsi="Times New Roman" w:cs="Times New Roman" w:eastAsia="Times New Roman"/>
          <w:sz w:val="12"/>
          <w:szCs w:val="12"/>
          <w:color w:val="707272"/>
          <w:spacing w:val="0"/>
          <w:w w:val="100"/>
          <w:i/>
          <w:position w:val="-5"/>
        </w:rPr>
        <w:tab/>
      </w:r>
      <w:r>
        <w:rPr>
          <w:rFonts w:ascii="Times New Roman" w:hAnsi="Times New Roman" w:cs="Times New Roman" w:eastAsia="Times New Roman"/>
          <w:sz w:val="12"/>
          <w:szCs w:val="12"/>
          <w:color w:val="707272"/>
          <w:spacing w:val="0"/>
          <w:w w:val="100"/>
          <w:i/>
          <w:position w:val="-5"/>
        </w:rPr>
      </w:r>
      <w:r>
        <w:rPr>
          <w:rFonts w:ascii="Arial" w:hAnsi="Arial" w:cs="Arial" w:eastAsia="Arial"/>
          <w:sz w:val="12"/>
          <w:szCs w:val="12"/>
          <w:color w:val="707272"/>
          <w:spacing w:val="0"/>
          <w:w w:val="100"/>
          <w:position w:val="-5"/>
        </w:rPr>
        <w:t>'i}</w:t>
      </w:r>
      <w:r>
        <w:rPr>
          <w:rFonts w:ascii="Arial" w:hAnsi="Arial" w:cs="Arial" w:eastAsia="Arial"/>
          <w:sz w:val="12"/>
          <w:szCs w:val="12"/>
          <w:color w:val="707272"/>
          <w:spacing w:val="-12"/>
          <w:w w:val="100"/>
          <w:position w:val="-5"/>
        </w:rPr>
        <w:t> </w:t>
      </w:r>
      <w:r>
        <w:rPr>
          <w:rFonts w:ascii="Arial" w:hAnsi="Arial" w:cs="Arial" w:eastAsia="Arial"/>
          <w:sz w:val="12"/>
          <w:szCs w:val="12"/>
          <w:color w:val="707272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12"/>
          <w:szCs w:val="12"/>
          <w:color w:val="707272"/>
          <w:spacing w:val="0"/>
          <w:w w:val="126"/>
          <w:position w:val="-5"/>
        </w:rPr>
        <w:t>""</w:t>
      </w:r>
      <w:r>
        <w:rPr>
          <w:rFonts w:ascii="Arial" w:hAnsi="Arial" w:cs="Arial" w:eastAsia="Arial"/>
          <w:sz w:val="12"/>
          <w:szCs w:val="12"/>
          <w:color w:val="707272"/>
          <w:spacing w:val="0"/>
          <w:w w:val="126"/>
          <w:position w:val="-5"/>
        </w:rPr>
        <w:t>  </w:t>
      </w:r>
      <w:r>
        <w:rPr>
          <w:rFonts w:ascii="Arial" w:hAnsi="Arial" w:cs="Arial" w:eastAsia="Arial"/>
          <w:sz w:val="12"/>
          <w:szCs w:val="12"/>
          <w:color w:val="707272"/>
          <w:spacing w:val="33"/>
          <w:w w:val="126"/>
          <w:position w:val="-5"/>
        </w:rPr>
        <w:t> </w:t>
      </w:r>
      <w:r>
        <w:rPr>
          <w:rFonts w:ascii="Arial" w:hAnsi="Arial" w:cs="Arial" w:eastAsia="Arial"/>
          <w:sz w:val="12"/>
          <w:szCs w:val="12"/>
          <w:color w:val="595B59"/>
          <w:spacing w:val="0"/>
          <w:w w:val="190"/>
          <w:position w:val="-5"/>
        </w:rPr>
        <w:t>.</w:t>
      </w:r>
      <w:r>
        <w:rPr>
          <w:rFonts w:ascii="Arial" w:hAnsi="Arial" w:cs="Arial" w:eastAsia="Arial"/>
          <w:sz w:val="12"/>
          <w:szCs w:val="12"/>
          <w:color w:val="595B59"/>
          <w:spacing w:val="-2"/>
          <w:w w:val="190"/>
          <w:position w:val="-5"/>
        </w:rPr>
        <w:t>.</w:t>
      </w:r>
      <w:r>
        <w:rPr>
          <w:rFonts w:ascii="Arial" w:hAnsi="Arial" w:cs="Arial" w:eastAsia="Arial"/>
          <w:sz w:val="12"/>
          <w:szCs w:val="12"/>
          <w:color w:val="CDCDCD"/>
          <w:spacing w:val="0"/>
          <w:w w:val="119"/>
          <w:position w:val="-5"/>
        </w:rPr>
        <w:t>.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300" w:right="20"/>
        </w:sectPr>
      </w:pPr>
      <w:rPr/>
    </w:p>
    <w:p>
      <w:pPr>
        <w:spacing w:before="0" w:after="0" w:line="264" w:lineRule="exact"/>
        <w:ind w:left="2353" w:right="233"/>
        <w:jc w:val="center"/>
        <w:tabs>
          <w:tab w:pos="4460" w:val="left"/>
          <w:tab w:pos="912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4.140pt;margin-top:220.319992pt;width:.1pt;height:161.279995pt;mso-position-horizontal-relative:page;mso-position-vertical-relative:page;z-index:-7599" coordorigin="83,4406" coordsize="2,3226">
            <v:shape style="position:absolute;left:83;top:4406;width:2;height:3226" coordorigin="83,4406" coordsize="0,3226" path="m83,7632l83,4406e" filled="f" stroked="t" strokeweight=".36pt" strokecolor="#CFCFCC">
              <v:path arrowok="t"/>
            </v:shape>
          </v:group>
          <w10:wrap type="none"/>
        </w:pict>
      </w:r>
      <w:r>
        <w:rPr/>
        <w:pict>
          <v:group style="position:absolute;margin-left:3.24pt;margin-top:446.039978pt;width:.1pt;height:144.359996pt;mso-position-horizontal-relative:page;mso-position-vertical-relative:page;z-index:-7598" coordorigin="65,8921" coordsize="2,2887">
            <v:shape style="position:absolute;left:65;top:8921;width:2;height:2887" coordorigin="65,8921" coordsize="0,2887" path="m65,11808l65,8921e" filled="f" stroked="t" strokeweight=".36pt" strokecolor="#CFCFCC">
              <v:path arrowok="t"/>
            </v:shape>
          </v:group>
          <w10:wrap type="none"/>
        </w:pict>
      </w:r>
      <w:r>
        <w:rPr/>
        <w:pict>
          <v:group style="position:absolute;margin-left:1.08pt;margin-top:764.639954pt;width:.1pt;height:75.599998pt;mso-position-horizontal-relative:page;mso-position-vertical-relative:page;z-index:-7597" coordorigin="22,15293" coordsize="2,1512">
            <v:shape style="position:absolute;left:22;top:15293;width:2;height:1512" coordorigin="22,15293" coordsize="0,1512" path="m22,16805l22,15293e" filled="f" stroked="t" strokeweight=".72pt" strokecolor="#D8D8D4">
              <v:path arrowok="t"/>
            </v:shape>
          </v:group>
          <w10:wrap type="none"/>
        </w:pict>
      </w:r>
      <w:r>
        <w:rPr/>
        <w:pict>
          <v:group style="position:absolute;margin-left:18.719999pt;margin-top:28.259998pt;width:568.799986pt;height:779.579978pt;mso-position-horizontal-relative:page;mso-position-vertical-relative:page;z-index:-7596" coordorigin="374,565" coordsize="11376,15592">
            <v:group style="position:absolute;left:490;top:583;width:1627;height:2" coordorigin="490,583" coordsize="1627,2">
              <v:shape style="position:absolute;left:490;top:583;width:1627;height:2" coordorigin="490,583" coordsize="1627,0" path="m490,583l2117,583e" filled="f" stroked="t" strokeweight=".72pt" strokecolor="#606464">
                <v:path arrowok="t"/>
              </v:shape>
            </v:group>
            <v:group style="position:absolute;left:482;top:587;width:11261;height:2" coordorigin="482,587" coordsize="11261,2">
              <v:shape style="position:absolute;left:482;top:587;width:11261;height:2" coordorigin="482,587" coordsize="11261,0" path="m482,587l11743,587e" filled="f" stroked="t" strokeweight=".36pt" strokecolor="#4B4F4B">
                <v:path arrowok="t"/>
              </v:shape>
            </v:group>
            <v:group style="position:absolute;left:2232;top:569;width:2;height:792" coordorigin="2232,569" coordsize="2,792">
              <v:shape style="position:absolute;left:2232;top:569;width:2;height:792" coordorigin="2232,569" coordsize="0,792" path="m2232,1361l2232,569e" filled="f" stroked="t" strokeweight=".36pt" strokecolor="#343834">
                <v:path arrowok="t"/>
              </v:shape>
            </v:group>
            <v:group style="position:absolute;left:3730;top:598;width:4464;height:2" coordorigin="3730,598" coordsize="4464,2">
              <v:shape style="position:absolute;left:3730;top:598;width:4464;height:2" coordorigin="3730,598" coordsize="4464,0" path="m3730,598l8194,598e" filled="f" stroked="t" strokeweight=".72pt" strokecolor="#4B4F4B">
                <v:path arrowok="t"/>
              </v:shape>
            </v:group>
            <v:group style="position:absolute;left:8136;top:594;width:1015;height:2" coordorigin="8136,594" coordsize="1015,2">
              <v:shape style="position:absolute;left:8136;top:594;width:1015;height:2" coordorigin="8136,594" coordsize="1015,0" path="m8136,594l9151,594e" filled="f" stroked="t" strokeweight=".36pt" strokecolor="#282828">
                <v:path arrowok="t"/>
              </v:shape>
            </v:group>
            <v:group style="position:absolute;left:9144;top:590;width:2;height:1541" coordorigin="9144,590" coordsize="2,1541">
              <v:shape style="position:absolute;left:9144;top:590;width:2;height:1541" coordorigin="9144,590" coordsize="0,1541" path="m9144,2131l9144,590e" filled="f" stroked="t" strokeweight=".72pt" strokecolor="#4F4F4F">
                <v:path arrowok="t"/>
              </v:shape>
            </v:group>
            <v:group style="position:absolute;left:2232;top:1354;width:2;height:302" coordorigin="2232,1354" coordsize="2,302">
              <v:shape style="position:absolute;left:2232;top:1354;width:2;height:302" coordorigin="2232,1354" coordsize="0,302" path="m2232,1656l2232,1354e" filled="f" stroked="t" strokeweight=".36pt" strokecolor="#000000">
                <v:path arrowok="t"/>
              </v:shape>
            </v:group>
            <v:group style="position:absolute;left:475;top:2120;width:1793;height:2" coordorigin="475,2120" coordsize="1793,2">
              <v:shape style="position:absolute;left:475;top:2120;width:1793;height:2" coordorigin="475,2120" coordsize="1793,0" path="m475,2120l2268,2120e" filled="f" stroked="t" strokeweight=".36pt" strokecolor="#2B2B2B">
                <v:path arrowok="t"/>
              </v:shape>
            </v:group>
            <v:group style="position:absolute;left:2232;top:1649;width:2;height:468" coordorigin="2232,1649" coordsize="2,468">
              <v:shape style="position:absolute;left:2232;top:1649;width:2;height:468" coordorigin="2232,1649" coordsize="0,468" path="m2232,2117l2232,1649e" filled="f" stroked="t" strokeweight=".36pt" strokecolor="#181818">
                <v:path arrowok="t"/>
              </v:shape>
            </v:group>
            <v:group style="position:absolute;left:2066;top:2124;width:1721;height:2" coordorigin="2066,2124" coordsize="1721,2">
              <v:shape style="position:absolute;left:2066;top:2124;width:1721;height:2" coordorigin="2066,2124" coordsize="1721,0" path="m2066,2124l3787,2124e" filled="f" stroked="t" strokeweight=".72pt" strokecolor="#484848">
                <v:path arrowok="t"/>
              </v:shape>
            </v:group>
            <v:group style="position:absolute;left:3730;top:2128;width:850;height:2" coordorigin="3730,2128" coordsize="850,2">
              <v:shape style="position:absolute;left:3730;top:2128;width:850;height:2" coordorigin="3730,2128" coordsize="850,0" path="m3730,2128l4579,2128e" filled="f" stroked="t" strokeweight=".36pt" strokecolor="#2F2F2F">
                <v:path arrowok="t"/>
              </v:shape>
            </v:group>
            <v:group style="position:absolute;left:4522;top:2131;width:4630;height:2" coordorigin="4522,2131" coordsize="4630,2">
              <v:shape style="position:absolute;left:4522;top:2131;width:4630;height:2" coordorigin="4522,2131" coordsize="4630,0" path="m4522,2131l9151,2131e" filled="f" stroked="t" strokeweight=".72pt" strokecolor="#484848">
                <v:path arrowok="t"/>
              </v:shape>
            </v:group>
            <v:group style="position:absolute;left:9072;top:2128;width:979;height:2" coordorigin="9072,2128" coordsize="979,2">
              <v:shape style="position:absolute;left:9072;top:2128;width:979;height:2" coordorigin="9072,2128" coordsize="979,0" path="m9072,2128l10051,2128e" filled="f" stroked="t" strokeweight=".36pt" strokecolor="#232823">
                <v:path arrowok="t"/>
              </v:shape>
            </v:group>
            <v:group style="position:absolute;left:9986;top:2131;width:1757;height:2" coordorigin="9986,2131" coordsize="1757,2">
              <v:shape style="position:absolute;left:9986;top:2131;width:1757;height:2" coordorigin="9986,2131" coordsize="1757,0" path="m9986,2131l11743,2131e" filled="f" stroked="t" strokeweight=".36pt" strokecolor="#444444">
                <v:path arrowok="t"/>
              </v:shape>
            </v:group>
            <v:group style="position:absolute;left:410;top:2110;width:50;height:2" coordorigin="410,2110" coordsize="50,2">
              <v:shape style="position:absolute;left:410;top:2110;width:50;height:2" coordorigin="410,2110" coordsize="50,0" path="m410,2110l461,2110e" filled="f" stroked="t" strokeweight=".72pt" strokecolor="#000000">
                <v:path arrowok="t"/>
              </v:shape>
            </v:group>
            <v:group style="position:absolute;left:410;top:1649;width:2;height:5177" coordorigin="410,1649" coordsize="2,5177">
              <v:shape style="position:absolute;left:410;top:1649;width:2;height:5177" coordorigin="410,1649" coordsize="0,5177" path="m410,6826l410,1649e" filled="f" stroked="t" strokeweight=".36pt" strokecolor="#000000">
                <v:path arrowok="t"/>
              </v:shape>
            </v:group>
            <v:group style="position:absolute;left:410;top:2376;width:50;height:2" coordorigin="410,2376" coordsize="50,2">
              <v:shape style="position:absolute;left:410;top:2376;width:50;height:2" coordorigin="410,2376" coordsize="50,0" path="m410,2376l461,2376e" filled="f" stroked="t" strokeweight=".72pt" strokecolor="#000000">
                <v:path arrowok="t"/>
              </v:shape>
            </v:group>
            <v:group style="position:absolute;left:410;top:2621;width:50;height:2" coordorigin="410,2621" coordsize="50,2">
              <v:shape style="position:absolute;left:410;top:2621;width:50;height:2" coordorigin="410,2621" coordsize="50,0" path="m410,2621l461,2621e" filled="f" stroked="t" strokeweight=".72pt" strokecolor="#000000">
                <v:path arrowok="t"/>
              </v:shape>
            </v:group>
            <v:group style="position:absolute;left:410;top:2837;width:50;height:2" coordorigin="410,2837" coordsize="50,2">
              <v:shape style="position:absolute;left:410;top:2837;width:50;height:2" coordorigin="410,2837" coordsize="50,0" path="m410,2837l461,2837e" filled="f" stroked="t" strokeweight=".72pt" strokecolor="#000000">
                <v:path arrowok="t"/>
              </v:shape>
            </v:group>
            <v:group style="position:absolute;left:468;top:2858;width:11268;height:2" coordorigin="468,2858" coordsize="11268,2">
              <v:shape style="position:absolute;left:468;top:2858;width:11268;height:2" coordorigin="468,2858" coordsize="11268,0" path="m468,2858l11736,2858e" filled="f" stroked="t" strokeweight=".72pt" strokecolor="#444444">
                <v:path arrowok="t"/>
              </v:shape>
            </v:group>
            <v:group style="position:absolute;left:410;top:3074;width:50;height:2" coordorigin="410,3074" coordsize="50,2">
              <v:shape style="position:absolute;left:410;top:3074;width:50;height:2" coordorigin="410,3074" coordsize="50,0" path="m410,3074l461,3074e" filled="f" stroked="t" strokeweight=".72pt" strokecolor="#000000">
                <v:path arrowok="t"/>
              </v:shape>
            </v:group>
            <v:group style="position:absolute;left:468;top:3092;width:11268;height:2" coordorigin="468,3092" coordsize="11268,2">
              <v:shape style="position:absolute;left:468;top:3092;width:11268;height:2" coordorigin="468,3092" coordsize="11268,0" path="m468,3092l11736,3092e" filled="f" stroked="t" strokeweight=".72pt" strokecolor="#3B3B3B">
                <v:path arrowok="t"/>
              </v:shape>
            </v:group>
            <v:group style="position:absolute;left:410;top:3319;width:50;height:2" coordorigin="410,3319" coordsize="50,2">
              <v:shape style="position:absolute;left:410;top:3319;width:50;height:2" coordorigin="410,3319" coordsize="50,0" path="m410,3319l461,3319e" filled="f" stroked="t" strokeweight=".72pt" strokecolor="#000000">
                <v:path arrowok="t"/>
              </v:shape>
            </v:group>
            <v:group style="position:absolute;left:468;top:3337;width:11268;height:2" coordorigin="468,3337" coordsize="11268,2">
              <v:shape style="position:absolute;left:468;top:3337;width:11268;height:2" coordorigin="468,3337" coordsize="11268,0" path="m468,3337l11736,3337e" filled="f" stroked="t" strokeweight=".72pt" strokecolor="#444444">
                <v:path arrowok="t"/>
              </v:shape>
            </v:group>
            <v:group style="position:absolute;left:3791;top:3334;width:2;height:763" coordorigin="3791,3334" coordsize="2,763">
              <v:shape style="position:absolute;left:3791;top:3334;width:2;height:763" coordorigin="3791,3334" coordsize="0,763" path="m3791,4097l3791,3334e" filled="f" stroked="t" strokeweight=".72pt" strokecolor="#444444">
                <v:path arrowok="t"/>
              </v:shape>
            </v:group>
            <v:group style="position:absolute;left:6926;top:3334;width:2;height:770" coordorigin="6926,3334" coordsize="2,770">
              <v:shape style="position:absolute;left:6926;top:3334;width:2;height:770" coordorigin="6926,3334" coordsize="0,770" path="m6926,4104l6926,3334e" filled="f" stroked="t" strokeweight=".72pt" strokecolor="#4B4B4B">
                <v:path arrowok="t"/>
              </v:shape>
            </v:group>
            <v:group style="position:absolute;left:6890;top:3578;width:2225;height:2" coordorigin="6890,3578" coordsize="2225,2">
              <v:shape style="position:absolute;left:6890;top:3578;width:2225;height:2" coordorigin="6890,3578" coordsize="2225,0" path="m6890,3578l9115,3578e" filled="f" stroked="t" strokeweight=".72pt" strokecolor="#343434">
                <v:path arrowok="t"/>
              </v:shape>
            </v:group>
            <v:group style="position:absolute;left:9108;top:3578;width:2606;height:2" coordorigin="9108,3578" coordsize="2606,2">
              <v:shape style="position:absolute;left:9108;top:3578;width:2606;height:2" coordorigin="9108,3578" coordsize="2606,0" path="m9108,3578l11714,3578e" filled="f" stroked="t" strokeweight=".36pt" strokecolor="#000000">
                <v:path arrowok="t"/>
              </v:shape>
            </v:group>
            <v:group style="position:absolute;left:11732;top:3276;width:2;height:6998" coordorigin="11732,3276" coordsize="2,6998">
              <v:shape style="position:absolute;left:11732;top:3276;width:2;height:6998" coordorigin="11732,3276" coordsize="0,6998" path="m11732,10274l11732,3276e" filled="f" stroked="t" strokeweight=".36pt" strokecolor="#484848">
                <v:path arrowok="t"/>
              </v:shape>
            </v:group>
            <v:group style="position:absolute;left:3751;top:3766;width:3161;height:2" coordorigin="3751,3766" coordsize="3161,2">
              <v:shape style="position:absolute;left:3751;top:3766;width:3161;height:2" coordorigin="3751,3766" coordsize="3161,0" path="m3751,3766l6912,3766e" filled="f" stroked="t" strokeweight=".72pt" strokecolor="#444444">
                <v:path arrowok="t"/>
              </v:shape>
            </v:group>
            <v:group style="position:absolute;left:11732;top:3542;width:2;height:569" coordorigin="11732,3542" coordsize="2,569">
              <v:shape style="position:absolute;left:11732;top:3542;width:2;height:569" coordorigin="11732,3542" coordsize="0,569" path="m11732,4111l11732,3542e" filled="f" stroked="t" strokeweight=".36pt" strokecolor="#232323">
                <v:path arrowok="t"/>
              </v:shape>
            </v:group>
            <v:group style="position:absolute;left:410;top:4075;width:50;height:2" coordorigin="410,4075" coordsize="50,2">
              <v:shape style="position:absolute;left:410;top:4075;width:50;height:2" coordorigin="410,4075" coordsize="50,0" path="m410,4075l461,4075e" filled="f" stroked="t" strokeweight=".72pt" strokecolor="#606060">
                <v:path arrowok="t"/>
              </v:shape>
            </v:group>
            <v:group style="position:absolute;left:461;top:4090;width:2419;height:2" coordorigin="461,4090" coordsize="2419,2">
              <v:shape style="position:absolute;left:461;top:4090;width:2419;height:2" coordorigin="461,4090" coordsize="2419,0" path="m461,4090l2880,4090e" filled="f" stroked="t" strokeweight=".72pt" strokecolor="#5B5B5B">
                <v:path arrowok="t"/>
              </v:shape>
            </v:group>
            <v:group style="position:absolute;left:2815;top:4090;width:1404;height:2" coordorigin="2815,4090" coordsize="1404,2">
              <v:shape style="position:absolute;left:2815;top:4090;width:1404;height:2" coordorigin="2815,4090" coordsize="1404,0" path="m2815,4090l4219,4090e" filled="f" stroked="t" strokeweight=".36pt" strokecolor="#2F3434">
                <v:path arrowok="t"/>
              </v:shape>
            </v:group>
            <v:group style="position:absolute;left:4097;top:4093;width:2844;height:2" coordorigin="4097,4093" coordsize="2844,2">
              <v:shape style="position:absolute;left:4097;top:4093;width:2844;height:2" coordorigin="4097,4093" coordsize="2844,0" path="m4097,4093l6941,4093e" filled="f" stroked="t" strokeweight="1.08pt" strokecolor="#484B4B">
                <v:path arrowok="t"/>
              </v:shape>
            </v:group>
            <v:group style="position:absolute;left:6923;top:3830;width:2;height:274" coordorigin="6923,3830" coordsize="2,274">
              <v:shape style="position:absolute;left:6923;top:3830;width:2;height:274" coordorigin="6923,3830" coordsize="0,274" path="m6923,4104l6923,3830e" filled="f" stroked="t" strokeweight=".72pt" strokecolor="#343434">
                <v:path arrowok="t"/>
              </v:shape>
            </v:group>
            <v:group style="position:absolute;left:6833;top:4097;width:4903;height:2" coordorigin="6833,4097" coordsize="4903,2">
              <v:shape style="position:absolute;left:6833;top:4097;width:4903;height:2" coordorigin="6833,4097" coordsize="4903,0" path="m6833,4097l11736,4097e" filled="f" stroked="t" strokeweight=".72pt" strokecolor="#606060">
                <v:path arrowok="t"/>
              </v:shape>
            </v:group>
            <v:group style="position:absolute;left:410;top:4356;width:50;height:2" coordorigin="410,4356" coordsize="50,2">
              <v:shape style="position:absolute;left:410;top:4356;width:50;height:2" coordorigin="410,4356" coordsize="50,0" path="m410,4356l461,4356e" filled="f" stroked="t" strokeweight=".72pt" strokecolor="#575757">
                <v:path arrowok="t"/>
              </v:shape>
            </v:group>
            <v:group style="position:absolute;left:461;top:4367;width:1807;height:2" coordorigin="461,4367" coordsize="1807,2">
              <v:shape style="position:absolute;left:461;top:4367;width:1807;height:2" coordorigin="461,4367" coordsize="1807,0" path="m461,4367l2268,4367e" filled="f" stroked="t" strokeweight=".36pt" strokecolor="#383838">
                <v:path arrowok="t"/>
              </v:shape>
            </v:group>
            <v:group style="position:absolute;left:2232;top:4068;width:2;height:295" coordorigin="2232,4068" coordsize="2,295">
              <v:shape style="position:absolute;left:2232;top:4068;width:2;height:295" coordorigin="2232,4068" coordsize="0,295" path="m2232,4363l2232,4068e" filled="f" stroked="t" strokeweight=".36pt" strokecolor="#4F4F4F">
                <v:path arrowok="t"/>
              </v:shape>
            </v:group>
            <v:group style="position:absolute;left:2203;top:4370;width:2016;height:2" coordorigin="2203,4370" coordsize="2016,2">
              <v:shape style="position:absolute;left:2203;top:4370;width:2016;height:2" coordorigin="2203,4370" coordsize="2016,0" path="m2203,4370l4219,4370e" filled="f" stroked="t" strokeweight=".72pt" strokecolor="#5B5B5B">
                <v:path arrowok="t"/>
              </v:shape>
            </v:group>
            <v:group style="position:absolute;left:4162;top:4374;width:799;height:2" coordorigin="4162,4374" coordsize="799,2">
              <v:shape style="position:absolute;left:4162;top:4374;width:799;height:2" coordorigin="4162,4374" coordsize="799,0" path="m4162,4374l4961,4374e" filled="f" stroked="t" strokeweight=".36pt" strokecolor="#3B3B3B">
                <v:path arrowok="t"/>
              </v:shape>
            </v:group>
            <v:group style="position:absolute;left:4896;top:4378;width:3298;height:2" coordorigin="4896,4378" coordsize="3298,2">
              <v:shape style="position:absolute;left:4896;top:4378;width:3298;height:2" coordorigin="4896,4378" coordsize="3298,0" path="m4896,4378l8194,4378e" filled="f" stroked="t" strokeweight=".72pt" strokecolor="#575757">
                <v:path arrowok="t"/>
              </v:shape>
            </v:group>
            <v:group style="position:absolute;left:8136;top:4374;width:1915;height:2" coordorigin="8136,4374" coordsize="1915,2">
              <v:shape style="position:absolute;left:8136;top:4374;width:1915;height:2" coordorigin="8136,4374" coordsize="1915,0" path="m8136,4374l10051,4374e" filled="f" stroked="t" strokeweight=".36pt" strokecolor="#3B3B3B">
                <v:path arrowok="t"/>
              </v:shape>
            </v:group>
            <v:group style="position:absolute;left:9986;top:4378;width:1750;height:2" coordorigin="9986,4378" coordsize="1750,2">
              <v:shape style="position:absolute;left:9986;top:4378;width:1750;height:2" coordorigin="9986,4378" coordsize="1750,0" path="m9986,4378l11736,4378e" filled="f" stroked="t" strokeweight=".36pt" strokecolor="#5B5B5B">
                <v:path arrowok="t"/>
              </v:shape>
            </v:group>
            <v:group style="position:absolute;left:475;top:2365;width:4486;height:2" coordorigin="475,2365" coordsize="4486,2">
              <v:shape style="position:absolute;left:475;top:2365;width:4486;height:2" coordorigin="475,2365" coordsize="4486,0" path="m475,2365l4961,2365e" filled="f" stroked="t" strokeweight=".72pt" strokecolor="#3B3F3B">
                <v:path arrowok="t"/>
              </v:shape>
            </v:group>
            <v:group style="position:absolute;left:4896;top:2376;width:2650;height:2" coordorigin="4896,2376" coordsize="2650,2">
              <v:shape style="position:absolute;left:4896;top:2376;width:2650;height:2" coordorigin="4896,2376" coordsize="2650,0" path="m4896,2376l7546,2376e" filled="f" stroked="t" strokeweight=".72pt" strokecolor="#3F3F3F">
                <v:path arrowok="t"/>
              </v:shape>
            </v:group>
            <v:group style="position:absolute;left:7481;top:2372;width:2167;height:2" coordorigin="7481,2372" coordsize="2167,2">
              <v:shape style="position:absolute;left:7481;top:2372;width:2167;height:2" coordorigin="7481,2372" coordsize="2167,0" path="m7481,2372l9648,2372e" filled="f" stroked="t" strokeweight=".36pt" strokecolor="#2B2F2F">
                <v:path arrowok="t"/>
              </v:shape>
            </v:group>
            <v:group style="position:absolute;left:9590;top:2369;width:2153;height:2" coordorigin="9590,2369" coordsize="2153,2">
              <v:shape style="position:absolute;left:9590;top:2369;width:2153;height:2" coordorigin="9590,2369" coordsize="2153,0" path="m9590,2369l11743,2369e" filled="f" stroked="t" strokeweight=".36pt" strokecolor="#444844">
                <v:path arrowok="t"/>
              </v:shape>
            </v:group>
            <v:group style="position:absolute;left:475;top:2610;width:11268;height:2" coordorigin="475,2610" coordsize="11268,2">
              <v:shape style="position:absolute;left:475;top:2610;width:11268;height:2" coordorigin="475,2610" coordsize="11268,0" path="m475,2610l11743,2610e" filled="f" stroked="t" strokeweight=".72pt" strokecolor="#3B3F3F">
                <v:path arrowok="t"/>
              </v:shape>
            </v:group>
            <v:group style="position:absolute;left:11732;top:590;width:2;height:9684" coordorigin="11732,590" coordsize="2,9684">
              <v:shape style="position:absolute;left:11732;top:590;width:2;height:9684" coordorigin="11732,590" coordsize="0,9684" path="m11732,10274l11732,590e" filled="f" stroked="t" strokeweight=".72pt" strokecolor="#4B4B4B">
                <v:path arrowok="t"/>
              </v:shape>
            </v:group>
            <v:group style="position:absolute;left:2232;top:4342;width:2;height:281" coordorigin="2232,4342" coordsize="2,281">
              <v:shape style="position:absolute;left:2232;top:4342;width:2;height:281" coordorigin="2232,4342" coordsize="0,281" path="m2232,4622l2232,4342e" filled="f" stroked="t" strokeweight=".36pt" strokecolor="#2F2F2F">
                <v:path arrowok="t"/>
              </v:shape>
            </v:group>
            <v:group style="position:absolute;left:2297;top:4615;width:2664;height:2" coordorigin="2297,4615" coordsize="2664,2">
              <v:shape style="position:absolute;left:2297;top:4615;width:2664;height:2" coordorigin="2297,4615" coordsize="2664,0" path="m2297,4615l4961,4615e" filled="f" stroked="t" strokeweight=".72pt" strokecolor="#3F443F">
                <v:path arrowok="t"/>
              </v:shape>
            </v:group>
            <v:group style="position:absolute;left:4896;top:4619;width:1822;height:2" coordorigin="4896,4619" coordsize="1822,2">
              <v:shape style="position:absolute;left:4896;top:4619;width:1822;height:2" coordorigin="4896,4619" coordsize="1822,0" path="m4896,4619l6718,4619e" filled="f" stroked="t" strokeweight=".36pt" strokecolor="#282828">
                <v:path arrowok="t"/>
              </v:shape>
            </v:group>
            <v:group style="position:absolute;left:6653;top:4622;width:1123;height:2" coordorigin="6653,4622" coordsize="1123,2">
              <v:shape style="position:absolute;left:6653;top:4622;width:1123;height:2" coordorigin="6653,4622" coordsize="1123,0" path="m6653,4622l7776,4622e" filled="f" stroked="t" strokeweight=".72pt" strokecolor="#484848">
                <v:path arrowok="t"/>
              </v:shape>
            </v:group>
            <v:group style="position:absolute;left:7718;top:4619;width:1930;height:2" coordorigin="7718,4619" coordsize="1930,2">
              <v:shape style="position:absolute;left:7718;top:4619;width:1930;height:2" coordorigin="7718,4619" coordsize="1930,0" path="m7718,4619l9648,4619e" filled="f" stroked="t" strokeweight=".36pt" strokecolor="#1C1C1C">
                <v:path arrowok="t"/>
              </v:shape>
            </v:group>
            <v:group style="position:absolute;left:9590;top:4619;width:2146;height:2" coordorigin="9590,4619" coordsize="2146,2">
              <v:shape style="position:absolute;left:9590;top:4619;width:2146;height:2" coordorigin="9590,4619" coordsize="2146,0" path="m9590,4619l11736,4619e" filled="f" stroked="t" strokeweight=".72pt" strokecolor="#3F443F">
                <v:path arrowok="t"/>
              </v:shape>
            </v:group>
            <v:group style="position:absolute;left:2232;top:4622;width:2;height:1217" coordorigin="2232,4622" coordsize="2,1217">
              <v:shape style="position:absolute;left:2232;top:4622;width:2;height:1217" coordorigin="2232,4622" coordsize="0,1217" path="m2232,5839l2232,4622e" filled="f" stroked="t" strokeweight=".36pt" strokecolor="#000000">
                <v:path arrowok="t"/>
              </v:shape>
            </v:group>
            <v:group style="position:absolute;left:4932;top:4615;width:2;height:252" coordorigin="4932,4615" coordsize="2,252">
              <v:shape style="position:absolute;left:4932;top:4615;width:2;height:252" coordorigin="4932,4615" coordsize="0,252" path="m4932,4867l4932,4615e" filled="f" stroked="t" strokeweight=".36pt" strokecolor="#444444">
                <v:path arrowok="t"/>
              </v:shape>
            </v:group>
            <v:group style="position:absolute;left:4896;top:5105;width:4248;height:2" coordorigin="4896,5105" coordsize="4248,2">
              <v:shape style="position:absolute;left:4896;top:5105;width:4248;height:2" coordorigin="4896,5105" coordsize="4248,0" path="m4896,5105l9144,5105e" filled="f" stroked="t" strokeweight=".72pt" strokecolor="#3F3F3F">
                <v:path arrowok="t"/>
              </v:shape>
            </v:group>
            <v:group style="position:absolute;left:7780;top:4615;width:2;height:490" coordorigin="7780,4615" coordsize="2,490">
              <v:shape style="position:absolute;left:7780;top:4615;width:2;height:490" coordorigin="7780,4615" coordsize="0,490" path="m7780,5105l7780,4615e" filled="f" stroked="t" strokeweight=".36pt" strokecolor="#3F3F3F">
                <v:path arrowok="t"/>
              </v:shape>
            </v:group>
            <v:group style="position:absolute;left:4932;top:4860;width:2;height:230" coordorigin="4932,4860" coordsize="2,230">
              <v:shape style="position:absolute;left:4932;top:4860;width:2;height:230" coordorigin="4932,4860" coordsize="0,230" path="m4932,5090l4932,4860e" filled="f" stroked="t" strokeweight=".36pt" strokecolor="#000000">
                <v:path arrowok="t"/>
              </v:shape>
            </v:group>
            <v:group style="position:absolute;left:9079;top:5101;width:972;height:2" coordorigin="9079,5101" coordsize="972,2">
              <v:shape style="position:absolute;left:9079;top:5101;width:972;height:2" coordorigin="9079,5101" coordsize="972,0" path="m9079,5101l10051,5101e" filled="f" stroked="t" strokeweight=".36pt" strokecolor="#1F2323">
                <v:path arrowok="t"/>
              </v:shape>
            </v:group>
            <v:group style="position:absolute;left:9986;top:5105;width:1750;height:2" coordorigin="9986,5105" coordsize="1750,2">
              <v:shape style="position:absolute;left:9986;top:5105;width:1750;height:2" coordorigin="9986,5105" coordsize="1750,0" path="m9986,5105l11736,5105e" filled="f" stroked="t" strokeweight=".72pt" strokecolor="#444844">
                <v:path arrowok="t"/>
              </v:shape>
            </v:group>
            <v:group style="position:absolute;left:4900;top:5162;width:2;height:137" coordorigin="4900,5162" coordsize="2,137">
              <v:shape style="position:absolute;left:4900;top:5162;width:2;height:137" coordorigin="4900,5162" coordsize="0,137" path="m4900,5299l4900,5162e" filled="f" stroked="t" strokeweight=".36pt" strokecolor="#1F1F1F">
                <v:path arrowok="t"/>
              </v:shape>
            </v:group>
            <v:group style="position:absolute;left:4889;top:5371;width:6847;height:2" coordorigin="4889,5371" coordsize="6847,2">
              <v:shape style="position:absolute;left:4889;top:5371;width:6847;height:2" coordorigin="4889,5371" coordsize="6847,0" path="m4889,5371l11736,5371e" filled="f" stroked="t" strokeweight=".72pt" strokecolor="#484848">
                <v:path arrowok="t"/>
              </v:shape>
            </v:group>
            <v:group style="position:absolute;left:4910;top:5429;width:2;height:137" coordorigin="4910,5429" coordsize="2,137">
              <v:shape style="position:absolute;left:4910;top:5429;width:2;height:137" coordorigin="4910,5429" coordsize="0,137" path="m4910,5566l4910,5429e" filled="f" stroked="t" strokeweight=".72pt" strokecolor="#3B3B3B">
                <v:path arrowok="t"/>
              </v:shape>
            </v:group>
            <v:group style="position:absolute;left:4889;top:5616;width:4759;height:2" coordorigin="4889,5616" coordsize="4759,2">
              <v:shape style="position:absolute;left:4889;top:5616;width:4759;height:2" coordorigin="4889,5616" coordsize="4759,0" path="m4889,5616l9648,5616e" filled="f" stroked="t" strokeweight=".72pt" strokecolor="#4B4B4B">
                <v:path arrowok="t"/>
              </v:shape>
            </v:group>
            <v:group style="position:absolute;left:9590;top:5612;width:461;height:2" coordorigin="9590,5612" coordsize="461,2">
              <v:shape style="position:absolute;left:9590;top:5612;width:461;height:2" coordorigin="9590,5612" coordsize="461,0" path="m9590,5612l10051,5612e" filled="f" stroked="t" strokeweight=".36pt" strokecolor="#1C1F1F">
                <v:path arrowok="t"/>
              </v:shape>
            </v:group>
            <v:group style="position:absolute;left:9986;top:5616;width:1750;height:2" coordorigin="9986,5616" coordsize="1750,2">
              <v:shape style="position:absolute;left:9986;top:5616;width:1750;height:2" coordorigin="9986,5616" coordsize="1750,0" path="m9986,5616l11736,5616e" filled="f" stroked="t" strokeweight=".72pt" strokecolor="#484B48">
                <v:path arrowok="t"/>
              </v:shape>
            </v:group>
            <v:group style="position:absolute;left:2282;top:5846;width:1102;height:2" coordorigin="2282,5846" coordsize="1102,2">
              <v:shape style="position:absolute;left:2282;top:5846;width:1102;height:2" coordorigin="2282,5846" coordsize="1102,0" path="m2282,5846l3384,5846e" filled="f" stroked="t" strokeweight=".72pt" strokecolor="#484B4B">
                <v:path arrowok="t"/>
              </v:shape>
            </v:group>
            <v:group style="position:absolute;left:3326;top:5850;width:461;height:2" coordorigin="3326,5850" coordsize="461,2">
              <v:shape style="position:absolute;left:3326;top:5850;width:461;height:2" coordorigin="3326,5850" coordsize="461,0" path="m3326,5850l3787,5850e" filled="f" stroked="t" strokeweight=".36pt" strokecolor="#2B2B2B">
                <v:path arrowok="t"/>
              </v:shape>
            </v:group>
            <v:group style="position:absolute;left:3730;top:5854;width:8006;height:2" coordorigin="3730,5854" coordsize="8006,2">
              <v:shape style="position:absolute;left:3730;top:5854;width:8006;height:2" coordorigin="3730,5854" coordsize="8006,0" path="m3730,5854l11736,5854e" filled="f" stroked="t" strokeweight=".72pt" strokecolor="#4B4B4B">
                <v:path arrowok="t"/>
              </v:shape>
            </v:group>
            <v:group style="position:absolute;left:4900;top:5674;width:2;height:130" coordorigin="4900,5674" coordsize="2,130">
              <v:shape style="position:absolute;left:4900;top:5674;width:2;height:130" coordorigin="4900,5674" coordsize="0,130" path="m4900,5803l4900,5674e" filled="f" stroked="t" strokeweight=".36pt" strokecolor="#2F2F2F">
                <v:path arrowok="t"/>
              </v:shape>
            </v:group>
            <v:group style="position:absolute;left:835;top:6088;width:4212;height:2" coordorigin="835,6088" coordsize="4212,2">
              <v:shape style="position:absolute;left:835;top:6088;width:4212;height:2" coordorigin="835,6088" coordsize="4212,0" path="m835,6088l5047,6088e" filled="f" stroked="t" strokeweight=".72pt" strokecolor="#4B4B4B">
                <v:path arrowok="t"/>
              </v:shape>
            </v:group>
            <v:group style="position:absolute;left:2232;top:5832;width:2;height:281" coordorigin="2232,5832" coordsize="2,281">
              <v:shape style="position:absolute;left:2232;top:5832;width:2;height:281" coordorigin="2232,5832" coordsize="0,281" path="m2232,6113l2232,5832e" filled="f" stroked="t" strokeweight=".36pt" strokecolor="#4F4F4F">
                <v:path arrowok="t"/>
              </v:shape>
            </v:group>
            <v:group style="position:absolute;left:4932;top:5825;width:2;height:288" coordorigin="4932,5825" coordsize="2,288">
              <v:shape style="position:absolute;left:4932;top:5825;width:2;height:288" coordorigin="4932,5825" coordsize="0,288" path="m4932,6113l4932,5825e" filled="f" stroked="t" strokeweight=".72pt" strokecolor="#545754">
                <v:path arrowok="t"/>
              </v:shape>
            </v:group>
            <v:group style="position:absolute;left:4889;top:6098;width:2887;height:2" coordorigin="4889,6098" coordsize="2887,2">
              <v:shape style="position:absolute;left:4889;top:6098;width:2887;height:2" coordorigin="4889,6098" coordsize="2887,0" path="m4889,6098l7776,6098e" filled="f" stroked="t" strokeweight=".36pt" strokecolor="#3F3F3F">
                <v:path arrowok="t"/>
              </v:shape>
            </v:group>
            <v:group style="position:absolute;left:7718;top:6095;width:2333;height:2" coordorigin="7718,6095" coordsize="2333,2">
              <v:shape style="position:absolute;left:7718;top:6095;width:2333;height:2" coordorigin="7718,6095" coordsize="2333,0" path="m7718,6095l10051,6095e" filled="f" stroked="t" strokeweight=".36pt" strokecolor="#282828">
                <v:path arrowok="t"/>
              </v:shape>
            </v:group>
            <v:group style="position:absolute;left:9986;top:6098;width:1742;height:2" coordorigin="9986,6098" coordsize="1742,2">
              <v:shape style="position:absolute;left:9986;top:6098;width:1742;height:2" coordorigin="9986,6098" coordsize="1742,0" path="m9986,6098l11729,6098e" filled="f" stroked="t" strokeweight=".72pt" strokecolor="#484B4B">
                <v:path arrowok="t"/>
              </v:shape>
            </v:group>
            <v:group style="position:absolute;left:2232;top:6091;width:2;height:274" coordorigin="2232,6091" coordsize="2,274">
              <v:shape style="position:absolute;left:2232;top:6091;width:2;height:274" coordorigin="2232,6091" coordsize="0,274" path="m2232,6365l2232,6091e" filled="f" stroked="t" strokeweight=".36pt" strokecolor="#2B2B2B">
                <v:path arrowok="t"/>
              </v:shape>
            </v:group>
            <v:group style="position:absolute;left:4932;top:6091;width:2;height:274" coordorigin="4932,6091" coordsize="2,274">
              <v:shape style="position:absolute;left:4932;top:6091;width:2;height:274" coordorigin="4932,6091" coordsize="0,274" path="m4932,6365l4932,6091e" filled="f" stroked="t" strokeweight=".36pt" strokecolor="#383838">
                <v:path arrowok="t"/>
              </v:shape>
            </v:group>
            <v:group style="position:absolute;left:7776;top:6091;width:2;height:727" coordorigin="7776,6091" coordsize="2,727">
              <v:shape style="position:absolute;left:7776;top:6091;width:2;height:727" coordorigin="7776,6091" coordsize="0,727" path="m7776,6818l7776,6091e" filled="f" stroked="t" strokeweight=".72pt" strokecolor="#4B4B4B">
                <v:path arrowok="t"/>
              </v:shape>
            </v:group>
            <v:group style="position:absolute;left:2232;top:6358;width:2;height:468" coordorigin="2232,6358" coordsize="2,468">
              <v:shape style="position:absolute;left:2232;top:6358;width:2;height:468" coordorigin="2232,6358" coordsize="0,468" path="m2232,6826l2232,6358e" filled="f" stroked="t" strokeweight=".36pt" strokecolor="#000000">
                <v:path arrowok="t"/>
              </v:shape>
            </v:group>
            <v:group style="position:absolute;left:2282;top:6559;width:1102;height:2" coordorigin="2282,6559" coordsize="1102,2">
              <v:shape style="position:absolute;left:2282;top:6559;width:1102;height:2" coordorigin="2282,6559" coordsize="1102,0" path="m2282,6559l3384,6559e" filled="f" stroked="t" strokeweight=".72pt" strokecolor="#484848">
                <v:path arrowok="t"/>
              </v:shape>
            </v:group>
            <v:group style="position:absolute;left:3326;top:6563;width:461;height:2" coordorigin="3326,6563" coordsize="461,2">
              <v:shape style="position:absolute;left:3326;top:6563;width:461;height:2" coordorigin="3326,6563" coordsize="461,0" path="m3326,6563l3787,6563e" filled="f" stroked="t" strokeweight=".36pt" strokecolor="#2F2F2F">
                <v:path arrowok="t"/>
              </v:shape>
            </v:group>
            <v:group style="position:absolute;left:3730;top:6566;width:7999;height:2" coordorigin="3730,6566" coordsize="7999,2">
              <v:shape style="position:absolute;left:3730;top:6566;width:7999;height:2" coordorigin="3730,6566" coordsize="7999,0" path="m3730,6566l11729,6566e" filled="f" stroked="t" strokeweight=".72pt" strokecolor="#4F4F4F">
                <v:path arrowok="t"/>
              </v:shape>
            </v:group>
            <v:group style="position:absolute;left:4932;top:6358;width:2;height:475" coordorigin="4932,6358" coordsize="2,475">
              <v:shape style="position:absolute;left:4932;top:6358;width:2;height:475" coordorigin="4932,6358" coordsize="0,475" path="m4932,6833l4932,6358e" filled="f" stroked="t" strokeweight=".36pt" strokecolor="#545454">
                <v:path arrowok="t"/>
              </v:shape>
            </v:group>
            <v:group style="position:absolute;left:11725;top:6329;width:2;height:281" coordorigin="11725,6329" coordsize="2,281">
              <v:shape style="position:absolute;left:11725;top:6329;width:2;height:281" coordorigin="11725,6329" coordsize="0,281" path="m11725,6610l11725,6329e" filled="f" stroked="t" strokeweight=".36pt" strokecolor="#2F2F2F">
                <v:path arrowok="t"/>
              </v:shape>
            </v:group>
            <v:group style="position:absolute;left:2275;top:6808;width:9454;height:2" coordorigin="2275,6808" coordsize="9454,2">
              <v:shape style="position:absolute;left:2275;top:6808;width:9454;height:2" coordorigin="2275,6808" coordsize="9454,0" path="m2275,6808l11729,6808e" filled="f" stroked="t" strokeweight=".72pt" strokecolor="#545754">
                <v:path arrowok="t"/>
              </v:shape>
            </v:group>
            <v:group style="position:absolute;left:439;top:7045;width:4522;height:2" coordorigin="439,7045" coordsize="4522,2">
              <v:shape style="position:absolute;left:439;top:7045;width:4522;height:2" coordorigin="439,7045" coordsize="4522,0" path="m439,7045l4961,7045e" filled="f" stroked="t" strokeweight=".72pt" strokecolor="#4F5454">
                <v:path arrowok="t"/>
              </v:shape>
            </v:group>
            <v:group style="position:absolute;left:443;top:5083;width:2;height:2700" coordorigin="443,5083" coordsize="2,2700">
              <v:shape style="position:absolute;left:443;top:5083;width:2;height:2700" coordorigin="443,5083" coordsize="0,2700" path="m443,7783l443,5083e" filled="f" stroked="t" strokeweight=".72pt" strokecolor="#444444">
                <v:path arrowok="t"/>
              </v:shape>
            </v:group>
            <v:group style="position:absolute;left:2232;top:6826;width:2;height:490" coordorigin="2232,6826" coordsize="2,490">
              <v:shape style="position:absolute;left:2232;top:6826;width:2;height:490" coordorigin="2232,6826" coordsize="0,490" path="m2232,7315l2232,6826e" filled="f" stroked="t" strokeweight=".36pt" strokecolor="#5B6060">
                <v:path arrowok="t"/>
              </v:shape>
            </v:group>
            <v:group style="position:absolute;left:4896;top:7056;width:1822;height:2" coordorigin="4896,7056" coordsize="1822,2">
              <v:shape style="position:absolute;left:4896;top:7056;width:1822;height:2" coordorigin="4896,7056" coordsize="1822,0" path="m4896,7056l6718,7056e" filled="f" stroked="t" strokeweight=".36pt" strokecolor="#4B4F4B">
                <v:path arrowok="t"/>
              </v:shape>
            </v:group>
            <v:group style="position:absolute;left:6624;top:7056;width:2743;height:2" coordorigin="6624,7056" coordsize="2743,2">
              <v:shape style="position:absolute;left:6624;top:7056;width:2743;height:2" coordorigin="6624,7056" coordsize="2743,0" path="m6624,7056l9367,7056e" filled="f" stroked="t" strokeweight=".72pt" strokecolor="#5B6060">
                <v:path arrowok="t"/>
              </v:shape>
            </v:group>
            <v:group style="position:absolute;left:9302;top:7052;width:749;height:2" coordorigin="9302,7052" coordsize="749,2">
              <v:shape style="position:absolute;left:9302;top:7052;width:749;height:2" coordorigin="9302,7052" coordsize="749,0" path="m9302,7052l10051,7052e" filled="f" stroked="t" strokeweight=".36pt" strokecolor="#3F4444">
                <v:path arrowok="t"/>
              </v:shape>
            </v:group>
            <v:group style="position:absolute;left:9986;top:7056;width:1742;height:2" coordorigin="9986,7056" coordsize="1742,2">
              <v:shape style="position:absolute;left:9986;top:7056;width:1742;height:2" coordorigin="9986,7056" coordsize="1742,0" path="m9986,7056l11729,7056e" filled="f" stroked="t" strokeweight=".72pt" strokecolor="#575B5B">
                <v:path arrowok="t"/>
              </v:shape>
            </v:group>
            <v:group style="position:absolute;left:439;top:7520;width:6278;height:2" coordorigin="439,7520" coordsize="6278,2">
              <v:shape style="position:absolute;left:439;top:7520;width:6278;height:2" coordorigin="439,7520" coordsize="6278,0" path="m439,7520l6718,7520e" filled="f" stroked="t" strokeweight=".72pt" strokecolor="#545754">
                <v:path arrowok="t"/>
              </v:shape>
            </v:group>
            <v:group style="position:absolute;left:2232;top:7308;width:2;height:446" coordorigin="2232,7308" coordsize="2,446">
              <v:shape style="position:absolute;left:2232;top:7308;width:2;height:446" coordorigin="2232,7308" coordsize="0,446" path="m2232,7754l2232,7308e" filled="f" stroked="t" strokeweight=".72pt" strokecolor="#484B4B">
                <v:path arrowok="t"/>
              </v:shape>
            </v:group>
            <v:group style="position:absolute;left:6163;top:7531;width:3485;height:2" coordorigin="6163,7531" coordsize="3485,2">
              <v:shape style="position:absolute;left:6163;top:7531;width:3485;height:2" coordorigin="6163,7531" coordsize="3485,0" path="m6163,7531l9648,7531e" filled="f" stroked="t" strokeweight=".72pt" strokecolor="#5B5B5B">
                <v:path arrowok="t"/>
              </v:shape>
            </v:group>
            <v:group style="position:absolute;left:9590;top:7528;width:461;height:2" coordorigin="9590,7528" coordsize="461,2">
              <v:shape style="position:absolute;left:9590;top:7528;width:461;height:2" coordorigin="9590,7528" coordsize="461,0" path="m9590,7528l10051,7528e" filled="f" stroked="t" strokeweight=".36pt" strokecolor="#444844">
                <v:path arrowok="t"/>
              </v:shape>
            </v:group>
            <v:group style="position:absolute;left:9986;top:7531;width:1742;height:2" coordorigin="9986,7531" coordsize="1742,2">
              <v:shape style="position:absolute;left:9986;top:7531;width:1742;height:2" coordorigin="9986,7531" coordsize="1742,0" path="m9986,7531l11729,7531e" filled="f" stroked="t" strokeweight=".72pt" strokecolor="#575757">
                <v:path arrowok="t"/>
              </v:shape>
            </v:group>
            <v:group style="position:absolute;left:4932;top:7495;width:2;height:497" coordorigin="4932,7495" coordsize="2,497">
              <v:shape style="position:absolute;left:4932;top:7495;width:2;height:497" coordorigin="4932,7495" coordsize="0,497" path="m4932,7992l4932,7495e" filled="f" stroked="t" strokeweight=".36pt" strokecolor="#3B3B3B">
                <v:path arrowok="t"/>
              </v:shape>
            </v:group>
            <v:group style="position:absolute;left:4889;top:7772;width:6840;height:2" coordorigin="4889,7772" coordsize="6840,2">
              <v:shape style="position:absolute;left:4889;top:7772;width:6840;height:2" coordorigin="4889,7772" coordsize="6840,0" path="m4889,7772l11729,7772e" filled="f" stroked="t" strokeweight=".72pt" strokecolor="#484B48">
                <v:path arrowok="t"/>
              </v:shape>
            </v:group>
            <v:group style="position:absolute;left:2232;top:7747;width:2;height:245" coordorigin="2232,7747" coordsize="2,245">
              <v:shape style="position:absolute;left:2232;top:7747;width:2;height:245" coordorigin="2232,7747" coordsize="0,245" path="m2232,7992l2232,7747e" filled="f" stroked="t" strokeweight=".36pt" strokecolor="#000000">
                <v:path arrowok="t"/>
              </v:shape>
            </v:group>
            <v:group style="position:absolute;left:4896;top:8014;width:1822;height:2" coordorigin="4896,8014" coordsize="1822,2">
              <v:shape style="position:absolute;left:4896;top:8014;width:1822;height:2" coordorigin="4896,8014" coordsize="1822,0" path="m4896,8014l6718,8014e" filled="f" stroked="t" strokeweight=".36pt" strokecolor="#444844">
                <v:path arrowok="t"/>
              </v:shape>
            </v:group>
            <v:group style="position:absolute;left:6624;top:8014;width:5105;height:2" coordorigin="6624,8014" coordsize="5105,2">
              <v:shape style="position:absolute;left:6624;top:8014;width:5105;height:2" coordorigin="6624,8014" coordsize="5105,0" path="m6624,8014l11729,8014e" filled="f" stroked="t" strokeweight=".72pt" strokecolor="#545757">
                <v:path arrowok="t"/>
              </v:shape>
            </v:group>
            <v:group style="position:absolute;left:432;top:8248;width:6286;height:2" coordorigin="432,8248" coordsize="6286,2">
              <v:shape style="position:absolute;left:432;top:8248;width:6286;height:2" coordorigin="432,8248" coordsize="6286,0" path="m432,8248l6718,8248e" filled="f" stroked="t" strokeweight=".72pt" strokecolor="#5B6060">
                <v:path arrowok="t"/>
              </v:shape>
            </v:group>
            <v:group style="position:absolute;left:2232;top:7985;width:2;height:259" coordorigin="2232,7985" coordsize="2,259">
              <v:shape style="position:absolute;left:2232;top:7985;width:2;height:259" coordorigin="2232,7985" coordsize="0,259" path="m2232,8244l2232,7985e" filled="f" stroked="t" strokeweight=".72pt" strokecolor="#5B6060">
                <v:path arrowok="t"/>
              </v:shape>
            </v:group>
            <v:group style="position:absolute;left:4932;top:7985;width:2;height:259" coordorigin="4932,7985" coordsize="2,259">
              <v:shape style="position:absolute;left:4932;top:7985;width:2;height:259" coordorigin="4932,7985" coordsize="0,259" path="m4932,8244l4932,7985e" filled="f" stroked="t" strokeweight=".36pt" strokecolor="#545454">
                <v:path arrowok="t"/>
              </v:shape>
            </v:group>
            <v:group style="position:absolute;left:6653;top:8258;width:2995;height:2" coordorigin="6653,8258" coordsize="2995,2">
              <v:shape style="position:absolute;left:6653;top:8258;width:2995;height:2" coordorigin="6653,8258" coordsize="2995,0" path="m6653,8258l9648,8258e" filled="f" stroked="t" strokeweight=".36pt" strokecolor="#575757">
                <v:path arrowok="t"/>
              </v:shape>
            </v:group>
            <v:group style="position:absolute;left:9590;top:8255;width:461;height:2" coordorigin="9590,8255" coordsize="461,2">
              <v:shape style="position:absolute;left:9590;top:8255;width:461;height:2" coordorigin="9590,8255" coordsize="461,0" path="m9590,8255l10051,8255e" filled="f" stroked="t" strokeweight=".36pt" strokecolor="#444848">
                <v:path arrowok="t"/>
              </v:shape>
            </v:group>
            <v:group style="position:absolute;left:9986;top:8258;width:1735;height:2" coordorigin="9986,8258" coordsize="1735,2">
              <v:shape style="position:absolute;left:9986;top:8258;width:1735;height:2" coordorigin="9986,8258" coordsize="1735,0" path="m9986,8258l11722,8258e" filled="f" stroked="t" strokeweight=".72pt" strokecolor="#606464">
                <v:path arrowok="t"/>
              </v:shape>
            </v:group>
            <v:group style="position:absolute;left:2264;top:6674;width:2;height:5270" coordorigin="2264,6674" coordsize="2,5270">
              <v:shape style="position:absolute;left:2264;top:6674;width:2;height:5270" coordorigin="2264,6674" coordsize="0,5270" path="m2264,11945l2264,6674e" filled="f" stroked="t" strokeweight=".72pt" strokecolor="#484848">
                <v:path arrowok="t"/>
              </v:shape>
            </v:group>
            <v:group style="position:absolute;left:11718;top:8482;width:2;height:317" coordorigin="11718,8482" coordsize="2,317">
              <v:shape style="position:absolute;left:11718;top:8482;width:2;height:317" coordorigin="11718,8482" coordsize="0,317" path="m11718,8798l11718,8482e" filled="f" stroked="t" strokeweight=".36pt" strokecolor="#232323">
                <v:path arrowok="t"/>
              </v:shape>
            </v:group>
            <v:group style="position:absolute;left:436;top:8482;width:2;height:317" coordorigin="436,8482" coordsize="2,317">
              <v:shape style="position:absolute;left:436;top:8482;width:2;height:317" coordorigin="436,8482" coordsize="0,317" path="m436,8798l436,8482e" filled="f" stroked="t" strokeweight=".36pt" strokecolor="#3B3B3B">
                <v:path arrowok="t"/>
              </v:shape>
            </v:group>
            <v:group style="position:absolute;left:436;top:5083;width:2;height:4630" coordorigin="436,5083" coordsize="2,4630">
              <v:shape style="position:absolute;left:436;top:5083;width:2;height:4630" coordorigin="436,5083" coordsize="0,4630" path="m436,9713l436,5083e" filled="f" stroked="t" strokeweight=".72pt" strokecolor="#484848">
                <v:path arrowok="t"/>
              </v:shape>
            </v:group>
            <v:group style="position:absolute;left:425;top:9176;width:1843;height:2" coordorigin="425,9176" coordsize="1843,2">
              <v:shape style="position:absolute;left:425;top:9176;width:1843;height:2" coordorigin="425,9176" coordsize="1843,0" path="m425,9176l2268,9176e" filled="f" stroked="t" strokeweight=".36pt" strokecolor="#2F2F2F">
                <v:path arrowok="t"/>
              </v:shape>
            </v:group>
            <v:group style="position:absolute;left:2196;top:9180;width:2023;height:2" coordorigin="2196,9180" coordsize="2023,2">
              <v:shape style="position:absolute;left:2196;top:9180;width:2023;height:2" coordorigin="2196,9180" coordsize="2023,0" path="m2196,9180l4219,9180e" filled="f" stroked="t" strokeweight=".72pt" strokecolor="#484B4B">
                <v:path arrowok="t"/>
              </v:shape>
            </v:group>
            <v:group style="position:absolute;left:4162;top:9184;width:799;height:2" coordorigin="4162,9184" coordsize="799,2">
              <v:shape style="position:absolute;left:4162;top:9184;width:799;height:2" coordorigin="4162,9184" coordsize="799,0" path="m4162,9184l4961,9184e" filled="f" stroked="t" strokeweight=".36pt" strokecolor="#343434">
                <v:path arrowok="t"/>
              </v:shape>
            </v:group>
            <v:group style="position:absolute;left:4788;top:9187;width:6934;height:2" coordorigin="4788,9187" coordsize="6934,2">
              <v:shape style="position:absolute;left:4788;top:9187;width:6934;height:2" coordorigin="4788,9187" coordsize="6934,0" path="m4788,9187l11722,9187e" filled="f" stroked="t" strokeweight=".72pt" strokecolor="#484B4B">
                <v:path arrowok="t"/>
              </v:shape>
            </v:group>
            <v:group style="position:absolute;left:11718;top:6062;width:2;height:8143" coordorigin="11718,6062" coordsize="2,8143">
              <v:shape style="position:absolute;left:11718;top:6062;width:2;height:8143" coordorigin="11718,6062" coordsize="0,8143" path="m11718,14206l11718,6062e" filled="f" stroked="t" strokeweight=".36pt" strokecolor="#484848">
                <v:path arrowok="t"/>
              </v:shape>
            </v:group>
            <v:group style="position:absolute;left:428;top:9648;width:2;height:295" coordorigin="428,9648" coordsize="2,295">
              <v:shape style="position:absolute;left:428;top:9648;width:2;height:295" coordorigin="428,9648" coordsize="0,295" path="m428,9943l428,9648e" filled="f" stroked="t" strokeweight=".36pt" strokecolor="#2F2F2F">
                <v:path arrowok="t"/>
              </v:shape>
            </v:group>
            <v:group style="position:absolute;left:418;top:10386;width:4543;height:2" coordorigin="418,10386" coordsize="4543,2">
              <v:shape style="position:absolute;left:418;top:10386;width:4543;height:2" coordorigin="418,10386" coordsize="4543,0" path="m418,10386l4961,10386e" filled="f" stroked="t" strokeweight=".72pt" strokecolor="#4B4B4B">
                <v:path arrowok="t"/>
              </v:shape>
            </v:group>
            <v:group style="position:absolute;left:2257;top:7538;width:2;height:5321" coordorigin="2257,7538" coordsize="2,5321">
              <v:shape style="position:absolute;left:2257;top:7538;width:2;height:5321" coordorigin="2257,7538" coordsize="0,5321" path="m2257,12859l2257,7538e" filled="f" stroked="t" strokeweight=".72pt" strokecolor="#444444">
                <v:path arrowok="t"/>
              </v:shape>
            </v:group>
            <v:group style="position:absolute;left:4896;top:10397;width:6826;height:2" coordorigin="4896,10397" coordsize="6826,2">
              <v:shape style="position:absolute;left:4896;top:10397;width:6826;height:2" coordorigin="4896,10397" coordsize="6826,0" path="m4896,10397l11722,10397e" filled="f" stroked="t" strokeweight=".72pt" strokecolor="#484B4B">
                <v:path arrowok="t"/>
              </v:shape>
            </v:group>
            <v:group style="position:absolute;left:835;top:10699;width:2549;height:2" coordorigin="835,10699" coordsize="2549,2">
              <v:shape style="position:absolute;left:835;top:10699;width:2549;height:2" coordorigin="835,10699" coordsize="2549,0" path="m835,10699l3384,10699e" filled="f" stroked="t" strokeweight=".72pt" strokecolor="#4B4B4B">
                <v:path arrowok="t"/>
              </v:shape>
            </v:group>
            <v:group style="position:absolute;left:3326;top:10703;width:461;height:2" coordorigin="3326,10703" coordsize="461,2">
              <v:shape style="position:absolute;left:3326;top:10703;width:461;height:2" coordorigin="3326,10703" coordsize="461,0" path="m3326,10703l3787,10703e" filled="f" stroked="t" strokeweight=".36pt" strokecolor="#181C1C">
                <v:path arrowok="t"/>
              </v:shape>
            </v:group>
            <v:group style="position:absolute;left:3730;top:10706;width:2988;height:2" coordorigin="3730,10706" coordsize="2988,2">
              <v:shape style="position:absolute;left:3730;top:10706;width:2988;height:2" coordorigin="3730,10706" coordsize="2988,0" path="m3730,10706l6718,10706e" filled="f" stroked="t" strokeweight=".72pt" strokecolor="#444444">
                <v:path arrowok="t"/>
              </v:shape>
            </v:group>
            <v:group style="position:absolute;left:6653;top:10710;width:2995;height:2" coordorigin="6653,10710" coordsize="2995,2">
              <v:shape style="position:absolute;left:6653;top:10710;width:2995;height:2" coordorigin="6653,10710" coordsize="2995,0" path="m6653,10710l9648,10710e" filled="f" stroked="t" strokeweight=".36pt" strokecolor="#131818">
                <v:path arrowok="t"/>
              </v:shape>
            </v:group>
            <v:group style="position:absolute;left:9590;top:10710;width:461;height:2" coordorigin="9590,10710" coordsize="461,2">
              <v:shape style="position:absolute;left:9590;top:10710;width:461;height:2" coordorigin="9590,10710" coordsize="461,0" path="m9590,10710l10051,10710e" filled="f" stroked="t" strokeweight=".36pt" strokecolor="#282B2B">
                <v:path arrowok="t"/>
              </v:shape>
            </v:group>
            <v:group style="position:absolute;left:9986;top:10714;width:1728;height:2" coordorigin="9986,10714" coordsize="1728,2">
              <v:shape style="position:absolute;left:9986;top:10714;width:1728;height:2" coordorigin="9986,10714" coordsize="1728,0" path="m9986,10714l11714,10714e" filled="f" stroked="t" strokeweight=".72pt" strokecolor="#444444">
                <v:path arrowok="t"/>
              </v:shape>
            </v:group>
            <v:group style="position:absolute;left:418;top:10940;width:1850;height:2" coordorigin="418,10940" coordsize="1850,2">
              <v:shape style="position:absolute;left:418;top:10940;width:1850;height:2" coordorigin="418,10940" coordsize="1850,0" path="m418,10940l2268,10940e" filled="f" stroked="t" strokeweight=".36pt" strokecolor="#282B28">
                <v:path arrowok="t"/>
              </v:shape>
            </v:group>
            <v:group style="position:absolute;left:2196;top:10944;width:2023;height:2" coordorigin="2196,10944" coordsize="2023,2">
              <v:shape style="position:absolute;left:2196;top:10944;width:2023;height:2" coordorigin="2196,10944" coordsize="2023,0" path="m2196,10944l4219,10944e" filled="f" stroked="t" strokeweight=".72pt" strokecolor="#444444">
                <v:path arrowok="t"/>
              </v:shape>
            </v:group>
            <v:group style="position:absolute;left:4162;top:10948;width:418;height:2" coordorigin="4162,10948" coordsize="418,2">
              <v:shape style="position:absolute;left:4162;top:10948;width:418;height:2" coordorigin="4162,10948" coordsize="418,0" path="m4162,10948l4579,10948e" filled="f" stroked="t" strokeweight=".36pt" strokecolor="#1C1C1C">
                <v:path arrowok="t"/>
              </v:shape>
            </v:group>
            <v:group style="position:absolute;left:4522;top:10955;width:7193;height:2" coordorigin="4522,10955" coordsize="7193,2">
              <v:shape style="position:absolute;left:4522;top:10955;width:7193;height:2" coordorigin="4522,10955" coordsize="7193,0" path="m4522,10955l11714,10955e" filled="f" stroked="t" strokeweight=".72pt" strokecolor="#444844">
                <v:path arrowok="t"/>
              </v:shape>
            </v:group>
            <v:group style="position:absolute;left:11711;top:10663;width:2;height:554" coordorigin="11711,10663" coordsize="2,554">
              <v:shape style="position:absolute;left:11711;top:10663;width:2;height:554" coordorigin="11711,10663" coordsize="0,554" path="m11711,11218l11711,10663e" filled="f" stroked="t" strokeweight=".36pt" strokecolor="#282828">
                <v:path arrowok="t"/>
              </v:shape>
            </v:group>
            <v:group style="position:absolute;left:421;top:6890;width:2;height:7769" coordorigin="421,6890" coordsize="2,7769">
              <v:shape style="position:absolute;left:421;top:6890;width:2;height:7769" coordorigin="421,6890" coordsize="0,7769" path="m421,14659l421,6890e" filled="f" stroked="t" strokeweight=".72pt" strokecolor="#484848">
                <v:path arrowok="t"/>
              </v:shape>
            </v:group>
            <v:group style="position:absolute;left:410;top:11412;width:2470;height:2" coordorigin="410,11412" coordsize="2470,2">
              <v:shape style="position:absolute;left:410;top:11412;width:2470;height:2" coordorigin="410,11412" coordsize="2470,0" path="m410,11412l2880,11412e" filled="f" stroked="t" strokeweight=".72pt" strokecolor="#484848">
                <v:path arrowok="t"/>
              </v:shape>
            </v:group>
            <v:group style="position:absolute;left:2254;top:6674;width:2;height:6185" coordorigin="2254,6674" coordsize="2,6185">
              <v:shape style="position:absolute;left:2254;top:6674;width:2;height:6185" coordorigin="2254,6674" coordsize="0,6185" path="m2254,12859l2254,6674e" filled="f" stroked="t" strokeweight=".72pt" strokecolor="#444444">
                <v:path arrowok="t"/>
              </v:shape>
            </v:group>
            <v:group style="position:absolute;left:2815;top:11416;width:8741;height:2" coordorigin="2815,11416" coordsize="8741,2">
              <v:shape style="position:absolute;left:2815;top:11416;width:8741;height:2" coordorigin="2815,11416" coordsize="8741,0" path="m2815,11416l11556,11416e" filled="f" stroked="t" strokeweight=".36pt" strokecolor="#2B2B2B">
                <v:path arrowok="t"/>
              </v:shape>
            </v:group>
            <v:group style="position:absolute;left:3326;top:11423;width:8388;height:2" coordorigin="3326,11423" coordsize="8388,2">
              <v:shape style="position:absolute;left:3326;top:11423;width:8388;height:2" coordorigin="3326,11423" coordsize="8388,0" path="m3326,11423l11714,11423e" filled="f" stroked="t" strokeweight=".72pt" strokecolor="#3F3F3F">
                <v:path arrowok="t"/>
              </v:shape>
            </v:group>
            <v:group style="position:absolute;left:410;top:11660;width:6905;height:2" coordorigin="410,11660" coordsize="6905,2">
              <v:shape style="position:absolute;left:410;top:11660;width:6905;height:2" coordorigin="410,11660" coordsize="6905,0" path="m410,11660l7315,11660e" filled="f" stroked="t" strokeweight=".72pt" strokecolor="#3B3B3B">
                <v:path arrowok="t"/>
              </v:shape>
            </v:group>
            <v:group style="position:absolute;left:7250;top:11668;width:2398;height:2" coordorigin="7250,11668" coordsize="2398,2">
              <v:shape style="position:absolute;left:7250;top:11668;width:2398;height:2" coordorigin="7250,11668" coordsize="2398,0" path="m7250,11668l9648,11668e" filled="f" stroked="t" strokeweight=".36pt" strokecolor="#0F0F0F">
                <v:path arrowok="t"/>
              </v:shape>
            </v:group>
            <v:group style="position:absolute;left:9590;top:11668;width:2124;height:2" coordorigin="9590,11668" coordsize="2124,2">
              <v:shape style="position:absolute;left:9590;top:11668;width:2124;height:2" coordorigin="9590,11668" coordsize="2124,0" path="m9590,11668l11714,11668e" filled="f" stroked="t" strokeweight=".72pt" strokecolor="#3B3F3F">
                <v:path arrowok="t"/>
              </v:shape>
            </v:group>
            <v:group style="position:absolute;left:410;top:11898;width:6307;height:2" coordorigin="410,11898" coordsize="6307,2">
              <v:shape style="position:absolute;left:410;top:11898;width:6307;height:2" coordorigin="410,11898" coordsize="6307,0" path="m410,11898l6718,11898e" filled="f" stroked="t" strokeweight=".72pt" strokecolor="#3F443F">
                <v:path arrowok="t"/>
              </v:shape>
            </v:group>
            <v:group style="position:absolute;left:1526;top:11664;width:2;height:238" coordorigin="1526,11664" coordsize="2,238">
              <v:shape style="position:absolute;left:1526;top:11664;width:2;height:238" coordorigin="1526,11664" coordsize="0,238" path="m1526,11902l1526,11664e" filled="f" stroked="t" strokeweight=".36pt" strokecolor="#4B4F4F">
                <v:path arrowok="t"/>
              </v:shape>
            </v:group>
            <v:group style="position:absolute;left:6653;top:11909;width:1541;height:2" coordorigin="6653,11909" coordsize="1541,2">
              <v:shape style="position:absolute;left:6653;top:11909;width:1541;height:2" coordorigin="6653,11909" coordsize="1541,0" path="m6653,11909l8194,11909e" filled="f" stroked="t" strokeweight=".36pt" strokecolor="#282B28">
                <v:path arrowok="t"/>
              </v:shape>
            </v:group>
            <v:group style="position:absolute;left:8136;top:11909;width:3578;height:2" coordorigin="8136,11909" coordsize="3578,2">
              <v:shape style="position:absolute;left:8136;top:11909;width:3578;height:2" coordorigin="8136,11909" coordsize="3578,0" path="m8136,11909l11714,11909e" filled="f" stroked="t" strokeweight=".72pt" strokecolor="#444444">
                <v:path arrowok="t"/>
              </v:shape>
            </v:group>
            <v:group style="position:absolute;left:976;top:11650;width:2;height:3326" coordorigin="976,11650" coordsize="2,3326">
              <v:shape style="position:absolute;left:976;top:11650;width:2;height:3326" coordorigin="976,11650" coordsize="0,3326" path="m976,14976l976,11650e" filled="f" stroked="t" strokeweight=".72pt" strokecolor="#444444">
                <v:path arrowok="t"/>
              </v:shape>
            </v:group>
            <v:group style="position:absolute;left:7297;top:12326;width:2;height:3593" coordorigin="7297,12326" coordsize="2,3593">
              <v:shape style="position:absolute;left:7297;top:12326;width:2;height:3593" coordorigin="7297,12326" coordsize="0,3593" path="m7297,15919l7297,12326e" filled="f" stroked="t" strokeweight=".36pt" strokecolor="#545454">
                <v:path arrowok="t"/>
              </v:shape>
            </v:group>
            <v:group style="position:absolute;left:7297;top:11664;width:2;height:4255" coordorigin="7297,11664" coordsize="2,4255">
              <v:shape style="position:absolute;left:7297;top:11664;width:2;height:4255" coordorigin="7297,11664" coordsize="0,4255" path="m7297,15919l7297,11664e" filled="f" stroked="t" strokeweight=".72pt" strokecolor="#575757">
                <v:path arrowok="t"/>
              </v:shape>
            </v:group>
            <v:group style="position:absolute;left:11704;top:12593;width:2;height:3557" coordorigin="11704,12593" coordsize="2,3557">
              <v:shape style="position:absolute;left:11704;top:12593;width:2;height:3557" coordorigin="11704,12593" coordsize="0,3557" path="m11704,16150l11704,12593e" filled="f" stroked="t" strokeweight=".36pt" strokecolor="#444444">
                <v:path arrowok="t"/>
              </v:shape>
            </v:group>
            <v:group style="position:absolute;left:407;top:8741;width:2;height:7020" coordorigin="407,8741" coordsize="2,7020">
              <v:shape style="position:absolute;left:407;top:8741;width:2;height:7020" coordorigin="407,8741" coordsize="0,7020" path="m407,15761l407,8741e" filled="f" stroked="t" strokeweight=".36pt" strokecolor="#484844">
                <v:path arrowok="t"/>
              </v:shape>
            </v:group>
            <v:group style="position:absolute;left:2236;top:12830;width:2;height:2239" coordorigin="2236,12830" coordsize="2,2239">
              <v:shape style="position:absolute;left:2236;top:12830;width:2;height:2239" coordorigin="2236,12830" coordsize="0,2239" path="m2236,15070l2236,12830e" filled="f" stroked="t" strokeweight=".36pt" strokecolor="#3F3F3F">
                <v:path arrowok="t"/>
              </v:shape>
            </v:group>
            <v:group style="position:absolute;left:11707;top:10346;width:2;height:5803" coordorigin="11707,10346" coordsize="2,5803">
              <v:shape style="position:absolute;left:11707;top:10346;width:2;height:5803" coordorigin="11707,10346" coordsize="0,5803" path="m11707,16150l11707,10346e" filled="f" stroked="t" strokeweight=".36pt" strokecolor="#444444">
                <v:path arrowok="t"/>
              </v:shape>
            </v:group>
            <v:group style="position:absolute;left:965;top:13284;width:2;height:965" coordorigin="965,13284" coordsize="2,965">
              <v:shape style="position:absolute;left:965;top:13284;width:2;height:965" coordorigin="965,13284" coordsize="0,965" path="m965,14249l965,13284e" filled="f" stroked="t" strokeweight=".72pt" strokecolor="#444444">
                <v:path arrowok="t"/>
              </v:shape>
            </v:group>
            <v:group style="position:absolute;left:2232;top:11851;width:2;height:4075" coordorigin="2232,11851" coordsize="2,4075">
              <v:shape style="position:absolute;left:2232;top:11851;width:2;height:4075" coordorigin="2232,11851" coordsize="0,4075" path="m2232,15926l2232,11851e" filled="f" stroked="t" strokeweight=".72pt" strokecolor="#444444">
                <v:path arrowok="t"/>
              </v:shape>
            </v:group>
            <v:group style="position:absolute;left:7290;top:13730;width:2;height:482" coordorigin="7290,13730" coordsize="2,482">
              <v:shape style="position:absolute;left:7290;top:13730;width:2;height:482" coordorigin="7290,13730" coordsize="0,482" path="m7290,14213l7290,13730e" filled="f" stroked="t" strokeweight=".36pt" strokecolor="#444444">
                <v:path arrowok="t"/>
              </v:shape>
            </v:group>
            <v:group style="position:absolute;left:7286;top:14155;width:2;height:677" coordorigin="7286,14155" coordsize="2,677">
              <v:shape style="position:absolute;left:7286;top:14155;width:2;height:677" coordorigin="7286,14155" coordsize="0,677" path="m7286,14832l7286,14155e" filled="f" stroked="t" strokeweight=".72pt" strokecolor="#5B5B5B">
                <v:path arrowok="t"/>
              </v:shape>
            </v:group>
            <v:group style="position:absolute;left:961;top:14314;width:2;height:79" coordorigin="961,14314" coordsize="2,79">
              <v:shape style="position:absolute;left:961;top:14314;width:2;height:79" coordorigin="961,14314" coordsize="0,79" path="m961,14393l961,14314e" filled="f" stroked="t" strokeweight=".36pt" strokecolor="#1C1C1C">
                <v:path arrowok="t"/>
              </v:shape>
            </v:group>
            <v:group style="position:absolute;left:392;top:11081;width:2;height:5040" coordorigin="392,11081" coordsize="2,5040">
              <v:shape style="position:absolute;left:392;top:11081;width:2;height:5040" coordorigin="392,11081" coordsize="0,5040" path="m392,16121l392,11081e" filled="f" stroked="t" strokeweight=".72pt" strokecolor="#444444">
                <v:path arrowok="t"/>
              </v:shape>
            </v:group>
            <v:group style="position:absolute;left:7283;top:14767;width:2;height:151" coordorigin="7283,14767" coordsize="2,151">
              <v:shape style="position:absolute;left:7283;top:14767;width:2;height:151" coordorigin="7283,14767" coordsize="0,151" path="m7283,14918l7283,14767e" filled="f" stroked="t" strokeweight=".36pt" strokecolor="#484848">
                <v:path arrowok="t"/>
              </v:shape>
            </v:group>
            <v:group style="position:absolute;left:7283;top:14861;width:2;height:130" coordorigin="7283,14861" coordsize="2,130">
              <v:shape style="position:absolute;left:7283;top:14861;width:2;height:130" coordorigin="7283,14861" coordsize="0,130" path="m7283,14990l7283,14861e" filled="f" stroked="t" strokeweight=".36pt" strokecolor="#2F2F2F">
                <v:path arrowok="t"/>
              </v:shape>
            </v:group>
            <v:group style="position:absolute;left:7283;top:14933;width:2;height:245" coordorigin="7283,14933" coordsize="2,245">
              <v:shape style="position:absolute;left:7283;top:14933;width:2;height:245" coordorigin="7283,14933" coordsize="0,245" path="m7283,15178l7283,14933e" filled="f" stroked="t" strokeweight=".36pt" strokecolor="#444844">
                <v:path arrowok="t"/>
              </v:shape>
            </v:group>
            <v:group style="position:absolute;left:958;top:14155;width:2;height:1966" coordorigin="958,14155" coordsize="2,1966">
              <v:shape style="position:absolute;left:958;top:14155;width:2;height:1966" coordorigin="958,14155" coordsize="0,1966" path="m958,16121l958,14155e" filled="f" stroked="t" strokeweight=".72pt" strokecolor="#444444">
                <v:path arrowok="t"/>
              </v:shape>
            </v:group>
            <v:group style="position:absolute;left:2214;top:13133;width:2;height:2988" coordorigin="2214,13133" coordsize="2,2988">
              <v:shape style="position:absolute;left:2214;top:13133;width:2;height:2988" coordorigin="2214,13133" coordsize="0,2988" path="m2214,16121l2214,13133e" filled="f" stroked="t" strokeweight=".72pt" strokecolor="#444444">
                <v:path arrowok="t"/>
              </v:shape>
            </v:group>
            <v:group style="position:absolute;left:7279;top:15113;width:2;height:1022" coordorigin="7279,15113" coordsize="2,1022">
              <v:shape style="position:absolute;left:7279;top:15113;width:2;height:1022" coordorigin="7279,15113" coordsize="0,1022" path="m7279,16135l7279,15113e" filled="f" stroked="t" strokeweight=".72pt" strokecolor="#5B5B5B">
                <v:path arrowok="t"/>
              </v:shape>
            </v:group>
            <v:group style="position:absolute;left:11689;top:15422;width:2;height:317" coordorigin="11689,15422" coordsize="2,317">
              <v:shape style="position:absolute;left:11689;top:15422;width:2;height:317" coordorigin="11689,15422" coordsize="0,317" path="m11689,15739l11689,15422e" filled="f" stroked="t" strokeweight=".36pt" strokecolor="#383838">
                <v:path arrowok="t"/>
              </v:shape>
            </v:group>
            <v:group style="position:absolute;left:1559;top:12038;width:2;height:3046" coordorigin="1559,12038" coordsize="2,3046">
              <v:shape style="position:absolute;left:1559;top:12038;width:2;height:3046" coordorigin="1559,12038" coordsize="0,3046" path="m1559,15084l1559,12038e" filled="f" stroked="t" strokeweight=".36pt" strokecolor="#4B4B4B">
                <v:path arrowok="t"/>
              </v:shape>
            </v:group>
            <v:group style="position:absolute;left:1552;top:13572;width:2;height:2434" coordorigin="1552,13572" coordsize="2,2434">
              <v:shape style="position:absolute;left:1552;top:13572;width:2;height:2434" coordorigin="1552,13572" coordsize="0,2434" path="m1552,16006l1552,13572e" filled="f" stroked="t" strokeweight=".36pt" strokecolor="#484848">
                <v:path arrowok="t"/>
              </v:shape>
            </v:group>
            <v:group style="position:absolute;left:1552;top:12038;width:2;height:3967" coordorigin="1552,12038" coordsize="2,3967">
              <v:shape style="position:absolute;left:1552;top:12038;width:2;height:3967" coordorigin="1552,12038" coordsize="0,3967" path="m1552,16006l1552,12038e" filled="f" stroked="t" strokeweight=".36pt" strokecolor="#4B4B4B">
                <v:path arrowok="t"/>
              </v:shape>
            </v:group>
            <v:group style="position:absolute;left:1537;top:12038;width:2;height:4082" coordorigin="1537,12038" coordsize="2,4082">
              <v:shape style="position:absolute;left:1537;top:12038;width:2;height:4082" coordorigin="1537,12038" coordsize="0,4082" path="m1537,16121l1537,12038e" filled="f" stroked="t" strokeweight=".72pt" strokecolor="#4B4B4B">
                <v:path arrowok="t"/>
              </v:shape>
            </v:group>
            <v:group style="position:absolute;left:382;top:16117;width:4579;height:2" coordorigin="382,16117" coordsize="4579,2">
              <v:shape style="position:absolute;left:382;top:16117;width:4579;height:2" coordorigin="382,16117" coordsize="4579,0" path="m382,16117l4961,16117e" filled="f" stroked="t" strokeweight=".72pt" strokecolor="#484848">
                <v:path arrowok="t"/>
              </v:shape>
            </v:group>
            <v:group style="position:absolute;left:2815;top:16117;width:569;height:2" coordorigin="2815,16117" coordsize="569,2">
              <v:shape style="position:absolute;left:2815;top:16117;width:569;height:2" coordorigin="2815,16117" coordsize="569,0" path="m2815,16117l3384,16117e" filled="f" stroked="t" strokeweight=".36pt" strokecolor="#343434">
                <v:path arrowok="t"/>
              </v:shape>
            </v:group>
            <v:group style="position:absolute;left:382;top:16135;width:11311;height:2" coordorigin="382,16135" coordsize="11311,2">
              <v:shape style="position:absolute;left:382;top:16135;width:11311;height:2" coordorigin="382,16135" coordsize="11311,0" path="m382,16135l11693,16135e" filled="f" stroked="t" strokeweight=".72pt" strokecolor="#444848">
                <v:path arrowok="t"/>
              </v:shape>
            </v:group>
            <v:group style="position:absolute;left:7481;top:16132;width:295;height:2" coordorigin="7481,16132" coordsize="295,2">
              <v:shape style="position:absolute;left:7481;top:16132;width:295;height:2" coordorigin="7481,16132" coordsize="295,0" path="m7481,16132l7776,16132e" filled="f" stroked="t" strokeweight=".36pt" strokecolor="#181C1C">
                <v:path arrowok="t"/>
              </v:shape>
            </v:group>
            <v:group style="position:absolute;left:11689;top:14544;width:2;height:1606" coordorigin="11689,14544" coordsize="2,1606">
              <v:shape style="position:absolute;left:11689;top:14544;width:2;height:1606" coordorigin="11689,14544" coordsize="0,1606" path="m11689,16150l11689,14544e" filled="f" stroked="t" strokeweight=".72pt" strokecolor="#4F4F4F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0.519989pt;margin-top:6.294952pt;width:15.423125pt;height:7pt;mso-position-horizontal-relative:page;mso-position-vertical-relative:paragraph;z-index:-7586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color w:val="95999A"/>
                      <w:spacing w:val="0"/>
                      <w:w w:val="100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color w:val="95999A"/>
                      <w:spacing w:val="0"/>
                      <w:w w:val="100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color w:val="95999A"/>
                      <w:spacing w:val="28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color w:val="707272"/>
                      <w:spacing w:val="0"/>
                      <w:w w:val="152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7"/>
          <w:szCs w:val="27"/>
          <w:color w:val="A8ACAF"/>
          <w:spacing w:val="0"/>
          <w:w w:val="118"/>
          <w:position w:val="-1"/>
        </w:rPr>
        <w:t>ErgünKA</w:t>
      </w:r>
      <w:r>
        <w:rPr>
          <w:rFonts w:ascii="Times New Roman" w:hAnsi="Times New Roman" w:cs="Times New Roman" w:eastAsia="Times New Roman"/>
          <w:sz w:val="27"/>
          <w:szCs w:val="27"/>
          <w:color w:val="A8ACAF"/>
          <w:spacing w:val="-33"/>
          <w:w w:val="118"/>
          <w:position w:val="-1"/>
        </w:rPr>
        <w:t>Y</w:t>
      </w:r>
      <w:r>
        <w:rPr>
          <w:rFonts w:ascii="Times New Roman" w:hAnsi="Times New Roman" w:cs="Times New Roman" w:eastAsia="Times New Roman"/>
          <w:sz w:val="27"/>
          <w:szCs w:val="27"/>
          <w:color w:val="838585"/>
          <w:spacing w:val="0"/>
          <w:w w:val="118"/>
          <w:position w:val="-1"/>
        </w:rPr>
        <w:t>A</w:t>
      </w:r>
      <w:r>
        <w:rPr>
          <w:rFonts w:ascii="Times New Roman" w:hAnsi="Times New Roman" w:cs="Times New Roman" w:eastAsia="Times New Roman"/>
          <w:sz w:val="27"/>
          <w:szCs w:val="27"/>
          <w:color w:val="838585"/>
          <w:spacing w:val="-68"/>
          <w:w w:val="118"/>
          <w:position w:val="-1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color w:val="838585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7"/>
          <w:szCs w:val="27"/>
          <w:color w:val="838585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2"/>
        </w:rPr>
        <w:t>Coşku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1"/>
          <w:w w:val="100"/>
          <w:position w:val="-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2"/>
        </w:rPr>
        <w:t>EMİR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"/>
          <w:w w:val="100"/>
          <w:position w:val="-2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-2"/>
        </w:rPr>
        <w:t>İGİL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14"/>
          <w:szCs w:val="14"/>
          <w:color w:val="838585"/>
          <w:spacing w:val="0"/>
          <w:w w:val="158"/>
          <w:i/>
          <w:position w:val="7"/>
        </w:rPr>
        <w:t>"1.</w:t>
      </w:r>
      <w:r>
        <w:rPr>
          <w:rFonts w:ascii="Times New Roman" w:hAnsi="Times New Roman" w:cs="Times New Roman" w:eastAsia="Times New Roman"/>
          <w:sz w:val="14"/>
          <w:szCs w:val="14"/>
          <w:color w:val="838585"/>
          <w:spacing w:val="-25"/>
          <w:w w:val="100"/>
          <w:i/>
          <w:position w:val="7"/>
        </w:rPr>
        <w:t> </w:t>
      </w:r>
      <w:r>
        <w:rPr>
          <w:rFonts w:ascii="Arial" w:hAnsi="Arial" w:cs="Arial" w:eastAsia="Arial"/>
          <w:sz w:val="16"/>
          <w:szCs w:val="16"/>
          <w:color w:val="595B59"/>
          <w:spacing w:val="0"/>
          <w:w w:val="134"/>
          <w:position w:val="-3"/>
        </w:rPr>
        <w:t>i</w:t>
      </w:r>
      <w:r>
        <w:rPr>
          <w:rFonts w:ascii="Arial" w:hAnsi="Arial" w:cs="Arial" w:eastAsia="Arial"/>
          <w:sz w:val="16"/>
          <w:szCs w:val="16"/>
          <w:color w:val="595B59"/>
          <w:spacing w:val="0"/>
          <w:w w:val="134"/>
          <w:position w:val="-3"/>
        </w:rPr>
        <w:t>f</w:t>
      </w:r>
      <w:r>
        <w:rPr>
          <w:rFonts w:ascii="Arial" w:hAnsi="Arial" w:cs="Arial" w:eastAsia="Arial"/>
          <w:sz w:val="16"/>
          <w:szCs w:val="16"/>
          <w:color w:val="595B59"/>
          <w:spacing w:val="-20"/>
          <w:w w:val="134"/>
          <w:position w:val="-3"/>
        </w:rPr>
        <w:t> </w:t>
      </w:r>
      <w:r>
        <w:rPr>
          <w:rFonts w:ascii="Arial" w:hAnsi="Arial" w:cs="Arial" w:eastAsia="Arial"/>
          <w:sz w:val="16"/>
          <w:szCs w:val="16"/>
          <w:color w:val="707272"/>
          <w:spacing w:val="0"/>
          <w:w w:val="58"/>
          <w:position w:val="-3"/>
        </w:rPr>
        <w:t>&amp;1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83" w:lineRule="exact"/>
        <w:ind w:left="2149" w:right="-63"/>
        <w:jc w:val="center"/>
        <w:tabs>
          <w:tab w:pos="5080" w:val="left"/>
          <w:tab w:pos="9560" w:val="left"/>
        </w:tabs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838585"/>
          <w:spacing w:val="0"/>
          <w:w w:val="80"/>
          <w:position w:val="-1"/>
        </w:rPr>
        <w:t>Itfaiy</w:t>
      </w:r>
      <w:r>
        <w:rPr>
          <w:rFonts w:ascii="Arial" w:hAnsi="Arial" w:cs="Arial" w:eastAsia="Arial"/>
          <w:sz w:val="23"/>
          <w:szCs w:val="23"/>
          <w:color w:val="838585"/>
          <w:spacing w:val="0"/>
          <w:w w:val="80"/>
          <w:position w:val="-1"/>
        </w:rPr>
        <w:t>e</w:t>
      </w:r>
      <w:r>
        <w:rPr>
          <w:rFonts w:ascii="Arial" w:hAnsi="Arial" w:cs="Arial" w:eastAsia="Arial"/>
          <w:sz w:val="23"/>
          <w:szCs w:val="23"/>
          <w:color w:val="838585"/>
          <w:spacing w:val="7"/>
          <w:w w:val="80"/>
          <w:position w:val="-1"/>
        </w:rPr>
        <w:t> </w:t>
      </w:r>
      <w:r>
        <w:rPr>
          <w:rFonts w:ascii="Arial" w:hAnsi="Arial" w:cs="Arial" w:eastAsia="Arial"/>
          <w:sz w:val="23"/>
          <w:szCs w:val="23"/>
          <w:color w:val="95999A"/>
          <w:spacing w:val="0"/>
          <w:w w:val="80"/>
          <w:position w:val="-1"/>
        </w:rPr>
        <w:t>G</w:t>
      </w:r>
      <w:r>
        <w:rPr>
          <w:rFonts w:ascii="Arial" w:hAnsi="Arial" w:cs="Arial" w:eastAsia="Arial"/>
          <w:sz w:val="23"/>
          <w:szCs w:val="23"/>
          <w:color w:val="95999A"/>
          <w:spacing w:val="-10"/>
          <w:w w:val="80"/>
          <w:position w:val="-1"/>
        </w:rPr>
        <w:t>ü</w:t>
      </w:r>
      <w:r>
        <w:rPr>
          <w:rFonts w:ascii="Arial" w:hAnsi="Arial" w:cs="Arial" w:eastAsia="Arial"/>
          <w:sz w:val="23"/>
          <w:szCs w:val="23"/>
          <w:color w:val="707272"/>
          <w:spacing w:val="2"/>
          <w:w w:val="80"/>
          <w:position w:val="-1"/>
        </w:rPr>
        <w:t>n</w:t>
      </w:r>
      <w:r>
        <w:rPr>
          <w:rFonts w:ascii="Arial" w:hAnsi="Arial" w:cs="Arial" w:eastAsia="Arial"/>
          <w:sz w:val="23"/>
          <w:szCs w:val="23"/>
          <w:color w:val="95999A"/>
          <w:spacing w:val="0"/>
          <w:w w:val="80"/>
          <w:position w:val="-1"/>
        </w:rPr>
        <w:t>ey</w:t>
      </w:r>
      <w:r>
        <w:rPr>
          <w:rFonts w:ascii="Arial" w:hAnsi="Arial" w:cs="Arial" w:eastAsia="Arial"/>
          <w:sz w:val="23"/>
          <w:szCs w:val="23"/>
          <w:color w:val="95999A"/>
          <w:spacing w:val="-11"/>
          <w:w w:val="80"/>
          <w:position w:val="-1"/>
        </w:rPr>
        <w:t> </w:t>
      </w:r>
      <w:r>
        <w:rPr>
          <w:rFonts w:ascii="Arial" w:hAnsi="Arial" w:cs="Arial" w:eastAsia="Arial"/>
          <w:sz w:val="23"/>
          <w:szCs w:val="23"/>
          <w:color w:val="95999A"/>
          <w:spacing w:val="0"/>
          <w:w w:val="78"/>
          <w:position w:val="-1"/>
        </w:rPr>
        <w:t>B</w:t>
      </w:r>
      <w:r>
        <w:rPr>
          <w:rFonts w:ascii="Arial" w:hAnsi="Arial" w:cs="Arial" w:eastAsia="Arial"/>
          <w:sz w:val="23"/>
          <w:szCs w:val="23"/>
          <w:color w:val="95999A"/>
          <w:spacing w:val="-7"/>
          <w:w w:val="79"/>
          <w:position w:val="-1"/>
        </w:rPr>
        <w:t>ö</w:t>
      </w:r>
      <w:r>
        <w:rPr>
          <w:rFonts w:ascii="Arial" w:hAnsi="Arial" w:cs="Arial" w:eastAsia="Arial"/>
          <w:sz w:val="23"/>
          <w:szCs w:val="23"/>
          <w:color w:val="707272"/>
          <w:spacing w:val="0"/>
          <w:w w:val="84"/>
          <w:position w:val="-1"/>
        </w:rPr>
        <w:t>lge</w:t>
      </w:r>
      <w:r>
        <w:rPr>
          <w:rFonts w:ascii="Arial" w:hAnsi="Arial" w:cs="Arial" w:eastAsia="Arial"/>
          <w:sz w:val="23"/>
          <w:szCs w:val="23"/>
          <w:color w:val="707272"/>
          <w:spacing w:val="-36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color w:val="838585"/>
          <w:spacing w:val="0"/>
          <w:w w:val="80"/>
          <w:position w:val="-1"/>
        </w:rPr>
        <w:t>A</w:t>
      </w:r>
      <w:r>
        <w:rPr>
          <w:rFonts w:ascii="Arial" w:hAnsi="Arial" w:cs="Arial" w:eastAsia="Arial"/>
          <w:sz w:val="23"/>
          <w:szCs w:val="23"/>
          <w:color w:val="838585"/>
          <w:spacing w:val="5"/>
          <w:w w:val="81"/>
          <w:position w:val="-1"/>
        </w:rPr>
        <w:t>m</w:t>
      </w:r>
      <w:r>
        <w:rPr>
          <w:rFonts w:ascii="Arial" w:hAnsi="Arial" w:cs="Arial" w:eastAsia="Arial"/>
          <w:sz w:val="23"/>
          <w:szCs w:val="23"/>
          <w:color w:val="595B59"/>
          <w:spacing w:val="0"/>
          <w:w w:val="87"/>
          <w:position w:val="-1"/>
        </w:rPr>
        <w:t>i</w:t>
      </w:r>
      <w:r>
        <w:rPr>
          <w:rFonts w:ascii="Arial" w:hAnsi="Arial" w:cs="Arial" w:eastAsia="Arial"/>
          <w:sz w:val="23"/>
          <w:szCs w:val="23"/>
          <w:color w:val="595B59"/>
          <w:spacing w:val="-11"/>
          <w:w w:val="87"/>
          <w:position w:val="-1"/>
        </w:rPr>
        <w:t>r</w:t>
      </w:r>
      <w:r>
        <w:rPr>
          <w:rFonts w:ascii="Arial" w:hAnsi="Arial" w:cs="Arial" w:eastAsia="Arial"/>
          <w:sz w:val="23"/>
          <w:szCs w:val="23"/>
          <w:color w:val="838585"/>
          <w:spacing w:val="0"/>
          <w:w w:val="142"/>
          <w:position w:val="-1"/>
        </w:rPr>
        <w:t>i</w:t>
      </w:r>
      <w:r>
        <w:rPr>
          <w:rFonts w:ascii="Arial" w:hAnsi="Arial" w:cs="Arial" w:eastAsia="Arial"/>
          <w:sz w:val="23"/>
          <w:szCs w:val="23"/>
          <w:color w:val="838585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3"/>
          <w:szCs w:val="23"/>
          <w:color w:val="838585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  <w:t>işçi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2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</w:r>
      <w:r>
        <w:rPr>
          <w:rFonts w:ascii="Arial" w:hAnsi="Arial" w:cs="Arial" w:eastAsia="Arial"/>
          <w:sz w:val="20"/>
          <w:szCs w:val="20"/>
          <w:color w:val="707272"/>
          <w:spacing w:val="0"/>
          <w:w w:val="52"/>
          <w:position w:val="6"/>
        </w:rPr>
        <w:t>,..,</w:t>
      </w:r>
      <w:r>
        <w:rPr>
          <w:rFonts w:ascii="Arial" w:hAnsi="Arial" w:cs="Arial" w:eastAsia="Arial"/>
          <w:sz w:val="20"/>
          <w:szCs w:val="20"/>
          <w:color w:val="707272"/>
          <w:spacing w:val="-17"/>
          <w:w w:val="52"/>
          <w:position w:val="6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color w:val="595B59"/>
          <w:spacing w:val="0"/>
          <w:w w:val="62"/>
          <w:position w:val="6"/>
        </w:rPr>
        <w:t>.......</w:t>
      </w:r>
      <w:r>
        <w:rPr>
          <w:rFonts w:ascii="Times New Roman" w:hAnsi="Times New Roman" w:cs="Times New Roman" w:eastAsia="Times New Roman"/>
          <w:sz w:val="23"/>
          <w:szCs w:val="23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2731" w:right="-20"/>
        <w:jc w:val="left"/>
        <w:rPr>
          <w:rFonts w:ascii="Courier New" w:hAnsi="Courier New" w:cs="Courier New" w:eastAsia="Courier New"/>
          <w:sz w:val="40"/>
          <w:szCs w:val="40"/>
        </w:rPr>
      </w:pPr>
      <w:rPr/>
      <w:r>
        <w:rPr>
          <w:rFonts w:ascii="Courier New" w:hAnsi="Courier New" w:cs="Courier New" w:eastAsia="Courier New"/>
          <w:sz w:val="40"/>
          <w:szCs w:val="40"/>
          <w:color w:val="413DA8"/>
          <w:w w:val="53"/>
          <w:i/>
        </w:rPr>
        <w:t>:zc</w:t>
      </w:r>
      <w:r>
        <w:rPr>
          <w:rFonts w:ascii="Courier New" w:hAnsi="Courier New" w:cs="Courier New" w:eastAsia="Courier New"/>
          <w:sz w:val="40"/>
          <w:szCs w:val="40"/>
          <w:color w:val="413DA8"/>
          <w:spacing w:val="-228"/>
          <w:w w:val="53"/>
          <w:i/>
        </w:rPr>
        <w:t>ı</w:t>
      </w:r>
      <w:r>
        <w:rPr>
          <w:rFonts w:ascii="Times New Roman" w:hAnsi="Times New Roman" w:cs="Times New Roman" w:eastAsia="Times New Roman"/>
          <w:sz w:val="29"/>
          <w:szCs w:val="29"/>
          <w:color w:val="413DA8"/>
          <w:spacing w:val="-4"/>
          <w:w w:val="124"/>
          <w:i/>
          <w:position w:val="-15"/>
        </w:rPr>
        <w:t>/</w:t>
      </w:r>
      <w:r>
        <w:rPr>
          <w:rFonts w:ascii="Times New Roman" w:hAnsi="Times New Roman" w:cs="Times New Roman" w:eastAsia="Times New Roman"/>
          <w:sz w:val="29"/>
          <w:szCs w:val="29"/>
          <w:color w:val="5B59B5"/>
          <w:spacing w:val="-139"/>
          <w:w w:val="120"/>
          <w:i/>
          <w:position w:val="-15"/>
        </w:rPr>
        <w:t>0</w:t>
      </w:r>
      <w:r>
        <w:rPr>
          <w:rFonts w:ascii="Courier New" w:hAnsi="Courier New" w:cs="Courier New" w:eastAsia="Courier New"/>
          <w:sz w:val="40"/>
          <w:szCs w:val="40"/>
          <w:color w:val="413DA8"/>
          <w:spacing w:val="0"/>
          <w:w w:val="53"/>
          <w:i/>
          <w:position w:val="0"/>
        </w:rPr>
        <w:t>,</w:t>
      </w:r>
      <w:r>
        <w:rPr>
          <w:rFonts w:ascii="Courier New" w:hAnsi="Courier New" w:cs="Courier New" w:eastAsia="Courier New"/>
          <w:sz w:val="40"/>
          <w:szCs w:val="40"/>
          <w:color w:val="000000"/>
          <w:spacing w:val="0"/>
          <w:w w:val="100"/>
          <w:position w:val="0"/>
        </w:rPr>
      </w:r>
    </w:p>
    <w:p>
      <w:pPr>
        <w:spacing w:before="0" w:after="0" w:line="174" w:lineRule="exact"/>
        <w:ind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Arial" w:hAnsi="Arial" w:cs="Arial" w:eastAsia="Arial"/>
          <w:sz w:val="17"/>
          <w:szCs w:val="17"/>
          <w:color w:val="595B59"/>
          <w:spacing w:val="0"/>
          <w:w w:val="100"/>
        </w:rPr>
        <w:t>ı,ı.-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00" w:right="20"/>
          <w:cols w:num="2" w:equalWidth="0">
            <w:col w:w="9987" w:space="131"/>
            <w:col w:w="1462"/>
          </w:cols>
        </w:sectPr>
      </w:pPr>
      <w:rPr/>
    </w:p>
    <w:p>
      <w:pPr>
        <w:spacing w:before="0" w:after="0" w:line="739" w:lineRule="exact"/>
        <w:ind w:left="1166" w:right="-20"/>
        <w:jc w:val="left"/>
        <w:tabs>
          <w:tab w:pos="4000" w:val="left"/>
          <w:tab w:pos="9960" w:val="left"/>
        </w:tabs>
        <w:rPr>
          <w:rFonts w:ascii="Arial" w:hAnsi="Arial" w:cs="Arial" w:eastAsia="Arial"/>
          <w:sz w:val="144"/>
          <w:szCs w:val="144"/>
        </w:rPr>
      </w:pPr>
      <w:rPr/>
      <w:r>
        <w:rPr>
          <w:rFonts w:ascii="Arial" w:hAnsi="Arial" w:cs="Arial" w:eastAsia="Arial"/>
          <w:sz w:val="89"/>
          <w:szCs w:val="89"/>
          <w:color w:val="313131"/>
          <w:spacing w:val="0"/>
          <w:w w:val="196"/>
          <w:position w:val="-27"/>
        </w:rPr>
        <w:t>1</w:t>
      </w:r>
      <w:r>
        <w:rPr>
          <w:rFonts w:ascii="Arial" w:hAnsi="Arial" w:cs="Arial" w:eastAsia="Arial"/>
          <w:sz w:val="89"/>
          <w:szCs w:val="89"/>
          <w:color w:val="313131"/>
          <w:spacing w:val="0"/>
          <w:w w:val="100"/>
          <w:position w:val="-27"/>
        </w:rPr>
        <w:tab/>
      </w:r>
      <w:r>
        <w:rPr>
          <w:rFonts w:ascii="Arial" w:hAnsi="Arial" w:cs="Arial" w:eastAsia="Arial"/>
          <w:sz w:val="89"/>
          <w:szCs w:val="89"/>
          <w:color w:val="313131"/>
          <w:spacing w:val="0"/>
          <w:w w:val="100"/>
          <w:position w:val="-27"/>
        </w:rPr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"/>
          <w:w w:val="100"/>
          <w:position w:val="-6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6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3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7"/>
          <w:w w:val="100"/>
          <w:position w:val="-6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0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7"/>
          <w:position w:val="-6"/>
        </w:rPr>
        <w:t>BÜYÜKŞ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2"/>
          <w:w w:val="107"/>
          <w:position w:val="-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7"/>
          <w:position w:val="-6"/>
        </w:rPr>
        <w:t>Hİ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7"/>
          <w:position w:val="-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37"/>
          <w:w w:val="107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7"/>
          <w:position w:val="-6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6"/>
          <w:w w:val="107"/>
          <w:position w:val="-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7"/>
          <w:position w:val="-6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9"/>
          <w:w w:val="107"/>
          <w:position w:val="-6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7"/>
          <w:position w:val="-6"/>
        </w:rPr>
        <w:t>YESİ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6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6"/>
        </w:rPr>
      </w:r>
      <w:r>
        <w:rPr>
          <w:rFonts w:ascii="Arial" w:hAnsi="Arial" w:cs="Arial" w:eastAsia="Arial"/>
          <w:sz w:val="144"/>
          <w:szCs w:val="144"/>
          <w:color w:val="484949"/>
          <w:spacing w:val="0"/>
          <w:w w:val="140"/>
          <w:position w:val="-68"/>
        </w:rPr>
        <w:t>e</w:t>
      </w:r>
      <w:r>
        <w:rPr>
          <w:rFonts w:ascii="Arial" w:hAnsi="Arial" w:cs="Arial" w:eastAsia="Arial"/>
          <w:sz w:val="144"/>
          <w:szCs w:val="14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00" w:h="16820"/>
          <w:pgMar w:top="420" w:bottom="280" w:left="0" w:right="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45" w:lineRule="exact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84949"/>
          <w:spacing w:val="0"/>
          <w:w w:val="117"/>
          <w:position w:val="-2"/>
        </w:rPr>
        <w:t>IZMIR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204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4"/>
          <w:w w:val="10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TF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8"/>
          <w:w w:val="10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"/>
          <w:w w:val="108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6"/>
          <w:w w:val="10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6"/>
          <w:w w:val="108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8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8"/>
        </w:rPr>
        <w:t>BAŞKA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7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2"/>
          <w:w w:val="10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1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40"/>
          <w:cols w:num="2" w:equalWidth="0">
            <w:col w:w="1648" w:space="2456"/>
            <w:col w:w="7756"/>
          </w:cols>
        </w:sectPr>
      </w:pPr>
      <w:rPr/>
    </w:p>
    <w:p>
      <w:pPr>
        <w:spacing w:before="0" w:after="0" w:line="190" w:lineRule="exact"/>
        <w:ind w:left="893" w:right="-20"/>
        <w:jc w:val="left"/>
        <w:tabs>
          <w:tab w:pos="3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5"/>
          <w:szCs w:val="15"/>
          <w:color w:val="313131"/>
          <w:spacing w:val="0"/>
          <w:w w:val="113"/>
        </w:rPr>
        <w:t>BÜ</w:t>
      </w:r>
      <w:r>
        <w:rPr>
          <w:rFonts w:ascii="Arial" w:hAnsi="Arial" w:cs="Arial" w:eastAsia="Arial"/>
          <w:sz w:val="15"/>
          <w:szCs w:val="15"/>
          <w:color w:val="313131"/>
          <w:spacing w:val="-6"/>
          <w:w w:val="113"/>
        </w:rPr>
        <w:t>Y</w:t>
      </w:r>
      <w:r>
        <w:rPr>
          <w:rFonts w:ascii="Arial" w:hAnsi="Arial" w:cs="Arial" w:eastAsia="Arial"/>
          <w:sz w:val="15"/>
          <w:szCs w:val="15"/>
          <w:color w:val="181818"/>
          <w:spacing w:val="-18"/>
          <w:w w:val="113"/>
        </w:rPr>
        <w:t>Ü</w:t>
      </w:r>
      <w:r>
        <w:rPr>
          <w:rFonts w:ascii="Arial" w:hAnsi="Arial" w:cs="Arial" w:eastAsia="Arial"/>
          <w:sz w:val="15"/>
          <w:szCs w:val="15"/>
          <w:color w:val="313131"/>
          <w:spacing w:val="-12"/>
          <w:w w:val="113"/>
        </w:rPr>
        <w:t>K</w:t>
      </w:r>
      <w:r>
        <w:rPr>
          <w:rFonts w:ascii="Arial" w:hAnsi="Arial" w:cs="Arial" w:eastAsia="Arial"/>
          <w:sz w:val="15"/>
          <w:szCs w:val="15"/>
          <w:color w:val="181818"/>
          <w:spacing w:val="-20"/>
          <w:w w:val="113"/>
        </w:rPr>
        <w:t>Ş</w:t>
      </w:r>
      <w:r>
        <w:rPr>
          <w:rFonts w:ascii="Arial" w:hAnsi="Arial" w:cs="Arial" w:eastAsia="Arial"/>
          <w:sz w:val="15"/>
          <w:szCs w:val="15"/>
          <w:color w:val="313131"/>
          <w:spacing w:val="-8"/>
          <w:w w:val="113"/>
        </w:rPr>
        <w:t>E</w:t>
      </w:r>
      <w:r>
        <w:rPr>
          <w:rFonts w:ascii="Arial" w:hAnsi="Arial" w:cs="Arial" w:eastAsia="Arial"/>
          <w:sz w:val="15"/>
          <w:szCs w:val="15"/>
          <w:color w:val="181818"/>
          <w:spacing w:val="0"/>
          <w:w w:val="113"/>
        </w:rPr>
        <w:t>HIR</w:t>
      </w:r>
      <w:r>
        <w:rPr>
          <w:rFonts w:ascii="Arial" w:hAnsi="Arial" w:cs="Arial" w:eastAsia="Arial"/>
          <w:sz w:val="15"/>
          <w:szCs w:val="15"/>
          <w:color w:val="181818"/>
          <w:spacing w:val="-38"/>
          <w:w w:val="113"/>
        </w:rPr>
        <w:t> </w:t>
      </w:r>
      <w:r>
        <w:rPr>
          <w:rFonts w:ascii="Arial" w:hAnsi="Arial" w:cs="Arial" w:eastAsia="Arial"/>
          <w:sz w:val="15"/>
          <w:szCs w:val="15"/>
          <w:color w:val="181818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18181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13"/>
          <w:position w:val="-1"/>
        </w:rPr>
        <w:t>itfa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8"/>
          <w:w w:val="11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13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13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5"/>
          <w:w w:val="113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13"/>
          <w:position w:val="-1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6"/>
          <w:w w:val="113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13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13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21"/>
          <w:w w:val="113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8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-1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4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9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"/>
          <w:w w:val="109"/>
          <w:position w:val="-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"/>
          <w:w w:val="109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9"/>
          <w:position w:val="-1"/>
        </w:rPr>
        <w:t>ahale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6"/>
          <w:w w:val="109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8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3"/>
          <w:w w:val="105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8"/>
          <w:position w:val="-1"/>
        </w:rPr>
        <w:t>üd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7"/>
          <w:position w:val="-1"/>
        </w:rPr>
        <w:t>ürlüğü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97" w:lineRule="exact"/>
        <w:ind w:left="936" w:right="-20"/>
        <w:jc w:val="left"/>
        <w:tabs>
          <w:tab w:pos="4760" w:val="left"/>
          <w:tab w:pos="10480" w:val="left"/>
        </w:tabs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Arial" w:hAnsi="Arial" w:cs="Arial" w:eastAsia="Arial"/>
          <w:sz w:val="15"/>
          <w:szCs w:val="15"/>
          <w:color w:val="484949"/>
          <w:spacing w:val="8"/>
          <w:w w:val="105"/>
          <w:position w:val="13"/>
        </w:rPr>
        <w:t>B</w:t>
      </w:r>
      <w:r>
        <w:rPr>
          <w:rFonts w:ascii="Arial" w:hAnsi="Arial" w:cs="Arial" w:eastAsia="Arial"/>
          <w:sz w:val="15"/>
          <w:szCs w:val="15"/>
          <w:color w:val="777979"/>
          <w:spacing w:val="0"/>
          <w:w w:val="89"/>
          <w:position w:val="13"/>
        </w:rPr>
        <w:t>E</w:t>
      </w:r>
      <w:r>
        <w:rPr>
          <w:rFonts w:ascii="Arial" w:hAnsi="Arial" w:cs="Arial" w:eastAsia="Arial"/>
          <w:sz w:val="15"/>
          <w:szCs w:val="15"/>
          <w:color w:val="777979"/>
          <w:spacing w:val="-30"/>
          <w:w w:val="100"/>
          <w:position w:val="13"/>
        </w:rPr>
        <w:t> </w:t>
      </w:r>
      <w:r>
        <w:rPr>
          <w:rFonts w:ascii="Arial" w:hAnsi="Arial" w:cs="Arial" w:eastAsia="Arial"/>
          <w:sz w:val="15"/>
          <w:szCs w:val="15"/>
          <w:color w:val="5E6060"/>
          <w:spacing w:val="0"/>
          <w:w w:val="107"/>
          <w:position w:val="13"/>
        </w:rPr>
        <w:t>L</w:t>
      </w:r>
      <w:r>
        <w:rPr>
          <w:rFonts w:ascii="Arial" w:hAnsi="Arial" w:cs="Arial" w:eastAsia="Arial"/>
          <w:sz w:val="15"/>
          <w:szCs w:val="15"/>
          <w:color w:val="5E6060"/>
          <w:spacing w:val="-31"/>
          <w:w w:val="100"/>
          <w:position w:val="13"/>
        </w:rPr>
        <w:t> </w:t>
      </w:r>
      <w:r>
        <w:rPr>
          <w:rFonts w:ascii="Arial" w:hAnsi="Arial" w:cs="Arial" w:eastAsia="Arial"/>
          <w:sz w:val="15"/>
          <w:szCs w:val="15"/>
          <w:color w:val="313131"/>
          <w:spacing w:val="0"/>
          <w:w w:val="106"/>
          <w:position w:val="13"/>
        </w:rPr>
        <w:t>EDIYES</w:t>
      </w:r>
      <w:r>
        <w:rPr>
          <w:rFonts w:ascii="Arial" w:hAnsi="Arial" w:cs="Arial" w:eastAsia="Arial"/>
          <w:sz w:val="15"/>
          <w:szCs w:val="15"/>
          <w:color w:val="181818"/>
          <w:spacing w:val="0"/>
          <w:w w:val="201"/>
          <w:position w:val="13"/>
        </w:rPr>
        <w:t>I</w:t>
      </w:r>
      <w:r>
        <w:rPr>
          <w:rFonts w:ascii="Arial" w:hAnsi="Arial" w:cs="Arial" w:eastAsia="Arial"/>
          <w:sz w:val="15"/>
          <w:szCs w:val="15"/>
          <w:color w:val="181818"/>
          <w:spacing w:val="0"/>
          <w:w w:val="100"/>
          <w:position w:val="13"/>
        </w:rPr>
        <w:tab/>
      </w:r>
      <w:r>
        <w:rPr>
          <w:rFonts w:ascii="Arial" w:hAnsi="Arial" w:cs="Arial" w:eastAsia="Arial"/>
          <w:sz w:val="15"/>
          <w:szCs w:val="15"/>
          <w:color w:val="181818"/>
          <w:spacing w:val="0"/>
          <w:w w:val="100"/>
          <w:position w:val="13"/>
        </w:rPr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3"/>
          <w:w w:val="109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9"/>
          <w:position w:val="1"/>
        </w:rPr>
        <w:t>ANGl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9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9"/>
          <w:w w:val="109"/>
          <w:position w:val="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313131"/>
          <w:spacing w:val="0"/>
          <w:w w:val="100"/>
          <w:position w:val="1"/>
        </w:rPr>
        <w:t>RAPORU</w:t>
      </w:r>
      <w:r>
        <w:rPr>
          <w:rFonts w:ascii="Times New Roman" w:hAnsi="Times New Roman" w:cs="Times New Roman" w:eastAsia="Times New Roman"/>
          <w:sz w:val="23"/>
          <w:szCs w:val="23"/>
          <w:color w:val="313131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3"/>
          <w:szCs w:val="23"/>
          <w:color w:val="313131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5"/>
          <w:szCs w:val="25"/>
          <w:color w:val="BABCBD"/>
          <w:spacing w:val="0"/>
          <w:w w:val="68"/>
          <w:position w:val="-1"/>
        </w:rPr>
        <w:t>-</w:t>
      </w:r>
      <w:r>
        <w:rPr>
          <w:rFonts w:ascii="Times New Roman" w:hAnsi="Times New Roman" w:cs="Times New Roman" w:eastAsia="Times New Roman"/>
          <w:sz w:val="25"/>
          <w:szCs w:val="25"/>
          <w:color w:val="000000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9" w:right="-20"/>
        <w:jc w:val="left"/>
        <w:tabs>
          <w:tab w:pos="1800" w:val="left"/>
          <w:tab w:pos="3460" w:val="left"/>
          <w:tab w:pos="58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4"/>
          <w:w w:val="143"/>
          <w:position w:val="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"/>
          <w:w w:val="94"/>
          <w:position w:val="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3"/>
          <w:position w:val="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4"/>
          <w:position w:val="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2"/>
        </w:rPr>
        <w:t>Tari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7"/>
          <w:w w:val="100"/>
          <w:position w:val="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4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31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29"/>
          <w:w w:val="131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"/>
          <w:w w:val="96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8"/>
          <w:position w:val="1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1"/>
          <w:w w:val="108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6"/>
          <w:w w:val="82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1"/>
          <w:position w:val="1"/>
        </w:rPr>
        <w:t>0.2017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1"/>
          <w:position w:val="1"/>
        </w:rPr>
        <w:t>!Bil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8"/>
          <w:w w:val="91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8"/>
          <w:w w:val="91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1"/>
          <w:position w:val="1"/>
        </w:rPr>
        <w:t>rim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3"/>
          <w:w w:val="91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Sıra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No:8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4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0"/>
          <w:position w:val="0"/>
        </w:rPr>
        <w:t>!Bild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10"/>
          <w:w w:val="9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2"/>
          <w:w w:val="9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9"/>
          <w:w w:val="9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9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8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4"/>
          <w:w w:val="98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82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3"/>
          <w:w w:val="82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3"/>
          <w:position w:val="0"/>
        </w:rPr>
        <w:t>:43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5" w:after="0" w:line="224" w:lineRule="exact"/>
        <w:ind w:left="403" w:right="3548" w:firstLine="-14"/>
        <w:jc w:val="left"/>
        <w:tabs>
          <w:tab w:pos="1800" w:val="left"/>
          <w:tab w:pos="3460" w:val="left"/>
          <w:tab w:pos="4820" w:val="left"/>
          <w:tab w:pos="58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2"/>
        </w:rPr>
        <w:t>Ka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8"/>
          <w:w w:val="100"/>
          <w:position w:val="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2"/>
        </w:rPr>
        <w:t>Tari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6"/>
          <w:w w:val="86"/>
          <w:position w:val="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86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31"/>
          <w:position w:val="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29"/>
          <w:w w:val="131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2"/>
          <w:position w:val="2"/>
        </w:rPr>
        <w:t>15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4"/>
          <w:w w:val="102"/>
          <w:position w:val="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69"/>
          <w:position w:val="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2"/>
        </w:rPr>
        <w:t>0.2017</w:t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6"/>
          <w:w w:val="93"/>
          <w:position w:val="1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3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6"/>
          <w:w w:val="93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3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7"/>
          <w:w w:val="9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93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9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4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6"/>
          <w:w w:val="100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5"/>
          <w:w w:val="100"/>
          <w:position w:val="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244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1"/>
          <w:position w:val="0"/>
        </w:rPr>
        <w:t>!Bil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8"/>
          <w:w w:val="91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0"/>
          <w:w w:val="91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1"/>
          <w:position w:val="0"/>
        </w:rPr>
        <w:t>rim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6"/>
          <w:w w:val="9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7"/>
          <w:w w:val="92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"/>
          <w:w w:val="94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6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2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9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ÇOLAK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2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ile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6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2"/>
          <w:w w:val="98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9"/>
          <w:position w:val="0"/>
        </w:rPr>
        <w:t>Çayağ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2"/>
          <w:w w:val="99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7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3"/>
          <w:w w:val="93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8"/>
          <w:position w:val="0"/>
        </w:rPr>
        <w:t>ah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2"/>
          <w:w w:val="99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5"/>
          <w:w w:val="101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9"/>
          <w:w w:val="95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8"/>
          <w:position w:val="0"/>
        </w:rPr>
        <w:t>raz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31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5E6060"/>
          <w:spacing w:val="0"/>
          <w:w w:val="100"/>
          <w:i/>
          <w:position w:val="0"/>
        </w:rPr>
        <w:t>1</w:t>
      </w:r>
      <w:r>
        <w:rPr>
          <w:rFonts w:ascii="Arial" w:hAnsi="Arial" w:cs="Arial" w:eastAsia="Arial"/>
          <w:sz w:val="19"/>
          <w:szCs w:val="19"/>
          <w:color w:val="5E6060"/>
          <w:spacing w:val="-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1"/>
          <w:w w:val="63"/>
          <w:position w:val="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6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6"/>
          <w:position w:val="0"/>
        </w:rPr>
        <w:t>MİR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" w:after="0" w:line="240" w:lineRule="auto"/>
        <w:ind w:left="403" w:right="-20"/>
        <w:jc w:val="left"/>
        <w:tabs>
          <w:tab w:pos="18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Dogru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"/>
          <w:w w:val="92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6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4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:Çayagzı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8"/>
          <w:position w:val="0"/>
        </w:rPr>
        <w:t>Mah.Karah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"/>
          <w:w w:val="98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7"/>
          <w:w w:val="98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8"/>
          <w:position w:val="0"/>
        </w:rPr>
        <w:t>ıt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"/>
          <w:w w:val="9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Sok.Kira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2"/>
          <w:w w:val="100"/>
          <w:position w:val="0"/>
        </w:rPr>
        <w:t>z</w:t>
      </w:r>
      <w:r>
        <w:rPr>
          <w:rFonts w:ascii="Arial" w:hAnsi="Arial" w:cs="Arial" w:eastAsia="Arial"/>
          <w:sz w:val="19"/>
          <w:szCs w:val="19"/>
          <w:color w:val="5E6060"/>
          <w:spacing w:val="0"/>
          <w:w w:val="100"/>
          <w:i/>
          <w:position w:val="0"/>
        </w:rPr>
        <w:t>1</w:t>
      </w:r>
      <w:r>
        <w:rPr>
          <w:rFonts w:ascii="Arial" w:hAnsi="Arial" w:cs="Arial" w:eastAsia="Arial"/>
          <w:sz w:val="19"/>
          <w:szCs w:val="19"/>
          <w:color w:val="5E6060"/>
          <w:spacing w:val="-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8"/>
          <w:position w:val="0"/>
        </w:rPr>
        <w:t>İZ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9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0"/>
        </w:rPr>
        <w:t>İR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" w:after="0" w:line="240" w:lineRule="auto"/>
        <w:ind w:left="389" w:right="-20"/>
        <w:jc w:val="left"/>
        <w:tabs>
          <w:tab w:pos="1780" w:val="left"/>
          <w:tab w:pos="3920" w:val="left"/>
          <w:tab w:pos="70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2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2"/>
        </w:rPr>
        <w:t>Türü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2"/>
        </w:rPr>
        <w:t>:Saman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3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4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3"/>
          <w:w w:val="100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ı: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4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7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6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0"/>
        </w:rPr>
        <w:t>gı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Sebebi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:Kıvılcım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56" w:after="0" w:line="151" w:lineRule="auto"/>
        <w:ind w:left="3953" w:right="3399" w:firstLine="-3564"/>
        <w:jc w:val="left"/>
        <w:tabs>
          <w:tab w:pos="3940" w:val="left"/>
          <w:tab w:pos="70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8.319992pt;margin-top:14.029069pt;width:94.118398pt;height:25.440002pt;mso-position-horizontal-relative:page;mso-position-vertical-relative:paragraph;z-index:-7572" type="#_x0000_t202" filled="f" stroked="f">
            <v:textbox inset="0,0,0,0">
              <w:txbxContent>
                <w:p>
                  <w:pPr>
                    <w:spacing w:before="0" w:after="0" w:line="509" w:lineRule="exact"/>
                    <w:ind w:right="-116"/>
                    <w:jc w:val="left"/>
                    <w:tabs>
                      <w:tab w:pos="1580" w:val="left"/>
                    </w:tabs>
                    <w:rPr>
                      <w:rFonts w:ascii="Arial" w:hAnsi="Arial" w:cs="Arial" w:eastAsia="Arial"/>
                      <w:sz w:val="48"/>
                      <w:szCs w:val="48"/>
                    </w:rPr>
                  </w:pPr>
                  <w:rPr/>
                  <w:r>
                    <w:rPr>
                      <w:rFonts w:ascii="Arial" w:hAnsi="Arial" w:cs="Arial" w:eastAsia="Arial"/>
                      <w:sz w:val="48"/>
                      <w:szCs w:val="48"/>
                      <w:color w:val="313131"/>
                      <w:spacing w:val="0"/>
                      <w:w w:val="50"/>
                      <w:position w:val="-1"/>
                    </w:rPr>
                    <w:t>ı</w:t>
                  </w:r>
                  <w:r>
                    <w:rPr>
                      <w:rFonts w:ascii="Arial" w:hAnsi="Arial" w:cs="Arial" w:eastAsia="Arial"/>
                      <w:sz w:val="48"/>
                      <w:szCs w:val="48"/>
                      <w:color w:val="313131"/>
                      <w:spacing w:val="0"/>
                      <w:w w:val="100"/>
                      <w:position w:val="-1"/>
                    </w:rPr>
                    <w:tab/>
                  </w:r>
                  <w:r>
                    <w:rPr>
                      <w:rFonts w:ascii="Arial" w:hAnsi="Arial" w:cs="Arial" w:eastAsia="Arial"/>
                      <w:sz w:val="48"/>
                      <w:szCs w:val="48"/>
                      <w:color w:val="313131"/>
                      <w:spacing w:val="0"/>
                      <w:w w:val="79"/>
                      <w:position w:val="2"/>
                    </w:rPr>
                    <w:t>ıx</w:t>
                  </w:r>
                  <w:r>
                    <w:rPr>
                      <w:rFonts w:ascii="Arial" w:hAnsi="Arial" w:cs="Arial" w:eastAsia="Arial"/>
                      <w:sz w:val="48"/>
                      <w:szCs w:val="48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31313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gı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4"/>
          <w:w w:val="10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nada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23"/>
        </w:rPr>
        <w:t>ise: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</w:r>
      <w:r>
        <w:rPr>
          <w:rFonts w:ascii="Times New Roman" w:hAnsi="Times New Roman" w:cs="Times New Roman" w:eastAsia="Times New Roman"/>
          <w:sz w:val="17"/>
          <w:szCs w:val="17"/>
          <w:color w:val="484949"/>
          <w:spacing w:val="0"/>
          <w:w w:val="100"/>
          <w:position w:val="1"/>
        </w:rPr>
        <w:t>Yapını</w:t>
      </w:r>
      <w:r>
        <w:rPr>
          <w:rFonts w:ascii="Times New Roman" w:hAnsi="Times New Roman" w:cs="Times New Roman" w:eastAsia="Times New Roman"/>
          <w:sz w:val="17"/>
          <w:szCs w:val="17"/>
          <w:color w:val="484949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color w:val="484949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Şekli: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6"/>
          <w:position w:val="-8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8"/>
          <w:w w:val="96"/>
          <w:position w:val="-8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96"/>
          <w:position w:val="-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"/>
          <w:w w:val="96"/>
          <w:position w:val="-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6"/>
          <w:position w:val="-8"/>
        </w:rPr>
        <w:t>anım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8"/>
          <w:w w:val="96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8"/>
        </w:rPr>
        <w:t>Şekli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31"/>
          <w:position w:val="-8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31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1"/>
          <w:position w:val="1"/>
        </w:rPr>
        <w:t>Betonanne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38"/>
          <w:w w:val="91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Kagi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484949"/>
          <w:spacing w:val="0"/>
          <w:w w:val="100"/>
          <w:position w:val="1"/>
        </w:rPr>
        <w:t>Ahşa</w:t>
      </w:r>
      <w:r>
        <w:rPr>
          <w:rFonts w:ascii="Times New Roman" w:hAnsi="Times New Roman" w:cs="Times New Roman" w:eastAsia="Times New Roman"/>
          <w:sz w:val="17"/>
          <w:szCs w:val="17"/>
          <w:color w:val="484949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17"/>
          <w:szCs w:val="17"/>
          <w:color w:val="484949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color w:val="484949"/>
          <w:spacing w:val="2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Çelik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"/>
          <w:w w:val="92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8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88"/>
          <w:position w:val="0"/>
        </w:rPr>
        <w:t>ğer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73" w:lineRule="exact"/>
        <w:ind w:left="5371" w:right="-20"/>
        <w:jc w:val="left"/>
        <w:tabs>
          <w:tab w:pos="5860" w:val="left"/>
          <w:tab w:pos="70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48"/>
          <w:szCs w:val="48"/>
          <w:color w:val="313131"/>
          <w:spacing w:val="0"/>
          <w:w w:val="50"/>
          <w:position w:val="-1"/>
        </w:rPr>
        <w:t>ı</w:t>
      </w:r>
      <w:r>
        <w:rPr>
          <w:rFonts w:ascii="Arial" w:hAnsi="Arial" w:cs="Arial" w:eastAsia="Arial"/>
          <w:sz w:val="48"/>
          <w:szCs w:val="48"/>
          <w:color w:val="313131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48"/>
          <w:szCs w:val="48"/>
          <w:color w:val="313131"/>
          <w:spacing w:val="0"/>
          <w:w w:val="100"/>
          <w:position w:val="-1"/>
        </w:rPr>
      </w:r>
      <w:r>
        <w:rPr>
          <w:rFonts w:ascii="Arial" w:hAnsi="Arial" w:cs="Arial" w:eastAsia="Arial"/>
          <w:sz w:val="48"/>
          <w:szCs w:val="48"/>
          <w:color w:val="959799"/>
          <w:spacing w:val="0"/>
          <w:w w:val="50"/>
          <w:position w:val="-1"/>
        </w:rPr>
        <w:t>ı</w:t>
      </w:r>
      <w:r>
        <w:rPr>
          <w:rFonts w:ascii="Arial" w:hAnsi="Arial" w:cs="Arial" w:eastAsia="Arial"/>
          <w:sz w:val="48"/>
          <w:szCs w:val="48"/>
          <w:color w:val="959799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48"/>
          <w:szCs w:val="48"/>
          <w:color w:val="959799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4"/>
          <w:position w:val="8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8"/>
          <w:w w:val="94"/>
          <w:position w:val="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94"/>
          <w:position w:val="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24"/>
          <w:w w:val="94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8"/>
        </w:rPr>
        <w:t>Kontr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"/>
          <w:w w:val="100"/>
          <w:position w:val="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16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8"/>
        </w:rPr>
        <w:t>Altına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5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8"/>
        </w:rPr>
        <w:t>Alma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11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8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3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4"/>
          <w:w w:val="131"/>
          <w:position w:val="8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82"/>
          <w:position w:val="8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4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8"/>
        </w:rPr>
        <w:t>2:10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90" w:lineRule="exact"/>
        <w:ind w:left="389" w:right="-20"/>
        <w:jc w:val="left"/>
        <w:tabs>
          <w:tab w:pos="2540" w:val="left"/>
          <w:tab w:pos="6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3"/>
        </w:rPr>
        <w:t>Yana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3"/>
        </w:rPr>
        <w:t>Şe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1"/>
          <w:position w:val="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9"/>
          <w:w w:val="95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4"/>
          <w:w w:val="96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31"/>
          <w:position w:val="3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5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7"/>
          <w:w w:val="100"/>
          <w:position w:val="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2"/>
          <w:w w:val="100"/>
          <w:position w:val="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3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27"/>
          <w:w w:val="131"/>
          <w:position w:val="1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5"/>
          <w:w w:val="101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2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6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95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1"/>
        </w:rPr>
        <w:t>ul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ana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9" w:after="0" w:line="240" w:lineRule="auto"/>
        <w:ind w:left="244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8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9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24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9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LAK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36" w:lineRule="exact"/>
        <w:ind w:left="2448" w:right="-20"/>
        <w:jc w:val="left"/>
        <w:tabs>
          <w:tab w:pos="4980" w:val="left"/>
          <w:tab w:pos="80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7"/>
          <w:w w:val="101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5"/>
          <w:w w:val="79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3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2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31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41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"/>
          <w:w w:val="102"/>
          <w:position w:val="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0"/>
          <w:w w:val="7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3"/>
          <w:w w:val="94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"/>
          <w:w w:val="95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6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69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9"/>
          <w:w w:val="93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3"/>
          <w:position w:val="0"/>
        </w:rPr>
        <w:t>:45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44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1"/>
        </w:rPr>
        <w:t>arı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1"/>
        </w:rPr>
        <w:t>:12:00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40"/>
        </w:sectPr>
      </w:pPr>
      <w:rPr/>
    </w:p>
    <w:p>
      <w:pPr>
        <w:spacing w:before="0" w:after="0" w:line="206" w:lineRule="exact"/>
        <w:ind w:left="389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Plakası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6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4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FN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6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5"/>
          <w:w w:val="106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8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40"/>
          <w:cols w:num="2" w:equalWidth="0">
            <w:col w:w="880" w:space="1568"/>
            <w:col w:w="9412"/>
          </w:cols>
        </w:sectPr>
      </w:pPr>
      <w:rPr/>
    </w:p>
    <w:p>
      <w:pPr>
        <w:spacing w:before="0" w:after="0" w:line="263" w:lineRule="exact"/>
        <w:ind w:left="396" w:right="-20"/>
        <w:jc w:val="left"/>
        <w:tabs>
          <w:tab w:pos="49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.96pt;margin-top:4.526764pt;width:.1pt;height:123.839996pt;mso-position-horizontal-relative:page;mso-position-vertical-relative:paragraph;z-index:-7581" coordorigin="79,91" coordsize="2,2477">
            <v:shape style="position:absolute;left:79;top:91;width:2;height:2477" coordorigin="79,91" coordsize="0,2477" path="m79,2567l79,91e" filled="f" stroked="t" strokeweight=".72pt" strokecolor="#C8C8C3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color w:val="313131"/>
          <w:w w:val="94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0"/>
          <w:w w:val="95"/>
          <w:position w:val="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79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2"/>
          <w:w w:val="88"/>
          <w:position w:val="3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0"/>
          <w:w w:val="88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88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43"/>
          <w:w w:val="88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1"/>
        </w:rPr>
        <w:t>Elekt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5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9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1"/>
        </w:rPr>
        <w:t>Arıza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1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7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7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1"/>
          <w:position w:val="-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2"/>
          <w:w w:val="101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9"/>
          <w:w w:val="92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79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5" w:after="0" w:line="240" w:lineRule="auto"/>
        <w:ind w:left="4988" w:right="4624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69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2"/>
          <w:w w:val="6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6"/>
        </w:rPr>
        <w:t>Aci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2"/>
          <w:w w:val="7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9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2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9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7" w:lineRule="auto"/>
        <w:ind w:left="2448" w:right="4252" w:firstLine="2549"/>
        <w:jc w:val="left"/>
        <w:tabs>
          <w:tab w:pos="50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8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2"/>
          <w:w w:val="9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8"/>
        </w:rPr>
        <w:t>yet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98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1"/>
          <w:w w:val="98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8"/>
        </w:rPr>
        <w:t>andarma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10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Person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7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"/>
          <w:w w:val="95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8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8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9"/>
        </w:rPr>
        <w:t>Doğ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7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1"/>
        </w:rPr>
        <w:t>gaz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1" w:after="0" w:line="216" w:lineRule="exact"/>
        <w:ind w:left="2448" w:right="2597" w:firstLine="-1994"/>
        <w:jc w:val="left"/>
        <w:tabs>
          <w:tab w:pos="4980" w:val="left"/>
          <w:tab w:pos="79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8"/>
          <w:szCs w:val="18"/>
          <w:color w:val="484949"/>
          <w:spacing w:val="0"/>
          <w:w w:val="160"/>
          <w:position w:val="2"/>
        </w:rPr>
        <w:t>·</w:t>
      </w:r>
      <w:r>
        <w:rPr>
          <w:rFonts w:ascii="Arial" w:hAnsi="Arial" w:cs="Arial" w:eastAsia="Arial"/>
          <w:sz w:val="18"/>
          <w:szCs w:val="18"/>
          <w:color w:val="484949"/>
          <w:spacing w:val="0"/>
          <w:w w:val="16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484949"/>
          <w:spacing w:val="39"/>
          <w:w w:val="16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16"/>
          <w:w w:val="140"/>
          <w:position w:val="1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8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cı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6"/>
          <w:w w:val="96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8"/>
          <w:w w:val="95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3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7"/>
          <w:w w:val="93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2"/>
          <w:w w:val="79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3"/>
          <w:position w:val="1"/>
        </w:rPr>
        <w:t>şse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3"/>
          <w:w w:val="94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3"/>
          <w:w w:val="94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"/>
          <w:w w:val="94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4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Saati:</w:t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7"/>
          <w:w w:val="101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5"/>
          <w:w w:val="79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3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2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31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erson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2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7"/>
          <w:w w:val="101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5"/>
          <w:w w:val="79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5"/>
          <w:position w:val="1"/>
        </w:rPr>
        <w:t>sı: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7"/>
          <w:position w:val="0"/>
        </w:rPr>
        <w:t>Dönüş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3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5" w:after="0" w:line="240" w:lineRule="auto"/>
        <w:ind w:left="242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2"/>
        </w:rPr>
        <w:t>!Ya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6"/>
          <w:w w:val="9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8"/>
          <w:w w:val="9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2"/>
        </w:rPr>
        <w:t>ıma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0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Plaka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auto"/>
        <w:ind w:left="244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Amirini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109"/>
        </w:rPr>
        <w:t>/\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5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4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8"/>
          <w:w w:val="114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Soy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3"/>
        </w:rPr>
        <w:t>dı: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40" w:lineRule="auto"/>
        <w:ind w:left="389" w:right="2642" w:firstLine="-14"/>
        <w:jc w:val="left"/>
        <w:tabs>
          <w:tab w:pos="24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playı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2"/>
          <w:w w:val="10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8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dügü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1"/>
        </w:rPr>
        <w:t>!Yangı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11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yeri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arı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6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6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ında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alev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6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dumanlı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şek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yanmakta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olduğ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görüldü.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Durum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40" w:lineRule="auto"/>
        <w:ind w:left="4962" w:right="401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4"/>
        </w:rPr>
        <w:t>::söndüımede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1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Kullanıla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9"/>
        </w:rPr>
        <w:t>söndürücü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9" w:lineRule="exact"/>
        <w:ind w:left="374" w:right="-20"/>
        <w:jc w:val="left"/>
        <w:tabs>
          <w:tab w:pos="2540" w:val="left"/>
          <w:tab w:pos="4980" w:val="left"/>
          <w:tab w:pos="6900" w:val="left"/>
          <w:tab w:pos="8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7"/>
          <w:position w:val="-1"/>
        </w:rPr>
        <w:t>öndü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2"/>
          <w:w w:val="97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97"/>
          <w:position w:val="-1"/>
        </w:rPr>
        <w:t>ıı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5"/>
          <w:w w:val="97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7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8"/>
          <w:w w:val="97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1"/>
        </w:rPr>
        <w:t>Türü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4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2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4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1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8"/>
          <w:w w:val="102"/>
          <w:position w:val="-2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7"/>
          <w:w w:val="62"/>
          <w:position w:val="-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9"/>
          <w:position w:val="-2"/>
        </w:rPr>
        <w:t>enerek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2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9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2"/>
        </w:rPr>
        <w:t>m3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"/>
          <w:w w:val="51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7"/>
          <w:position w:val="-2"/>
        </w:rPr>
        <w:t>Köpük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2"/>
          <w:w w:val="100"/>
          <w:position w:val="-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-2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4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1"/>
          <w:position w:val="-2"/>
        </w:rPr>
        <w:t>IK.K.T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1"/>
          <w:position w:val="-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10"/>
          <w:w w:val="91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5"/>
          <w:w w:val="96"/>
          <w:position w:val="-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5"/>
          <w:position w:val="-2"/>
        </w:rPr>
        <w:t>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16" w:lineRule="exact"/>
        <w:ind w:left="5918" w:right="-20"/>
        <w:jc w:val="left"/>
        <w:tabs>
          <w:tab w:pos="6900" w:val="left"/>
          <w:tab w:pos="848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3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3"/>
        </w:rPr>
      </w:r>
      <w:r>
        <w:rPr>
          <w:rFonts w:ascii="Arial" w:hAnsi="Arial" w:cs="Arial" w:eastAsia="Arial"/>
          <w:sz w:val="34"/>
          <w:szCs w:val="34"/>
          <w:color w:val="5E6060"/>
          <w:spacing w:val="0"/>
          <w:w w:val="71"/>
          <w:position w:val="0"/>
        </w:rPr>
        <w:t>ı</w:t>
      </w:r>
      <w:r>
        <w:rPr>
          <w:rFonts w:ascii="Arial" w:hAnsi="Arial" w:cs="Arial" w:eastAsia="Arial"/>
          <w:sz w:val="34"/>
          <w:szCs w:val="34"/>
          <w:color w:val="5E6060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34"/>
          <w:szCs w:val="34"/>
          <w:color w:val="5E6060"/>
          <w:spacing w:val="0"/>
          <w:w w:val="100"/>
          <w:position w:val="0"/>
        </w:rPr>
      </w:r>
      <w:r>
        <w:rPr>
          <w:rFonts w:ascii="Arial" w:hAnsi="Arial" w:cs="Arial" w:eastAsia="Arial"/>
          <w:sz w:val="34"/>
          <w:szCs w:val="34"/>
          <w:color w:val="484949"/>
          <w:spacing w:val="0"/>
          <w:w w:val="71"/>
          <w:position w:val="0"/>
        </w:rPr>
        <w:t>ı</w:t>
      </w:r>
      <w:r>
        <w:rPr>
          <w:rFonts w:ascii="Arial" w:hAnsi="Arial" w:cs="Arial" w:eastAsia="Arial"/>
          <w:sz w:val="34"/>
          <w:szCs w:val="34"/>
          <w:color w:val="000000"/>
          <w:spacing w:val="0"/>
          <w:w w:val="100"/>
          <w:position w:val="0"/>
        </w:rPr>
      </w:r>
    </w:p>
    <w:p>
      <w:pPr>
        <w:spacing w:before="0" w:after="0" w:line="188" w:lineRule="exact"/>
        <w:ind w:left="242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sama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tamame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yanar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kullanılamaz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hale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7"/>
        </w:rPr>
        <w:t>gelmiş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2"/>
          <w:w w:val="9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9"/>
          <w:w w:val="9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7"/>
        </w:rPr>
        <w:t>r.Tahmini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22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8"/>
        </w:rPr>
        <w:t>zara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3500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tl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dir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40"/>
        </w:sectPr>
      </w:pPr>
      <w:rPr/>
    </w:p>
    <w:p>
      <w:pPr>
        <w:spacing w:before="0" w:after="0" w:line="227" w:lineRule="exact"/>
        <w:ind w:left="374" w:right="-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131"/>
          <w:w w:val="99"/>
        </w:rPr>
        <w:t>öndü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9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78989"/>
          <w:spacing w:val="-4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nundaki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38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Hasa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7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78989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878989"/>
          <w:spacing w:val="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umu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1"/>
          <w:position w:val="-1"/>
        </w:rPr>
        <w:t>!Yangı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1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18"/>
          <w:w w:val="91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1"/>
        </w:rPr>
        <w:t>yeri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7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878989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878989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878989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78989"/>
          <w:spacing w:val="7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1"/>
        </w:rPr>
        <w:t>ıla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1"/>
        </w:rPr>
        <w:t>tetkikte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1"/>
        </w:rPr>
        <w:t>başlangıcını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1"/>
        </w:rPr>
        <w:t>Sama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7"/>
          <w:position w:val="-1"/>
        </w:rPr>
        <w:t>baly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8"/>
          <w:w w:val="97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7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5"/>
          <w:w w:val="105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4"/>
          <w:position w:val="-1"/>
        </w:rPr>
        <w:t>nnda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5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1"/>
        </w:rPr>
        <w:t>başlamı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1"/>
        </w:rPr>
        <w:t>olduğ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-1"/>
        </w:rPr>
        <w:t>görü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1"/>
        </w:rPr>
        <w:t>mü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1"/>
        </w:rPr>
        <w:t>olup;yapılan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40"/>
          <w:cols w:num="2" w:equalWidth="0">
            <w:col w:w="1991" w:space="436"/>
            <w:col w:w="9433"/>
          </w:cols>
        </w:sectPr>
      </w:pPr>
      <w:rPr/>
    </w:p>
    <w:p>
      <w:pPr>
        <w:spacing w:before="9" w:after="0" w:line="240" w:lineRule="auto"/>
        <w:ind w:left="2484" w:right="57" w:firstLine="-2110"/>
        <w:jc w:val="left"/>
        <w:tabs>
          <w:tab w:pos="2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.8pt;margin-top:-1.234049pt;width:1.44pt;height:319.679990pt;mso-position-horizontal-relative:page;mso-position-vertical-relative:paragraph;z-index:-7580" coordorigin="36,-25" coordsize="29,6394">
            <v:group style="position:absolute;left:58;top:-17;width:2;height:5738" coordorigin="58,-17" coordsize="2,5738">
              <v:shape style="position:absolute;left:58;top:-17;width:2;height:5738" coordorigin="58,-17" coordsize="0,5738" path="m58,5721l58,-17e" filled="f" stroked="t" strokeweight=".72pt" strokecolor="#CFCFC8">
                <v:path arrowok="t"/>
              </v:shape>
            </v:group>
            <v:group style="position:absolute;left:43;top:-17;width:2;height:6379" coordorigin="43,-17" coordsize="2,6379">
              <v:shape style="position:absolute;left:43;top:-17;width:2;height:6379" coordorigin="43,-17" coordsize="0,6379" path="m43,6362l43,-17e" filled="f" stroked="t" strokeweight=".72pt" strokecolor="#CFD4CC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0"/>
        </w:rPr>
        <w:t>!Yangı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21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96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Nedeni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5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tırma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5"/>
          <w:w w:val="100"/>
          <w:position w:val="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59799"/>
          <w:spacing w:val="0"/>
          <w:w w:val="101"/>
          <w:position w:val="1"/>
        </w:rPr>
        <w:t>sor</w:t>
      </w:r>
      <w:r>
        <w:rPr>
          <w:rFonts w:ascii="Times New Roman" w:hAnsi="Times New Roman" w:cs="Times New Roman" w:eastAsia="Times New Roman"/>
          <w:sz w:val="20"/>
          <w:szCs w:val="20"/>
          <w:color w:val="959799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5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turınada,Samanlar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9"/>
          <w:w w:val="100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2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olduğ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yerde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4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9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4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pirel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ile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profil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kesilmi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4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,çık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2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6"/>
          <w:position w:val="1"/>
        </w:rPr>
        <w:t>kı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7"/>
          <w:position w:val="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4"/>
          <w:w w:val="95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6"/>
          <w:w w:val="78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7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0"/>
          <w:w w:val="97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8"/>
          <w:w w:val="93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1"/>
          <w:w w:val="78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9"/>
          <w:position w:val="1"/>
        </w:rPr>
        <w:t>arı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8"/>
          <w:position w:val="1"/>
        </w:rPr>
        <w:t>sama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7"/>
          <w:w w:val="99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1"/>
          <w:w w:val="78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arı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14"/>
          <w:position w:val="0"/>
        </w:rPr>
        <w:t>tuşturara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14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9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0"/>
        </w:rPr>
        <w:t>yanınası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7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nuc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8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14"/>
          <w:position w:val="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3"/>
          <w:w w:val="7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8"/>
          <w:position w:val="0"/>
        </w:rPr>
        <w:t>kt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6"/>
          <w:w w:val="98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4"/>
          <w:w w:val="104"/>
          <w:position w:val="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0"/>
        </w:rPr>
        <w:t>kanaa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6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9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8"/>
          <w:position w:val="0"/>
        </w:rPr>
        <w:t>var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4"/>
          <w:w w:val="98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9"/>
          <w:w w:val="94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8"/>
          <w:w w:val="93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4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5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9"/>
          <w:w w:val="104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50"/>
          <w:position w:val="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5" w:lineRule="auto"/>
        <w:ind w:left="374" w:right="4103"/>
        <w:jc w:val="left"/>
        <w:tabs>
          <w:tab w:pos="2460" w:val="left"/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Sigor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100"/>
        </w:rPr>
        <w:t>alı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1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4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irketi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Adı: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3"/>
        </w:rPr>
        <w:t>!Bedeli: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88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88"/>
        </w:rPr>
        <w:t>\raç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1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9"/>
          <w:w w:val="9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BABCBD"/>
          <w:spacing w:val="3"/>
          <w:w w:val="33"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color w:val="878989"/>
          <w:spacing w:val="0"/>
          <w:w w:val="7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878989"/>
          <w:spacing w:val="5"/>
          <w:w w:val="7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66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Kaybı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Yok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51" w:lineRule="exact"/>
        <w:ind w:left="374" w:right="-20"/>
        <w:jc w:val="left"/>
        <w:tabs>
          <w:tab w:pos="24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.719999pt;margin-top:8.733453pt;width:10.16925pt;height:15pt;mso-position-horizontal-relative:page;mso-position-vertical-relative:paragraph;z-index:-7571" type="#_x0000_t202" filled="f" stroked="f">
            <v:textbox inset="0,0,0,0">
              <w:txbxContent>
                <w:p>
                  <w:pPr>
                    <w:spacing w:before="0" w:after="0" w:line="300" w:lineRule="exact"/>
                    <w:ind w:right="-85"/>
                    <w:jc w:val="left"/>
                    <w:rPr>
                      <w:rFonts w:ascii="Arial" w:hAnsi="Arial" w:cs="Arial" w:eastAsia="Arial"/>
                      <w:sz w:val="30"/>
                      <w:szCs w:val="30"/>
                    </w:rPr>
                  </w:pPr>
                  <w:rPr/>
                  <w:r>
                    <w:rPr>
                      <w:rFonts w:ascii="Arial" w:hAnsi="Arial" w:cs="Arial" w:eastAsia="Arial"/>
                      <w:sz w:val="30"/>
                      <w:szCs w:val="30"/>
                      <w:color w:val="484949"/>
                      <w:spacing w:val="0"/>
                      <w:w w:val="100"/>
                    </w:rPr>
                    <w:t>lr'</w:t>
                  </w:r>
                  <w:r>
                    <w:rPr>
                      <w:rFonts w:ascii="Arial" w:hAnsi="Arial" w:cs="Arial" w:eastAsia="Arial"/>
                      <w:sz w:val="30"/>
                      <w:szCs w:val="30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0"/>
          <w:szCs w:val="30"/>
          <w:color w:val="484949"/>
          <w:w w:val="58"/>
          <w:position w:val="1"/>
        </w:rPr>
        <w:t>l</w:t>
      </w:r>
      <w:r>
        <w:rPr>
          <w:rFonts w:ascii="Arial" w:hAnsi="Arial" w:cs="Arial" w:eastAsia="Arial"/>
          <w:sz w:val="30"/>
          <w:szCs w:val="30"/>
          <w:color w:val="484949"/>
          <w:spacing w:val="-6"/>
          <w:w w:val="58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6"/>
          <w:position w:val="1"/>
        </w:rPr>
        <w:t>angı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7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12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1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Kime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7"/>
          <w:w w:val="101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1"/>
          <w:w w:val="79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6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1"/>
          <w:w w:val="95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5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4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5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ZULA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2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edild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4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3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74" w:lineRule="exact"/>
        <w:ind w:left="80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3"/>
        </w:rPr>
        <w:t>.n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90"/>
          <w:position w:val="-3"/>
        </w:rPr>
        <w:t>Edi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14"/>
          <w:w w:val="9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3"/>
        </w:rPr>
        <w:t>ldi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3"/>
          <w:w w:val="100"/>
          <w:position w:val="-3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-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62" w:lineRule="exact"/>
        <w:ind w:left="374" w:right="-20"/>
        <w:jc w:val="left"/>
        <w:tabs>
          <w:tab w:pos="82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5E6060"/>
          <w:spacing w:val="0"/>
          <w:w w:val="142"/>
          <w:position w:val="-4"/>
        </w:rPr>
        <w:t>r-</w:t>
      </w:r>
      <w:r>
        <w:rPr>
          <w:rFonts w:ascii="Arial" w:hAnsi="Arial" w:cs="Arial" w:eastAsia="Arial"/>
          <w:sz w:val="16"/>
          <w:szCs w:val="16"/>
          <w:color w:val="5E6060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16"/>
          <w:szCs w:val="16"/>
          <w:color w:val="5E6060"/>
          <w:spacing w:val="0"/>
          <w:w w:val="100"/>
          <w:position w:val="-4"/>
        </w:rPr>
      </w:r>
      <w:r>
        <w:rPr>
          <w:rFonts w:ascii="Arial" w:hAnsi="Arial" w:cs="Arial" w:eastAsia="Arial"/>
          <w:sz w:val="16"/>
          <w:szCs w:val="16"/>
          <w:color w:val="878989"/>
          <w:spacing w:val="0"/>
          <w:w w:val="600"/>
          <w:position w:val="-4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40"/>
        </w:sectPr>
      </w:pPr>
      <w:rPr/>
    </w:p>
    <w:p>
      <w:pPr>
        <w:spacing w:before="0" w:after="0" w:line="176" w:lineRule="exact"/>
        <w:ind w:left="389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4"/>
          <w:position w:val="-2"/>
        </w:rPr>
        <w:t>Ekıoı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"/>
          <w:w w:val="94"/>
          <w:position w:val="-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4"/>
          <w:position w:val="-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12"/>
          <w:w w:val="94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78989"/>
          <w:spacing w:val="0"/>
          <w:w w:val="62"/>
          <w:position w:val="-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878989"/>
          <w:spacing w:val="0"/>
          <w:w w:val="61"/>
          <w:position w:val="-2"/>
        </w:rPr>
        <w:t>&gt;</w:t>
      </w:r>
      <w:r>
        <w:rPr>
          <w:rFonts w:ascii="Times New Roman" w:hAnsi="Times New Roman" w:cs="Times New Roman" w:eastAsia="Times New Roman"/>
          <w:sz w:val="20"/>
          <w:szCs w:val="20"/>
          <w:color w:val="878989"/>
          <w:spacing w:val="-3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A8A8AC"/>
          <w:spacing w:val="0"/>
          <w:w w:val="100"/>
          <w:position w:val="-2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A8A8AC"/>
          <w:spacing w:val="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BABCBD"/>
          <w:spacing w:val="0"/>
          <w:w w:val="63"/>
          <w:position w:val="-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BABCBD"/>
          <w:spacing w:val="-2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100"/>
          <w:position w:val="-2"/>
        </w:rPr>
        <w:t>'i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1"/>
          <w:w w:val="100"/>
          <w:position w:val="-2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2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54" w:lineRule="exact"/>
        <w:ind w:left="374" w:right="-20"/>
        <w:jc w:val="left"/>
        <w:tabs>
          <w:tab w:pos="132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84949"/>
          <w:spacing w:val="0"/>
          <w:w w:val="162"/>
          <w:position w:val="-4"/>
        </w:rPr>
        <w:t>!------</w:t>
      </w:r>
      <w:r>
        <w:rPr>
          <w:rFonts w:ascii="Arial" w:hAnsi="Arial" w:cs="Arial" w:eastAsia="Arial"/>
          <w:sz w:val="14"/>
          <w:szCs w:val="14"/>
          <w:color w:val="484949"/>
          <w:spacing w:val="0"/>
          <w:w w:val="162"/>
          <w:position w:val="-4"/>
        </w:rPr>
        <w:t>-</w:t>
      </w:r>
      <w:r>
        <w:rPr>
          <w:rFonts w:ascii="Arial" w:hAnsi="Arial" w:cs="Arial" w:eastAsia="Arial"/>
          <w:sz w:val="14"/>
          <w:szCs w:val="14"/>
          <w:color w:val="484949"/>
          <w:spacing w:val="-10"/>
          <w:w w:val="162"/>
          <w:position w:val="-4"/>
        </w:rPr>
        <w:t> </w:t>
      </w:r>
      <w:r>
        <w:rPr>
          <w:rFonts w:ascii="Arial" w:hAnsi="Arial" w:cs="Arial" w:eastAsia="Arial"/>
          <w:sz w:val="14"/>
          <w:szCs w:val="14"/>
          <w:color w:val="BABCBD"/>
          <w:spacing w:val="0"/>
          <w:w w:val="227"/>
          <w:position w:val="-4"/>
        </w:rPr>
        <w:t>-</w:t>
      </w:r>
      <w:r>
        <w:rPr>
          <w:rFonts w:ascii="Arial" w:hAnsi="Arial" w:cs="Arial" w:eastAsia="Arial"/>
          <w:sz w:val="14"/>
          <w:szCs w:val="14"/>
          <w:color w:val="BABCBD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14"/>
          <w:szCs w:val="14"/>
          <w:color w:val="BABCBD"/>
          <w:spacing w:val="0"/>
          <w:w w:val="100"/>
          <w:position w:val="-4"/>
        </w:rPr>
      </w:r>
      <w:r>
        <w:rPr>
          <w:rFonts w:ascii="Arial" w:hAnsi="Arial" w:cs="Arial" w:eastAsia="Arial"/>
          <w:sz w:val="14"/>
          <w:szCs w:val="14"/>
          <w:color w:val="313131"/>
          <w:spacing w:val="-11"/>
          <w:w w:val="153"/>
          <w:position w:val="-4"/>
        </w:rPr>
        <w:t>.</w:t>
      </w:r>
      <w:r>
        <w:rPr>
          <w:rFonts w:ascii="Arial" w:hAnsi="Arial" w:cs="Arial" w:eastAsia="Arial"/>
          <w:sz w:val="14"/>
          <w:szCs w:val="14"/>
          <w:color w:val="777979"/>
          <w:spacing w:val="0"/>
          <w:w w:val="205"/>
          <w:position w:val="-4"/>
        </w:rPr>
        <w:t>.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204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Tarih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4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1"/>
          <w:w w:val="8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1"/>
        </w:rPr>
        <w:t>5.10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13"/>
          <w:w w:val="10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9"/>
          <w:w w:val="107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4"/>
        </w:rPr>
        <w:t>017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4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84"/>
        </w:rPr>
        <w:t>ISa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4"/>
          <w:w w:val="8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3"/>
          <w:w w:val="8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84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3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1"/>
        </w:rPr>
        <w:t>:13:05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40"/>
          <w:cols w:num="4" w:equalWidth="0">
            <w:col w:w="1577" w:space="849"/>
            <w:col w:w="433" w:space="164"/>
            <w:col w:w="1003" w:space="2323"/>
            <w:col w:w="5511"/>
          </w:cols>
        </w:sectPr>
      </w:pPr>
      <w:rPr/>
    </w:p>
    <w:p>
      <w:pPr>
        <w:spacing w:before="0" w:after="0" w:line="219" w:lineRule="exact"/>
        <w:ind w:left="475" w:right="-70"/>
        <w:jc w:val="left"/>
        <w:tabs>
          <w:tab w:pos="12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53.099998pt;margin-top:9.666749pt;width:.36pt;height:102.239997pt;mso-position-horizontal-relative:page;mso-position-vertical-relative:paragraph;z-index:-7578" coordorigin="1062,193" coordsize="7,2045">
            <v:group style="position:absolute;left:1066;top:197;width:2;height:518" coordorigin="1066,197" coordsize="2,518">
              <v:shape style="position:absolute;left:1066;top:197;width:2;height:518" coordorigin="1066,197" coordsize="0,518" path="m1066,715l1066,197e" filled="f" stroked="t" strokeweight=".36pt" strokecolor="#B3BCBF">
                <v:path arrowok="t"/>
              </v:shape>
            </v:group>
            <v:group style="position:absolute;left:1066;top:708;width:2;height:1526" coordorigin="1066,708" coordsize="2,1526">
              <v:shape style="position:absolute;left:1066;top:708;width:2;height:1526" coordorigin="1066,708" coordsize="0,1526" path="m1066,2235l1066,708e" filled="f" stroked="t" strokeweight=".36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color w:val="313131"/>
        </w:rPr>
        <w:t>Va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9"/>
          <w:w w:val="10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3"/>
          <w:w w:val="11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7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8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lü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04" w:lineRule="exact"/>
        <w:ind w:left="702" w:right="626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484949"/>
          <w:spacing w:val="0"/>
          <w:w w:val="142"/>
          <w:position w:val="-7"/>
        </w:rPr>
        <w:t>'ü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right="-20"/>
        <w:jc w:val="left"/>
        <w:tabs>
          <w:tab w:pos="7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Yar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8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GiDE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1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>P:2.Posta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"/>
        </w:rPr>
        <w:t>ONAYLA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3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43" w:after="0" w:line="682" w:lineRule="exact"/>
        <w:ind w:left="770" w:right="-20"/>
        <w:jc w:val="left"/>
        <w:tabs>
          <w:tab w:pos="3300" w:val="left"/>
          <w:tab w:pos="750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7.47998pt;margin-top:24.716879pt;width:44.789401pt;height:10pt;mso-position-horizontal-relative:page;mso-position-vertical-relative:paragraph;z-index:-7570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313131"/>
                      <w:spacing w:val="0"/>
                      <w:w w:val="100"/>
                    </w:rPr>
                    <w:t>Eki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313131"/>
                      <w:spacing w:val="0"/>
                      <w:w w:val="100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313131"/>
                      <w:spacing w:val="-4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5E6060"/>
                      <w:spacing w:val="0"/>
                      <w:w w:val="8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5E6060"/>
                      <w:spacing w:val="-8"/>
                      <w:w w:val="8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878989"/>
                      <w:spacing w:val="0"/>
                      <w:w w:val="87"/>
                    </w:rPr>
                    <w:t>mi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878989"/>
                      <w:spacing w:val="-23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484949"/>
                      <w:spacing w:val="0"/>
                      <w:w w:val="100"/>
                    </w:rPr>
                    <w:t>ri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66"/>
          <w:szCs w:val="66"/>
          <w:color w:val="484949"/>
          <w:w w:val="29"/>
          <w:position w:val="-7"/>
        </w:rPr>
        <w:t>Gh</w:t>
      </w:r>
      <w:r>
        <w:rPr>
          <w:rFonts w:ascii="Arial" w:hAnsi="Arial" w:cs="Arial" w:eastAsia="Arial"/>
          <w:sz w:val="66"/>
          <w:szCs w:val="66"/>
          <w:color w:val="484949"/>
          <w:spacing w:val="-117"/>
          <w:w w:val="30"/>
          <w:position w:val="-7"/>
        </w:rPr>
        <w:t>m</w:t>
      </w:r>
      <w:r>
        <w:rPr>
          <w:rFonts w:ascii="Arial" w:hAnsi="Arial" w:cs="Arial" w:eastAsia="Arial"/>
          <w:sz w:val="66"/>
          <w:szCs w:val="66"/>
          <w:color w:val="595B9C"/>
          <w:spacing w:val="0"/>
          <w:w w:val="85"/>
          <w:position w:val="-7"/>
        </w:rPr>
        <w:t>:;;J</w:t>
      </w:r>
      <w:r>
        <w:rPr>
          <w:rFonts w:ascii="Arial" w:hAnsi="Arial" w:cs="Arial" w:eastAsia="Arial"/>
          <w:sz w:val="66"/>
          <w:szCs w:val="66"/>
          <w:color w:val="595B9C"/>
          <w:spacing w:val="-113"/>
          <w:w w:val="86"/>
          <w:position w:val="-7"/>
        </w:rPr>
        <w:t>2</w:t>
      </w:r>
      <w:r>
        <w:rPr>
          <w:rFonts w:ascii="Arial" w:hAnsi="Arial" w:cs="Arial" w:eastAsia="Arial"/>
          <w:sz w:val="66"/>
          <w:szCs w:val="66"/>
          <w:color w:val="484949"/>
          <w:spacing w:val="0"/>
          <w:w w:val="49"/>
          <w:position w:val="-7"/>
        </w:rPr>
        <w:t>'''</w:t>
      </w:r>
      <w:r>
        <w:rPr>
          <w:rFonts w:ascii="Arial" w:hAnsi="Arial" w:cs="Arial" w:eastAsia="Arial"/>
          <w:sz w:val="66"/>
          <w:szCs w:val="66"/>
          <w:color w:val="484949"/>
          <w:spacing w:val="0"/>
          <w:w w:val="100"/>
          <w:position w:val="-7"/>
        </w:rPr>
        <w:tab/>
      </w:r>
      <w:r>
        <w:rPr>
          <w:rFonts w:ascii="Arial" w:hAnsi="Arial" w:cs="Arial" w:eastAsia="Arial"/>
          <w:sz w:val="66"/>
          <w:szCs w:val="66"/>
          <w:color w:val="484949"/>
          <w:spacing w:val="0"/>
          <w:w w:val="100"/>
          <w:position w:val="-7"/>
        </w:rPr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6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7"/>
          <w:w w:val="100"/>
          <w:position w:val="1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3"/>
          <w:w w:val="100"/>
          <w:position w:val="1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6"/>
        </w:rPr>
        <w:t>ına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0"/>
          <w:w w:val="100"/>
          <w:position w:val="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16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2"/>
          <w:w w:val="100"/>
          <w:position w:val="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6"/>
        </w:rPr>
        <w:t>Koyan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6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16"/>
        </w:rPr>
      </w:r>
      <w:r>
        <w:rPr>
          <w:rFonts w:ascii="Arial" w:hAnsi="Arial" w:cs="Arial" w:eastAsia="Arial"/>
          <w:sz w:val="28"/>
          <w:szCs w:val="28"/>
          <w:color w:val="5E6060"/>
          <w:spacing w:val="0"/>
          <w:w w:val="70"/>
          <w:position w:val="19"/>
        </w:rPr>
        <w:t>2</w:t>
      </w:r>
      <w:r>
        <w:rPr>
          <w:rFonts w:ascii="Arial" w:hAnsi="Arial" w:cs="Arial" w:eastAsia="Arial"/>
          <w:sz w:val="28"/>
          <w:szCs w:val="28"/>
          <w:color w:val="5E6060"/>
          <w:spacing w:val="-4"/>
          <w:w w:val="70"/>
          <w:position w:val="19"/>
        </w:rPr>
        <w:t> </w:t>
      </w:r>
      <w:r>
        <w:rPr>
          <w:rFonts w:ascii="Arial" w:hAnsi="Arial" w:cs="Arial" w:eastAsia="Arial"/>
          <w:sz w:val="28"/>
          <w:szCs w:val="28"/>
          <w:color w:val="5E6060"/>
          <w:spacing w:val="0"/>
          <w:w w:val="44"/>
          <w:position w:val="19"/>
        </w:rPr>
        <w:t>O</w:t>
      </w:r>
      <w:r>
        <w:rPr>
          <w:rFonts w:ascii="Arial" w:hAnsi="Arial" w:cs="Arial" w:eastAsia="Arial"/>
          <w:sz w:val="28"/>
          <w:szCs w:val="28"/>
          <w:color w:val="5E6060"/>
          <w:spacing w:val="0"/>
          <w:w w:val="44"/>
          <w:position w:val="19"/>
        </w:rPr>
        <w:t> </w:t>
      </w:r>
      <w:r>
        <w:rPr>
          <w:rFonts w:ascii="Arial" w:hAnsi="Arial" w:cs="Arial" w:eastAsia="Arial"/>
          <w:sz w:val="28"/>
          <w:szCs w:val="28"/>
          <w:color w:val="5E6060"/>
          <w:spacing w:val="12"/>
          <w:w w:val="44"/>
          <w:position w:val="19"/>
        </w:rPr>
        <w:t> </w:t>
      </w:r>
      <w:r>
        <w:rPr>
          <w:rFonts w:ascii="Arial" w:hAnsi="Arial" w:cs="Arial" w:eastAsia="Arial"/>
          <w:sz w:val="28"/>
          <w:szCs w:val="28"/>
          <w:color w:val="878989"/>
          <w:spacing w:val="0"/>
          <w:w w:val="59"/>
          <w:position w:val="19"/>
        </w:rPr>
        <w:t>Elıi</w:t>
      </w:r>
      <w:r>
        <w:rPr>
          <w:rFonts w:ascii="Arial" w:hAnsi="Arial" w:cs="Arial" w:eastAsia="Arial"/>
          <w:sz w:val="28"/>
          <w:szCs w:val="28"/>
          <w:color w:val="878989"/>
          <w:spacing w:val="0"/>
          <w:w w:val="59"/>
          <w:position w:val="19"/>
        </w:rPr>
        <w:t>m</w:t>
      </w:r>
      <w:r>
        <w:rPr>
          <w:rFonts w:ascii="Arial" w:hAnsi="Arial" w:cs="Arial" w:eastAsia="Arial"/>
          <w:sz w:val="28"/>
          <w:szCs w:val="28"/>
          <w:color w:val="878989"/>
          <w:spacing w:val="23"/>
          <w:w w:val="59"/>
          <w:position w:val="19"/>
        </w:rPr>
        <w:t> </w:t>
      </w:r>
      <w:r>
        <w:rPr>
          <w:rFonts w:ascii="Arial" w:hAnsi="Arial" w:cs="Arial" w:eastAsia="Arial"/>
          <w:sz w:val="28"/>
          <w:szCs w:val="28"/>
          <w:color w:val="777979"/>
          <w:spacing w:val="0"/>
          <w:w w:val="59"/>
          <w:position w:val="19"/>
        </w:rPr>
        <w:t>2017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40"/>
          <w:cols w:num="2" w:equalWidth="0">
            <w:col w:w="1584" w:space="216"/>
            <w:col w:w="10060"/>
          </w:cols>
        </w:sectPr>
      </w:pPr>
      <w:rPr/>
    </w:p>
    <w:p>
      <w:pPr>
        <w:spacing w:before="0" w:after="0" w:line="179" w:lineRule="exact"/>
        <w:ind w:left="778" w:right="-20"/>
        <w:jc w:val="left"/>
        <w:tabs>
          <w:tab w:pos="92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8"/>
          <w:szCs w:val="8"/>
          <w:color w:val="5E6060"/>
          <w:spacing w:val="0"/>
          <w:w w:val="75"/>
        </w:rPr>
        <w:t>&lt;1.</w:t>
      </w:r>
      <w:r>
        <w:rPr>
          <w:rFonts w:ascii="Arial" w:hAnsi="Arial" w:cs="Arial" w:eastAsia="Arial"/>
          <w:sz w:val="8"/>
          <w:szCs w:val="8"/>
          <w:color w:val="5E6060"/>
          <w:spacing w:val="0"/>
          <w:w w:val="75"/>
        </w:rPr>
        <w:t>)</w:t>
      </w:r>
      <w:r>
        <w:rPr>
          <w:rFonts w:ascii="Arial" w:hAnsi="Arial" w:cs="Arial" w:eastAsia="Arial"/>
          <w:sz w:val="8"/>
          <w:szCs w:val="8"/>
          <w:color w:val="5E6060"/>
          <w:spacing w:val="-16"/>
          <w:w w:val="75"/>
        </w:rPr>
        <w:t> </w:t>
      </w:r>
      <w:r>
        <w:rPr>
          <w:rFonts w:ascii="Arial" w:hAnsi="Arial" w:cs="Arial" w:eastAsia="Arial"/>
          <w:sz w:val="8"/>
          <w:szCs w:val="8"/>
          <w:color w:val="5E6060"/>
          <w:spacing w:val="0"/>
          <w:w w:val="100"/>
        </w:rPr>
        <w:tab/>
      </w:r>
      <w:r>
        <w:rPr>
          <w:rFonts w:ascii="Arial" w:hAnsi="Arial" w:cs="Arial" w:eastAsia="Arial"/>
          <w:sz w:val="8"/>
          <w:szCs w:val="8"/>
          <w:color w:val="5E6060"/>
          <w:spacing w:val="0"/>
          <w:w w:val="100"/>
        </w:rPr>
      </w:r>
      <w:r>
        <w:rPr>
          <w:rFonts w:ascii="Arial" w:hAnsi="Arial" w:cs="Arial" w:eastAsia="Arial"/>
          <w:sz w:val="19"/>
          <w:szCs w:val="19"/>
          <w:color w:val="878989"/>
          <w:spacing w:val="0"/>
          <w:w w:val="100"/>
          <w:i/>
          <w:position w:val="-2"/>
        </w:rPr>
        <w:t>1</w:t>
      </w:r>
      <w:r>
        <w:rPr>
          <w:rFonts w:ascii="Arial" w:hAnsi="Arial" w:cs="Arial" w:eastAsia="Arial"/>
          <w:sz w:val="19"/>
          <w:szCs w:val="19"/>
          <w:color w:val="878989"/>
          <w:spacing w:val="0"/>
          <w:w w:val="100"/>
          <w:i/>
          <w:position w:val="-2"/>
        </w:rPr>
        <w:t> </w:t>
      </w:r>
      <w:r>
        <w:rPr>
          <w:rFonts w:ascii="Arial" w:hAnsi="Arial" w:cs="Arial" w:eastAsia="Arial"/>
          <w:sz w:val="19"/>
          <w:szCs w:val="19"/>
          <w:color w:val="878989"/>
          <w:spacing w:val="48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110"/>
          <w:position w:val="-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3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9"/>
          <w:w w:val="107"/>
          <w:position w:val="-2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1"/>
          <w:position w:val="-2"/>
        </w:rPr>
        <w:t>017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24" w:lineRule="exact"/>
        <w:ind w:left="734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484949"/>
          <w:spacing w:val="-7"/>
          <w:w w:val="148"/>
          <w:position w:val="-2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878989"/>
          <w:spacing w:val="0"/>
          <w:w w:val="57"/>
          <w:position w:val="-2"/>
        </w:rPr>
        <w:t>2:&gt;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05" w:lineRule="exact"/>
        <w:ind w:left="706" w:right="-20"/>
        <w:jc w:val="left"/>
        <w:tabs>
          <w:tab w:pos="2880" w:val="left"/>
          <w:tab w:pos="89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3"/>
          <w:szCs w:val="23"/>
          <w:color w:val="484949"/>
          <w:spacing w:val="0"/>
          <w:w w:val="100"/>
          <w:position w:val="-3"/>
        </w:rPr>
        <w:t>.</w:t>
      </w:r>
      <w:r>
        <w:rPr>
          <w:rFonts w:ascii="Arial" w:hAnsi="Arial" w:cs="Arial" w:eastAsia="Arial"/>
          <w:sz w:val="23"/>
          <w:szCs w:val="23"/>
          <w:color w:val="484949"/>
          <w:spacing w:val="-49"/>
          <w:w w:val="100"/>
          <w:position w:val="-3"/>
        </w:rPr>
        <w:t> </w:t>
      </w:r>
      <w:r>
        <w:rPr>
          <w:rFonts w:ascii="Arial" w:hAnsi="Arial" w:cs="Arial" w:eastAsia="Arial"/>
          <w:sz w:val="23"/>
          <w:szCs w:val="23"/>
          <w:color w:val="484949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23"/>
          <w:szCs w:val="23"/>
          <w:color w:val="484949"/>
          <w:spacing w:val="0"/>
          <w:w w:val="100"/>
          <w:position w:val="-3"/>
        </w:rPr>
      </w:r>
      <w:r>
        <w:rPr>
          <w:rFonts w:ascii="Arial" w:hAnsi="Arial" w:cs="Arial" w:eastAsia="Arial"/>
          <w:sz w:val="25"/>
          <w:szCs w:val="25"/>
          <w:color w:val="5E6060"/>
          <w:spacing w:val="0"/>
          <w:w w:val="94"/>
          <w:position w:val="8"/>
        </w:rPr>
        <w:t>seyin</w:t>
      </w:r>
      <w:r>
        <w:rPr>
          <w:rFonts w:ascii="Arial" w:hAnsi="Arial" w:cs="Arial" w:eastAsia="Arial"/>
          <w:sz w:val="25"/>
          <w:szCs w:val="25"/>
          <w:color w:val="5E6060"/>
          <w:spacing w:val="-30"/>
          <w:w w:val="100"/>
          <w:position w:val="8"/>
        </w:rPr>
        <w:t> </w:t>
      </w:r>
      <w:r>
        <w:rPr>
          <w:rFonts w:ascii="Arial" w:hAnsi="Arial" w:cs="Arial" w:eastAsia="Arial"/>
          <w:sz w:val="25"/>
          <w:szCs w:val="25"/>
          <w:color w:val="5E6060"/>
          <w:spacing w:val="-50"/>
          <w:w w:val="132"/>
          <w:position w:val="8"/>
        </w:rPr>
        <w:t>A</w:t>
      </w:r>
      <w:r>
        <w:rPr>
          <w:rFonts w:ascii="Arial" w:hAnsi="Arial" w:cs="Arial" w:eastAsia="Arial"/>
          <w:sz w:val="25"/>
          <w:szCs w:val="25"/>
          <w:color w:val="777979"/>
          <w:spacing w:val="4"/>
          <w:w w:val="87"/>
          <w:position w:val="8"/>
        </w:rPr>
        <w:t>K</w:t>
      </w:r>
      <w:r>
        <w:rPr>
          <w:rFonts w:ascii="Arial" w:hAnsi="Arial" w:cs="Arial" w:eastAsia="Arial"/>
          <w:sz w:val="25"/>
          <w:szCs w:val="25"/>
          <w:color w:val="959799"/>
          <w:spacing w:val="-7"/>
          <w:w w:val="85"/>
          <w:position w:val="8"/>
        </w:rPr>
        <w:t>S</w:t>
      </w:r>
      <w:r>
        <w:rPr>
          <w:rFonts w:ascii="Arial" w:hAnsi="Arial" w:cs="Arial" w:eastAsia="Arial"/>
          <w:sz w:val="25"/>
          <w:szCs w:val="25"/>
          <w:color w:val="777979"/>
          <w:spacing w:val="-13"/>
          <w:w w:val="92"/>
          <w:position w:val="8"/>
        </w:rPr>
        <w:t>U</w:t>
      </w:r>
      <w:r>
        <w:rPr>
          <w:rFonts w:ascii="Arial" w:hAnsi="Arial" w:cs="Arial" w:eastAsia="Arial"/>
          <w:sz w:val="25"/>
          <w:szCs w:val="25"/>
          <w:color w:val="5E6060"/>
          <w:spacing w:val="-2"/>
          <w:w w:val="103"/>
          <w:position w:val="8"/>
        </w:rPr>
        <w:t>L</w:t>
      </w:r>
      <w:r>
        <w:rPr>
          <w:rFonts w:ascii="Arial" w:hAnsi="Arial" w:cs="Arial" w:eastAsia="Arial"/>
          <w:sz w:val="25"/>
          <w:szCs w:val="25"/>
          <w:color w:val="777979"/>
          <w:spacing w:val="0"/>
          <w:w w:val="87"/>
          <w:position w:val="8"/>
        </w:rPr>
        <w:t>AR</w:t>
      </w:r>
      <w:r>
        <w:rPr>
          <w:rFonts w:ascii="Arial" w:hAnsi="Arial" w:cs="Arial" w:eastAsia="Arial"/>
          <w:sz w:val="25"/>
          <w:szCs w:val="25"/>
          <w:color w:val="777979"/>
          <w:spacing w:val="0"/>
          <w:w w:val="100"/>
          <w:position w:val="8"/>
        </w:rPr>
        <w:tab/>
      </w:r>
      <w:r>
        <w:rPr>
          <w:rFonts w:ascii="Arial" w:hAnsi="Arial" w:cs="Arial" w:eastAsia="Arial"/>
          <w:sz w:val="25"/>
          <w:szCs w:val="25"/>
          <w:color w:val="777979"/>
          <w:spacing w:val="0"/>
          <w:w w:val="100"/>
          <w:position w:val="8"/>
        </w:rPr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7"/>
        </w:rPr>
        <w:t>itfaiye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4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7"/>
        </w:rPr>
        <w:t>Birim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8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7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51" w:lineRule="exact"/>
        <w:ind w:left="2462" w:right="-20"/>
        <w:jc w:val="left"/>
        <w:tabs>
          <w:tab w:pos="6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5"/>
          <w:szCs w:val="25"/>
          <w:color w:val="5E6060"/>
          <w:spacing w:val="0"/>
          <w:w w:val="92"/>
          <w:position w:val="-3"/>
        </w:rPr>
        <w:t>Güne</w:t>
      </w:r>
      <w:r>
        <w:rPr>
          <w:rFonts w:ascii="Arial" w:hAnsi="Arial" w:cs="Arial" w:eastAsia="Arial"/>
          <w:sz w:val="25"/>
          <w:szCs w:val="25"/>
          <w:color w:val="5E6060"/>
          <w:spacing w:val="0"/>
          <w:w w:val="92"/>
          <w:position w:val="-3"/>
        </w:rPr>
        <w:t>y</w:t>
      </w:r>
      <w:r>
        <w:rPr>
          <w:rFonts w:ascii="Arial" w:hAnsi="Arial" w:cs="Arial" w:eastAsia="Arial"/>
          <w:sz w:val="25"/>
          <w:szCs w:val="25"/>
          <w:color w:val="5E6060"/>
          <w:spacing w:val="-19"/>
          <w:w w:val="92"/>
          <w:position w:val="-3"/>
        </w:rPr>
        <w:t> </w:t>
      </w:r>
      <w:r>
        <w:rPr>
          <w:rFonts w:ascii="Arial" w:hAnsi="Arial" w:cs="Arial" w:eastAsia="Arial"/>
          <w:sz w:val="25"/>
          <w:szCs w:val="25"/>
          <w:color w:val="5E6060"/>
          <w:spacing w:val="0"/>
          <w:w w:val="92"/>
          <w:position w:val="-3"/>
        </w:rPr>
        <w:t>Böl</w:t>
      </w:r>
      <w:r>
        <w:rPr>
          <w:rFonts w:ascii="Arial" w:hAnsi="Arial" w:cs="Arial" w:eastAsia="Arial"/>
          <w:sz w:val="25"/>
          <w:szCs w:val="25"/>
          <w:color w:val="5E6060"/>
          <w:spacing w:val="-11"/>
          <w:w w:val="92"/>
          <w:position w:val="-3"/>
        </w:rPr>
        <w:t>g</w:t>
      </w:r>
      <w:r>
        <w:rPr>
          <w:rFonts w:ascii="Arial" w:hAnsi="Arial" w:cs="Arial" w:eastAsia="Arial"/>
          <w:sz w:val="25"/>
          <w:szCs w:val="25"/>
          <w:color w:val="777979"/>
          <w:spacing w:val="0"/>
          <w:w w:val="92"/>
          <w:position w:val="-3"/>
        </w:rPr>
        <w:t>e</w:t>
      </w:r>
      <w:r>
        <w:rPr>
          <w:rFonts w:ascii="Arial" w:hAnsi="Arial" w:cs="Arial" w:eastAsia="Arial"/>
          <w:sz w:val="25"/>
          <w:szCs w:val="25"/>
          <w:color w:val="777979"/>
          <w:spacing w:val="-8"/>
          <w:w w:val="92"/>
          <w:position w:val="-3"/>
        </w:rPr>
        <w:t> </w:t>
      </w:r>
      <w:r>
        <w:rPr>
          <w:rFonts w:ascii="Arial" w:hAnsi="Arial" w:cs="Arial" w:eastAsia="Arial"/>
          <w:sz w:val="25"/>
          <w:szCs w:val="25"/>
          <w:color w:val="A8A8AC"/>
          <w:spacing w:val="0"/>
          <w:w w:val="82"/>
          <w:i/>
          <w:position w:val="-3"/>
        </w:rPr>
        <w:t>::</w:t>
      </w:r>
      <w:r>
        <w:rPr>
          <w:rFonts w:ascii="Arial" w:hAnsi="Arial" w:cs="Arial" w:eastAsia="Arial"/>
          <w:sz w:val="25"/>
          <w:szCs w:val="25"/>
          <w:color w:val="A8A8AC"/>
          <w:spacing w:val="-48"/>
          <w:w w:val="100"/>
          <w:i/>
          <w:position w:val="-3"/>
        </w:rPr>
        <w:t> </w:t>
      </w:r>
      <w:r>
        <w:rPr>
          <w:rFonts w:ascii="Arial" w:hAnsi="Arial" w:cs="Arial" w:eastAsia="Arial"/>
          <w:sz w:val="25"/>
          <w:szCs w:val="25"/>
          <w:color w:val="5E6060"/>
          <w:spacing w:val="0"/>
          <w:w w:val="70"/>
          <w:i/>
          <w:position w:val="-3"/>
        </w:rPr>
        <w:t>.</w:t>
      </w:r>
      <w:r>
        <w:rPr>
          <w:rFonts w:ascii="Arial" w:hAnsi="Arial" w:cs="Arial" w:eastAsia="Arial"/>
          <w:sz w:val="25"/>
          <w:szCs w:val="25"/>
          <w:color w:val="5E6060"/>
          <w:spacing w:val="6"/>
          <w:w w:val="70"/>
          <w:i/>
          <w:position w:val="-3"/>
        </w:rPr>
        <w:t> </w:t>
      </w:r>
      <w:r>
        <w:rPr>
          <w:rFonts w:ascii="Arial" w:hAnsi="Arial" w:cs="Arial" w:eastAsia="Arial"/>
          <w:sz w:val="25"/>
          <w:szCs w:val="25"/>
          <w:color w:val="878989"/>
          <w:spacing w:val="0"/>
          <w:w w:val="100"/>
          <w:position w:val="-3"/>
        </w:rPr>
        <w:t>Posta</w:t>
      </w:r>
      <w:r>
        <w:rPr>
          <w:rFonts w:ascii="Arial" w:hAnsi="Arial" w:cs="Arial" w:eastAsia="Arial"/>
          <w:sz w:val="25"/>
          <w:szCs w:val="25"/>
          <w:color w:val="878989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25"/>
          <w:szCs w:val="25"/>
          <w:color w:val="878989"/>
          <w:spacing w:val="0"/>
          <w:w w:val="100"/>
          <w:position w:val="-3"/>
        </w:rPr>
      </w:r>
      <w:r>
        <w:rPr>
          <w:rFonts w:ascii="Arial" w:hAnsi="Arial" w:cs="Arial" w:eastAsia="Arial"/>
          <w:sz w:val="16"/>
          <w:szCs w:val="16"/>
          <w:color w:val="2F3482"/>
          <w:spacing w:val="0"/>
          <w:w w:val="100"/>
          <w:i/>
          <w:position w:val="-6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70" w:lineRule="exact"/>
        <w:ind w:left="2880" w:right="-20"/>
        <w:jc w:val="left"/>
        <w:tabs>
          <w:tab w:pos="4980" w:val="left"/>
          <w:tab w:pos="970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Arial" w:hAnsi="Arial" w:cs="Arial" w:eastAsia="Arial"/>
          <w:sz w:val="25"/>
          <w:szCs w:val="25"/>
          <w:color w:val="5E6060"/>
          <w:spacing w:val="0"/>
          <w:w w:val="93"/>
          <w:position w:val="-7"/>
        </w:rPr>
        <w:t>Grup</w:t>
      </w:r>
      <w:r>
        <w:rPr>
          <w:rFonts w:ascii="Arial" w:hAnsi="Arial" w:cs="Arial" w:eastAsia="Arial"/>
          <w:sz w:val="25"/>
          <w:szCs w:val="25"/>
          <w:color w:val="5E6060"/>
          <w:spacing w:val="-33"/>
          <w:w w:val="93"/>
          <w:position w:val="-7"/>
        </w:rPr>
        <w:t>l</w:t>
      </w:r>
      <w:r>
        <w:rPr>
          <w:rFonts w:ascii="Arial" w:hAnsi="Arial" w:cs="Arial" w:eastAsia="Arial"/>
          <w:sz w:val="25"/>
          <w:szCs w:val="25"/>
          <w:color w:val="777979"/>
          <w:spacing w:val="-2"/>
          <w:w w:val="93"/>
          <w:position w:val="-7"/>
        </w:rPr>
        <w:t>a</w:t>
      </w:r>
      <w:r>
        <w:rPr>
          <w:rFonts w:ascii="Arial" w:hAnsi="Arial" w:cs="Arial" w:eastAsia="Arial"/>
          <w:sz w:val="25"/>
          <w:szCs w:val="25"/>
          <w:color w:val="5E6060"/>
          <w:spacing w:val="0"/>
          <w:w w:val="93"/>
          <w:position w:val="-7"/>
        </w:rPr>
        <w:t>r</w:t>
      </w:r>
      <w:r>
        <w:rPr>
          <w:rFonts w:ascii="Arial" w:hAnsi="Arial" w:cs="Arial" w:eastAsia="Arial"/>
          <w:sz w:val="25"/>
          <w:szCs w:val="25"/>
          <w:color w:val="5E6060"/>
          <w:spacing w:val="-13"/>
          <w:w w:val="93"/>
          <w:position w:val="-7"/>
        </w:rPr>
        <w:t> </w:t>
      </w:r>
      <w:r>
        <w:rPr>
          <w:rFonts w:ascii="Arial" w:hAnsi="Arial" w:cs="Arial" w:eastAsia="Arial"/>
          <w:sz w:val="25"/>
          <w:szCs w:val="25"/>
          <w:color w:val="878989"/>
          <w:spacing w:val="0"/>
          <w:w w:val="100"/>
          <w:position w:val="-7"/>
        </w:rPr>
        <w:t>Amiri</w:t>
      </w:r>
      <w:r>
        <w:rPr>
          <w:rFonts w:ascii="Arial" w:hAnsi="Arial" w:cs="Arial" w:eastAsia="Arial"/>
          <w:sz w:val="25"/>
          <w:szCs w:val="25"/>
          <w:color w:val="878989"/>
          <w:spacing w:val="0"/>
          <w:w w:val="100"/>
          <w:position w:val="-7"/>
        </w:rPr>
        <w:tab/>
      </w:r>
      <w:r>
        <w:rPr>
          <w:rFonts w:ascii="Arial" w:hAnsi="Arial" w:cs="Arial" w:eastAsia="Arial"/>
          <w:sz w:val="25"/>
          <w:szCs w:val="25"/>
          <w:color w:val="878989"/>
          <w:spacing w:val="0"/>
          <w:w w:val="100"/>
          <w:position w:val="-7"/>
        </w:rPr>
      </w:r>
      <w:r>
        <w:rPr>
          <w:rFonts w:ascii="Arial" w:hAnsi="Arial" w:cs="Arial" w:eastAsia="Arial"/>
          <w:sz w:val="41"/>
          <w:szCs w:val="41"/>
          <w:color w:val="595B9C"/>
          <w:spacing w:val="0"/>
          <w:w w:val="99"/>
          <w:position w:val="-5"/>
        </w:rPr>
      </w:r>
      <w:r>
        <w:rPr>
          <w:rFonts w:ascii="Arial" w:hAnsi="Arial" w:cs="Arial" w:eastAsia="Arial"/>
          <w:sz w:val="41"/>
          <w:szCs w:val="41"/>
          <w:color w:val="595B9C"/>
          <w:spacing w:val="0"/>
          <w:w w:val="99"/>
          <w:strike/>
          <w:position w:val="-5"/>
        </w:rPr>
        <w:t> </w:t>
      </w:r>
      <w:r>
        <w:rPr>
          <w:rFonts w:ascii="Arial" w:hAnsi="Arial" w:cs="Arial" w:eastAsia="Arial"/>
          <w:sz w:val="41"/>
          <w:szCs w:val="41"/>
          <w:color w:val="595B9C"/>
          <w:spacing w:val="39"/>
          <w:w w:val="100"/>
          <w:strike/>
          <w:position w:val="-5"/>
        </w:rPr>
        <w:t> </w:t>
      </w:r>
      <w:r>
        <w:rPr>
          <w:rFonts w:ascii="Arial" w:hAnsi="Arial" w:cs="Arial" w:eastAsia="Arial"/>
          <w:sz w:val="41"/>
          <w:szCs w:val="41"/>
          <w:color w:val="595B9C"/>
          <w:spacing w:val="39"/>
          <w:w w:val="100"/>
          <w:strike/>
          <w:position w:val="-5"/>
        </w:rPr>
      </w:r>
      <w:r>
        <w:rPr>
          <w:rFonts w:ascii="Arial" w:hAnsi="Arial" w:cs="Arial" w:eastAsia="Arial"/>
          <w:sz w:val="41"/>
          <w:szCs w:val="41"/>
          <w:color w:val="595B9C"/>
          <w:spacing w:val="0"/>
          <w:w w:val="142"/>
          <w:strike/>
          <w:position w:val="-5"/>
        </w:rPr>
        <w:t>-</w:t>
      </w:r>
      <w:r>
        <w:rPr>
          <w:rFonts w:ascii="Arial" w:hAnsi="Arial" w:cs="Arial" w:eastAsia="Arial"/>
          <w:sz w:val="41"/>
          <w:szCs w:val="41"/>
          <w:color w:val="595B9C"/>
          <w:spacing w:val="65"/>
          <w:w w:val="142"/>
          <w:strike/>
          <w:position w:val="-5"/>
        </w:rPr>
        <w:t> </w:t>
      </w:r>
      <w:r>
        <w:rPr>
          <w:rFonts w:ascii="Arial" w:hAnsi="Arial" w:cs="Arial" w:eastAsia="Arial"/>
          <w:sz w:val="41"/>
          <w:szCs w:val="41"/>
          <w:color w:val="595B9C"/>
          <w:spacing w:val="65"/>
          <w:w w:val="142"/>
          <w:position w:val="-5"/>
        </w:rPr>
      </w:r>
      <w:r>
        <w:rPr>
          <w:rFonts w:ascii="Arial" w:hAnsi="Arial" w:cs="Arial" w:eastAsia="Arial"/>
          <w:sz w:val="41"/>
          <w:szCs w:val="41"/>
          <w:color w:val="595B9C"/>
          <w:spacing w:val="0"/>
          <w:w w:val="142"/>
          <w:position w:val="-5"/>
        </w:rPr>
        <w:tab/>
      </w:r>
      <w:r>
        <w:rPr>
          <w:rFonts w:ascii="Arial" w:hAnsi="Arial" w:cs="Arial" w:eastAsia="Arial"/>
          <w:sz w:val="41"/>
          <w:szCs w:val="41"/>
          <w:color w:val="595B9C"/>
          <w:spacing w:val="0"/>
          <w:w w:val="142"/>
          <w:position w:val="-5"/>
        </w:rPr>
      </w:r>
      <w:r>
        <w:rPr>
          <w:rFonts w:ascii="Times New Roman" w:hAnsi="Times New Roman" w:cs="Times New Roman" w:eastAsia="Times New Roman"/>
          <w:sz w:val="21"/>
          <w:szCs w:val="21"/>
          <w:color w:val="5E6060"/>
          <w:spacing w:val="0"/>
          <w:w w:val="56"/>
          <w:position w:val="-5"/>
        </w:rPr>
        <w:t>-::;</w:t>
      </w:r>
      <w:r>
        <w:rPr>
          <w:rFonts w:ascii="Times New Roman" w:hAnsi="Times New Roman" w:cs="Times New Roman" w:eastAsia="Times New Roman"/>
          <w:sz w:val="21"/>
          <w:szCs w:val="21"/>
          <w:color w:val="5E6060"/>
          <w:spacing w:val="-6"/>
          <w:w w:val="56"/>
          <w:position w:val="-5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BABCBD"/>
          <w:spacing w:val="-34"/>
          <w:w w:val="48"/>
          <w:position w:val="-5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color w:val="5E6060"/>
          <w:spacing w:val="-15"/>
          <w:w w:val="56"/>
          <w:position w:val="-5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color w:val="BABCBD"/>
          <w:spacing w:val="0"/>
          <w:w w:val="48"/>
          <w:position w:val="-5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color w:val="BABCBD"/>
          <w:spacing w:val="-11"/>
          <w:w w:val="49"/>
          <w:position w:val="-5"/>
        </w:rPr>
        <w:t>-</w:t>
      </w:r>
      <w:r>
        <w:rPr>
          <w:rFonts w:ascii="Times New Roman" w:hAnsi="Times New Roman" w:cs="Times New Roman" w:eastAsia="Times New Roman"/>
          <w:sz w:val="21"/>
          <w:szCs w:val="21"/>
          <w:color w:val="777979"/>
          <w:spacing w:val="-28"/>
          <w:w w:val="133"/>
          <w:position w:val="-5"/>
        </w:rPr>
        <w:t>·</w:t>
      </w:r>
      <w:r>
        <w:rPr>
          <w:rFonts w:ascii="Times New Roman" w:hAnsi="Times New Roman" w:cs="Times New Roman" w:eastAsia="Times New Roman"/>
          <w:sz w:val="23"/>
          <w:szCs w:val="23"/>
          <w:color w:val="878989"/>
          <w:spacing w:val="0"/>
          <w:w w:val="52"/>
          <w:position w:val="-5"/>
        </w:rPr>
        <w:t>..</w:t>
      </w:r>
      <w:r>
        <w:rPr>
          <w:rFonts w:ascii="Times New Roman" w:hAnsi="Times New Roman" w:cs="Times New Roman" w:eastAsia="Times New Roman"/>
          <w:sz w:val="23"/>
          <w:szCs w:val="23"/>
          <w:color w:val="878989"/>
          <w:spacing w:val="0"/>
          <w:w w:val="100"/>
          <w:position w:val="-5"/>
        </w:rPr>
        <w:t>  </w:t>
      </w:r>
      <w:r>
        <w:rPr>
          <w:rFonts w:ascii="Times New Roman" w:hAnsi="Times New Roman" w:cs="Times New Roman" w:eastAsia="Times New Roman"/>
          <w:sz w:val="23"/>
          <w:szCs w:val="23"/>
          <w:color w:val="878989"/>
          <w:spacing w:val="-9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5E6060"/>
          <w:spacing w:val="0"/>
          <w:w w:val="44"/>
          <w:position w:val="-5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5E6060"/>
          <w:spacing w:val="-4"/>
          <w:w w:val="44"/>
          <w:position w:val="-5"/>
        </w:rPr>
        <w:t>_</w:t>
      </w:r>
      <w:r>
        <w:rPr>
          <w:rFonts w:ascii="Times New Roman" w:hAnsi="Times New Roman" w:cs="Times New Roman" w:eastAsia="Times New Roman"/>
          <w:sz w:val="12"/>
          <w:szCs w:val="12"/>
          <w:color w:val="878989"/>
          <w:spacing w:val="0"/>
          <w:w w:val="80"/>
          <w:position w:val="-5"/>
        </w:rPr>
        <w:t>..,.._</w:t>
      </w:r>
      <w:r>
        <w:rPr>
          <w:rFonts w:ascii="Times New Roman" w:hAnsi="Times New Roman" w:cs="Times New Roman" w:eastAsia="Times New Roman"/>
          <w:sz w:val="12"/>
          <w:szCs w:val="12"/>
          <w:color w:val="878989"/>
          <w:spacing w:val="-14"/>
          <w:w w:val="80"/>
          <w:position w:val="-5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BABCBD"/>
          <w:spacing w:val="0"/>
          <w:w w:val="85"/>
          <w:position w:val="-5"/>
        </w:rPr>
        <w:t>\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72" w:lineRule="exact"/>
        <w:ind w:left="5155" w:right="-20"/>
        <w:jc w:val="left"/>
        <w:tabs>
          <w:tab w:pos="946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  <w:position w:val="-5"/>
        </w:rPr>
        <w:t>Birol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6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5"/>
        </w:rPr>
        <w:t>ÇOLAK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5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-5"/>
        </w:rPr>
      </w:r>
      <w:r>
        <w:rPr>
          <w:rFonts w:ascii="Arial" w:hAnsi="Arial" w:cs="Arial" w:eastAsia="Arial"/>
          <w:sz w:val="25"/>
          <w:szCs w:val="25"/>
          <w:color w:val="BABCBD"/>
          <w:spacing w:val="-45"/>
          <w:w w:val="162"/>
          <w:position w:val="-13"/>
        </w:rPr>
        <w:t>,</w:t>
      </w:r>
      <w:r>
        <w:rPr>
          <w:rFonts w:ascii="Arial" w:hAnsi="Arial" w:cs="Arial" w:eastAsia="Arial"/>
          <w:sz w:val="25"/>
          <w:szCs w:val="25"/>
          <w:color w:val="959799"/>
          <w:spacing w:val="0"/>
          <w:w w:val="36"/>
          <w:position w:val="-13"/>
        </w:rPr>
        <w:t>........</w:t>
      </w:r>
      <w:r>
        <w:rPr>
          <w:rFonts w:ascii="Arial" w:hAnsi="Arial" w:cs="Arial" w:eastAsia="Arial"/>
          <w:sz w:val="25"/>
          <w:szCs w:val="25"/>
          <w:color w:val="959799"/>
          <w:spacing w:val="0"/>
          <w:w w:val="100"/>
          <w:position w:val="-13"/>
        </w:rPr>
        <w:t> </w:t>
      </w:r>
      <w:r>
        <w:rPr>
          <w:rFonts w:ascii="Arial" w:hAnsi="Arial" w:cs="Arial" w:eastAsia="Arial"/>
          <w:sz w:val="25"/>
          <w:szCs w:val="25"/>
          <w:color w:val="959799"/>
          <w:spacing w:val="-31"/>
          <w:w w:val="100"/>
          <w:position w:val="-13"/>
        </w:rPr>
        <w:t> </w:t>
      </w:r>
      <w:r>
        <w:rPr>
          <w:rFonts w:ascii="Arial" w:hAnsi="Arial" w:cs="Arial" w:eastAsia="Arial"/>
          <w:sz w:val="25"/>
          <w:szCs w:val="25"/>
          <w:color w:val="777979"/>
          <w:spacing w:val="0"/>
          <w:w w:val="58"/>
          <w:position w:val="-13"/>
        </w:rPr>
        <w:t>r</w:t>
      </w:r>
      <w:r>
        <w:rPr>
          <w:rFonts w:ascii="Arial" w:hAnsi="Arial" w:cs="Arial" w:eastAsia="Arial"/>
          <w:sz w:val="25"/>
          <w:szCs w:val="25"/>
          <w:color w:val="777979"/>
          <w:spacing w:val="-82"/>
          <w:w w:val="58"/>
          <w:position w:val="-13"/>
        </w:rPr>
        <w:t>J</w:t>
      </w:r>
      <w:r>
        <w:rPr>
          <w:rFonts w:ascii="Arial" w:hAnsi="Arial" w:cs="Arial" w:eastAsia="Arial"/>
          <w:sz w:val="25"/>
          <w:szCs w:val="25"/>
          <w:color w:val="5E6060"/>
          <w:spacing w:val="0"/>
          <w:w w:val="78"/>
          <w:position w:val="-13"/>
        </w:rPr>
        <w:t>""</w:t>
      </w:r>
      <w:r>
        <w:rPr>
          <w:rFonts w:ascii="Arial" w:hAnsi="Arial" w:cs="Arial" w:eastAsia="Arial"/>
          <w:sz w:val="25"/>
          <w:szCs w:val="25"/>
          <w:color w:val="5E6060"/>
          <w:spacing w:val="0"/>
          <w:w w:val="100"/>
          <w:position w:val="-13"/>
        </w:rPr>
        <w:t> </w:t>
      </w:r>
      <w:r>
        <w:rPr>
          <w:rFonts w:ascii="Arial" w:hAnsi="Arial" w:cs="Arial" w:eastAsia="Arial"/>
          <w:sz w:val="25"/>
          <w:szCs w:val="25"/>
          <w:color w:val="5E6060"/>
          <w:spacing w:val="-12"/>
          <w:w w:val="100"/>
          <w:position w:val="-13"/>
        </w:rPr>
        <w:t> </w:t>
      </w:r>
      <w:r>
        <w:rPr>
          <w:rFonts w:ascii="Arial" w:hAnsi="Arial" w:cs="Arial" w:eastAsia="Arial"/>
          <w:sz w:val="34"/>
          <w:szCs w:val="34"/>
          <w:color w:val="878989"/>
          <w:spacing w:val="0"/>
          <w:w w:val="87"/>
          <w:position w:val="-13"/>
        </w:rPr>
        <w:t>ç</w:t>
      </w:r>
      <w:r>
        <w:rPr>
          <w:rFonts w:ascii="Arial" w:hAnsi="Arial" w:cs="Arial" w:eastAsia="Arial"/>
          <w:sz w:val="34"/>
          <w:szCs w:val="34"/>
          <w:color w:val="878989"/>
          <w:spacing w:val="-29"/>
          <w:w w:val="86"/>
          <w:position w:val="-13"/>
        </w:rPr>
        <w:t>t</w:t>
      </w:r>
      <w:r>
        <w:rPr>
          <w:rFonts w:ascii="Arial" w:hAnsi="Arial" w:cs="Arial" w:eastAsia="Arial"/>
          <w:sz w:val="34"/>
          <w:szCs w:val="34"/>
          <w:color w:val="A8A8AC"/>
          <w:spacing w:val="-17"/>
          <w:w w:val="42"/>
          <w:position w:val="-13"/>
        </w:rPr>
        <w:t>·</w:t>
      </w:r>
      <w:r>
        <w:rPr>
          <w:rFonts w:ascii="Arial" w:hAnsi="Arial" w:cs="Arial" w:eastAsia="Arial"/>
          <w:sz w:val="34"/>
          <w:szCs w:val="34"/>
          <w:color w:val="878989"/>
          <w:spacing w:val="0"/>
          <w:w w:val="52"/>
          <w:position w:val="-13"/>
        </w:rPr>
        <w:t>"''"</w:t>
      </w:r>
      <w:r>
        <w:rPr>
          <w:rFonts w:ascii="Arial" w:hAnsi="Arial" w:cs="Arial" w:eastAsia="Arial"/>
          <w:sz w:val="34"/>
          <w:szCs w:val="3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40"/>
        </w:sectPr>
      </w:pPr>
      <w:rPr/>
    </w:p>
    <w:p>
      <w:pPr>
        <w:spacing w:before="62" w:after="0" w:line="240" w:lineRule="auto"/>
        <w:ind w:left="374" w:right="-20"/>
        <w:jc w:val="left"/>
        <w:tabs>
          <w:tab w:pos="51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53.279999pt;margin-top:25.738811pt;width:.1pt;height:66.239998pt;mso-position-horizontal-relative:page;mso-position-vertical-relative:paragraph;z-index:-7576" coordorigin="1066,515" coordsize="2,1325">
            <v:shape style="position:absolute;left:1066;top:515;width:2;height:1325" coordorigin="1066,515" coordsize="0,1325" path="m1066,1840l1066,515e" filled="f" stroked="t" strokeweight=".36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.359985pt;margin-top:6.996158pt;width:52.716961pt;height:72.0pt;mso-position-horizontal-relative:page;mso-position-vertical-relative:paragraph;z-index:-7569" type="#_x0000_t202" filled="f" stroked="f">
            <v:textbox inset="0,0,0,0">
              <w:txbxContent>
                <w:p>
                  <w:pPr>
                    <w:spacing w:before="0" w:after="0" w:line="1440" w:lineRule="exact"/>
                    <w:ind w:right="-256"/>
                    <w:jc w:val="left"/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Pr/>
                  <w:r>
                    <w:rPr>
                      <w:rFonts w:ascii="Arial" w:hAnsi="Arial" w:cs="Arial" w:eastAsia="Arial"/>
                      <w:sz w:val="144"/>
                      <w:szCs w:val="144"/>
                      <w:color w:val="4D6480"/>
                      <w:w w:val="68"/>
                      <w:i/>
                      <w:position w:val="-1"/>
                    </w:rPr>
                    <w:t>rJ</w:t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4D6480"/>
                      <w:spacing w:val="-170"/>
                      <w:w w:val="67"/>
                      <w:i/>
                      <w:position w:val="-1"/>
                    </w:rPr>
                    <w:t>!</w:t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A8A8AC"/>
                      <w:spacing w:val="0"/>
                      <w:w w:val="16"/>
                      <w:i/>
                      <w:position w:val="-1"/>
                    </w:rPr>
                    <w:t>"</w:t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9.306641pt;margin-top:8.230505pt;width:20.804027pt;height:10.5pt;mso-position-horizontal-relative:page;mso-position-vertical-relative:paragraph;z-index:-7568" type="#_x0000_t202" filled="f" stroked="f">
            <v:textbox inset="0,0,0,0">
              <w:txbxContent>
                <w:p>
                  <w:pPr>
                    <w:spacing w:before="0" w:after="0" w:line="210" w:lineRule="exact"/>
                    <w:ind w:right="-72"/>
                    <w:jc w:val="left"/>
                    <w:tabs>
                      <w:tab w:pos="340" w:val="left"/>
                    </w:tabs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Pr/>
                  <w:r>
                    <w:rPr>
                      <w:rFonts w:ascii="Arial" w:hAnsi="Arial" w:cs="Arial" w:eastAsia="Arial"/>
                      <w:sz w:val="21"/>
                      <w:szCs w:val="21"/>
                      <w:color w:val="A8A8AC"/>
                      <w:spacing w:val="0"/>
                      <w:w w:val="189"/>
                    </w:rPr>
                    <w:t>,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A8A8AC"/>
                      <w:spacing w:val="-108"/>
                      <w:w w:val="189"/>
                    </w:rPr>
                    <w:t> 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A8A8AC"/>
                      <w:spacing w:val="0"/>
                      <w:w w:val="100"/>
                    </w:rPr>
                    <w:tab/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A8A8AC"/>
                      <w:spacing w:val="0"/>
                      <w:w w:val="100"/>
                    </w:rPr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959799"/>
                      <w:spacing w:val="0"/>
                      <w:w w:val="189"/>
                    </w:rPr>
                    <w:t>'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1"/>
          <w:szCs w:val="31"/>
          <w:color w:val="878989"/>
          <w:spacing w:val="0"/>
          <w:w w:val="600"/>
          <w:position w:val="-9"/>
        </w:rPr>
        <w:t>-</w:t>
      </w:r>
      <w:r>
        <w:rPr>
          <w:rFonts w:ascii="Arial" w:hAnsi="Arial" w:cs="Arial" w:eastAsia="Arial"/>
          <w:sz w:val="31"/>
          <w:szCs w:val="31"/>
          <w:color w:val="878989"/>
          <w:spacing w:val="-427"/>
          <w:w w:val="600"/>
          <w:position w:val="-9"/>
        </w:rPr>
        <w:t> </w:t>
      </w:r>
      <w:r>
        <w:rPr>
          <w:rFonts w:ascii="Arial" w:hAnsi="Arial" w:cs="Arial" w:eastAsia="Arial"/>
          <w:sz w:val="8"/>
          <w:szCs w:val="8"/>
          <w:color w:val="BABCBD"/>
          <w:spacing w:val="0"/>
          <w:w w:val="307"/>
          <w:position w:val="-9"/>
        </w:rPr>
        <w:t>i</w:t>
      </w:r>
      <w:r>
        <w:rPr>
          <w:rFonts w:ascii="Arial" w:hAnsi="Arial" w:cs="Arial" w:eastAsia="Arial"/>
          <w:sz w:val="8"/>
          <w:szCs w:val="8"/>
          <w:color w:val="BABCBD"/>
          <w:spacing w:val="0"/>
          <w:w w:val="100"/>
          <w:position w:val="-9"/>
        </w:rPr>
        <w:tab/>
      </w:r>
      <w:r>
        <w:rPr>
          <w:rFonts w:ascii="Arial" w:hAnsi="Arial" w:cs="Arial" w:eastAsia="Arial"/>
          <w:sz w:val="8"/>
          <w:szCs w:val="8"/>
          <w:color w:val="BABCBD"/>
          <w:spacing w:val="0"/>
          <w:w w:val="100"/>
          <w:position w:val="-9"/>
        </w:rPr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0"/>
        </w:rPr>
        <w:t>Soruml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9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0"/>
          <w:w w:val="8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7"/>
          <w:w w:val="10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97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-8"/>
          <w:w w:val="9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5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7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9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78989"/>
          <w:spacing w:val="0"/>
          <w:w w:val="82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878989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0"/>
          <w:w w:val="95"/>
        </w:rPr>
        <w:t>NER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395" w:lineRule="exact"/>
        <w:ind w:left="576" w:right="-20"/>
        <w:jc w:val="left"/>
        <w:tabs>
          <w:tab w:pos="1040" w:val="left"/>
          <w:tab w:pos="1540" w:val="left"/>
        </w:tabs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41"/>
          <w:szCs w:val="41"/>
          <w:color w:val="5E6060"/>
          <w:spacing w:val="23"/>
          <w:w w:val="82"/>
          <w:position w:val="-2"/>
        </w:rPr>
        <w:t>·</w:t>
      </w:r>
      <w:r>
        <w:rPr>
          <w:rFonts w:ascii="Arial" w:hAnsi="Arial" w:cs="Arial" w:eastAsia="Arial"/>
          <w:sz w:val="13"/>
          <w:szCs w:val="13"/>
          <w:color w:val="777979"/>
          <w:spacing w:val="5"/>
          <w:w w:val="218"/>
          <w:i/>
          <w:position w:val="14"/>
        </w:rPr>
        <w:t>,</w:t>
      </w:r>
      <w:r>
        <w:rPr>
          <w:rFonts w:ascii="Arial" w:hAnsi="Arial" w:cs="Arial" w:eastAsia="Arial"/>
          <w:sz w:val="13"/>
          <w:szCs w:val="13"/>
          <w:color w:val="A8A8AC"/>
          <w:spacing w:val="0"/>
          <w:w w:val="110"/>
          <w:i/>
          <w:position w:val="14"/>
        </w:rPr>
        <w:t>J</w:t>
      </w:r>
      <w:r>
        <w:rPr>
          <w:rFonts w:ascii="Arial" w:hAnsi="Arial" w:cs="Arial" w:eastAsia="Arial"/>
          <w:sz w:val="13"/>
          <w:szCs w:val="13"/>
          <w:color w:val="A8A8AC"/>
          <w:spacing w:val="0"/>
          <w:w w:val="100"/>
          <w:i/>
          <w:position w:val="14"/>
        </w:rPr>
        <w:tab/>
      </w:r>
      <w:r>
        <w:rPr>
          <w:rFonts w:ascii="Arial" w:hAnsi="Arial" w:cs="Arial" w:eastAsia="Arial"/>
          <w:sz w:val="13"/>
          <w:szCs w:val="13"/>
          <w:color w:val="A8A8AC"/>
          <w:spacing w:val="0"/>
          <w:w w:val="100"/>
          <w:i/>
          <w:position w:val="14"/>
        </w:rPr>
      </w:r>
      <w:r>
        <w:rPr>
          <w:rFonts w:ascii="Times New Roman" w:hAnsi="Times New Roman" w:cs="Times New Roman" w:eastAsia="Times New Roman"/>
          <w:sz w:val="22"/>
          <w:szCs w:val="22"/>
          <w:color w:val="4D6480"/>
          <w:spacing w:val="-11"/>
          <w:w w:val="162"/>
          <w:i/>
          <w:position w:val="14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777979"/>
          <w:spacing w:val="0"/>
          <w:w w:val="64"/>
          <w:i/>
          <w:position w:val="14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color w:val="777979"/>
          <w:spacing w:val="0"/>
          <w:w w:val="100"/>
          <w:i/>
          <w:position w:val="14"/>
        </w:rPr>
        <w:tab/>
      </w:r>
      <w:r>
        <w:rPr>
          <w:rFonts w:ascii="Times New Roman" w:hAnsi="Times New Roman" w:cs="Times New Roman" w:eastAsia="Times New Roman"/>
          <w:sz w:val="22"/>
          <w:szCs w:val="22"/>
          <w:color w:val="777979"/>
          <w:spacing w:val="0"/>
          <w:w w:val="100"/>
          <w:i/>
          <w:position w:val="14"/>
        </w:rPr>
      </w:r>
      <w:r>
        <w:rPr>
          <w:rFonts w:ascii="Times New Roman" w:hAnsi="Times New Roman" w:cs="Times New Roman" w:eastAsia="Times New Roman"/>
          <w:sz w:val="22"/>
          <w:szCs w:val="22"/>
          <w:color w:val="959799"/>
          <w:spacing w:val="0"/>
          <w:w w:val="100"/>
          <w:position w:val="14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color w:val="959799"/>
          <w:spacing w:val="28"/>
          <w:w w:val="100"/>
          <w:position w:val="14"/>
        </w:rPr>
        <w:t> </w:t>
      </w:r>
      <w:r>
        <w:rPr>
          <w:rFonts w:ascii="Arial" w:hAnsi="Arial" w:cs="Arial" w:eastAsia="Arial"/>
          <w:sz w:val="21"/>
          <w:szCs w:val="21"/>
          <w:color w:val="777979"/>
          <w:spacing w:val="-5"/>
          <w:w w:val="128"/>
          <w:position w:val="-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878989"/>
          <w:spacing w:val="0"/>
          <w:w w:val="68"/>
          <w:position w:val="14"/>
        </w:rPr>
        <w:t>\:</w:t>
      </w:r>
      <w:r>
        <w:rPr>
          <w:rFonts w:ascii="Times New Roman" w:hAnsi="Times New Roman" w:cs="Times New Roman" w:eastAsia="Times New Roman"/>
          <w:sz w:val="22"/>
          <w:szCs w:val="22"/>
          <w:color w:val="878989"/>
          <w:spacing w:val="0"/>
          <w:w w:val="100"/>
          <w:position w:val="14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color w:val="878989"/>
          <w:spacing w:val="27"/>
          <w:w w:val="100"/>
          <w:position w:val="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5E6060"/>
          <w:spacing w:val="-9"/>
          <w:w w:val="40"/>
          <w:position w:val="14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color w:val="BABCBD"/>
          <w:spacing w:val="0"/>
          <w:w w:val="90"/>
          <w:position w:val="14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color w:val="BABCBD"/>
          <w:spacing w:val="-2"/>
          <w:w w:val="100"/>
          <w:position w:val="14"/>
        </w:rPr>
        <w:t> </w:t>
      </w:r>
      <w:r>
        <w:rPr>
          <w:rFonts w:ascii="Arial" w:hAnsi="Arial" w:cs="Arial" w:eastAsia="Arial"/>
          <w:sz w:val="21"/>
          <w:szCs w:val="21"/>
          <w:color w:val="959799"/>
          <w:spacing w:val="0"/>
          <w:w w:val="185"/>
          <w:position w:val="-2"/>
        </w:rPr>
        <w:t>\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0" w:after="0" w:line="171" w:lineRule="exact"/>
        <w:ind w:left="1267" w:right="-20"/>
        <w:jc w:val="left"/>
        <w:tabs>
          <w:tab w:pos="2220" w:val="left"/>
        </w:tabs>
        <w:rPr>
          <w:rFonts w:ascii="Arial" w:hAnsi="Arial" w:cs="Arial" w:eastAsia="Arial"/>
          <w:sz w:val="21"/>
          <w:szCs w:val="21"/>
        </w:rPr>
      </w:pPr>
      <w:rPr/>
      <w:r>
        <w:rPr/>
        <w:pict>
          <v:group style="position:absolute;margin-left:487.619995pt;margin-top:.062034pt;width:11.16pt;height:16.560pt;mso-position-horizontal-relative:page;mso-position-vertical-relative:paragraph;z-index:-7577" coordorigin="9752,1" coordsize="223,331">
            <v:group style="position:absolute;left:9778;top:127;width:173;height:2" coordorigin="9778,127" coordsize="173,2">
              <v:shape style="position:absolute;left:9778;top:127;width:173;height:2" coordorigin="9778,127" coordsize="173,0" path="m9778,127l9950,127e" filled="f" stroked="t" strokeweight="2.52pt" strokecolor="#4B6077">
                <v:path arrowok="t"/>
              </v:shape>
            </v:group>
            <v:group style="position:absolute;left:9907;top:26;width:2;height:281" coordorigin="9907,26" coordsize="2,281">
              <v:shape style="position:absolute;left:9907;top:26;width:2;height:281" coordorigin="9907,26" coordsize="0,281" path="m9907,307l9907,26e" filled="f" stroked="t" strokeweight="2.52pt" strokecolor="#4B5B77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color w:val="5E6060"/>
          <w:spacing w:val="0"/>
          <w:w w:val="238"/>
          <w:position w:val="-1"/>
        </w:rPr>
        <w:t>'</w:t>
      </w:r>
      <w:r>
        <w:rPr>
          <w:rFonts w:ascii="Arial" w:hAnsi="Arial" w:cs="Arial" w:eastAsia="Arial"/>
          <w:sz w:val="15"/>
          <w:szCs w:val="15"/>
          <w:color w:val="5E6060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5"/>
          <w:szCs w:val="15"/>
          <w:color w:val="5E6060"/>
          <w:spacing w:val="0"/>
          <w:w w:val="100"/>
          <w:position w:val="-1"/>
        </w:rPr>
      </w:r>
      <w:r>
        <w:rPr>
          <w:rFonts w:ascii="Arial" w:hAnsi="Arial" w:cs="Arial" w:eastAsia="Arial"/>
          <w:sz w:val="21"/>
          <w:szCs w:val="21"/>
          <w:color w:val="959799"/>
          <w:spacing w:val="0"/>
          <w:w w:val="146"/>
          <w:position w:val="-1"/>
        </w:rPr>
        <w:t>\.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0" w:after="0" w:line="240" w:lineRule="exact"/>
        <w:ind w:left="36" w:right="-20"/>
        <w:jc w:val="left"/>
        <w:tabs>
          <w:tab w:pos="1260" w:val="left"/>
          <w:tab w:pos="1720" w:val="left"/>
        </w:tabs>
        <w:rPr>
          <w:rFonts w:ascii="Arial" w:hAnsi="Arial" w:cs="Arial" w:eastAsia="Arial"/>
          <w:sz w:val="25"/>
          <w:szCs w:val="25"/>
        </w:rPr>
      </w:pPr>
      <w:rPr/>
      <w:r>
        <w:rPr/>
        <w:pict>
          <v:group style="position:absolute;margin-left:478.440002pt;margin-top:20.871918pt;width:.1pt;height:10.799999pt;mso-position-horizontal-relative:page;mso-position-vertical-relative:paragraph;z-index:-7573" coordorigin="9569,417" coordsize="2,216">
            <v:shape style="position:absolute;left:9569;top:417;width:2;height:216" coordorigin="9569,417" coordsize="0,216" path="m9569,633l9569,417e" filled="f" stroked="t" strokeweight="1.44pt" strokecolor="#4B648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5"/>
          <w:szCs w:val="25"/>
          <w:color w:val="5E6060"/>
          <w:spacing w:val="0"/>
          <w:w w:val="145"/>
        </w:rPr>
        <w:t>Bü</w:t>
      </w:r>
      <w:r>
        <w:rPr>
          <w:rFonts w:ascii="Arial" w:hAnsi="Arial" w:cs="Arial" w:eastAsia="Arial"/>
          <w:sz w:val="25"/>
          <w:szCs w:val="25"/>
          <w:color w:val="5E6060"/>
          <w:spacing w:val="0"/>
          <w:w w:val="100"/>
        </w:rPr>
        <w:tab/>
      </w:r>
      <w:r>
        <w:rPr>
          <w:rFonts w:ascii="Arial" w:hAnsi="Arial" w:cs="Arial" w:eastAsia="Arial"/>
          <w:sz w:val="25"/>
          <w:szCs w:val="25"/>
          <w:color w:val="5E6060"/>
          <w:spacing w:val="0"/>
          <w:w w:val="145"/>
        </w:rPr>
        <w:t>N</w:t>
      </w:r>
      <w:r>
        <w:rPr>
          <w:rFonts w:ascii="Arial" w:hAnsi="Arial" w:cs="Arial" w:eastAsia="Arial"/>
          <w:sz w:val="25"/>
          <w:szCs w:val="25"/>
          <w:color w:val="5E6060"/>
          <w:spacing w:val="-99"/>
          <w:w w:val="145"/>
        </w:rPr>
        <w:t> </w:t>
      </w:r>
      <w:r>
        <w:rPr>
          <w:rFonts w:ascii="Arial" w:hAnsi="Arial" w:cs="Arial" w:eastAsia="Arial"/>
          <w:sz w:val="25"/>
          <w:szCs w:val="25"/>
          <w:color w:val="5E6060"/>
          <w:spacing w:val="0"/>
          <w:w w:val="100"/>
        </w:rPr>
        <w:tab/>
      </w:r>
      <w:r>
        <w:rPr>
          <w:rFonts w:ascii="Arial" w:hAnsi="Arial" w:cs="Arial" w:eastAsia="Arial"/>
          <w:sz w:val="25"/>
          <w:szCs w:val="25"/>
          <w:color w:val="5E6060"/>
          <w:spacing w:val="0"/>
          <w:w w:val="145"/>
        </w:rPr>
        <w:t>',</w:t>
      </w:r>
      <w:r>
        <w:rPr>
          <w:rFonts w:ascii="Arial" w:hAnsi="Arial" w:cs="Arial" w:eastAsia="Arial"/>
          <w:sz w:val="25"/>
          <w:szCs w:val="25"/>
          <w:color w:val="000000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70" w:lineRule="atLeast"/>
        <w:ind w:left="1070" w:right="-20"/>
        <w:jc w:val="left"/>
        <w:tabs>
          <w:tab w:pos="1860" w:val="left"/>
        </w:tabs>
        <w:rPr>
          <w:rFonts w:ascii="Arial" w:hAnsi="Arial" w:cs="Arial" w:eastAsia="Arial"/>
          <w:sz w:val="19"/>
          <w:szCs w:val="19"/>
        </w:rPr>
      </w:pPr>
      <w:rPr/>
      <w:r>
        <w:rPr/>
        <w:pict>
          <v:group style="position:absolute;margin-left:455.759979pt;margin-top:-9.089112pt;width:.1pt;height:11.519999pt;mso-position-horizontal-relative:page;mso-position-vertical-relative:paragraph;z-index:-7575" coordorigin="9115,-182" coordsize="2,230">
            <v:shape style="position:absolute;left:9115;top:-182;width:2;height:230" coordorigin="9115,-182" coordsize="0,230" path="m9115,49l9115,-182e" filled="f" stroked="t" strokeweight=".72pt" strokecolor="#707477">
              <v:path arrowok="t"/>
            </v:shape>
          </v:group>
          <w10:wrap type="none"/>
        </w:pict>
      </w:r>
      <w:r>
        <w:rPr/>
        <w:pict>
          <v:group style="position:absolute;margin-left:461.160004pt;margin-top:-9.449113pt;width:2.34pt;height:20.519999pt;mso-position-horizontal-relative:page;mso-position-vertical-relative:paragraph;z-index:-7574" coordorigin="9223,-189" coordsize="47,410">
            <v:group style="position:absolute;left:9230;top:-182;width:2;height:230" coordorigin="9230,-182" coordsize="2,230">
              <v:shape style="position:absolute;left:9230;top:-182;width:2;height:230" coordorigin="9230,-182" coordsize="0,230" path="m9230,49l9230,-182e" filled="f" stroked="t" strokeweight=".72pt" strokecolor="#7C7C7C">
                <v:path arrowok="t"/>
              </v:shape>
            </v:group>
            <v:group style="position:absolute;left:9263;top:13;width:2;height:202" coordorigin="9263,13" coordsize="2,202">
              <v:shape style="position:absolute;left:9263;top:13;width:2;height:202" coordorigin="9263,13" coordsize="0,202" path="m9263,214l9263,13e" filled="f" stroked="t" strokeweight=".72pt" strokecolor="#2F64AF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4.080017pt;margin-top:-3.985194pt;width:31.356361pt;height:12pt;mso-position-horizontal-relative:page;mso-position-vertical-relative:paragraph;z-index:-7567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color w:val="777979"/>
                      <w:spacing w:val="0"/>
                      <w:w w:val="166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color w:val="777979"/>
                      <w:spacing w:val="24"/>
                      <w:w w:val="16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color w:val="484949"/>
                      <w:spacing w:val="0"/>
                      <w:w w:val="491"/>
                    </w:rPr>
                    <w:t>!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8"/>
          <w:szCs w:val="18"/>
          <w:color w:val="959799"/>
          <w:spacing w:val="-33"/>
          <w:w w:val="137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color w:val="777979"/>
          <w:spacing w:val="0"/>
          <w:w w:val="329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color w:val="777979"/>
          <w:spacing w:val="-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5E6060"/>
          <w:spacing w:val="0"/>
          <w:w w:val="148"/>
          <w:i/>
        </w:rPr>
        <w:t>lh</w:t>
      </w:r>
      <w:r>
        <w:rPr>
          <w:rFonts w:ascii="Arial" w:hAnsi="Arial" w:cs="Arial" w:eastAsia="Arial"/>
          <w:sz w:val="19"/>
          <w:szCs w:val="19"/>
          <w:color w:val="5E6060"/>
          <w:spacing w:val="-33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777979"/>
          <w:spacing w:val="0"/>
          <w:w w:val="51"/>
          <w:i/>
        </w:rPr>
        <w:t>-...</w:t>
      </w:r>
      <w:r>
        <w:rPr>
          <w:rFonts w:ascii="Arial" w:hAnsi="Arial" w:cs="Arial" w:eastAsia="Arial"/>
          <w:sz w:val="19"/>
          <w:szCs w:val="19"/>
          <w:color w:val="777979"/>
          <w:spacing w:val="0"/>
          <w:w w:val="100"/>
          <w:i/>
        </w:rPr>
        <w:tab/>
      </w:r>
      <w:r>
        <w:rPr>
          <w:rFonts w:ascii="Arial" w:hAnsi="Arial" w:cs="Arial" w:eastAsia="Arial"/>
          <w:sz w:val="19"/>
          <w:szCs w:val="19"/>
          <w:color w:val="777979"/>
          <w:spacing w:val="0"/>
          <w:w w:val="100"/>
          <w:i/>
        </w:rPr>
      </w:r>
      <w:r>
        <w:rPr>
          <w:rFonts w:ascii="Arial" w:hAnsi="Arial" w:cs="Arial" w:eastAsia="Arial"/>
          <w:sz w:val="19"/>
          <w:szCs w:val="19"/>
          <w:color w:val="484949"/>
          <w:spacing w:val="0"/>
          <w:w w:val="110"/>
        </w:rPr>
        <w:t>"</w:t>
      </w:r>
      <w:r>
        <w:rPr>
          <w:rFonts w:ascii="Arial" w:hAnsi="Arial" w:cs="Arial" w:eastAsia="Arial"/>
          <w:sz w:val="19"/>
          <w:szCs w:val="19"/>
          <w:color w:val="484949"/>
          <w:spacing w:val="-51"/>
          <w:w w:val="110"/>
        </w:rPr>
        <w:t>"</w:t>
      </w:r>
      <w:r>
        <w:rPr>
          <w:rFonts w:ascii="Arial" w:hAnsi="Arial" w:cs="Arial" w:eastAsia="Arial"/>
          <w:sz w:val="19"/>
          <w:szCs w:val="19"/>
          <w:color w:val="5E6060"/>
          <w:spacing w:val="0"/>
          <w:w w:val="69"/>
        </w:rPr>
        <w:t>...</w:t>
      </w:r>
      <w:r>
        <w:rPr>
          <w:rFonts w:ascii="Arial" w:hAnsi="Arial" w:cs="Arial" w:eastAsia="Arial"/>
          <w:sz w:val="19"/>
          <w:szCs w:val="19"/>
          <w:color w:val="5E6060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color w:val="878989"/>
          <w:spacing w:val="-14"/>
          <w:w w:val="75"/>
        </w:rPr>
        <w:t>.</w:t>
      </w:r>
      <w:r>
        <w:rPr>
          <w:rFonts w:ascii="Arial" w:hAnsi="Arial" w:cs="Arial" w:eastAsia="Arial"/>
          <w:sz w:val="19"/>
          <w:szCs w:val="19"/>
          <w:color w:val="878989"/>
          <w:spacing w:val="-30"/>
          <w:w w:val="84"/>
        </w:rPr>
        <w:t>-</w:t>
      </w:r>
      <w:r>
        <w:rPr>
          <w:rFonts w:ascii="Arial" w:hAnsi="Arial" w:cs="Arial" w:eastAsia="Arial"/>
          <w:sz w:val="19"/>
          <w:szCs w:val="19"/>
          <w:color w:val="BABCBD"/>
          <w:spacing w:val="0"/>
          <w:w w:val="76"/>
        </w:rPr>
        <w:t>·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40"/>
          <w:cols w:num="2" w:equalWidth="0">
            <w:col w:w="6540" w:space="2107"/>
            <w:col w:w="3213"/>
          </w:cols>
        </w:sectPr>
      </w:pPr>
      <w:rPr/>
    </w:p>
    <w:p>
      <w:pPr>
        <w:spacing w:before="0" w:after="0" w:line="421" w:lineRule="exact"/>
        <w:ind w:left="778" w:right="-2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878989"/>
          <w:w w:val="53"/>
          <w:position w:val="11"/>
        </w:rPr>
        <w:t>..</w:t>
      </w:r>
      <w:r>
        <w:rPr>
          <w:rFonts w:ascii="Times New Roman" w:hAnsi="Times New Roman" w:cs="Times New Roman" w:eastAsia="Times New Roman"/>
          <w:sz w:val="22"/>
          <w:szCs w:val="22"/>
          <w:color w:val="878989"/>
          <w:spacing w:val="-37"/>
          <w:w w:val="53"/>
          <w:shadow/>
          <w:position w:val="11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878989"/>
          <w:spacing w:val="-37"/>
          <w:w w:val="53"/>
          <w:shadow/>
          <w:position w:val="11"/>
        </w:rPr>
      </w:r>
      <w:r>
        <w:rPr>
          <w:rFonts w:ascii="Times New Roman" w:hAnsi="Times New Roman" w:cs="Times New Roman" w:eastAsia="Times New Roman"/>
          <w:sz w:val="22"/>
          <w:szCs w:val="22"/>
          <w:color w:val="878989"/>
          <w:spacing w:val="-37"/>
          <w:w w:val="53"/>
          <w:position w:val="11"/>
        </w:rPr>
      </w:r>
      <w:r>
        <w:rPr>
          <w:rFonts w:ascii="Times New Roman" w:hAnsi="Times New Roman" w:cs="Times New Roman" w:eastAsia="Times New Roman"/>
          <w:sz w:val="22"/>
          <w:szCs w:val="22"/>
          <w:color w:val="878989"/>
          <w:spacing w:val="-37"/>
          <w:w w:val="53"/>
          <w:position w:val="11"/>
        </w:rPr>
      </w:r>
      <w:r>
        <w:rPr>
          <w:rFonts w:ascii="Times New Roman" w:hAnsi="Times New Roman" w:cs="Times New Roman" w:eastAsia="Times New Roman"/>
          <w:sz w:val="24"/>
          <w:szCs w:val="24"/>
          <w:color w:val="959799"/>
          <w:spacing w:val="-14"/>
          <w:w w:val="51"/>
          <w:position w:val="19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color w:val="878989"/>
          <w:spacing w:val="-29"/>
          <w:w w:val="53"/>
          <w:position w:val="1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959799"/>
          <w:spacing w:val="-17"/>
          <w:w w:val="52"/>
          <w:position w:val="19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878989"/>
          <w:spacing w:val="0"/>
          <w:w w:val="53"/>
          <w:position w:val="11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878989"/>
          <w:spacing w:val="0"/>
          <w:w w:val="100"/>
          <w:position w:val="11"/>
        </w:rPr>
        <w:tab/>
      </w:r>
      <w:r>
        <w:rPr>
          <w:rFonts w:ascii="Times New Roman" w:hAnsi="Times New Roman" w:cs="Times New Roman" w:eastAsia="Times New Roman"/>
          <w:sz w:val="22"/>
          <w:szCs w:val="22"/>
          <w:color w:val="878989"/>
          <w:spacing w:val="0"/>
          <w:w w:val="100"/>
          <w:position w:val="11"/>
        </w:rPr>
      </w:r>
      <w:r>
        <w:rPr>
          <w:rFonts w:ascii="Times New Roman" w:hAnsi="Times New Roman" w:cs="Times New Roman" w:eastAsia="Times New Roman"/>
          <w:sz w:val="27"/>
          <w:szCs w:val="27"/>
          <w:color w:val="959799"/>
          <w:spacing w:val="0"/>
          <w:w w:val="116"/>
          <w:position w:val="-3"/>
        </w:rPr>
        <w:t>ErgünKAYA</w:t>
      </w:r>
      <w:r>
        <w:rPr>
          <w:rFonts w:ascii="Times New Roman" w:hAnsi="Times New Roman" w:cs="Times New Roman" w:eastAsia="Times New Roman"/>
          <w:sz w:val="27"/>
          <w:szCs w:val="27"/>
          <w:color w:val="000000"/>
          <w:spacing w:val="0"/>
          <w:w w:val="100"/>
          <w:position w:val="0"/>
        </w:rPr>
      </w:r>
    </w:p>
    <w:p>
      <w:pPr>
        <w:spacing w:before="0" w:after="0" w:line="217" w:lineRule="exact"/>
        <w:ind w:left="1145" w:right="-74"/>
        <w:jc w:val="left"/>
        <w:tabs>
          <w:tab w:pos="2480" w:val="left"/>
        </w:tabs>
        <w:rPr>
          <w:rFonts w:ascii="Arial" w:hAnsi="Arial" w:cs="Arial" w:eastAsia="Arial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CACCC8"/>
          <w:spacing w:val="0"/>
          <w:w w:val="69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color w:val="CACCC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color w:val="CACCC8"/>
          <w:spacing w:val="0"/>
          <w:w w:val="100"/>
        </w:rPr>
      </w:r>
      <w:r>
        <w:rPr>
          <w:rFonts w:ascii="Arial" w:hAnsi="Arial" w:cs="Arial" w:eastAsia="Arial"/>
          <w:sz w:val="23"/>
          <w:szCs w:val="23"/>
          <w:color w:val="5E6060"/>
          <w:spacing w:val="-16"/>
          <w:w w:val="131"/>
          <w:position w:val="-3"/>
        </w:rPr>
        <w:t>I</w:t>
      </w:r>
      <w:r>
        <w:rPr>
          <w:rFonts w:ascii="Arial" w:hAnsi="Arial" w:cs="Arial" w:eastAsia="Arial"/>
          <w:sz w:val="23"/>
          <w:szCs w:val="23"/>
          <w:color w:val="878989"/>
          <w:spacing w:val="0"/>
          <w:w w:val="82"/>
          <w:position w:val="-3"/>
        </w:rPr>
        <w:t>tfaiy</w:t>
      </w:r>
      <w:r>
        <w:rPr>
          <w:rFonts w:ascii="Arial" w:hAnsi="Arial" w:cs="Arial" w:eastAsia="Arial"/>
          <w:sz w:val="23"/>
          <w:szCs w:val="23"/>
          <w:color w:val="878989"/>
          <w:spacing w:val="0"/>
          <w:w w:val="83"/>
          <w:position w:val="-3"/>
        </w:rPr>
        <w:t>e</w:t>
      </w:r>
      <w:r>
        <w:rPr>
          <w:rFonts w:ascii="Arial" w:hAnsi="Arial" w:cs="Arial" w:eastAsia="Arial"/>
          <w:sz w:val="23"/>
          <w:szCs w:val="23"/>
          <w:color w:val="878989"/>
          <w:spacing w:val="-25"/>
          <w:w w:val="100"/>
          <w:position w:val="-3"/>
        </w:rPr>
        <w:t> </w:t>
      </w:r>
      <w:r>
        <w:rPr>
          <w:rFonts w:ascii="Arial" w:hAnsi="Arial" w:cs="Arial" w:eastAsia="Arial"/>
          <w:sz w:val="23"/>
          <w:szCs w:val="23"/>
          <w:color w:val="878989"/>
          <w:spacing w:val="0"/>
          <w:w w:val="76"/>
          <w:position w:val="-3"/>
        </w:rPr>
        <w:t>Güne</w:t>
      </w:r>
      <w:r>
        <w:rPr>
          <w:rFonts w:ascii="Arial" w:hAnsi="Arial" w:cs="Arial" w:eastAsia="Arial"/>
          <w:sz w:val="23"/>
          <w:szCs w:val="23"/>
          <w:color w:val="878989"/>
          <w:spacing w:val="0"/>
          <w:w w:val="76"/>
          <w:position w:val="-3"/>
        </w:rPr>
        <w:t>y</w:t>
      </w:r>
      <w:r>
        <w:rPr>
          <w:rFonts w:ascii="Arial" w:hAnsi="Arial" w:cs="Arial" w:eastAsia="Arial"/>
          <w:sz w:val="23"/>
          <w:szCs w:val="23"/>
          <w:color w:val="878989"/>
          <w:spacing w:val="0"/>
          <w:w w:val="76"/>
          <w:position w:val="-3"/>
        </w:rPr>
        <w:t> </w:t>
      </w:r>
      <w:r>
        <w:rPr>
          <w:rFonts w:ascii="Arial" w:hAnsi="Arial" w:cs="Arial" w:eastAsia="Arial"/>
          <w:sz w:val="23"/>
          <w:szCs w:val="23"/>
          <w:color w:val="777979"/>
          <w:spacing w:val="0"/>
          <w:w w:val="78"/>
          <w:position w:val="-3"/>
        </w:rPr>
        <w:t>B</w:t>
      </w:r>
      <w:r>
        <w:rPr>
          <w:rFonts w:ascii="Arial" w:hAnsi="Arial" w:cs="Arial" w:eastAsia="Arial"/>
          <w:sz w:val="23"/>
          <w:szCs w:val="23"/>
          <w:color w:val="777979"/>
          <w:spacing w:val="-5"/>
          <w:w w:val="79"/>
          <w:position w:val="-3"/>
        </w:rPr>
        <w:t>ö</w:t>
      </w:r>
      <w:r>
        <w:rPr>
          <w:rFonts w:ascii="Arial" w:hAnsi="Arial" w:cs="Arial" w:eastAsia="Arial"/>
          <w:sz w:val="23"/>
          <w:szCs w:val="23"/>
          <w:color w:val="5E6060"/>
          <w:spacing w:val="-13"/>
          <w:w w:val="142"/>
          <w:position w:val="-3"/>
        </w:rPr>
        <w:t>l</w:t>
      </w:r>
      <w:r>
        <w:rPr>
          <w:rFonts w:ascii="Arial" w:hAnsi="Arial" w:cs="Arial" w:eastAsia="Arial"/>
          <w:sz w:val="23"/>
          <w:szCs w:val="23"/>
          <w:color w:val="878989"/>
          <w:spacing w:val="0"/>
          <w:w w:val="78"/>
          <w:position w:val="-3"/>
        </w:rPr>
        <w:t>ge</w:t>
      </w:r>
      <w:r>
        <w:rPr>
          <w:rFonts w:ascii="Arial" w:hAnsi="Arial" w:cs="Arial" w:eastAsia="Arial"/>
          <w:sz w:val="23"/>
          <w:szCs w:val="23"/>
          <w:color w:val="878989"/>
          <w:spacing w:val="-27"/>
          <w:w w:val="100"/>
          <w:position w:val="-3"/>
        </w:rPr>
        <w:t> </w:t>
      </w:r>
      <w:r>
        <w:rPr>
          <w:rFonts w:ascii="Arial" w:hAnsi="Arial" w:cs="Arial" w:eastAsia="Arial"/>
          <w:sz w:val="23"/>
          <w:szCs w:val="23"/>
          <w:color w:val="777979"/>
          <w:spacing w:val="-7"/>
          <w:w w:val="78"/>
          <w:position w:val="-3"/>
        </w:rPr>
        <w:t>A</w:t>
      </w:r>
      <w:r>
        <w:rPr>
          <w:rFonts w:ascii="Arial" w:hAnsi="Arial" w:cs="Arial" w:eastAsia="Arial"/>
          <w:sz w:val="23"/>
          <w:szCs w:val="23"/>
          <w:color w:val="5E6060"/>
          <w:spacing w:val="0"/>
          <w:w w:val="88"/>
          <w:position w:val="-3"/>
        </w:rPr>
        <w:t>m</w:t>
      </w:r>
      <w:r>
        <w:rPr>
          <w:rFonts w:ascii="Arial" w:hAnsi="Arial" w:cs="Arial" w:eastAsia="Arial"/>
          <w:sz w:val="23"/>
          <w:szCs w:val="23"/>
          <w:color w:val="5E6060"/>
          <w:spacing w:val="-33"/>
          <w:w w:val="88"/>
          <w:position w:val="-3"/>
        </w:rPr>
        <w:t>i</w:t>
      </w:r>
      <w:r>
        <w:rPr>
          <w:rFonts w:ascii="Arial" w:hAnsi="Arial" w:cs="Arial" w:eastAsia="Arial"/>
          <w:sz w:val="23"/>
          <w:szCs w:val="23"/>
          <w:color w:val="878989"/>
          <w:spacing w:val="0"/>
          <w:w w:val="96"/>
          <w:position w:val="-3"/>
        </w:rPr>
        <w:t>ri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  <w:position w:val="0"/>
        </w:rPr>
      </w:r>
    </w:p>
    <w:p>
      <w:pPr>
        <w:spacing w:before="0" w:after="0" w:line="5" w:lineRule="exact"/>
        <w:ind w:left="115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0"/>
          <w:szCs w:val="10"/>
          <w:color w:val="BABCBD"/>
          <w:spacing w:val="-40"/>
          <w:w w:val="55"/>
          <w:position w:val="-4"/>
        </w:rPr>
        <w:t>1</w:t>
      </w:r>
      <w:r>
        <w:rPr>
          <w:rFonts w:ascii="Arial" w:hAnsi="Arial" w:cs="Arial" w:eastAsia="Arial"/>
          <w:sz w:val="20"/>
          <w:szCs w:val="20"/>
          <w:color w:val="BABCBD"/>
          <w:spacing w:val="0"/>
          <w:w w:val="81"/>
          <w:position w:val="-15"/>
        </w:rPr>
        <w:t>ı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67" w:lineRule="atLeast"/>
        <w:ind w:right="-20"/>
        <w:jc w:val="left"/>
        <w:tabs>
          <w:tab w:pos="44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itfa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1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E606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84949"/>
          <w:spacing w:val="-4"/>
          <w:w w:val="106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878989"/>
          <w:spacing w:val="0"/>
          <w:w w:val="100"/>
        </w:rPr>
        <w:t>öfö</w:t>
      </w:r>
      <w:r>
        <w:rPr>
          <w:rFonts w:ascii="Times New Roman" w:hAnsi="Times New Roman" w:cs="Times New Roman" w:eastAsia="Times New Roman"/>
          <w:sz w:val="20"/>
          <w:szCs w:val="20"/>
          <w:color w:val="878989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>rü</w:t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131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color w:val="5E6060"/>
          <w:spacing w:val="0"/>
          <w:w w:val="59"/>
          <w:position w:val="-3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color w:val="5E6060"/>
          <w:spacing w:val="-2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777979"/>
          <w:spacing w:val="0"/>
          <w:w w:val="217"/>
          <w:position w:val="-3"/>
        </w:rPr>
        <w:t>$:</w:t>
      </w:r>
      <w:r>
        <w:rPr>
          <w:rFonts w:ascii="Times New Roman" w:hAnsi="Times New Roman" w:cs="Times New Roman" w:eastAsia="Times New Roman"/>
          <w:sz w:val="22"/>
          <w:szCs w:val="22"/>
          <w:color w:val="777979"/>
          <w:spacing w:val="-45"/>
          <w:w w:val="217"/>
          <w:position w:val="-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A8A8AC"/>
          <w:spacing w:val="0"/>
          <w:w w:val="100"/>
          <w:position w:val="-3"/>
        </w:rPr>
        <w:t>·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149" w:lineRule="exact"/>
        <w:ind w:left="4229" w:right="2235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5E6060"/>
          <w:spacing w:val="0"/>
          <w:w w:val="98"/>
          <w:i/>
          <w:position w:val="1"/>
        </w:rPr>
        <w:t>4'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84" w:after="0" w:line="240" w:lineRule="auto"/>
        <w:ind w:left="4133" w:right="-20"/>
        <w:jc w:val="left"/>
        <w:tabs>
          <w:tab w:pos="496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5E6060"/>
          <w:spacing w:val="0"/>
          <w:w w:val="267"/>
        </w:rPr>
        <w:t>'</w:t>
      </w:r>
      <w:r>
        <w:rPr>
          <w:rFonts w:ascii="Arial" w:hAnsi="Arial" w:cs="Arial" w:eastAsia="Arial"/>
          <w:sz w:val="16"/>
          <w:szCs w:val="16"/>
          <w:color w:val="5E6060"/>
          <w:spacing w:val="0"/>
          <w:w w:val="267"/>
        </w:rPr>
        <w:t>·</w:t>
      </w:r>
      <w:r>
        <w:rPr>
          <w:rFonts w:ascii="Arial" w:hAnsi="Arial" w:cs="Arial" w:eastAsia="Arial"/>
          <w:sz w:val="16"/>
          <w:szCs w:val="16"/>
          <w:color w:val="5E6060"/>
          <w:spacing w:val="-80"/>
          <w:w w:val="267"/>
        </w:rPr>
        <w:t> </w:t>
      </w:r>
      <w:r>
        <w:rPr>
          <w:rFonts w:ascii="Arial" w:hAnsi="Arial" w:cs="Arial" w:eastAsia="Arial"/>
          <w:sz w:val="16"/>
          <w:szCs w:val="16"/>
          <w:color w:val="5E6060"/>
          <w:spacing w:val="-23"/>
          <w:w w:val="124"/>
        </w:rPr>
        <w:t>t</w:t>
      </w:r>
      <w:r>
        <w:rPr>
          <w:rFonts w:ascii="Arial" w:hAnsi="Arial" w:cs="Arial" w:eastAsia="Arial"/>
          <w:sz w:val="16"/>
          <w:szCs w:val="16"/>
          <w:color w:val="878989"/>
          <w:spacing w:val="0"/>
          <w:w w:val="254"/>
        </w:rPr>
        <w:t>;</w:t>
      </w:r>
      <w:r>
        <w:rPr>
          <w:rFonts w:ascii="Arial" w:hAnsi="Arial" w:cs="Arial" w:eastAsia="Arial"/>
          <w:sz w:val="16"/>
          <w:szCs w:val="16"/>
          <w:color w:val="878989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color w:val="878989"/>
          <w:spacing w:val="0"/>
          <w:w w:val="100"/>
        </w:rPr>
      </w:r>
      <w:r>
        <w:rPr>
          <w:rFonts w:ascii="Times New Roman" w:hAnsi="Times New Roman" w:cs="Times New Roman" w:eastAsia="Times New Roman"/>
          <w:sz w:val="12"/>
          <w:szCs w:val="12"/>
          <w:color w:val="5E6060"/>
          <w:spacing w:val="0"/>
          <w:w w:val="81"/>
        </w:rPr>
        <w:t>{4</w:t>
      </w:r>
      <w:r>
        <w:rPr>
          <w:rFonts w:ascii="Times New Roman" w:hAnsi="Times New Roman" w:cs="Times New Roman" w:eastAsia="Times New Roman"/>
          <w:sz w:val="12"/>
          <w:szCs w:val="12"/>
          <w:color w:val="5E6060"/>
          <w:spacing w:val="24"/>
          <w:w w:val="81"/>
        </w:rPr>
        <w:t> </w:t>
      </w:r>
      <w:r>
        <w:rPr>
          <w:rFonts w:ascii="Arial" w:hAnsi="Arial" w:cs="Arial" w:eastAsia="Arial"/>
          <w:sz w:val="16"/>
          <w:szCs w:val="16"/>
          <w:color w:val="5E6060"/>
          <w:spacing w:val="0"/>
          <w:w w:val="127"/>
          <w:i/>
        </w:rPr>
        <w:t>"'l&gt;</w:t>
      </w:r>
      <w:r>
        <w:rPr>
          <w:rFonts w:ascii="Arial" w:hAnsi="Arial" w:cs="Arial" w:eastAsia="Arial"/>
          <w:sz w:val="16"/>
          <w:szCs w:val="16"/>
          <w:color w:val="5E6060"/>
          <w:spacing w:val="-3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color w:val="777979"/>
          <w:spacing w:val="0"/>
          <w:w w:val="45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40"/>
          <w:cols w:num="2" w:equalWidth="0">
            <w:col w:w="4542" w:space="628"/>
            <w:col w:w="6690"/>
          </w:cols>
        </w:sectPr>
      </w:pPr>
      <w:rPr/>
    </w:p>
    <w:p>
      <w:pPr>
        <w:spacing w:before="0" w:after="0" w:line="613" w:lineRule="exact"/>
        <w:ind w:left="1145" w:right="-20"/>
        <w:jc w:val="left"/>
        <w:tabs>
          <w:tab w:pos="3240" w:val="left"/>
        </w:tabs>
        <w:rPr>
          <w:rFonts w:ascii="Times New Roman" w:hAnsi="Times New Roman" w:cs="Times New Roman" w:eastAsia="Times New Roman"/>
          <w:sz w:val="60"/>
          <w:szCs w:val="60"/>
        </w:rPr>
      </w:pPr>
      <w:rPr/>
      <w:r>
        <w:rPr/>
        <w:pict>
          <v:group style="position:absolute;margin-left:4.68pt;margin-top:1.8pt;width:1.44pt;height:205.919994pt;mso-position-horizontal-relative:page;mso-position-vertical-relative:page;z-index:-7582" coordorigin="94,36" coordsize="29,4118">
            <v:group style="position:absolute;left:115;top:43;width:2;height:4104" coordorigin="115,43" coordsize="2,4104">
              <v:shape style="position:absolute;left:115;top:43;width:2;height:4104" coordorigin="115,43" coordsize="0,4104" path="m115,4147l115,43e" filled="f" stroked="t" strokeweight=".72pt" strokecolor="#C3C3BF">
                <v:path arrowok="t"/>
              </v:shape>
            </v:group>
            <v:group style="position:absolute;left:101;top:778;width:2;height:1807" coordorigin="101,778" coordsize="2,1807">
              <v:shape style="position:absolute;left:101;top:778;width:2;height:1807" coordorigin="101,778" coordsize="0,1807" path="m101,2585l101,778e" filled="f" stroked="t" strokeweight=".72pt" strokecolor="#C8C8C3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8pt;margin-top:29.159998pt;width:568.799986pt;height:775.619978pt;mso-position-horizontal-relative:page;mso-position-vertical-relative:page;z-index:-7579" coordorigin="360,583" coordsize="11376,15512">
            <v:group style="position:absolute;left:396;top:605;width:5846;height:2" coordorigin="396,605" coordsize="5846,2">
              <v:shape style="position:absolute;left:396;top:605;width:5846;height:2" coordorigin="396,605" coordsize="5846,0" path="m396,605l6242,605e" filled="f" stroked="t" strokeweight=".72pt" strokecolor="#3F3F3F">
                <v:path arrowok="t"/>
              </v:shape>
            </v:group>
            <v:group style="position:absolute;left:2419;top:598;width:2;height:533" coordorigin="2419,598" coordsize="2,533">
              <v:shape style="position:absolute;left:2419;top:598;width:2;height:533" coordorigin="2419,598" coordsize="0,533" path="m2419,1130l2419,598e" filled="f" stroked="t" strokeweight=".36pt" strokecolor="#444444">
                <v:path arrowok="t"/>
              </v:shape>
            </v:group>
            <v:group style="position:absolute;left:2837;top:612;width:7632;height:2" coordorigin="2837,612" coordsize="7632,2">
              <v:shape style="position:absolute;left:2837;top:612;width:7632;height:2" coordorigin="2837,612" coordsize="7632,0" path="m2837,612l10469,612e" filled="f" stroked="t" strokeweight=".72pt" strokecolor="#383838">
                <v:path arrowok="t"/>
              </v:shape>
            </v:group>
            <v:group style="position:absolute;left:3751;top:623;width:7970;height:2" coordorigin="3751,623" coordsize="7970,2">
              <v:shape style="position:absolute;left:3751;top:623;width:7970;height:2" coordorigin="3751,623" coordsize="7970,0" path="m3751,623l11722,623e" filled="f" stroked="t" strokeweight=".72pt" strokecolor="#383838">
                <v:path arrowok="t"/>
              </v:shape>
            </v:group>
            <v:group style="position:absolute;left:2844;top:634;width:8878;height:2" coordorigin="2844,634" coordsize="8878,2">
              <v:shape style="position:absolute;left:2844;top:634;width:8878;height:2" coordorigin="2844,634" coordsize="8878,0" path="m2844,634l11722,634e" filled="f" stroked="t" strokeweight=".36pt" strokecolor="#343838">
                <v:path arrowok="t"/>
              </v:shape>
            </v:group>
            <v:group style="position:absolute;left:9238;top:626;width:2;height:1534" coordorigin="9238,626" coordsize="2,1534">
              <v:shape style="position:absolute;left:9238;top:626;width:2;height:1534" coordorigin="9238,626" coordsize="0,1534" path="m9238,2160l9238,626e" filled="f" stroked="t" strokeweight=".72pt" strokecolor="#3F3F3F">
                <v:path arrowok="t"/>
              </v:shape>
            </v:group>
            <v:group style="position:absolute;left:396;top:590;width:2;height:1188" coordorigin="396,590" coordsize="2,1188">
              <v:shape style="position:absolute;left:396;top:590;width:2;height:1188" coordorigin="396,590" coordsize="0,1188" path="m396,1778l396,590e" filled="f" stroked="t" strokeweight=".36pt" strokecolor="#909090">
                <v:path arrowok="t"/>
              </v:shape>
            </v:group>
            <v:group style="position:absolute;left:2452;top:1080;width:2;height:1051" coordorigin="2452,1080" coordsize="2,1051">
              <v:shape style="position:absolute;left:2452;top:1080;width:2;height:1051" coordorigin="2452,1080" coordsize="0,1051" path="m2452,2131l2452,1080e" filled="f" stroked="t" strokeweight=".72pt" strokecolor="#4B4B4B">
                <v:path arrowok="t"/>
              </v:shape>
            </v:group>
            <v:group style="position:absolute;left:389;top:2120;width:2182;height:2" coordorigin="389,2120" coordsize="2182,2">
              <v:shape style="position:absolute;left:389;top:2120;width:2182;height:2" coordorigin="389,2120" coordsize="2182,0" path="m389,2120l2570,2120e" filled="f" stroked="t" strokeweight=".72pt" strokecolor="#343434">
                <v:path arrowok="t"/>
              </v:shape>
            </v:group>
            <v:group style="position:absolute;left:2462;top:2138;width:5983;height:2" coordorigin="2462,2138" coordsize="5983,2">
              <v:shape style="position:absolute;left:2462;top:2138;width:5983;height:2" coordorigin="2462,2138" coordsize="5983,0" path="m2462,2138l8446,2138e" filled="f" stroked="t" strokeweight=".72pt" strokecolor="#383B3B">
                <v:path arrowok="t"/>
              </v:shape>
            </v:group>
            <v:group style="position:absolute;left:6034;top:2149;width:4622;height:2" coordorigin="6034,2149" coordsize="4622,2">
              <v:shape style="position:absolute;left:6034;top:2149;width:4622;height:2" coordorigin="6034,2149" coordsize="4622,0" path="m6034,2149l10656,2149e" filled="f" stroked="t" strokeweight=".72pt" strokecolor="#383B3B">
                <v:path arrowok="t"/>
              </v:shape>
            </v:group>
            <v:group style="position:absolute;left:10361;top:2160;width:1361;height:2" coordorigin="10361,2160" coordsize="1361,2">
              <v:shape style="position:absolute;left:10361;top:2160;width:1361;height:2" coordorigin="10361,2160" coordsize="1361,0" path="m10361,2160l11722,2160e" filled="f" stroked="t" strokeweight=".72pt" strokecolor="#383B3B">
                <v:path arrowok="t"/>
              </v:shape>
            </v:group>
            <v:group style="position:absolute;left:389;top:2362;width:2506;height:2" coordorigin="389,2362" coordsize="2506,2">
              <v:shape style="position:absolute;left:389;top:2362;width:2506;height:2" coordorigin="389,2362" coordsize="2506,0" path="m389,2362l2894,2362e" filled="f" stroked="t" strokeweight=".72pt" strokecolor="#343834">
                <v:path arrowok="t"/>
              </v:shape>
            </v:group>
            <v:group style="position:absolute;left:2736;top:2372;width:3017;height:2" coordorigin="2736,2372" coordsize="3017,2">
              <v:shape style="position:absolute;left:2736;top:2372;width:3017;height:2" coordorigin="2736,2372" coordsize="3017,0" path="m2736,2372l5753,2372e" filled="f" stroked="t" strokeweight=".72pt" strokecolor="#3B3B3B">
                <v:path arrowok="t"/>
              </v:shape>
            </v:group>
            <v:group style="position:absolute;left:5688;top:2390;width:6034;height:2" coordorigin="5688,2390" coordsize="6034,2">
              <v:shape style="position:absolute;left:5688;top:2390;width:6034;height:2" coordorigin="5688,2390" coordsize="6034,0" path="m5688,2390l11722,2390e" filled="f" stroked="t" strokeweight=".72pt" strokecolor="#383B3B">
                <v:path arrowok="t"/>
              </v:shape>
            </v:group>
            <v:group style="position:absolute;left:382;top:2603;width:2909;height:2" coordorigin="382,2603" coordsize="2909,2">
              <v:shape style="position:absolute;left:382;top:2603;width:2909;height:2" coordorigin="382,2603" coordsize="2909,0" path="m382,2603l3290,2603e" filled="f" stroked="t" strokeweight=".72pt" strokecolor="#3B3F3F">
                <v:path arrowok="t"/>
              </v:shape>
            </v:group>
            <v:group style="position:absolute;left:392;top:590;width:2;height:2052" coordorigin="392,590" coordsize="2,2052">
              <v:shape style="position:absolute;left:392;top:590;width:2;height:2052" coordorigin="392,590" coordsize="0,2052" path="m392,2642l392,590e" filled="f" stroked="t" strokeweight=".72pt" strokecolor="#676767">
                <v:path arrowok="t"/>
              </v:shape>
            </v:group>
            <v:group style="position:absolute;left:2837;top:2617;width:5587;height:2" coordorigin="2837,2617" coordsize="5587,2">
              <v:shape style="position:absolute;left:2837;top:2617;width:5587;height:2" coordorigin="2837,2617" coordsize="5587,0" path="m2837,2617l8424,2617e" filled="f" stroked="t" strokeweight=".72pt" strokecolor="#383B3B">
                <v:path arrowok="t"/>
              </v:shape>
            </v:group>
            <v:group style="position:absolute;left:8330;top:2632;width:3391;height:2" coordorigin="8330,2632" coordsize="3391,2">
              <v:shape style="position:absolute;left:8330;top:2632;width:3391;height:2" coordorigin="8330,2632" coordsize="3391,0" path="m8330,2632l11722,2632e" filled="f" stroked="t" strokeweight=".72pt" strokecolor="#343834">
                <v:path arrowok="t"/>
              </v:shape>
            </v:group>
            <v:group style="position:absolute;left:382;top:2844;width:4918;height:2" coordorigin="382,2844" coordsize="4918,2">
              <v:shape style="position:absolute;left:382;top:2844;width:4918;height:2" coordorigin="382,2844" coordsize="4918,0" path="m382,2844l5299,2844e" filled="f" stroked="t" strokeweight=".72pt" strokecolor="#3F3F3F">
                <v:path arrowok="t"/>
              </v:shape>
            </v:group>
            <v:group style="position:absolute;left:3665;top:2858;width:5479;height:2" coordorigin="3665,2858" coordsize="5479,2">
              <v:shape style="position:absolute;left:3665;top:2858;width:5479;height:2" coordorigin="3665,2858" coordsize="5479,0" path="m3665,2858l9144,2858e" filled="f" stroked="t" strokeweight=".72pt" strokecolor="#343838">
                <v:path arrowok="t"/>
              </v:shape>
            </v:group>
            <v:group style="position:absolute;left:9079;top:2862;width:180;height:2" coordorigin="9079,2862" coordsize="180,2">
              <v:shape style="position:absolute;left:9079;top:2862;width:180;height:2" coordorigin="9079,2862" coordsize="180,0" path="m9079,2862l9259,2862e" filled="f" stroked="t" strokeweight=".36pt" strokecolor="#2B2F2B">
                <v:path arrowok="t"/>
              </v:shape>
            </v:group>
            <v:group style="position:absolute;left:9194;top:2866;width:2520;height:2" coordorigin="9194,2866" coordsize="2520,2">
              <v:shape style="position:absolute;left:9194;top:2866;width:2520;height:2" coordorigin="9194,2866" coordsize="2520,0" path="m9194,2866l11714,2866e" filled="f" stroked="t" strokeweight=".72pt" strokecolor="#3B3F3F">
                <v:path arrowok="t"/>
              </v:shape>
            </v:group>
            <v:group style="position:absolute;left:382;top:3082;width:1382;height:2" coordorigin="382,3082" coordsize="1382,2">
              <v:shape style="position:absolute;left:382;top:3082;width:1382;height:2" coordorigin="382,3082" coordsize="1382,0" path="m382,3082l1764,3082e" filled="f" stroked="t" strokeweight=".72pt" strokecolor="#343434">
                <v:path arrowok="t"/>
              </v:shape>
            </v:group>
            <v:group style="position:absolute;left:1699;top:3096;width:9144;height:2" coordorigin="1699,3096" coordsize="9144,2">
              <v:shape style="position:absolute;left:1699;top:3096;width:9144;height:2" coordorigin="1699,3096" coordsize="9144,0" path="m1699,3096l10843,3096e" filled="f" stroked="t" strokeweight=".72pt" strokecolor="#3B3B3B">
                <v:path arrowok="t"/>
              </v:shape>
            </v:group>
            <v:group style="position:absolute;left:7006;top:3100;width:1418;height:2" coordorigin="7006,3100" coordsize="1418,2">
              <v:shape style="position:absolute;left:7006;top:3100;width:1418;height:2" coordorigin="7006,3100" coordsize="1418,0" path="m7006,3100l8424,3100e" filled="f" stroked="t" strokeweight="1.08pt" strokecolor="#4F4F4F">
                <v:path arrowok="t"/>
              </v:shape>
            </v:group>
            <v:group style="position:absolute;left:2801;top:3107;width:8914;height:2" coordorigin="2801,3107" coordsize="8914,2">
              <v:shape style="position:absolute;left:2801;top:3107;width:8914;height:2" coordorigin="2801,3107" coordsize="8914,0" path="m2801,3107l11714,3107e" filled="f" stroked="t" strokeweight=".72pt" strokecolor="#383B3B">
                <v:path arrowok="t"/>
              </v:shape>
            </v:group>
            <v:group style="position:absolute;left:11714;top:634;width:2;height:15386" coordorigin="11714,634" coordsize="2,15386">
              <v:shape style="position:absolute;left:11714;top:634;width:2;height:15386" coordorigin="11714,634" coordsize="0,15386" path="m11714,16020l11714,634e" filled="f" stroked="t" strokeweight=".72pt" strokecolor="#383838">
                <v:path arrowok="t"/>
              </v:shape>
            </v:group>
            <v:group style="position:absolute;left:382;top:3330;width:5371;height:2" coordorigin="382,3330" coordsize="5371,2">
              <v:shape style="position:absolute;left:382;top:3330;width:5371;height:2" coordorigin="382,3330" coordsize="5371,0" path="m382,3330l5753,3330e" filled="f" stroked="t" strokeweight=".72pt" strokecolor="#383B3B">
                <v:path arrowok="t"/>
              </v:shape>
            </v:group>
            <v:group style="position:absolute;left:5688;top:3348;width:6026;height:2" coordorigin="5688,3348" coordsize="6026,2">
              <v:shape style="position:absolute;left:5688;top:3348;width:6026;height:2" coordorigin="5688,3348" coordsize="6026,0" path="m5688,3348l11714,3348e" filled="f" stroked="t" strokeweight=".72pt" strokecolor="#383B3B">
                <v:path arrowok="t"/>
              </v:shape>
            </v:group>
            <v:group style="position:absolute;left:3787;top:3312;width:2;height:245" coordorigin="3787,3312" coordsize="2,245">
              <v:shape style="position:absolute;left:3787;top:3312;width:2;height:245" coordorigin="3787,3312" coordsize="0,245" path="m3787,3557l3787,3312e" filled="f" stroked="t" strokeweight=".36pt" strokecolor="#4F4F4F">
                <v:path arrowok="t"/>
              </v:shape>
            </v:group>
            <v:group style="position:absolute;left:7049;top:3334;width:2;height:749" coordorigin="7049,3334" coordsize="2,749">
              <v:shape style="position:absolute;left:7049;top:3334;width:2;height:749" coordorigin="7049,3334" coordsize="0,749" path="m7049,4082l7049,3334e" filled="f" stroked="t" strokeweight="1.08pt" strokecolor="#444444">
                <v:path arrowok="t"/>
              </v:shape>
            </v:group>
            <v:group style="position:absolute;left:7034;top:3758;width:1361;height:2" coordorigin="7034,3758" coordsize="1361,2">
              <v:shape style="position:absolute;left:7034;top:3758;width:1361;height:2" coordorigin="7034,3758" coordsize="1361,0" path="m7034,3758l8395,3758e" filled="f" stroked="t" strokeweight=".36pt" strokecolor="#4F4F4B">
                <v:path arrowok="t"/>
              </v:shape>
            </v:group>
            <v:group style="position:absolute;left:3787;top:3557;width:2;height:202" coordorigin="3787,3557" coordsize="2,202">
              <v:shape style="position:absolute;left:3787;top:3557;width:2;height:202" coordorigin="3787,3557" coordsize="0,202" path="m3787,3758l3787,3557e" filled="f" stroked="t" strokeweight=".36pt" strokecolor="#000000">
                <v:path arrowok="t"/>
              </v:shape>
            </v:group>
            <v:group style="position:absolute;left:3931;top:3758;width:2412;height:2" coordorigin="3931,3758" coordsize="2412,2">
              <v:shape style="position:absolute;left:3931;top:3758;width:2412;height:2" coordorigin="3931,3758" coordsize="2412,0" path="m3931,3758l6343,3758e" filled="f" stroked="t" strokeweight=".72pt" strokecolor="#3F4444">
                <v:path arrowok="t"/>
              </v:shape>
            </v:group>
            <v:group style="position:absolute;left:6005;top:3758;width:1051;height:2" coordorigin="6005,3758" coordsize="1051,2">
              <v:shape style="position:absolute;left:6005;top:3758;width:1051;height:2" coordorigin="6005,3758" coordsize="1051,0" path="m6005,3758l7056,3758e" filled="f" stroked="t" strokeweight=".72pt" strokecolor="#838783">
                <v:path arrowok="t"/>
              </v:shape>
            </v:group>
            <v:group style="position:absolute;left:8395;top:3758;width:2002;height:2" coordorigin="8395,3758" coordsize="2002,2">
              <v:shape style="position:absolute;left:8395;top:3758;width:2002;height:2" coordorigin="8395,3758" coordsize="2002,0" path="m8395,3758l10397,3758e" filled="f" stroked="t" strokeweight=".36pt" strokecolor="#000000">
                <v:path arrowok="t"/>
              </v:shape>
            </v:group>
            <v:group style="position:absolute;left:10973;top:3726;width:742;height:2" coordorigin="10973,3726" coordsize="742,2">
              <v:shape style="position:absolute;left:10973;top:3726;width:742;height:2" coordorigin="10973,3726" coordsize="742,0" path="m10973,3726l11714,3726e" filled="f" stroked="t" strokeweight=".36pt" strokecolor="#2B2F2F">
                <v:path arrowok="t"/>
              </v:shape>
            </v:group>
            <v:group style="position:absolute;left:382;top:4057;width:3442;height:2" coordorigin="382,4057" coordsize="3442,2">
              <v:shape style="position:absolute;left:382;top:4057;width:3442;height:2" coordorigin="382,4057" coordsize="3442,0" path="m382,4057l3823,4057e" filled="f" stroked="t" strokeweight=".72pt" strokecolor="#3F3F3F">
                <v:path arrowok="t"/>
              </v:shape>
            </v:group>
            <v:group style="position:absolute;left:3787;top:3758;width:2;height:310" coordorigin="3787,3758" coordsize="2,310">
              <v:shape style="position:absolute;left:3787;top:3758;width:2;height:310" coordorigin="3787,3758" coordsize="0,310" path="m3787,4068l3787,3758e" filled="f" stroked="t" strokeweight=".36pt" strokecolor="#3F3F3F">
                <v:path arrowok="t"/>
              </v:shape>
            </v:group>
            <v:group style="position:absolute;left:3924;top:4064;width:1973;height:2" coordorigin="3924,4064" coordsize="1973,2">
              <v:shape style="position:absolute;left:3924;top:4064;width:1973;height:2" coordorigin="3924,4064" coordsize="1973,0" path="m3924,4064l5897,4064e" filled="f" stroked="t" strokeweight="1.44pt" strokecolor="#2F383B">
                <v:path arrowok="t"/>
              </v:shape>
            </v:group>
            <v:group style="position:absolute;left:5688;top:4068;width:1080;height:2" coordorigin="5688,4068" coordsize="1080,2">
              <v:shape style="position:absolute;left:5688;top:4068;width:1080;height:2" coordorigin="5688,4068" coordsize="1080,0" path="m5688,4068l6768,4068e" filled="f" stroked="t" strokeweight="1.08pt" strokecolor="#545B5B">
                <v:path arrowok="t"/>
              </v:shape>
            </v:group>
            <v:group style="position:absolute;left:6703;top:4068;width:2333;height:2" coordorigin="6703,4068" coordsize="2333,2">
              <v:shape style="position:absolute;left:6703;top:4068;width:2333;height:2" coordorigin="6703,4068" coordsize="2333,0" path="m6703,4068l9036,4068e" filled="f" stroked="t" strokeweight="1.44pt" strokecolor="#3B3F3F">
                <v:path arrowok="t"/>
              </v:shape>
            </v:group>
            <v:group style="position:absolute;left:7006;top:4079;width:4709;height:2" coordorigin="7006,4079" coordsize="4709,2">
              <v:shape style="position:absolute;left:7006;top:4079;width:4709;height:2" coordorigin="7006,4079" coordsize="4709,0" path="m7006,4079l11714,4079e" filled="f" stroked="t" strokeweight=".72pt" strokecolor="#383B3B">
                <v:path arrowok="t"/>
              </v:shape>
            </v:group>
            <v:group style="position:absolute;left:382;top:4342;width:4795;height:2" coordorigin="382,4342" coordsize="4795,2">
              <v:shape style="position:absolute;left:382;top:4342;width:4795;height:2" coordorigin="382,4342" coordsize="4795,0" path="m382,4342l5177,4342e" filled="f" stroked="t" strokeweight=".72pt" strokecolor="#3B3F3B">
                <v:path arrowok="t"/>
              </v:shape>
            </v:group>
            <v:group style="position:absolute;left:2441;top:4054;width:2;height:9274" coordorigin="2441,4054" coordsize="2,9274">
              <v:shape style="position:absolute;left:2441;top:4054;width:2;height:9274" coordorigin="2441,4054" coordsize="0,9274" path="m2441,13327l2441,4054e" filled="f" stroked="t" strokeweight=".36pt" strokecolor="#545454">
                <v:path arrowok="t"/>
              </v:shape>
            </v:group>
            <v:group style="position:absolute;left:2498;top:4046;width:2;height:317" coordorigin="2498,4046" coordsize="2,317">
              <v:shape style="position:absolute;left:2498;top:4046;width:2;height:317" coordorigin="2498,4046" coordsize="0,317" path="m2498,4363l2498,4046e" filled="f" stroked="t" strokeweight=".72pt" strokecolor="#343434">
                <v:path arrowok="t"/>
              </v:shape>
            </v:group>
            <v:group style="position:absolute;left:3550;top:4356;width:8165;height:2" coordorigin="3550,4356" coordsize="8165,2">
              <v:shape style="position:absolute;left:3550;top:4356;width:8165;height:2" coordorigin="3550,4356" coordsize="8165,0" path="m3550,4356l11714,4356e" filled="f" stroked="t" strokeweight=".72pt" strokecolor="#383B3B">
                <v:path arrowok="t"/>
              </v:shape>
            </v:group>
            <v:group style="position:absolute;left:2434;top:4586;width:5033;height:2" coordorigin="2434,4586" coordsize="5033,2">
              <v:shape style="position:absolute;left:2434;top:4586;width:5033;height:2" coordorigin="2434,4586" coordsize="5033,0" path="m2434,4586l7466,4586e" filled="f" stroked="t" strokeweight=".72pt" strokecolor="#3F3F3F">
                <v:path arrowok="t"/>
              </v:shape>
            </v:group>
            <v:group style="position:absolute;left:6660;top:4590;width:806;height:2" coordorigin="6660,4590" coordsize="806,2">
              <v:shape style="position:absolute;left:6660;top:4590;width:806;height:2" coordorigin="6660,4590" coordsize="806,0" path="m6660,4590l7466,4590e" filled="f" stroked="t" strokeweight="1.08pt" strokecolor="#545454">
                <v:path arrowok="t"/>
              </v:shape>
            </v:group>
            <v:group style="position:absolute;left:7402;top:4597;width:4313;height:2" coordorigin="7402,4597" coordsize="4313,2">
              <v:shape style="position:absolute;left:7402;top:4597;width:4313;height:2" coordorigin="7402,4597" coordsize="4313,0" path="m7402,4597l11714,4597e" filled="f" stroked="t" strokeweight=".72pt" strokecolor="#383B3B">
                <v:path arrowok="t"/>
              </v:shape>
            </v:group>
            <v:group style="position:absolute;left:4993;top:4579;width:2;height:1253" coordorigin="4993,4579" coordsize="2,1253">
              <v:shape style="position:absolute;left:4993;top:4579;width:2;height:1253" coordorigin="4993,4579" coordsize="0,1253" path="m4993,5832l4993,4579e" filled="f" stroked="t" strokeweight=".36pt" strokecolor="#181818">
                <v:path arrowok="t"/>
              </v:shape>
            </v:group>
            <v:group style="position:absolute;left:4990;top:5072;width:6725;height:2" coordorigin="4990,5072" coordsize="6725,2">
              <v:shape style="position:absolute;left:4990;top:5072;width:6725;height:2" coordorigin="4990,5072" coordsize="6725,0" path="m4990,5072l11714,5072e" filled="f" stroked="t" strokeweight=".72pt" strokecolor="#343434">
                <v:path arrowok="t"/>
              </v:shape>
            </v:group>
            <v:group style="position:absolute;left:7898;top:4586;width:2;height:490" coordorigin="7898,4586" coordsize="2,490">
              <v:shape style="position:absolute;left:7898;top:4586;width:2;height:490" coordorigin="7898,4586" coordsize="0,490" path="m7898,5076l7898,4586e" filled="f" stroked="t" strokeweight=".72pt" strokecolor="#3F3F3F">
                <v:path arrowok="t"/>
              </v:shape>
            </v:group>
            <v:group style="position:absolute;left:2437;top:5026;width:2;height:302" coordorigin="2437,5026" coordsize="2,302">
              <v:shape style="position:absolute;left:2437;top:5026;width:2;height:302" coordorigin="2437,5026" coordsize="0,302" path="m2437,5328l2437,5026e" filled="f" stroked="t" strokeweight=".36pt" strokecolor="#2B2B2B">
                <v:path arrowok="t"/>
              </v:shape>
            </v:group>
            <v:group style="position:absolute;left:4990;top:5310;width:3434;height:2" coordorigin="4990,5310" coordsize="3434,2">
              <v:shape style="position:absolute;left:4990;top:5310;width:3434;height:2" coordorigin="4990,5310" coordsize="3434,0" path="m4990,5310l8424,5310e" filled="f" stroked="t" strokeweight=".72pt" strokecolor="#484848">
                <v:path arrowok="t"/>
              </v:shape>
            </v:group>
            <v:group style="position:absolute;left:8366;top:5314;width:778;height:2" coordorigin="8366,5314" coordsize="778,2">
              <v:shape style="position:absolute;left:8366;top:5314;width:778;height:2" coordorigin="8366,5314" coordsize="778,0" path="m8366,5314l9144,5314e" filled="f" stroked="t" strokeweight=".36pt" strokecolor="#2F2F2F">
                <v:path arrowok="t"/>
              </v:shape>
            </v:group>
            <v:group style="position:absolute;left:9079;top:5310;width:857;height:2" coordorigin="9079,5310" coordsize="857,2">
              <v:shape style="position:absolute;left:9079;top:5310;width:857;height:2" coordorigin="9079,5310" coordsize="857,0" path="m9079,5310l9936,5310e" filled="f" stroked="t" strokeweight=".36pt" strokecolor="#131813">
                <v:path arrowok="t"/>
              </v:shape>
            </v:group>
            <v:group style="position:absolute;left:9878;top:5314;width:1836;height:2" coordorigin="9878,5314" coordsize="1836,2">
              <v:shape style="position:absolute;left:9878;top:5314;width:1836;height:2" coordorigin="9878,5314" coordsize="1836,0" path="m9878,5314l11714,5314e" filled="f" stroked="t" strokeweight=".72pt" strokecolor="#343434">
                <v:path arrowok="t"/>
              </v:shape>
            </v:group>
            <v:group style="position:absolute;left:2437;top:5270;width:2;height:295" coordorigin="2437,5270" coordsize="2,295">
              <v:shape style="position:absolute;left:2437;top:5270;width:2;height:295" coordorigin="2437,5270" coordsize="0,295" path="m2437,5566l2437,5270e" filled="f" stroked="t" strokeweight=".36pt" strokecolor="#3F3F3F">
                <v:path arrowok="t"/>
              </v:shape>
            </v:group>
            <v:group style="position:absolute;left:4990;top:5551;width:6365;height:2" coordorigin="4990,5551" coordsize="6365,2">
              <v:shape style="position:absolute;left:4990;top:5551;width:6365;height:2" coordorigin="4990,5551" coordsize="6365,0" path="m4990,5551l11354,5551e" filled="f" stroked="t" strokeweight=".72pt" strokecolor="#2F3434">
                <v:path arrowok="t"/>
              </v:shape>
            </v:group>
            <v:group style="position:absolute;left:10361;top:5555;width:1354;height:2" coordorigin="10361,5555" coordsize="1354,2">
              <v:shape style="position:absolute;left:10361;top:5555;width:1354;height:2" coordorigin="10361,5555" coordsize="1354,0" path="m10361,5555l11714,5555e" filled="f" stroked="t" strokeweight="1.08pt" strokecolor="#444444">
                <v:path arrowok="t"/>
              </v:shape>
            </v:group>
            <v:group style="position:absolute;left:2434;top:5789;width:7992;height:2" coordorigin="2434,5789" coordsize="7992,2">
              <v:shape style="position:absolute;left:2434;top:5789;width:7992;height:2" coordorigin="2434,5789" coordsize="7992,0" path="m2434,5789l10426,5789e" filled="f" stroked="t" strokeweight=".72pt" strokecolor="#3B3F3F">
                <v:path arrowok="t"/>
              </v:shape>
            </v:group>
            <v:group style="position:absolute;left:10325;top:5796;width:1390;height:2" coordorigin="10325,5796" coordsize="1390,2">
              <v:shape style="position:absolute;left:10325;top:5796;width:1390;height:2" coordorigin="10325,5796" coordsize="1390,0" path="m10325,5796l11714,5796e" filled="f" stroked="t" strokeweight=".72pt" strokecolor="#343838">
                <v:path arrowok="t"/>
              </v:shape>
            </v:group>
            <v:group style="position:absolute;left:374;top:6019;width:1390;height:2" coordorigin="374,6019" coordsize="1390,2">
              <v:shape style="position:absolute;left:374;top:6019;width:1390;height:2" coordorigin="374,6019" coordsize="1390,0" path="m374,6019l1764,6019e" filled="f" stroked="t" strokeweight=".72pt" strokecolor="#484B4B">
                <v:path arrowok="t"/>
              </v:shape>
            </v:group>
            <v:group style="position:absolute;left:385;top:590;width:2;height:5738" coordorigin="385,590" coordsize="2,5738">
              <v:shape style="position:absolute;left:385;top:590;width:2;height:5738" coordorigin="385,590" coordsize="0,5738" path="m385,6329l385,590e" filled="f" stroked="t" strokeweight=".72pt" strokecolor="#4B4B4B">
                <v:path arrowok="t"/>
              </v:shape>
            </v:group>
            <v:group style="position:absolute;left:1699;top:6019;width:756;height:2" coordorigin="1699,6019" coordsize="756,2">
              <v:shape style="position:absolute;left:1699;top:6019;width:756;height:2" coordorigin="1699,6019" coordsize="756,0" path="m1699,6019l2455,6019e" filled="f" stroked="t" strokeweight=".72pt" strokecolor="#2F3434">
                <v:path arrowok="t"/>
              </v:shape>
            </v:group>
            <v:group style="position:absolute;left:2383;top:6026;width:9331;height:2" coordorigin="2383,6026" coordsize="9331,2">
              <v:shape style="position:absolute;left:2383;top:6026;width:9331;height:2" coordorigin="2383,6026" coordsize="9331,0" path="m2383,6026l11714,6026e" filled="f" stroked="t" strokeweight=".72pt" strokecolor="#444844">
                <v:path arrowok="t"/>
              </v:shape>
            </v:group>
            <v:group style="position:absolute;left:4990;top:5753;width:2;height:986" coordorigin="4990,5753" coordsize="2,986">
              <v:shape style="position:absolute;left:4990;top:5753;width:2;height:986" coordorigin="4990,5753" coordsize="0,986" path="m4990,6739l4990,5753e" filled="f" stroked="t" strokeweight=".72pt" strokecolor="#383838">
                <v:path arrowok="t"/>
              </v:shape>
            </v:group>
            <v:group style="position:absolute;left:7898;top:6019;width:2;height:497" coordorigin="7898,6019" coordsize="2,497">
              <v:shape style="position:absolute;left:7898;top:6019;width:2;height:497" coordorigin="7898,6019" coordsize="0,497" path="m7898,6516l7898,6019e" filled="f" stroked="t" strokeweight=".36pt" strokecolor="#383838">
                <v:path arrowok="t"/>
              </v:shape>
            </v:group>
            <v:group style="position:absolute;left:378;top:6264;width:2;height:245" coordorigin="378,6264" coordsize="2,245">
              <v:shape style="position:absolute;left:378;top:6264;width:2;height:245" coordorigin="378,6264" coordsize="0,245" path="m378,6509l378,6264e" filled="f" stroked="t" strokeweight=".36pt" strokecolor="#131313">
                <v:path arrowok="t"/>
              </v:shape>
            </v:group>
            <v:group style="position:absolute;left:2426;top:6494;width:9288;height:2" coordorigin="2426,6494" coordsize="9288,2">
              <v:shape style="position:absolute;left:2426;top:6494;width:9288;height:2" coordorigin="2426,6494" coordsize="9288,0" path="m2426,6494l11714,6494e" filled="f" stroked="t" strokeweight=".72pt" strokecolor="#3F4444">
                <v:path arrowok="t"/>
              </v:shape>
            </v:group>
            <v:group style="position:absolute;left:2426;top:6736;width:9288;height:2" coordorigin="2426,6736" coordsize="9288,2">
              <v:shape style="position:absolute;left:2426;top:6736;width:9288;height:2" coordorigin="2426,6736" coordsize="9288,0" path="m2426,6736l11714,6736e" filled="f" stroked="t" strokeweight=".72pt" strokecolor="#484B4B">
                <v:path arrowok="t"/>
              </v:shape>
            </v:group>
            <v:group style="position:absolute;left:7902;top:6487;width:2;height:252" coordorigin="7902,6487" coordsize="2,252">
              <v:shape style="position:absolute;left:7902;top:6487;width:2;height:252" coordorigin="7902,6487" coordsize="0,252" path="m7902,6739l7902,6487e" filled="f" stroked="t" strokeweight=".72pt" strokecolor="#1F2323">
                <v:path arrowok="t"/>
              </v:shape>
            </v:group>
            <v:group style="position:absolute;left:367;top:6973;width:11347;height:2" coordorigin="367,6973" coordsize="11347,2">
              <v:shape style="position:absolute;left:367;top:6973;width:11347;height:2" coordorigin="367,6973" coordsize="11347,0" path="m367,6973l11714,6973e" filled="f" stroked="t" strokeweight=".72pt" strokecolor="#484B4B">
                <v:path arrowok="t"/>
              </v:shape>
            </v:group>
            <v:group style="position:absolute;left:367;top:7445;width:11347;height:2" coordorigin="367,7445" coordsize="11347,2">
              <v:shape style="position:absolute;left:367;top:7445;width:11347;height:2" coordorigin="367,7445" coordsize="11347,0" path="m367,7445l11714,7445e" filled="f" stroked="t" strokeweight=".72pt" strokecolor="#4F5454">
                <v:path arrowok="t"/>
              </v:shape>
            </v:group>
            <v:group style="position:absolute;left:4990;top:7438;width:2;height:742" coordorigin="4990,7438" coordsize="2,742">
              <v:shape style="position:absolute;left:4990;top:7438;width:2;height:742" coordorigin="4990,7438" coordsize="0,742" path="m4990,8179l4990,7438e" filled="f" stroked="t" strokeweight=".72pt" strokecolor="#484848">
                <v:path arrowok="t"/>
              </v:shape>
            </v:group>
            <v:group style="position:absolute;left:4982;top:7686;width:6732;height:2" coordorigin="4982,7686" coordsize="6732,2">
              <v:shape style="position:absolute;left:4982;top:7686;width:6732;height:2" coordorigin="4982,7686" coordsize="6732,0" path="m4982,7686l11714,7686e" filled="f" stroked="t" strokeweight=".72pt" strokecolor="#3F4444">
                <v:path arrowok="t"/>
              </v:shape>
            </v:group>
            <v:group style="position:absolute;left:4982;top:7931;width:1786;height:2" coordorigin="4982,7931" coordsize="1786,2">
              <v:shape style="position:absolute;left:4982;top:7931;width:1786;height:2" coordorigin="4982,7931" coordsize="1786,0" path="m4982,7931l6768,7931e" filled="f" stroked="t" strokeweight=".72pt" strokecolor="#575757">
                <v:path arrowok="t"/>
              </v:shape>
            </v:group>
            <v:group style="position:absolute;left:6293;top:7931;width:5422;height:2" coordorigin="6293,7931" coordsize="5422,2">
              <v:shape style="position:absolute;left:6293;top:7931;width:5422;height:2" coordorigin="6293,7931" coordsize="5422,0" path="m6293,7931l11714,7931e" filled="f" stroked="t" strokeweight=".72pt" strokecolor="#444444">
                <v:path arrowok="t"/>
              </v:shape>
            </v:group>
            <v:group style="position:absolute;left:367;top:8172;width:11347;height:2" coordorigin="367,8172" coordsize="11347,2">
              <v:shape style="position:absolute;left:367;top:8172;width:11347;height:2" coordorigin="367,8172" coordsize="11347,0" path="m367,8172l11714,8172e" filled="f" stroked="t" strokeweight=".72pt" strokecolor="#484848">
                <v:path arrowok="t"/>
              </v:shape>
            </v:group>
            <v:group style="position:absolute;left:367;top:8975;width:11347;height:2" coordorigin="367,8975" coordsize="11347,2">
              <v:shape style="position:absolute;left:367;top:8975;width:11347;height:2" coordorigin="367,8975" coordsize="11347,0" path="m367,8975l11714,8975e" filled="f" stroked="t" strokeweight=".72pt" strokecolor="#4B4B4B">
                <v:path arrowok="t"/>
              </v:shape>
            </v:group>
            <v:group style="position:absolute;left:367;top:9828;width:274;height:2" coordorigin="367,9828" coordsize="274,2">
              <v:shape style="position:absolute;left:367;top:9828;width:274;height:2" coordorigin="367,9828" coordsize="274,0" path="m367,9828l641,9828e" filled="f" stroked="t" strokeweight=".72pt" strokecolor="#383B38">
                <v:path arrowok="t"/>
              </v:shape>
            </v:group>
            <v:group style="position:absolute;left:576;top:9824;width:518;height:2" coordorigin="576,9824" coordsize="518,2">
              <v:shape style="position:absolute;left:576;top:9824;width:518;height:2" coordorigin="576,9824" coordsize="518,0" path="m576,9824l1094,9824e" filled="f" stroked="t" strokeweight=".36pt" strokecolor="#5B6060">
                <v:path arrowok="t"/>
              </v:shape>
            </v:group>
            <v:group style="position:absolute;left:986;top:9821;width:8158;height:2" coordorigin="986,9821" coordsize="8158,2">
              <v:shape style="position:absolute;left:986;top:9821;width:8158;height:2" coordorigin="986,9821" coordsize="8158,0" path="m986,9821l9144,9821e" filled="f" stroked="t" strokeweight=".72pt" strokecolor="#383838">
                <v:path arrowok="t"/>
              </v:shape>
            </v:group>
            <v:group style="position:absolute;left:9079;top:9817;width:367;height:2" coordorigin="9079,9817" coordsize="367,2">
              <v:shape style="position:absolute;left:9079;top:9817;width:367;height:2" coordorigin="9079,9817" coordsize="367,0" path="m9079,9817l9446,9817e" filled="f" stroked="t" strokeweight=".36pt" strokecolor="#1C1F1C">
                <v:path arrowok="t"/>
              </v:shape>
            </v:group>
            <v:group style="position:absolute;left:9331;top:9817;width:2390;height:2" coordorigin="9331,9817" coordsize="2390,2">
              <v:shape style="position:absolute;left:9331;top:9817;width:2390;height:2" coordorigin="9331,9817" coordsize="2390,0" path="m9331,9817l11722,9817e" filled="f" stroked="t" strokeweight=".72pt" strokecolor="#444848">
                <v:path arrowok="t"/>
              </v:shape>
            </v:group>
            <v:group style="position:absolute;left:11714;top:9432;width:2;height:1361" coordorigin="11714,9432" coordsize="2,1361">
              <v:shape style="position:absolute;left:11714;top:9432;width:2;height:1361" coordorigin="11714,9432" coordsize="0,1361" path="m11714,10793l11714,9432e" filled="f" stroked="t" strokeweight=".72pt" strokecolor="#2F2F2F">
                <v:path arrowok="t"/>
              </v:shape>
            </v:group>
            <v:group style="position:absolute;left:367;top:10062;width:3449;height:2" coordorigin="367,10062" coordsize="3449,2">
              <v:shape style="position:absolute;left:367;top:10062;width:3449;height:2" coordorigin="367,10062" coordsize="3449,0" path="m367,10062l3816,10062e" filled="f" stroked="t" strokeweight=".72pt" strokecolor="#444848">
                <v:path arrowok="t"/>
              </v:shape>
            </v:group>
            <v:group style="position:absolute;left:2383;top:10058;width:151;height:2" coordorigin="2383,10058" coordsize="151,2">
              <v:shape style="position:absolute;left:2383;top:10058;width:151;height:2" coordorigin="2383,10058" coordsize="151,0" path="m2383,10058l2534,10058e" filled="f" stroked="t" strokeweight=".72pt" strokecolor="#343434">
                <v:path arrowok="t"/>
              </v:shape>
            </v:group>
            <v:group style="position:absolute;left:2498;top:9799;width:2;height:266" coordorigin="2498,9799" coordsize="2,266">
              <v:shape style="position:absolute;left:2498;top:9799;width:2;height:266" coordorigin="2498,9799" coordsize="0,266" path="m2498,10066l2498,9799e" filled="f" stroked="t" strokeweight=".72pt" strokecolor="#2F2F2F">
                <v:path arrowok="t"/>
              </v:shape>
            </v:group>
            <v:group style="position:absolute;left:3751;top:10066;width:958;height:2" coordorigin="3751,10066" coordsize="958,2">
              <v:shape style="position:absolute;left:3751;top:10066;width:958;height:2" coordorigin="3751,10066" coordsize="958,0" path="m3751,10066l4709,10066e" filled="f" stroked="t" strokeweight=".36pt" strokecolor="#2F2F2F">
                <v:path arrowok="t"/>
              </v:shape>
            </v:group>
            <v:group style="position:absolute;left:4644;top:10062;width:374;height:2" coordorigin="4644,10062" coordsize="374,2">
              <v:shape style="position:absolute;left:4644;top:10062;width:374;height:2" coordorigin="4644,10062" coordsize="374,0" path="m4644,10062l5018,10062e" filled="f" stroked="t" strokeweight=".72pt" strokecolor="#444444">
                <v:path arrowok="t"/>
              </v:shape>
            </v:group>
            <v:group style="position:absolute;left:4954;top:10062;width:6768;height:2" coordorigin="4954,10062" coordsize="6768,2">
              <v:shape style="position:absolute;left:4954;top:10062;width:6768;height:2" coordorigin="4954,10062" coordsize="6768,0" path="m4954,10062l11722,10062e" filled="f" stroked="t" strokeweight=".72pt" strokecolor="#2F3434">
                <v:path arrowok="t"/>
              </v:shape>
            </v:group>
            <v:group style="position:absolute;left:367;top:10300;width:11354;height:2" coordorigin="367,10300" coordsize="11354,2">
              <v:shape style="position:absolute;left:367;top:10300;width:11354;height:2" coordorigin="367,10300" coordsize="11354,0" path="m367,10300l11722,10300e" filled="f" stroked="t" strokeweight=".72pt" strokecolor="#444444">
                <v:path arrowok="t"/>
              </v:shape>
            </v:group>
            <v:group style="position:absolute;left:6566;top:10300;width:929;height:2" coordorigin="6566,10300" coordsize="929,2">
              <v:shape style="position:absolute;left:6566;top:10300;width:929;height:2" coordorigin="6566,10300" coordsize="929,0" path="m6566,10300l7495,10300e" filled="f" stroked="t" strokeweight="1.08pt" strokecolor="#575B5B">
                <v:path arrowok="t"/>
              </v:shape>
            </v:group>
            <v:group style="position:absolute;left:1699;top:10771;width:871;height:2" coordorigin="1699,10771" coordsize="871,2">
              <v:shape style="position:absolute;left:1699;top:10771;width:871;height:2" coordorigin="1699,10771" coordsize="871,0" path="m1699,10771l2570,10771e" filled="f" stroked="t" strokeweight=".72pt" strokecolor="#444444">
                <v:path arrowok="t"/>
              </v:shape>
            </v:group>
            <v:group style="position:absolute;left:2462;top:10775;width:1354;height:2" coordorigin="2462,10775" coordsize="1354,2">
              <v:shape style="position:absolute;left:2462;top:10775;width:1354;height:2" coordorigin="2462,10775" coordsize="1354,0" path="m2462,10775l3816,10775e" filled="f" stroked="t" strokeweight=".36pt" strokecolor="#1F1F1F">
                <v:path arrowok="t"/>
              </v:shape>
            </v:group>
            <v:group style="position:absolute;left:3751;top:10775;width:958;height:2" coordorigin="3751,10775" coordsize="958,2">
              <v:shape style="position:absolute;left:3751;top:10775;width:958;height:2" coordorigin="3751,10775" coordsize="958,0" path="m3751,10775l4709,10775e" filled="f" stroked="t" strokeweight=".36pt" strokecolor="#343434">
                <v:path arrowok="t"/>
              </v:shape>
            </v:group>
            <v:group style="position:absolute;left:4550;top:10771;width:1757;height:2" coordorigin="4550,10771" coordsize="1757,2">
              <v:shape style="position:absolute;left:4550;top:10771;width:1757;height:2" coordorigin="4550,10771" coordsize="1757,0" path="m4550,10771l6307,10771e" filled="f" stroked="t" strokeweight=".72pt" strokecolor="#484B48">
                <v:path arrowok="t"/>
              </v:shape>
            </v:group>
            <v:group style="position:absolute;left:6041;top:10771;width:3103;height:2" coordorigin="6041,10771" coordsize="3103,2">
              <v:shape style="position:absolute;left:6041;top:10771;width:3103;height:2" coordorigin="6041,10771" coordsize="3103,0" path="m6041,10771l9144,10771e" filled="f" stroked="t" strokeweight=".72pt" strokecolor="#343434">
                <v:path arrowok="t"/>
              </v:shape>
            </v:group>
            <v:group style="position:absolute;left:9079;top:10768;width:180;height:2" coordorigin="9079,10768" coordsize="180,2">
              <v:shape style="position:absolute;left:9079;top:10768;width:180;height:2" coordorigin="9079,10768" coordsize="180,0" path="m9079,10768l9259,10768e" filled="f" stroked="t" strokeweight=".36pt" strokecolor="#1C1F1F">
                <v:path arrowok="t"/>
              </v:shape>
            </v:group>
            <v:group style="position:absolute;left:9194;top:10768;width:2527;height:2" coordorigin="9194,10768" coordsize="2527,2">
              <v:shape style="position:absolute;left:9194;top:10768;width:2527;height:2" coordorigin="9194,10768" coordsize="2527,0" path="m9194,10768l11722,10768e" filled="f" stroked="t" strokeweight=".72pt" strokecolor="#444444">
                <v:path arrowok="t"/>
              </v:shape>
            </v:group>
            <v:group style="position:absolute;left:2426;top:10721;width:2;height:554" coordorigin="2426,10721" coordsize="2,554">
              <v:shape style="position:absolute;left:2426;top:10721;width:2;height:554" coordorigin="2426,10721" coordsize="0,554" path="m2426,11275l2426,10721e" filled="f" stroked="t" strokeweight=".36pt" strokecolor="#343434">
                <v:path arrowok="t"/>
              </v:shape>
            </v:group>
            <v:group style="position:absolute;left:1210;top:11012;width:1793;height:2" coordorigin="1210,11012" coordsize="1793,2">
              <v:shape style="position:absolute;left:1210;top:11012;width:1793;height:2" coordorigin="1210,11012" coordsize="1793,0" path="m1210,11012l3002,11012e" filled="f" stroked="t" strokeweight=".72pt" strokecolor="#545454">
                <v:path arrowok="t"/>
              </v:shape>
            </v:group>
            <v:group style="position:absolute;left:2621;top:11005;width:9108;height:2" coordorigin="2621,11005" coordsize="9108,2">
              <v:shape style="position:absolute;left:2621;top:11005;width:9108;height:2" coordorigin="2621,11005" coordsize="9108,0" path="m2621,11005l11729,11005e" filled="f" stroked="t" strokeweight=".72pt" strokecolor="#383838">
                <v:path arrowok="t"/>
              </v:shape>
            </v:group>
            <v:group style="position:absolute;left:1303;top:11254;width:5004;height:2" coordorigin="1303,11254" coordsize="5004,2">
              <v:shape style="position:absolute;left:1303;top:11254;width:5004;height:2" coordorigin="1303,11254" coordsize="5004,0" path="m1303,11254l6307,11254e" filled="f" stroked="t" strokeweight=".72pt" strokecolor="#383838">
                <v:path arrowok="t"/>
              </v:shape>
            </v:group>
            <v:group style="position:absolute;left:6250;top:11246;width:5479;height:2" coordorigin="6250,11246" coordsize="5479,2">
              <v:shape style="position:absolute;left:6250;top:11246;width:5479;height:2" coordorigin="6250,11246" coordsize="5479,0" path="m6250,11246l11729,11246e" filled="f" stroked="t" strokeweight=".72pt" strokecolor="#3B3F3B">
                <v:path arrowok="t"/>
              </v:shape>
            </v:group>
            <v:group style="position:absolute;left:2426;top:4054;width:2;height:11203" coordorigin="2426,4054" coordsize="2,11203">
              <v:shape style="position:absolute;left:2426;top:4054;width:2;height:11203" coordorigin="2426,4054" coordsize="0,11203" path="m2426,15257l2426,4054e" filled="f" stroked="t" strokeweight=".72pt" strokecolor="#545754">
                <v:path arrowok="t"/>
              </v:shape>
            </v:group>
            <v:group style="position:absolute;left:7445;top:11002;width:2;height:5026" coordorigin="7445,11002" coordsize="2,5026">
              <v:shape style="position:absolute;left:7445;top:11002;width:2;height:5026" coordorigin="7445,11002" coordsize="0,5026" path="m7445,16027l7445,11002e" filled="f" stroked="t" strokeweight=".72pt" strokecolor="#3B3B3B">
                <v:path arrowok="t"/>
              </v:shape>
            </v:group>
            <v:group style="position:absolute;left:11714;top:11196;width:2;height:4824" coordorigin="11714,11196" coordsize="2,4824">
              <v:shape style="position:absolute;left:11714;top:11196;width:2;height:4824" coordorigin="11714,11196" coordsize="0,4824" path="m11714,16020l11714,11196e" filled="f" stroked="t" strokeweight=".72pt" strokecolor="#3B3B3B">
                <v:path arrowok="t"/>
              </v:shape>
            </v:group>
            <v:group style="position:absolute;left:7448;top:12780;width:2;height:1073" coordorigin="7448,12780" coordsize="2,1073">
              <v:shape style="position:absolute;left:7448;top:12780;width:2;height:1073" coordorigin="7448,12780" coordsize="0,1073" path="m7448,13853l7448,12780e" filled="f" stroked="t" strokeweight=".36pt" strokecolor="#1C1C1C">
                <v:path arrowok="t"/>
              </v:shape>
            </v:group>
            <v:group style="position:absolute;left:1058;top:13421;width:684;height:2" coordorigin="1058,13421" coordsize="684,2">
              <v:shape style="position:absolute;left:1058;top:13421;width:684;height:2" coordorigin="1058,13421" coordsize="684,0" path="m1058,13421l1742,13421e" filled="f" stroked="t" strokeweight=".36pt" strokecolor="#909093">
                <v:path arrowok="t"/>
              </v:shape>
            </v:group>
            <v:group style="position:absolute;left:1721;top:13421;width:706;height:2" coordorigin="1721,13421" coordsize="706,2">
              <v:shape style="position:absolute;left:1721;top:13421;width:706;height:2" coordorigin="1721,13421" coordsize="706,0" path="m1721,13421l2426,13421e" filled="f" stroked="t" strokeweight=".36pt" strokecolor="#575757">
                <v:path arrowok="t"/>
              </v:shape>
            </v:group>
            <v:group style="position:absolute;left:1746;top:13392;width:2;height:461" coordorigin="1746,13392" coordsize="2,461">
              <v:shape style="position:absolute;left:1746;top:13392;width:2;height:461" coordorigin="1746,13392" coordsize="0,461" path="m1746,13853l1746,13392e" filled="f" stroked="t" strokeweight=".36pt" strokecolor="#1F1F1F">
                <v:path arrowok="t"/>
              </v:shape>
            </v:group>
            <v:group style="position:absolute;left:1746;top:12989;width:2;height:302" coordorigin="1746,12989" coordsize="2,302">
              <v:shape style="position:absolute;left:1746;top:12989;width:2;height:302" coordorigin="1746,12989" coordsize="0,302" path="m1746,13291l1746,12989e" filled="f" stroked="t" strokeweight=".36pt" strokecolor="#282823">
                <v:path arrowok="t"/>
              </v:shape>
            </v:group>
            <v:group style="position:absolute;left:1746;top:11002;width:2;height:5040" coordorigin="1746,11002" coordsize="2,5040">
              <v:shape style="position:absolute;left:1746;top:11002;width:2;height:5040" coordorigin="1746,11002" coordsize="0,5040" path="m1746,16042l1746,11002e" filled="f" stroked="t" strokeweight=".72pt" strokecolor="#484848">
                <v:path arrowok="t"/>
              </v:shape>
            </v:group>
            <v:group style="position:absolute;left:371;top:11707;width:2;height:1584" coordorigin="371,11707" coordsize="2,1584">
              <v:shape style="position:absolute;left:371;top:11707;width:2;height:1584" coordorigin="371,11707" coordsize="0,1584" path="m371,13291l371,11707e" filled="f" stroked="t" strokeweight=".36pt" strokecolor="#2B2B2B">
                <v:path arrowok="t"/>
              </v:shape>
            </v:group>
            <v:group style="position:absolute;left:371;top:13392;width:2;height:720" coordorigin="371,13392" coordsize="2,720">
              <v:shape style="position:absolute;left:371;top:13392;width:2;height:720" coordorigin="371,13392" coordsize="0,720" path="m371,14112l371,13392e" filled="f" stroked="t" strokeweight=".36pt" strokecolor="#2B2B2B">
                <v:path arrowok="t"/>
              </v:shape>
            </v:group>
            <v:group style="position:absolute;left:371;top:605;width:2;height:15444" coordorigin="371,605" coordsize="2,15444">
              <v:shape style="position:absolute;left:371;top:605;width:2;height:15444" coordorigin="371,605" coordsize="0,15444" path="m371,16049l371,605e" filled="f" stroked="t" strokeweight=".72pt" strokecolor="#444444">
                <v:path arrowok="t"/>
              </v:shape>
            </v:group>
            <v:group style="position:absolute;left:2416;top:14054;width:2;height:288" coordorigin="2416,14054" coordsize="2,288">
              <v:shape style="position:absolute;left:2416;top:14054;width:2;height:288" coordorigin="2416,14054" coordsize="0,288" path="m2416,14342l2416,14054e" filled="f" stroked="t" strokeweight=".36pt" strokecolor="#2F2F2F">
                <v:path arrowok="t"/>
              </v:shape>
            </v:group>
            <v:group style="position:absolute;left:2412;top:14278;width:2;height:1030" coordorigin="2412,14278" coordsize="2,1030">
              <v:shape style="position:absolute;left:2412;top:14278;width:2;height:1030" coordorigin="2412,14278" coordsize="0,1030" path="m2412,15307l2412,14278e" filled="f" stroked="t" strokeweight=".72pt" strokecolor="#575757">
                <v:path arrowok="t"/>
              </v:shape>
            </v:group>
            <v:group style="position:absolute;left:1739;top:14875;width:2;height:238" coordorigin="1739,14875" coordsize="2,238">
              <v:shape style="position:absolute;left:1739;top:14875;width:2;height:238" coordorigin="1739,14875" coordsize="0,238" path="m1739,15113l1739,14875e" filled="f" stroked="t" strokeweight=".36pt" strokecolor="#282823">
                <v:path arrowok="t"/>
              </v:shape>
            </v:group>
            <v:group style="position:absolute;left:367;top:14198;width:2;height:1850" coordorigin="367,14198" coordsize="2,1850">
              <v:shape style="position:absolute;left:367;top:14198;width:2;height:1850" coordorigin="367,14198" coordsize="0,1850" path="m367,16049l367,14198e" filled="f" stroked="t" strokeweight=".72pt" strokecolor="#5B5B5B">
                <v:path arrowok="t"/>
              </v:shape>
            </v:group>
            <v:group style="position:absolute;left:1739;top:15048;width:2;height:151" coordorigin="1739,15048" coordsize="2,151">
              <v:shape style="position:absolute;left:1739;top:15048;width:2;height:151" coordorigin="1739,15048" coordsize="0,151" path="m1739,15199l1739,15048e" filled="f" stroked="t" strokeweight=".36pt" strokecolor="#3F3F3F">
                <v:path arrowok="t"/>
              </v:shape>
            </v:group>
            <v:group style="position:absolute;left:1735;top:15134;width:2;height:907" coordorigin="1735,15134" coordsize="2,907">
              <v:shape style="position:absolute;left:1735;top:15134;width:2;height:907" coordorigin="1735,15134" coordsize="0,907" path="m1735,16042l1735,15134e" filled="f" stroked="t" strokeweight=".72pt" strokecolor="#545454">
                <v:path arrowok="t"/>
              </v:shape>
            </v:group>
            <v:group style="position:absolute;left:2408;top:15250;width:2;height:792" coordorigin="2408,15250" coordsize="2,792">
              <v:shape style="position:absolute;left:2408;top:15250;width:2;height:792" coordorigin="2408,15250" coordsize="0,792" path="m2408,16042l2408,15250e" filled="f" stroked="t" strokeweight=".36pt" strokecolor="#383838">
                <v:path arrowok="t"/>
              </v:shape>
            </v:group>
            <v:group style="position:absolute;left:1058;top:16092;width:10649;height:2" coordorigin="1058,16092" coordsize="10649,2">
              <v:shape style="position:absolute;left:1058;top:16092;width:10649;height:2" coordorigin="1058,16092" coordsize="10649,0" path="m1058,16092l11707,16092e" filled="f" stroked="t" strokeweight=".36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7.239998pt;margin-top:15.81002pt;width:3.38217pt;height:16.5pt;mso-position-horizontal-relative:page;mso-position-vertical-relative:paragraph;z-index:-7566" type="#_x0000_t202" filled="f" stroked="f">
            <v:textbox inset="0,0,0,0">
              <w:txbxContent>
                <w:p>
                  <w:pPr>
                    <w:spacing w:before="0" w:after="0" w:line="330" w:lineRule="exact"/>
                    <w:ind w:right="-90"/>
                    <w:jc w:val="left"/>
                    <w:rPr>
                      <w:rFonts w:ascii="Arial" w:hAnsi="Arial" w:cs="Arial" w:eastAsia="Arial"/>
                      <w:sz w:val="33"/>
                      <w:szCs w:val="33"/>
                    </w:rPr>
                  </w:pPr>
                  <w:rPr/>
                  <w:r>
                    <w:rPr>
                      <w:rFonts w:ascii="Arial" w:hAnsi="Arial" w:cs="Arial" w:eastAsia="Arial"/>
                      <w:sz w:val="33"/>
                      <w:szCs w:val="33"/>
                      <w:color w:val="CACCC8"/>
                      <w:spacing w:val="0"/>
                      <w:w w:val="73"/>
                    </w:rPr>
                    <w:t>ı</w:t>
                  </w:r>
                  <w:r>
                    <w:rPr>
                      <w:rFonts w:ascii="Arial" w:hAnsi="Arial" w:cs="Arial" w:eastAsia="Arial"/>
                      <w:sz w:val="33"/>
                      <w:szCs w:val="33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41"/>
          <w:szCs w:val="41"/>
          <w:color w:val="BABCBD"/>
          <w:spacing w:val="0"/>
          <w:w w:val="59"/>
          <w:position w:val="12"/>
        </w:rPr>
        <w:t>ı</w:t>
      </w:r>
      <w:r>
        <w:rPr>
          <w:rFonts w:ascii="Arial" w:hAnsi="Arial" w:cs="Arial" w:eastAsia="Arial"/>
          <w:sz w:val="41"/>
          <w:szCs w:val="41"/>
          <w:color w:val="BABCBD"/>
          <w:spacing w:val="0"/>
          <w:w w:val="100"/>
          <w:position w:val="12"/>
        </w:rPr>
        <w:tab/>
      </w:r>
      <w:r>
        <w:rPr>
          <w:rFonts w:ascii="Arial" w:hAnsi="Arial" w:cs="Arial" w:eastAsia="Arial"/>
          <w:sz w:val="41"/>
          <w:szCs w:val="41"/>
          <w:color w:val="BABCBD"/>
          <w:spacing w:val="0"/>
          <w:w w:val="100"/>
          <w:position w:val="12"/>
        </w:rPr>
      </w:r>
      <w:r>
        <w:rPr>
          <w:rFonts w:ascii="Times New Roman" w:hAnsi="Times New Roman" w:cs="Times New Roman" w:eastAsia="Times New Roman"/>
          <w:sz w:val="60"/>
          <w:szCs w:val="60"/>
          <w:color w:val="2F3482"/>
          <w:spacing w:val="0"/>
          <w:w w:val="100"/>
          <w:i/>
          <w:position w:val="1"/>
        </w:rPr>
        <w:t>'</w:t>
      </w:r>
      <w:r>
        <w:rPr>
          <w:rFonts w:ascii="Times New Roman" w:hAnsi="Times New Roman" w:cs="Times New Roman" w:eastAsia="Times New Roman"/>
          <w:sz w:val="60"/>
          <w:szCs w:val="60"/>
          <w:color w:val="2F3482"/>
          <w:spacing w:val="-4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60"/>
          <w:szCs w:val="60"/>
          <w:color w:val="5B5EBC"/>
          <w:spacing w:val="0"/>
          <w:w w:val="112"/>
          <w:i/>
          <w:position w:val="1"/>
        </w:rPr>
        <w:t>jfv#</w:t>
      </w:r>
      <w:r>
        <w:rPr>
          <w:rFonts w:ascii="Times New Roman" w:hAnsi="Times New Roman" w:cs="Times New Roman" w:eastAsia="Times New Roman"/>
          <w:sz w:val="60"/>
          <w:szCs w:val="60"/>
          <w:color w:val="000000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-277" w:right="-20"/>
        <w:jc w:val="left"/>
        <w:tabs>
          <w:tab w:pos="920" w:val="left"/>
        </w:tabs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25"/>
          <w:szCs w:val="25"/>
          <w:color w:val="878989"/>
          <w:spacing w:val="0"/>
          <w:w w:val="600"/>
        </w:rPr>
        <w:t>-</w:t>
      </w:r>
      <w:r>
        <w:rPr>
          <w:rFonts w:ascii="Times New Roman" w:hAnsi="Times New Roman" w:cs="Times New Roman" w:eastAsia="Times New Roman"/>
          <w:sz w:val="25"/>
          <w:szCs w:val="25"/>
          <w:color w:val="87898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5"/>
          <w:szCs w:val="25"/>
          <w:color w:val="878989"/>
          <w:spacing w:val="0"/>
          <w:w w:val="100"/>
        </w:rPr>
      </w:r>
      <w:r>
        <w:rPr>
          <w:rFonts w:ascii="Times New Roman" w:hAnsi="Times New Roman" w:cs="Times New Roman" w:eastAsia="Times New Roman"/>
          <w:sz w:val="25"/>
          <w:szCs w:val="25"/>
          <w:color w:val="DDE2E6"/>
          <w:spacing w:val="0"/>
          <w:w w:val="68"/>
        </w:rPr>
        <w:t>-</w:t>
      </w:r>
      <w:r>
        <w:rPr>
          <w:rFonts w:ascii="Times New Roman" w:hAnsi="Times New Roman" w:cs="Times New Roman" w:eastAsia="Times New Roman"/>
          <w:sz w:val="25"/>
          <w:szCs w:val="25"/>
          <w:color w:val="DDE2E6"/>
          <w:spacing w:val="0"/>
          <w:w w:val="68"/>
        </w:rPr>
        <w:t>  </w:t>
      </w:r>
      <w:r>
        <w:rPr>
          <w:rFonts w:ascii="Times New Roman" w:hAnsi="Times New Roman" w:cs="Times New Roman" w:eastAsia="Times New Roman"/>
          <w:sz w:val="25"/>
          <w:szCs w:val="25"/>
          <w:color w:val="DDE2E6"/>
          <w:spacing w:val="24"/>
          <w:w w:val="68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color w:val="BABCBD"/>
          <w:spacing w:val="0"/>
          <w:w w:val="218"/>
          <w:position w:val="5"/>
        </w:rPr>
        <w:t>!</w:t>
      </w:r>
      <w:r>
        <w:rPr>
          <w:rFonts w:ascii="Times New Roman" w:hAnsi="Times New Roman" w:cs="Times New Roman" w:eastAsia="Times New Roman"/>
          <w:sz w:val="9"/>
          <w:szCs w:val="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40"/>
        </w:sectPr>
      </w:pPr>
      <w:rPr/>
    </w:p>
    <w:p>
      <w:pPr>
        <w:spacing w:before="0" w:after="0" w:line="353" w:lineRule="exact"/>
        <w:ind w:left="-2758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v:shape style="position:absolute;margin-left:486.720001pt;margin-top:12.080002pt;width:47.880001pt;height:43.919998pt;mso-position-horizontal-relative:page;mso-position-vertical-relative:paragraph;z-index:-7565" type="#_x0000_t75">
            <v:imagedata r:id="rId7" o:title=""/>
          </v:shape>
        </w:pict>
      </w:r>
      <w:r>
        <w:rPr>
          <w:rFonts w:ascii="Arial" w:hAnsi="Arial" w:cs="Arial" w:eastAsia="Arial"/>
          <w:sz w:val="85"/>
          <w:szCs w:val="85"/>
          <w:color w:val="3B3B3B"/>
          <w:spacing w:val="-1096"/>
          <w:w w:val="472"/>
          <w:position w:val="-51"/>
        </w:rPr>
        <w:t>!</w:t>
      </w:r>
      <w:r>
        <w:rPr>
          <w:rFonts w:ascii="Arial" w:hAnsi="Arial" w:cs="Arial" w:eastAsia="Arial"/>
          <w:sz w:val="14"/>
          <w:szCs w:val="14"/>
          <w:color w:val="4F4F4F"/>
          <w:spacing w:val="9"/>
          <w:w w:val="125"/>
          <w:position w:val="-63"/>
        </w:rPr>
        <w:t>I</w:t>
      </w:r>
      <w:r>
        <w:rPr>
          <w:rFonts w:ascii="Arial" w:hAnsi="Arial" w:cs="Arial" w:eastAsia="Arial"/>
          <w:sz w:val="14"/>
          <w:szCs w:val="14"/>
          <w:color w:val="4F4F4F"/>
          <w:spacing w:val="0"/>
          <w:w w:val="125"/>
          <w:position w:val="-63"/>
        </w:rPr>
        <w:t>ZMIR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00" w:h="16820"/>
          <w:pgMar w:top="380" w:bottom="280" w:left="0" w:right="120"/>
        </w:sectPr>
      </w:pPr>
      <w:rPr/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72" w:lineRule="exact"/>
        <w:ind w:left="965" w:right="-64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212121"/>
          <w:spacing w:val="-10"/>
          <w:w w:val="123"/>
        </w:rPr>
        <w:t>B</w:t>
      </w:r>
      <w:r>
        <w:rPr>
          <w:rFonts w:ascii="Arial" w:hAnsi="Arial" w:cs="Arial" w:eastAsia="Arial"/>
          <w:sz w:val="15"/>
          <w:szCs w:val="15"/>
          <w:color w:val="3B3B3B"/>
          <w:spacing w:val="0"/>
          <w:w w:val="107"/>
        </w:rPr>
        <w:t>Ü</w:t>
      </w:r>
      <w:r>
        <w:rPr>
          <w:rFonts w:ascii="Arial" w:hAnsi="Arial" w:cs="Arial" w:eastAsia="Arial"/>
          <w:sz w:val="15"/>
          <w:szCs w:val="15"/>
          <w:color w:val="3B3B3B"/>
          <w:spacing w:val="2"/>
          <w:w w:val="106"/>
        </w:rPr>
        <w:t>Y</w:t>
      </w:r>
      <w:r>
        <w:rPr>
          <w:rFonts w:ascii="Arial" w:hAnsi="Arial" w:cs="Arial" w:eastAsia="Arial"/>
          <w:sz w:val="15"/>
          <w:szCs w:val="15"/>
          <w:color w:val="212121"/>
          <w:spacing w:val="0"/>
          <w:w w:val="107"/>
        </w:rPr>
        <w:t>ÜKŞE</w:t>
      </w:r>
      <w:r>
        <w:rPr>
          <w:rFonts w:ascii="Arial" w:hAnsi="Arial" w:cs="Arial" w:eastAsia="Arial"/>
          <w:sz w:val="15"/>
          <w:szCs w:val="15"/>
          <w:color w:val="212121"/>
          <w:spacing w:val="-17"/>
          <w:w w:val="108"/>
        </w:rPr>
        <w:t>H</w:t>
      </w:r>
      <w:r>
        <w:rPr>
          <w:rFonts w:ascii="Arial" w:hAnsi="Arial" w:cs="Arial" w:eastAsia="Arial"/>
          <w:sz w:val="15"/>
          <w:szCs w:val="15"/>
          <w:color w:val="3B3B3B"/>
          <w:spacing w:val="1"/>
          <w:w w:val="201"/>
        </w:rPr>
        <w:t>I</w:t>
      </w:r>
      <w:r>
        <w:rPr>
          <w:rFonts w:ascii="Arial" w:hAnsi="Arial" w:cs="Arial" w:eastAsia="Arial"/>
          <w:sz w:val="15"/>
          <w:szCs w:val="15"/>
          <w:color w:val="212121"/>
          <w:spacing w:val="0"/>
          <w:w w:val="99"/>
        </w:rPr>
        <w:t>R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142" w:lineRule="exact"/>
        <w:ind w:left="1008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606060"/>
          <w:spacing w:val="0"/>
          <w:w w:val="117"/>
        </w:rPr>
        <w:t>BELEDIYESI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225" w:lineRule="exact"/>
        <w:ind w:left="338" w:right="4541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0"/>
          <w:w w:val="100"/>
        </w:rPr>
        <w:t>İZMİR</w:t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0"/>
          <w:w w:val="99"/>
        </w:rPr>
        <w:t>BÜYÜKŞ</w:t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6"/>
          <w:w w:val="9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212121"/>
          <w:spacing w:val="0"/>
          <w:w w:val="94"/>
        </w:rPr>
        <w:t>Hİ</w:t>
      </w:r>
      <w:r>
        <w:rPr>
          <w:rFonts w:ascii="Times New Roman" w:hAnsi="Times New Roman" w:cs="Times New Roman" w:eastAsia="Times New Roman"/>
          <w:sz w:val="22"/>
          <w:szCs w:val="22"/>
          <w:color w:val="212121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0"/>
          <w:w w:val="97"/>
        </w:rPr>
        <w:t>BELE</w:t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9"/>
          <w:w w:val="98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color w:val="212121"/>
          <w:spacing w:val="9"/>
          <w:w w:val="81"/>
        </w:rPr>
        <w:t>İ</w:t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0"/>
          <w:w w:val="96"/>
        </w:rPr>
        <w:t>YESİ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6" w:after="0" w:line="240" w:lineRule="auto"/>
        <w:ind w:left="446" w:right="4708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212121"/>
          <w:spacing w:val="4"/>
          <w:w w:val="100"/>
        </w:rPr>
        <w:t>İ</w:t>
      </w:r>
      <w:r>
        <w:rPr>
          <w:rFonts w:ascii="Times New Roman" w:hAnsi="Times New Roman" w:cs="Times New Roman" w:eastAsia="Times New Roman"/>
          <w:sz w:val="22"/>
          <w:szCs w:val="22"/>
          <w:color w:val="4F4F4F"/>
          <w:spacing w:val="0"/>
          <w:w w:val="100"/>
        </w:rPr>
        <w:t>TFAİYE</w:t>
      </w:r>
      <w:r>
        <w:rPr>
          <w:rFonts w:ascii="Times New Roman" w:hAnsi="Times New Roman" w:cs="Times New Roman" w:eastAsia="Times New Roman"/>
          <w:sz w:val="22"/>
          <w:szCs w:val="22"/>
          <w:color w:val="4F4F4F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0"/>
          <w:w w:val="99"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12121"/>
          <w:spacing w:val="0"/>
          <w:w w:val="69"/>
        </w:rPr>
        <w:t>İ</w:t>
      </w:r>
      <w:r>
        <w:rPr>
          <w:rFonts w:ascii="Times New Roman" w:hAnsi="Times New Roman" w:cs="Times New Roman" w:eastAsia="Times New Roman"/>
          <w:sz w:val="22"/>
          <w:szCs w:val="22"/>
          <w:color w:val="212121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0"/>
          <w:w w:val="96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12121"/>
          <w:spacing w:val="0"/>
          <w:w w:val="7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212121"/>
          <w:spacing w:val="34"/>
          <w:w w:val="7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0"/>
          <w:w w:val="96"/>
        </w:rPr>
        <w:t>BAŞKA</w:t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0"/>
          <w:w w:val="97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12121"/>
          <w:spacing w:val="0"/>
          <w:w w:val="9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212121"/>
          <w:spacing w:val="10"/>
          <w:w w:val="9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13"/>
          <w:w w:val="93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color w:val="212121"/>
          <w:spacing w:val="0"/>
          <w:w w:val="69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1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12"/>
        </w:rPr>
        <w:t>itfaiye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Acil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Müdaha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-1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Şub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0"/>
          <w:w w:val="97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1"/>
          <w:w w:val="108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10"/>
        </w:rPr>
        <w:t>dürlüğü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8" w:lineRule="exact"/>
        <w:ind w:left="1108" w:right="5405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0"/>
          <w:w w:val="89"/>
          <w:position w:val="-1"/>
        </w:rPr>
        <w:t>YANGT</w:t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0"/>
          <w:w w:val="89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27"/>
          <w:w w:val="89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B3B3B"/>
          <w:spacing w:val="0"/>
          <w:w w:val="97"/>
          <w:position w:val="-1"/>
        </w:rPr>
        <w:t>RAPORU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0" w:right="120"/>
          <w:cols w:num="2" w:equalWidth="0">
            <w:col w:w="1998" w:space="1379"/>
            <w:col w:w="8403"/>
          </w:cols>
        </w:sectPr>
      </w:pPr>
      <w:rPr/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99.199982" w:type="dxa"/>
      </w:tblPr>
      <w:tblGrid/>
      <w:tr>
        <w:trPr>
          <w:trHeight w:val="238" w:hRule="exact"/>
        </w:trPr>
        <w:tc>
          <w:tcPr>
            <w:tcW w:w="1270" w:type="dxa"/>
            <w:tcBorders>
              <w:top w:val="single" w:sz="5.76" w:space="0" w:color="575B5B"/>
              <w:bottom w:val="single" w:sz="2.88" w:space="0" w:color="4B4F4F"/>
              <w:left w:val="single" w:sz="5.76" w:space="0" w:color="4F4F4F"/>
              <w:right w:val="nil" w:sz="6" w:space="0" w:color="auto"/>
            </w:tcBorders>
          </w:tcPr>
          <w:p>
            <w:pPr>
              <w:spacing w:before="0" w:after="0" w:line="220" w:lineRule="exact"/>
              <w:ind w:left="54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Ola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Tarihi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1366" w:type="dxa"/>
            <w:tcBorders>
              <w:top w:val="single" w:sz="5.76" w:space="0" w:color="575B5B"/>
              <w:bottom w:val="single" w:sz="2.88" w:space="0" w:color="4B4F4F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0" w:lineRule="exact"/>
              <w:ind w:left="18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31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15"/>
                <w:w w:val="13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88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3"/>
                <w:w w:val="88"/>
              </w:rPr>
              <w:t>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606060"/>
                <w:spacing w:val="0"/>
                <w:w w:val="87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606060"/>
                <w:spacing w:val="0"/>
                <w:w w:val="88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606060"/>
                <w:spacing w:val="-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8"/>
                <w:w w:val="101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606060"/>
                <w:spacing w:val="0"/>
                <w:w w:val="102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606060"/>
                <w:spacing w:val="-1"/>
                <w:w w:val="103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99"/>
              </w:rPr>
              <w:t>017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2354" w:type="dxa"/>
            <w:tcBorders>
              <w:top w:val="single" w:sz="5.76" w:space="0" w:color="575B5B"/>
              <w:bottom w:val="single" w:sz="2.88" w:space="0" w:color="4B4F4F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0" w:lineRule="exact"/>
              <w:ind w:left="184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90"/>
              </w:rPr>
              <w:t>jBildirim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14"/>
                <w:w w:val="9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Sıra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No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2"/>
              </w:rPr>
              <w:t>07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6174" w:type="dxa"/>
            <w:gridSpan w:val="2"/>
            <w:tcBorders>
              <w:top w:val="single" w:sz="5.76" w:space="0" w:color="575B5B"/>
              <w:bottom w:val="single" w:sz="2.88" w:space="0" w:color="4B4F4F"/>
              <w:left w:val="nil" w:sz="6" w:space="0" w:color="auto"/>
              <w:right w:val="single" w:sz="5.76" w:space="0" w:color="4F4F4F"/>
            </w:tcBorders>
          </w:tcPr>
          <w:p>
            <w:pPr>
              <w:spacing w:before="0" w:after="0" w:line="220" w:lineRule="exact"/>
              <w:ind w:left="234" w:right="-20"/>
              <w:jc w:val="left"/>
              <w:tabs>
                <w:tab w:pos="2240" w:val="left"/>
              </w:tabs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90"/>
              </w:rPr>
              <w:t>jBildirim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9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Saati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28"/>
              </w:rPr>
              <w:t>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:34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-4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rre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2"/>
                <w:w w:val="100"/>
              </w:rPr>
              <w:t>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121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121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0537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606060"/>
                <w:spacing w:val="0"/>
                <w:w w:val="100"/>
              </w:rPr>
              <w:t>845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60606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606060"/>
                <w:spacing w:val="0"/>
                <w:w w:val="100"/>
              </w:rPr>
              <w:t>2076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</w:tr>
      <w:tr>
        <w:trPr>
          <w:trHeight w:val="245" w:hRule="exact"/>
        </w:trPr>
        <w:tc>
          <w:tcPr>
            <w:tcW w:w="1270" w:type="dxa"/>
            <w:tcBorders>
              <w:top w:val="single" w:sz="2.88" w:space="0" w:color="4B4F4F"/>
              <w:bottom w:val="single" w:sz="5.76" w:space="0" w:color="545757"/>
              <w:left w:val="single" w:sz="5.76" w:space="0" w:color="4F4F4F"/>
              <w:right w:val="nil" w:sz="6" w:space="0" w:color="auto"/>
            </w:tcBorders>
          </w:tcPr>
          <w:p>
            <w:pPr>
              <w:spacing w:before="0" w:after="0" w:line="227" w:lineRule="exact"/>
              <w:ind w:left="6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3"/>
              </w:rPr>
              <w:t>KayıtTarihi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1366" w:type="dxa"/>
            <w:tcBorders>
              <w:top w:val="single" w:sz="2.88" w:space="0" w:color="4B4F4F"/>
              <w:bottom w:val="single" w:sz="5.76" w:space="0" w:color="545757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18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31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15"/>
                <w:w w:val="13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7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8C8E90"/>
                <w:spacing w:val="6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8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757777"/>
                <w:spacing w:val="-3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2017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2354" w:type="dxa"/>
            <w:tcBorders>
              <w:top w:val="single" w:sz="2.88" w:space="0" w:color="4B4F4F"/>
              <w:bottom w:val="single" w:sz="5.76" w:space="0" w:color="545757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176" w:right="-20"/>
              <w:jc w:val="left"/>
              <w:tabs>
                <w:tab w:pos="1540" w:val="left"/>
              </w:tabs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IKayıtNo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121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121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10243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6174" w:type="dxa"/>
            <w:gridSpan w:val="2"/>
            <w:tcBorders>
              <w:top w:val="single" w:sz="2.88" w:space="0" w:color="4B4F4F"/>
              <w:bottom w:val="single" w:sz="5.76" w:space="0" w:color="545757"/>
              <w:left w:val="nil" w:sz="6" w:space="0" w:color="auto"/>
              <w:right w:val="single" w:sz="5.76" w:space="0" w:color="4F4F4F"/>
            </w:tcBorders>
          </w:tcPr>
          <w:p>
            <w:pPr>
              <w:spacing w:before="0" w:after="0" w:line="227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jBildirimAian: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-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Ali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Bi!gj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606060"/>
                <w:spacing w:val="0"/>
                <w:w w:val="100"/>
              </w:rPr>
              <w:t>ÜNEY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</w:tr>
      <w:tr>
        <w:trPr>
          <w:trHeight w:val="241" w:hRule="exact"/>
        </w:trPr>
        <w:tc>
          <w:tcPr>
            <w:tcW w:w="1116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0" w:lineRule="exact"/>
              <w:ind w:left="6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Bildirile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Adre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31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16"/>
                <w:w w:val="13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94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1"/>
                <w:w w:val="93"/>
              </w:rPr>
              <w:t>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606060"/>
                <w:spacing w:val="0"/>
                <w:w w:val="96"/>
              </w:rPr>
              <w:t>z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606060"/>
                <w:spacing w:val="-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ıloba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10"/>
                <w:w w:val="94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94"/>
              </w:rPr>
              <w:t>ah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94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-3"/>
                <w:w w:val="94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93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7"/>
                <w:w w:val="93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121"/>
                <w:spacing w:val="0"/>
                <w:w w:val="78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121"/>
                <w:spacing w:val="-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ubaşı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6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606060"/>
                <w:spacing w:val="4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4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121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121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97"/>
              </w:rPr>
              <w:t>Bayın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98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121"/>
                <w:spacing w:val="12"/>
                <w:w w:val="63"/>
              </w:rPr>
              <w:t>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87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color w:val="757777"/>
                <w:spacing w:val="0"/>
                <w:w w:val="100"/>
                <w:i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color w:val="757777"/>
                <w:spacing w:val="-1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8"/>
                <w:w w:val="100"/>
              </w:rPr>
              <w:t>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606060"/>
                <w:spacing w:val="-1"/>
                <w:w w:val="100"/>
              </w:rPr>
              <w:t>Z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MİR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</w:tr>
      <w:tr>
        <w:trPr>
          <w:trHeight w:val="241" w:hRule="exact"/>
        </w:trPr>
        <w:tc>
          <w:tcPr>
            <w:tcW w:w="1270" w:type="dxa"/>
            <w:tcBorders>
              <w:top w:val="single" w:sz="5.76" w:space="0" w:color="4F5454"/>
              <w:bottom w:val="single" w:sz="5.76" w:space="0" w:color="4B4B4B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6" w:lineRule="exact"/>
              <w:ind w:left="6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Doğru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Adres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5135" w:type="dxa"/>
            <w:gridSpan w:val="3"/>
            <w:tcBorders>
              <w:top w:val="single" w:sz="5.76" w:space="0" w:color="4F5454"/>
              <w:bottom w:val="single" w:sz="5.76" w:space="0" w:color="4B4B4B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6" w:lineRule="exact"/>
              <w:ind w:left="19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121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121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10"/>
                <w:w w:val="91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121"/>
                <w:spacing w:val="10"/>
                <w:w w:val="63"/>
              </w:rPr>
              <w:t>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97"/>
              </w:rPr>
              <w:t>zıloba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Mah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Avlubaşı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Mevkii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99"/>
              </w:rPr>
              <w:t>Bayındı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3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color w:val="757777"/>
                <w:spacing w:val="0"/>
                <w:w w:val="100"/>
                <w:i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color w:val="757777"/>
                <w:spacing w:val="-2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121"/>
                <w:spacing w:val="0"/>
                <w:w w:val="100"/>
              </w:rPr>
              <w:t>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ZMİR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4759" w:type="dxa"/>
            <w:tcBorders>
              <w:top w:val="single" w:sz="5.76" w:space="0" w:color="4F5454"/>
              <w:bottom w:val="single" w:sz="5.76" w:space="0" w:color="4B4B4B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1" w:hRule="exact"/>
        </w:trPr>
        <w:tc>
          <w:tcPr>
            <w:tcW w:w="1270" w:type="dxa"/>
            <w:tcBorders>
              <w:top w:val="single" w:sz="5.76" w:space="0" w:color="4B4B4B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0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92"/>
              </w:rPr>
              <w:t>!Yangı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92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6"/>
                <w:w w:val="92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Türü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5135" w:type="dxa"/>
            <w:gridSpan w:val="3"/>
            <w:tcBorders>
              <w:top w:val="single" w:sz="5.76" w:space="0" w:color="4B4B4B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0" w:lineRule="exact"/>
              <w:ind w:left="167" w:right="-20"/>
              <w:jc w:val="left"/>
              <w:tabs>
                <w:tab w:pos="2880" w:val="left"/>
              </w:tabs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31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27"/>
                <w:w w:val="13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94"/>
              </w:rPr>
              <w:t>Yangı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95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87"/>
              </w:rPr>
              <w:t>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87"/>
              </w:rPr>
              <w:t>Yangı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87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87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11"/>
                <w:w w:val="87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96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95"/>
              </w:rPr>
              <w:t>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-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121"/>
                <w:spacing w:val="0"/>
                <w:w w:val="91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121"/>
                <w:spacing w:val="-4"/>
                <w:w w:val="91"/>
              </w:rPr>
              <w:t>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91"/>
              </w:rPr>
              <w:t>fı: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9"/>
                <w:w w:val="9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91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5"/>
                <w:w w:val="9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606060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00"/>
              </w:rPr>
              <w:t>ınıfı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4759" w:type="dxa"/>
            <w:tcBorders>
              <w:top w:val="single" w:sz="5.76" w:space="0" w:color="4B4B4B"/>
              <w:bottom w:val="single" w:sz="5.76" w:space="0" w:color="4B4F4F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0" w:lineRule="exact"/>
              <w:ind w:left="1044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95"/>
              </w:rPr>
              <w:t>Yangı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95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5"/>
                <w:w w:val="95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606060"/>
                <w:spacing w:val="0"/>
                <w:w w:val="102"/>
              </w:rPr>
              <w:t>Sebe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606060"/>
                <w:spacing w:val="2"/>
                <w:w w:val="103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7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0"/>
                <w:w w:val="131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B3B3B"/>
                <w:spacing w:val="-33"/>
                <w:w w:val="13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606060"/>
                <w:spacing w:val="4"/>
                <w:w w:val="106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121"/>
                <w:spacing w:val="8"/>
                <w:w w:val="63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97"/>
              </w:rPr>
              <w:t>gara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</w:tr>
    </w:tbl>
    <w:p>
      <w:pPr>
        <w:spacing w:before="0" w:after="0" w:line="222" w:lineRule="exact"/>
        <w:ind w:left="446" w:right="-20"/>
        <w:jc w:val="left"/>
        <w:tabs>
          <w:tab w:pos="3660" w:val="left"/>
          <w:tab w:pos="68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2"/>
        </w:rPr>
        <w:t>!Ya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4"/>
          <w:w w:val="9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6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Binada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7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0"/>
          <w:w w:val="7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89"/>
        </w:rPr>
        <w:t>apı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84"/>
        </w:rPr>
        <w:t>nı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8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1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Şekli: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4"/>
        </w:rPr>
        <w:t>Kulla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9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1"/>
        </w:rPr>
        <w:t>Şekl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29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3" w:lineRule="exact"/>
        <w:ind w:left="369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6.080002pt;margin-top:2.485246pt;width:33.613865pt;height:21pt;mso-position-horizontal-relative:page;mso-position-vertical-relative:paragraph;z-index:-7562" type="#_x0000_t202" filled="f" stroked="f">
            <v:textbox inset="0,0,0,0">
              <w:txbxContent>
                <w:p>
                  <w:pPr>
                    <w:spacing w:before="0" w:after="0" w:line="420" w:lineRule="exact"/>
                    <w:ind w:right="-103"/>
                    <w:jc w:val="left"/>
                    <w:tabs>
                      <w:tab w:pos="600" w:val="left"/>
                    </w:tabs>
                    <w:rPr>
                      <w:rFonts w:ascii="Arial" w:hAnsi="Arial" w:cs="Arial" w:eastAsia="Arial"/>
                      <w:sz w:val="42"/>
                      <w:szCs w:val="42"/>
                    </w:rPr>
                  </w:pPr>
                  <w:rPr/>
                  <w:r>
                    <w:rPr>
                      <w:rFonts w:ascii="Arial" w:hAnsi="Arial" w:cs="Arial" w:eastAsia="Arial"/>
                      <w:sz w:val="42"/>
                      <w:szCs w:val="42"/>
                      <w:color w:val="4F4F4F"/>
                      <w:spacing w:val="0"/>
                      <w:w w:val="38"/>
                    </w:rPr>
                    <w:t>ı</w:t>
                  </w:r>
                  <w:r>
                    <w:rPr>
                      <w:rFonts w:ascii="Arial" w:hAnsi="Arial" w:cs="Arial" w:eastAsia="Arial"/>
                      <w:sz w:val="42"/>
                      <w:szCs w:val="42"/>
                      <w:color w:val="4F4F4F"/>
                      <w:spacing w:val="0"/>
                      <w:w w:val="100"/>
                    </w:rPr>
                    <w:tab/>
                  </w:r>
                  <w:r>
                    <w:rPr>
                      <w:rFonts w:ascii="Arial" w:hAnsi="Arial" w:cs="Arial" w:eastAsia="Arial"/>
                      <w:sz w:val="42"/>
                      <w:szCs w:val="42"/>
                      <w:color w:val="4F4F4F"/>
                      <w:spacing w:val="0"/>
                      <w:w w:val="100"/>
                    </w:rPr>
                  </w:r>
                  <w:r>
                    <w:rPr>
                      <w:rFonts w:ascii="Arial" w:hAnsi="Arial" w:cs="Arial" w:eastAsia="Arial"/>
                      <w:sz w:val="42"/>
                      <w:szCs w:val="42"/>
                      <w:color w:val="3B3B3B"/>
                      <w:spacing w:val="0"/>
                      <w:w w:val="57"/>
                    </w:rPr>
                    <w:t>ı</w:t>
                  </w:r>
                  <w:r>
                    <w:rPr>
                      <w:rFonts w:ascii="Arial" w:hAnsi="Arial" w:cs="Arial" w:eastAsia="Arial"/>
                      <w:sz w:val="42"/>
                      <w:szCs w:val="42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Betonarme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9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"/>
          <w:w w:val="10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hşa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Çeli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321"/>
        </w:rPr>
        <w:t>r----------------------i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6106" w:right="-20"/>
        <w:jc w:val="left"/>
        <w:tabs>
          <w:tab w:pos="68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7"/>
          <w:szCs w:val="17"/>
          <w:color w:val="3B3B3B"/>
          <w:spacing w:val="0"/>
          <w:w w:val="64"/>
        </w:rPr>
        <w:t>1</w:t>
      </w:r>
      <w:r>
        <w:rPr>
          <w:rFonts w:ascii="Arial" w:hAnsi="Arial" w:cs="Arial" w:eastAsia="Arial"/>
          <w:sz w:val="17"/>
          <w:szCs w:val="17"/>
          <w:color w:val="3B3B3B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color w:val="3B3B3B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3"/>
        </w:rPr>
        <w:t>Yangını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9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trol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tına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Alma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120"/>
        </w:sectPr>
      </w:pPr>
      <w:rPr/>
    </w:p>
    <w:p>
      <w:pPr>
        <w:spacing w:before="69" w:after="0" w:line="290" w:lineRule="auto"/>
        <w:ind w:left="2189" w:right="-54" w:firstLine="-1728"/>
        <w:jc w:val="left"/>
        <w:tabs>
          <w:tab w:pos="22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5"/>
          <w:position w:val="1"/>
        </w:rPr>
        <w:t>Yana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5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5"/>
          <w:w w:val="9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1"/>
        </w:rPr>
        <w:t>Şe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7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1"/>
        </w:rPr>
        <w:t>in: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1"/>
        </w:rPr>
        <w:tab/>
        <w:tab/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0"/>
        </w:rPr>
        <w:t>Sahibi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31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7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6"/>
          <w:position w:val="0"/>
        </w:rPr>
        <w:t>Ecvet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2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0"/>
        </w:rPr>
        <w:t>SARIKAYA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8"/>
          <w:position w:val="0"/>
        </w:rPr>
        <w:t>Ami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9"/>
          <w:w w:val="99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7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0"/>
        </w:rPr>
        <w:t>Gürsel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0"/>
        </w:rPr>
        <w:t>PINAR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83" w:lineRule="exact"/>
        <w:ind w:left="218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1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1"/>
        </w:rPr>
        <w:t>Sayısı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31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"/>
          <w:w w:val="131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87" w:after="0" w:line="240" w:lineRule="auto"/>
        <w:ind w:left="103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3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3"/>
        </w:rPr>
        <w:t>Kira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14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Kullana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4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vet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SARIKAYA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6" w:lineRule="exact"/>
        <w:ind w:right="-20"/>
        <w:jc w:val="left"/>
        <w:tabs>
          <w:tab w:pos="29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Çıkı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65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6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25"/>
          <w:w w:val="6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28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:35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87"/>
          <w:position w:val="-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2"/>
          <w:w w:val="86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87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"/>
          <w:w w:val="86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18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8"/>
          <w:w w:val="62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2"/>
          <w:w w:val="62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3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55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120"/>
          <w:cols w:num="2" w:equalWidth="0">
            <w:col w:w="4428" w:space="339"/>
            <w:col w:w="7013"/>
          </w:cols>
        </w:sectPr>
      </w:pPr>
      <w:rPr/>
    </w:p>
    <w:p>
      <w:pPr>
        <w:spacing w:before="0" w:after="0" w:line="220" w:lineRule="exact"/>
        <w:ind w:left="446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9"/>
        </w:rPr>
        <w:t>Piden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3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1"/>
        </w:rPr>
        <w:t>raç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5"/>
          <w:position w:val="-1"/>
        </w:rPr>
        <w:t>Pla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2"/>
          <w:w w:val="96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3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"/>
          <w:w w:val="104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2"/>
          <w:w w:val="79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31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1"/>
        </w:rPr>
        <w:t>FN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1"/>
          <w:position w:val="-1"/>
        </w:rPr>
        <w:t>090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120"/>
          <w:cols w:num="2" w:equalWidth="0">
            <w:col w:w="948" w:space="1241"/>
            <w:col w:w="9591"/>
          </w:cols>
        </w:sectPr>
      </w:pPr>
      <w:rPr/>
    </w:p>
    <w:p>
      <w:pPr>
        <w:spacing w:before="0" w:after="0" w:line="256" w:lineRule="exact"/>
        <w:ind w:left="461" w:right="-20"/>
        <w:jc w:val="left"/>
        <w:tabs>
          <w:tab w:pos="47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w w:val="94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w w:val="95"/>
          <w:position w:val="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79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-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2"/>
        </w:rPr>
        <w:t>bin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1"/>
          <w:w w:val="94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7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113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5"/>
          <w:position w:val="-1"/>
        </w:rPr>
        <w:t>ktri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6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1"/>
        </w:rPr>
        <w:t>Anza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5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2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1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5" w:after="0" w:line="240" w:lineRule="auto"/>
        <w:ind w:left="4751" w:right="4798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112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Acil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9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2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1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26" w:lineRule="exact"/>
        <w:ind w:left="4731" w:right="535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1"/>
        </w:rPr>
        <w:t>mn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yet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7"/>
          <w:position w:val="-1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8"/>
          <w:w w:val="87"/>
          <w:position w:val="-1"/>
        </w:rPr>
        <w:t>l</w:t>
      </w:r>
      <w:r>
        <w:rPr>
          <w:rFonts w:ascii="Times New Roman" w:hAnsi="Times New Roman" w:cs="Times New Roman" w:eastAsia="Times New Roman"/>
          <w:sz w:val="17"/>
          <w:szCs w:val="17"/>
          <w:color w:val="4F4F4F"/>
          <w:spacing w:val="0"/>
          <w:w w:val="87"/>
          <w:position w:val="-1"/>
        </w:rPr>
        <w:t>İl</w:t>
      </w:r>
      <w:r>
        <w:rPr>
          <w:rFonts w:ascii="Times New Roman" w:hAnsi="Times New Roman" w:cs="Times New Roman" w:eastAsia="Times New Roman"/>
          <w:sz w:val="17"/>
          <w:szCs w:val="17"/>
          <w:color w:val="4F4F4F"/>
          <w:spacing w:val="0"/>
          <w:w w:val="87"/>
          <w:position w:val="-1"/>
        </w:rPr>
        <w:t>_</w:t>
      </w:r>
      <w:r>
        <w:rPr>
          <w:rFonts w:ascii="Times New Roman" w:hAnsi="Times New Roman" w:cs="Times New Roman" w:eastAsia="Times New Roman"/>
          <w:sz w:val="17"/>
          <w:szCs w:val="17"/>
          <w:color w:val="4F4F4F"/>
          <w:spacing w:val="1"/>
          <w:w w:val="87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9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0" w:right="120"/>
        </w:sectPr>
      </w:pPr>
      <w:rPr/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7" w:lineRule="auto"/>
        <w:ind w:left="878" w:right="-54" w:firstLine="-42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Yardımcı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Ekip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4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6"/>
        </w:rPr>
        <w:t>şse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263" w:lineRule="auto"/>
        <w:ind w:left="70" w:right="682" w:firstLine="-3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6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nel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Sayısı: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39"/>
        </w:rPr>
        <w:t>ıkı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39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27"/>
          <w:w w:val="13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2" w:lineRule="exact"/>
        <w:ind w:left="2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6"/>
        </w:rPr>
        <w:t>Dön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4"/>
          <w:w w:val="96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6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9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89"/>
        </w:rPr>
        <w:t>!Yar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8"/>
          <w:w w:val="8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8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"/>
          <w:w w:val="8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8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3"/>
          <w:w w:val="8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Gele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67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30"/>
          <w:w w:val="6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6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-35"/>
          <w:w w:val="6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5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6"/>
          <w:w w:val="9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26" w:lineRule="exact"/>
        <w:ind w:left="29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2"/>
          <w:position w:val="-1"/>
        </w:rPr>
        <w:t>Ek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92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2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6"/>
          <w:position w:val="-1"/>
        </w:rPr>
        <w:t>Ami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8"/>
          <w:w w:val="9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10"/>
          <w:w w:val="9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0"/>
          <w:position w:val="-1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4"/>
          <w:w w:val="9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1"/>
        </w:rPr>
        <w:t>Adı-Soyadı: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2" w:after="0" w:line="247" w:lineRule="auto"/>
        <w:ind w:right="-54" w:firstLine="2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Doğalg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3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"/>
          <w:w w:val="93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7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Gel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7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7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raç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Sayısı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7"/>
          <w:w w:val="93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9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5"/>
        </w:rPr>
        <w:t>son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9"/>
          <w:w w:val="10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Sayıs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120"/>
          <w:cols w:num="4" w:equalWidth="0">
            <w:col w:w="1631" w:space="537"/>
            <w:col w:w="2197" w:space="374"/>
            <w:col w:w="2184" w:space="753"/>
            <w:col w:w="4104"/>
          </w:cols>
        </w:sectPr>
      </w:pPr>
      <w:rPr/>
    </w:p>
    <w:p>
      <w:pPr>
        <w:spacing w:before="4" w:after="0" w:line="240" w:lineRule="auto"/>
        <w:ind w:left="425" w:right="-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16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6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7"/>
          <w:w w:val="104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11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Görüldüğü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40" w:lineRule="auto"/>
        <w:ind w:left="44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Durum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8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nld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8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4"/>
          <w:w w:val="10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ın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a;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8"/>
        </w:rPr>
        <w:t>kendi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-2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9"/>
          <w:w w:val="10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5"/>
        </w:rPr>
        <w:t>tarafında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7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95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5"/>
        </w:rPr>
        <w:t>ndüri.ilm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0"/>
          <w:w w:val="95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5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6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olduğ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8"/>
        </w:rPr>
        <w:t>görü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8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7"/>
          <w:w w:val="10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7"/>
        </w:rPr>
        <w:t>Tarafım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57777"/>
          <w:spacing w:val="0"/>
          <w:w w:val="98"/>
        </w:rPr>
        <w:t>zca</w:t>
      </w:r>
      <w:r>
        <w:rPr>
          <w:rFonts w:ascii="Times New Roman" w:hAnsi="Times New Roman" w:cs="Times New Roman" w:eastAsia="Times New Roman"/>
          <w:sz w:val="20"/>
          <w:szCs w:val="20"/>
          <w:color w:val="757777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soğutma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işlemi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57777"/>
          <w:spacing w:val="0"/>
          <w:w w:val="99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757777"/>
          <w:spacing w:val="8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85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5"/>
          <w:w w:val="85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ı.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26" w:lineRule="exact"/>
        <w:ind w:left="254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3"/>
          <w:position w:val="-1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93"/>
          <w:position w:val="-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3"/>
          <w:position w:val="-1"/>
        </w:rPr>
        <w:t>ndür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3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6"/>
          <w:w w:val="93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7"/>
          <w:w w:val="93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3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9"/>
          <w:w w:val="93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6"/>
          <w:position w:val="-1"/>
        </w:rPr>
        <w:t>Kul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3"/>
          <w:w w:val="96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6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1"/>
        </w:rPr>
        <w:t>nı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5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8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7"/>
          <w:w w:val="98"/>
          <w:position w:val="-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6"/>
          <w:position w:val="-1"/>
        </w:rPr>
        <w:t>ndü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rücü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120"/>
          <w:cols w:num="2" w:equalWidth="0">
            <w:col w:w="1911" w:space="278"/>
            <w:col w:w="9591"/>
          </w:cols>
        </w:sectPr>
      </w:pPr>
      <w:rPr/>
    </w:p>
    <w:p>
      <w:pPr>
        <w:spacing w:before="0" w:after="0" w:line="209" w:lineRule="exact"/>
        <w:ind w:left="394" w:right="2553"/>
        <w:jc w:val="center"/>
        <w:tabs>
          <w:tab w:pos="2740" w:val="left"/>
          <w:tab w:pos="5440" w:val="left"/>
          <w:tab w:pos="6540" w:val="left"/>
          <w:tab w:pos="7360" w:val="left"/>
          <w:tab w:pos="81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100"/>
          <w:position w:val="-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1"/>
        </w:rPr>
        <w:t>ndürı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1"/>
        </w:rPr>
        <w:t>Türü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4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2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4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2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9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100"/>
          <w:position w:val="-2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2"/>
        </w:rPr>
        <w:t>ndür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4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8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6"/>
          <w:w w:val="100"/>
          <w:position w:val="-4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4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66"/>
          <w:position w:val="-4"/>
        </w:rPr>
        <w:t>_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6"/>
          <w:w w:val="66"/>
          <w:position w:val="-4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85"/>
          <w:position w:val="-4"/>
        </w:rPr>
        <w:t>K()Qük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343"/>
          <w:position w:val="-4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3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"/>
          <w:w w:val="100"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3"/>
        </w:rPr>
        <w:t>.K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3"/>
          <w:w w:val="100"/>
          <w:position w:val="-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57"/>
          <w:position w:val="-3"/>
        </w:rPr>
        <w:t>K_g_.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28" w:lineRule="exact"/>
        <w:ind w:left="5702" w:right="-20"/>
        <w:jc w:val="left"/>
        <w:tabs>
          <w:tab w:pos="6660" w:val="left"/>
          <w:tab w:pos="8240" w:val="left"/>
        </w:tabs>
        <w:rPr>
          <w:rFonts w:ascii="Arial" w:hAnsi="Arial" w:cs="Arial" w:eastAsia="Arial"/>
          <w:sz w:val="38"/>
          <w:szCs w:val="38"/>
        </w:rPr>
      </w:pPr>
      <w:rPr/>
      <w:r>
        <w:rPr>
          <w:rFonts w:ascii="Arial" w:hAnsi="Arial" w:cs="Arial" w:eastAsia="Arial"/>
          <w:sz w:val="25"/>
          <w:szCs w:val="25"/>
          <w:color w:val="3B3B3B"/>
          <w:spacing w:val="0"/>
          <w:w w:val="130"/>
          <w:position w:val="2"/>
        </w:rPr>
        <w:t>ı</w:t>
      </w:r>
      <w:r>
        <w:rPr>
          <w:rFonts w:ascii="Arial" w:hAnsi="Arial" w:cs="Arial" w:eastAsia="Arial"/>
          <w:sz w:val="25"/>
          <w:szCs w:val="25"/>
          <w:color w:val="3B3B3B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5"/>
          <w:szCs w:val="25"/>
          <w:color w:val="3B3B3B"/>
          <w:spacing w:val="0"/>
          <w:w w:val="100"/>
          <w:position w:val="2"/>
        </w:rPr>
      </w:r>
      <w:r>
        <w:rPr>
          <w:rFonts w:ascii="Arial" w:hAnsi="Arial" w:cs="Arial" w:eastAsia="Arial"/>
          <w:sz w:val="31"/>
          <w:szCs w:val="31"/>
          <w:color w:val="606060"/>
          <w:spacing w:val="0"/>
          <w:w w:val="78"/>
          <w:position w:val="2"/>
        </w:rPr>
        <w:t>ı</w:t>
      </w:r>
      <w:r>
        <w:rPr>
          <w:rFonts w:ascii="Arial" w:hAnsi="Arial" w:cs="Arial" w:eastAsia="Arial"/>
          <w:sz w:val="31"/>
          <w:szCs w:val="31"/>
          <w:color w:val="606060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31"/>
          <w:szCs w:val="31"/>
          <w:color w:val="606060"/>
          <w:spacing w:val="0"/>
          <w:w w:val="100"/>
          <w:position w:val="2"/>
        </w:rPr>
      </w:r>
      <w:r>
        <w:rPr>
          <w:rFonts w:ascii="Arial" w:hAnsi="Arial" w:cs="Arial" w:eastAsia="Arial"/>
          <w:sz w:val="38"/>
          <w:szCs w:val="38"/>
          <w:color w:val="3B3B3B"/>
          <w:spacing w:val="0"/>
          <w:w w:val="100"/>
          <w:position w:val="-1"/>
        </w:rPr>
        <w:t>ı</w:t>
      </w:r>
      <w:r>
        <w:rPr>
          <w:rFonts w:ascii="Arial" w:hAnsi="Arial" w:cs="Arial" w:eastAsia="Arial"/>
          <w:sz w:val="38"/>
          <w:szCs w:val="38"/>
          <w:color w:val="000000"/>
          <w:spacing w:val="0"/>
          <w:w w:val="100"/>
          <w:position w:val="0"/>
        </w:rPr>
      </w:r>
    </w:p>
    <w:p>
      <w:pPr>
        <w:spacing w:before="0" w:after="0" w:line="176" w:lineRule="exact"/>
        <w:ind w:left="2147" w:right="447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9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de;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kuru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9"/>
          <w:w w:val="10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yanmıştı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6"/>
          <w:w w:val="9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9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9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12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hangi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9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5"/>
        </w:rPr>
        <w:t>za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1"/>
        </w:rPr>
        <w:t>yok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89"/>
        </w:rPr>
        <w:t>ur.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0" w:right="120"/>
        </w:sectPr>
      </w:pPr>
      <w:rPr/>
    </w:p>
    <w:p>
      <w:pPr>
        <w:spacing w:before="0" w:after="0" w:line="230" w:lineRule="exact"/>
        <w:ind w:left="439" w:right="-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06060"/>
          <w:w w:val="99"/>
        </w:rPr>
        <w:t>Sö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7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1"/>
        </w:rPr>
        <w:t>dür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7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Sonunda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0"/>
          <w:w w:val="10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Hasar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Durumu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lfabınini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toplam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3"/>
        </w:rPr>
        <w:t>zara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"/>
          <w:w w:val="10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8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26" w:lineRule="exact"/>
        <w:ind w:left="1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1"/>
        </w:rPr>
        <w:t>rin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8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  <w:position w:val="-1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8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85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5"/>
          <w:w w:val="85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6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2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1"/>
        </w:rPr>
        <w:t>tet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3"/>
          <w:w w:val="101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79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-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kte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4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1"/>
        </w:rPr>
        <w:t>başlangıcının;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4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7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1"/>
        </w:rPr>
        <w:t>nan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7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3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buluna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4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1"/>
        </w:rPr>
        <w:t>kuru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otlarda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olduğ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görülmü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8"/>
          <w:w w:val="108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2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57777"/>
          <w:spacing w:val="0"/>
          <w:w w:val="100"/>
          <w:position w:val="-1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120"/>
          <w:cols w:num="2" w:equalWidth="0">
            <w:col w:w="1822" w:space="338"/>
            <w:col w:w="9620"/>
          </w:cols>
        </w:sectPr>
      </w:pPr>
      <w:rPr/>
    </w:p>
    <w:p>
      <w:pPr>
        <w:spacing w:before="4" w:after="0" w:line="247" w:lineRule="auto"/>
        <w:ind w:left="2146" w:right="229" w:firstLine="-172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1"/>
        </w:rPr>
        <w:t>!Yangı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2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Çıkı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5"/>
        </w:rPr>
        <w:t>Ned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8"/>
          <w:w w:val="9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3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0"/>
        </w:rPr>
        <w:t>[yapıla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aştırma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soruşturmadaki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7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4"/>
          <w:w w:val="104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9"/>
          <w:w w:val="10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7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emey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kişi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yada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kişi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57777"/>
          <w:spacing w:val="0"/>
          <w:w w:val="100"/>
        </w:rPr>
        <w:t>erce</w:t>
      </w:r>
      <w:r>
        <w:rPr>
          <w:rFonts w:ascii="Times New Roman" w:hAnsi="Times New Roman" w:cs="Times New Roman" w:eastAsia="Times New Roman"/>
          <w:sz w:val="20"/>
          <w:szCs w:val="20"/>
          <w:color w:val="757777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5777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57777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75777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5777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57777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atıla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yada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84"/>
        </w:rPr>
        <w:t>di.işüri.ile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8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</w:rPr>
        <w:t>sönmeı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</w:rPr>
        <w:t>gara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8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0"/>
          <w:w w:val="96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7"/>
        </w:rPr>
        <w:t>riti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9"/>
          <w:w w:val="8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kuru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otları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9"/>
        </w:rPr>
        <w:t>tutuşturm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4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0"/>
          <w:w w:val="9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7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"/>
          <w:w w:val="104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5"/>
        </w:rPr>
        <w:t>ıktı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4"/>
          <w:w w:val="9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9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16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kanaatine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rılm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2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9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ır.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120"/>
        </w:sectPr>
      </w:pPr>
      <w:rPr/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83" w:lineRule="exact"/>
        <w:ind w:left="432" w:right="-20"/>
        <w:jc w:val="left"/>
        <w:tabs>
          <w:tab w:pos="22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w w:val="98"/>
          <w:position w:val="-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-1"/>
          <w:w w:val="79"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8"/>
          <w:position w:val="-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2"/>
          <w:w w:val="108"/>
          <w:position w:val="-4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98"/>
          <w:position w:val="-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-3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4"/>
        </w:rPr>
        <w:t>talı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4"/>
        </w:rPr>
        <w:t>ise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4"/>
          <w:position w:val="-4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8"/>
          <w:w w:val="94"/>
          <w:position w:val="-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4"/>
          <w:position w:val="-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8"/>
          <w:w w:val="94"/>
          <w:position w:val="-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4"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4"/>
          <w:position w:val="-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0"/>
          <w:w w:val="94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4"/>
        </w:rPr>
        <w:t>Adı: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92" w:lineRule="exact"/>
        <w:ind w:left="410" w:right="-90"/>
        <w:jc w:val="left"/>
        <w:tabs>
          <w:tab w:pos="590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4"/>
          <w:position w:val="-2"/>
        </w:rPr>
        <w:t>!Araç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"/>
          <w:w w:val="94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2"/>
        </w:rPr>
        <w:t>Gereç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2"/>
        </w:rPr>
        <w:t>Kaybı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  <w:position w:val="-2"/>
        </w:rPr>
      </w:r>
      <w:r>
        <w:rPr>
          <w:rFonts w:ascii="Arial" w:hAnsi="Arial" w:cs="Arial" w:eastAsia="Arial"/>
          <w:sz w:val="32"/>
          <w:szCs w:val="32"/>
          <w:color w:val="D8D8DB"/>
          <w:spacing w:val="0"/>
          <w:w w:val="100"/>
          <w:position w:val="2"/>
        </w:rPr>
        <w:t>.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  <w:position w:val="0"/>
        </w:rPr>
      </w:r>
    </w:p>
    <w:p>
      <w:pPr>
        <w:spacing w:before="15" w:after="0" w:line="224" w:lineRule="exact"/>
        <w:ind w:left="410" w:right="4065" w:firstLine="2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5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8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0"/>
          <w:w w:val="9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8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3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3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Kime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75777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5777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5777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3B3B3B"/>
          <w:spacing w:val="0"/>
          <w:w w:val="100"/>
        </w:rPr>
        <w:t>';111</w:t>
      </w:r>
      <w:r>
        <w:rPr>
          <w:rFonts w:ascii="Times New Roman" w:hAnsi="Times New Roman" w:cs="Times New Roman" w:eastAsia="Times New Roman"/>
          <w:sz w:val="14"/>
          <w:szCs w:val="14"/>
          <w:color w:val="3B3B3B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7"/>
        </w:rPr>
        <w:t>Edil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8"/>
        </w:rPr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8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8"/>
          <w:u w:val="single" w:color="000000"/>
        </w:rPr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7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7"/>
          <w:u w:val="single" w:color="000000"/>
        </w:rPr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3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3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3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96"/>
          <w:u w:val="single" w:color="00000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96"/>
          <w:u w:val="single" w:color="000000"/>
        </w:rPr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96"/>
        </w:rPr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96"/>
        </w:rPr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B3B3B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5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85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2"/>
          <w:w w:val="8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120"/>
          <w:cols w:num="2" w:equalWidth="0">
            <w:col w:w="5984" w:space="784"/>
            <w:col w:w="5012"/>
          </w:cols>
        </w:sectPr>
      </w:pPr>
      <w:rPr/>
    </w:p>
    <w:p>
      <w:pPr>
        <w:spacing w:before="27" w:after="0" w:line="240" w:lineRule="auto"/>
        <w:ind w:left="432" w:right="-20"/>
        <w:jc w:val="left"/>
        <w:tabs>
          <w:tab w:pos="2160" w:val="left"/>
          <w:tab w:pos="6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7"/>
        </w:rPr>
        <w:t>Er...vi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5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Dönü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Tarih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65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6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8"/>
          <w:w w:val="6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4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8C8E90"/>
          <w:spacing w:val="6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9EA1A8"/>
          <w:spacing w:val="-3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2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0"/>
        </w:rPr>
        <w:t>JŞ_aati: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7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69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3"/>
        </w:rPr>
        <w:t>2: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1"/>
          <w:w w:val="104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9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5" w:after="0" w:line="236" w:lineRule="exact"/>
        <w:ind w:left="432" w:right="-20"/>
        <w:jc w:val="left"/>
        <w:tabs>
          <w:tab w:pos="1520" w:val="left"/>
          <w:tab w:pos="87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Varsa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Ölü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0"/>
        </w:rPr>
        <w:t>Yara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63"/>
        </w:rPr>
        <w:t>   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3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8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1"/>
          <w:w w:val="9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0"/>
          <w:w w:val="89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osta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1"/>
        </w:rPr>
        <w:t>ONAYLA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4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1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18.540001pt;margin-top:23.399998pt;width:565.019997pt;height:780.119978pt;mso-position-horizontal-relative:page;mso-position-vertical-relative:page;z-index:-7564" coordorigin="371,468" coordsize="11300,15602">
            <v:shape style="position:absolute;left:475;top:11808;width:252;height:648" type="#_x0000_t75">
              <v:imagedata r:id="rId8" o:title=""/>
            </v:shape>
            <v:group style="position:absolute;left:461;top:497;width:11117;height:2" coordorigin="461,497" coordsize="11117,2">
              <v:shape style="position:absolute;left:461;top:497;width:11117;height:2" coordorigin="461,497" coordsize="11117,0" path="m461,497l11578,497e" filled="f" stroked="t" strokeweight=".72pt" strokecolor="#606464">
                <v:path arrowok="t"/>
              </v:shape>
            </v:group>
            <v:group style="position:absolute;left:432;top:475;width:2;height:15588" coordorigin="432,475" coordsize="2,15588">
              <v:shape style="position:absolute;left:432;top:475;width:2;height:15588" coordorigin="432,475" coordsize="0,15588" path="m432,16063l432,475e" filled="f" stroked="t" strokeweight=".72pt" strokecolor="#4F4F4F">
                <v:path arrowok="t"/>
              </v:shape>
            </v:group>
            <v:group style="position:absolute;left:2210;top:482;width:2;height:1483" coordorigin="2210,482" coordsize="2,1483">
              <v:shape style="position:absolute;left:2210;top:482;width:2;height:1483" coordorigin="2210,482" coordsize="0,1483" path="m2210,1966l2210,482e" filled="f" stroked="t" strokeweight=".72pt" strokecolor="#878787">
                <v:path arrowok="t"/>
              </v:shape>
              <v:shape style="position:absolute;left:8597;top:12442;width:3074;height:1994" type="#_x0000_t75">
                <v:imagedata r:id="rId9" o:title=""/>
              </v:shape>
            </v:group>
            <v:group style="position:absolute;left:11563;top:497;width:2;height:15559" coordorigin="11563,497" coordsize="2,15559">
              <v:shape style="position:absolute;left:11563;top:497;width:2;height:15559" coordorigin="11563,497" coordsize="0,15559" path="m11563,16056l11563,497e" filled="f" stroked="t" strokeweight=".72pt" strokecolor="#4F4F4F">
                <v:path arrowok="t"/>
              </v:shape>
            </v:group>
            <v:group style="position:absolute;left:9022;top:490;width:2;height:1483" coordorigin="9022,490" coordsize="2,1483">
              <v:shape style="position:absolute;left:9022;top:490;width:2;height:1483" coordorigin="9022,490" coordsize="0,1483" path="m9022,1973l9022,490e" filled="f" stroked="t" strokeweight=".72pt" strokecolor="#4F4F4F">
                <v:path arrowok="t"/>
              </v:shape>
            </v:group>
            <v:group style="position:absolute;left:6811;top:3161;width:2;height:770" coordorigin="6811,3161" coordsize="2,770">
              <v:shape style="position:absolute;left:6811;top:3161;width:2;height:770" coordorigin="6811,3161" coordsize="0,770" path="m6811,3931l6811,3161e" filled="f" stroked="t" strokeweight="1.08pt" strokecolor="#4F4F4F">
                <v:path arrowok="t"/>
              </v:shape>
            </v:group>
            <v:group style="position:absolute;left:446;top:3920;width:11131;height:2" coordorigin="446,3920" coordsize="11131,2">
              <v:shape style="position:absolute;left:446;top:3920;width:11131;height:2" coordorigin="446,3920" coordsize="11131,0" path="m446,3920l11578,3920e" filled="f" stroked="t" strokeweight=".36pt" strokecolor="#5B6060">
                <v:path arrowok="t"/>
              </v:shape>
            </v:group>
            <v:group style="position:absolute;left:2153;top:3895;width:2;height:12168" coordorigin="2153,3895" coordsize="2,12168">
              <v:shape style="position:absolute;left:2153;top:3895;width:2;height:12168" coordorigin="2153,3895" coordsize="0,12168" path="m2153,16063l2153,3895e" filled="f" stroked="t" strokeweight=".72pt" strokecolor="#4F4F4F">
                <v:path arrowok="t"/>
              </v:shape>
            </v:group>
            <v:group style="position:absolute;left:439;top:4205;width:11138;height:2" coordorigin="439,4205" coordsize="11138,2">
              <v:shape style="position:absolute;left:439;top:4205;width:11138;height:2" coordorigin="439,4205" coordsize="11138,0" path="m439,4205l11578,4205e" filled="f" stroked="t" strokeweight=".36pt" strokecolor="#747474">
                <v:path arrowok="t"/>
              </v:shape>
            </v:group>
            <v:group style="position:absolute;left:2182;top:4442;width:9396;height:2" coordorigin="2182,4442" coordsize="9396,2">
              <v:shape style="position:absolute;left:2182;top:4442;width:9396;height:2" coordorigin="2182,4442" coordsize="9396,0" path="m2182,4442l11578,4442e" filled="f" stroked="t" strokeweight=".72pt" strokecolor="#707474">
                <v:path arrowok="t"/>
              </v:shape>
            </v:group>
            <v:group style="position:absolute;left:4752;top:4435;width:2;height:2174" coordorigin="4752,4435" coordsize="2,2174">
              <v:shape style="position:absolute;left:4752;top:4435;width:2;height:2174" coordorigin="4752,4435" coordsize="0,2174" path="m4752,6610l4752,4435e" filled="f" stroked="t" strokeweight=".72pt" strokecolor="#606060">
                <v:path arrowok="t"/>
              </v:shape>
            </v:group>
            <v:group style="position:absolute;left:4752;top:4932;width:6818;height:2" coordorigin="4752,4932" coordsize="6818,2">
              <v:shape style="position:absolute;left:4752;top:4932;width:6818;height:2" coordorigin="4752,4932" coordsize="6818,0" path="m4752,4932l11570,4932e" filled="f" stroked="t" strokeweight=".72pt" strokecolor="#545757">
                <v:path arrowok="t"/>
              </v:shape>
            </v:group>
            <v:group style="position:absolute;left:4752;top:5170;width:6818;height:2" coordorigin="4752,5170" coordsize="6818,2">
              <v:shape style="position:absolute;left:4752;top:5170;width:6818;height:2" coordorigin="4752,5170" coordsize="6818,0" path="m4752,5170l11570,5170e" filled="f" stroked="t" strokeweight=".72pt" strokecolor="#545754">
                <v:path arrowok="t"/>
              </v:shape>
            </v:group>
            <v:group style="position:absolute;left:4752;top:5414;width:6818;height:2" coordorigin="4752,5414" coordsize="6818,2">
              <v:shape style="position:absolute;left:4752;top:5414;width:6818;height:2" coordorigin="4752,5414" coordsize="6818,0" path="m4752,5414l11570,5414e" filled="f" stroked="t" strokeweight=".72pt" strokecolor="#4F544F">
                <v:path arrowok="t"/>
              </v:shape>
            </v:group>
            <v:group style="position:absolute;left:2174;top:5652;width:9396;height:2" coordorigin="2174,5652" coordsize="9396,2">
              <v:shape style="position:absolute;left:2174;top:5652;width:9396;height:2" coordorigin="2174,5652" coordsize="9396,0" path="m2174,5652l11570,5652e" filled="f" stroked="t" strokeweight=".72pt" strokecolor="#4F5454">
                <v:path arrowok="t"/>
              </v:shape>
            </v:group>
            <v:group style="position:absolute;left:432;top:5893;width:11138;height:2" coordorigin="432,5893" coordsize="11138,2">
              <v:shape style="position:absolute;left:432;top:5893;width:11138;height:2" coordorigin="432,5893" coordsize="11138,0" path="m432,5893l11570,5893e" filled="f" stroked="t" strokeweight=".72pt" strokecolor="#5B5B5B">
                <v:path arrowok="t"/>
              </v:shape>
            </v:group>
            <v:group style="position:absolute;left:7661;top:5890;width:2;height:727" coordorigin="7661,5890" coordsize="2,727">
              <v:shape style="position:absolute;left:7661;top:5890;width:2;height:727" coordorigin="7661,5890" coordsize="0,727" path="m7661,6617l7661,5890e" filled="f" stroked="t" strokeweight=".72pt" strokecolor="#4F4F4F">
                <v:path arrowok="t"/>
              </v:shape>
            </v:group>
            <v:group style="position:absolute;left:2174;top:6365;width:9396;height:2" coordorigin="2174,6365" coordsize="9396,2">
              <v:shape style="position:absolute;left:2174;top:6365;width:9396;height:2" coordorigin="2174,6365" coordsize="9396,0" path="m2174,6365l11570,6365e" filled="f" stroked="t" strokeweight=".72pt" strokecolor="#606464">
                <v:path arrowok="t"/>
              </v:shape>
            </v:group>
            <v:group style="position:absolute;left:2174;top:6610;width:9396;height:2" coordorigin="2174,6610" coordsize="9396,2">
              <v:shape style="position:absolute;left:2174;top:6610;width:9396;height:2" coordorigin="2174,6610" coordsize="9396,0" path="m2174,6610l11570,6610e" filled="f" stroked="t" strokeweight=".72pt" strokecolor="#5B6060">
                <v:path arrowok="t"/>
              </v:shape>
            </v:group>
            <v:group style="position:absolute;left:432;top:6847;width:11138;height:2" coordorigin="432,6847" coordsize="11138,2">
              <v:shape style="position:absolute;left:432;top:6847;width:11138;height:2" coordorigin="432,6847" coordsize="11138,0" path="m432,6847l11570,6847e" filled="f" stroked="t" strokeweight=".36pt" strokecolor="#5B6060">
                <v:path arrowok="t"/>
              </v:shape>
            </v:group>
            <v:group style="position:absolute;left:425;top:7322;width:11146;height:2" coordorigin="425,7322" coordsize="11146,2">
              <v:shape style="position:absolute;left:425;top:7322;width:11146;height:2" coordorigin="425,7322" coordsize="11146,0" path="m425,7322l11570,7322e" filled="f" stroked="t" strokeweight=".72pt" strokecolor="#606464">
                <v:path arrowok="t"/>
              </v:shape>
            </v:group>
            <v:group style="position:absolute;left:4745;top:7315;width:2;height:734" coordorigin="4745,7315" coordsize="2,734">
              <v:shape style="position:absolute;left:4745;top:7315;width:2;height:734" coordorigin="4745,7315" coordsize="0,734" path="m4745,8050l4745,7315e" filled="f" stroked="t" strokeweight="1.08pt" strokecolor="#676767">
                <v:path arrowok="t"/>
              </v:shape>
            </v:group>
            <v:group style="position:absolute;left:4738;top:7567;width:6833;height:2" coordorigin="4738,7567" coordsize="6833,2">
              <v:shape style="position:absolute;left:4738;top:7567;width:6833;height:2" coordorigin="4738,7567" coordsize="6833,0" path="m4738,7567l11570,7567e" filled="f" stroked="t" strokeweight=".36pt" strokecolor="#5B6060">
                <v:path arrowok="t"/>
              </v:shape>
            </v:group>
            <v:group style="position:absolute;left:4738;top:7805;width:6833;height:2" coordorigin="4738,7805" coordsize="6833,2">
              <v:shape style="position:absolute;left:4738;top:7805;width:6833;height:2" coordorigin="4738,7805" coordsize="6833,0" path="m4738,7805l11570,7805e" filled="f" stroked="t" strokeweight=".72pt" strokecolor="#575B60">
                <v:path arrowok="t"/>
              </v:shape>
            </v:group>
            <v:group style="position:absolute;left:425;top:8046;width:11146;height:2" coordorigin="425,8046" coordsize="11146,2">
              <v:shape style="position:absolute;left:425;top:8046;width:11146;height:2" coordorigin="425,8046" coordsize="11146,0" path="m425,8046l11570,8046e" filled="f" stroked="t" strokeweight=".72pt" strokecolor="#5B6060">
                <v:path arrowok="t"/>
              </v:shape>
            </v:group>
            <v:group style="position:absolute;left:418;top:8978;width:11146;height:2" coordorigin="418,8978" coordsize="11146,2">
              <v:shape style="position:absolute;left:418;top:8978;width:11146;height:2" coordorigin="418,8978" coordsize="11146,0" path="m418,8978l11563,8978e" filled="f" stroked="t" strokeweight=".72pt" strokecolor="#646767">
                <v:path arrowok="t"/>
              </v:shape>
            </v:group>
            <v:group style="position:absolute;left:418;top:9824;width:11146;height:2" coordorigin="418,9824" coordsize="11146,2">
              <v:shape style="position:absolute;left:418;top:9824;width:11146;height:2" coordorigin="418,9824" coordsize="11146,0" path="m418,9824l11563,9824e" filled="f" stroked="t" strokeweight=".72pt" strokecolor="#4F5454">
                <v:path arrowok="t"/>
              </v:shape>
            </v:group>
            <v:group style="position:absolute;left:410;top:10066;width:11153;height:2" coordorigin="410,10066" coordsize="11153,2">
              <v:shape style="position:absolute;left:410;top:10066;width:11153;height:2" coordorigin="410,10066" coordsize="11153,0" path="m410,10066l11563,10066e" filled="f" stroked="t" strokeweight=".36pt" strokecolor="#48484B">
                <v:path arrowok="t"/>
              </v:shape>
            </v:group>
            <v:group style="position:absolute;left:410;top:10310;width:11153;height:2" coordorigin="410,10310" coordsize="11153,2">
              <v:shape style="position:absolute;left:410;top:10310;width:11153;height:2" coordorigin="410,10310" coordsize="11153,0" path="m410,10310l11563,10310e" filled="f" stroked="t" strokeweight=".72pt" strokecolor="#4F4F4F">
                <v:path arrowok="t"/>
              </v:shape>
            </v:group>
            <v:group style="position:absolute;left:403;top:11027;width:11153;height:2" coordorigin="403,11027" coordsize="11153,2">
              <v:shape style="position:absolute;left:403;top:11027;width:11153;height:2" coordorigin="403,11027" coordsize="11153,0" path="m403,11027l11556,11027e" filled="f" stroked="t" strokeweight=".72pt" strokecolor="#4F5454">
                <v:path arrowok="t"/>
              </v:shape>
            </v:group>
            <v:group style="position:absolute;left:864;top:10994;width:2;height:5069" coordorigin="864,10994" coordsize="2,5069">
              <v:shape style="position:absolute;left:864;top:10994;width:2;height:5069" coordorigin="864,10994" coordsize="0,5069" path="m864,16063l864,10994e" filled="f" stroked="t" strokeweight=".72pt" strokecolor="#4B4B4B">
                <v:path arrowok="t"/>
              </v:shape>
            </v:group>
            <v:group style="position:absolute;left:1454;top:10980;width:2;height:5083" coordorigin="1454,10980" coordsize="2,5083">
              <v:shape style="position:absolute;left:1454;top:10980;width:2;height:5083" coordorigin="1454,10980" coordsize="0,5083" path="m1454,16063l1454,10980e" filled="f" stroked="t" strokeweight=".72pt" strokecolor="#606060">
                <v:path arrowok="t"/>
              </v:shape>
            </v:group>
            <v:group style="position:absolute;left:7186;top:11023;width:2;height:5040" coordorigin="7186,11023" coordsize="2,5040">
              <v:shape style="position:absolute;left:7186;top:11023;width:2;height:5040" coordorigin="7186,11023" coordsize="0,5040" path="m7186,16063l7186,11023e" filled="f" stroked="t" strokeweight=".72pt" strokecolor="#4B4B4B">
                <v:path arrowok="t"/>
              </v:shape>
            </v:group>
            <v:group style="position:absolute;left:403;top:11268;width:11153;height:2" coordorigin="403,11268" coordsize="11153,2">
              <v:shape style="position:absolute;left:403;top:11268;width:11153;height:2" coordorigin="403,11268" coordsize="11153,0" path="m403,11268l11556,11268e" filled="f" stroked="t" strokeweight=".72pt" strokecolor="#4B4F4B">
                <v:path arrowok="t"/>
              </v:shape>
            </v:group>
            <v:group style="position:absolute;left:396;top:13349;width:1742;height:2" coordorigin="396,13349" coordsize="1742,2">
              <v:shape style="position:absolute;left:396;top:13349;width:1742;height:2" coordorigin="396,13349" coordsize="1742,0" path="m396,13349l2138,13349e" filled="f" stroked="t" strokeweight=".72pt" strokecolor="#575757">
                <v:path arrowok="t"/>
              </v:shape>
            </v:group>
            <v:group style="position:absolute;left:374;top:16056;width:11167;height:2" coordorigin="374,16056" coordsize="11167,2">
              <v:shape style="position:absolute;left:374;top:16056;width:11167;height:2" coordorigin="374,16056" coordsize="11167,0" path="m374,16056l11542,16056e" filled="f" stroked="t" strokeweight=".36pt" strokecolor="#4F5454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.08pt;margin-top:1.8pt;width:5.22pt;height:838.799976pt;mso-position-horizontal-relative:page;mso-position-vertical-relative:page;z-index:-7563" coordorigin="22,36" coordsize="104,16776">
            <v:group style="position:absolute;left:119;top:43;width:2;height:5479" coordorigin="119,43" coordsize="2,5479">
              <v:shape style="position:absolute;left:119;top:43;width:2;height:5479" coordorigin="119,43" coordsize="0,5479" path="m119,5522l119,43e" filled="f" stroked="t" strokeweight=".72pt" strokecolor="#BFC3BC">
                <v:path arrowok="t"/>
              </v:shape>
            </v:group>
            <v:group style="position:absolute;left:97;top:2138;width:2;height:3384" coordorigin="97,2138" coordsize="2,3384">
              <v:shape style="position:absolute;left:97;top:2138;width:2;height:3384" coordorigin="97,2138" coordsize="0,3384" path="m97,5522l97,2138e" filled="f" stroked="t" strokeweight=".72pt" strokecolor="#C8C8C3">
                <v:path arrowok="t"/>
              </v:shape>
            </v:group>
            <v:group style="position:absolute;left:83;top:2138;width:2;height:9497" coordorigin="83,2138" coordsize="2,9497">
              <v:shape style="position:absolute;left:83;top:2138;width:2;height:9497" coordorigin="83,2138" coordsize="0,9497" path="m83,11635l83,2138e" filled="f" stroked="t" strokeweight=".72pt" strokecolor="#C8C8C3">
                <v:path arrowok="t"/>
              </v:shape>
            </v:group>
            <v:group style="position:absolute;left:61;top:5897;width:2;height:9108" coordorigin="61,5897" coordsize="2,9108">
              <v:shape style="position:absolute;left:61;top:5897;width:2;height:9108" coordorigin="61,5897" coordsize="0,9108" path="m61,15005l61,5897e" filled="f" stroked="t" strokeweight=".72pt" strokecolor="#CCCCC8">
                <v:path arrowok="t"/>
              </v:shape>
            </v:group>
            <v:group style="position:absolute;left:43;top:9598;width:2;height:7207" coordorigin="43,9598" coordsize="2,7207">
              <v:shape style="position:absolute;left:43;top:9598;width:2;height:7207" coordorigin="43,9598" coordsize="0,7207" path="m43,16805l43,9598e" filled="f" stroked="t" strokeweight=".72pt" strokecolor="#D4D4CC">
                <v:path arrowok="t"/>
              </v:shape>
            </v:group>
            <v:group style="position:absolute;left:25;top:11016;width:2;height:5789" coordorigin="25,11016" coordsize="2,5789">
              <v:shape style="position:absolute;left:25;top:11016;width:2;height:5789" coordorigin="25,11016" coordsize="0,5789" path="m25,16805l25,11016e" filled="f" stroked="t" strokeweight=".36pt" strokecolor="#D4D4CF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4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D87"/>
          <w:spacing w:val="-2532"/>
          <w:w w:val="6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94D87"/>
          <w:spacing w:val="0"/>
          <w:w w:val="6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94D87"/>
          <w:spacing w:val="-238"/>
          <w:w w:val="6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7"/>
          <w:w w:val="10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695"/>
          <w:spacing w:val="-7"/>
          <w:w w:val="167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5B5D8C"/>
          <w:spacing w:val="0"/>
          <w:w w:val="38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B5D8C"/>
          <w:spacing w:val="0"/>
          <w:w w:val="3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B5D8C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miri: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24" w:lineRule="auto"/>
        <w:ind w:left="2200" w:right="388" w:firstLine="-35"/>
        <w:jc w:val="center"/>
        <w:tabs>
          <w:tab w:pos="3060" w:val="left"/>
        </w:tabs>
        <w:rPr>
          <w:rFonts w:ascii="Arial" w:hAnsi="Arial" w:cs="Arial" w:eastAsia="Arial"/>
          <w:sz w:val="25"/>
          <w:szCs w:val="25"/>
        </w:rPr>
      </w:pPr>
      <w:rPr/>
      <w:r>
        <w:rPr>
          <w:rFonts w:ascii="Times New Roman" w:hAnsi="Times New Roman" w:cs="Times New Roman" w:eastAsia="Times New Roman"/>
          <w:sz w:val="43"/>
          <w:szCs w:val="43"/>
          <w:color w:val="606060"/>
          <w:spacing w:val="-92"/>
          <w:w w:val="162"/>
          <w:b/>
          <w:bCs/>
          <w:i/>
        </w:rPr>
        <w:t>{</w:t>
      </w:r>
      <w:r>
        <w:rPr>
          <w:rFonts w:ascii="Times New Roman" w:hAnsi="Times New Roman" w:cs="Times New Roman" w:eastAsia="Times New Roman"/>
          <w:sz w:val="43"/>
          <w:szCs w:val="43"/>
          <w:color w:val="606060"/>
          <w:spacing w:val="0"/>
          <w:w w:val="46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3"/>
          <w:szCs w:val="43"/>
          <w:color w:val="606060"/>
          <w:spacing w:val="0"/>
          <w:w w:val="100"/>
          <w:b/>
          <w:bCs/>
          <w:i/>
        </w:rPr>
        <w:tab/>
      </w:r>
      <w:r>
        <w:rPr>
          <w:rFonts w:ascii="Times New Roman" w:hAnsi="Times New Roman" w:cs="Times New Roman" w:eastAsia="Times New Roman"/>
          <w:sz w:val="43"/>
          <w:szCs w:val="43"/>
          <w:color w:val="606060"/>
          <w:spacing w:val="0"/>
          <w:w w:val="100"/>
          <w:b/>
          <w:bCs/>
          <w:i/>
        </w:rPr>
      </w:r>
      <w:r>
        <w:rPr>
          <w:rFonts w:ascii="Arial" w:hAnsi="Arial" w:cs="Arial" w:eastAsia="Arial"/>
          <w:sz w:val="26"/>
          <w:szCs w:val="26"/>
          <w:color w:val="606060"/>
          <w:spacing w:val="0"/>
          <w:w w:val="81"/>
          <w:b/>
          <w:bCs/>
        </w:rPr>
        <w:t>AKSULAR</w:t>
      </w:r>
      <w:r>
        <w:rPr>
          <w:rFonts w:ascii="Arial" w:hAnsi="Arial" w:cs="Arial" w:eastAsia="Arial"/>
          <w:sz w:val="26"/>
          <w:szCs w:val="26"/>
          <w:color w:val="606060"/>
          <w:spacing w:val="0"/>
          <w:w w:val="81"/>
          <w:b/>
          <w:bCs/>
        </w:rPr>
        <w:t> </w:t>
      </w:r>
      <w:r>
        <w:rPr>
          <w:rFonts w:ascii="Arial" w:hAnsi="Arial" w:cs="Arial" w:eastAsia="Arial"/>
          <w:sz w:val="26"/>
          <w:szCs w:val="26"/>
          <w:color w:val="606060"/>
          <w:spacing w:val="0"/>
          <w:w w:val="82"/>
          <w:b/>
          <w:bCs/>
        </w:rPr>
        <w:t>Güne</w:t>
      </w:r>
      <w:r>
        <w:rPr>
          <w:rFonts w:ascii="Arial" w:hAnsi="Arial" w:cs="Arial" w:eastAsia="Arial"/>
          <w:sz w:val="26"/>
          <w:szCs w:val="26"/>
          <w:color w:val="606060"/>
          <w:spacing w:val="0"/>
          <w:w w:val="82"/>
          <w:b/>
          <w:bCs/>
        </w:rPr>
        <w:t>y</w:t>
      </w:r>
      <w:r>
        <w:rPr>
          <w:rFonts w:ascii="Arial" w:hAnsi="Arial" w:cs="Arial" w:eastAsia="Arial"/>
          <w:sz w:val="26"/>
          <w:szCs w:val="26"/>
          <w:color w:val="606060"/>
          <w:spacing w:val="-16"/>
          <w:w w:val="82"/>
          <w:b/>
          <w:bCs/>
        </w:rPr>
        <w:t> </w:t>
      </w:r>
      <w:r>
        <w:rPr>
          <w:rFonts w:ascii="Arial" w:hAnsi="Arial" w:cs="Arial" w:eastAsia="Arial"/>
          <w:sz w:val="25"/>
          <w:szCs w:val="25"/>
          <w:color w:val="757777"/>
          <w:spacing w:val="0"/>
          <w:w w:val="82"/>
          <w:b/>
          <w:bCs/>
        </w:rPr>
        <w:t>Bölg</w:t>
      </w:r>
      <w:r>
        <w:rPr>
          <w:rFonts w:ascii="Arial" w:hAnsi="Arial" w:cs="Arial" w:eastAsia="Arial"/>
          <w:sz w:val="25"/>
          <w:szCs w:val="25"/>
          <w:color w:val="757777"/>
          <w:spacing w:val="0"/>
          <w:w w:val="82"/>
          <w:b/>
          <w:bCs/>
        </w:rPr>
        <w:t>e</w:t>
      </w:r>
      <w:r>
        <w:rPr>
          <w:rFonts w:ascii="Arial" w:hAnsi="Arial" w:cs="Arial" w:eastAsia="Arial"/>
          <w:sz w:val="25"/>
          <w:szCs w:val="25"/>
          <w:color w:val="757777"/>
          <w:spacing w:val="9"/>
          <w:w w:val="82"/>
          <w:b/>
          <w:bCs/>
        </w:rPr>
        <w:t> </w:t>
      </w:r>
      <w:r>
        <w:rPr>
          <w:rFonts w:ascii="Arial" w:hAnsi="Arial" w:cs="Arial" w:eastAsia="Arial"/>
          <w:sz w:val="26"/>
          <w:szCs w:val="26"/>
          <w:color w:val="8C8E90"/>
          <w:spacing w:val="-6"/>
          <w:w w:val="82"/>
          <w:b/>
          <w:bCs/>
        </w:rPr>
        <w:t>2</w:t>
      </w:r>
      <w:r>
        <w:rPr>
          <w:rFonts w:ascii="Arial" w:hAnsi="Arial" w:cs="Arial" w:eastAsia="Arial"/>
          <w:sz w:val="26"/>
          <w:szCs w:val="26"/>
          <w:color w:val="606060"/>
          <w:spacing w:val="0"/>
          <w:w w:val="82"/>
          <w:b/>
          <w:bCs/>
        </w:rPr>
        <w:t>.</w:t>
      </w:r>
      <w:r>
        <w:rPr>
          <w:rFonts w:ascii="Arial" w:hAnsi="Arial" w:cs="Arial" w:eastAsia="Arial"/>
          <w:sz w:val="26"/>
          <w:szCs w:val="26"/>
          <w:color w:val="606060"/>
          <w:spacing w:val="1"/>
          <w:w w:val="82"/>
          <w:b/>
          <w:bCs/>
        </w:rPr>
        <w:t> </w:t>
      </w:r>
      <w:r>
        <w:rPr>
          <w:rFonts w:ascii="Arial" w:hAnsi="Arial" w:cs="Arial" w:eastAsia="Arial"/>
          <w:sz w:val="25"/>
          <w:szCs w:val="25"/>
          <w:color w:val="757777"/>
          <w:spacing w:val="0"/>
          <w:w w:val="86"/>
          <w:b/>
          <w:bCs/>
        </w:rPr>
        <w:t>Posta</w:t>
      </w:r>
      <w:r>
        <w:rPr>
          <w:rFonts w:ascii="Arial" w:hAnsi="Arial" w:cs="Arial" w:eastAsia="Arial"/>
          <w:sz w:val="25"/>
          <w:szCs w:val="25"/>
          <w:color w:val="757777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25"/>
          <w:szCs w:val="25"/>
          <w:color w:val="757777"/>
          <w:spacing w:val="0"/>
          <w:w w:val="84"/>
          <w:b/>
          <w:bCs/>
        </w:rPr>
        <w:t>Grupla</w:t>
      </w:r>
      <w:r>
        <w:rPr>
          <w:rFonts w:ascii="Arial" w:hAnsi="Arial" w:cs="Arial" w:eastAsia="Arial"/>
          <w:sz w:val="25"/>
          <w:szCs w:val="25"/>
          <w:color w:val="757777"/>
          <w:spacing w:val="0"/>
          <w:w w:val="84"/>
          <w:b/>
          <w:bCs/>
        </w:rPr>
        <w:t>r</w:t>
      </w:r>
      <w:r>
        <w:rPr>
          <w:rFonts w:ascii="Arial" w:hAnsi="Arial" w:cs="Arial" w:eastAsia="Arial"/>
          <w:sz w:val="25"/>
          <w:szCs w:val="25"/>
          <w:color w:val="757777"/>
          <w:spacing w:val="-9"/>
          <w:w w:val="84"/>
          <w:b/>
          <w:bCs/>
        </w:rPr>
        <w:t> </w:t>
      </w:r>
      <w:r>
        <w:rPr>
          <w:rFonts w:ascii="Arial" w:hAnsi="Arial" w:cs="Arial" w:eastAsia="Arial"/>
          <w:sz w:val="25"/>
          <w:szCs w:val="25"/>
          <w:color w:val="757777"/>
          <w:spacing w:val="0"/>
          <w:w w:val="85"/>
          <w:b/>
          <w:bCs/>
        </w:rPr>
        <w:t>Amiri</w:t>
      </w:r>
      <w:r>
        <w:rPr>
          <w:rFonts w:ascii="Arial" w:hAnsi="Arial" w:cs="Arial" w:eastAsia="Arial"/>
          <w:sz w:val="25"/>
          <w:szCs w:val="25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89" w:right="364"/>
        <w:jc w:val="center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color w:val="9EA1A8"/>
          <w:spacing w:val="0"/>
          <w:w w:val="110"/>
          <w:b/>
          <w:bCs/>
        </w:rPr>
        <w:t>ErgünKAYA</w:t>
      </w:r>
      <w:r>
        <w:rPr>
          <w:rFonts w:ascii="Times New Roman" w:hAnsi="Times New Roman" w:cs="Times New Roman" w:eastAsia="Times New Roman"/>
          <w:sz w:val="27"/>
          <w:szCs w:val="27"/>
          <w:color w:val="000000"/>
          <w:spacing w:val="0"/>
          <w:w w:val="100"/>
        </w:rPr>
      </w:r>
    </w:p>
    <w:p>
      <w:pPr>
        <w:spacing w:before="0" w:after="0" w:line="257" w:lineRule="exact"/>
        <w:ind w:left="2504" w:right="172"/>
        <w:jc w:val="center"/>
        <w:rPr>
          <w:rFonts w:ascii="Arial" w:hAnsi="Arial" w:cs="Arial" w:eastAsia="Arial"/>
          <w:sz w:val="23"/>
          <w:szCs w:val="2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8.039993pt;margin-top:5.063622pt;width:84.480004pt;height:44pt;mso-position-horizontal-relative:page;mso-position-vertical-relative:paragraph;z-index:-7561" type="#_x0000_t202" filled="f" stroked="f">
            <v:textbox inset="0,0,0,0">
              <w:txbxContent>
                <w:p>
                  <w:pPr>
                    <w:spacing w:before="0" w:after="0" w:line="880" w:lineRule="exact"/>
                    <w:ind w:right="-172"/>
                    <w:jc w:val="left"/>
                    <w:rPr>
                      <w:rFonts w:ascii="Courier New" w:hAnsi="Courier New" w:cs="Courier New" w:eastAsia="Courier New"/>
                      <w:sz w:val="88"/>
                      <w:szCs w:val="88"/>
                    </w:rPr>
                  </w:pPr>
                  <w:rPr/>
                  <w:r>
                    <w:rPr>
                      <w:rFonts w:ascii="Courier New" w:hAnsi="Courier New" w:cs="Courier New" w:eastAsia="Courier New"/>
                      <w:sz w:val="88"/>
                      <w:szCs w:val="88"/>
                      <w:color w:val="5056A8"/>
                      <w:spacing w:val="0"/>
                      <w:w w:val="160"/>
                      <w:i/>
                      <w:position w:val="6"/>
                    </w:rPr>
                    <w:t>%$</w:t>
                  </w:r>
                  <w:r>
                    <w:rPr>
                      <w:rFonts w:ascii="Courier New" w:hAnsi="Courier New" w:cs="Courier New" w:eastAsia="Courier New"/>
                      <w:sz w:val="88"/>
                      <w:szCs w:val="88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color w:val="9EA1A8"/>
          <w:spacing w:val="0"/>
          <w:w w:val="74"/>
        </w:rPr>
        <w:t>Itfaiy</w:t>
      </w:r>
      <w:r>
        <w:rPr>
          <w:rFonts w:ascii="Arial" w:hAnsi="Arial" w:cs="Arial" w:eastAsia="Arial"/>
          <w:sz w:val="22"/>
          <w:szCs w:val="22"/>
          <w:color w:val="9EA1A8"/>
          <w:spacing w:val="0"/>
          <w:w w:val="74"/>
        </w:rPr>
        <w:t>e</w:t>
      </w:r>
      <w:r>
        <w:rPr>
          <w:rFonts w:ascii="Arial" w:hAnsi="Arial" w:cs="Arial" w:eastAsia="Arial"/>
          <w:sz w:val="22"/>
          <w:szCs w:val="22"/>
          <w:color w:val="9EA1A8"/>
          <w:spacing w:val="0"/>
          <w:w w:val="74"/>
        </w:rPr>
        <w:t> </w:t>
      </w:r>
      <w:r>
        <w:rPr>
          <w:rFonts w:ascii="Arial" w:hAnsi="Arial" w:cs="Arial" w:eastAsia="Arial"/>
          <w:sz w:val="22"/>
          <w:szCs w:val="22"/>
          <w:color w:val="9EA1A8"/>
          <w:spacing w:val="28"/>
          <w:w w:val="74"/>
        </w:rPr>
        <w:t> </w:t>
      </w:r>
      <w:r>
        <w:rPr>
          <w:rFonts w:ascii="Arial" w:hAnsi="Arial" w:cs="Arial" w:eastAsia="Arial"/>
          <w:sz w:val="22"/>
          <w:szCs w:val="22"/>
          <w:color w:val="9EA1A8"/>
          <w:spacing w:val="0"/>
          <w:w w:val="74"/>
        </w:rPr>
        <w:t>Güne</w:t>
      </w:r>
      <w:r>
        <w:rPr>
          <w:rFonts w:ascii="Arial" w:hAnsi="Arial" w:cs="Arial" w:eastAsia="Arial"/>
          <w:sz w:val="22"/>
          <w:szCs w:val="22"/>
          <w:color w:val="9EA1A8"/>
          <w:spacing w:val="0"/>
          <w:w w:val="74"/>
        </w:rPr>
        <w:t>y</w:t>
      </w:r>
      <w:r>
        <w:rPr>
          <w:rFonts w:ascii="Arial" w:hAnsi="Arial" w:cs="Arial" w:eastAsia="Arial"/>
          <w:sz w:val="22"/>
          <w:szCs w:val="22"/>
          <w:color w:val="9EA1A8"/>
          <w:spacing w:val="0"/>
          <w:w w:val="74"/>
        </w:rPr>
        <w:t> </w:t>
      </w:r>
      <w:r>
        <w:rPr>
          <w:rFonts w:ascii="Arial" w:hAnsi="Arial" w:cs="Arial" w:eastAsia="Arial"/>
          <w:sz w:val="22"/>
          <w:szCs w:val="22"/>
          <w:color w:val="9EA1A8"/>
          <w:spacing w:val="4"/>
          <w:w w:val="74"/>
        </w:rPr>
        <w:t> </w:t>
      </w:r>
      <w:r>
        <w:rPr>
          <w:rFonts w:ascii="Arial" w:hAnsi="Arial" w:cs="Arial" w:eastAsia="Arial"/>
          <w:sz w:val="22"/>
          <w:szCs w:val="22"/>
          <w:color w:val="9EA1A8"/>
          <w:spacing w:val="0"/>
          <w:w w:val="74"/>
        </w:rPr>
        <w:t>Bölg</w:t>
      </w:r>
      <w:r>
        <w:rPr>
          <w:rFonts w:ascii="Arial" w:hAnsi="Arial" w:cs="Arial" w:eastAsia="Arial"/>
          <w:sz w:val="22"/>
          <w:szCs w:val="22"/>
          <w:color w:val="9EA1A8"/>
          <w:spacing w:val="0"/>
          <w:w w:val="74"/>
        </w:rPr>
        <w:t>e</w:t>
      </w:r>
      <w:r>
        <w:rPr>
          <w:rFonts w:ascii="Arial" w:hAnsi="Arial" w:cs="Arial" w:eastAsia="Arial"/>
          <w:sz w:val="22"/>
          <w:szCs w:val="22"/>
          <w:color w:val="9EA1A8"/>
          <w:spacing w:val="38"/>
          <w:w w:val="74"/>
        </w:rPr>
        <w:t> </w:t>
      </w:r>
      <w:r>
        <w:rPr>
          <w:rFonts w:ascii="Arial" w:hAnsi="Arial" w:cs="Arial" w:eastAsia="Arial"/>
          <w:sz w:val="23"/>
          <w:szCs w:val="23"/>
          <w:color w:val="8C8E90"/>
          <w:spacing w:val="0"/>
          <w:w w:val="74"/>
          <w:b/>
          <w:bCs/>
        </w:rPr>
        <w:t>A</w:t>
      </w:r>
      <w:r>
        <w:rPr>
          <w:rFonts w:ascii="Arial" w:hAnsi="Arial" w:cs="Arial" w:eastAsia="Arial"/>
          <w:sz w:val="23"/>
          <w:szCs w:val="23"/>
          <w:color w:val="757777"/>
          <w:spacing w:val="0"/>
          <w:w w:val="74"/>
          <w:b/>
          <w:bCs/>
        </w:rPr>
        <w:t>miri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left="-37" w:right="6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4"/>
        </w:rPr>
        <w:t>Yangına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4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4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</w:rPr>
        <w:t>Koyan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224" w:right="268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5"/>
        </w:rPr>
        <w:t>iri: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0.320002pt;height:34.92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240" w:lineRule="auto"/>
        <w:ind w:left="20" w:right="22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Gürsel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98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0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289" w:right="33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1.359985pt;margin-top:29.857845pt;width:75.322733pt;height:59.5pt;mso-position-horizontal-relative:page;mso-position-vertical-relative:paragraph;z-index:-7560" type="#_x0000_t202" filled="f" stroked="f">
            <v:textbox inset="0,0,0,0">
              <w:txbxContent>
                <w:p>
                  <w:pPr>
                    <w:spacing w:before="0" w:after="0" w:line="1190" w:lineRule="exact"/>
                    <w:ind w:right="-219"/>
                    <w:jc w:val="left"/>
                    <w:rPr>
                      <w:rFonts w:ascii="Times New Roman" w:hAnsi="Times New Roman" w:cs="Times New Roman" w:eastAsia="Times New Roman"/>
                      <w:sz w:val="119"/>
                      <w:szCs w:val="119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19"/>
                      <w:szCs w:val="119"/>
                      <w:color w:val="494D87"/>
                      <w:w w:val="111"/>
                      <w:i/>
                      <w:position w:val="-1"/>
                    </w:rPr>
                    <w:t>!!</w:t>
                  </w:r>
                  <w:r>
                    <w:rPr>
                      <w:rFonts w:ascii="Times New Roman" w:hAnsi="Times New Roman" w:cs="Times New Roman" w:eastAsia="Times New Roman"/>
                      <w:sz w:val="119"/>
                      <w:szCs w:val="119"/>
                      <w:color w:val="494D87"/>
                      <w:spacing w:val="18"/>
                      <w:w w:val="110"/>
                      <w:i/>
                      <w:position w:val="-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z w:val="119"/>
                      <w:szCs w:val="119"/>
                      <w:color w:val="4F4F4F"/>
                      <w:spacing w:val="0"/>
                      <w:w w:val="15"/>
                      <w:i/>
                      <w:position w:val="-1"/>
                    </w:rPr>
                    <w:t>AN</w:t>
                  </w:r>
                  <w:r>
                    <w:rPr>
                      <w:rFonts w:ascii="Times New Roman" w:hAnsi="Times New Roman" w:cs="Times New Roman" w:eastAsia="Times New Roman"/>
                      <w:sz w:val="119"/>
                      <w:szCs w:val="119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9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4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96" w:right="37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121"/>
          <w:spacing w:val="11"/>
          <w:w w:val="63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5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"/>
          <w:w w:val="104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0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left="144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color w:val="757777"/>
          <w:spacing w:val="0"/>
          <w:w w:val="62"/>
          <w:b/>
          <w:bCs/>
        </w:rPr>
        <w:t>2</w:t>
      </w:r>
      <w:r>
        <w:rPr>
          <w:rFonts w:ascii="Arial" w:hAnsi="Arial" w:cs="Arial" w:eastAsia="Arial"/>
          <w:sz w:val="27"/>
          <w:szCs w:val="27"/>
          <w:color w:val="757777"/>
          <w:spacing w:val="14"/>
          <w:w w:val="62"/>
          <w:b/>
          <w:bCs/>
        </w:rPr>
        <w:t> </w:t>
      </w:r>
      <w:r>
        <w:rPr>
          <w:rFonts w:ascii="Arial" w:hAnsi="Arial" w:cs="Arial" w:eastAsia="Arial"/>
          <w:sz w:val="27"/>
          <w:szCs w:val="27"/>
          <w:color w:val="757777"/>
          <w:spacing w:val="0"/>
          <w:w w:val="62"/>
          <w:b/>
          <w:bCs/>
        </w:rPr>
        <w:t>5</w:t>
      </w:r>
      <w:r>
        <w:rPr>
          <w:rFonts w:ascii="Arial" w:hAnsi="Arial" w:cs="Arial" w:eastAsia="Arial"/>
          <w:sz w:val="27"/>
          <w:szCs w:val="27"/>
          <w:color w:val="757777"/>
          <w:spacing w:val="0"/>
          <w:w w:val="62"/>
          <w:b/>
          <w:bCs/>
        </w:rPr>
        <w:t> </w:t>
      </w:r>
      <w:r>
        <w:rPr>
          <w:rFonts w:ascii="Arial" w:hAnsi="Arial" w:cs="Arial" w:eastAsia="Arial"/>
          <w:sz w:val="27"/>
          <w:szCs w:val="27"/>
          <w:color w:val="757777"/>
          <w:spacing w:val="7"/>
          <w:w w:val="62"/>
          <w:b/>
          <w:bCs/>
        </w:rPr>
        <w:t> </w:t>
      </w:r>
      <w:r>
        <w:rPr>
          <w:rFonts w:ascii="Arial" w:hAnsi="Arial" w:cs="Arial" w:eastAsia="Arial"/>
          <w:sz w:val="26"/>
          <w:szCs w:val="26"/>
          <w:color w:val="8C8E90"/>
          <w:spacing w:val="0"/>
          <w:w w:val="62"/>
        </w:rPr>
        <w:t>E!:!</w:t>
      </w:r>
      <w:r>
        <w:rPr>
          <w:rFonts w:ascii="Arial" w:hAnsi="Arial" w:cs="Arial" w:eastAsia="Arial"/>
          <w:sz w:val="26"/>
          <w:szCs w:val="26"/>
          <w:color w:val="8C8E90"/>
          <w:spacing w:val="0"/>
          <w:w w:val="62"/>
        </w:rPr>
        <w:t>m</w:t>
      </w:r>
      <w:r>
        <w:rPr>
          <w:rFonts w:ascii="Arial" w:hAnsi="Arial" w:cs="Arial" w:eastAsia="Arial"/>
          <w:sz w:val="26"/>
          <w:szCs w:val="26"/>
          <w:color w:val="8C8E90"/>
          <w:spacing w:val="2"/>
          <w:w w:val="62"/>
        </w:rPr>
        <w:t> </w:t>
      </w:r>
      <w:r>
        <w:rPr>
          <w:rFonts w:ascii="Arial" w:hAnsi="Arial" w:cs="Arial" w:eastAsia="Arial"/>
          <w:sz w:val="27"/>
          <w:szCs w:val="27"/>
          <w:color w:val="8C8E90"/>
          <w:spacing w:val="0"/>
          <w:w w:val="63"/>
          <w:b/>
          <w:bCs/>
        </w:rPr>
        <w:t>20</w:t>
      </w:r>
      <w:r>
        <w:rPr>
          <w:rFonts w:ascii="Arial" w:hAnsi="Arial" w:cs="Arial" w:eastAsia="Arial"/>
          <w:sz w:val="27"/>
          <w:szCs w:val="27"/>
          <w:color w:val="8C8E90"/>
          <w:spacing w:val="-38"/>
          <w:w w:val="63"/>
          <w:b/>
          <w:bCs/>
        </w:rPr>
        <w:t>1</w:t>
      </w:r>
      <w:r>
        <w:rPr>
          <w:rFonts w:ascii="Arial" w:hAnsi="Arial" w:cs="Arial" w:eastAsia="Arial"/>
          <w:sz w:val="27"/>
          <w:szCs w:val="27"/>
          <w:color w:val="757777"/>
          <w:spacing w:val="0"/>
          <w:w w:val="68"/>
          <w:b/>
          <w:bCs/>
        </w:rPr>
        <w:t>7</w:t>
      </w:r>
      <w:r>
        <w:rPr>
          <w:rFonts w:ascii="Arial" w:hAnsi="Arial" w:cs="Arial" w:eastAsia="Arial"/>
          <w:sz w:val="27"/>
          <w:szCs w:val="27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9"/>
          <w:szCs w:val="19"/>
          <w:color w:val="9EA1A8"/>
          <w:spacing w:val="0"/>
          <w:w w:val="100"/>
          <w:i/>
        </w:rPr>
        <w:t>1</w:t>
      </w:r>
      <w:r>
        <w:rPr>
          <w:rFonts w:ascii="Arial" w:hAnsi="Arial" w:cs="Arial" w:eastAsia="Arial"/>
          <w:sz w:val="19"/>
          <w:szCs w:val="19"/>
          <w:color w:val="9EA1A8"/>
          <w:spacing w:val="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9EA1A8"/>
          <w:spacing w:val="4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EA1A8"/>
          <w:spacing w:val="0"/>
          <w:w w:val="11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9EA1A8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3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103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3B3B3B"/>
          <w:spacing w:val="12"/>
          <w:w w:val="69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12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120"/>
          <w:cols w:num="3" w:equalWidth="0">
            <w:col w:w="4851" w:space="362"/>
            <w:col w:w="1521" w:space="2323"/>
            <w:col w:w="2723"/>
          </w:cols>
        </w:sectPr>
      </w:pPr>
      <w:rPr/>
    </w:p>
    <w:p>
      <w:pPr>
        <w:spacing w:before="0" w:after="0" w:line="672" w:lineRule="exact"/>
        <w:ind w:left="886" w:right="-20"/>
        <w:jc w:val="left"/>
        <w:tabs>
          <w:tab w:pos="3660" w:val="left"/>
          <w:tab w:pos="9580" w:val="left"/>
        </w:tabs>
        <w:rPr>
          <w:rFonts w:ascii="Arial" w:hAnsi="Arial" w:cs="Arial" w:eastAsia="Arial"/>
          <w:sz w:val="144"/>
          <w:szCs w:val="144"/>
        </w:rPr>
      </w:pPr>
      <w:rPr/>
      <w:r>
        <w:rPr>
          <w:rFonts w:ascii="Arial" w:hAnsi="Arial" w:cs="Arial" w:eastAsia="Arial"/>
          <w:sz w:val="87"/>
          <w:szCs w:val="87"/>
          <w:color w:val="343434"/>
          <w:spacing w:val="0"/>
          <w:w w:val="165"/>
          <w:b/>
          <w:bCs/>
          <w:position w:val="-27"/>
        </w:rPr>
        <w:t>1</w:t>
      </w:r>
      <w:r>
        <w:rPr>
          <w:rFonts w:ascii="Arial" w:hAnsi="Arial" w:cs="Arial" w:eastAsia="Arial"/>
          <w:sz w:val="87"/>
          <w:szCs w:val="87"/>
          <w:color w:val="343434"/>
          <w:spacing w:val="0"/>
          <w:w w:val="100"/>
          <w:b/>
          <w:bCs/>
          <w:position w:val="-27"/>
        </w:rPr>
        <w:tab/>
      </w:r>
      <w:r>
        <w:rPr>
          <w:rFonts w:ascii="Arial" w:hAnsi="Arial" w:cs="Arial" w:eastAsia="Arial"/>
          <w:sz w:val="87"/>
          <w:szCs w:val="87"/>
          <w:color w:val="343434"/>
          <w:spacing w:val="0"/>
          <w:w w:val="100"/>
          <w:b/>
          <w:bCs/>
          <w:position w:val="-27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4"/>
        </w:rPr>
        <w:t>İZMİR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3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7"/>
          <w:position w:val="-4"/>
        </w:rPr>
        <w:t>BÜYÜKŞEHİR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"/>
          <w:w w:val="107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4"/>
        </w:rPr>
        <w:t>BELE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"/>
          <w:w w:val="100"/>
          <w:position w:val="-4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100"/>
          <w:position w:val="-4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5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4"/>
        </w:rPr>
        <w:t>YESİ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9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4"/>
        </w:rPr>
      </w:r>
      <w:r>
        <w:rPr>
          <w:rFonts w:ascii="Arial" w:hAnsi="Arial" w:cs="Arial" w:eastAsia="Arial"/>
          <w:sz w:val="144"/>
          <w:szCs w:val="144"/>
          <w:color w:val="545656"/>
          <w:spacing w:val="0"/>
          <w:w w:val="272"/>
          <w:position w:val="-98"/>
        </w:rPr>
        <w:t>•</w:t>
      </w:r>
      <w:r>
        <w:rPr>
          <w:rFonts w:ascii="Arial" w:hAnsi="Arial" w:cs="Arial" w:eastAsia="Arial"/>
          <w:sz w:val="144"/>
          <w:szCs w:val="14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00" w:h="16820"/>
          <w:pgMar w:top="560" w:bottom="280" w:left="400" w:right="260"/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130" w:lineRule="exact"/>
        <w:ind w:left="879" w:right="-63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343434"/>
          <w:spacing w:val="0"/>
          <w:w w:val="117"/>
          <w:position w:val="-4"/>
        </w:rPr>
        <w:t>IZMIA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204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3"/>
          <w:w w:val="108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8"/>
        </w:rPr>
        <w:t>TFAİYE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4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88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RESi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7"/>
        </w:rPr>
        <w:t>BAŞKAN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5"/>
          <w:w w:val="10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5"/>
          <w:w w:val="10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400" w:right="260"/>
          <w:cols w:num="2" w:equalWidth="0">
            <w:col w:w="1351" w:space="2436"/>
            <w:col w:w="7453"/>
          </w:cols>
        </w:sectPr>
      </w:pPr>
      <w:rPr/>
    </w:p>
    <w:p>
      <w:pPr>
        <w:spacing w:before="0" w:after="0" w:line="197" w:lineRule="exact"/>
        <w:ind w:left="600" w:right="-20"/>
        <w:jc w:val="left"/>
        <w:tabs>
          <w:tab w:pos="3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5"/>
          <w:szCs w:val="15"/>
          <w:color w:val="1A1A1A"/>
          <w:spacing w:val="0"/>
          <w:w w:val="111"/>
        </w:rPr>
        <w:t>B</w:t>
      </w:r>
      <w:r>
        <w:rPr>
          <w:rFonts w:ascii="Arial" w:hAnsi="Arial" w:cs="Arial" w:eastAsia="Arial"/>
          <w:sz w:val="15"/>
          <w:szCs w:val="15"/>
          <w:color w:val="1A1A1A"/>
          <w:spacing w:val="-13"/>
          <w:w w:val="111"/>
        </w:rPr>
        <w:t>Ü</w:t>
      </w:r>
      <w:r>
        <w:rPr>
          <w:rFonts w:ascii="Arial" w:hAnsi="Arial" w:cs="Arial" w:eastAsia="Arial"/>
          <w:sz w:val="15"/>
          <w:szCs w:val="15"/>
          <w:color w:val="343434"/>
          <w:spacing w:val="2"/>
          <w:w w:val="111"/>
        </w:rPr>
        <w:t>Y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11"/>
        </w:rPr>
        <w:t>ÜK</w:t>
      </w:r>
      <w:r>
        <w:rPr>
          <w:rFonts w:ascii="Arial" w:hAnsi="Arial" w:cs="Arial" w:eastAsia="Arial"/>
          <w:sz w:val="15"/>
          <w:szCs w:val="15"/>
          <w:color w:val="1A1A1A"/>
          <w:spacing w:val="-8"/>
          <w:w w:val="111"/>
        </w:rPr>
        <w:t>Ş</w:t>
      </w:r>
      <w:r>
        <w:rPr>
          <w:rFonts w:ascii="Arial" w:hAnsi="Arial" w:cs="Arial" w:eastAsia="Arial"/>
          <w:sz w:val="15"/>
          <w:szCs w:val="15"/>
          <w:color w:val="343434"/>
          <w:spacing w:val="-16"/>
          <w:w w:val="111"/>
        </w:rPr>
        <w:t>E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11"/>
        </w:rPr>
        <w:t>H</w:t>
      </w:r>
      <w:r>
        <w:rPr>
          <w:rFonts w:ascii="Arial" w:hAnsi="Arial" w:cs="Arial" w:eastAsia="Arial"/>
          <w:sz w:val="15"/>
          <w:szCs w:val="15"/>
          <w:color w:val="1A1A1A"/>
          <w:spacing w:val="-33"/>
          <w:w w:val="111"/>
        </w:rPr>
        <w:t>I</w:t>
      </w:r>
      <w:r>
        <w:rPr>
          <w:rFonts w:ascii="Arial" w:hAnsi="Arial" w:cs="Arial" w:eastAsia="Arial"/>
          <w:sz w:val="15"/>
          <w:szCs w:val="15"/>
          <w:color w:val="343434"/>
          <w:spacing w:val="0"/>
          <w:w w:val="111"/>
        </w:rPr>
        <w:t>R</w:t>
      </w:r>
      <w:r>
        <w:rPr>
          <w:rFonts w:ascii="Arial" w:hAnsi="Arial" w:cs="Arial" w:eastAsia="Arial"/>
          <w:sz w:val="15"/>
          <w:szCs w:val="15"/>
          <w:color w:val="343434"/>
          <w:spacing w:val="-38"/>
          <w:w w:val="111"/>
        </w:rPr>
        <w:t> </w:t>
      </w:r>
      <w:r>
        <w:rPr>
          <w:rFonts w:ascii="Arial" w:hAnsi="Arial" w:cs="Arial" w:eastAsia="Arial"/>
          <w:sz w:val="15"/>
          <w:szCs w:val="15"/>
          <w:color w:val="343434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34343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itfa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9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"/>
          <w:w w:val="11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Müdaha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2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Şub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6"/>
        </w:rPr>
        <w:t>Müdürl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107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9"/>
          <w:w w:val="11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6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65" w:lineRule="exact"/>
        <w:ind w:left="650" w:right="-20"/>
        <w:jc w:val="left"/>
        <w:tabs>
          <w:tab w:pos="4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5"/>
          <w:szCs w:val="15"/>
          <w:color w:val="464646"/>
          <w:spacing w:val="0"/>
          <w:w w:val="108"/>
          <w:position w:val="10"/>
        </w:rPr>
        <w:t>BELEDIYESI</w:t>
      </w:r>
      <w:r>
        <w:rPr>
          <w:rFonts w:ascii="Arial" w:hAnsi="Arial" w:cs="Arial" w:eastAsia="Arial"/>
          <w:sz w:val="15"/>
          <w:szCs w:val="15"/>
          <w:color w:val="464646"/>
          <w:spacing w:val="0"/>
          <w:w w:val="100"/>
          <w:position w:val="10"/>
        </w:rPr>
        <w:tab/>
      </w:r>
      <w:r>
        <w:rPr>
          <w:rFonts w:ascii="Arial" w:hAnsi="Arial" w:cs="Arial" w:eastAsia="Arial"/>
          <w:sz w:val="15"/>
          <w:szCs w:val="15"/>
          <w:color w:val="464646"/>
          <w:spacing w:val="0"/>
          <w:w w:val="100"/>
          <w:position w:val="10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"/>
          <w:w w:val="108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8"/>
          <w:position w:val="-1"/>
        </w:rPr>
        <w:t>ANGl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8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3"/>
          <w:w w:val="108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6"/>
          <w:position w:val="-1"/>
        </w:rPr>
        <w:t>RAPO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"/>
          <w:w w:val="106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1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3" w:lineRule="exact"/>
        <w:ind w:left="114" w:right="-20"/>
        <w:jc w:val="left"/>
        <w:tabs>
          <w:tab w:pos="1500" w:val="left"/>
          <w:tab w:pos="3160" w:val="left"/>
          <w:tab w:pos="5540" w:val="left"/>
          <w:tab w:pos="75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Ola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Tari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101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79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6"/>
          <w:position w:val="0"/>
        </w:rPr>
        <w:t>15.10.20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68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4"/>
          <w:position w:val="0"/>
        </w:rPr>
        <w:t>Bild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1"/>
          <w:w w:val="94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2"/>
          <w:w w:val="94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4"/>
          <w:position w:val="0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3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4"/>
          <w:w w:val="105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4"/>
          <w:position w:val="0"/>
        </w:rPr>
        <w:t>Bildirim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2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2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2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0</w:t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10"/>
          <w:position w:val="0"/>
        </w:rPr>
        <w:t>rr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2"/>
          <w:w w:val="10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2"/>
          <w:w w:val="7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7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343434"/>
          <w:spacing w:val="0"/>
          <w:w w:val="68"/>
          <w:position w:val="0"/>
        </w:rPr>
        <w:t>o</w:t>
      </w:r>
      <w:r>
        <w:rPr>
          <w:rFonts w:ascii="Times New Roman" w:hAnsi="Times New Roman" w:cs="Times New Roman" w:eastAsia="Times New Roman"/>
          <w:sz w:val="29"/>
          <w:szCs w:val="29"/>
          <w:color w:val="343434"/>
          <w:spacing w:val="-5"/>
          <w:w w:val="6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555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889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3"/>
          <w:position w:val="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7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34"/>
          <w:w w:val="7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18" w:lineRule="exact"/>
        <w:ind w:left="121" w:right="-20"/>
        <w:jc w:val="left"/>
        <w:tabs>
          <w:tab w:pos="1500" w:val="left"/>
          <w:tab w:pos="3160" w:val="left"/>
          <w:tab w:pos="4520" w:val="left"/>
          <w:tab w:pos="5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w w:val="97"/>
          <w:position w:val="1"/>
        </w:rPr>
        <w:t>Ka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98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3"/>
          <w:w w:val="79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5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92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4"/>
          <w:w w:val="91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3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2"/>
          <w:position w:val="1"/>
        </w:rPr>
        <w:t>15.ı0.2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6"/>
          <w:w w:val="103"/>
          <w:position w:val="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5"/>
          <w:w w:val="82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11"/>
          <w:position w:val="1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6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8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ıt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68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0242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3"/>
          <w:position w:val="0"/>
        </w:rPr>
        <w:t>Bil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0"/>
          <w:w w:val="94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rim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6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4"/>
          <w:w w:val="87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87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87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3"/>
          <w:w w:val="8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28"/>
          <w:w w:val="13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4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ku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KÖYLÜ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9" w:lineRule="exact"/>
        <w:ind w:left="12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w w:val="94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1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1"/>
        </w:rPr>
        <w:t>dir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5"/>
          <w:w w:val="10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4"/>
          <w:w w:val="9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5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7"/>
        </w:rPr>
        <w:t>Çandarl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74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20"/>
          <w:w w:val="7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74"/>
        </w:rPr>
        <w:t>Çögi.lrli.l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74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4"/>
          <w:w w:val="7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kii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6"/>
        </w:rPr>
        <w:t>Diki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8"/>
          <w:w w:val="7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8"/>
        </w:rPr>
        <w:t>Beled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1"/>
          <w:w w:val="9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9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85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8"/>
          <w:w w:val="85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1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85"/>
        </w:rPr>
        <w:t>Çöpli.lği.l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6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Dikili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İZMİR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" w:after="0" w:line="240" w:lineRule="auto"/>
        <w:ind w:left="121" w:right="-20"/>
        <w:jc w:val="left"/>
        <w:tabs>
          <w:tab w:pos="15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6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1"/>
        </w:rPr>
        <w:t>ğru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6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1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15"/>
          <w:w w:val="13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6"/>
          <w:position w:val="0"/>
        </w:rPr>
        <w:t>Çandarlı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2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83"/>
          <w:position w:val="0"/>
        </w:rPr>
        <w:t>Çöği.lrli.l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9"/>
          <w:w w:val="8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Mevkii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93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9"/>
          <w:w w:val="9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3"/>
          <w:position w:val="0"/>
        </w:rPr>
        <w:t>kili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4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Beled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0"/>
        </w:rPr>
        <w:t>yesi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Eski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85"/>
          <w:position w:val="0"/>
        </w:rPr>
        <w:t>Çöpli.lği.l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6"/>
          <w:w w:val="8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5"/>
          <w:position w:val="0"/>
        </w:rPr>
        <w:t>Dikili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2"/>
          <w:w w:val="8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0"/>
          <w:w w:val="75"/>
          <w:position w:val="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6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6"/>
          <w:w w:val="97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7"/>
          <w:position w:val="0"/>
        </w:rPr>
        <w:t>İR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" w:after="0" w:line="240" w:lineRule="auto"/>
        <w:ind w:left="114" w:right="-20"/>
        <w:jc w:val="left"/>
        <w:tabs>
          <w:tab w:pos="1780" w:val="left"/>
          <w:tab w:pos="4540" w:val="left"/>
          <w:tab w:pos="77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>Türi.l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1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6"/>
          <w:w w:val="100"/>
          <w:position w:val="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>Yangını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5"/>
          <w:position w:val="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5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1"/>
          <w:w w:val="9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>Sınıfı: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4"/>
          <w:position w:val="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94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4"/>
          <w:position w:val="0"/>
        </w:rPr>
        <w:t>gı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4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6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Açı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>Ateş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57" w:after="0" w:line="157" w:lineRule="auto"/>
        <w:ind w:left="3636" w:right="3144" w:firstLine="-3522"/>
        <w:jc w:val="left"/>
        <w:tabs>
          <w:tab w:pos="3620" w:val="left"/>
          <w:tab w:pos="67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Binada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4"/>
          <w:w w:val="12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24"/>
        </w:rPr>
        <w:t>se: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"/>
          <w:w w:val="86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86"/>
          <w:position w:val="1"/>
        </w:rPr>
        <w:t>apını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86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5"/>
          <w:w w:val="86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88"/>
          <w:position w:val="1"/>
        </w:rPr>
        <w:t>Şe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9"/>
          <w:w w:val="89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>i: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4"/>
          <w:position w:val="-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94"/>
          <w:position w:val="-7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94"/>
          <w:position w:val="-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5"/>
          <w:w w:val="94"/>
          <w:position w:val="-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  <w:position w:val="-7"/>
        </w:rPr>
        <w:t>anım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2"/>
          <w:w w:val="94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-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2"/>
          <w:w w:val="100"/>
          <w:position w:val="-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0"/>
          <w:w w:val="100"/>
          <w:position w:val="-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100"/>
          <w:position w:val="-7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13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7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88"/>
          <w:position w:val="0"/>
        </w:rPr>
        <w:t>Betonarme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8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5"/>
          <w:w w:val="8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8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"/>
          <w:w w:val="88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88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11"/>
          <w:w w:val="88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8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39"/>
          <w:w w:val="8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4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8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Çelik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2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81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85"/>
          <w:position w:val="0"/>
        </w:rPr>
        <w:t>ğer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94" w:lineRule="exact"/>
        <w:ind w:left="4458" w:right="-20"/>
        <w:jc w:val="left"/>
        <w:tabs>
          <w:tab w:pos="5040" w:val="left"/>
          <w:tab w:pos="6000" w:val="left"/>
          <w:tab w:pos="67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50"/>
          <w:szCs w:val="50"/>
          <w:color w:val="676969"/>
          <w:spacing w:val="0"/>
          <w:w w:val="48"/>
          <w:position w:val="-1"/>
        </w:rPr>
        <w:t>ı</w:t>
      </w:r>
      <w:r>
        <w:rPr>
          <w:rFonts w:ascii="Arial" w:hAnsi="Arial" w:cs="Arial" w:eastAsia="Arial"/>
          <w:sz w:val="50"/>
          <w:szCs w:val="50"/>
          <w:color w:val="676969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50"/>
          <w:szCs w:val="50"/>
          <w:color w:val="676969"/>
          <w:spacing w:val="0"/>
          <w:w w:val="100"/>
          <w:position w:val="-1"/>
        </w:rPr>
      </w:r>
      <w:r>
        <w:rPr>
          <w:rFonts w:ascii="Arial" w:hAnsi="Arial" w:cs="Arial" w:eastAsia="Arial"/>
          <w:sz w:val="50"/>
          <w:szCs w:val="50"/>
          <w:color w:val="545656"/>
          <w:spacing w:val="0"/>
          <w:w w:val="79"/>
          <w:position w:val="-1"/>
        </w:rPr>
        <w:t>ı</w:t>
      </w:r>
      <w:r>
        <w:rPr>
          <w:rFonts w:ascii="Arial" w:hAnsi="Arial" w:cs="Arial" w:eastAsia="Arial"/>
          <w:sz w:val="50"/>
          <w:szCs w:val="50"/>
          <w:color w:val="545656"/>
          <w:spacing w:val="-108"/>
          <w:w w:val="79"/>
          <w:position w:val="-1"/>
        </w:rPr>
        <w:t> </w:t>
      </w:r>
      <w:r>
        <w:rPr>
          <w:rFonts w:ascii="Arial" w:hAnsi="Arial" w:cs="Arial" w:eastAsia="Arial"/>
          <w:sz w:val="50"/>
          <w:szCs w:val="50"/>
          <w:color w:val="545656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50"/>
          <w:szCs w:val="50"/>
          <w:color w:val="545656"/>
          <w:spacing w:val="0"/>
          <w:w w:val="100"/>
          <w:position w:val="-1"/>
        </w:rPr>
      </w:r>
      <w:r>
        <w:rPr>
          <w:rFonts w:ascii="Arial" w:hAnsi="Arial" w:cs="Arial" w:eastAsia="Arial"/>
          <w:sz w:val="41"/>
          <w:szCs w:val="41"/>
          <w:color w:val="464646"/>
          <w:spacing w:val="0"/>
          <w:w w:val="79"/>
          <w:position w:val="2"/>
        </w:rPr>
        <w:t>ı</w:t>
      </w:r>
      <w:r>
        <w:rPr>
          <w:rFonts w:ascii="Arial" w:hAnsi="Arial" w:cs="Arial" w:eastAsia="Arial"/>
          <w:sz w:val="41"/>
          <w:szCs w:val="41"/>
          <w:color w:val="464646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41"/>
          <w:szCs w:val="41"/>
          <w:color w:val="464646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5"/>
          <w:position w:val="9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6"/>
          <w:position w:val="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4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3"/>
          <w:position w:val="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3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"/>
          <w:w w:val="63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9"/>
          <w:position w:val="9"/>
        </w:rPr>
        <w:t>Kontr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"/>
          <w:w w:val="100"/>
          <w:position w:val="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62"/>
          <w:position w:val="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2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9"/>
        </w:rPr>
        <w:t>Altına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9"/>
        </w:rPr>
        <w:t>Alına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9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9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5"/>
          <w:w w:val="100"/>
          <w:position w:val="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9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7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9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19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9"/>
          <w:position w:val="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24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9"/>
        </w:rPr>
        <w:t>0:55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87" w:lineRule="exact"/>
        <w:ind w:left="114" w:right="-20"/>
        <w:jc w:val="left"/>
        <w:tabs>
          <w:tab w:pos="2140" w:val="left"/>
          <w:tab w:pos="3100" w:val="left"/>
          <w:tab w:pos="57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2"/>
        </w:rPr>
        <w:t>Yana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2"/>
        </w:rPr>
        <w:t>Şey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12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3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>Sahibi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4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6"/>
          <w:position w:val="1"/>
        </w:rPr>
        <w:t>Diki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78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8"/>
          <w:w w:val="63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>Belediyesi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9"/>
          <w:w w:val="52"/>
          <w:position w:val="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4"/>
          <w:position w:val="1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"/>
          <w:w w:val="95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9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9"/>
          <w:w w:val="99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6"/>
          <w:position w:val="1"/>
        </w:rPr>
        <w:t>Kulla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"/>
          <w:w w:val="97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6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3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26"/>
          <w:w w:val="13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Dikili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5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1"/>
        </w:rPr>
        <w:t>ediyesi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42" w:after="0" w:line="240" w:lineRule="auto"/>
        <w:ind w:left="214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Ayku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KÖYLÜ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" w:after="0" w:line="240" w:lineRule="auto"/>
        <w:ind w:left="2143" w:right="-20"/>
        <w:jc w:val="left"/>
        <w:tabs>
          <w:tab w:pos="4660" w:val="left"/>
          <w:tab w:pos="7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7"/>
          <w:position w:val="1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0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1"/>
          <w:position w:val="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7"/>
          <w:w w:val="102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2"/>
          <w:w w:val="79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8"/>
          <w:w w:val="105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100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Çıkı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5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7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88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88"/>
          <w:position w:val="1"/>
        </w:rPr>
        <w:t>Varı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88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38"/>
          <w:w w:val="88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10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"/>
          <w:w w:val="111"/>
          <w:position w:val="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6"/>
          <w:w w:val="97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2"/>
          <w:position w:val="1"/>
        </w:rPr>
        <w:t>25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18" w:lineRule="exact"/>
        <w:ind w:left="214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9"/>
          <w:w w:val="9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5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8"/>
        </w:rPr>
        <w:t>akası: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2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9" w:after="0" w:line="261" w:lineRule="auto"/>
        <w:ind w:left="4686" w:right="32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ktr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Arıza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7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8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9"/>
          <w:w w:val="9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      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5"/>
        </w:rPr>
        <w:t>:Gelmedi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Acil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rv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5"/>
        </w:rPr>
        <w:t>Gel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0"/>
          <w:w w:val="9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5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2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8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9"/>
          <w:w w:val="9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    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27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Gelmedi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2"/>
          <w:w w:val="9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5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6"/>
        </w:rPr>
        <w:t>iyet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7"/>
          <w:w w:val="96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6"/>
        </w:rPr>
        <w:t>Jandarma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0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35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medi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183" w:lineRule="exact"/>
        <w:ind w:left="2150" w:right="-20"/>
        <w:jc w:val="left"/>
        <w:tabs>
          <w:tab w:pos="4680" w:val="left"/>
          <w:tab w:pos="7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"/>
          <w:w w:val="92"/>
          <w:position w:val="-3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8"/>
          <w:w w:val="93"/>
          <w:position w:val="-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9"/>
          <w:w w:val="86"/>
          <w:position w:val="-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6"/>
          <w:position w:val="-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7"/>
          <w:w w:val="106"/>
          <w:position w:val="-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"/>
          <w:w w:val="88"/>
          <w:position w:val="-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9"/>
          <w:w w:val="103"/>
          <w:position w:val="-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78"/>
          <w:position w:val="-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3"/>
        </w:rPr>
        <w:t>Sayısı: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3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-3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4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8"/>
          <w:position w:val="-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5"/>
          <w:w w:val="98"/>
          <w:position w:val="-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8"/>
          <w:position w:val="-3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8"/>
          <w:w w:val="97"/>
          <w:position w:val="-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8"/>
          <w:w w:val="62"/>
          <w:position w:val="-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3"/>
          <w:position w:val="-3"/>
        </w:rPr>
        <w:t>gaz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2"/>
          <w:position w:val="-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9"/>
          <w:w w:val="92"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5"/>
          <w:w w:val="92"/>
          <w:position w:val="-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2"/>
          <w:position w:val="-3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2"/>
          <w:position w:val="-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2"/>
          <w:w w:val="92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2"/>
          <w:position w:val="-3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"/>
          <w:w w:val="99"/>
          <w:position w:val="-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78"/>
          <w:position w:val="-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3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8"/>
          <w:position w:val="-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8"/>
          <w:position w:val="-3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"/>
          <w:w w:val="88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7"/>
          <w:position w:val="-3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5"/>
          <w:w w:val="97"/>
          <w:position w:val="-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9"/>
          <w:w w:val="92"/>
          <w:position w:val="-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63"/>
          <w:position w:val="-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17"/>
          <w:position w:val="-3"/>
        </w:rPr>
        <w:t>:G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2"/>
          <w:w w:val="117"/>
          <w:position w:val="-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7"/>
          <w:position w:val="-3"/>
        </w:rPr>
        <w:t>lmedi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70" w:lineRule="exact"/>
        <w:ind w:left="100" w:right="-20"/>
        <w:jc w:val="left"/>
        <w:tabs>
          <w:tab w:pos="460" w:val="left"/>
          <w:tab w:pos="4660" w:val="left"/>
          <w:tab w:pos="7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6"/>
          <w:szCs w:val="26"/>
          <w:color w:val="464646"/>
          <w:spacing w:val="0"/>
          <w:w w:val="100"/>
          <w:position w:val="5"/>
        </w:rPr>
        <w:t>y</w:t>
      </w:r>
      <w:r>
        <w:rPr>
          <w:rFonts w:ascii="Arial" w:hAnsi="Arial" w:cs="Arial" w:eastAsia="Arial"/>
          <w:sz w:val="26"/>
          <w:szCs w:val="26"/>
          <w:color w:val="464646"/>
          <w:spacing w:val="-59"/>
          <w:w w:val="100"/>
          <w:position w:val="5"/>
        </w:rPr>
        <w:t> </w:t>
      </w:r>
      <w:r>
        <w:rPr>
          <w:rFonts w:ascii="Arial" w:hAnsi="Arial" w:cs="Arial" w:eastAsia="Arial"/>
          <w:sz w:val="26"/>
          <w:szCs w:val="26"/>
          <w:color w:val="464646"/>
          <w:spacing w:val="0"/>
          <w:w w:val="100"/>
          <w:position w:val="5"/>
        </w:rPr>
        <w:tab/>
      </w:r>
      <w:r>
        <w:rPr>
          <w:rFonts w:ascii="Arial" w:hAnsi="Arial" w:cs="Arial" w:eastAsia="Arial"/>
          <w:sz w:val="26"/>
          <w:szCs w:val="26"/>
          <w:color w:val="464646"/>
          <w:spacing w:val="0"/>
          <w:w w:val="100"/>
          <w:position w:val="5"/>
        </w:rPr>
      </w:r>
      <w:r>
        <w:rPr>
          <w:rFonts w:ascii="Times New Roman" w:hAnsi="Times New Roman" w:cs="Times New Roman" w:eastAsia="Times New Roman"/>
          <w:sz w:val="20"/>
          <w:szCs w:val="20"/>
          <w:color w:val="838787"/>
          <w:spacing w:val="-8"/>
          <w:w w:val="132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7"/>
          <w:position w:val="-1"/>
        </w:rPr>
        <w:t>ımcı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  <w:position w:val="-1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5"/>
          <w:w w:val="94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>Gitmişse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"/>
          <w:w w:val="92"/>
          <w:position w:val="-1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9"/>
          <w:w w:val="92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9"/>
          <w:w w:val="92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2"/>
          <w:w w:val="92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2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8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9"/>
          <w:position w:val="-1"/>
        </w:rPr>
        <w:t>Sayı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8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79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3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1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9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1"/>
        </w:rPr>
        <w:t>onel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1"/>
          <w:position w:val="-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7"/>
          <w:w w:val="102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2"/>
          <w:w w:val="79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4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0"/>
          <w:w w:val="63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7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9" w:lineRule="exact"/>
        <w:ind w:left="215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5"/>
        </w:rPr>
        <w:t>Döni.l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5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40" w:lineRule="auto"/>
        <w:ind w:left="214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7"/>
        </w:rPr>
        <w:t>Yardıma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Gele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4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9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aka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8"/>
          <w:w w:val="10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26" w:lineRule="exact"/>
        <w:ind w:left="214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6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5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1"/>
        </w:rPr>
        <w:t>irini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4"/>
          <w:position w:val="-1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1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"/>
          <w:w w:val="92"/>
          <w:position w:val="-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7"/>
          <w:position w:val="-1"/>
        </w:rPr>
        <w:t>Soya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8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0"/>
          <w:w w:val="63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3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0" w:after="0" w:line="230" w:lineRule="exact"/>
        <w:ind w:left="114" w:right="2044"/>
        <w:jc w:val="left"/>
        <w:tabs>
          <w:tab w:pos="2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8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5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7"/>
          <w:w w:val="9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84"/>
        </w:rPr>
        <w:t>Göri.lldi.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7"/>
          <w:w w:val="8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4"/>
          <w:w w:val="84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4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7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5"/>
          <w:w w:val="9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4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7"/>
          <w:w w:val="9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0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2"/>
          <w:w w:val="9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6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8"/>
        </w:rPr>
        <w:t>dığınd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3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2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5"/>
          <w:w w:val="9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7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6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6"/>
        </w:rPr>
        <w:t>dumani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8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7"/>
        </w:rPr>
        <w:t>şeki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8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anmakta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olduğ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2"/>
          <w:w w:val="11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7"/>
          <w:w w:val="99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10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77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8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6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96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5"/>
        </w:rPr>
        <w:t>Du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1" w:after="0" w:line="191" w:lineRule="exact"/>
        <w:ind w:left="657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-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"/>
          <w:w w:val="100"/>
          <w:position w:val="-3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3"/>
        </w:rPr>
        <w:t>ndür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2"/>
          <w:w w:val="100"/>
          <w:position w:val="-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2"/>
          <w:w w:val="100"/>
          <w:position w:val="-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8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-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3"/>
        </w:rPr>
        <w:t>Kullanıla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2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-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"/>
          <w:w w:val="100"/>
          <w:position w:val="-3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3"/>
        </w:rPr>
        <w:t>ndüri.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100"/>
          <w:position w:val="-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3"/>
          <w:w w:val="100"/>
          <w:position w:val="-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3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76" w:lineRule="exact"/>
        <w:ind w:left="114" w:right="-20"/>
        <w:jc w:val="left"/>
        <w:tabs>
          <w:tab w:pos="2640" w:val="left"/>
          <w:tab w:pos="5380" w:val="left"/>
          <w:tab w:pos="6560" w:val="left"/>
          <w:tab w:pos="6920" w:val="left"/>
          <w:tab w:pos="8140" w:val="left"/>
          <w:tab w:pos="92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8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5"/>
          <w:w w:val="87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"/>
          <w:w w:val="8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87"/>
        </w:rPr>
        <w:t>di.lrme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12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87"/>
        </w:rPr>
        <w:t>Ti.lri.l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4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10"/>
          <w:w w:val="8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4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Sö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7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dürı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3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2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-1"/>
        </w:rPr>
      </w:r>
      <w:r>
        <w:rPr>
          <w:rFonts w:ascii="Arial" w:hAnsi="Arial" w:cs="Arial" w:eastAsia="Arial"/>
          <w:sz w:val="37"/>
          <w:szCs w:val="37"/>
          <w:color w:val="676969"/>
          <w:spacing w:val="0"/>
          <w:w w:val="100"/>
          <w:position w:val="-4"/>
        </w:rPr>
        <w:t>ı</w:t>
      </w:r>
      <w:r>
        <w:rPr>
          <w:rFonts w:ascii="Arial" w:hAnsi="Arial" w:cs="Arial" w:eastAsia="Arial"/>
          <w:sz w:val="37"/>
          <w:szCs w:val="37"/>
          <w:color w:val="676969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37"/>
          <w:szCs w:val="37"/>
          <w:color w:val="676969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Köpük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0"/>
        </w:rPr>
        <w:t>Kg.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0"/>
        </w:rPr>
      </w:r>
      <w:r>
        <w:rPr>
          <w:rFonts w:ascii="Arial" w:hAnsi="Arial" w:cs="Arial" w:eastAsia="Arial"/>
          <w:sz w:val="37"/>
          <w:szCs w:val="37"/>
          <w:color w:val="838787"/>
          <w:spacing w:val="0"/>
          <w:w w:val="65"/>
          <w:position w:val="-4"/>
        </w:rPr>
        <w:t>ı</w:t>
      </w:r>
      <w:r>
        <w:rPr>
          <w:rFonts w:ascii="Arial" w:hAnsi="Arial" w:cs="Arial" w:eastAsia="Arial"/>
          <w:sz w:val="37"/>
          <w:szCs w:val="37"/>
          <w:color w:val="838787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37"/>
          <w:szCs w:val="37"/>
          <w:color w:val="838787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0"/>
        </w:rPr>
        <w:t>.K.T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3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0"/>
        </w:rPr>
        <w:t>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11" w:lineRule="exact"/>
        <w:ind w:left="5522" w:right="-20"/>
        <w:jc w:val="left"/>
        <w:tabs>
          <w:tab w:pos="6560" w:val="left"/>
          <w:tab w:pos="8140" w:val="left"/>
        </w:tabs>
        <w:rPr>
          <w:rFonts w:ascii="Arial" w:hAnsi="Arial" w:cs="Arial" w:eastAsia="Arial"/>
          <w:sz w:val="37"/>
          <w:szCs w:val="37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6"/>
        </w:rPr>
        <w:t>25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6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6"/>
        </w:rPr>
      </w:r>
      <w:r>
        <w:rPr>
          <w:rFonts w:ascii="Arial" w:hAnsi="Arial" w:cs="Arial" w:eastAsia="Arial"/>
          <w:sz w:val="37"/>
          <w:szCs w:val="37"/>
          <w:color w:val="676969"/>
          <w:spacing w:val="0"/>
          <w:w w:val="100"/>
          <w:position w:val="1"/>
        </w:rPr>
        <w:t>ı</w:t>
      </w:r>
      <w:r>
        <w:rPr>
          <w:rFonts w:ascii="Arial" w:hAnsi="Arial" w:cs="Arial" w:eastAsia="Arial"/>
          <w:sz w:val="37"/>
          <w:szCs w:val="37"/>
          <w:color w:val="676969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37"/>
          <w:szCs w:val="37"/>
          <w:color w:val="676969"/>
          <w:spacing w:val="0"/>
          <w:w w:val="65"/>
          <w:position w:val="1"/>
        </w:rPr>
        <w:t>ı</w:t>
      </w:r>
      <w:r>
        <w:rPr>
          <w:rFonts w:ascii="Arial" w:hAnsi="Arial" w:cs="Arial" w:eastAsia="Arial"/>
          <w:sz w:val="37"/>
          <w:szCs w:val="37"/>
          <w:color w:val="000000"/>
          <w:spacing w:val="0"/>
          <w:w w:val="100"/>
          <w:position w:val="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90" w:lineRule="auto"/>
        <w:ind w:left="114" w:right="4785"/>
        <w:jc w:val="left"/>
        <w:tabs>
          <w:tab w:pos="25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6"/>
          <w:position w:val="5"/>
        </w:rPr>
        <w:t>Söndi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11"/>
          <w:w w:val="96"/>
          <w:position w:val="5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6"/>
          <w:position w:val="5"/>
        </w:rPr>
        <w:t>rme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5"/>
          <w:w w:val="96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6"/>
          <w:position w:val="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7"/>
          <w:w w:val="96"/>
          <w:position w:val="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80"/>
          <w:position w:val="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29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3"/>
          <w:position w:val="5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9"/>
          <w:w w:val="93"/>
          <w:position w:val="5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87"/>
          <w:position w:val="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7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5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5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3"/>
          <w:w w:val="89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7"/>
          <w:w w:val="10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8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6"/>
          <w:w w:val="81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6"/>
          <w:w w:val="104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8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3"/>
          <w:w w:val="111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88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8"/>
          <w:position w:val="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9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30"/>
          <w:w w:val="6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9"/>
          <w:position w:val="0"/>
        </w:rPr>
        <w:t>ka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7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12"/>
          <w:w w:val="7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1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6"/>
          <w:w w:val="95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5"/>
          <w:position w:val="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5"/>
          <w:w w:val="95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5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3"/>
          <w:w w:val="9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9"/>
          <w:w w:val="99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5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mam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6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tı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1"/>
          <w:w w:val="89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7"/>
          <w:position w:val="0"/>
        </w:rPr>
        <w:t>asa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7"/>
          <w:position w:val="0"/>
        </w:rPr>
        <w:t>Dur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0"/>
        </w:rPr>
        <w:t>umu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0" w:lineRule="exact"/>
        <w:ind w:left="2122" w:right="50" w:firstLine="-2007"/>
        <w:jc w:val="left"/>
        <w:tabs>
          <w:tab w:pos="23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7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1"/>
          <w:w w:val="101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4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0"/>
          <w:w w:val="95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5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5"/>
        </w:rPr>
        <w:t>Nede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ab/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6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10"/>
          <w:w w:val="9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6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6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4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8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9"/>
          <w:w w:val="9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4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8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tkikt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gı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</w:rPr>
        <w:t>baş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7"/>
          <w:w w:val="9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6"/>
          <w:w w:val="9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7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4"/>
          <w:w w:val="9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5"/>
          <w:w w:val="94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2"/>
          <w:w w:val="94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</w:rPr>
        <w:t>ını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25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üz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9"/>
          <w:w w:val="8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8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4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5"/>
          <w:w w:val="9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5"/>
        </w:rPr>
        <w:t>tı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lmı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1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10"/>
          <w:w w:val="10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7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9"/>
          <w:w w:val="98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4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5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7"/>
        </w:rPr>
        <w:t>ala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1"/>
        </w:rPr>
        <w:t>nı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9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13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9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4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4"/>
          <w:w w:val="9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3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tarafından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38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3"/>
          <w:w w:val="138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5"/>
        </w:rPr>
        <w:t>i.l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65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7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bahçe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atıkları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kuru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7"/>
        </w:rPr>
        <w:t>otla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olduğ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8"/>
        </w:rPr>
        <w:t>gö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2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3"/>
        </w:rPr>
        <w:t>ilim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4"/>
          <w:w w:val="84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1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olup;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5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9"/>
          <w:w w:val="9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5"/>
        </w:rPr>
        <w:t>ıla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1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9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ırma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oruşturmad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kapalı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ola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çöp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alanında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4"/>
        </w:rPr>
        <w:t>kim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85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5"/>
          <w:w w:val="8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3"/>
          <w:w w:val="11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2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4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9"/>
          <w:w w:val="9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6"/>
          <w:w w:val="11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5"/>
          <w:w w:val="9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6"/>
          <w:w w:val="11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8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8"/>
          <w:w w:val="99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7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9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9"/>
          <w:w w:val="9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94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7"/>
          <w:w w:val="9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2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3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onucunda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8"/>
          <w:w w:val="9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8"/>
        </w:rPr>
        <w:t>yanı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9"/>
          <w:w w:val="9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kuru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9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5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</w:rPr>
        <w:t>tut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4"/>
          <w:w w:val="95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8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3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6"/>
          <w:w w:val="9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3"/>
        </w:rPr>
        <w:t>ası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2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6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ucu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6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7"/>
          <w:w w:val="7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9"/>
        </w:rPr>
        <w:t>angı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9"/>
          <w:w w:val="103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1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9"/>
          <w:w w:val="9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1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3"/>
          <w:w w:val="11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7"/>
        </w:rPr>
        <w:t>ri.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0"/>
          <w:w w:val="6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8"/>
        </w:rPr>
        <w:t>zgar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9"/>
          <w:w w:val="9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6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3"/>
        </w:rPr>
        <w:t>tk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5"/>
          <w:w w:val="9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6"/>
          <w:w w:val="11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87"/>
        </w:rPr>
        <w:t>bilyildi.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"/>
          <w:w w:val="8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3"/>
          <w:w w:val="87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7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3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4"/>
        </w:rPr>
        <w:t>naati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6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16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rılm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9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6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tır.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3" w:after="0" w:line="230" w:lineRule="exact"/>
        <w:ind w:left="100" w:right="3836" w:firstLine="14"/>
        <w:jc w:val="left"/>
        <w:tabs>
          <w:tab w:pos="2140" w:val="left"/>
          <w:tab w:pos="67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45656"/>
          <w:w w:val="97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3"/>
          <w:position w:val="1"/>
        </w:rPr>
        <w:t>goıi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8"/>
          <w:w w:val="103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2"/>
          <w:position w:val="1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3"/>
          <w:position w:val="1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7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1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5"/>
          <w:w w:val="91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1"/>
          <w:position w:val="0"/>
        </w:rPr>
        <w:t>ke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8"/>
          <w:w w:val="91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1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1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2"/>
          <w:w w:val="9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4"/>
          <w:position w:val="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"/>
          <w:w w:val="88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88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44"/>
          <w:w w:val="8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5"/>
          <w:w w:val="46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5"/>
          <w:w w:val="89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3"/>
          <w:w w:val="9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91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2"/>
          <w:w w:val="10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2"/>
          <w:position w:val="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7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2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6"/>
          <w:w w:val="92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2"/>
          <w:position w:val="0"/>
        </w:rPr>
        <w:t>nn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15"/>
          <w:w w:val="9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Ger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7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Kaybı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83" w:lineRule="exact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9"/>
          <w:szCs w:val="29"/>
          <w:color w:val="545656"/>
          <w:spacing w:val="6"/>
          <w:w w:val="64"/>
          <w:position w:val="2"/>
        </w:rPr>
        <w:t>Y</w:t>
      </w:r>
      <w:r>
        <w:rPr>
          <w:rFonts w:ascii="Times New Roman" w:hAnsi="Times New Roman" w:cs="Times New Roman" w:eastAsia="Times New Roman"/>
          <w:sz w:val="29"/>
          <w:szCs w:val="29"/>
          <w:color w:val="545656"/>
          <w:spacing w:val="0"/>
          <w:w w:val="49"/>
          <w:position w:val="2"/>
        </w:rPr>
        <w:t>..</w:t>
      </w:r>
      <w:r>
        <w:rPr>
          <w:rFonts w:ascii="Times New Roman" w:hAnsi="Times New Roman" w:cs="Times New Roman" w:eastAsia="Times New Roman"/>
          <w:sz w:val="29"/>
          <w:szCs w:val="29"/>
          <w:color w:val="545656"/>
          <w:spacing w:val="-31"/>
          <w:w w:val="49"/>
          <w:position w:val="2"/>
        </w:rPr>
        <w:t>.</w:t>
      </w:r>
      <w:r>
        <w:rPr>
          <w:rFonts w:ascii="Times New Roman" w:hAnsi="Times New Roman" w:cs="Times New Roman" w:eastAsia="Times New Roman"/>
          <w:sz w:val="29"/>
          <w:szCs w:val="29"/>
          <w:color w:val="838787"/>
          <w:spacing w:val="0"/>
          <w:w w:val="83"/>
          <w:position w:val="2"/>
        </w:rPr>
        <w:t>.</w:t>
      </w:r>
      <w:r>
        <w:rPr>
          <w:rFonts w:ascii="Times New Roman" w:hAnsi="Times New Roman" w:cs="Times New Roman" w:eastAsia="Times New Roman"/>
          <w:sz w:val="29"/>
          <w:szCs w:val="29"/>
          <w:color w:val="838787"/>
          <w:spacing w:val="-3"/>
          <w:w w:val="83"/>
          <w:position w:val="2"/>
        </w:rPr>
        <w:t>.</w:t>
      </w:r>
      <w:r>
        <w:rPr>
          <w:rFonts w:ascii="Arial" w:hAnsi="Arial" w:cs="Arial" w:eastAsia="Arial"/>
          <w:sz w:val="14"/>
          <w:szCs w:val="14"/>
          <w:color w:val="545656"/>
          <w:spacing w:val="-3"/>
          <w:w w:val="151"/>
          <w:position w:val="-3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6"/>
          <w:position w:val="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7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2"/>
        </w:rPr>
        <w:t>Yer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2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6"/>
          <w:w w:val="100"/>
          <w:position w:val="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2" w:lineRule="exact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8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lim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5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8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5"/>
          <w:w w:val="8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9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4"/>
          <w:w w:val="103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8" w:after="0" w:line="240" w:lineRule="auto"/>
        <w:ind w:left="114" w:right="-20"/>
        <w:jc w:val="left"/>
        <w:tabs>
          <w:tab w:pos="2120" w:val="left"/>
          <w:tab w:pos="6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Ekibi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Döni.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şil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lfari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0"/>
          <w:w w:val="8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80"/>
        </w:rPr>
        <w:t>5.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4"/>
          <w:w w:val="8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5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1"/>
          <w:w w:val="95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5"/>
          <w:w w:val="9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2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37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2"/>
          <w:position w:val="1"/>
        </w:rPr>
        <w:t>!Sa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5"/>
          <w:w w:val="92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2"/>
          <w:position w:val="1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6"/>
          <w:w w:val="92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8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1"/>
        </w:rPr>
        <w:t>5:25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4" w:lineRule="exact"/>
        <w:ind w:left="214" w:right="-20"/>
        <w:jc w:val="left"/>
        <w:tabs>
          <w:tab w:pos="1020" w:val="left"/>
          <w:tab w:pos="1520" w:val="left"/>
          <w:tab w:pos="8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2.164368pt;margin-top:4.762068pt;width:27.168816pt;height:41pt;mso-position-horizontal-relative:page;mso-position-vertical-relative:paragraph;z-index:-7556" type="#_x0000_t202" filled="f" stroked="f">
            <v:textbox inset="0,0,0,0">
              <w:txbxContent>
                <w:p>
                  <w:pPr>
                    <w:spacing w:before="0" w:after="0" w:line="820" w:lineRule="exact"/>
                    <w:ind w:right="-163"/>
                    <w:jc w:val="left"/>
                    <w:rPr>
                      <w:rFonts w:ascii="Arial" w:hAnsi="Arial" w:cs="Arial" w:eastAsia="Arial"/>
                      <w:sz w:val="82"/>
                      <w:szCs w:val="82"/>
                    </w:rPr>
                  </w:pPr>
                  <w:rPr/>
                  <w:r>
                    <w:rPr>
                      <w:rFonts w:ascii="Arial" w:hAnsi="Arial" w:cs="Arial" w:eastAsia="Arial"/>
                      <w:sz w:val="82"/>
                      <w:szCs w:val="82"/>
                      <w:color w:val="545656"/>
                      <w:spacing w:val="-140"/>
                      <w:w w:val="37"/>
                      <w:position w:val="-1"/>
                    </w:rPr>
                    <w:t>ü</w:t>
                  </w:r>
                  <w:r>
                    <w:rPr>
                      <w:rFonts w:ascii="Arial" w:hAnsi="Arial" w:cs="Arial" w:eastAsia="Arial"/>
                      <w:sz w:val="82"/>
                      <w:szCs w:val="82"/>
                      <w:color w:val="4D5475"/>
                      <w:spacing w:val="0"/>
                      <w:w w:val="191"/>
                      <w:position w:val="-1"/>
                    </w:rPr>
                    <w:t>:</w:t>
                  </w:r>
                  <w:r>
                    <w:rPr>
                      <w:rFonts w:ascii="Arial" w:hAnsi="Arial" w:cs="Arial" w:eastAsia="Arial"/>
                      <w:sz w:val="82"/>
                      <w:szCs w:val="82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Varsa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10"/>
          <w:w w:val="157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5"/>
          <w:w w:val="68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7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>Yaralı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3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74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75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1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10"/>
          <w:w w:val="92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6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2"/>
          <w:w w:val="107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3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-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6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9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5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9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5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8"/>
          <w:position w:val="2"/>
        </w:rPr>
        <w:t>ONAY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1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4"/>
          <w:w w:val="100"/>
          <w:position w:val="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2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55" w:after="0" w:line="468" w:lineRule="exact"/>
        <w:ind w:left="2286" w:right="-20"/>
        <w:jc w:val="left"/>
        <w:tabs>
          <w:tab w:pos="4800" w:val="left"/>
          <w:tab w:pos="850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464646"/>
          <w:spacing w:val="0"/>
          <w:w w:val="100"/>
          <w:position w:val="-9"/>
        </w:rPr>
        <w:t>a;un;şse</w:t>
      </w:r>
      <w:r>
        <w:rPr>
          <w:rFonts w:ascii="Times New Roman" w:hAnsi="Times New Roman" w:cs="Times New Roman" w:eastAsia="Times New Roman"/>
          <w:sz w:val="21"/>
          <w:szCs w:val="21"/>
          <w:color w:val="464646"/>
          <w:spacing w:val="-19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464646"/>
          <w:spacing w:val="0"/>
          <w:w w:val="100"/>
          <w:position w:val="-9"/>
        </w:rPr>
        <w:tab/>
      </w:r>
      <w:r>
        <w:rPr>
          <w:rFonts w:ascii="Times New Roman" w:hAnsi="Times New Roman" w:cs="Times New Roman" w:eastAsia="Times New Roman"/>
          <w:sz w:val="21"/>
          <w:szCs w:val="21"/>
          <w:color w:val="464646"/>
          <w:spacing w:val="0"/>
          <w:w w:val="100"/>
          <w:position w:val="-9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5"/>
          <w:w w:val="96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6"/>
          <w:position w:val="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3"/>
          <w:w w:val="96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6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6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6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8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3"/>
          <w:w w:val="96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"/>
          <w:w w:val="94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4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6"/>
          <w:w w:val="94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4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45"/>
          <w:w w:val="94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9"/>
          <w:szCs w:val="29"/>
          <w:color w:val="676969"/>
          <w:spacing w:val="0"/>
          <w:w w:val="60"/>
          <w:position w:val="11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color w:val="676969"/>
          <w:spacing w:val="28"/>
          <w:w w:val="60"/>
          <w:position w:val="1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676969"/>
          <w:spacing w:val="0"/>
          <w:w w:val="60"/>
          <w:position w:val="11"/>
        </w:rPr>
        <w:t>6</w:t>
      </w:r>
      <w:r>
        <w:rPr>
          <w:rFonts w:ascii="Times New Roman" w:hAnsi="Times New Roman" w:cs="Times New Roman" w:eastAsia="Times New Roman"/>
          <w:sz w:val="29"/>
          <w:szCs w:val="29"/>
          <w:color w:val="676969"/>
          <w:spacing w:val="0"/>
          <w:w w:val="60"/>
          <w:position w:val="1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676969"/>
          <w:spacing w:val="19"/>
          <w:w w:val="60"/>
          <w:position w:val="1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838787"/>
          <w:spacing w:val="0"/>
          <w:w w:val="60"/>
          <w:position w:val="11"/>
        </w:rPr>
        <w:t>E</w:t>
      </w:r>
      <w:r>
        <w:rPr>
          <w:rFonts w:ascii="Times New Roman" w:hAnsi="Times New Roman" w:cs="Times New Roman" w:eastAsia="Times New Roman"/>
          <w:sz w:val="29"/>
          <w:szCs w:val="29"/>
          <w:color w:val="838787"/>
          <w:spacing w:val="1"/>
          <w:w w:val="60"/>
          <w:position w:val="1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838787"/>
          <w:spacing w:val="0"/>
          <w:w w:val="60"/>
          <w:position w:val="11"/>
        </w:rPr>
        <w:t>im</w:t>
      </w:r>
      <w:r>
        <w:rPr>
          <w:rFonts w:ascii="Times New Roman" w:hAnsi="Times New Roman" w:cs="Times New Roman" w:eastAsia="Times New Roman"/>
          <w:sz w:val="29"/>
          <w:szCs w:val="29"/>
          <w:color w:val="838787"/>
          <w:spacing w:val="29"/>
          <w:w w:val="60"/>
          <w:position w:val="11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676969"/>
          <w:spacing w:val="0"/>
          <w:w w:val="62"/>
          <w:position w:val="11"/>
        </w:rPr>
        <w:t>2017</w:t>
      </w:r>
      <w:r>
        <w:rPr>
          <w:rFonts w:ascii="Times New Roman" w:hAnsi="Times New Roman" w:cs="Times New Roman" w:eastAsia="Times New Roman"/>
          <w:sz w:val="29"/>
          <w:szCs w:val="29"/>
          <w:color w:val="000000"/>
          <w:spacing w:val="0"/>
          <w:w w:val="100"/>
          <w:position w:val="0"/>
        </w:rPr>
      </w:r>
    </w:p>
    <w:p>
      <w:pPr>
        <w:spacing w:before="0" w:after="0" w:line="146" w:lineRule="exact"/>
        <w:ind w:left="5009" w:right="5254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8"/>
          <w:w w:val="92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2"/>
          <w:position w:val="-1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2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4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3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A1A1A"/>
          <w:spacing w:val="12"/>
          <w:w w:val="6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1"/>
          <w:position w:val="-1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400" w:right="260"/>
        </w:sectPr>
      </w:pPr>
      <w:rPr/>
    </w:p>
    <w:p>
      <w:pPr>
        <w:spacing w:before="0" w:after="0" w:line="381" w:lineRule="exact"/>
        <w:ind w:left="2629" w:right="-97"/>
        <w:jc w:val="left"/>
        <w:tabs>
          <w:tab w:pos="4360" w:val="left"/>
        </w:tabs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8CAAF4"/>
          <w:w w:val="99"/>
          <w:b/>
          <w:bCs/>
          <w:position w:val="-4"/>
        </w:rPr>
        <w:t>Muh</w:t>
      </w:r>
      <w:r>
        <w:rPr>
          <w:rFonts w:ascii="Arial" w:hAnsi="Arial" w:cs="Arial" w:eastAsia="Arial"/>
          <w:sz w:val="21"/>
          <w:szCs w:val="21"/>
          <w:color w:val="8CAAF4"/>
          <w:spacing w:val="-84"/>
          <w:w w:val="100"/>
          <w:b/>
          <w:bCs/>
          <w:position w:val="-4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color w:val="444B97"/>
          <w:spacing w:val="-11"/>
          <w:w w:val="179"/>
          <w:position w:val="6"/>
        </w:rPr>
        <w:t>,</w:t>
      </w:r>
      <w:r>
        <w:rPr>
          <w:rFonts w:ascii="Arial" w:hAnsi="Arial" w:cs="Arial" w:eastAsia="Arial"/>
          <w:sz w:val="21"/>
          <w:szCs w:val="21"/>
          <w:color w:val="8CAAF4"/>
          <w:spacing w:val="0"/>
          <w:w w:val="100"/>
          <w:b/>
          <w:bCs/>
          <w:position w:val="-4"/>
        </w:rPr>
        <w:t>rre</w:t>
        <w:tab/>
      </w:r>
      <w:r>
        <w:rPr>
          <w:rFonts w:ascii="Arial" w:hAnsi="Arial" w:cs="Arial" w:eastAsia="Arial"/>
          <w:sz w:val="21"/>
          <w:szCs w:val="21"/>
          <w:color w:val="8CAAF4"/>
          <w:spacing w:val="0"/>
          <w:w w:val="100"/>
          <w:b/>
          <w:bCs/>
          <w:position w:val="-4"/>
        </w:rPr>
        <w:t>AY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9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color w:val="838787"/>
          <w:spacing w:val="0"/>
          <w:w w:val="100"/>
          <w:i/>
        </w:rPr>
        <w:t>1</w:t>
      </w:r>
      <w:r>
        <w:rPr>
          <w:rFonts w:ascii="Arial" w:hAnsi="Arial" w:cs="Arial" w:eastAsia="Arial"/>
          <w:sz w:val="20"/>
          <w:szCs w:val="20"/>
          <w:color w:val="838787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color w:val="838787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38787"/>
          <w:spacing w:val="0"/>
          <w:w w:val="100"/>
          <w:position w:val="1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838787"/>
          <w:spacing w:val="-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12"/>
          <w:position w:val="1"/>
        </w:rPr>
        <w:t>20ı7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400" w:right="260"/>
          <w:cols w:num="2" w:equalWidth="0">
            <w:col w:w="4644" w:space="4215"/>
            <w:col w:w="2381"/>
          </w:cols>
        </w:sectPr>
      </w:pPr>
      <w:rPr/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139" w:lineRule="exact"/>
        <w:ind w:left="114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w w:val="97"/>
          <w:position w:val="-8"/>
        </w:rPr>
        <w:t>İt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2"/>
          <w:w w:val="98"/>
          <w:position w:val="-8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8"/>
          <w:w w:val="104"/>
          <w:position w:val="-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2"/>
          <w:w w:val="63"/>
          <w:position w:val="-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97"/>
          <w:position w:val="-8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9"/>
          <w:w w:val="97"/>
          <w:position w:val="-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9"/>
          <w:position w:val="-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68" w:lineRule="exact"/>
        <w:ind w:left="100" w:right="-20"/>
        <w:jc w:val="left"/>
        <w:tabs>
          <w:tab w:pos="1100" w:val="left"/>
          <w:tab w:pos="1500" w:val="left"/>
          <w:tab w:pos="57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1"/>
          <w:szCs w:val="21"/>
          <w:color w:val="8CAAF4"/>
          <w:spacing w:val="0"/>
          <w:w w:val="70"/>
          <w:position w:val="5"/>
        </w:rPr>
        <w:t>lt</w:t>
      </w:r>
      <w:r>
        <w:rPr>
          <w:rFonts w:ascii="Times New Roman" w:hAnsi="Times New Roman" w:cs="Times New Roman" w:eastAsia="Times New Roman"/>
          <w:sz w:val="21"/>
          <w:szCs w:val="21"/>
          <w:color w:val="8CAAF4"/>
          <w:spacing w:val="1"/>
          <w:w w:val="70"/>
          <w:position w:val="5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color w:val="A5BFEF"/>
          <w:spacing w:val="0"/>
          <w:w w:val="70"/>
          <w:position w:val="5"/>
        </w:rPr>
        <w:t>oıy</w:t>
      </w:r>
      <w:r>
        <w:rPr>
          <w:rFonts w:ascii="Times New Roman" w:hAnsi="Times New Roman" w:cs="Times New Roman" w:eastAsia="Times New Roman"/>
          <w:sz w:val="21"/>
          <w:szCs w:val="21"/>
          <w:color w:val="A5BFEF"/>
          <w:spacing w:val="15"/>
          <w:w w:val="70"/>
          <w:position w:val="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A5BFEF"/>
          <w:spacing w:val="0"/>
          <w:w w:val="100"/>
          <w:position w:val="5"/>
        </w:rPr>
        <w:tab/>
      </w:r>
      <w:r>
        <w:rPr>
          <w:rFonts w:ascii="Times New Roman" w:hAnsi="Times New Roman" w:cs="Times New Roman" w:eastAsia="Times New Roman"/>
          <w:sz w:val="21"/>
          <w:szCs w:val="21"/>
          <w:color w:val="A5BFEF"/>
          <w:spacing w:val="0"/>
          <w:w w:val="100"/>
          <w:position w:val="5"/>
        </w:rPr>
      </w:r>
      <w:r>
        <w:rPr>
          <w:rFonts w:ascii="Arial" w:hAnsi="Arial" w:cs="Arial" w:eastAsia="Arial"/>
          <w:sz w:val="13"/>
          <w:szCs w:val="13"/>
          <w:color w:val="A5BFEF"/>
          <w:spacing w:val="0"/>
          <w:w w:val="70"/>
          <w:i/>
          <w:position w:val="5"/>
        </w:rPr>
        <w:t>of</w:t>
      </w:r>
      <w:r>
        <w:rPr>
          <w:rFonts w:ascii="Arial" w:hAnsi="Arial" w:cs="Arial" w:eastAsia="Arial"/>
          <w:sz w:val="13"/>
          <w:szCs w:val="13"/>
          <w:color w:val="A5BFEF"/>
          <w:spacing w:val="0"/>
          <w:w w:val="100"/>
          <w:i/>
          <w:position w:val="5"/>
        </w:rPr>
        <w:tab/>
      </w:r>
      <w:r>
        <w:rPr>
          <w:rFonts w:ascii="Arial" w:hAnsi="Arial" w:cs="Arial" w:eastAsia="Arial"/>
          <w:sz w:val="13"/>
          <w:szCs w:val="13"/>
          <w:color w:val="A5BFEF"/>
          <w:spacing w:val="0"/>
          <w:w w:val="100"/>
          <w:i/>
          <w:position w:val="5"/>
        </w:rPr>
      </w:r>
      <w:r>
        <w:rPr>
          <w:rFonts w:ascii="Times New Roman" w:hAnsi="Times New Roman" w:cs="Times New Roman" w:eastAsia="Times New Roman"/>
          <w:sz w:val="16"/>
          <w:szCs w:val="16"/>
          <w:color w:val="A5BFEF"/>
          <w:spacing w:val="0"/>
          <w:w w:val="100"/>
          <w:position w:val="5"/>
        </w:rPr>
        <w:t>QP</w:t>
      </w:r>
      <w:r>
        <w:rPr>
          <w:rFonts w:ascii="Times New Roman" w:hAnsi="Times New Roman" w:cs="Times New Roman" w:eastAsia="Times New Roman"/>
          <w:sz w:val="16"/>
          <w:szCs w:val="16"/>
          <w:color w:val="A5BFEF"/>
          <w:spacing w:val="-3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A5BFEF"/>
          <w:spacing w:val="0"/>
          <w:w w:val="100"/>
          <w:position w:val="5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A5BFEF"/>
          <w:spacing w:val="0"/>
          <w:w w:val="100"/>
          <w:position w:val="5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6"/>
          <w:w w:val="100"/>
          <w:position w:val="-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0"/>
          <w:w w:val="100"/>
          <w:position w:val="-6"/>
        </w:rPr>
        <w:t>tfaiye</w:t>
      </w:r>
      <w:r>
        <w:rPr>
          <w:rFonts w:ascii="Times New Roman" w:hAnsi="Times New Roman" w:cs="Times New Roman" w:eastAsia="Times New Roman"/>
          <w:sz w:val="20"/>
          <w:szCs w:val="20"/>
          <w:color w:val="545656"/>
          <w:spacing w:val="-6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6"/>
        </w:rPr>
        <w:t>Birim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1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6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5" w:lineRule="exact"/>
        <w:ind w:right="-20"/>
        <w:jc w:val="left"/>
        <w:tabs>
          <w:tab w:pos="27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9"/>
          <w:szCs w:val="19"/>
          <w:color w:val="8CAAF4"/>
          <w:spacing w:val="0"/>
          <w:w w:val="100"/>
          <w:position w:val="-9"/>
        </w:rPr>
        <w:t>2.</w:t>
      </w:r>
      <w:r>
        <w:rPr>
          <w:rFonts w:ascii="Arial" w:hAnsi="Arial" w:cs="Arial" w:eastAsia="Arial"/>
          <w:sz w:val="19"/>
          <w:szCs w:val="19"/>
          <w:color w:val="8CAAF4"/>
          <w:spacing w:val="-18"/>
          <w:w w:val="100"/>
          <w:position w:val="-9"/>
        </w:rPr>
        <w:t>P</w:t>
      </w:r>
      <w:r>
        <w:rPr>
          <w:rFonts w:ascii="Arial" w:hAnsi="Arial" w:cs="Arial" w:eastAsia="Arial"/>
          <w:sz w:val="19"/>
          <w:szCs w:val="19"/>
          <w:color w:val="A5BFEF"/>
          <w:spacing w:val="0"/>
          <w:w w:val="100"/>
          <w:position w:val="-9"/>
        </w:rPr>
        <w:t>ost</w:t>
      </w:r>
      <w:r>
        <w:rPr>
          <w:rFonts w:ascii="Arial" w:hAnsi="Arial" w:cs="Arial" w:eastAsia="Arial"/>
          <w:sz w:val="19"/>
          <w:szCs w:val="19"/>
          <w:color w:val="A5BFEF"/>
          <w:spacing w:val="0"/>
          <w:w w:val="100"/>
          <w:position w:val="-9"/>
        </w:rPr>
        <w:t>a</w:t>
      </w:r>
      <w:r>
        <w:rPr>
          <w:rFonts w:ascii="Arial" w:hAnsi="Arial" w:cs="Arial" w:eastAsia="Arial"/>
          <w:sz w:val="19"/>
          <w:szCs w:val="19"/>
          <w:color w:val="A5BFEF"/>
          <w:spacing w:val="8"/>
          <w:w w:val="100"/>
          <w:position w:val="-9"/>
        </w:rPr>
        <w:t> </w:t>
      </w:r>
      <w:r>
        <w:rPr>
          <w:rFonts w:ascii="Arial" w:hAnsi="Arial" w:cs="Arial" w:eastAsia="Arial"/>
          <w:sz w:val="19"/>
          <w:szCs w:val="19"/>
          <w:color w:val="A5BFEF"/>
          <w:spacing w:val="0"/>
          <w:w w:val="100"/>
          <w:position w:val="-9"/>
        </w:rPr>
        <w:t>Grııola</w:t>
      </w:r>
      <w:r>
        <w:rPr>
          <w:rFonts w:ascii="Arial" w:hAnsi="Arial" w:cs="Arial" w:eastAsia="Arial"/>
          <w:sz w:val="19"/>
          <w:szCs w:val="19"/>
          <w:color w:val="A5BFEF"/>
          <w:spacing w:val="0"/>
          <w:w w:val="100"/>
          <w:position w:val="-9"/>
        </w:rPr>
        <w:t>r</w:t>
      </w:r>
      <w:r>
        <w:rPr>
          <w:rFonts w:ascii="Arial" w:hAnsi="Arial" w:cs="Arial" w:eastAsia="Arial"/>
          <w:sz w:val="19"/>
          <w:szCs w:val="19"/>
          <w:color w:val="A5BFEF"/>
          <w:spacing w:val="2"/>
          <w:w w:val="100"/>
          <w:position w:val="-9"/>
        </w:rPr>
        <w:t> </w:t>
      </w:r>
      <w:r>
        <w:rPr>
          <w:rFonts w:ascii="Arial" w:hAnsi="Arial" w:cs="Arial" w:eastAsia="Arial"/>
          <w:sz w:val="19"/>
          <w:szCs w:val="19"/>
          <w:color w:val="A5BFEF"/>
          <w:spacing w:val="0"/>
          <w:w w:val="100"/>
          <w:position w:val="-9"/>
        </w:rPr>
        <w:t>Amin</w:t>
      </w:r>
      <w:r>
        <w:rPr>
          <w:rFonts w:ascii="Arial" w:hAnsi="Arial" w:cs="Arial" w:eastAsia="Arial"/>
          <w:sz w:val="19"/>
          <w:szCs w:val="19"/>
          <w:color w:val="A5BFEF"/>
          <w:spacing w:val="0"/>
          <w:w w:val="100"/>
          <w:position w:val="-9"/>
        </w:rPr>
        <w:tab/>
      </w:r>
      <w:r>
        <w:rPr>
          <w:rFonts w:ascii="Arial" w:hAnsi="Arial" w:cs="Arial" w:eastAsia="Arial"/>
          <w:sz w:val="19"/>
          <w:szCs w:val="19"/>
          <w:color w:val="A5BFEF"/>
          <w:spacing w:val="0"/>
          <w:w w:val="100"/>
          <w:position w:val="-9"/>
        </w:rPr>
      </w:r>
      <w:r>
        <w:rPr>
          <w:rFonts w:ascii="Arial" w:hAnsi="Arial" w:cs="Arial" w:eastAsia="Arial"/>
          <w:sz w:val="18"/>
          <w:szCs w:val="18"/>
          <w:color w:val="2D368E"/>
          <w:spacing w:val="0"/>
          <w:w w:val="113"/>
          <w:position w:val="-15"/>
        </w:rPr>
        <w:t>\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400" w:right="260"/>
          <w:cols w:num="2" w:equalWidth="0">
            <w:col w:w="771" w:space="1972"/>
            <w:col w:w="8497"/>
          </w:cols>
        </w:sectPr>
      </w:pPr>
      <w:rPr/>
    </w:p>
    <w:p>
      <w:pPr>
        <w:spacing w:before="0" w:after="0" w:line="982" w:lineRule="exact"/>
        <w:ind w:right="-20"/>
        <w:jc w:val="right"/>
        <w:rPr>
          <w:rFonts w:ascii="Arial" w:hAnsi="Arial" w:cs="Arial" w:eastAsia="Arial"/>
          <w:sz w:val="82"/>
          <w:szCs w:val="82"/>
        </w:rPr>
      </w:pPr>
      <w:rPr/>
      <w:r>
        <w:rPr>
          <w:rFonts w:ascii="Arial" w:hAnsi="Arial" w:cs="Arial" w:eastAsia="Arial"/>
          <w:sz w:val="90"/>
          <w:szCs w:val="90"/>
          <w:color w:val="4D5475"/>
          <w:spacing w:val="9"/>
          <w:w w:val="210"/>
          <w:i/>
          <w:position w:val="-13"/>
        </w:rPr>
        <w:t>ö</w:t>
      </w:r>
      <w:r>
        <w:rPr>
          <w:rFonts w:ascii="Arial" w:hAnsi="Arial" w:cs="Arial" w:eastAsia="Arial"/>
          <w:sz w:val="82"/>
          <w:szCs w:val="82"/>
          <w:color w:val="4D5475"/>
          <w:spacing w:val="0"/>
          <w:w w:val="100"/>
          <w:position w:val="12"/>
        </w:rPr>
        <w:t>f</w:t>
      </w:r>
      <w:r>
        <w:rPr>
          <w:rFonts w:ascii="Arial" w:hAnsi="Arial" w:cs="Arial" w:eastAsia="Arial"/>
          <w:sz w:val="82"/>
          <w:szCs w:val="82"/>
          <w:color w:val="4D5475"/>
          <w:spacing w:val="-46"/>
          <w:w w:val="100"/>
          <w:position w:val="12"/>
        </w:rPr>
        <w:t>t</w:t>
      </w:r>
      <w:r>
        <w:rPr>
          <w:rFonts w:ascii="Arial" w:hAnsi="Arial" w:cs="Arial" w:eastAsia="Arial"/>
          <w:sz w:val="82"/>
          <w:szCs w:val="82"/>
          <w:color w:val="464646"/>
          <w:spacing w:val="0"/>
          <w:w w:val="35"/>
          <w:position w:val="12"/>
        </w:rPr>
        <w:t>ü</w:t>
      </w:r>
      <w:r>
        <w:rPr>
          <w:rFonts w:ascii="Arial" w:hAnsi="Arial" w:cs="Arial" w:eastAsia="Arial"/>
          <w:sz w:val="82"/>
          <w:szCs w:val="82"/>
          <w:color w:val="000000"/>
          <w:spacing w:val="0"/>
          <w:w w:val="100"/>
          <w:position w:val="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1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color w:val="6264BF"/>
          <w:spacing w:val="0"/>
          <w:w w:val="67"/>
        </w:rPr>
        <w:t>._,</w:t>
      </w:r>
      <w:r>
        <w:rPr>
          <w:rFonts w:ascii="Arial" w:hAnsi="Arial" w:cs="Arial" w:eastAsia="Arial"/>
          <w:sz w:val="25"/>
          <w:szCs w:val="25"/>
          <w:color w:val="000000"/>
          <w:spacing w:val="0"/>
          <w:w w:val="100"/>
        </w:rPr>
      </w:r>
    </w:p>
    <w:p>
      <w:pPr>
        <w:spacing w:before="34" w:after="0" w:line="331" w:lineRule="exact"/>
        <w:ind w:right="-84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color w:val="6264BF"/>
          <w:spacing w:val="0"/>
          <w:w w:val="104"/>
          <w:i/>
          <w:position w:val="-1"/>
        </w:rPr>
        <w:t>c::2</w:t>
      </w:r>
      <w:r>
        <w:rPr>
          <w:rFonts w:ascii="Times New Roman" w:hAnsi="Times New Roman" w:cs="Times New Roman" w:eastAsia="Times New Roman"/>
          <w:sz w:val="29"/>
          <w:szCs w:val="29"/>
          <w:color w:val="000000"/>
          <w:spacing w:val="0"/>
          <w:w w:val="100"/>
          <w:position w:val="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490" w:lineRule="exact"/>
        <w:ind w:left="272" w:right="1082"/>
        <w:jc w:val="center"/>
        <w:tabs>
          <w:tab w:pos="1100" w:val="left"/>
        </w:tabs>
        <w:rPr>
          <w:rFonts w:ascii="Arial" w:hAnsi="Arial" w:cs="Arial" w:eastAsia="Arial"/>
          <w:sz w:val="49"/>
          <w:szCs w:val="49"/>
        </w:rPr>
      </w:pPr>
      <w:rPr/>
      <w:r>
        <w:rPr>
          <w:rFonts w:ascii="Times New Roman" w:hAnsi="Times New Roman" w:cs="Times New Roman" w:eastAsia="Times New Roman"/>
          <w:sz w:val="32"/>
          <w:szCs w:val="32"/>
          <w:color w:val="4D5475"/>
          <w:spacing w:val="-21"/>
          <w:w w:val="153"/>
          <w:position w:val="-7"/>
        </w:rPr>
        <w:t>,</w:t>
      </w:r>
      <w:r>
        <w:rPr>
          <w:rFonts w:ascii="Times New Roman" w:hAnsi="Times New Roman" w:cs="Times New Roman" w:eastAsia="Times New Roman"/>
          <w:sz w:val="32"/>
          <w:szCs w:val="32"/>
          <w:color w:val="545656"/>
          <w:spacing w:val="-22"/>
          <w:w w:val="153"/>
          <w:position w:val="-7"/>
        </w:rPr>
        <w:t>,</w:t>
      </w:r>
      <w:r>
        <w:rPr>
          <w:rFonts w:ascii="Times New Roman" w:hAnsi="Times New Roman" w:cs="Times New Roman" w:eastAsia="Times New Roman"/>
          <w:sz w:val="32"/>
          <w:szCs w:val="32"/>
          <w:color w:val="979C9A"/>
          <w:spacing w:val="-26"/>
          <w:w w:val="124"/>
          <w:position w:val="-7"/>
        </w:rPr>
        <w:t>-</w:t>
      </w:r>
      <w:r>
        <w:rPr>
          <w:rFonts w:ascii="Times New Roman" w:hAnsi="Times New Roman" w:cs="Times New Roman" w:eastAsia="Times New Roman"/>
          <w:sz w:val="32"/>
          <w:szCs w:val="32"/>
          <w:color w:val="676969"/>
          <w:spacing w:val="-57"/>
          <w:w w:val="91"/>
          <w:position w:val="-7"/>
        </w:rPr>
        <w:t>;</w:t>
      </w:r>
      <w:r>
        <w:rPr>
          <w:rFonts w:ascii="Times New Roman" w:hAnsi="Times New Roman" w:cs="Times New Roman" w:eastAsia="Times New Roman"/>
          <w:sz w:val="32"/>
          <w:szCs w:val="32"/>
          <w:color w:val="838787"/>
          <w:spacing w:val="0"/>
          <w:w w:val="71"/>
          <w:position w:val="-7"/>
        </w:rPr>
        <w:t>;:</w:t>
      </w:r>
      <w:r>
        <w:rPr>
          <w:rFonts w:ascii="Times New Roman" w:hAnsi="Times New Roman" w:cs="Times New Roman" w:eastAsia="Times New Roman"/>
          <w:sz w:val="32"/>
          <w:szCs w:val="32"/>
          <w:color w:val="838787"/>
          <w:spacing w:val="0"/>
          <w:w w:val="72"/>
          <w:position w:val="-7"/>
        </w:rPr>
        <w:t>-</w:t>
      </w:r>
      <w:r>
        <w:rPr>
          <w:rFonts w:ascii="Times New Roman" w:hAnsi="Times New Roman" w:cs="Times New Roman" w:eastAsia="Times New Roman"/>
          <w:sz w:val="32"/>
          <w:szCs w:val="32"/>
          <w:color w:val="838787"/>
          <w:spacing w:val="0"/>
          <w:w w:val="100"/>
          <w:position w:val="-7"/>
        </w:rPr>
        <w:tab/>
      </w:r>
      <w:r>
        <w:rPr>
          <w:rFonts w:ascii="Times New Roman" w:hAnsi="Times New Roman" w:cs="Times New Roman" w:eastAsia="Times New Roman"/>
          <w:sz w:val="32"/>
          <w:szCs w:val="32"/>
          <w:color w:val="838787"/>
          <w:spacing w:val="0"/>
          <w:w w:val="100"/>
          <w:position w:val="-7"/>
        </w:rPr>
      </w:r>
      <w:r>
        <w:rPr>
          <w:rFonts w:ascii="Arial" w:hAnsi="Arial" w:cs="Arial" w:eastAsia="Arial"/>
          <w:sz w:val="49"/>
          <w:szCs w:val="49"/>
          <w:color w:val="838787"/>
          <w:spacing w:val="0"/>
          <w:w w:val="61"/>
          <w:position w:val="-7"/>
        </w:rPr>
        <w:t>...</w:t>
      </w:r>
      <w:r>
        <w:rPr>
          <w:rFonts w:ascii="Arial" w:hAnsi="Arial" w:cs="Arial" w:eastAsia="Arial"/>
          <w:sz w:val="49"/>
          <w:szCs w:val="49"/>
          <w:color w:val="000000"/>
          <w:spacing w:val="0"/>
          <w:w w:val="100"/>
          <w:position w:val="0"/>
        </w:rPr>
      </w:r>
    </w:p>
    <w:p>
      <w:pPr>
        <w:spacing w:before="0" w:after="0" w:line="234" w:lineRule="exact"/>
        <w:ind w:left="-43" w:right="850"/>
        <w:jc w:val="center"/>
        <w:tabs>
          <w:tab w:pos="1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4"/>
          <w:szCs w:val="14"/>
          <w:color w:val="676969"/>
          <w:spacing w:val="0"/>
          <w:w w:val="151"/>
          <w:position w:val="2"/>
        </w:rPr>
        <w:t>l</w:t>
      </w:r>
      <w:r>
        <w:rPr>
          <w:rFonts w:ascii="Arial" w:hAnsi="Arial" w:cs="Arial" w:eastAsia="Arial"/>
          <w:sz w:val="14"/>
          <w:szCs w:val="14"/>
          <w:color w:val="676969"/>
          <w:spacing w:val="0"/>
          <w:w w:val="151"/>
          <w:position w:val="2"/>
        </w:rPr>
        <w:t>'</w:t>
      </w:r>
      <w:r>
        <w:rPr>
          <w:rFonts w:ascii="Arial" w:hAnsi="Arial" w:cs="Arial" w:eastAsia="Arial"/>
          <w:sz w:val="14"/>
          <w:szCs w:val="14"/>
          <w:color w:val="676969"/>
          <w:spacing w:val="-22"/>
          <w:w w:val="151"/>
          <w:position w:val="2"/>
        </w:rPr>
        <w:t> </w:t>
      </w:r>
      <w:r>
        <w:rPr>
          <w:rFonts w:ascii="Arial" w:hAnsi="Arial" w:cs="Arial" w:eastAsia="Arial"/>
          <w:sz w:val="14"/>
          <w:szCs w:val="14"/>
          <w:color w:val="4D5475"/>
          <w:spacing w:val="0"/>
          <w:w w:val="600"/>
          <w:position w:val="2"/>
        </w:rPr>
        <w:t>;</w:t>
      </w:r>
      <w:r>
        <w:rPr>
          <w:rFonts w:ascii="Arial" w:hAnsi="Arial" w:cs="Arial" w:eastAsia="Arial"/>
          <w:sz w:val="14"/>
          <w:szCs w:val="14"/>
          <w:color w:val="676969"/>
          <w:spacing w:val="0"/>
          <w:w w:val="212"/>
          <w:position w:val="2"/>
        </w:rPr>
        <w:t>··</w:t>
      </w:r>
      <w:r>
        <w:rPr>
          <w:rFonts w:ascii="Arial" w:hAnsi="Arial" w:cs="Arial" w:eastAsia="Arial"/>
          <w:sz w:val="14"/>
          <w:szCs w:val="14"/>
          <w:color w:val="676969"/>
          <w:spacing w:val="0"/>
          <w:w w:val="100"/>
          <w:position w:val="2"/>
        </w:rPr>
        <w:t>    </w:t>
      </w:r>
      <w:r>
        <w:rPr>
          <w:rFonts w:ascii="Arial" w:hAnsi="Arial" w:cs="Arial" w:eastAsia="Arial"/>
          <w:sz w:val="14"/>
          <w:szCs w:val="14"/>
          <w:color w:val="676969"/>
          <w:spacing w:val="-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7"/>
          <w:szCs w:val="7"/>
          <w:color w:val="979C9A"/>
          <w:spacing w:val="0"/>
          <w:w w:val="156"/>
          <w:position w:val="2"/>
        </w:rPr>
        <w:t>1</w:t>
      </w:r>
      <w:r>
        <w:rPr>
          <w:rFonts w:ascii="Times New Roman" w:hAnsi="Times New Roman" w:cs="Times New Roman" w:eastAsia="Times New Roman"/>
          <w:sz w:val="7"/>
          <w:szCs w:val="7"/>
          <w:color w:val="979C9A"/>
          <w:spacing w:val="0"/>
          <w:w w:val="156"/>
          <w:position w:val="2"/>
        </w:rPr>
        <w:t>     </w:t>
      </w:r>
      <w:r>
        <w:rPr>
          <w:rFonts w:ascii="Times New Roman" w:hAnsi="Times New Roman" w:cs="Times New Roman" w:eastAsia="Times New Roman"/>
          <w:sz w:val="7"/>
          <w:szCs w:val="7"/>
          <w:color w:val="979C9A"/>
          <w:spacing w:val="10"/>
          <w:w w:val="156"/>
          <w:position w:val="2"/>
        </w:rPr>
        <w:t> </w:t>
      </w:r>
      <w:r>
        <w:rPr>
          <w:rFonts w:ascii="Arial" w:hAnsi="Arial" w:cs="Arial" w:eastAsia="Arial"/>
          <w:sz w:val="30"/>
          <w:szCs w:val="30"/>
          <w:color w:val="4D5475"/>
          <w:spacing w:val="-17"/>
          <w:w w:val="99"/>
          <w:b/>
          <w:bCs/>
          <w:i/>
          <w:position w:val="2"/>
        </w:rPr>
        <w:t>t</w:t>
      </w:r>
      <w:r>
        <w:rPr>
          <w:rFonts w:ascii="Arial" w:hAnsi="Arial" w:cs="Arial" w:eastAsia="Arial"/>
          <w:sz w:val="30"/>
          <w:szCs w:val="30"/>
          <w:color w:val="676969"/>
          <w:spacing w:val="0"/>
          <w:w w:val="43"/>
          <w:b/>
          <w:bCs/>
          <w:i/>
          <w:position w:val="2"/>
        </w:rPr>
        <w:t>·</w:t>
      </w:r>
      <w:r>
        <w:rPr>
          <w:rFonts w:ascii="Arial" w:hAnsi="Arial" w:cs="Arial" w:eastAsia="Arial"/>
          <w:sz w:val="30"/>
          <w:szCs w:val="30"/>
          <w:color w:val="676969"/>
          <w:spacing w:val="0"/>
          <w:w w:val="100"/>
          <w:b/>
          <w:bCs/>
          <w:i/>
          <w:position w:val="2"/>
        </w:rPr>
        <w:tab/>
      </w:r>
      <w:r>
        <w:rPr>
          <w:rFonts w:ascii="Arial" w:hAnsi="Arial" w:cs="Arial" w:eastAsia="Arial"/>
          <w:sz w:val="30"/>
          <w:szCs w:val="30"/>
          <w:color w:val="676969"/>
          <w:spacing w:val="0"/>
          <w:w w:val="100"/>
          <w:b/>
          <w:bCs/>
          <w:i/>
          <w:position w:val="2"/>
        </w:rPr>
      </w:r>
      <w:r>
        <w:rPr>
          <w:rFonts w:ascii="Times New Roman" w:hAnsi="Times New Roman" w:cs="Times New Roman" w:eastAsia="Times New Roman"/>
          <w:sz w:val="24"/>
          <w:szCs w:val="24"/>
          <w:color w:val="B1B3B3"/>
          <w:spacing w:val="-37"/>
          <w:w w:val="116"/>
          <w:position w:val="2"/>
        </w:rPr>
        <w:t>·</w:t>
      </w:r>
      <w:r>
        <w:rPr>
          <w:rFonts w:ascii="Times New Roman" w:hAnsi="Times New Roman" w:cs="Times New Roman" w:eastAsia="Times New Roman"/>
          <w:sz w:val="24"/>
          <w:szCs w:val="24"/>
          <w:color w:val="979C9A"/>
          <w:spacing w:val="0"/>
          <w:w w:val="69"/>
          <w:position w:val="2"/>
        </w:rPr>
        <w:t>ı</w:t>
      </w:r>
      <w:r>
        <w:rPr>
          <w:rFonts w:ascii="Times New Roman" w:hAnsi="Times New Roman" w:cs="Times New Roman" w:eastAsia="Times New Roman"/>
          <w:sz w:val="24"/>
          <w:szCs w:val="24"/>
          <w:color w:val="979C9A"/>
          <w:spacing w:val="-9"/>
          <w:w w:val="70"/>
          <w:position w:val="2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676969"/>
          <w:spacing w:val="0"/>
          <w:w w:val="47"/>
          <w:position w:val="2"/>
        </w:rPr>
        <w:t>,._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400" w:right="260"/>
          <w:cols w:num="3" w:equalWidth="0">
            <w:col w:w="6123" w:space="435"/>
            <w:col w:w="490" w:space="1603"/>
            <w:col w:w="2589"/>
          </w:cols>
        </w:sectPr>
      </w:pPr>
      <w:rPr/>
    </w:p>
    <w:p>
      <w:pPr>
        <w:spacing w:before="0" w:after="0" w:line="60" w:lineRule="exact"/>
        <w:ind w:right="-20"/>
        <w:jc w:val="right"/>
        <w:tabs>
          <w:tab w:pos="1360" w:val="left"/>
        </w:tabs>
        <w:rPr>
          <w:rFonts w:ascii="Times New Roman" w:hAnsi="Times New Roman" w:cs="Times New Roman" w:eastAsia="Times New Roman"/>
          <w:sz w:val="38"/>
          <w:szCs w:val="3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676969"/>
          <w:spacing w:val="-18"/>
          <w:w w:val="110"/>
          <w:position w:val="-26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4D5475"/>
          <w:spacing w:val="0"/>
          <w:w w:val="246"/>
          <w:position w:val="-26"/>
        </w:rPr>
        <w:t>"</w:t>
      </w:r>
      <w:r>
        <w:rPr>
          <w:rFonts w:ascii="Times New Roman" w:hAnsi="Times New Roman" w:cs="Times New Roman" w:eastAsia="Times New Roman"/>
          <w:sz w:val="28"/>
          <w:szCs w:val="28"/>
          <w:color w:val="4D5475"/>
          <w:spacing w:val="0"/>
          <w:w w:val="100"/>
          <w:position w:val="-26"/>
        </w:rPr>
        <w:tab/>
      </w:r>
      <w:r>
        <w:rPr>
          <w:rFonts w:ascii="Times New Roman" w:hAnsi="Times New Roman" w:cs="Times New Roman" w:eastAsia="Times New Roman"/>
          <w:sz w:val="28"/>
          <w:szCs w:val="28"/>
          <w:color w:val="4D5475"/>
          <w:spacing w:val="0"/>
          <w:w w:val="100"/>
          <w:position w:val="-26"/>
        </w:rPr>
      </w:r>
      <w:r>
        <w:rPr>
          <w:rFonts w:ascii="Times New Roman" w:hAnsi="Times New Roman" w:cs="Times New Roman" w:eastAsia="Times New Roman"/>
          <w:sz w:val="38"/>
          <w:szCs w:val="38"/>
          <w:color w:val="676969"/>
          <w:spacing w:val="0"/>
          <w:w w:val="104"/>
          <w:position w:val="-26"/>
        </w:rPr>
        <w:t>$</w:t>
      </w:r>
      <w:r>
        <w:rPr>
          <w:rFonts w:ascii="Times New Roman" w:hAnsi="Times New Roman" w:cs="Times New Roman" w:eastAsia="Times New Roman"/>
          <w:sz w:val="38"/>
          <w:szCs w:val="38"/>
          <w:color w:val="000000"/>
          <w:spacing w:val="0"/>
          <w:w w:val="100"/>
          <w:position w:val="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74" w:lineRule="atLeast"/>
        <w:ind w:right="-20"/>
        <w:jc w:val="left"/>
        <w:tabs>
          <w:tab w:pos="2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2.206848pt;margin-top:5.689521pt;width:2.96667pt;height:4.5pt;mso-position-horizontal-relative:page;mso-position-vertical-relative:paragraph;z-index:-7554" type="#_x0000_t202" filled="f" stroked="f">
            <v:textbox inset="0,0,0,0">
              <w:txbxContent>
                <w:p>
                  <w:pPr>
                    <w:spacing w:before="0" w:after="0" w:line="90" w:lineRule="exact"/>
                    <w:ind w:right="-53"/>
                    <w:jc w:val="left"/>
                    <w:rPr>
                      <w:rFonts w:ascii="Arial" w:hAnsi="Arial" w:cs="Arial" w:eastAsia="Arial"/>
                      <w:sz w:val="9"/>
                      <w:szCs w:val="9"/>
                    </w:rPr>
                  </w:pPr>
                  <w:rPr/>
                  <w:r>
                    <w:rPr>
                      <w:rFonts w:ascii="Arial" w:hAnsi="Arial" w:cs="Arial" w:eastAsia="Arial"/>
                      <w:sz w:val="9"/>
                      <w:szCs w:val="9"/>
                      <w:color w:val="838787"/>
                      <w:spacing w:val="0"/>
                      <w:w w:val="237"/>
                    </w:rPr>
                    <w:t>.</w:t>
                  </w:r>
                  <w:r>
                    <w:rPr>
                      <w:rFonts w:ascii="Arial" w:hAnsi="Arial" w:cs="Arial" w:eastAsia="Arial"/>
                      <w:sz w:val="9"/>
                      <w:szCs w:val="9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9"/>
          <w:szCs w:val="9"/>
          <w:color w:val="676969"/>
          <w:spacing w:val="0"/>
          <w:w w:val="156"/>
        </w:rPr>
        <w:t>t</w:t>
      </w:r>
      <w:r>
        <w:rPr>
          <w:rFonts w:ascii="Arial" w:hAnsi="Arial" w:cs="Arial" w:eastAsia="Arial"/>
          <w:sz w:val="9"/>
          <w:szCs w:val="9"/>
          <w:color w:val="676969"/>
          <w:spacing w:val="0"/>
          <w:w w:val="100"/>
        </w:rPr>
        <w:tab/>
      </w:r>
      <w:r>
        <w:rPr>
          <w:rFonts w:ascii="Arial" w:hAnsi="Arial" w:cs="Arial" w:eastAsia="Arial"/>
          <w:sz w:val="9"/>
          <w:szCs w:val="9"/>
          <w:color w:val="67696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B97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444B97"/>
          <w:spacing w:val="-14"/>
          <w:w w:val="105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979C9A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400" w:right="260"/>
          <w:cols w:num="2" w:equalWidth="0">
            <w:col w:w="9721" w:space="288"/>
            <w:col w:w="1231"/>
          </w:cols>
        </w:sectPr>
      </w:pPr>
      <w:rPr/>
    </w:p>
    <w:p>
      <w:pPr>
        <w:spacing w:before="0" w:after="0" w:line="113" w:lineRule="atLeast"/>
        <w:ind w:right="-20"/>
        <w:jc w:val="righ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441.305145pt;margin-top:6.474805pt;width:9.286874pt;height:13.612721pt;mso-position-horizontal-relative:page;mso-position-vertical-relative:paragraph;z-index:-7558" coordorigin="8826,129" coordsize="186,272">
            <v:group style="position:absolute;left:8905;top:154;width:2;height:222" coordorigin="8905,154" coordsize="2,222">
              <v:shape style="position:absolute;left:8905;top:154;width:2;height:222" coordorigin="8905,154" coordsize="0,222" path="m8905,377l8905,154e" filled="f" stroked="t" strokeweight="2.500312pt" strokecolor="#576067">
                <v:path arrowok="t"/>
              </v:shape>
            </v:group>
            <v:group style="position:absolute;left:8858;top:291;width:121;height:2" coordorigin="8858,291" coordsize="121,2">
              <v:shape style="position:absolute;left:8858;top:291;width:121;height:2" coordorigin="8858,291" coordsize="121,0" path="m8858,291l8980,291e" filled="f" stroked="t" strokeweight="3.214687pt" strokecolor="#576467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5.056854pt;margin-top:10.240602pt;width:40.362186pt;height:10.024241pt;mso-position-horizontal-relative:page;mso-position-vertical-relative:paragraph;z-index:-7557" coordorigin="9101,205" coordsize="807,200">
            <v:group style="position:absolute;left:9137;top:291;width:200;height:2" coordorigin="9137,291" coordsize="200,2">
              <v:shape style="position:absolute;left:9137;top:291;width:200;height:2" coordorigin="9137,291" coordsize="200,0" path="m9137,291l9337,291e" filled="f" stroked="t" strokeweight="2.8575pt" strokecolor="#444B64">
                <v:path arrowok="t"/>
              </v:shape>
            </v:group>
            <v:group style="position:absolute;left:9130;top:312;width:750;height:2" coordorigin="9130,312" coordsize="750,2">
              <v:shape style="position:absolute;left:9130;top:312;width:750;height:2" coordorigin="9130,312" coordsize="750,0" path="m9130,312l9880,312e" filled="f" stroked="t" strokeweight="2.8575pt" strokecolor="#4B546B">
                <v:path arrowok="t"/>
              </v:shape>
            </v:group>
            <v:group style="position:absolute;left:9512;top:241;width:2;height:129" coordorigin="9512,241" coordsize="2,129">
              <v:shape style="position:absolute;left:9512;top:241;width:2;height:129" coordorigin="9512,241" coordsize="0,129" path="m9512,370l9512,241e" filled="f" stroked="t" strokeweight="3.571875pt" strokecolor="#444B64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color w:val="6264BF"/>
          <w:spacing w:val="0"/>
          <w:w w:val="150"/>
        </w:rPr>
        <w:t>--=:::;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100" w:lineRule="atLeast"/>
        <w:ind w:right="-20"/>
        <w:jc w:val="left"/>
        <w:tabs>
          <w:tab w:pos="680" w:val="left"/>
          <w:tab w:pos="2040" w:val="left"/>
        </w:tabs>
        <w:rPr>
          <w:rFonts w:ascii="Times New Roman" w:hAnsi="Times New Roman" w:cs="Times New Roman" w:eastAsia="Times New Roman"/>
          <w:sz w:val="40"/>
          <w:szCs w:val="4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76"/>
          <w:szCs w:val="76"/>
          <w:color w:val="464646"/>
          <w:spacing w:val="-192"/>
          <w:w w:val="74"/>
        </w:rPr>
        <w:t>:</w:t>
      </w:r>
      <w:r>
        <w:rPr>
          <w:rFonts w:ascii="Times New Roman" w:hAnsi="Times New Roman" w:cs="Times New Roman" w:eastAsia="Times New Roman"/>
          <w:sz w:val="76"/>
          <w:szCs w:val="76"/>
          <w:color w:val="676969"/>
          <w:spacing w:val="0"/>
          <w:w w:val="22"/>
        </w:rPr>
        <w:t>o</w:t>
      </w:r>
      <w:r>
        <w:rPr>
          <w:rFonts w:ascii="Times New Roman" w:hAnsi="Times New Roman" w:cs="Times New Roman" w:eastAsia="Times New Roman"/>
          <w:sz w:val="76"/>
          <w:szCs w:val="76"/>
          <w:color w:val="67696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76"/>
          <w:szCs w:val="76"/>
          <w:color w:val="676969"/>
          <w:spacing w:val="0"/>
          <w:w w:val="100"/>
        </w:rPr>
      </w:r>
      <w:r>
        <w:rPr>
          <w:rFonts w:ascii="Times New Roman" w:hAnsi="Times New Roman" w:cs="Times New Roman" w:eastAsia="Times New Roman"/>
          <w:sz w:val="42"/>
          <w:szCs w:val="42"/>
          <w:color w:val="676969"/>
          <w:spacing w:val="0"/>
          <w:w w:val="55"/>
        </w:rPr>
        <w:t>!ill</w:t>
      </w:r>
      <w:r>
        <w:rPr>
          <w:rFonts w:ascii="Times New Roman" w:hAnsi="Times New Roman" w:cs="Times New Roman" w:eastAsia="Times New Roman"/>
          <w:sz w:val="42"/>
          <w:szCs w:val="42"/>
          <w:color w:val="676969"/>
          <w:spacing w:val="-127"/>
          <w:w w:val="55"/>
        </w:rPr>
        <w:t>e</w:t>
      </w:r>
      <w:r>
        <w:rPr>
          <w:rFonts w:ascii="Arial" w:hAnsi="Arial" w:cs="Arial" w:eastAsia="Arial"/>
          <w:sz w:val="36"/>
          <w:szCs w:val="36"/>
          <w:color w:val="676969"/>
          <w:spacing w:val="0"/>
          <w:w w:val="108"/>
        </w:rPr>
        <w:t>'W</w:t>
      </w:r>
      <w:r>
        <w:rPr>
          <w:rFonts w:ascii="Arial" w:hAnsi="Arial" w:cs="Arial" w:eastAsia="Arial"/>
          <w:sz w:val="36"/>
          <w:szCs w:val="36"/>
          <w:color w:val="676969"/>
          <w:spacing w:val="0"/>
          <w:w w:val="100"/>
        </w:rPr>
        <w:tab/>
      </w:r>
      <w:r>
        <w:rPr>
          <w:rFonts w:ascii="Arial" w:hAnsi="Arial" w:cs="Arial" w:eastAsia="Arial"/>
          <w:sz w:val="36"/>
          <w:szCs w:val="36"/>
          <w:color w:val="676969"/>
          <w:spacing w:val="0"/>
          <w:w w:val="100"/>
        </w:rPr>
      </w:r>
      <w:r>
        <w:rPr>
          <w:rFonts w:ascii="Times New Roman" w:hAnsi="Times New Roman" w:cs="Times New Roman" w:eastAsia="Times New Roman"/>
          <w:sz w:val="40"/>
          <w:szCs w:val="40"/>
          <w:color w:val="B1B3B3"/>
          <w:spacing w:val="-11"/>
          <w:w w:val="49"/>
        </w:rPr>
        <w:t>,</w:t>
      </w:r>
      <w:r>
        <w:rPr>
          <w:rFonts w:ascii="Times New Roman" w:hAnsi="Times New Roman" w:cs="Times New Roman" w:eastAsia="Times New Roman"/>
          <w:sz w:val="40"/>
          <w:szCs w:val="40"/>
          <w:color w:val="838787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40"/>
          <w:szCs w:val="4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400" w:right="260"/>
          <w:cols w:num="2" w:equalWidth="0">
            <w:col w:w="7117" w:space="1143"/>
            <w:col w:w="2980"/>
          </w:cols>
        </w:sectPr>
      </w:pPr>
      <w:rPr/>
    </w:p>
    <w:p>
      <w:pPr>
        <w:spacing w:before="0" w:after="0" w:line="401" w:lineRule="atLeast"/>
        <w:ind w:right="778"/>
        <w:jc w:val="right"/>
        <w:rPr>
          <w:rFonts w:ascii="Arial" w:hAnsi="Arial" w:cs="Arial" w:eastAsia="Arial"/>
          <w:sz w:val="21"/>
          <w:szCs w:val="2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4.331238pt;margin-top:1.88377pt;width:13.505001pt;height:18.5pt;mso-position-horizontal-relative:page;mso-position-vertical-relative:paragraph;z-index:-7553" type="#_x0000_t202" filled="f" stroked="f">
            <v:textbox inset="0,0,0,0">
              <w:txbxContent>
                <w:p>
                  <w:pPr>
                    <w:spacing w:before="0" w:after="0" w:line="370" w:lineRule="exact"/>
                    <w:ind w:right="-95"/>
                    <w:jc w:val="left"/>
                    <w:rPr>
                      <w:rFonts w:ascii="Times New Roman" w:hAnsi="Times New Roman" w:cs="Times New Roman" w:eastAsia="Times New Roman"/>
                      <w:sz w:val="37"/>
                      <w:szCs w:val="37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37"/>
                      <w:szCs w:val="37"/>
                      <w:color w:val="727EC3"/>
                      <w:spacing w:val="0"/>
                      <w:w w:val="146"/>
                      <w:i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37"/>
                      <w:szCs w:val="37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color w:val="545656"/>
          <w:spacing w:val="0"/>
          <w:w w:val="74"/>
          <w:i/>
        </w:rPr>
        <w:t>&amp;J</w:t>
      </w:r>
      <w:r>
        <w:rPr>
          <w:rFonts w:ascii="Arial" w:hAnsi="Arial" w:cs="Arial" w:eastAsia="Arial"/>
          <w:sz w:val="22"/>
          <w:szCs w:val="22"/>
          <w:color w:val="545656"/>
          <w:spacing w:val="0"/>
          <w:w w:val="74"/>
          <w:i/>
        </w:rPr>
        <w:t>  </w:t>
      </w:r>
      <w:r>
        <w:rPr>
          <w:rFonts w:ascii="Arial" w:hAnsi="Arial" w:cs="Arial" w:eastAsia="Arial"/>
          <w:sz w:val="22"/>
          <w:szCs w:val="22"/>
          <w:color w:val="545656"/>
          <w:spacing w:val="44"/>
          <w:w w:val="74"/>
          <w:i/>
        </w:rPr>
        <w:t> </w:t>
      </w:r>
      <w:r>
        <w:rPr>
          <w:rFonts w:ascii="Arial" w:hAnsi="Arial" w:cs="Arial" w:eastAsia="Arial"/>
          <w:sz w:val="21"/>
          <w:szCs w:val="21"/>
          <w:color w:val="545656"/>
          <w:spacing w:val="0"/>
          <w:w w:val="133"/>
        </w:rPr>
        <w:t>ır:</w:t>
      </w:r>
      <w:r>
        <w:rPr>
          <w:rFonts w:ascii="Arial" w:hAnsi="Arial" w:cs="Arial" w:eastAsia="Arial"/>
          <w:sz w:val="21"/>
          <w:szCs w:val="21"/>
          <w:color w:val="545656"/>
          <w:spacing w:val="-24"/>
          <w:w w:val="133"/>
        </w:rPr>
        <w:t> </w:t>
      </w:r>
      <w:r>
        <w:rPr>
          <w:rFonts w:ascii="Arial" w:hAnsi="Arial" w:cs="Arial" w:eastAsia="Arial"/>
          <w:sz w:val="21"/>
          <w:szCs w:val="21"/>
          <w:color w:val="B1B3B3"/>
          <w:spacing w:val="-67"/>
          <w:w w:val="133"/>
        </w:rPr>
        <w:t> </w:t>
      </w:r>
      <w:r>
        <w:rPr>
          <w:rFonts w:ascii="Arial" w:hAnsi="Arial" w:cs="Arial" w:eastAsia="Arial"/>
          <w:sz w:val="21"/>
          <w:szCs w:val="21"/>
          <w:color w:val="B1B3B3"/>
          <w:spacing w:val="0"/>
          <w:w w:val="133"/>
          <w:imprint/>
        </w:rPr>
        <w:t>·</w:t>
      </w:r>
      <w:r>
        <w:rPr>
          <w:rFonts w:ascii="Arial" w:hAnsi="Arial" w:cs="Arial" w:eastAsia="Arial"/>
          <w:sz w:val="21"/>
          <w:szCs w:val="21"/>
          <w:color w:val="B1B3B3"/>
          <w:spacing w:val="-34"/>
          <w:w w:val="133"/>
        </w:rPr>
        <w:t> </w:t>
      </w:r>
      <w:r>
        <w:rPr>
          <w:rFonts w:ascii="Arial" w:hAnsi="Arial" w:cs="Arial" w:eastAsia="Arial"/>
          <w:sz w:val="21"/>
          <w:szCs w:val="21"/>
          <w:color w:val="979C9A"/>
          <w:spacing w:val="-5"/>
          <w:w w:val="95"/>
        </w:rPr>
        <w:t>;</w:t>
      </w:r>
      <w:r>
        <w:rPr>
          <w:rFonts w:ascii="Arial" w:hAnsi="Arial" w:cs="Arial" w:eastAsia="Arial"/>
          <w:sz w:val="21"/>
          <w:szCs w:val="21"/>
          <w:color w:val="B1B3B3"/>
          <w:spacing w:val="0"/>
          <w:w w:val="135"/>
        </w:rPr>
        <w:t>'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0" w:after="0" w:line="16" w:lineRule="exact"/>
        <w:ind w:right="901"/>
        <w:jc w:val="right"/>
        <w:tabs>
          <w:tab w:pos="1540" w:val="left"/>
        </w:tabs>
        <w:rPr>
          <w:rFonts w:ascii="Times New Roman" w:hAnsi="Times New Roman" w:cs="Times New Roman" w:eastAsia="Times New Roman"/>
          <w:sz w:val="32"/>
          <w:szCs w:val="3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0.059998pt;margin-top:.804675pt;width:53.004395pt;height:24pt;mso-position-horizontal-relative:page;mso-position-vertical-relative:paragraph;z-index:-7555" type="#_x0000_t202" filled="f" stroked="f">
            <v:textbox inset="0,0,0,0">
              <w:txbxContent>
                <w:p>
                  <w:pPr>
                    <w:spacing w:before="0" w:after="0" w:line="480" w:lineRule="exact"/>
                    <w:ind w:right="-112"/>
                    <w:jc w:val="left"/>
                    <w:tabs>
                      <w:tab w:pos="700" w:val="left"/>
                    </w:tabs>
                    <w:rPr>
                      <w:rFonts w:ascii="Arial" w:hAnsi="Arial" w:cs="Arial" w:eastAsia="Arial"/>
                      <w:sz w:val="48"/>
                      <w:szCs w:val="4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  <w:color w:val="B1B3B3"/>
                      <w:spacing w:val="-1"/>
                      <w:w w:val="129"/>
                      <w:i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  <w:color w:val="838787"/>
                      <w:spacing w:val="-10"/>
                      <w:w w:val="129"/>
                      <w:i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  <w:color w:val="464646"/>
                      <w:spacing w:val="0"/>
                      <w:w w:val="129"/>
                      <w:i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  <w:color w:val="464646"/>
                      <w:spacing w:val="0"/>
                      <w:w w:val="129"/>
                      <w:i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  <w:color w:val="464646"/>
                      <w:spacing w:val="-42"/>
                      <w:w w:val="129"/>
                      <w:i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  <w:color w:val="464646"/>
                      <w:spacing w:val="0"/>
                      <w:w w:val="100"/>
                      <w:i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  <w:color w:val="464646"/>
                      <w:spacing w:val="0"/>
                      <w:w w:val="100"/>
                      <w:i/>
                    </w:rPr>
                  </w:r>
                  <w:r>
                    <w:rPr>
                      <w:rFonts w:ascii="Arial" w:hAnsi="Arial" w:cs="Arial" w:eastAsia="Arial"/>
                      <w:sz w:val="48"/>
                      <w:szCs w:val="48"/>
                      <w:color w:val="676969"/>
                      <w:spacing w:val="0"/>
                      <w:w w:val="150"/>
                    </w:rPr>
                    <w:t>y</w:t>
                  </w:r>
                  <w:r>
                    <w:rPr>
                      <w:rFonts w:ascii="Arial" w:hAnsi="Arial" w:cs="Arial" w:eastAsia="Arial"/>
                      <w:sz w:val="48"/>
                      <w:szCs w:val="48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color w:val="676969"/>
          <w:w w:val="89"/>
          <w:position w:val="-17"/>
        </w:rPr>
        <w:t>M</w:t>
      </w:r>
      <w:r>
        <w:rPr>
          <w:rFonts w:ascii="Arial" w:hAnsi="Arial" w:cs="Arial" w:eastAsia="Arial"/>
          <w:sz w:val="20"/>
          <w:szCs w:val="20"/>
          <w:color w:val="676969"/>
          <w:w w:val="100"/>
          <w:position w:val="-17"/>
        </w:rPr>
        <w:tab/>
      </w:r>
      <w:r>
        <w:rPr>
          <w:rFonts w:ascii="Arial" w:hAnsi="Arial" w:cs="Arial" w:eastAsia="Arial"/>
          <w:sz w:val="20"/>
          <w:szCs w:val="20"/>
          <w:color w:val="676969"/>
          <w:w w:val="100"/>
          <w:position w:val="-17"/>
        </w:rPr>
      </w:r>
      <w:r>
        <w:rPr>
          <w:rFonts w:ascii="Times New Roman" w:hAnsi="Times New Roman" w:cs="Times New Roman" w:eastAsia="Times New Roman"/>
          <w:sz w:val="36"/>
          <w:szCs w:val="36"/>
          <w:color w:val="464646"/>
          <w:spacing w:val="-29"/>
          <w:w w:val="109"/>
          <w:position w:val="-17"/>
        </w:rPr>
        <w:t>,</w:t>
      </w:r>
      <w:r>
        <w:rPr>
          <w:rFonts w:ascii="Times New Roman" w:hAnsi="Times New Roman" w:cs="Times New Roman" w:eastAsia="Times New Roman"/>
          <w:sz w:val="36"/>
          <w:szCs w:val="36"/>
          <w:color w:val="676969"/>
          <w:spacing w:val="0"/>
          <w:w w:val="60"/>
          <w:position w:val="-17"/>
        </w:rPr>
        <w:t>;ııı</w:t>
      </w:r>
      <w:r>
        <w:rPr>
          <w:rFonts w:ascii="Times New Roman" w:hAnsi="Times New Roman" w:cs="Times New Roman" w:eastAsia="Times New Roman"/>
          <w:sz w:val="36"/>
          <w:szCs w:val="36"/>
          <w:color w:val="676969"/>
          <w:spacing w:val="28"/>
          <w:w w:val="100"/>
          <w:position w:val="-17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color w:val="676969"/>
          <w:spacing w:val="0"/>
          <w:w w:val="64"/>
          <w:position w:val="-17"/>
        </w:rPr>
        <w:t>1.'</w:t>
      </w:r>
      <w:r>
        <w:rPr>
          <w:rFonts w:ascii="Times New Roman" w:hAnsi="Times New Roman" w:cs="Times New Roman" w:eastAsia="Times New Roman"/>
          <w:sz w:val="32"/>
          <w:szCs w:val="32"/>
          <w:color w:val="000000"/>
          <w:spacing w:val="0"/>
          <w:w w:val="100"/>
          <w:position w:val="0"/>
        </w:rPr>
      </w:r>
    </w:p>
    <w:p>
      <w:pPr>
        <w:spacing w:before="0" w:after="0" w:line="57" w:lineRule="exact"/>
        <w:ind w:left="3529" w:right="-20"/>
        <w:jc w:val="left"/>
        <w:tabs>
          <w:tab w:pos="8180" w:val="left"/>
          <w:tab w:pos="9380" w:val="left"/>
          <w:tab w:pos="10240" w:val="left"/>
        </w:tabs>
        <w:rPr>
          <w:rFonts w:ascii="Courier New" w:hAnsi="Courier New" w:cs="Courier New" w:eastAsia="Courier New"/>
          <w:sz w:val="30"/>
          <w:szCs w:val="30"/>
        </w:rPr>
      </w:pPr>
      <w:rPr/>
      <w:r>
        <w:rPr>
          <w:rFonts w:ascii="Arial" w:hAnsi="Arial" w:cs="Arial" w:eastAsia="Arial"/>
          <w:sz w:val="10"/>
          <w:szCs w:val="10"/>
          <w:color w:val="2D368E"/>
          <w:spacing w:val="0"/>
          <w:w w:val="227"/>
          <w:i/>
          <w:position w:val="8"/>
        </w:rPr>
        <w:t>J</w:t>
      </w:r>
      <w:r>
        <w:rPr>
          <w:rFonts w:ascii="Arial" w:hAnsi="Arial" w:cs="Arial" w:eastAsia="Arial"/>
          <w:sz w:val="10"/>
          <w:szCs w:val="10"/>
          <w:color w:val="2D368E"/>
          <w:spacing w:val="0"/>
          <w:w w:val="100"/>
          <w:i/>
          <w:position w:val="8"/>
        </w:rPr>
        <w:tab/>
      </w:r>
      <w:r>
        <w:rPr>
          <w:rFonts w:ascii="Arial" w:hAnsi="Arial" w:cs="Arial" w:eastAsia="Arial"/>
          <w:sz w:val="10"/>
          <w:szCs w:val="10"/>
          <w:color w:val="2D368E"/>
          <w:spacing w:val="0"/>
          <w:w w:val="100"/>
          <w:i/>
          <w:position w:val="8"/>
        </w:rPr>
      </w:r>
      <w:r>
        <w:rPr>
          <w:rFonts w:ascii="Arial" w:hAnsi="Arial" w:cs="Arial" w:eastAsia="Arial"/>
          <w:sz w:val="18"/>
          <w:szCs w:val="18"/>
          <w:color w:val="545656"/>
          <w:spacing w:val="-147"/>
          <w:w w:val="447"/>
          <w:position w:val="-1"/>
        </w:rPr>
        <w:t>,</w:t>
      </w:r>
      <w:r>
        <w:rPr>
          <w:rFonts w:ascii="Times New Roman" w:hAnsi="Times New Roman" w:cs="Times New Roman" w:eastAsia="Times New Roman"/>
          <w:sz w:val="5"/>
          <w:szCs w:val="5"/>
          <w:color w:val="979C9A"/>
          <w:spacing w:val="0"/>
          <w:w w:val="99"/>
          <w:position w:val="10"/>
        </w:rPr>
        <w:t>o</w:t>
      </w:r>
      <w:r>
        <w:rPr>
          <w:rFonts w:ascii="Times New Roman" w:hAnsi="Times New Roman" w:cs="Times New Roman" w:eastAsia="Times New Roman"/>
          <w:sz w:val="5"/>
          <w:szCs w:val="5"/>
          <w:color w:val="979C9A"/>
          <w:spacing w:val="0"/>
          <w:w w:val="100"/>
          <w:position w:val="10"/>
        </w:rPr>
        <w:t>   </w:t>
      </w:r>
      <w:r>
        <w:rPr>
          <w:rFonts w:ascii="Times New Roman" w:hAnsi="Times New Roman" w:cs="Times New Roman" w:eastAsia="Times New Roman"/>
          <w:sz w:val="5"/>
          <w:szCs w:val="5"/>
          <w:color w:val="979C9A"/>
          <w:spacing w:val="2"/>
          <w:w w:val="100"/>
          <w:position w:val="10"/>
        </w:rPr>
        <w:t> </w:t>
      </w:r>
      <w:r>
        <w:rPr>
          <w:rFonts w:ascii="Arial" w:hAnsi="Arial" w:cs="Arial" w:eastAsia="Arial"/>
          <w:sz w:val="18"/>
          <w:szCs w:val="18"/>
          <w:color w:val="838787"/>
          <w:spacing w:val="-3"/>
          <w:w w:val="118"/>
          <w:position w:val="-1"/>
        </w:rPr>
        <w:t>.</w:t>
      </w:r>
      <w:r>
        <w:rPr>
          <w:rFonts w:ascii="Arial" w:hAnsi="Arial" w:cs="Arial" w:eastAsia="Arial"/>
          <w:sz w:val="18"/>
          <w:szCs w:val="18"/>
          <w:color w:val="BFC3C3"/>
          <w:spacing w:val="-24"/>
          <w:w w:val="197"/>
          <w:position w:val="-1"/>
        </w:rPr>
        <w:t>: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0"/>
          <w:position w:val="-1"/>
        </w:rPr>
        <w:t>\</w:t>
      </w:r>
      <w:r>
        <w:rPr>
          <w:rFonts w:ascii="Arial" w:hAnsi="Arial" w:cs="Arial" w:eastAsia="Arial"/>
          <w:sz w:val="18"/>
          <w:szCs w:val="18"/>
          <w:color w:val="676969"/>
          <w:spacing w:val="-24"/>
          <w:w w:val="90"/>
          <w:position w:val="-1"/>
        </w:rPr>
        <w:t>f</w:t>
      </w:r>
      <w:r>
        <w:rPr>
          <w:rFonts w:ascii="Arial" w:hAnsi="Arial" w:cs="Arial" w:eastAsia="Arial"/>
          <w:sz w:val="18"/>
          <w:szCs w:val="18"/>
          <w:color w:val="838787"/>
          <w:spacing w:val="-38"/>
          <w:w w:val="47"/>
          <w:position w:val="-1"/>
        </w:rPr>
        <w:t>4</w:t>
      </w:r>
      <w:r>
        <w:rPr>
          <w:rFonts w:ascii="Arial" w:hAnsi="Arial" w:cs="Arial" w:eastAsia="Arial"/>
          <w:sz w:val="18"/>
          <w:szCs w:val="18"/>
          <w:color w:val="676969"/>
          <w:spacing w:val="-31"/>
          <w:w w:val="90"/>
          <w:position w:val="-1"/>
        </w:rPr>
        <w:t>'</w:t>
      </w:r>
      <w:r>
        <w:rPr>
          <w:rFonts w:ascii="Arial" w:hAnsi="Arial" w:cs="Arial" w:eastAsia="Arial"/>
          <w:sz w:val="18"/>
          <w:szCs w:val="18"/>
          <w:color w:val="676969"/>
          <w:spacing w:val="-31"/>
          <w:w w:val="238"/>
          <w:position w:val="-1"/>
        </w:rPr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238"/>
          <w:emboss/>
          <w:position w:val="-1"/>
        </w:rPr>
        <w:t>·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238"/>
          <w:emboss/>
          <w:position w:val="-1"/>
        </w:rPr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238"/>
          <w:position w:val="-1"/>
        </w:rPr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-1"/>
        </w:rPr>
      </w:r>
      <w:r>
        <w:rPr>
          <w:rFonts w:ascii="Arial" w:hAnsi="Arial" w:cs="Arial" w:eastAsia="Arial"/>
          <w:sz w:val="14"/>
          <w:szCs w:val="14"/>
          <w:color w:val="676969"/>
          <w:spacing w:val="0"/>
          <w:w w:val="202"/>
          <w:position w:val="-1"/>
        </w:rPr>
        <w:t>)</w:t>
      </w:r>
      <w:r>
        <w:rPr>
          <w:rFonts w:ascii="Arial" w:hAnsi="Arial" w:cs="Arial" w:eastAsia="Arial"/>
          <w:sz w:val="14"/>
          <w:szCs w:val="14"/>
          <w:color w:val="676969"/>
          <w:spacing w:val="-12"/>
          <w:w w:val="202"/>
          <w:position w:val="-1"/>
        </w:rPr>
        <w:t>"</w:t>
      </w:r>
      <w:r>
        <w:rPr>
          <w:rFonts w:ascii="Arial" w:hAnsi="Arial" w:cs="Arial" w:eastAsia="Arial"/>
          <w:sz w:val="14"/>
          <w:szCs w:val="14"/>
          <w:color w:val="979C9A"/>
          <w:spacing w:val="0"/>
          <w:w w:val="202"/>
          <w:position w:val="-1"/>
        </w:rPr>
        <w:t>ı</w:t>
      </w:r>
      <w:r>
        <w:rPr>
          <w:rFonts w:ascii="Arial" w:hAnsi="Arial" w:cs="Arial" w:eastAsia="Arial"/>
          <w:sz w:val="14"/>
          <w:szCs w:val="14"/>
          <w:color w:val="979C9A"/>
          <w:spacing w:val="-78"/>
          <w:w w:val="202"/>
          <w:position w:val="-1"/>
        </w:rPr>
        <w:t> </w:t>
      </w:r>
      <w:r>
        <w:rPr>
          <w:rFonts w:ascii="Arial" w:hAnsi="Arial" w:cs="Arial" w:eastAsia="Arial"/>
          <w:sz w:val="14"/>
          <w:szCs w:val="14"/>
          <w:color w:val="979C9A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4"/>
          <w:szCs w:val="14"/>
          <w:color w:val="979C9A"/>
          <w:spacing w:val="0"/>
          <w:w w:val="100"/>
          <w:position w:val="-1"/>
        </w:rPr>
      </w:r>
      <w:r>
        <w:rPr>
          <w:rFonts w:ascii="Courier New" w:hAnsi="Courier New" w:cs="Courier New" w:eastAsia="Courier New"/>
          <w:sz w:val="30"/>
          <w:szCs w:val="30"/>
          <w:color w:val="838787"/>
          <w:spacing w:val="0"/>
          <w:w w:val="70"/>
          <w:i/>
          <w:position w:val="10"/>
        </w:rPr>
        <w:t>4</w:t>
      </w:r>
      <w:r>
        <w:rPr>
          <w:rFonts w:ascii="Courier New" w:hAnsi="Courier New" w:cs="Courier New" w:eastAsia="Courier New"/>
          <w:sz w:val="30"/>
          <w:szCs w:val="30"/>
          <w:color w:val="000000"/>
          <w:spacing w:val="0"/>
          <w:w w:val="100"/>
          <w:position w:val="0"/>
        </w:rPr>
      </w:r>
    </w:p>
    <w:p>
      <w:pPr>
        <w:spacing w:before="0" w:after="0" w:line="146" w:lineRule="exact"/>
        <w:ind w:right="1233"/>
        <w:jc w:val="right"/>
        <w:tabs>
          <w:tab w:pos="90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5"/>
          <w:szCs w:val="5"/>
          <w:color w:val="676969"/>
          <w:spacing w:val="0"/>
          <w:w w:val="600"/>
          <w:position w:val="-1"/>
        </w:rPr>
        <w:t>.</w:t>
      </w:r>
      <w:r>
        <w:rPr>
          <w:rFonts w:ascii="Times New Roman" w:hAnsi="Times New Roman" w:cs="Times New Roman" w:eastAsia="Times New Roman"/>
          <w:sz w:val="5"/>
          <w:szCs w:val="5"/>
          <w:color w:val="676969"/>
          <w:spacing w:val="-40"/>
          <w:w w:val="600"/>
          <w:position w:val="-1"/>
        </w:rPr>
        <w:t> </w:t>
      </w:r>
      <w:r>
        <w:rPr>
          <w:rFonts w:ascii="Times New Roman" w:hAnsi="Times New Roman" w:cs="Times New Roman" w:eastAsia="Times New Roman"/>
          <w:sz w:val="5"/>
          <w:szCs w:val="5"/>
          <w:color w:val="B1B3B3"/>
          <w:spacing w:val="0"/>
          <w:w w:val="132"/>
          <w:position w:val="-1"/>
        </w:rPr>
        <w:t>o</w:t>
      </w:r>
      <w:r>
        <w:rPr>
          <w:rFonts w:ascii="Times New Roman" w:hAnsi="Times New Roman" w:cs="Times New Roman" w:eastAsia="Times New Roman"/>
          <w:sz w:val="5"/>
          <w:szCs w:val="5"/>
          <w:color w:val="B1B3B3"/>
          <w:spacing w:val="8"/>
          <w:w w:val="132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676969"/>
          <w:spacing w:val="0"/>
          <w:w w:val="73"/>
          <w:position w:val="-1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676969"/>
          <w:spacing w:val="-27"/>
          <w:w w:val="72"/>
          <w:position w:val="-1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838787"/>
          <w:spacing w:val="0"/>
          <w:w w:val="132"/>
          <w:position w:val="-1"/>
        </w:rPr>
        <w:t>·</w:t>
      </w:r>
      <w:r>
        <w:rPr>
          <w:rFonts w:ascii="Times New Roman" w:hAnsi="Times New Roman" w:cs="Times New Roman" w:eastAsia="Times New Roman"/>
          <w:sz w:val="21"/>
          <w:szCs w:val="21"/>
          <w:color w:val="838787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1"/>
          <w:szCs w:val="21"/>
          <w:color w:val="838787"/>
          <w:spacing w:val="0"/>
          <w:w w:val="100"/>
          <w:position w:val="-1"/>
        </w:rPr>
      </w:r>
      <w:r>
        <w:rPr>
          <w:rFonts w:ascii="Arial" w:hAnsi="Arial" w:cs="Arial" w:eastAsia="Arial"/>
          <w:sz w:val="17"/>
          <w:szCs w:val="17"/>
          <w:color w:val="838787"/>
          <w:spacing w:val="0"/>
          <w:w w:val="48"/>
          <w:position w:val="-1"/>
        </w:rPr>
        <w:t>!;ı.</w:t>
      </w:r>
      <w:r>
        <w:rPr>
          <w:rFonts w:ascii="Arial" w:hAnsi="Arial" w:cs="Arial" w:eastAsia="Arial"/>
          <w:sz w:val="17"/>
          <w:szCs w:val="17"/>
          <w:color w:val="B1B3B3"/>
          <w:spacing w:val="0"/>
          <w:w w:val="208"/>
          <w:position w:val="-1"/>
        </w:rPr>
        <w:t>'</w:t>
      </w:r>
      <w:r>
        <w:rPr>
          <w:rFonts w:ascii="Arial" w:hAnsi="Arial" w:cs="Arial" w:eastAsia="Arial"/>
          <w:sz w:val="17"/>
          <w:szCs w:val="17"/>
          <w:color w:val="B1B3B3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color w:val="838787"/>
          <w:spacing w:val="0"/>
          <w:w w:val="154"/>
          <w:position w:val="-1"/>
        </w:rPr>
        <w:t>'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  <w:position w:val="0"/>
        </w:rPr>
      </w:r>
    </w:p>
    <w:p>
      <w:pPr>
        <w:spacing w:before="0" w:after="0" w:line="170" w:lineRule="exact"/>
        <w:ind w:right="1265"/>
        <w:jc w:val="right"/>
        <w:tabs>
          <w:tab w:pos="8720" w:val="left"/>
        </w:tabs>
        <w:rPr>
          <w:rFonts w:ascii="Arial" w:hAnsi="Arial" w:cs="Arial" w:eastAsia="Arial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1"/>
          <w:w w:val="9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7"/>
          <w:w w:val="9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0"/>
          <w:position w:val="-1"/>
        </w:rPr>
        <w:t>lk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42"/>
          <w:w w:val="9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12"/>
          <w:szCs w:val="12"/>
          <w:color w:val="464646"/>
          <w:spacing w:val="0"/>
          <w:w w:val="245"/>
          <w:b/>
          <w:bCs/>
          <w:position w:val="4"/>
        </w:rPr>
        <w:t>'</w:t>
      </w:r>
      <w:r>
        <w:rPr>
          <w:rFonts w:ascii="Times New Roman" w:hAnsi="Times New Roman" w:cs="Times New Roman" w:eastAsia="Times New Roman"/>
          <w:sz w:val="12"/>
          <w:szCs w:val="12"/>
          <w:color w:val="464646"/>
          <w:spacing w:val="-19"/>
          <w:w w:val="100"/>
          <w:b/>
          <w:bCs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676969"/>
          <w:spacing w:val="0"/>
          <w:w w:val="149"/>
          <w:b/>
          <w:bCs/>
          <w:position w:val="4"/>
        </w:rPr>
        <w:t>'</w:t>
      </w:r>
      <w:r>
        <w:rPr>
          <w:rFonts w:ascii="Times New Roman" w:hAnsi="Times New Roman" w:cs="Times New Roman" w:eastAsia="Times New Roman"/>
          <w:sz w:val="12"/>
          <w:szCs w:val="12"/>
          <w:color w:val="676969"/>
          <w:spacing w:val="-18"/>
          <w:w w:val="149"/>
          <w:b/>
          <w:bCs/>
          <w:position w:val="4"/>
        </w:rPr>
        <w:t>ı</w:t>
      </w:r>
      <w:r>
        <w:rPr>
          <w:rFonts w:ascii="Times New Roman" w:hAnsi="Times New Roman" w:cs="Times New Roman" w:eastAsia="Times New Roman"/>
          <w:sz w:val="12"/>
          <w:szCs w:val="12"/>
          <w:color w:val="B1B3B3"/>
          <w:spacing w:val="-6"/>
          <w:w w:val="185"/>
          <w:b/>
          <w:bCs/>
          <w:position w:val="4"/>
        </w:rPr>
        <w:t>·</w:t>
      </w:r>
      <w:r>
        <w:rPr>
          <w:rFonts w:ascii="Times New Roman" w:hAnsi="Times New Roman" w:cs="Times New Roman" w:eastAsia="Times New Roman"/>
          <w:sz w:val="12"/>
          <w:szCs w:val="12"/>
          <w:color w:val="BFC3C3"/>
          <w:spacing w:val="0"/>
          <w:w w:val="86"/>
          <w:b/>
          <w:bCs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BFC3C3"/>
          <w:spacing w:val="-23"/>
          <w:w w:val="86"/>
          <w:b/>
          <w:bCs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464646"/>
          <w:spacing w:val="0"/>
          <w:w w:val="125"/>
          <w:b/>
          <w:bCs/>
          <w:position w:val="4"/>
        </w:rPr>
        <w:t>"</w:t>
      </w:r>
      <w:r>
        <w:rPr>
          <w:rFonts w:ascii="Times New Roman" w:hAnsi="Times New Roman" w:cs="Times New Roman" w:eastAsia="Times New Roman"/>
          <w:sz w:val="12"/>
          <w:szCs w:val="12"/>
          <w:color w:val="B1B3B3"/>
          <w:spacing w:val="-15"/>
          <w:w w:val="78"/>
          <w:b/>
          <w:bCs/>
          <w:position w:val="4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838787"/>
          <w:spacing w:val="-80"/>
          <w:w w:val="56"/>
          <w:b/>
          <w:bCs/>
          <w:position w:val="-7"/>
        </w:rPr>
        <w:t>v</w:t>
      </w:r>
      <w:r>
        <w:rPr>
          <w:rFonts w:ascii="Times New Roman" w:hAnsi="Times New Roman" w:cs="Times New Roman" w:eastAsia="Times New Roman"/>
          <w:sz w:val="12"/>
          <w:szCs w:val="12"/>
          <w:color w:val="B1B3B3"/>
          <w:spacing w:val="0"/>
          <w:w w:val="78"/>
          <w:b/>
          <w:bCs/>
          <w:position w:val="4"/>
        </w:rPr>
        <w:t>..</w:t>
      </w:r>
      <w:r>
        <w:rPr>
          <w:rFonts w:ascii="Times New Roman" w:hAnsi="Times New Roman" w:cs="Times New Roman" w:eastAsia="Times New Roman"/>
          <w:sz w:val="12"/>
          <w:szCs w:val="12"/>
          <w:color w:val="B1B3B3"/>
          <w:spacing w:val="-26"/>
          <w:w w:val="78"/>
          <w:b/>
          <w:bCs/>
          <w:position w:val="4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838787"/>
          <w:spacing w:val="1"/>
          <w:w w:val="55"/>
          <w:b/>
          <w:bCs/>
          <w:position w:val="-7"/>
        </w:rPr>
        <w:t>ı</w:t>
      </w:r>
      <w:r>
        <w:rPr>
          <w:rFonts w:ascii="Times New Roman" w:hAnsi="Times New Roman" w:cs="Times New Roman" w:eastAsia="Times New Roman"/>
          <w:sz w:val="22"/>
          <w:szCs w:val="22"/>
          <w:color w:val="676969"/>
          <w:spacing w:val="-21"/>
          <w:w w:val="51"/>
          <w:b/>
          <w:bCs/>
          <w:position w:val="-7"/>
        </w:rPr>
        <w:t>-</w:t>
      </w:r>
      <w:r>
        <w:rPr>
          <w:rFonts w:ascii="Arial" w:hAnsi="Arial" w:cs="Arial" w:eastAsia="Arial"/>
          <w:sz w:val="15"/>
          <w:szCs w:val="15"/>
          <w:color w:val="D3D6D6"/>
          <w:spacing w:val="-27"/>
          <w:w w:val="70"/>
          <w:b/>
          <w:bCs/>
          <w:position w:val="4"/>
        </w:rPr>
        <w:t>·</w:t>
      </w:r>
      <w:r>
        <w:rPr>
          <w:rFonts w:ascii="Times New Roman" w:hAnsi="Times New Roman" w:cs="Times New Roman" w:eastAsia="Times New Roman"/>
          <w:sz w:val="22"/>
          <w:szCs w:val="22"/>
          <w:color w:val="676969"/>
          <w:spacing w:val="0"/>
          <w:w w:val="51"/>
          <w:b/>
          <w:bCs/>
          <w:position w:val="-7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676969"/>
          <w:spacing w:val="-33"/>
          <w:w w:val="51"/>
          <w:b/>
          <w:bCs/>
          <w:position w:val="-7"/>
        </w:rPr>
        <w:t>.</w:t>
      </w:r>
      <w:r>
        <w:rPr>
          <w:rFonts w:ascii="Arial" w:hAnsi="Arial" w:cs="Arial" w:eastAsia="Arial"/>
          <w:sz w:val="15"/>
          <w:szCs w:val="15"/>
          <w:color w:val="676969"/>
          <w:spacing w:val="-18"/>
          <w:w w:val="74"/>
          <w:b/>
          <w:bCs/>
          <w:position w:val="4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676969"/>
          <w:spacing w:val="-20"/>
          <w:w w:val="51"/>
          <w:b/>
          <w:bCs/>
          <w:position w:val="-7"/>
        </w:rPr>
        <w:t>.</w:t>
      </w:r>
      <w:r>
        <w:rPr>
          <w:rFonts w:ascii="Arial" w:hAnsi="Arial" w:cs="Arial" w:eastAsia="Arial"/>
          <w:sz w:val="15"/>
          <w:szCs w:val="15"/>
          <w:color w:val="676969"/>
          <w:spacing w:val="-44"/>
          <w:w w:val="74"/>
          <w:b/>
          <w:bCs/>
          <w:position w:val="4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color w:val="979C9A"/>
          <w:spacing w:val="0"/>
          <w:w w:val="363"/>
          <w:b/>
          <w:bCs/>
          <w:position w:val="-7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-3"/>
          <w:w w:val="123"/>
          <w:b/>
          <w:bCs/>
          <w:position w:val="-7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color w:val="676969"/>
          <w:spacing w:val="0"/>
          <w:w w:val="298"/>
          <w:b/>
          <w:bCs/>
          <w:position w:val="-7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color w:val="676969"/>
          <w:spacing w:val="-18"/>
          <w:w w:val="100"/>
          <w:b/>
          <w:bCs/>
          <w:position w:val="-7"/>
        </w:rPr>
        <w:t> </w:t>
      </w:r>
      <w:r>
        <w:rPr>
          <w:rFonts w:ascii="Arial" w:hAnsi="Arial" w:cs="Arial" w:eastAsia="Arial"/>
          <w:sz w:val="15"/>
          <w:szCs w:val="15"/>
          <w:color w:val="676969"/>
          <w:spacing w:val="0"/>
          <w:w w:val="151"/>
          <w:position w:val="4"/>
        </w:rPr>
        <w:t>.,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400" w:right="260"/>
        </w:sectPr>
      </w:pPr>
      <w:rPr/>
    </w:p>
    <w:p>
      <w:pPr>
        <w:spacing w:before="0" w:after="0" w:line="312" w:lineRule="exact"/>
        <w:ind w:left="2257" w:right="-86"/>
        <w:jc w:val="left"/>
        <w:tabs>
          <w:tab w:pos="480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23.752968pt;margin-top:32.980038pt;width:559.534205pt;height:781.450728pt;mso-position-horizontal-relative:page;mso-position-vertical-relative:page;z-index:-7559" coordorigin="475,660" coordsize="11191,15629">
            <v:group style="position:absolute;left:500;top:677;width:11123;height:2" coordorigin="500,677" coordsize="11123,2">
              <v:shape style="position:absolute;left:500;top:677;width:11123;height:2" coordorigin="500,677" coordsize="11123,0" path="m500,677l11623,677e" filled="f" stroked="t" strokeweight=".357187pt" strokecolor="#545757">
                <v:path arrowok="t"/>
              </v:shape>
            </v:group>
            <v:group style="position:absolute;left:507;top:667;width:2;height:1577" coordorigin="507,667" coordsize="2,1577">
              <v:shape style="position:absolute;left:507;top:667;width:2;height:1577" coordorigin="507,667" coordsize="0,1577" path="m507,2244l507,667e" filled="f" stroked="t" strokeweight=".714375pt" strokecolor="#5B5B5B">
                <v:path arrowok="t"/>
              </v:shape>
            </v:group>
            <v:group style="position:absolute;left:2543;top:674;width:2;height:1541" coordorigin="2543,674" coordsize="2,1541">
              <v:shape style="position:absolute;left:2543;top:674;width:2;height:1541" coordorigin="2543,674" coordsize="0,1541" path="m2543,2215l2543,674e" filled="f" stroked="t" strokeweight=".714375pt" strokecolor="#606060">
                <v:path arrowok="t"/>
              </v:shape>
            </v:group>
            <v:group style="position:absolute;left:3522;top:692;width:8108;height:2" coordorigin="3522,692" coordsize="8108,2">
              <v:shape style="position:absolute;left:3522;top:692;width:8108;height:2" coordorigin="3522,692" coordsize="8108,0" path="m3522,692l11630,692e" filled="f" stroked="t" strokeweight=".714375pt" strokecolor="#606060">
                <v:path arrowok="t"/>
              </v:shape>
            </v:group>
            <v:group style="position:absolute;left:9262;top:688;width:2;height:1333" coordorigin="9262,688" coordsize="2,1333">
              <v:shape style="position:absolute;left:9262;top:688;width:2;height:1333" coordorigin="9262,688" coordsize="0,1333" path="m9262,2022l9262,688e" filled="f" stroked="t" strokeweight=".357187pt" strokecolor="#6B6B6B">
                <v:path arrowok="t"/>
              </v:shape>
            </v:group>
            <v:group style="position:absolute;left:9473;top:692;width:414;height:2" coordorigin="9473,692" coordsize="414,2">
              <v:shape style="position:absolute;left:9473;top:692;width:414;height:2" coordorigin="9473,692" coordsize="414,0" path="m9473,692l9887,692e" filled="f" stroked="t" strokeweight=".357187pt" strokecolor="#3B3F3F">
                <v:path arrowok="t"/>
              </v:shape>
            </v:group>
            <v:group style="position:absolute;left:11626;top:688;width:2;height:5943" coordorigin="11626,688" coordsize="2,5943">
              <v:shape style="position:absolute;left:11626;top:688;width:2;height:5943" coordorigin="11626,688" coordsize="0,5943" path="m11626,6632l11626,688e" filled="f" stroked="t" strokeweight=".714375pt" strokecolor="#6B6B6B">
                <v:path arrowok="t"/>
              </v:shape>
            </v:group>
            <v:group style="position:absolute;left:500;top:2205;width:4108;height:2" coordorigin="500,2205" coordsize="4108,2">
              <v:shape style="position:absolute;left:500;top:2205;width:4108;height:2" coordorigin="500,2205" coordsize="4108,0" path="m500,2205l4608,2205e" filled="f" stroked="t" strokeweight=".714375pt" strokecolor="#575757">
                <v:path arrowok="t"/>
              </v:shape>
            </v:group>
            <v:group style="position:absolute;left:4008;top:2215;width:7622;height:2" coordorigin="4008,2215" coordsize="7622,2">
              <v:shape style="position:absolute;left:4008;top:2215;width:7622;height:2" coordorigin="4008,2215" coordsize="7622,0" path="m4008,2215l11630,2215e" filled="f" stroked="t" strokeweight=".714375pt" strokecolor="#606464">
                <v:path arrowok="t"/>
              </v:shape>
            </v:group>
            <v:group style="position:absolute;left:500;top:2445;width:5186;height:2" coordorigin="500,2445" coordsize="5186,2">
              <v:shape style="position:absolute;left:500;top:2445;width:5186;height:2" coordorigin="500,2445" coordsize="5186,0" path="m500,2445l5686,2445e" filled="f" stroked="t" strokeweight=".714375pt" strokecolor="#545757">
                <v:path arrowok="t"/>
              </v:shape>
            </v:group>
            <v:group style="position:absolute;left:3565;top:2201;width:2;height:488" coordorigin="3565,2201" coordsize="2,488">
              <v:shape style="position:absolute;left:3565;top:2201;width:2;height:488" coordorigin="3565,2201" coordsize="0,488" path="m3565,2688l3565,2201e" filled="f" stroked="t" strokeweight="1.071562pt" strokecolor="#4F4F4F">
                <v:path arrowok="t"/>
              </v:shape>
            </v:group>
            <v:group style="position:absolute;left:4929;top:2452;width:6701;height:2" coordorigin="4929,2452" coordsize="6701,2">
              <v:shape style="position:absolute;left:4929;top:2452;width:6701;height:2" coordorigin="4929,2452" coordsize="6701,0" path="m4929,2452l11630,2452e" filled="f" stroked="t" strokeweight=".714375pt" strokecolor="#5B5B5B">
                <v:path arrowok="t"/>
              </v:shape>
            </v:group>
            <v:group style="position:absolute;left:9808;top:2452;width:543;height:2" coordorigin="9808,2452" coordsize="543,2">
              <v:shape style="position:absolute;left:9808;top:2452;width:543;height:2" coordorigin="9808,2452" coordsize="543,0" path="m9808,2452l10351,2452e" filled="f" stroked="t" strokeweight=".714375pt" strokecolor="#6B7070">
                <v:path arrowok="t"/>
              </v:shape>
            </v:group>
            <v:group style="position:absolute;left:493;top:2678;width:3093;height:2" coordorigin="493,2678" coordsize="3093,2">
              <v:shape style="position:absolute;left:493;top:2678;width:3093;height:2" coordorigin="493,2678" coordsize="3093,0" path="m493,2678l3586,2678e" filled="f" stroked="t" strokeweight=".714375pt" strokecolor="#545757">
                <v:path arrowok="t"/>
              </v:shape>
            </v:group>
            <v:group style="position:absolute;left:3522;top:2688;width:7972;height:2" coordorigin="3522,2688" coordsize="7972,2">
              <v:shape style="position:absolute;left:3522;top:2688;width:7972;height:2" coordorigin="3522,2688" coordsize="7972,0" path="m3522,2688l11494,2688e" filled="f" stroked="t" strokeweight=".714375pt" strokecolor="#575B5B">
                <v:path arrowok="t"/>
              </v:shape>
            </v:group>
            <v:group style="position:absolute;left:5933;top:2395;width:2;height:301" coordorigin="5933,2395" coordsize="2,301">
              <v:shape style="position:absolute;left:5933;top:2395;width:2;height:301" coordorigin="5933,2395" coordsize="0,301" path="m5933,2696l5933,2395e" filled="f" stroked="t" strokeweight=".357187pt" strokecolor="#3F443F">
                <v:path arrowok="t"/>
              </v:shape>
            </v:group>
            <v:group style="position:absolute;left:10087;top:2688;width:1543;height:2" coordorigin="10087,2688" coordsize="1543,2">
              <v:shape style="position:absolute;left:10087;top:2688;width:1543;height:2" coordorigin="10087,2688" coordsize="1543,0" path="m10087,2688l11630,2688e" filled="f" stroked="t" strokeweight=".714375pt" strokecolor="#6B7070">
                <v:path arrowok="t"/>
              </v:shape>
            </v:group>
            <v:group style="position:absolute;left:493;top:2921;width:11137;height:2" coordorigin="493,2921" coordsize="11137,2">
              <v:shape style="position:absolute;left:493;top:2921;width:11137;height:2" coordorigin="493,2921" coordsize="11137,0" path="m493,2921l11630,2921e" filled="f" stroked="t" strokeweight=".714375pt" strokecolor="#545757">
                <v:path arrowok="t"/>
              </v:shape>
            </v:group>
            <v:group style="position:absolute;left:493;top:3158;width:7379;height:2" coordorigin="493,3158" coordsize="7379,2">
              <v:shape style="position:absolute;left:493;top:3158;width:7379;height:2" coordorigin="493,3158" coordsize="7379,0" path="m493,3158l7872,3158e" filled="f" stroked="t" strokeweight=".714375pt" strokecolor="#545454">
                <v:path arrowok="t"/>
              </v:shape>
            </v:group>
            <v:group style="position:absolute;left:7815;top:3162;width:686;height:2" coordorigin="7815,3162" coordsize="686,2">
              <v:shape style="position:absolute;left:7815;top:3162;width:686;height:2" coordorigin="7815,3162" coordsize="686,0" path="m7815,3162l8501,3162e" filled="f" stroked="t" strokeweight=".714375pt" strokecolor="#646767">
                <v:path arrowok="t"/>
              </v:shape>
            </v:group>
            <v:group style="position:absolute;left:8444;top:3162;width:493;height:2" coordorigin="8444,3162" coordsize="493,2">
              <v:shape style="position:absolute;left:8444;top:3162;width:493;height:2" coordorigin="8444,3162" coordsize="493,0" path="m8444,3162l8937,3162e" filled="f" stroked="t" strokeweight=".714375pt" strokecolor="#4F4F4F">
                <v:path arrowok="t"/>
              </v:shape>
            </v:group>
            <v:group style="position:absolute;left:8873;top:3162;width:2757;height:2" coordorigin="8873,3162" coordsize="2757,2">
              <v:shape style="position:absolute;left:8873;top:3162;width:2757;height:2" coordorigin="8873,3162" coordsize="2757,0" path="m8873,3162l11630,3162e" filled="f" stroked="t" strokeweight=".714375pt" strokecolor="#646464">
                <v:path arrowok="t"/>
              </v:shape>
            </v:group>
            <v:group style="position:absolute;left:500;top:3398;width:3086;height:2" coordorigin="500,3398" coordsize="3086,2">
              <v:shape style="position:absolute;left:500;top:3398;width:3086;height:2" coordorigin="500,3398" coordsize="3086,0" path="m500,3398l3586,3398e" filled="f" stroked="t" strokeweight=".714375pt" strokecolor="#545757">
                <v:path arrowok="t"/>
              </v:shape>
            </v:group>
            <v:group style="position:absolute;left:3522;top:3402;width:336;height:2" coordorigin="3522,3402" coordsize="336,2">
              <v:shape style="position:absolute;left:3522;top:3402;width:336;height:2" coordorigin="3522,3402" coordsize="336,0" path="m3522,3402l3858,3402e" filled="f" stroked="t" strokeweight=".357187pt" strokecolor="#3F3F3F">
                <v:path arrowok="t"/>
              </v:shape>
            </v:group>
            <v:group style="position:absolute;left:3793;top:3405;width:7837;height:2" coordorigin="3793,3405" coordsize="7837,2">
              <v:shape style="position:absolute;left:3793;top:3405;width:7837;height:2" coordorigin="3793,3405" coordsize="7837,0" path="m3793,3405l11630,3405e" filled="f" stroked="t" strokeweight=".714375pt" strokecolor="#575B57">
                <v:path arrowok="t"/>
              </v:shape>
            </v:group>
            <v:group style="position:absolute;left:4018;top:3398;width:2;height:760" coordorigin="4018,3398" coordsize="2,760">
              <v:shape style="position:absolute;left:4018;top:3398;width:2;height:760" coordorigin="4018,3398" coordsize="0,760" path="m4018,4158l4018,3398e" filled="f" stroked="t" strokeweight=".714375pt" strokecolor="#2B2B2B">
                <v:path arrowok="t"/>
              </v:shape>
            </v:group>
            <v:group style="position:absolute;left:4015;top:3828;width:2386;height:2" coordorigin="4015,3828" coordsize="2386,2">
              <v:shape style="position:absolute;left:4015;top:3828;width:2386;height:2" coordorigin="4015,3828" coordsize="2386,0" path="m4015,3828l6401,3828e" filled="f" stroked="t" strokeweight=".714375pt" strokecolor="#5B6060">
                <v:path arrowok="t"/>
              </v:shape>
            </v:group>
            <v:group style="position:absolute;left:7087;top:3828;width:1386;height:2" coordorigin="7087,3828" coordsize="1386,2">
              <v:shape style="position:absolute;left:7087;top:3828;width:1386;height:2" coordorigin="7087,3828" coordsize="1386,0" path="m7087,3828l8472,3828e" filled="f" stroked="t" strokeweight=".357187pt" strokecolor="#646464">
                <v:path arrowok="t"/>
              </v:shape>
            </v:group>
            <v:group style="position:absolute;left:6337;top:3821;width:772;height:2" coordorigin="6337,3821" coordsize="772,2">
              <v:shape style="position:absolute;left:6337;top:3821;width:772;height:2" coordorigin="6337,3821" coordsize="772,0" path="m6337,3821l7108,3821e" filled="f" stroked="t" strokeweight=".357187pt" strokecolor="#979C9C">
                <v:path arrowok="t"/>
              </v:shape>
            </v:group>
            <v:group style="position:absolute;left:7101;top:3398;width:2;height:767" coordorigin="7101,3398" coordsize="2,767">
              <v:shape style="position:absolute;left:7101;top:3398;width:2;height:767" coordorigin="7101,3398" coordsize="0,767" path="m7101,4165l7101,3398e" filled="f" stroked="t" strokeweight="1.071562pt" strokecolor="#5B5B5B">
                <v:path arrowok="t"/>
              </v:shape>
            </v:group>
            <v:group style="position:absolute;left:8472;top:3828;width:1650;height:2" coordorigin="8472,3828" coordsize="1650,2">
              <v:shape style="position:absolute;left:8472;top:3828;width:1650;height:2" coordorigin="8472,3828" coordsize="1650,0" path="m8472,3828l10123,3828e" filled="f" stroked="t" strokeweight=".357187pt" strokecolor="#000000">
                <v:path arrowok="t"/>
              </v:shape>
            </v:group>
            <v:group style="position:absolute;left:10116;top:3828;width:1514;height:2" coordorigin="10116,3828" coordsize="1514,2">
              <v:shape style="position:absolute;left:10116;top:3828;width:1514;height:2" coordorigin="10116,3828" coordsize="1514,0" path="m10116,3828l11630,3828e" filled="f" stroked="t" strokeweight=".357187pt" strokecolor="#606060">
                <v:path arrowok="t"/>
              </v:shape>
            </v:group>
            <v:group style="position:absolute;left:4026;top:3821;width:2;height:337" coordorigin="4026,3821" coordsize="2,337">
              <v:shape style="position:absolute;left:4026;top:3821;width:2;height:337" coordorigin="4026,3821" coordsize="0,337" path="m4026,4158l4026,3821e" filled="f" stroked="t" strokeweight="1.071562pt" strokecolor="#343434">
                <v:path arrowok="t"/>
              </v:shape>
            </v:group>
            <v:group style="position:absolute;left:493;top:4151;width:314;height:2" coordorigin="493,4151" coordsize="314,2">
              <v:shape style="position:absolute;left:493;top:4151;width:314;height:2" coordorigin="493,4151" coordsize="314,0" path="m493,4151l807,4151e" filled="f" stroked="t" strokeweight=".714375pt" strokecolor="#646767">
                <v:path arrowok="t"/>
              </v:shape>
            </v:group>
            <v:group style="position:absolute;left:743;top:4147;width:571;height:2" coordorigin="743,4147" coordsize="571,2">
              <v:shape style="position:absolute;left:743;top:4147;width:571;height:2" coordorigin="743,4147" coordsize="571,0" path="m743,4147l1314,4147e" filled="f" stroked="t" strokeweight=".357187pt" strokecolor="#444444">
                <v:path arrowok="t"/>
              </v:shape>
            </v:group>
            <v:group style="position:absolute;left:1250;top:4147;width:4722;height:2" coordorigin="1250,4147" coordsize="4722,2">
              <v:shape style="position:absolute;left:1250;top:4147;width:4722;height:2" coordorigin="1250,4147" coordsize="4722,0" path="m1250,4147l5972,4147e" filled="f" stroked="t" strokeweight="1.071562pt" strokecolor="#606060">
                <v:path arrowok="t"/>
              </v:shape>
            </v:group>
            <v:group style="position:absolute;left:5961;top:3814;width:2;height:351" coordorigin="5961,3814" coordsize="2,351">
              <v:shape style="position:absolute;left:5961;top:3814;width:2;height:351" coordorigin="5961,3814" coordsize="0,351" path="m5961,4165l5961,3814e" filled="f" stroked="t" strokeweight=".714375pt" strokecolor="#979797">
                <v:path arrowok="t"/>
              </v:shape>
            </v:group>
            <v:group style="position:absolute;left:5922;top:4165;width:864;height:2" coordorigin="5922,4165" coordsize="864,2">
              <v:shape style="position:absolute;left:5922;top:4165;width:864;height:2" coordorigin="5922,4165" coordsize="864,0" path="m5922,4165l6787,4165e" filled="f" stroked="t" strokeweight=".714375pt" strokecolor="#545757">
                <v:path arrowok="t"/>
              </v:shape>
            </v:group>
            <v:group style="position:absolute;left:6779;top:4165;width:329;height:2" coordorigin="6779,4165" coordsize="329,2">
              <v:shape style="position:absolute;left:6779;top:4165;width:329;height:2" coordorigin="6779,4165" coordsize="329,0" path="m6779,4165l7108,4165e" filled="f" stroked="t" strokeweight="1.42875pt" strokecolor="#5B605B">
                <v:path arrowok="t"/>
              </v:shape>
            </v:group>
            <v:group style="position:absolute;left:7058;top:4158;width:4572;height:2" coordorigin="7058,4158" coordsize="4572,2">
              <v:shape style="position:absolute;left:7058;top:4158;width:4572;height:2" coordorigin="7058,4158" coordsize="4572,0" path="m7058,4158l11630,4158e" filled="f" stroked="t" strokeweight=".714375pt" strokecolor="#5B6060">
                <v:path arrowok="t"/>
              </v:shape>
            </v:group>
            <v:group style="position:absolute;left:493;top:4434;width:9658;height:2" coordorigin="493,4434" coordsize="9658,2">
              <v:shape style="position:absolute;left:493;top:4434;width:9658;height:2" coordorigin="493,4434" coordsize="9658,0" path="m493,4434l10151,4434e" filled="f" stroked="t" strokeweight=".714375pt" strokecolor="#575757">
                <v:path arrowok="t"/>
              </v:shape>
            </v:group>
            <v:group style="position:absolute;left:2536;top:4144;width:2;height:12130" coordorigin="2536,4144" coordsize="2,12130">
              <v:shape style="position:absolute;left:2536;top:4144;width:2;height:12130" coordorigin="2536,4144" coordsize="0,12130" path="m2536,16274l2536,4144e" filled="f" stroked="t" strokeweight=".357187pt" strokecolor="#606060">
                <v:path arrowok="t"/>
              </v:shape>
            </v:group>
            <v:group style="position:absolute;left:10058;top:4438;width:1579;height:2" coordorigin="10058,4438" coordsize="1579,2">
              <v:shape style="position:absolute;left:10058;top:4438;width:1579;height:2" coordorigin="10058,4438" coordsize="1579,0" path="m10058,4438l11637,4438e" filled="f" stroked="t" strokeweight=".714375pt" strokecolor="#676B6B">
                <v:path arrowok="t"/>
              </v:shape>
            </v:group>
            <v:group style="position:absolute;left:2529;top:4674;width:7008;height:2" coordorigin="2529,4674" coordsize="7008,2">
              <v:shape style="position:absolute;left:2529;top:4674;width:7008;height:2" coordorigin="2529,4674" coordsize="7008,0" path="m2529,4674l9537,4674e" filled="f" stroked="t" strokeweight=".714375pt" strokecolor="#5B5B5B">
                <v:path arrowok="t"/>
              </v:shape>
            </v:group>
            <v:group style="position:absolute;left:9473;top:4671;width:414;height:2" coordorigin="9473,4671" coordsize="414,2">
              <v:shape style="position:absolute;left:9473;top:4671;width:414;height:2" coordorigin="9473,4671" coordsize="414,0" path="m9473,4671l9887,4671e" filled="f" stroked="t" strokeweight=".357187pt" strokecolor="#383B38">
                <v:path arrowok="t"/>
              </v:shape>
            </v:group>
            <v:group style="position:absolute;left:9830;top:4671;width:321;height:2" coordorigin="9830,4671" coordsize="321,2">
              <v:shape style="position:absolute;left:9830;top:4671;width:321;height:2" coordorigin="9830,4671" coordsize="321,0" path="m9830,4671l10151,4671e" filled="f" stroked="t" strokeweight=".357187pt" strokecolor="#4F5454">
                <v:path arrowok="t"/>
              </v:shape>
            </v:group>
            <v:group style="position:absolute;left:10087;top:4674;width:1550;height:2" coordorigin="10087,4674" coordsize="1550,2">
              <v:shape style="position:absolute;left:10087;top:4674;width:1550;height:2" coordorigin="10087,4674" coordsize="1550,0" path="m10087,4674l11637,4674e" filled="f" stroked="t" strokeweight=".714375pt" strokecolor="#676B6B">
                <v:path arrowok="t"/>
              </v:shape>
            </v:group>
            <v:group style="position:absolute;left:5072;top:4667;width:2;height:2187" coordorigin="5072,4667" coordsize="2,2187">
              <v:shape style="position:absolute;left:5072;top:4667;width:2;height:2187" coordorigin="5072,4667" coordsize="0,2187" path="m5072,6854l5072,4667e" filled="f" stroked="t" strokeweight=".714375pt" strokecolor="#606060">
                <v:path arrowok="t"/>
              </v:shape>
            </v:group>
            <v:group style="position:absolute;left:7844;top:4653;width:2;height:251" coordorigin="7844,4653" coordsize="2,251">
              <v:shape style="position:absolute;left:7844;top:4653;width:2;height:251" coordorigin="7844,4653" coordsize="0,251" path="m7844,4904l7844,4653e" filled="f" stroked="t" strokeweight=".357187pt" strokecolor="#646764">
                <v:path arrowok="t"/>
              </v:shape>
            </v:group>
            <v:group style="position:absolute;left:5065;top:5162;width:6572;height:2" coordorigin="5065,5162" coordsize="6572,2">
              <v:shape style="position:absolute;left:5065;top:5162;width:6572;height:2" coordorigin="5065,5162" coordsize="6572,0" path="m5065,5162l11637,5162e" filled="f" stroked="t" strokeweight=".714375pt" strokecolor="#606460">
                <v:path arrowok="t"/>
              </v:shape>
            </v:group>
            <v:group style="position:absolute;left:7844;top:4904;width:2;height:251" coordorigin="7844,4904" coordsize="2,251">
              <v:shape style="position:absolute;left:7844;top:4904;width:2;height:251" coordorigin="7844,4904" coordsize="0,251" path="m7844,5155l7844,4904e" filled="f" stroked="t" strokeweight=".357187pt" strokecolor="#777774">
                <v:path arrowok="t"/>
              </v:shape>
            </v:group>
            <v:group style="position:absolute;left:5065;top:5413;width:5086;height:2" coordorigin="5065,5413" coordsize="5086,2">
              <v:shape style="position:absolute;left:5065;top:5413;width:5086;height:2" coordorigin="5065,5413" coordsize="5086,0" path="m5065,5413l10151,5413e" filled="f" stroked="t" strokeweight=".714375pt" strokecolor="#5B5B5B">
                <v:path arrowok="t"/>
              </v:shape>
            </v:group>
            <v:group style="position:absolute;left:10087;top:5413;width:1550;height:2" coordorigin="10087,5413" coordsize="1550,2">
              <v:shape style="position:absolute;left:10087;top:5413;width:1550;height:2" coordorigin="10087,5413" coordsize="1550,0" path="m10087,5413l11637,5413e" filled="f" stroked="t" strokeweight=".714375pt" strokecolor="#6B7070">
                <v:path arrowok="t"/>
              </v:shape>
            </v:group>
            <v:group style="position:absolute;left:5065;top:5660;width:4472;height:2" coordorigin="5065,5660" coordsize="4472,2">
              <v:shape style="position:absolute;left:5065;top:5660;width:4472;height:2" coordorigin="5065,5660" coordsize="4472,0" path="m5065,5660l9537,5660e" filled="f" stroked="t" strokeweight=".714375pt" strokecolor="#575B5B">
                <v:path arrowok="t"/>
              </v:shape>
            </v:group>
            <v:group style="position:absolute;left:9473;top:5660;width:414;height:2" coordorigin="9473,5660" coordsize="414,2">
              <v:shape style="position:absolute;left:9473;top:5660;width:414;height:2" coordorigin="9473,5660" coordsize="414,0" path="m9473,5660l9887,5660e" filled="f" stroked="t" strokeweight=".357187pt" strokecolor="#4B4B4B">
                <v:path arrowok="t"/>
              </v:shape>
            </v:group>
            <v:group style="position:absolute;left:9830;top:5660;width:1807;height:2" coordorigin="9830,5660" coordsize="1807,2">
              <v:shape style="position:absolute;left:9830;top:5660;width:1807;height:2" coordorigin="9830,5660" coordsize="1807,0" path="m9830,5660l11637,5660e" filled="f" stroked="t" strokeweight=".714375pt" strokecolor="#676767">
                <v:path arrowok="t"/>
              </v:shape>
            </v:group>
            <v:group style="position:absolute;left:2529;top:5900;width:9108;height:2" coordorigin="2529,5900" coordsize="9108,2">
              <v:shape style="position:absolute;left:2529;top:5900;width:9108;height:2" coordorigin="2529,5900" coordsize="9108,0" path="m2529,5900l11637,5900e" filled="f" stroked="t" strokeweight=".714375pt" strokecolor="#606464">
                <v:path arrowok="t"/>
              </v:shape>
            </v:group>
            <v:group style="position:absolute;left:893;top:6141;width:8644;height:2" coordorigin="893,6141" coordsize="8644,2">
              <v:shape style="position:absolute;left:893;top:6141;width:8644;height:2" coordorigin="893,6141" coordsize="8644,0" path="m893,6141l9537,6141e" filled="f" stroked="t" strokeweight=".714375pt" strokecolor="#575B5B">
                <v:path arrowok="t"/>
              </v:shape>
            </v:group>
            <v:group style="position:absolute;left:9473;top:6141;width:414;height:2" coordorigin="9473,6141" coordsize="414,2">
              <v:shape style="position:absolute;left:9473;top:6141;width:414;height:2" coordorigin="9473,6141" coordsize="414,0" path="m9473,6141l9887,6141e" filled="f" stroked="t" strokeweight=".357187pt" strokecolor="#3B3F3B">
                <v:path arrowok="t"/>
              </v:shape>
            </v:group>
            <v:group style="position:absolute;left:9830;top:6141;width:1807;height:2" coordorigin="9830,6141" coordsize="1807,2">
              <v:shape style="position:absolute;left:9830;top:6141;width:1807;height:2" coordorigin="9830,6141" coordsize="1807,0" path="m9830,6141l11637,6141e" filled="f" stroked="t" strokeweight=".714375pt" strokecolor="#676B6B">
                <v:path arrowok="t"/>
              </v:shape>
            </v:group>
            <v:group style="position:absolute;left:7844;top:6144;width:2;height:695" coordorigin="7844,6144" coordsize="2,695">
              <v:shape style="position:absolute;left:7844;top:6144;width:2;height:695" coordorigin="7844,6144" coordsize="0,695" path="m7844,6840l7844,6144e" filled="f" stroked="t" strokeweight=".357187pt" strokecolor="#676767">
                <v:path arrowok="t"/>
              </v:shape>
            </v:group>
            <v:group style="position:absolute;left:2529;top:6607;width:9108;height:2" coordorigin="2529,6607" coordsize="9108,2">
              <v:shape style="position:absolute;left:2529;top:6607;width:9108;height:2" coordorigin="2529,6607" coordsize="9108,0" path="m2529,6607l11637,6607e" filled="f" stroked="t" strokeweight=".714375pt" strokecolor="#606464">
                <v:path arrowok="t"/>
              </v:shape>
            </v:group>
            <v:group style="position:absolute;left:2529;top:6843;width:9115;height:2" coordorigin="2529,6843" coordsize="9115,2">
              <v:shape style="position:absolute;left:2529;top:6843;width:9115;height:2" coordorigin="2529,6843" coordsize="9115,0" path="m2529,6843l11644,6843e" filled="f" stroked="t" strokeweight=".714375pt" strokecolor="#676B6B">
                <v:path arrowok="t"/>
              </v:shape>
            </v:group>
            <v:group style="position:absolute;left:11641;top:688;width:2;height:11514" coordorigin="11641,688" coordsize="2,11514">
              <v:shape style="position:absolute;left:11641;top:688;width:2;height:11514" coordorigin="11641,688" coordsize="0,11514" path="m11641,12202l11641,688e" filled="f" stroked="t" strokeweight=".357187pt" strokecolor="#707070">
                <v:path arrowok="t"/>
              </v:shape>
            </v:group>
            <v:group style="position:absolute;left:493;top:7087;width:5465;height:2" coordorigin="493,7087" coordsize="5465,2">
              <v:shape style="position:absolute;left:493;top:7087;width:5465;height:2" coordorigin="493,7087" coordsize="5465,0" path="m493,7087l5958,7087e" filled="f" stroked="t" strokeweight=".714375pt" strokecolor="#646767">
                <v:path arrowok="t"/>
              </v:shape>
            </v:group>
            <v:group style="position:absolute;left:5894;top:7087;width:293;height:2" coordorigin="5894,7087" coordsize="293,2">
              <v:shape style="position:absolute;left:5894;top:7087;width:293;height:2" coordorigin="5894,7087" coordsize="293,0" path="m5894,7087l6186,7087e" filled="f" stroked="t" strokeweight=".357187pt" strokecolor="#3B3F3F">
                <v:path arrowok="t"/>
              </v:shape>
            </v:group>
            <v:group style="position:absolute;left:6129;top:7087;width:271;height:2" coordorigin="6129,7087" coordsize="271,2">
              <v:shape style="position:absolute;left:6129;top:7087;width:271;height:2" coordorigin="6129,7087" coordsize="271,0" path="m6129,7087l6401,7087e" filled="f" stroked="t" strokeweight=".357187pt" strokecolor="#575B5B">
                <v:path arrowok="t"/>
              </v:shape>
            </v:group>
            <v:group style="position:absolute;left:6337;top:7087;width:5308;height:2" coordorigin="6337,7087" coordsize="5308,2">
              <v:shape style="position:absolute;left:6337;top:7087;width:5308;height:2" coordorigin="6337,7087" coordsize="5308,0" path="m6337,7087l11644,7087e" filled="f" stroked="t" strokeweight=".714375pt" strokecolor="#707474">
                <v:path arrowok="t"/>
              </v:shape>
            </v:group>
            <v:group style="position:absolute;left:493;top:7553;width:11144;height:2" coordorigin="493,7553" coordsize="11144,2">
              <v:shape style="position:absolute;left:493;top:7553;width:11144;height:2" coordorigin="493,7553" coordsize="11144,0" path="m493,7553l11637,7553e" filled="f" stroked="t" strokeweight=".714375pt" strokecolor="#677070">
                <v:path arrowok="t"/>
              </v:shape>
            </v:group>
            <v:group style="position:absolute;left:496;top:667;width:2;height:15615" coordorigin="496,667" coordsize="2,15615">
              <v:shape style="position:absolute;left:496;top:667;width:2;height:15615" coordorigin="496,667" coordsize="0,15615" path="m496,16281l496,667e" filled="f" stroked="t" strokeweight=".714375pt" strokecolor="#606060">
                <v:path arrowok="t"/>
              </v:shape>
            </v:group>
            <v:group style="position:absolute;left:5072;top:7549;width:2;height:731" coordorigin="5072,7549" coordsize="2,731">
              <v:shape style="position:absolute;left:5072;top:7549;width:2;height:731" coordorigin="5072,7549" coordsize="0,731" path="m5072,8281l5072,7549e" filled="f" stroked="t" strokeweight=".714375pt" strokecolor="#6B6B6B">
                <v:path arrowok="t"/>
              </v:shape>
            </v:group>
            <v:group style="position:absolute;left:5065;top:7793;width:893;height:2" coordorigin="5065,7793" coordsize="893,2">
              <v:shape style="position:absolute;left:5065;top:7793;width:893;height:2" coordorigin="5065,7793" coordsize="893,0" path="m5065,7793l5958,7793e" filled="f" stroked="t" strokeweight=".714375pt" strokecolor="#6B7070">
                <v:path arrowok="t"/>
              </v:shape>
            </v:group>
            <v:group style="position:absolute;left:5894;top:7793;width:507;height:2" coordorigin="5894,7793" coordsize="507,2">
              <v:shape style="position:absolute;left:5894;top:7793;width:507;height:2" coordorigin="5894,7793" coordsize="507,0" path="m5894,7793l6401,7793e" filled="f" stroked="t" strokeweight=".357187pt" strokecolor="#4B4B4B">
                <v:path arrowok="t"/>
              </v:shape>
            </v:group>
            <v:group style="position:absolute;left:6337;top:7793;width:5308;height:2" coordorigin="6337,7793" coordsize="5308,2">
              <v:shape style="position:absolute;left:6337;top:7793;width:5308;height:2" coordorigin="6337,7793" coordsize="5308,0" path="m6337,7793l11644,7793e" filled="f" stroked="t" strokeweight=".714375pt" strokecolor="#676B6B">
                <v:path arrowok="t"/>
              </v:shape>
            </v:group>
            <v:group style="position:absolute;left:5065;top:8033;width:6579;height:2" coordorigin="5065,8033" coordsize="6579,2">
              <v:shape style="position:absolute;left:5065;top:8033;width:6579;height:2" coordorigin="5065,8033" coordsize="6579,0" path="m5065,8033l11644,8033e" filled="f" stroked="t" strokeweight=".714375pt" strokecolor="#676B6B">
                <v:path arrowok="t"/>
              </v:shape>
            </v:group>
            <v:group style="position:absolute;left:493;top:8270;width:11151;height:2" coordorigin="493,8270" coordsize="11151,2">
              <v:shape style="position:absolute;left:493;top:8270;width:11151;height:2" coordorigin="493,8270" coordsize="11151,0" path="m493,8270l11644,8270e" filled="f" stroked="t" strokeweight=".714375pt" strokecolor="#707474">
                <v:path arrowok="t"/>
              </v:shape>
            </v:group>
            <v:group style="position:absolute;left:486;top:9080;width:11159;height:2" coordorigin="486,9080" coordsize="11159,2">
              <v:shape style="position:absolute;left:486;top:9080;width:11159;height:2" coordorigin="486,9080" coordsize="11159,0" path="m486,9080l11644,9080e" filled="f" stroked="t" strokeweight=".714375pt" strokecolor="#676B6B">
                <v:path arrowok="t"/>
              </v:shape>
            </v:group>
            <v:group style="position:absolute;left:493;top:8747;width:2;height:681" coordorigin="493,8747" coordsize="2,681">
              <v:shape style="position:absolute;left:493;top:8747;width:2;height:681" coordorigin="493,8747" coordsize="0,681" path="m493,9428l493,8747e" filled="f" stroked="t" strokeweight=".714375pt" strokecolor="#747470">
                <v:path arrowok="t"/>
              </v:shape>
            </v:group>
            <v:group style="position:absolute;left:7065;top:9080;width:457;height:2" coordorigin="7065,9080" coordsize="457,2">
              <v:shape style="position:absolute;left:7065;top:9080;width:457;height:2" coordorigin="7065,9080" coordsize="457,0" path="m7065,9080l7522,9080e" filled="f" stroked="t" strokeweight=".357187pt" strokecolor="#484B4B">
                <v:path arrowok="t"/>
              </v:shape>
            </v:group>
            <v:group style="position:absolute;left:7458;top:9080;width:414;height:2" coordorigin="7458,9080" coordsize="414,2">
              <v:shape style="position:absolute;left:7458;top:9080;width:414;height:2" coordorigin="7458,9080" coordsize="414,0" path="m7458,9080l7872,9080e" filled="f" stroked="t" strokeweight=".357187pt" strokecolor="#646767">
                <v:path arrowok="t"/>
              </v:shape>
            </v:group>
            <v:group style="position:absolute;left:496;top:9514;width:2;height:531" coordorigin="496,9514" coordsize="2,531">
              <v:shape style="position:absolute;left:496;top:9514;width:2;height:531" coordorigin="496,9514" coordsize="0,531" path="m496,10044l496,9514e" filled="f" stroked="t" strokeweight=".357187pt" strokecolor="#444444">
                <v:path arrowok="t"/>
              </v:shape>
            </v:group>
            <v:group style="position:absolute;left:11641;top:9514;width:2;height:531" coordorigin="11641,9514" coordsize="2,531">
              <v:shape style="position:absolute;left:11641;top:9514;width:2;height:531" coordorigin="11641,9514" coordsize="0,531" path="m11641,10044l11641,9514e" filled="f" stroked="t" strokeweight=".357187pt" strokecolor="#4F4F4F">
                <v:path arrowok="t"/>
              </v:shape>
            </v:group>
            <v:group style="position:absolute;left:493;top:10234;width:9044;height:2" coordorigin="493,10234" coordsize="9044,2">
              <v:shape style="position:absolute;left:493;top:10234;width:9044;height:2" coordorigin="493,10234" coordsize="9044,0" path="m493,10234l9537,10234e" filled="f" stroked="t" strokeweight=".714375pt" strokecolor="#576060">
                <v:path arrowok="t"/>
              </v:shape>
            </v:group>
            <v:group style="position:absolute;left:9473;top:10227;width:414;height:2" coordorigin="9473,10227" coordsize="414,2">
              <v:shape style="position:absolute;left:9473;top:10227;width:414;height:2" coordorigin="9473,10227" coordsize="414,0" path="m9473,10227l9887,10227e" filled="f" stroked="t" strokeweight=".357187pt" strokecolor="#444848">
                <v:path arrowok="t"/>
              </v:shape>
            </v:group>
            <v:group style="position:absolute;left:9830;top:10227;width:321;height:2" coordorigin="9830,10227" coordsize="321,2">
              <v:shape style="position:absolute;left:9830;top:10227;width:321;height:2" coordorigin="9830,10227" coordsize="321,0" path="m9830,10227l10151,10227e" filled="f" stroked="t" strokeweight=".357187pt" strokecolor="#575B5B">
                <v:path arrowok="t"/>
              </v:shape>
            </v:group>
            <v:group style="position:absolute;left:10058;top:10223;width:1586;height:2" coordorigin="10058,10223" coordsize="1586,2">
              <v:shape style="position:absolute;left:10058;top:10223;width:1586;height:2" coordorigin="10058,10223" coordsize="1586,0" path="m10058,10223l11644,10223e" filled="f" stroked="t" strokeweight=".714375pt" strokecolor="#6B7070">
                <v:path arrowok="t"/>
              </v:shape>
            </v:group>
            <v:group style="position:absolute;left:11641;top:9980;width:2;height:301" coordorigin="11641,9980" coordsize="2,301">
              <v:shape style="position:absolute;left:11641;top:9980;width:2;height:301" coordorigin="11641,9980" coordsize="0,301" path="m11641,10281l11641,9980e" filled="f" stroked="t" strokeweight=".357187pt" strokecolor="#646464">
                <v:path arrowok="t"/>
              </v:shape>
            </v:group>
            <v:group style="position:absolute;left:493;top:10478;width:9044;height:2" coordorigin="493,10478" coordsize="9044,2">
              <v:shape style="position:absolute;left:493;top:10478;width:9044;height:2" coordorigin="493,10478" coordsize="9044,0" path="m493,10478l9537,10478e" filled="f" stroked="t" strokeweight=".714375pt" strokecolor="#575757">
                <v:path arrowok="t"/>
              </v:shape>
            </v:group>
            <v:group style="position:absolute;left:9473;top:10471;width:414;height:2" coordorigin="9473,10471" coordsize="414,2">
              <v:shape style="position:absolute;left:9473;top:10471;width:414;height:2" coordorigin="9473,10471" coordsize="414,0" path="m9473,10471l9887,10471e" filled="f" stroked="t" strokeweight=".357187pt" strokecolor="#343838">
                <v:path arrowok="t"/>
              </v:shape>
            </v:group>
            <v:group style="position:absolute;left:9830;top:10467;width:1815;height:2" coordorigin="9830,10467" coordsize="1815,2">
              <v:shape style="position:absolute;left:9830;top:10467;width:1815;height:2" coordorigin="9830,10467" coordsize="1815,0" path="m9830,10467l11644,10467e" filled="f" stroked="t" strokeweight=".714375pt" strokecolor="#646464">
                <v:path arrowok="t"/>
              </v:shape>
            </v:group>
            <v:group style="position:absolute;left:957;top:10718;width:2629;height:2" coordorigin="957,10718" coordsize="2629,2">
              <v:shape style="position:absolute;left:957;top:10718;width:2629;height:2" coordorigin="957,10718" coordsize="2629,0" path="m957,10718l3586,10718e" filled="f" stroked="t" strokeweight=".714375pt" strokecolor="#4F5454">
                <v:path arrowok="t"/>
              </v:shape>
            </v:group>
            <v:group style="position:absolute;left:3522;top:10725;width:336;height:2" coordorigin="3522,10725" coordsize="336,2">
              <v:shape style="position:absolute;left:3522;top:10725;width:336;height:2" coordorigin="3522,10725" coordsize="336,0" path="m3522,10725l3858,10725e" filled="f" stroked="t" strokeweight=".357187pt" strokecolor="#3F3F3F">
                <v:path arrowok="t"/>
              </v:shape>
            </v:group>
            <v:group style="position:absolute;left:3736;top:10722;width:2222;height:2" coordorigin="3736,10722" coordsize="2222,2">
              <v:shape style="position:absolute;left:3736;top:10722;width:2222;height:2" coordorigin="3736,10722" coordsize="2222,0" path="m3736,10722l5958,10722e" filled="f" stroked="t" strokeweight=".714375pt" strokecolor="#575B5B">
                <v:path arrowok="t"/>
              </v:shape>
            </v:group>
            <v:group style="position:absolute;left:5894;top:10722;width:293;height:2" coordorigin="5894,10722" coordsize="293,2">
              <v:shape style="position:absolute;left:5894;top:10722;width:293;height:2" coordorigin="5894,10722" coordsize="293,0" path="m5894,10722l6186,10722e" filled="f" stroked="t" strokeweight=".357187pt" strokecolor="#1F1F1F">
                <v:path arrowok="t"/>
              </v:shape>
            </v:group>
            <v:group style="position:absolute;left:6129;top:10722;width:271;height:2" coordorigin="6129,10722" coordsize="271,2">
              <v:shape style="position:absolute;left:6129;top:10722;width:271;height:2" coordorigin="6129,10722" coordsize="271,0" path="m6129,10722l6401,10722e" filled="f" stroked="t" strokeweight=".357187pt" strokecolor="#383B3B">
                <v:path arrowok="t"/>
              </v:shape>
            </v:group>
            <v:group style="position:absolute;left:6337;top:10715;width:5315;height:2" coordorigin="6337,10715" coordsize="5315,2">
              <v:shape style="position:absolute;left:6337;top:10715;width:5315;height:2" coordorigin="6337,10715" coordsize="5315,0" path="m6337,10715l11651,10715e" filled="f" stroked="t" strokeweight=".714375pt" strokecolor="#606060">
                <v:path arrowok="t"/>
              </v:shape>
            </v:group>
            <v:group style="position:absolute;left:493;top:11209;width:3093;height:2" coordorigin="493,11209" coordsize="3093,2">
              <v:shape style="position:absolute;left:493;top:11209;width:3093;height:2" coordorigin="493,11209" coordsize="3093,0" path="m493,11209l3586,11209e" filled="f" stroked="t" strokeweight=".714375pt" strokecolor="#545454">
                <v:path arrowok="t"/>
              </v:shape>
            </v:group>
            <v:group style="position:absolute;left:3522;top:11209;width:336;height:2" coordorigin="3522,11209" coordsize="336,2">
              <v:shape style="position:absolute;left:3522;top:11209;width:336;height:2" coordorigin="3522,11209" coordsize="336,0" path="m3522,11209l3858,11209e" filled="f" stroked="t" strokeweight=".357187pt" strokecolor="#232828">
                <v:path arrowok="t"/>
              </v:shape>
            </v:group>
            <v:group style="position:absolute;left:3793;top:11209;width:914;height:2" coordorigin="3793,11209" coordsize="914,2">
              <v:shape style="position:absolute;left:3793;top:11209;width:914;height:2" coordorigin="3793,11209" coordsize="914,0" path="m3793,11209l4708,11209e" filled="f" stroked="t" strokeweight=".714375pt" strokecolor="#5B6464">
                <v:path arrowok="t"/>
              </v:shape>
            </v:group>
            <v:group style="position:absolute;left:4643;top:11209;width:443;height:2" coordorigin="4643,11209" coordsize="443,2">
              <v:shape style="position:absolute;left:4643;top:11209;width:443;height:2" coordorigin="4643,11209" coordsize="443,0" path="m4643,11209l5086,11209e" filled="f" stroked="t" strokeweight=".357187pt" strokecolor="#2F3838">
                <v:path arrowok="t"/>
              </v:shape>
            </v:group>
            <v:group style="position:absolute;left:5029;top:11202;width:6622;height:2" coordorigin="5029,11202" coordsize="6622,2">
              <v:shape style="position:absolute;left:5029;top:11202;width:6622;height:2" coordorigin="5029,11202" coordsize="6622,0" path="m5029,11202l11651,11202e" filled="f" stroked="t" strokeweight=".714375pt" strokecolor="#5B605B">
                <v:path arrowok="t"/>
              </v:shape>
            </v:group>
            <v:group style="position:absolute;left:493;top:11449;width:5465;height:2" coordorigin="493,11449" coordsize="5465,2">
              <v:shape style="position:absolute;left:493;top:11449;width:5465;height:2" coordorigin="493,11449" coordsize="5465,0" path="m493,11449l5958,11449e" filled="f" stroked="t" strokeweight=".714375pt" strokecolor="#545754">
                <v:path arrowok="t"/>
              </v:shape>
            </v:group>
            <v:group style="position:absolute;left:5894;top:11449;width:507;height:2" coordorigin="5894,11449" coordsize="507,2">
              <v:shape style="position:absolute;left:5894;top:11449;width:507;height:2" coordorigin="5894,11449" coordsize="507,0" path="m5894,11449l6401,11449e" filled="f" stroked="t" strokeweight=".357187pt" strokecolor="#3F4444">
                <v:path arrowok="t"/>
              </v:shape>
            </v:group>
            <v:group style="position:absolute;left:6337;top:11439;width:5315;height:2" coordorigin="6337,11439" coordsize="5315,2">
              <v:shape style="position:absolute;left:6337;top:11439;width:5315;height:2" coordorigin="6337,11439" coordsize="5315,0" path="m6337,11439l11651,11439e" filled="f" stroked="t" strokeweight=".714375pt" strokecolor="#5B6460">
                <v:path arrowok="t"/>
              </v:shape>
            </v:group>
            <v:group style="position:absolute;left:479;top:11743;width:3350;height:2" coordorigin="479,11743" coordsize="3350,2">
              <v:shape style="position:absolute;left:479;top:11743;width:3350;height:2" coordorigin="479,11743" coordsize="3350,0" path="m479,11743l3829,11743e" filled="f" stroked="t" strokeweight=".357187pt" strokecolor="#676767">
                <v:path arrowok="t"/>
              </v:shape>
            </v:group>
            <v:group style="position:absolute;left:1293;top:11442;width:2;height:4832" coordorigin="1293,11442" coordsize="2,4832">
              <v:shape style="position:absolute;left:1293;top:11442;width:2;height:4832" coordorigin="1293,11442" coordsize="0,4832" path="m1293,16274l1293,11442e" filled="f" stroked="t" strokeweight=".714375pt" strokecolor="#606060">
                <v:path arrowok="t"/>
              </v:shape>
            </v:group>
            <v:group style="position:absolute;left:1865;top:11442;width:2;height:2136" coordorigin="1865,11442" coordsize="2,2136">
              <v:shape style="position:absolute;left:1865;top:11442;width:2;height:2136" coordorigin="1865,11442" coordsize="0,2136" path="m1865,13579l1865,11442e" filled="f" stroked="t" strokeweight=".714375pt" strokecolor="#606060">
                <v:path arrowok="t"/>
              </v:shape>
            </v:group>
            <v:group style="position:absolute;left:3822;top:11743;width:3279;height:2" coordorigin="3822,11743" coordsize="3279,2">
              <v:shape style="position:absolute;left:3822;top:11743;width:3279;height:2" coordorigin="3822,11743" coordsize="3279,0" path="m3822,11743l7101,11743e" filled="f" stroked="t" strokeweight=".357187pt" strokecolor="#000000">
                <v:path arrowok="t"/>
              </v:shape>
            </v:group>
            <v:group style="position:absolute;left:7094;top:11743;width:407;height:2" coordorigin="7094,11743" coordsize="407,2">
              <v:shape style="position:absolute;left:7094;top:11743;width:407;height:2" coordorigin="7094,11743" coordsize="407,0" path="m7094,11743l7501,11743e" filled="f" stroked="t" strokeweight=".357187pt" strokecolor="#5B5B5B">
                <v:path arrowok="t"/>
              </v:shape>
            </v:group>
            <v:group style="position:absolute;left:7508;top:11435;width:2;height:4825" coordorigin="7508,11435" coordsize="2,4825">
              <v:shape style="position:absolute;left:7508;top:11435;width:2;height:4825" coordorigin="7508,11435" coordsize="0,4825" path="m7508,16260l7508,11435e" filled="f" stroked="t" strokeweight=".714375pt" strokecolor="#646467">
                <v:path arrowok="t"/>
              </v:shape>
            </v:group>
            <v:group style="position:absolute;left:7480;top:11743;width:364;height:2" coordorigin="7480,11743" coordsize="364,2">
              <v:shape style="position:absolute;left:7480;top:11743;width:364;height:2" coordorigin="7480,11743" coordsize="364,0" path="m7480,11743l7844,11743e" filled="f" stroked="t" strokeweight=".357187pt" strokecolor="#777777">
                <v:path arrowok="t"/>
              </v:shape>
            </v:group>
            <v:group style="position:absolute;left:7844;top:11743;width:3786;height:2" coordorigin="7844,11743" coordsize="3786,2">
              <v:shape style="position:absolute;left:7844;top:11743;width:3786;height:2" coordorigin="7844,11743" coordsize="3786,0" path="m7844,11743l11630,11743e" filled="f" stroked="t" strokeweight=".357187pt" strokecolor="#000000">
                <v:path arrowok="t"/>
              </v:shape>
            </v:group>
            <v:group style="position:absolute;left:2507;top:12396;width:2550;height:2" coordorigin="2507,12396" coordsize="2550,2">
              <v:shape style="position:absolute;left:2507;top:12396;width:2550;height:2" coordorigin="2507,12396" coordsize="2550,0" path="m2507,12396l5058,12396e" filled="f" stroked="t" strokeweight=".357187pt" strokecolor="#6770BC">
                <v:path arrowok="t"/>
              </v:shape>
            </v:group>
            <v:group style="position:absolute;left:496;top:12145;width:2;height:280" coordorigin="496,12145" coordsize="2,280">
              <v:shape style="position:absolute;left:496;top:12145;width:2;height:280" coordorigin="496,12145" coordsize="0,280" path="m496,12424l496,12145e" filled="f" stroked="t" strokeweight=".357187pt" strokecolor="#2F2F2F">
                <v:path arrowok="t"/>
              </v:shape>
            </v:group>
            <v:group style="position:absolute;left:11648;top:12145;width:2;height:502" coordorigin="11648,12145" coordsize="2,502">
              <v:shape style="position:absolute;left:11648;top:12145;width:2;height:502" coordorigin="11648,12145" coordsize="0,502" path="m11648,12647l11648,12145e" filled="f" stroked="t" strokeweight=".357187pt" strokecolor="#4B4B4B">
                <v:path arrowok="t"/>
              </v:shape>
            </v:group>
            <v:group style="position:absolute;left:11651;top:4173;width:2;height:12080" coordorigin="11651,4173" coordsize="2,12080">
              <v:shape style="position:absolute;left:11651;top:4173;width:2;height:12080" coordorigin="11651,4173" coordsize="0,12080" path="m11651,16253l11651,4173e" filled="f" stroked="t" strokeweight=".357187pt" strokecolor="#707070">
                <v:path arrowok="t"/>
              </v:shape>
            </v:group>
            <v:group style="position:absolute;left:5915;top:13141;width:2;height:122" coordorigin="5915,13141" coordsize="2,122">
              <v:shape style="position:absolute;left:5915;top:13141;width:2;height:122" coordorigin="5915,13141" coordsize="0,122" path="m5915,13263l5915,13141e" filled="f" stroked="t" strokeweight="1.42875pt" strokecolor="#5457A8">
                <v:path arrowok="t"/>
              </v:shape>
            </v:group>
            <v:group style="position:absolute;left:5579;top:13973;width:400;height:2" coordorigin="5579,13973" coordsize="400,2">
              <v:shape style="position:absolute;left:5579;top:13973;width:400;height:2" coordorigin="5579,13973" coordsize="400,0" path="m5579,13973l5979,13973e" filled="f" stroked="t" strokeweight="1.42875pt" strokecolor="#7070CC">
                <v:path arrowok="t"/>
              </v:shape>
            </v:group>
            <v:group style="position:absolute;left:5940;top:13141;width:2;height:867" coordorigin="5940,13141" coordsize="2,867">
              <v:shape style="position:absolute;left:5940;top:13141;width:2;height:867" coordorigin="5940,13141" coordsize="0,867" path="m5940,14009l5940,13141e" filled="f" stroked="t" strokeweight=".714375pt" strokecolor="#4F5497">
                <v:path arrowok="t"/>
              </v:shape>
            </v:group>
            <v:group style="position:absolute;left:5172;top:13994;width:2322;height:2" coordorigin="5172,13994" coordsize="2322,2">
              <v:shape style="position:absolute;left:5172;top:13994;width:2322;height:2" coordorigin="5172,13994" coordsize="2322,0" path="m5172,13994l7494,13994e" filled="f" stroked="t" strokeweight="1.071562pt" strokecolor="#6464BC">
                <v:path arrowok="t"/>
              </v:shape>
            </v:group>
            <v:group style="position:absolute;left:7508;top:13206;width:2;height:373" coordorigin="7508,13206" coordsize="2,373">
              <v:shape style="position:absolute;left:7508;top:13206;width:2;height:373" coordorigin="7508,13206" coordsize="0,373" path="m7508,13579l7508,13206e" filled="f" stroked="t" strokeweight=".714375pt" strokecolor="#545454">
                <v:path arrowok="t"/>
              </v:shape>
            </v:group>
            <v:group style="position:absolute;left:479;top:13679;width:300;height:2" coordorigin="479,13679" coordsize="300,2">
              <v:shape style="position:absolute;left:479;top:13679;width:300;height:2" coordorigin="479,13679" coordsize="300,0" path="m479,13679l779,13679e" filled="f" stroked="t" strokeweight=".357187pt" strokecolor="#707070">
                <v:path arrowok="t"/>
              </v:shape>
            </v:group>
            <v:group style="position:absolute;left:772;top:13679;width:1757;height:2" coordorigin="772,13679" coordsize="1757,2">
              <v:shape style="position:absolute;left:772;top:13679;width:1757;height:2" coordorigin="772,13679" coordsize="1757,0" path="m772,13679l2529,13679e" filled="f" stroked="t" strokeweight=".357187pt" strokecolor="#4F4F4F">
                <v:path arrowok="t"/>
              </v:shape>
            </v:group>
            <v:group style="position:absolute;left:1861;top:13514;width:2;height:201" coordorigin="1861,13514" coordsize="2,201">
              <v:shape style="position:absolute;left:1861;top:13514;width:2;height:201" coordorigin="1861,13514" coordsize="0,201" path="m1861,13715l1861,13514e" filled="f" stroked="t" strokeweight=".357187pt" strokecolor="#2F2F2F">
                <v:path arrowok="t"/>
              </v:shape>
            </v:group>
            <v:group style="position:absolute;left:2525;top:13514;width:2;height:480" coordorigin="2525,13514" coordsize="2,480">
              <v:shape style="position:absolute;left:2525;top:13514;width:2;height:480" coordorigin="2525,13514" coordsize="0,480" path="m2525,13994l2525,13514e" filled="f" stroked="t" strokeweight=".357187pt" strokecolor="#444444">
                <v:path arrowok="t"/>
              </v:shape>
            </v:group>
            <v:group style="position:absolute;left:1857;top:13650;width:2;height:2624" coordorigin="1857,13650" coordsize="2,2624">
              <v:shape style="position:absolute;left:1857;top:13650;width:2;height:2624" coordorigin="1857,13650" coordsize="0,2624" path="m1857,16274l1857,13650e" filled="f" stroked="t" strokeweight=".714375pt" strokecolor="#676767">
                <v:path arrowok="t"/>
              </v:shape>
            </v:group>
            <v:group style="position:absolute;left:7051;top:13962;width:464;height:2" coordorigin="7051,13962" coordsize="464,2">
              <v:shape style="position:absolute;left:7051;top:13962;width:464;height:2" coordorigin="7051,13962" coordsize="464,0" path="m7051,13962l7515,13962e" filled="f" stroked="t" strokeweight="1.42875pt" strokecolor="#7074C8">
                <v:path arrowok="t"/>
              </v:shape>
            </v:group>
            <v:group style="position:absolute;left:2525;top:14210;width:2;height:186" coordorigin="2525,14210" coordsize="2,186">
              <v:shape style="position:absolute;left:2525;top:14210;width:2;height:186" coordorigin="2525,14210" coordsize="0,186" path="m2525,14396l2525,14210e" filled="f" stroked="t" strokeweight=".357187pt" strokecolor="#606060">
                <v:path arrowok="t"/>
              </v:shape>
            </v:group>
            <v:group style="position:absolute;left:3586;top:14231;width:2;height:129" coordorigin="3586,14231" coordsize="2,129">
              <v:shape style="position:absolute;left:3586;top:14231;width:2;height:129" coordorigin="3586,14231" coordsize="0,129" path="m3586,14360l3586,14231e" filled="f" stroked="t" strokeweight=".714375pt" strokecolor="#3B4890">
                <v:path arrowok="t"/>
              </v:shape>
            </v:group>
            <v:group style="position:absolute;left:3583;top:14238;width:2;height:158" coordorigin="3583,14238" coordsize="2,158">
              <v:shape style="position:absolute;left:3583;top:14238;width:2;height:158" coordorigin="3583,14238" coordsize="0,158" path="m3583,14396l3583,14238e" filled="f" stroked="t" strokeweight="1.071562pt" strokecolor="#3B4893">
                <v:path arrowok="t"/>
              </v:shape>
            </v:group>
            <v:group style="position:absolute;left:2525;top:4144;width:2;height:12130" coordorigin="2525,4144" coordsize="2,12130">
              <v:shape style="position:absolute;left:2525;top:4144;width:2;height:12130" coordorigin="2525,4144" coordsize="0,12130" path="m2525,16274l2525,4144e" filled="f" stroked="t" strokeweight=".714375pt" strokecolor="#646060">
                <v:path arrowok="t"/>
              </v:shape>
            </v:group>
            <v:group style="position:absolute;left:3568;top:14253;width:2;height:652" coordorigin="3568,14253" coordsize="2,652">
              <v:shape style="position:absolute;left:3568;top:14253;width:2;height:652" coordorigin="3568,14253" coordsize="0,652" path="m3568,14905l3568,14253e" filled="f" stroked="t" strokeweight="1.42875pt" strokecolor="#444F9C">
                <v:path arrowok="t"/>
              </v:shape>
            </v:group>
            <v:group style="position:absolute;left:2507;top:14819;width:1064;height:2" coordorigin="2507,14819" coordsize="1064,2">
              <v:shape style="position:absolute;left:2507;top:14819;width:1064;height:2" coordorigin="2507,14819" coordsize="1064,0" path="m2507,14819l3572,14819e" filled="f" stroked="t" strokeweight=".357187pt" strokecolor="#6774B8">
                <v:path arrowok="t"/>
              </v:shape>
            </v:group>
            <v:group style="position:absolute;left:493;top:16267;width:11166;height:2" coordorigin="493,16267" coordsize="11166,2">
              <v:shape style="position:absolute;left:493;top:16267;width:11166;height:2" coordorigin="493,16267" coordsize="11166,0" path="m493,16267l11659,16267e" filled="f" stroked="t" strokeweight=".714375pt" strokecolor="#646767">
                <v:path arrowok="t"/>
              </v:shape>
            </v:group>
            <v:group style="position:absolute;left:4215;top:16249;width:7444;height:2" coordorigin="4215,16249" coordsize="7444,2">
              <v:shape style="position:absolute;left:4215;top:16249;width:7444;height:2" coordorigin="4215,16249" coordsize="7444,0" path="m4215,16249l11659,16249e" filled="f" stroked="t" strokeweight=".714375pt" strokecolor="#646767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color w:val="676969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464646"/>
          <w:spacing w:val="-3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color w:val="676969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color w:val="676969"/>
          <w:spacing w:val="-5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464646"/>
          <w:spacing w:val="0"/>
          <w:w w:val="100"/>
          <w:b/>
          <w:bCs/>
        </w:rPr>
        <w:t>ri</w:t>
      </w:r>
      <w:r>
        <w:rPr>
          <w:rFonts w:ascii="Times New Roman" w:hAnsi="Times New Roman" w:cs="Times New Roman" w:eastAsia="Times New Roman"/>
          <w:sz w:val="28"/>
          <w:szCs w:val="28"/>
          <w:color w:val="464646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464646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545656"/>
          <w:spacing w:val="0"/>
          <w:w w:val="100"/>
          <w:b/>
          <w:bCs/>
        </w:rPr>
        <w:t>KÖSE</w:t>
      </w:r>
      <w:r>
        <w:rPr>
          <w:rFonts w:ascii="Times New Roman" w:hAnsi="Times New Roman" w:cs="Times New Roman" w:eastAsia="Times New Roman"/>
          <w:sz w:val="28"/>
          <w:szCs w:val="28"/>
          <w:color w:val="545656"/>
          <w:spacing w:val="-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545656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color w:val="545656"/>
          <w:spacing w:val="0"/>
          <w:w w:val="100"/>
          <w:b/>
          <w:bCs/>
        </w:rPr>
      </w:r>
      <w:r>
        <w:rPr>
          <w:rFonts w:ascii="Arial" w:hAnsi="Arial" w:cs="Arial" w:eastAsia="Arial"/>
          <w:sz w:val="24"/>
          <w:szCs w:val="24"/>
          <w:color w:val="676969"/>
          <w:spacing w:val="0"/>
          <w:w w:val="112"/>
          <w:position w:val="6"/>
        </w:rPr>
        <w:t>ç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7" w:after="0" w:line="240" w:lineRule="auto"/>
        <w:ind w:left="2222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0"/>
          <w:szCs w:val="20"/>
          <w:color w:val="464646"/>
          <w:w w:val="114"/>
        </w:rPr>
        <w:t>it</w:t>
      </w:r>
      <w:r>
        <w:rPr>
          <w:rFonts w:ascii="Arial" w:hAnsi="Arial" w:cs="Arial" w:eastAsia="Arial"/>
          <w:sz w:val="20"/>
          <w:szCs w:val="20"/>
          <w:color w:val="464646"/>
          <w:spacing w:val="8"/>
          <w:w w:val="114"/>
        </w:rPr>
        <w:t>f</w:t>
      </w:r>
      <w:r>
        <w:rPr>
          <w:rFonts w:ascii="Arial" w:hAnsi="Arial" w:cs="Arial" w:eastAsia="Arial"/>
          <w:sz w:val="20"/>
          <w:szCs w:val="20"/>
          <w:color w:val="676969"/>
          <w:spacing w:val="0"/>
          <w:w w:val="92"/>
        </w:rPr>
        <w:t>aiye</w:t>
      </w:r>
      <w:r>
        <w:rPr>
          <w:rFonts w:ascii="Arial" w:hAnsi="Arial" w:cs="Arial" w:eastAsia="Arial"/>
          <w:sz w:val="20"/>
          <w:szCs w:val="20"/>
          <w:color w:val="676969"/>
          <w:spacing w:val="-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464646"/>
          <w:spacing w:val="0"/>
          <w:w w:val="89"/>
        </w:rPr>
        <w:t>Kuze</w:t>
      </w:r>
      <w:r>
        <w:rPr>
          <w:rFonts w:ascii="Arial" w:hAnsi="Arial" w:cs="Arial" w:eastAsia="Arial"/>
          <w:sz w:val="20"/>
          <w:szCs w:val="20"/>
          <w:color w:val="464646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color w:val="464646"/>
          <w:spacing w:val="-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45656"/>
          <w:spacing w:val="0"/>
          <w:w w:val="97"/>
        </w:rPr>
        <w:t>B</w:t>
      </w:r>
      <w:r>
        <w:rPr>
          <w:rFonts w:ascii="Arial" w:hAnsi="Arial" w:cs="Arial" w:eastAsia="Arial"/>
          <w:sz w:val="20"/>
          <w:szCs w:val="20"/>
          <w:color w:val="545656"/>
          <w:spacing w:val="-7"/>
          <w:w w:val="97"/>
        </w:rPr>
        <w:t>ö</w:t>
      </w:r>
      <w:r>
        <w:rPr>
          <w:rFonts w:ascii="Arial" w:hAnsi="Arial" w:cs="Arial" w:eastAsia="Arial"/>
          <w:sz w:val="20"/>
          <w:szCs w:val="20"/>
          <w:color w:val="343434"/>
          <w:spacing w:val="0"/>
          <w:w w:val="97"/>
        </w:rPr>
        <w:t>lge</w:t>
      </w:r>
      <w:r>
        <w:rPr>
          <w:rFonts w:ascii="Arial" w:hAnsi="Arial" w:cs="Arial" w:eastAsia="Arial"/>
          <w:sz w:val="20"/>
          <w:szCs w:val="20"/>
          <w:color w:val="343434"/>
          <w:spacing w:val="-17"/>
          <w:w w:val="97"/>
        </w:rPr>
        <w:t> </w:t>
      </w:r>
      <w:r>
        <w:rPr>
          <w:rFonts w:ascii="Arial" w:hAnsi="Arial" w:cs="Arial" w:eastAsia="Arial"/>
          <w:sz w:val="21"/>
          <w:szCs w:val="21"/>
          <w:color w:val="343434"/>
          <w:spacing w:val="0"/>
          <w:w w:val="100"/>
          <w:b/>
          <w:bCs/>
        </w:rPr>
        <w:t>Amiri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color w:val="9095DB"/>
          <w:spacing w:val="0"/>
          <w:w w:val="122"/>
        </w:rPr>
        <w:t>-..</w:t>
      </w:r>
      <w:r>
        <w:rPr>
          <w:rFonts w:ascii="Times New Roman" w:hAnsi="Times New Roman" w:cs="Times New Roman" w:eastAsia="Times New Roman"/>
          <w:sz w:val="17"/>
          <w:szCs w:val="17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400" w:right="260"/>
          <w:cols w:num="2" w:equalWidth="0">
            <w:col w:w="4936" w:space="1137"/>
            <w:col w:w="5167"/>
          </w:cols>
        </w:sectPr>
      </w:pPr>
      <w:rPr/>
    </w:p>
    <w:p>
      <w:pPr>
        <w:spacing w:before="70" w:after="0" w:line="220" w:lineRule="auto"/>
        <w:ind w:left="660" w:right="-148" w:firstLine="36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85"/>
          <w:szCs w:val="85"/>
          <w:color w:val="2F2F2F"/>
          <w:spacing w:val="-385"/>
          <w:w w:val="177"/>
          <w:b/>
          <w:bCs/>
          <w:i/>
          <w:position w:val="12"/>
        </w:rPr>
        <w:t>l</w:t>
      </w:r>
      <w:r>
        <w:rPr>
          <w:rFonts w:ascii="Arial" w:hAnsi="Arial" w:cs="Arial" w:eastAsia="Arial"/>
          <w:sz w:val="15"/>
          <w:szCs w:val="15"/>
          <w:color w:val="4F4F4F"/>
          <w:spacing w:val="7"/>
          <w:w w:val="117"/>
          <w:position w:val="0"/>
        </w:rPr>
        <w:t>I</w:t>
      </w:r>
      <w:r>
        <w:rPr>
          <w:rFonts w:ascii="Arial" w:hAnsi="Arial" w:cs="Arial" w:eastAsia="Arial"/>
          <w:sz w:val="15"/>
          <w:szCs w:val="15"/>
          <w:color w:val="4F4F4F"/>
          <w:spacing w:val="0"/>
          <w:w w:val="117"/>
          <w:position w:val="0"/>
        </w:rPr>
        <w:t>ZMIR</w:t>
      </w:r>
      <w:r>
        <w:rPr>
          <w:rFonts w:ascii="Arial" w:hAnsi="Arial" w:cs="Arial" w:eastAsia="Arial"/>
          <w:sz w:val="15"/>
          <w:szCs w:val="15"/>
          <w:color w:val="4F4F4F"/>
          <w:spacing w:val="0"/>
          <w:w w:val="117"/>
          <w:position w:val="0"/>
        </w:rPr>
        <w:t> </w:t>
      </w:r>
      <w:r>
        <w:rPr>
          <w:rFonts w:ascii="Arial" w:hAnsi="Arial" w:cs="Arial" w:eastAsia="Arial"/>
          <w:sz w:val="15"/>
          <w:szCs w:val="15"/>
          <w:color w:val="1F1F1F"/>
          <w:spacing w:val="0"/>
          <w:w w:val="108"/>
          <w:position w:val="0"/>
        </w:rPr>
        <w:t>BÜYÜKŞEHIR</w:t>
      </w:r>
      <w:r>
        <w:rPr>
          <w:rFonts w:ascii="Arial" w:hAnsi="Arial" w:cs="Arial" w:eastAsia="Arial"/>
          <w:sz w:val="15"/>
          <w:szCs w:val="15"/>
          <w:color w:val="1F1F1F"/>
          <w:spacing w:val="0"/>
          <w:w w:val="108"/>
          <w:position w:val="0"/>
        </w:rPr>
        <w:t> </w:t>
      </w:r>
      <w:r>
        <w:rPr>
          <w:rFonts w:ascii="Arial" w:hAnsi="Arial" w:cs="Arial" w:eastAsia="Arial"/>
          <w:sz w:val="15"/>
          <w:szCs w:val="15"/>
          <w:color w:val="4F4F4F"/>
          <w:spacing w:val="0"/>
          <w:w w:val="110"/>
          <w:position w:val="0"/>
        </w:rPr>
        <w:t>BELEDIYESI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2" w:lineRule="exact"/>
        <w:ind w:left="384" w:right="4602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shape style="position:absolute;margin-left:488.160004pt;margin-top:-4.68001pt;width:50.400002pt;height:45pt;mso-position-horizontal-relative:page;mso-position-vertical-relative:paragraph;z-index:-7552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color w:val="2F2F2F"/>
          <w:w w:val="7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4F4F"/>
          <w:spacing w:val="0"/>
          <w:w w:val="97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color w:val="4F4F4F"/>
          <w:spacing w:val="0"/>
          <w:w w:val="98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color w:val="4F4F4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98"/>
        </w:rPr>
        <w:t>BÜYÜKŞE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99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0"/>
          <w:w w:val="87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4F4F"/>
          <w:spacing w:val="0"/>
          <w:w w:val="96"/>
        </w:rPr>
        <w:t>ELE</w:t>
      </w:r>
      <w:r>
        <w:rPr>
          <w:rFonts w:ascii="Times New Roman" w:hAnsi="Times New Roman" w:cs="Times New Roman" w:eastAsia="Times New Roman"/>
          <w:sz w:val="22"/>
          <w:szCs w:val="22"/>
          <w:color w:val="4F4F4F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0"/>
          <w:w w:val="96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4F4F"/>
          <w:spacing w:val="0"/>
          <w:w w:val="9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4F4F"/>
          <w:spacing w:val="9"/>
          <w:w w:val="9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0"/>
          <w:w w:val="5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0"/>
          <w:w w:val="5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13"/>
          <w:w w:val="7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102"/>
        </w:rPr>
        <w:t>TFAiYE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0"/>
          <w:w w:val="95"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E0E0E"/>
          <w:spacing w:val="0"/>
          <w:w w:val="91"/>
        </w:rPr>
        <w:t>iR</w:t>
      </w:r>
      <w:r>
        <w:rPr>
          <w:rFonts w:ascii="Times New Roman" w:hAnsi="Times New Roman" w:cs="Times New Roman" w:eastAsia="Times New Roman"/>
          <w:sz w:val="22"/>
          <w:szCs w:val="22"/>
          <w:color w:val="0E0E0E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0"/>
          <w:w w:val="100"/>
        </w:rPr>
        <w:t>ESi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93"/>
        </w:rPr>
        <w:t>BAŞKANLlCi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0"/>
          <w:w w:val="7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3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1F1F1F"/>
          <w:w w:val="8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100"/>
        </w:rPr>
        <w:t>tf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8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1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0"/>
          <w:w w:val="84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4F4F"/>
          <w:spacing w:val="1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100"/>
        </w:rPr>
        <w:t>gı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4F4F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color w:val="4F4F4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4F4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6"/>
          <w:w w:val="93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0"/>
          <w:w w:val="93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26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96"/>
        </w:rPr>
        <w:t>Müdaha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E0E0E"/>
          <w:spacing w:val="14"/>
          <w:w w:val="57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4F4F4F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4F4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100"/>
        </w:rPr>
        <w:t>Şub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100"/>
        </w:rPr>
        <w:t>Müd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13"/>
          <w:w w:val="100"/>
        </w:rPr>
        <w:t>ü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0"/>
          <w:w w:val="100"/>
        </w:rPr>
        <w:t>rl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8"/>
          <w:w w:val="100"/>
        </w:rPr>
        <w:t>ü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100"/>
        </w:rPr>
        <w:t>ğü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exact"/>
        <w:ind w:left="1144" w:right="5421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2F2F2F"/>
          <w:w w:val="84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96"/>
          <w:position w:val="-1"/>
        </w:rPr>
        <w:t>ANG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-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E0E0E"/>
          <w:spacing w:val="0"/>
          <w:w w:val="71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0E0E0E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0"/>
          <w:w w:val="96"/>
          <w:position w:val="-1"/>
        </w:rPr>
        <w:t>RAPORU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pgSz w:w="11900" w:h="16820"/>
          <w:pgMar w:top="200" w:bottom="280" w:left="240" w:right="60"/>
          <w:cols w:num="2" w:equalWidth="0">
            <w:col w:w="1722" w:space="1422"/>
            <w:col w:w="8456"/>
          </w:cols>
        </w:sectPr>
      </w:pPr>
      <w:rPr/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4.399996" w:type="dxa"/>
      </w:tblPr>
      <w:tblGrid/>
      <w:tr>
        <w:trPr>
          <w:trHeight w:val="241" w:hRule="exact"/>
        </w:trPr>
        <w:tc>
          <w:tcPr>
            <w:tcW w:w="1228" w:type="dxa"/>
            <w:tcBorders>
              <w:top w:val="single" w:sz="2.88" w:space="0" w:color="3F443F"/>
              <w:bottom w:val="single" w:sz="5.76" w:space="0" w:color="444844"/>
              <w:left w:val="single" w:sz="5.76" w:space="0" w:color="4B4B4B"/>
              <w:right w:val="nil" w:sz="6" w:space="0" w:color="auto"/>
            </w:tcBorders>
          </w:tcPr>
          <w:p>
            <w:pPr>
              <w:spacing w:before="0" w:after="0" w:line="227" w:lineRule="exact"/>
              <w:ind w:left="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F3F3F"/>
                <w:spacing w:val="0"/>
                <w:w w:val="100"/>
              </w:rPr>
              <w:t>Ola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F3F3F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F3F3F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0"/>
                <w:w w:val="102"/>
              </w:rPr>
              <w:t>Tarihi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1439" w:type="dxa"/>
            <w:tcBorders>
              <w:top w:val="single" w:sz="2.88" w:space="0" w:color="3F443F"/>
              <w:bottom w:val="single" w:sz="5.76" w:space="0" w:color="444844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21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0"/>
                <w:w w:val="97"/>
              </w:rPr>
              <w:t>15.10.201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-1"/>
                <w:w w:val="97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2383" w:type="dxa"/>
            <w:tcBorders>
              <w:top w:val="single" w:sz="2.88" w:space="0" w:color="3F443F"/>
              <w:bottom w:val="single" w:sz="5.76" w:space="0" w:color="444844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19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w w:val="86"/>
              </w:rPr>
              <w:t>!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-1"/>
                <w:w w:val="85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0"/>
                <w:w w:val="7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-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9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91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-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1F1F"/>
                <w:spacing w:val="0"/>
                <w:w w:val="63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1F1F"/>
                <w:spacing w:val="-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F3F3F"/>
                <w:spacing w:val="0"/>
                <w:w w:val="100"/>
              </w:rPr>
              <w:t>rim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F3F3F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Sıra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F3F3F"/>
                <w:spacing w:val="0"/>
                <w:w w:val="103"/>
              </w:rPr>
              <w:t>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6269" w:type="dxa"/>
            <w:tcBorders>
              <w:top w:val="single" w:sz="2.88" w:space="0" w:color="3F443F"/>
              <w:bottom w:val="single" w:sz="5.76" w:space="0" w:color="444844"/>
              <w:left w:val="nil" w:sz="6" w:space="0" w:color="auto"/>
              <w:right w:val="single" w:sz="5.76" w:space="0" w:color="4B4B4B"/>
            </w:tcBorders>
          </w:tcPr>
          <w:p>
            <w:pPr>
              <w:spacing w:before="0" w:after="0" w:line="227" w:lineRule="exact"/>
              <w:ind w:left="213" w:right="-20"/>
              <w:jc w:val="left"/>
              <w:tabs>
                <w:tab w:pos="2240" w:val="left"/>
              </w:tabs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-17"/>
                <w:w w:val="98"/>
              </w:rPr>
              <w:t>!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0"/>
                <w:w w:val="90"/>
              </w:rPr>
              <w:t>Bi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8"/>
                <w:w w:val="9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99"/>
              </w:rPr>
              <w:t>di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9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E0E0E"/>
                <w:spacing w:val="0"/>
                <w:w w:val="63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E0E0E"/>
                <w:spacing w:val="-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F3F3F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F3F3F"/>
                <w:spacing w:val="-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Saati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-4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:34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4"/>
              </w:rPr>
              <w:t>rr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9"/>
                <w:w w:val="103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1F1F"/>
                <w:spacing w:val="0"/>
                <w:w w:val="97"/>
              </w:rPr>
              <w:t>ı: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</w:tr>
      <w:tr>
        <w:trPr>
          <w:trHeight w:val="241" w:hRule="exact"/>
        </w:trPr>
        <w:tc>
          <w:tcPr>
            <w:tcW w:w="1228" w:type="dxa"/>
            <w:tcBorders>
              <w:top w:val="single" w:sz="5.76" w:space="0" w:color="444844"/>
              <w:bottom w:val="single" w:sz="2.88" w:space="0" w:color="3B3F3B"/>
              <w:left w:val="single" w:sz="5.76" w:space="0" w:color="4B4B4B"/>
              <w:right w:val="nil" w:sz="6" w:space="0" w:color="auto"/>
            </w:tcBorders>
          </w:tcPr>
          <w:p>
            <w:pPr>
              <w:spacing w:before="0" w:after="0" w:line="223" w:lineRule="exact"/>
              <w:ind w:left="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w w:val="94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w w:val="93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-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8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0"/>
                <w:w w:val="100"/>
              </w:rPr>
              <w:t>ıt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-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F3F3F"/>
                <w:spacing w:val="0"/>
                <w:w w:val="102"/>
              </w:rPr>
              <w:t>Ta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F3F3F"/>
                <w:spacing w:val="9"/>
                <w:w w:val="103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1F1F"/>
                <w:spacing w:val="11"/>
                <w:w w:val="7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F3F3F"/>
                <w:spacing w:val="0"/>
                <w:w w:val="91"/>
              </w:rPr>
              <w:t>hi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1439" w:type="dxa"/>
            <w:tcBorders>
              <w:top w:val="single" w:sz="5.76" w:space="0" w:color="444844"/>
              <w:bottom w:val="single" w:sz="2.88" w:space="0" w:color="3B3F3B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3" w:lineRule="exact"/>
              <w:ind w:left="2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F3F3F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F3F3F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0"/>
                <w:w w:val="41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17"/>
                <w:w w:val="4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3"/>
              </w:rPr>
              <w:t>5.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-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0"/>
                <w:w w:val="96"/>
              </w:rPr>
              <w:t>10.20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-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55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6"/>
                <w:w w:val="55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0"/>
                <w:w w:val="103"/>
              </w:rPr>
              <w:t>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2383" w:type="dxa"/>
            <w:tcBorders>
              <w:top w:val="single" w:sz="5.76" w:space="0" w:color="444844"/>
              <w:bottom w:val="single" w:sz="2.88" w:space="0" w:color="3B3F3B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3" w:lineRule="exact"/>
              <w:ind w:left="192" w:right="-20"/>
              <w:jc w:val="left"/>
              <w:tabs>
                <w:tab w:pos="1560" w:val="left"/>
              </w:tabs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-27"/>
                <w:w w:val="131"/>
              </w:rPr>
              <w:t>!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0"/>
                <w:w w:val="94"/>
              </w:rPr>
              <w:t>Kayı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-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7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28"/>
                <w:w w:val="7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No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F3F3F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F3F3F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0"/>
                <w:w w:val="41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0"/>
                <w:w w:val="4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6"/>
                <w:w w:val="4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F3F3F"/>
                <w:spacing w:val="0"/>
                <w:w w:val="100"/>
              </w:rPr>
              <w:t>0241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6269" w:type="dxa"/>
            <w:tcBorders>
              <w:top w:val="single" w:sz="5.76" w:space="0" w:color="444844"/>
              <w:bottom w:val="single" w:sz="2.88" w:space="0" w:color="3B3F3B"/>
              <w:left w:val="nil" w:sz="6" w:space="0" w:color="auto"/>
              <w:right w:val="single" w:sz="5.76" w:space="0" w:color="4B4B4B"/>
            </w:tcBorders>
          </w:tcPr>
          <w:p>
            <w:pPr>
              <w:spacing w:before="0" w:after="0" w:line="223" w:lineRule="exact"/>
              <w:ind w:left="21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-16"/>
                <w:w w:val="93"/>
              </w:rPr>
              <w:t>!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0"/>
                <w:w w:val="93"/>
              </w:rPr>
              <w:t>Bi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7"/>
                <w:w w:val="93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8"/>
                <w:w w:val="93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0"/>
                <w:w w:val="93"/>
              </w:rPr>
              <w:t>irim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28"/>
                <w:w w:val="93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F3F3F"/>
                <w:spacing w:val="0"/>
                <w:w w:val="100"/>
              </w:rPr>
              <w:t>Ala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F3F3F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F3F3F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98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-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1"/>
                <w:w w:val="86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87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-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0"/>
                <w:w w:val="95"/>
              </w:rPr>
              <w:t>ra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-1"/>
                <w:w w:val="95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1"/>
              </w:rPr>
              <w:t>edi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-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Eylem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F4F4F"/>
                <w:spacing w:val="0"/>
                <w:w w:val="100"/>
              </w:rPr>
              <w:t>ASLAN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type w:val="continuous"/>
          <w:pgSz w:w="11900" w:h="16820"/>
          <w:pgMar w:top="520" w:bottom="280" w:left="240" w:right="60"/>
        </w:sectPr>
      </w:pPr>
      <w:rPr/>
    </w:p>
    <w:p>
      <w:pPr>
        <w:spacing w:before="0" w:after="0" w:line="220" w:lineRule="exact"/>
        <w:ind w:left="17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Bildirile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Adre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Çapa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3"/>
          <w:w w:val="94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1"/>
          <w:w w:val="9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4"/>
        </w:rPr>
        <w:t>hal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4"/>
          <w:w w:val="9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4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40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6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1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26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Torbalı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08385"/>
          <w:spacing w:val="9"/>
          <w:w w:val="115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2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47" w:lineRule="auto"/>
        <w:ind w:left="178" w:right="295"/>
        <w:jc w:val="left"/>
        <w:tabs>
          <w:tab w:pos="1560" w:val="left"/>
          <w:tab w:pos="38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7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oğru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5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9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4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28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Çapa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Mahallesi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2540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1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126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8"/>
        </w:rPr>
        <w:t>Torbal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5"/>
          <w:w w:val="7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08385"/>
          <w:spacing w:val="9"/>
          <w:w w:val="102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2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gı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Tüıii</w:t>
        <w:tab/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3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5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4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93"/>
        </w:rPr>
        <w:t>ını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fı: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3" w:lineRule="exact"/>
        <w:ind w:left="178" w:right="-20"/>
        <w:jc w:val="left"/>
        <w:tabs>
          <w:tab w:pos="3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5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gı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Binada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5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7"/>
        </w:rPr>
        <w:t>Yapı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"/>
          <w:w w:val="8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6"/>
        </w:rPr>
        <w:t>Şe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li: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194" w:lineRule="exact"/>
        <w:ind w:left="3482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7.159988pt;margin-top:5.389362pt;width:33.630486pt;height:24pt;mso-position-horizontal-relative:page;mso-position-vertical-relative:paragraph;z-index:-7547" type="#_x0000_t202" filled="f" stroked="f">
            <v:textbox inset="0,0,0,0">
              <w:txbxContent>
                <w:p>
                  <w:pPr>
                    <w:spacing w:before="0" w:after="0" w:line="480" w:lineRule="exact"/>
                    <w:ind w:right="-112"/>
                    <w:jc w:val="left"/>
                    <w:tabs>
                      <w:tab w:pos="600" w:val="left"/>
                    </w:tabs>
                    <w:rPr>
                      <w:rFonts w:ascii="Arial" w:hAnsi="Arial" w:cs="Arial" w:eastAsia="Arial"/>
                      <w:sz w:val="48"/>
                      <w:szCs w:val="48"/>
                    </w:rPr>
                  </w:pPr>
                  <w:rPr/>
                  <w:r>
                    <w:rPr>
                      <w:rFonts w:ascii="Arial" w:hAnsi="Arial" w:cs="Arial" w:eastAsia="Arial"/>
                      <w:sz w:val="48"/>
                      <w:szCs w:val="48"/>
                      <w:color w:val="4F4F4F"/>
                      <w:spacing w:val="0"/>
                      <w:w w:val="50"/>
                    </w:rPr>
                    <w:t>ı</w:t>
                  </w:r>
                  <w:r>
                    <w:rPr>
                      <w:rFonts w:ascii="Arial" w:hAnsi="Arial" w:cs="Arial" w:eastAsia="Arial"/>
                      <w:sz w:val="48"/>
                      <w:szCs w:val="48"/>
                      <w:color w:val="4F4F4F"/>
                      <w:spacing w:val="0"/>
                      <w:w w:val="100"/>
                    </w:rPr>
                    <w:tab/>
                  </w:r>
                  <w:r>
                    <w:rPr>
                      <w:rFonts w:ascii="Arial" w:hAnsi="Arial" w:cs="Arial" w:eastAsia="Arial"/>
                      <w:sz w:val="48"/>
                      <w:szCs w:val="48"/>
                      <w:color w:val="4F4F4F"/>
                      <w:spacing w:val="0"/>
                      <w:w w:val="50"/>
                    </w:rPr>
                    <w:t>ı</w:t>
                  </w:r>
                  <w:r>
                    <w:rPr>
                      <w:rFonts w:ascii="Arial" w:hAnsi="Arial" w:cs="Arial" w:eastAsia="Arial"/>
                      <w:sz w:val="48"/>
                      <w:szCs w:val="48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"/>
          <w:w w:val="90"/>
          <w:position w:val="-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6"/>
          <w:w w:val="104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"/>
          <w:w w:val="79"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2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6"/>
          <w:w w:val="99"/>
          <w:position w:val="-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8"/>
          <w:position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7"/>
          <w:w w:val="97"/>
          <w:position w:val="-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4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8"/>
          <w:w w:val="94"/>
          <w:position w:val="-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4"/>
          <w:position w:val="-2"/>
        </w:rPr>
        <w:t>agi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4"/>
          <w:position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7"/>
          <w:w w:val="94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1"/>
          <w:w w:val="100"/>
          <w:position w:val="-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3"/>
          <w:w w:val="100"/>
          <w:position w:val="-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2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7"/>
          <w:w w:val="100"/>
          <w:position w:val="-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-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-2"/>
        </w:rPr>
        <w:t>Çeli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-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8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-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2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9"/>
          <w:w w:val="100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72" w:lineRule="exact"/>
        <w:ind w:right="437"/>
        <w:jc w:val="right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color w:val="2F2F2F"/>
          <w:spacing w:val="0"/>
          <w:w w:val="59"/>
        </w:rPr>
        <w:t>ı</w:t>
      </w:r>
      <w:r>
        <w:rPr>
          <w:rFonts w:ascii="Arial" w:hAnsi="Arial" w:cs="Arial" w:eastAsia="Arial"/>
          <w:sz w:val="41"/>
          <w:szCs w:val="41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7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F3F3F"/>
          <w:w w:val="94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w w:val="9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gı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Sebebi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:Sigara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auto"/>
        <w:ind w:left="1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F2F2F"/>
          <w:w w:val="90"/>
        </w:rPr>
        <w:t>Kull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8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0"/>
          <w:w w:val="47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9"/>
        </w:rPr>
        <w:t>Şe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F3F3F"/>
          <w:w w:val="97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w w:val="9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6"/>
          <w:w w:val="7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8"/>
        </w:rPr>
        <w:t>Kon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Altına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7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10:50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40" w:right="60"/>
          <w:cols w:num="2" w:equalWidth="0">
            <w:col w:w="6413" w:space="187"/>
            <w:col w:w="5000"/>
          </w:cols>
        </w:sectPr>
      </w:pPr>
      <w:rPr/>
    </w:p>
    <w:p>
      <w:pPr>
        <w:spacing w:before="0" w:after="0" w:line="211" w:lineRule="exact"/>
        <w:ind w:left="149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3"/>
        </w:rPr>
        <w:t>!Yana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3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Şe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in: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51" w:after="0" w:line="240" w:lineRule="auto"/>
        <w:ind w:left="14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3" w:lineRule="exact"/>
        <w:ind w:left="17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Ekibin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4" w:lineRule="exact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F4F4F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6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3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2"/>
          <w:w w:val="9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51" w:after="0" w:line="247" w:lineRule="auto"/>
        <w:ind w:right="-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79"/>
        </w:rPr>
        <w:t>V..mi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"/>
          <w:w w:val="7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7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32"/>
          <w:w w:val="7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2"/>
          <w:w w:val="79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DOGAN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aç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Sayı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8"/>
          <w:w w:val="10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5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3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6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5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akası: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2"/>
        </w:rPr>
        <w:t>669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1" w:lineRule="exact"/>
        <w:ind w:left="105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5"/>
          <w:w w:val="3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4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"/>
          <w:w w:val="9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</w:rPr>
        <w:t>acı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Kulla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7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left"/>
        <w:tabs>
          <w:tab w:pos="29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E0E0E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kı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9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9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2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1"/>
        </w:rPr>
        <w:t>Varı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1"/>
          <w:position w:val="1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9"/>
          <w:w w:val="101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1"/>
        </w:rPr>
        <w:t>47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5"/>
          <w:w w:val="9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6"/>
          <w:w w:val="9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3"/>
        </w:rPr>
        <w:t>ktr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9"/>
          <w:w w:val="9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9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Arıza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9" w:after="0" w:line="240" w:lineRule="auto"/>
        <w:ind w:left="4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9"/>
          <w:w w:val="5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Servi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26" w:lineRule="exact"/>
        <w:ind w:left="2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w w:val="89"/>
          <w:position w:val="-1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6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1"/>
          <w:w w:val="96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6"/>
          <w:position w:val="-1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7"/>
          <w:w w:val="96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96"/>
          <w:position w:val="-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6"/>
          <w:w w:val="96"/>
          <w:position w:val="-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6"/>
          <w:position w:val="-1"/>
        </w:rPr>
        <w:t>andarma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3"/>
          <w:w w:val="96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5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"/>
          <w:w w:val="104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2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5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5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2"/>
          <w:w w:val="95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2"/>
          <w:position w:val="-1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40" w:right="60"/>
          <w:cols w:num="3" w:equalWidth="0">
            <w:col w:w="1280" w:space="698"/>
            <w:col w:w="2261" w:space="288"/>
            <w:col w:w="7073"/>
          </w:cols>
        </w:sectPr>
      </w:pPr>
      <w:rPr/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w w:val="99"/>
        </w:rPr>
        <w:t>Yar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mc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Ekip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9" w:lineRule="exact"/>
        <w:ind w:left="14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5"/>
          <w:szCs w:val="15"/>
          <w:color w:val="4F4F4F"/>
          <w:spacing w:val="0"/>
          <w:w w:val="187"/>
        </w:rPr>
        <w:t>I</w:t>
      </w:r>
      <w:r>
        <w:rPr>
          <w:rFonts w:ascii="Arial" w:hAnsi="Arial" w:cs="Arial" w:eastAsia="Arial"/>
          <w:sz w:val="15"/>
          <w:szCs w:val="15"/>
          <w:color w:val="4F4F4F"/>
          <w:spacing w:val="19"/>
          <w:w w:val="187"/>
        </w:rPr>
        <w:t>f</w:t>
      </w:r>
      <w:r>
        <w:rPr>
          <w:rFonts w:ascii="Arial" w:hAnsi="Arial" w:cs="Arial" w:eastAsia="Arial"/>
          <w:sz w:val="15"/>
          <w:szCs w:val="15"/>
          <w:color w:val="2F2F2F"/>
          <w:spacing w:val="-7"/>
          <w:w w:val="187"/>
        </w:rPr>
        <w:t>·</w:t>
      </w:r>
      <w:r>
        <w:rPr>
          <w:rFonts w:ascii="Arial" w:hAnsi="Arial" w:cs="Arial" w:eastAsia="Arial"/>
          <w:sz w:val="15"/>
          <w:szCs w:val="15"/>
          <w:color w:val="919397"/>
          <w:spacing w:val="0"/>
          <w:w w:val="187"/>
        </w:rPr>
        <w:t>,</w:t>
      </w:r>
      <w:r>
        <w:rPr>
          <w:rFonts w:ascii="Arial" w:hAnsi="Arial" w:cs="Arial" w:eastAsia="Arial"/>
          <w:sz w:val="15"/>
          <w:szCs w:val="15"/>
          <w:color w:val="919397"/>
          <w:spacing w:val="-13"/>
          <w:w w:val="1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3"/>
          <w:w w:val="218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3"/>
        </w:rPr>
        <w:t>İşse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9" w:right="-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ayı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Gö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üld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6" w:lineRule="exact"/>
        <w:ind w:left="15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-1"/>
        </w:rPr>
        <w:t>Durum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9" w:after="0" w:line="240" w:lineRule="auto"/>
        <w:ind w:left="22" w:right="-20"/>
        <w:jc w:val="left"/>
        <w:tabs>
          <w:tab w:pos="2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2F2F2F"/>
          <w:w w:val="97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9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3"/>
        </w:rPr>
        <w:t>son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4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7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7"/>
          <w:w w:val="9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8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89"/>
        </w:rPr>
        <w:t>ı: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ğalgaz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ibi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9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8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2" w:after="0" w:line="224" w:lineRule="exact"/>
        <w:ind w:left="22" w:right="2773"/>
        <w:jc w:val="left"/>
        <w:tabs>
          <w:tab w:pos="2560" w:val="left"/>
          <w:tab w:pos="55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0"/>
          <w:w w:val="9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kı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9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i: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aç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7"/>
          <w:w w:val="9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6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Personel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1"/>
        </w:rPr>
        <w:t>Sayısı: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6"/>
        </w:rPr>
        <w:t>Dön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4"/>
          <w:w w:val="96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6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ti: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3"/>
        </w:rPr>
        <w:t>!Yardıma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1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Gele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7"/>
          <w:w w:val="8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aka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0"/>
          <w:w w:val="10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2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F3F3F"/>
          <w:w w:val="8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w w:val="89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7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Soyadı: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9" w:after="0" w:line="224" w:lineRule="exact"/>
        <w:ind w:right="27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0"/>
        </w:rPr>
        <w:t>!Yangı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20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7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3"/>
        </w:rPr>
        <w:t>nldı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ğında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yukarıda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4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0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4"/>
        </w:rPr>
        <w:t>lirti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4"/>
          <w:w w:val="9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3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adreste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2"/>
        </w:rPr>
        <w:t>bul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3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7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kuru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3"/>
          <w:w w:val="11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9"/>
          <w:w w:val="7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5"/>
        </w:rPr>
        <w:t>ları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7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ii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9"/>
        </w:rPr>
        <w:t>dumanl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47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47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8"/>
          <w:w w:val="4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"/>
          <w:w w:val="9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şekil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yanı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4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ğu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8"/>
        </w:rPr>
        <w:t>görü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8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4"/>
        </w:rPr>
        <w:t>dü.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40" w:right="60"/>
          <w:cols w:num="2" w:equalWidth="0">
            <w:col w:w="1621" w:space="335"/>
            <w:col w:w="9644"/>
          </w:cols>
        </w:sectPr>
      </w:pPr>
      <w:rPr/>
    </w:p>
    <w:p>
      <w:pPr>
        <w:spacing w:before="13" w:after="0" w:line="240" w:lineRule="auto"/>
        <w:ind w:left="4504" w:right="421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"/>
          <w:w w:val="10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ndürme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0"/>
        </w:rPr>
        <w:t>Ku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5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6"/>
          <w:w w:val="85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nıla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7"/>
          <w:w w:val="11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4"/>
          <w:w w:val="117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9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6"/>
        </w:rPr>
        <w:t>ürücü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188" w:lineRule="exact"/>
        <w:ind w:left="149" w:right="-20"/>
        <w:jc w:val="left"/>
        <w:tabs>
          <w:tab w:pos="2480" w:val="left"/>
          <w:tab w:pos="5240" w:val="left"/>
          <w:tab w:pos="6440" w:val="left"/>
          <w:tab w:pos="6820" w:val="left"/>
          <w:tab w:pos="8040" w:val="left"/>
        </w:tabs>
        <w:rPr>
          <w:rFonts w:ascii="Arial" w:hAnsi="Arial" w:cs="Arial" w:eastAsia="Arial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4"/>
        </w:rPr>
        <w:t>Söndürme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9"/>
          <w:position w:val="-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4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"/>
          <w:w w:val="91"/>
          <w:position w:val="-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1"/>
          <w:position w:val="-4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45"/>
          <w:w w:val="91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5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-4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28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-4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3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7"/>
          <w:w w:val="100"/>
          <w:position w:val="-4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-4"/>
        </w:rPr>
        <w:t>ndünne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2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4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-4"/>
        </w:rPr>
        <w:t>m3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-4"/>
        </w:rPr>
      </w:r>
      <w:r>
        <w:rPr>
          <w:rFonts w:ascii="Arial" w:hAnsi="Arial" w:cs="Arial" w:eastAsia="Arial"/>
          <w:sz w:val="10"/>
          <w:szCs w:val="10"/>
          <w:color w:val="4F4F4F"/>
          <w:spacing w:val="0"/>
          <w:w w:val="55"/>
          <w:position w:val="-4"/>
        </w:rPr>
        <w:t>1</w:t>
      </w:r>
      <w:r>
        <w:rPr>
          <w:rFonts w:ascii="Arial" w:hAnsi="Arial" w:cs="Arial" w:eastAsia="Arial"/>
          <w:sz w:val="10"/>
          <w:szCs w:val="10"/>
          <w:color w:val="4F4F4F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10"/>
          <w:szCs w:val="10"/>
          <w:color w:val="4F4F4F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9"/>
          <w:w w:val="100"/>
          <w:position w:val="-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4"/>
        </w:rPr>
        <w:t>öpük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4"/>
        </w:rPr>
        <w:t>Kg.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4"/>
        </w:rPr>
      </w:r>
      <w:r>
        <w:rPr>
          <w:rFonts w:ascii="Arial" w:hAnsi="Arial" w:cs="Arial" w:eastAsia="Arial"/>
          <w:sz w:val="10"/>
          <w:szCs w:val="10"/>
          <w:color w:val="727475"/>
          <w:spacing w:val="0"/>
          <w:w w:val="55"/>
          <w:position w:val="-4"/>
        </w:rPr>
        <w:t>1</w:t>
      </w:r>
      <w:r>
        <w:rPr>
          <w:rFonts w:ascii="Arial" w:hAnsi="Arial" w:cs="Arial" w:eastAsia="Arial"/>
          <w:sz w:val="10"/>
          <w:szCs w:val="10"/>
          <w:color w:val="000000"/>
          <w:spacing w:val="0"/>
          <w:w w:val="100"/>
          <w:position w:val="0"/>
        </w:rPr>
      </w:r>
    </w:p>
    <w:p>
      <w:pPr>
        <w:spacing w:before="0" w:after="0" w:line="333" w:lineRule="exact"/>
        <w:ind w:left="5428" w:right="3403"/>
        <w:jc w:val="center"/>
        <w:tabs>
          <w:tab w:pos="6400" w:val="left"/>
          <w:tab w:pos="7980" w:val="left"/>
        </w:tabs>
        <w:rPr>
          <w:rFonts w:ascii="Arial" w:hAnsi="Arial" w:cs="Arial" w:eastAsia="Arial"/>
          <w:sz w:val="38"/>
          <w:szCs w:val="38"/>
        </w:rPr>
      </w:pPr>
      <w:rPr/>
      <w:r>
        <w:rPr>
          <w:rFonts w:ascii="Arial" w:hAnsi="Arial" w:cs="Arial" w:eastAsia="Arial"/>
          <w:sz w:val="25"/>
          <w:szCs w:val="25"/>
          <w:color w:val="3F3F3F"/>
          <w:spacing w:val="0"/>
          <w:w w:val="130"/>
        </w:rPr>
        <w:t>ı</w:t>
      </w:r>
      <w:r>
        <w:rPr>
          <w:rFonts w:ascii="Arial" w:hAnsi="Arial" w:cs="Arial" w:eastAsia="Arial"/>
          <w:sz w:val="25"/>
          <w:szCs w:val="25"/>
          <w:color w:val="3F3F3F"/>
          <w:spacing w:val="0"/>
          <w:w w:val="100"/>
        </w:rPr>
        <w:tab/>
      </w:r>
      <w:r>
        <w:rPr>
          <w:rFonts w:ascii="Arial" w:hAnsi="Arial" w:cs="Arial" w:eastAsia="Arial"/>
          <w:sz w:val="25"/>
          <w:szCs w:val="25"/>
          <w:color w:val="3F3F3F"/>
          <w:spacing w:val="0"/>
          <w:w w:val="100"/>
        </w:rPr>
      </w:r>
      <w:r>
        <w:rPr>
          <w:rFonts w:ascii="Arial" w:hAnsi="Arial" w:cs="Arial" w:eastAsia="Arial"/>
          <w:sz w:val="38"/>
          <w:szCs w:val="38"/>
          <w:color w:val="4F4F4F"/>
          <w:spacing w:val="0"/>
          <w:w w:val="42"/>
        </w:rPr>
        <w:t>ı</w:t>
      </w:r>
      <w:r>
        <w:rPr>
          <w:rFonts w:ascii="Arial" w:hAnsi="Arial" w:cs="Arial" w:eastAsia="Arial"/>
          <w:sz w:val="38"/>
          <w:szCs w:val="38"/>
          <w:color w:val="4F4F4F"/>
          <w:spacing w:val="0"/>
          <w:w w:val="100"/>
        </w:rPr>
        <w:tab/>
      </w:r>
      <w:r>
        <w:rPr>
          <w:rFonts w:ascii="Arial" w:hAnsi="Arial" w:cs="Arial" w:eastAsia="Arial"/>
          <w:sz w:val="38"/>
          <w:szCs w:val="38"/>
          <w:color w:val="4F4F4F"/>
          <w:spacing w:val="0"/>
          <w:w w:val="100"/>
        </w:rPr>
      </w:r>
      <w:r>
        <w:rPr>
          <w:rFonts w:ascii="Arial" w:hAnsi="Arial" w:cs="Arial" w:eastAsia="Arial"/>
          <w:sz w:val="38"/>
          <w:szCs w:val="38"/>
          <w:color w:val="808385"/>
          <w:spacing w:val="0"/>
          <w:w w:val="64"/>
        </w:rPr>
        <w:t>ı</w:t>
      </w:r>
      <w:r>
        <w:rPr>
          <w:rFonts w:ascii="Arial" w:hAnsi="Arial" w:cs="Arial" w:eastAsia="Arial"/>
          <w:sz w:val="38"/>
          <w:szCs w:val="38"/>
          <w:color w:val="000000"/>
          <w:spacing w:val="0"/>
          <w:w w:val="100"/>
        </w:rPr>
      </w:r>
    </w:p>
    <w:p>
      <w:pPr>
        <w:spacing w:before="0" w:after="0" w:line="191" w:lineRule="exact"/>
        <w:ind w:left="195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1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1"/>
        </w:rPr>
        <w:t>e;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9"/>
          <w:w w:val="96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1"/>
        </w:rPr>
        <w:t>yanma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4"/>
          <w:position w:val="1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6"/>
          <w:w w:val="87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6"/>
          <w:w w:val="104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82"/>
          <w:position w:val="1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1"/>
        </w:rPr>
        <w:t>yle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1"/>
        </w:rPr>
        <w:t>zar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6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6"/>
          <w:w w:val="100"/>
          <w:position w:val="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1"/>
          <w:w w:val="100"/>
          <w:position w:val="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1"/>
        </w:rPr>
        <w:t>ştü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7" w:after="0" w:line="240" w:lineRule="auto"/>
        <w:ind w:left="14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Söndürme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2"/>
        </w:rPr>
        <w:t>Son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aki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</w:rPr>
        <w:t>Tahmi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4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toplam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zara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6"/>
        </w:rPr>
        <w:t>Za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yok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3" w:lineRule="exact"/>
        <w:ind w:left="14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5"/>
          <w:w w:val="84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1"/>
        </w:rPr>
        <w:t>asa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7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urumu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95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w w:val="94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w w:val="9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7"/>
          <w:w w:val="9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0"/>
          <w:w w:val="9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9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7"/>
          <w:w w:val="9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9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</w:rPr>
        <w:t>yapı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tetkikt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3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0"/>
          <w:w w:val="94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2"/>
          <w:w w:val="98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ını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kuru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9"/>
          <w:w w:val="10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2"/>
        </w:rPr>
        <w:t>arda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6"/>
        </w:rPr>
        <w:t>old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8"/>
          <w:w w:val="96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2"/>
          <w:w w:val="96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6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4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6"/>
        </w:rPr>
        <w:t>görü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8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ıla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araşt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08385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2006" w:right="105" w:firstLine="-1858"/>
        <w:jc w:val="left"/>
        <w:tabs>
          <w:tab w:pos="2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8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0"/>
          <w:w w:val="9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4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18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8"/>
        </w:rPr>
        <w:t>Nede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8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ab/>
        <w:tab/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9"/>
        </w:rPr>
        <w:t>oruştu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ada;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5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7"/>
          <w:w w:val="95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3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4"/>
          <w:w w:val="9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6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9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siz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kişi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0"/>
          <w:w w:val="8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4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3"/>
        </w:rPr>
        <w:t>eree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9"/>
          <w:w w:val="9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dü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ür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sönmemi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sigara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9"/>
          <w:w w:val="105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8"/>
        </w:rPr>
        <w:t>maritini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kuru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2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4"/>
          <w:w w:val="93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5"/>
          <w:w w:val="106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ması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sonuc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</w:rPr>
        <w:t>çık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9"/>
          <w:w w:val="9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6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"/>
          <w:w w:val="104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7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tine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89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8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rılmıştır.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40" w:right="60"/>
        </w:sectPr>
      </w:pPr>
      <w:rPr/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34" w:right="4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5.04pt;margin-top:-478.46405pt;width:.1pt;height:454.319987pt;mso-position-horizontal-relative:page;mso-position-vertical-relative:paragraph;z-index:-7549" coordorigin="101,-9569" coordsize="2,9086">
            <v:shape style="position:absolute;left:101;top:-9569;width:2;height:9086" coordorigin="101,-9569" coordsize="0,9086" path="m101,-483l101,-9569e" filled="f" stroked="t" strokeweight=".36pt" strokecolor="#C8CCC3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2"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6"/>
          <w:w w:val="10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"/>
          <w:w w:val="7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8"/>
          <w:w w:val="10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5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1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4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44" w:lineRule="auto"/>
        <w:ind w:left="134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Gereç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"/>
          <w:w w:val="9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1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"/>
          <w:w w:val="10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7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Yer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Kim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Teslim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5"/>
        </w:rPr>
        <w:t>ild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6"/>
          <w:w w:val="9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"/>
          <w:w w:val="104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40" w:lineRule="auto"/>
        <w:ind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8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1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1"/>
        </w:rPr>
        <w:t>Adı: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"/>
          <w:w w:val="9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6"/>
          <w:w w:val="104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3"/>
          <w:position w:val="0"/>
        </w:rPr>
        <w:t>deli: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40" w:right="60"/>
          <w:cols w:num="2" w:equalWidth="0">
            <w:col w:w="1623" w:space="441"/>
            <w:col w:w="9536"/>
          </w:cols>
        </w:sectPr>
      </w:pPr>
      <w:rPr/>
    </w:p>
    <w:p>
      <w:pPr>
        <w:spacing w:before="0" w:after="0" w:line="225" w:lineRule="exact"/>
        <w:ind w:left="142" w:right="-20"/>
        <w:jc w:val="left"/>
        <w:tabs>
          <w:tab w:pos="1920" w:val="left"/>
          <w:tab w:pos="5860" w:val="left"/>
        </w:tabs>
        <w:rPr>
          <w:rFonts w:ascii="Arial" w:hAnsi="Arial" w:cs="Arial" w:eastAsia="Arial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w w:val="112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32"/>
          <w:w w:val="105"/>
          <w:position w:val="-2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color w:val="ACACAC"/>
          <w:spacing w:val="0"/>
          <w:w w:val="175"/>
          <w:position w:val="-2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color w:val="ACACAC"/>
          <w:spacing w:val="0"/>
          <w:w w:val="100"/>
          <w:position w:val="-2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ACACAC"/>
          <w:spacing w:val="1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7"/>
          <w:w w:val="100"/>
          <w:position w:val="-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6"/>
          <w:w w:val="100"/>
          <w:position w:val="-2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4"/>
          <w:w w:val="100"/>
          <w:position w:val="-2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2"/>
        </w:rPr>
        <w:t>şü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2"/>
        </w:rPr>
      </w:r>
      <w:r>
        <w:rPr>
          <w:rFonts w:ascii="Arial" w:hAnsi="Arial" w:cs="Arial" w:eastAsia="Arial"/>
          <w:sz w:val="27"/>
          <w:szCs w:val="27"/>
          <w:color w:val="4F4F4F"/>
          <w:spacing w:val="0"/>
          <w:w w:val="90"/>
          <w:position w:val="-2"/>
        </w:rPr>
        <w:t>I</w:t>
      </w:r>
      <w:r>
        <w:rPr>
          <w:rFonts w:ascii="Arial" w:hAnsi="Arial" w:cs="Arial" w:eastAsia="Arial"/>
          <w:sz w:val="27"/>
          <w:szCs w:val="27"/>
          <w:color w:val="4F4F4F"/>
          <w:spacing w:val="-7"/>
          <w:w w:val="90"/>
          <w:position w:val="-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5"/>
          <w:position w:val="-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5"/>
          <w:w w:val="106"/>
          <w:position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79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81"/>
          <w:position w:val="-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81"/>
          <w:position w:val="-2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1"/>
          <w:w w:val="81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55"/>
          <w:position w:val="-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1"/>
          <w:w w:val="55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3"/>
          <w:position w:val="-2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4"/>
          <w:w w:val="103"/>
          <w:position w:val="-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5"/>
          <w:position w:val="-2"/>
        </w:rPr>
        <w:t>10.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"/>
          <w:w w:val="98"/>
          <w:position w:val="-2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8"/>
          <w:position w:val="-2"/>
        </w:rPr>
        <w:t>01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5"/>
          <w:w w:val="98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2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4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1"/>
          <w:position w:val="-2"/>
        </w:rPr>
        <w:t>!Saati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8"/>
          <w:w w:val="91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31"/>
          <w:position w:val="-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5"/>
          <w:w w:val="131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55"/>
          <w:position w:val="-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9"/>
          <w:w w:val="55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93"/>
          <w:position w:val="-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1"/>
          <w:w w:val="92"/>
          <w:position w:val="-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55"/>
          <w:position w:val="-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9"/>
          <w:w w:val="100"/>
          <w:position w:val="-2"/>
        </w:rPr>
        <w:t> </w:t>
      </w:r>
      <w:r>
        <w:rPr>
          <w:rFonts w:ascii="Arial" w:hAnsi="Arial" w:cs="Arial" w:eastAsia="Arial"/>
          <w:sz w:val="19"/>
          <w:szCs w:val="19"/>
          <w:color w:val="4F4F4F"/>
          <w:spacing w:val="0"/>
          <w:w w:val="65"/>
          <w:position w:val="-2"/>
        </w:rPr>
        <w:t>O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170" w:lineRule="exact"/>
        <w:ind w:left="113" w:right="-20"/>
        <w:jc w:val="left"/>
        <w:tabs>
          <w:tab w:pos="48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.88pt;margin-top:13.032943pt;width:.1pt;height:185.759995pt;mso-position-horizontal-relative:page;mso-position-vertical-relative:paragraph;z-index:-7548" coordorigin="58,261" coordsize="2,3715">
            <v:shape style="position:absolute;left:58;top:261;width:2;height:3715" coordorigin="58,261" coordsize="0,3715" path="m58,3976l58,261e" filled="f" stroked="t" strokeweight=".72pt" strokecolor="#CCCCC8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color w:val="4F4F4F"/>
          <w:w w:val="110"/>
          <w:position w:val="1"/>
        </w:rPr>
        <w:t>rvaıs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26"/>
          <w:w w:val="11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90"/>
          <w:w w:val="106"/>
          <w:position w:val="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-15"/>
          <w:w w:val="51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8"/>
          <w:w w:val="77"/>
          <w:position w:val="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41"/>
          <w:w w:val="83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69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"/>
          <w:w w:val="69"/>
          <w:position w:val="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60"/>
          <w:w w:val="74"/>
          <w:position w:val="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"/>
          <w:w w:val="7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75"/>
          <w:w w:val="73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18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1"/>
          <w:w w:val="118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35"/>
          <w:w w:val="119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1"/>
          <w:w w:val="79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919397"/>
          <w:spacing w:val="-120"/>
          <w:w w:val="115"/>
          <w:position w:val="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11"/>
          <w:w w:val="94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43"/>
          <w:w w:val="86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99"/>
          <w:w w:val="107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9"/>
          <w:w w:val="9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91"/>
          <w:w w:val="79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32"/>
          <w:w w:val="91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78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"/>
          <w:w w:val="78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78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"/>
          <w:w w:val="78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78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2"/>
          <w:w w:val="78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79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21"/>
          <w:w w:val="79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68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78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8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0"/>
          <w:position w:val="1"/>
        </w:rPr>
        <w:t>tf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"/>
          <w:w w:val="9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76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0"/>
          <w:position w:val="1"/>
        </w:rPr>
        <w:t>y_e_G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"/>
          <w:w w:val="8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0"/>
          <w:position w:val="1"/>
        </w:rPr>
        <w:t>r-u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3"/>
          <w:w w:val="8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1"/>
          <w:position w:val="1"/>
        </w:rPr>
        <w:t>bu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6"/>
          <w:w w:val="67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1"/>
          <w:position w:val="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60"/>
          <w:w w:val="81"/>
          <w:position w:val="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07"/>
          <w:w w:val="86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2"/>
          <w:position w:val="1"/>
        </w:rPr>
        <w:t>-o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"/>
          <w:w w:val="102"/>
          <w:position w:val="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66"/>
          <w:w w:val="102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2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80"/>
          <w:position w:val="1"/>
        </w:rPr>
        <w:t>--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80"/>
          <w:position w:val="1"/>
        </w:rPr>
        <w:t>,-----------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8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80"/>
          <w:position w:val="1"/>
        </w:rPr>
        <w:t>0-N_A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7"/>
          <w:w w:val="180"/>
          <w:position w:val="1"/>
        </w:rPr>
        <w:t>_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7"/>
          <w:w w:val="83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83"/>
          <w:u w:val="single" w:color="4E4E4E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83"/>
          <w:u w:val="single" w:color="4E4E4E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20"/>
          <w:w w:val="100"/>
          <w:u w:val="single" w:color="4E4E4E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20"/>
          <w:w w:val="100"/>
          <w:u w:val="single" w:color="4E4E4E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20"/>
          <w:w w:val="100"/>
          <w:u w:val="single" w:color="4E4E4E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61"/>
          <w:u w:val="single" w:color="4E4E4E"/>
          <w:position w:val="1"/>
        </w:rPr>
        <w:t>L_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61"/>
          <w:u w:val="single" w:color="4E4E4E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61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62"/>
          <w:position w:val="1"/>
        </w:rPr>
        <w:t>A_Y_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10"/>
          <w:w w:val="62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6"/>
          <w:w w:val="118"/>
          <w:position w:val="1"/>
        </w:rPr>
        <w:t>_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37"/>
          <w:w w:val="85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209"/>
          <w:position w:val="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3"/>
          <w:w w:val="209"/>
          <w:position w:val="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216"/>
          <w:position w:val="1"/>
        </w:rPr>
        <w:t>----------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40" w:right="60"/>
        </w:sectPr>
      </w:pPr>
      <w:rPr/>
    </w:p>
    <w:p>
      <w:pPr>
        <w:spacing w:before="93" w:after="0" w:line="240" w:lineRule="auto"/>
        <w:ind w:left="2346" w:right="174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6.379999pt;margin-top:14.759999pt;width:570.059986pt;height:793.439977pt;mso-position-horizontal-relative:page;mso-position-vertical-relative:page;z-index:-7550" coordorigin="328,295" coordsize="11401,15869">
            <v:group style="position:absolute;left:403;top:310;width:11318;height:2" coordorigin="403,310" coordsize="11318,2">
              <v:shape style="position:absolute;left:403;top:310;width:11318;height:2" coordorigin="403,310" coordsize="11318,0" path="m403,310l11722,310e" filled="f" stroked="t" strokeweight=".72pt" strokecolor="#484B4B">
                <v:path arrowok="t"/>
              </v:shape>
            </v:group>
            <v:group style="position:absolute;left:407;top:310;width:2;height:1145" coordorigin="407,310" coordsize="2,1145">
              <v:shape style="position:absolute;left:407;top:310;width:2;height:1145" coordorigin="407,310" coordsize="0,1145" path="m407,1454l407,310e" filled="f" stroked="t" strokeweight=".36pt" strokecolor="#A8A8A8">
                <v:path arrowok="t"/>
              </v:shape>
            </v:group>
            <v:group style="position:absolute;left:382;top:1253;width:2;height:14897" coordorigin="382,1253" coordsize="2,14897">
              <v:shape style="position:absolute;left:382;top:1253;width:2;height:14897" coordorigin="382,1253" coordsize="0,14897" path="m382,16150l382,1253e" filled="f" stroked="t" strokeweight=".72pt" strokecolor="#4B4B4B">
                <v:path arrowok="t"/>
              </v:shape>
            </v:group>
            <v:group style="position:absolute;left:2232;top:302;width:2;height:1505" coordorigin="2232,302" coordsize="2,1505">
              <v:shape style="position:absolute;left:2232;top:302;width:2;height:1505" coordorigin="2232,302" coordsize="0,1505" path="m2232,1807l2232,302e" filled="f" stroked="t" strokeweight=".72pt" strokecolor="#707070">
                <v:path arrowok="t"/>
              </v:shape>
            </v:group>
            <v:group style="position:absolute;left:9058;top:302;width:2;height:1505" coordorigin="9058,302" coordsize="2,1505">
              <v:shape style="position:absolute;left:9058;top:302;width:2;height:1505" coordorigin="9058,302" coordsize="0,1505" path="m9058,1807l9058,302e" filled="f" stroked="t" strokeweight=".72pt" strokecolor="#606060">
                <v:path arrowok="t"/>
              </v:shape>
            </v:group>
            <v:group style="position:absolute;left:11700;top:302;width:2;height:15854" coordorigin="11700,302" coordsize="2,15854">
              <v:shape style="position:absolute;left:11700;top:302;width:2;height:15854" coordorigin="11700,302" coordsize="0,15854" path="m11700,16157l11700,302e" filled="f" stroked="t" strokeweight=".72pt" strokecolor="#4B4B4B">
                <v:path arrowok="t"/>
              </v:shape>
            </v:group>
            <v:group style="position:absolute;left:396;top:2527;width:11326;height:2" coordorigin="396,2527" coordsize="11326,2">
              <v:shape style="position:absolute;left:396;top:2527;width:11326;height:2" coordorigin="396,2527" coordsize="11326,0" path="m396,2527l11722,2527e" filled="f" stroked="t" strokeweight=".72pt" strokecolor="#444444">
                <v:path arrowok="t"/>
              </v:shape>
            </v:group>
            <v:group style="position:absolute;left:396;top:2772;width:11326;height:2" coordorigin="396,2772" coordsize="11326,2">
              <v:shape style="position:absolute;left:396;top:2772;width:11326;height:2" coordorigin="396,2772" coordsize="11326,0" path="m396,2772l11722,2772e" filled="f" stroked="t" strokeweight=".72pt" strokecolor="#4B4B4B">
                <v:path arrowok="t"/>
              </v:shape>
            </v:group>
            <v:group style="position:absolute;left:396;top:3010;width:11326;height:2" coordorigin="396,3010" coordsize="11326,2">
              <v:shape style="position:absolute;left:396;top:3010;width:11326;height:2" coordorigin="396,3010" coordsize="11326,0" path="m396,3010l11722,3010e" filled="f" stroked="t" strokeweight=".72pt" strokecolor="#3B3B3B">
                <v:path arrowok="t"/>
              </v:shape>
            </v:group>
            <v:group style="position:absolute;left:3708;top:3002;width:2;height:778" coordorigin="3708,3002" coordsize="2,778">
              <v:shape style="position:absolute;left:3708;top:3002;width:2;height:778" coordorigin="3708,3002" coordsize="0,778" path="m3708,3780l3708,3002e" filled="f" stroked="t" strokeweight=".72pt" strokecolor="#3B3B3B">
                <v:path arrowok="t"/>
              </v:shape>
            </v:group>
            <v:group style="position:absolute;left:6840;top:3010;width:2;height:770" coordorigin="6840,3010" coordsize="2,770">
              <v:shape style="position:absolute;left:6840;top:3010;width:2;height:770" coordorigin="6840,3010" coordsize="0,770" path="m6840,3780l6840,3010e" filled="f" stroked="t" strokeweight=".72pt" strokecolor="#484848">
                <v:path arrowok="t"/>
              </v:shape>
            </v:group>
            <v:group style="position:absolute;left:6833;top:3463;width:4889;height:2" coordorigin="6833,3463" coordsize="4889,2">
              <v:shape style="position:absolute;left:6833;top:3463;width:4889;height:2" coordorigin="6833,3463" coordsize="4889,0" path="m6833,3463l11722,3463e" filled="f" stroked="t" strokeweight=".72pt" strokecolor="#3B3B3B">
                <v:path arrowok="t"/>
              </v:shape>
            </v:group>
            <v:group style="position:absolute;left:2189;top:3758;width:2;height:12384" coordorigin="2189,3758" coordsize="2,12384">
              <v:shape style="position:absolute;left:2189;top:3758;width:2;height:12384" coordorigin="2189,3758" coordsize="0,12384" path="m2189,16142l2189,3758e" filled="f" stroked="t" strokeweight=".72pt" strokecolor="#444444">
                <v:path arrowok="t"/>
              </v:shape>
            </v:group>
            <v:group style="position:absolute;left:389;top:3773;width:11333;height:2" coordorigin="389,3773" coordsize="11333,2">
              <v:shape style="position:absolute;left:389;top:3773;width:11333;height:2" coordorigin="389,3773" coordsize="11333,0" path="m389,3773l11722,3773e" filled="f" stroked="t" strokeweight=".72pt" strokecolor="#3F4444">
                <v:path arrowok="t"/>
              </v:shape>
            </v:group>
            <v:group style="position:absolute;left:389;top:4054;width:11326;height:2" coordorigin="389,4054" coordsize="11326,2">
              <v:shape style="position:absolute;left:389;top:4054;width:11326;height:2" coordorigin="389,4054" coordsize="11326,0" path="m389,4054l11714,4054e" filled="f" stroked="t" strokeweight=".36pt" strokecolor="#3B3F3B">
                <v:path arrowok="t"/>
              </v:shape>
            </v:group>
            <v:group style="position:absolute;left:2210;top:4291;width:9504;height:2" coordorigin="2210,4291" coordsize="9504,2">
              <v:shape style="position:absolute;left:2210;top:4291;width:9504;height:2" coordorigin="2210,4291" coordsize="9504,0" path="m2210,4291l11714,4291e" filled="f" stroked="t" strokeweight=".72pt" strokecolor="#484848">
                <v:path arrowok="t"/>
              </v:shape>
            </v:group>
            <v:group style="position:absolute;left:4774;top:4284;width:2;height:2210" coordorigin="4774,4284" coordsize="2,2210">
              <v:shape style="position:absolute;left:4774;top:4284;width:2;height:2210" coordorigin="4774,4284" coordsize="0,2210" path="m4774,6494l4774,4284e" filled="f" stroked="t" strokeweight=".72pt" strokecolor="#3F3F3F">
                <v:path arrowok="t"/>
              </v:shape>
            </v:group>
            <v:group style="position:absolute;left:4774;top:4774;width:6941;height:2" coordorigin="4774,4774" coordsize="6941,2">
              <v:shape style="position:absolute;left:4774;top:4774;width:6941;height:2" coordorigin="4774,4774" coordsize="6941,0" path="m4774,4774l11714,4774e" filled="f" stroked="t" strokeweight=".36pt" strokecolor="#545454">
                <v:path arrowok="t"/>
              </v:shape>
            </v:group>
            <v:group style="position:absolute;left:4774;top:5040;width:6941;height:2" coordorigin="4774,5040" coordsize="6941,2">
              <v:shape style="position:absolute;left:4774;top:5040;width:6941;height:2" coordorigin="4774,5040" coordsize="6941,0" path="m4774,5040l11714,5040e" filled="f" stroked="t" strokeweight=".36pt" strokecolor="#383B38">
                <v:path arrowok="t"/>
              </v:shape>
            </v:group>
            <v:group style="position:absolute;left:4766;top:5285;width:6948;height:2" coordorigin="4766,5285" coordsize="6948,2">
              <v:shape style="position:absolute;left:4766;top:5285;width:6948;height:2" coordorigin="4766,5285" coordsize="6948,0" path="m4766,5285l11714,5285e" filled="f" stroked="t" strokeweight=".72pt" strokecolor="#3F443F">
                <v:path arrowok="t"/>
              </v:shape>
            </v:group>
            <v:group style="position:absolute;left:2203;top:5530;width:9511;height:2" coordorigin="2203,5530" coordsize="9511,2">
              <v:shape style="position:absolute;left:2203;top:5530;width:9511;height:2" coordorigin="2203,5530" coordsize="9511,0" path="m2203,5530l11714,5530e" filled="f" stroked="t" strokeweight=".36pt" strokecolor="#3F3F3F">
                <v:path arrowok="t"/>
              </v:shape>
            </v:group>
            <v:group style="position:absolute;left:382;top:5767;width:11333;height:2" coordorigin="382,5767" coordsize="11333,2">
              <v:shape style="position:absolute;left:382;top:5767;width:11333;height:2" coordorigin="382,5767" coordsize="11333,0" path="m382,5767l11714,5767e" filled="f" stroked="t" strokeweight=".72pt" strokecolor="#4B4B4B">
                <v:path arrowok="t"/>
              </v:shape>
            </v:group>
            <v:group style="position:absolute;left:7690;top:5760;width:2;height:734" coordorigin="7690,5760" coordsize="2,734">
              <v:shape style="position:absolute;left:7690;top:5760;width:2;height:734" coordorigin="7690,5760" coordsize="0,734" path="m7690,6494l7690,5760e" filled="f" stroked="t" strokeweight=".72pt" strokecolor="#444444">
                <v:path arrowok="t"/>
              </v:shape>
            </v:group>
            <v:group style="position:absolute;left:2196;top:6242;width:9518;height:2" coordorigin="2196,6242" coordsize="9518,2">
              <v:shape style="position:absolute;left:2196;top:6242;width:9518;height:2" coordorigin="2196,6242" coordsize="9518,0" path="m2196,6242l11714,6242e" filled="f" stroked="t" strokeweight=".72pt" strokecolor="#484B48">
                <v:path arrowok="t"/>
              </v:shape>
            </v:group>
            <v:group style="position:absolute;left:2196;top:6487;width:9518;height:2" coordorigin="2196,6487" coordsize="9518,2">
              <v:shape style="position:absolute;left:2196;top:6487;width:9518;height:2" coordorigin="2196,6487" coordsize="9518,0" path="m2196,6487l11714,6487e" filled="f" stroked="t" strokeweight=".36pt" strokecolor="#444848">
                <v:path arrowok="t"/>
              </v:shape>
            </v:group>
            <v:group style="position:absolute;left:374;top:6725;width:11340;height:2" coordorigin="374,6725" coordsize="11340,2">
              <v:shape style="position:absolute;left:374;top:6725;width:11340;height:2" coordorigin="374,6725" coordsize="11340,0" path="m374,6725l11714,6725e" filled="f" stroked="t" strokeweight=".72pt" strokecolor="#545454">
                <v:path arrowok="t"/>
              </v:shape>
            </v:group>
            <v:group style="position:absolute;left:374;top:7200;width:11333;height:2" coordorigin="374,7200" coordsize="11333,2">
              <v:shape style="position:absolute;left:374;top:7200;width:11333;height:2" coordorigin="374,7200" coordsize="11333,0" path="m374,7200l11707,7200e" filled="f" stroked="t" strokeweight=".72pt" strokecolor="#545757">
                <v:path arrowok="t"/>
              </v:shape>
            </v:group>
            <v:group style="position:absolute;left:4766;top:7193;width:2;height:734" coordorigin="4766,7193" coordsize="2,734">
              <v:shape style="position:absolute;left:4766;top:7193;width:2;height:734" coordorigin="4766,7193" coordsize="0,734" path="m4766,7927l4766,7193e" filled="f" stroked="t" strokeweight=".72pt" strokecolor="#484848">
                <v:path arrowok="t"/>
              </v:shape>
            </v:group>
            <v:group style="position:absolute;left:4759;top:7445;width:6948;height:2" coordorigin="4759,7445" coordsize="6948,2">
              <v:shape style="position:absolute;left:4759;top:7445;width:6948;height:2" coordorigin="4759,7445" coordsize="6948,0" path="m4759,7445l11707,7445e" filled="f" stroked="t" strokeweight=".72pt" strokecolor="#575B5B">
                <v:path arrowok="t"/>
              </v:shape>
            </v:group>
            <v:group style="position:absolute;left:367;top:7920;width:11340;height:2" coordorigin="367,7920" coordsize="11340,2">
              <v:shape style="position:absolute;left:367;top:7920;width:11340;height:2" coordorigin="367,7920" coordsize="11340,0" path="m367,7920l11707,7920e" filled="f" stroked="t" strokeweight=".72pt" strokecolor="#484B48">
                <v:path arrowok="t"/>
              </v:shape>
            </v:group>
            <v:group style="position:absolute;left:367;top:8784;width:11340;height:2" coordorigin="367,8784" coordsize="11340,2">
              <v:shape style="position:absolute;left:367;top:8784;width:11340;height:2" coordorigin="367,8784" coordsize="11340,0" path="m367,8784l11707,8784e" filled="f" stroked="t" strokeweight=".72pt" strokecolor="#4F4F4F">
                <v:path arrowok="t"/>
              </v:shape>
            </v:group>
            <v:group style="position:absolute;left:360;top:9626;width:11347;height:2" coordorigin="360,9626" coordsize="11347,2">
              <v:shape style="position:absolute;left:360;top:9626;width:11347;height:2" coordorigin="360,9626" coordsize="11347,0" path="m360,9626l11707,9626e" filled="f" stroked="t" strokeweight=".72pt" strokecolor="#3F3F3F">
                <v:path arrowok="t"/>
              </v:shape>
            </v:group>
            <v:group style="position:absolute;left:360;top:9871;width:11347;height:2" coordorigin="360,9871" coordsize="11347,2">
              <v:shape style="position:absolute;left:360;top:9871;width:11347;height:2" coordorigin="360,9871" coordsize="11347,0" path="m360,9871l11707,9871e" filled="f" stroked="t" strokeweight=".72pt" strokecolor="#444444">
                <v:path arrowok="t"/>
              </v:shape>
            </v:group>
            <v:group style="position:absolute;left:360;top:10116;width:11340;height:2" coordorigin="360,10116" coordsize="11340,2">
              <v:shape style="position:absolute;left:360;top:10116;width:11340;height:2" coordorigin="360,10116" coordsize="11340,0" path="m360,10116l11700,10116e" filled="f" stroked="t" strokeweight=".72pt" strokecolor="#3F3F3F">
                <v:path arrowok="t"/>
              </v:shape>
            </v:group>
            <v:group style="position:absolute;left:360;top:10584;width:11340;height:2" coordorigin="360,10584" coordsize="11340,2">
              <v:shape style="position:absolute;left:360;top:10584;width:11340;height:2" coordorigin="360,10584" coordsize="11340,0" path="m360,10584l11700,10584e" filled="f" stroked="t" strokeweight=".36pt" strokecolor="#3F443F">
                <v:path arrowok="t"/>
              </v:shape>
            </v:group>
            <v:group style="position:absolute;left:889;top:11210;width:2;height:4932" coordorigin="889,11210" coordsize="2,4932">
              <v:shape style="position:absolute;left:889;top:11210;width:2;height:4932" coordorigin="889,11210" coordsize="0,4932" path="m889,16142l889,11210e" filled="f" stroked="t" strokeweight=".72pt" strokecolor="#484848">
                <v:path arrowok="t"/>
              </v:shape>
            </v:group>
            <v:group style="position:absolute;left:1480;top:11016;width:2;height:5126" coordorigin="1480,11016" coordsize="2,5126">
              <v:shape style="position:absolute;left:1480;top:11016;width:2;height:5126" coordorigin="1480,11016" coordsize="0,5126" path="m1480,16142l1480,11016e" filled="f" stroked="t" strokeweight=".72pt" strokecolor="#444444">
                <v:path arrowok="t"/>
              </v:shape>
            </v:group>
            <v:group style="position:absolute;left:353;top:11218;width:11347;height:2" coordorigin="353,11218" coordsize="11347,2">
              <v:shape style="position:absolute;left:353;top:11218;width:11347;height:2" coordorigin="353,11218" coordsize="11347,0" path="m353,11218l11700,11218e" filled="f" stroked="t" strokeweight=".72pt" strokecolor="#3B3F3B">
                <v:path arrowok="t"/>
              </v:shape>
            </v:group>
            <v:group style="position:absolute;left:346;top:13295;width:1822;height:2" coordorigin="346,13295" coordsize="1822,2">
              <v:shape style="position:absolute;left:346;top:13295;width:1822;height:2" coordorigin="346,13295" coordsize="1822,0" path="m346,13295l2167,13295e" filled="f" stroked="t" strokeweight=".36pt" strokecolor="#383838">
                <v:path arrowok="t"/>
              </v:shape>
            </v:group>
            <v:group style="position:absolute;left:331;top:16146;width:11167;height:2" coordorigin="331,16146" coordsize="11167,2">
              <v:shape style="position:absolute;left:331;top:16146;width:11167;height:2" coordorigin="331,16146" coordsize="11167,0" path="m331,16146l11498,16146e" filled="f" stroked="t" strokeweight=".36pt" strokecolor="#545454">
                <v:path arrowok="t"/>
              </v:shape>
            </v:group>
            <v:group style="position:absolute;left:7211;top:11009;width:2;height:5148" coordorigin="7211,11009" coordsize="2,5148">
              <v:shape style="position:absolute;left:7211;top:11009;width:2;height:5148" coordorigin="7211,11009" coordsize="0,5148" path="m7211,16157l7211,11009e" filled="f" stroked="t" strokeweight=".36pt" strokecolor="#3F3F3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Gitmişse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Üs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8"/>
        </w:rPr>
        <w:t>Amiri: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5" w:lineRule="exact"/>
        <w:ind w:left="2097" w:right="1606"/>
        <w:jc w:val="center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color w:val="4F4F4F"/>
          <w:spacing w:val="0"/>
          <w:w w:val="90"/>
          <w:position w:val="-1"/>
        </w:rPr>
        <w:t>LAR</w:t>
      </w:r>
      <w:r>
        <w:rPr>
          <w:rFonts w:ascii="Arial" w:hAnsi="Arial" w:cs="Arial" w:eastAsia="Arial"/>
          <w:sz w:val="25"/>
          <w:szCs w:val="25"/>
          <w:color w:val="000000"/>
          <w:spacing w:val="0"/>
          <w:w w:val="100"/>
          <w:position w:val="0"/>
        </w:rPr>
      </w:r>
    </w:p>
    <w:p>
      <w:pPr>
        <w:spacing w:before="0" w:after="0" w:line="273" w:lineRule="exact"/>
        <w:ind w:left="1966" w:right="-23"/>
        <w:jc w:val="center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color w:val="4F4F4F"/>
          <w:w w:val="80"/>
          <w:b/>
          <w:bCs/>
        </w:rPr>
        <w:t>Güne</w:t>
      </w:r>
      <w:r>
        <w:rPr>
          <w:rFonts w:ascii="Arial" w:hAnsi="Arial" w:cs="Arial" w:eastAsia="Arial"/>
          <w:sz w:val="27"/>
          <w:szCs w:val="27"/>
          <w:color w:val="4F4F4F"/>
          <w:w w:val="81"/>
          <w:b/>
          <w:bCs/>
        </w:rPr>
        <w:t>y</w:t>
      </w:r>
      <w:r>
        <w:rPr>
          <w:rFonts w:ascii="Arial" w:hAnsi="Arial" w:cs="Arial" w:eastAsia="Arial"/>
          <w:sz w:val="27"/>
          <w:szCs w:val="27"/>
          <w:color w:val="4F4F4F"/>
          <w:spacing w:val="-33"/>
          <w:w w:val="100"/>
          <w:b/>
          <w:bCs/>
        </w:rPr>
        <w:t> </w:t>
      </w:r>
      <w:r>
        <w:rPr>
          <w:rFonts w:ascii="Arial" w:hAnsi="Arial" w:cs="Arial" w:eastAsia="Arial"/>
          <w:sz w:val="27"/>
          <w:szCs w:val="27"/>
          <w:color w:val="4F4F4F"/>
          <w:spacing w:val="0"/>
          <w:w w:val="79"/>
          <w:b/>
          <w:bCs/>
        </w:rPr>
        <w:t>Bölg</w:t>
      </w:r>
      <w:r>
        <w:rPr>
          <w:rFonts w:ascii="Arial" w:hAnsi="Arial" w:cs="Arial" w:eastAsia="Arial"/>
          <w:sz w:val="27"/>
          <w:szCs w:val="27"/>
          <w:color w:val="4F4F4F"/>
          <w:spacing w:val="0"/>
          <w:w w:val="79"/>
          <w:b/>
          <w:bCs/>
        </w:rPr>
        <w:t>e</w:t>
      </w:r>
      <w:r>
        <w:rPr>
          <w:rFonts w:ascii="Arial" w:hAnsi="Arial" w:cs="Arial" w:eastAsia="Arial"/>
          <w:sz w:val="27"/>
          <w:szCs w:val="27"/>
          <w:color w:val="4F4F4F"/>
          <w:spacing w:val="-6"/>
          <w:w w:val="79"/>
          <w:b/>
          <w:bCs/>
        </w:rPr>
        <w:t> </w:t>
      </w:r>
      <w:r>
        <w:rPr>
          <w:rFonts w:ascii="Arial" w:hAnsi="Arial" w:cs="Arial" w:eastAsia="Arial"/>
          <w:sz w:val="27"/>
          <w:szCs w:val="27"/>
          <w:color w:val="808385"/>
          <w:spacing w:val="-7"/>
          <w:w w:val="83"/>
          <w:b/>
          <w:bCs/>
        </w:rPr>
        <w:t>2</w:t>
      </w:r>
      <w:r>
        <w:rPr>
          <w:rFonts w:ascii="Arial" w:hAnsi="Arial" w:cs="Arial" w:eastAsia="Arial"/>
          <w:sz w:val="27"/>
          <w:szCs w:val="27"/>
          <w:color w:val="4F4F4F"/>
          <w:spacing w:val="0"/>
          <w:w w:val="96"/>
          <w:b/>
          <w:bCs/>
        </w:rPr>
        <w:t>.</w:t>
      </w:r>
      <w:r>
        <w:rPr>
          <w:rFonts w:ascii="Arial" w:hAnsi="Arial" w:cs="Arial" w:eastAsia="Arial"/>
          <w:sz w:val="27"/>
          <w:szCs w:val="27"/>
          <w:color w:val="4F4F4F"/>
          <w:spacing w:val="-33"/>
          <w:w w:val="100"/>
          <w:b/>
          <w:bCs/>
        </w:rPr>
        <w:t> </w:t>
      </w:r>
      <w:r>
        <w:rPr>
          <w:rFonts w:ascii="Arial" w:hAnsi="Arial" w:cs="Arial" w:eastAsia="Arial"/>
          <w:sz w:val="27"/>
          <w:szCs w:val="27"/>
          <w:color w:val="626262"/>
          <w:spacing w:val="0"/>
          <w:w w:val="80"/>
          <w:b/>
          <w:bCs/>
        </w:rPr>
        <w:t>Posta</w:t>
      </w:r>
      <w:r>
        <w:rPr>
          <w:rFonts w:ascii="Arial" w:hAnsi="Arial" w:cs="Arial" w:eastAsia="Arial"/>
          <w:sz w:val="27"/>
          <w:szCs w:val="27"/>
          <w:color w:val="000000"/>
          <w:spacing w:val="0"/>
          <w:w w:val="100"/>
        </w:rPr>
      </w:r>
    </w:p>
    <w:p>
      <w:pPr>
        <w:spacing w:before="0" w:after="0" w:line="284" w:lineRule="exact"/>
        <w:ind w:left="2385" w:right="391"/>
        <w:jc w:val="center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color w:val="4F4F4F"/>
          <w:spacing w:val="0"/>
          <w:w w:val="84"/>
          <w:b/>
          <w:bCs/>
        </w:rPr>
        <w:t>Grupla</w:t>
      </w:r>
      <w:r>
        <w:rPr>
          <w:rFonts w:ascii="Arial" w:hAnsi="Arial" w:cs="Arial" w:eastAsia="Arial"/>
          <w:sz w:val="25"/>
          <w:szCs w:val="25"/>
          <w:color w:val="4F4F4F"/>
          <w:spacing w:val="0"/>
          <w:w w:val="84"/>
          <w:b/>
          <w:bCs/>
        </w:rPr>
        <w:t>r</w:t>
      </w:r>
      <w:r>
        <w:rPr>
          <w:rFonts w:ascii="Arial" w:hAnsi="Arial" w:cs="Arial" w:eastAsia="Arial"/>
          <w:sz w:val="25"/>
          <w:szCs w:val="25"/>
          <w:color w:val="4F4F4F"/>
          <w:spacing w:val="-10"/>
          <w:w w:val="84"/>
          <w:b/>
          <w:bCs/>
        </w:rPr>
        <w:t> </w:t>
      </w:r>
      <w:r>
        <w:rPr>
          <w:rFonts w:ascii="Arial" w:hAnsi="Arial" w:cs="Arial" w:eastAsia="Arial"/>
          <w:sz w:val="25"/>
          <w:szCs w:val="25"/>
          <w:color w:val="626262"/>
          <w:spacing w:val="0"/>
          <w:w w:val="86"/>
          <w:b/>
          <w:bCs/>
        </w:rPr>
        <w:t>Amiri</w:t>
      </w:r>
      <w:r>
        <w:rPr>
          <w:rFonts w:ascii="Arial" w:hAnsi="Arial" w:cs="Arial" w:eastAsia="Arial"/>
          <w:sz w:val="25"/>
          <w:szCs w:val="25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442" w:right="94"/>
        <w:jc w:val="center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color w:val="919397"/>
          <w:spacing w:val="0"/>
          <w:w w:val="118"/>
          <w:b/>
          <w:bCs/>
        </w:rPr>
        <w:t>rgünKAYA</w:t>
      </w:r>
      <w:r>
        <w:rPr>
          <w:rFonts w:ascii="Times New Roman" w:hAnsi="Times New Roman" w:cs="Times New Roman" w:eastAsia="Times New Roman"/>
          <w:sz w:val="27"/>
          <w:szCs w:val="27"/>
          <w:color w:val="000000"/>
          <w:spacing w:val="0"/>
          <w:w w:val="100"/>
        </w:rPr>
      </w:r>
    </w:p>
    <w:p>
      <w:pPr>
        <w:spacing w:before="0" w:after="0" w:line="259" w:lineRule="exact"/>
        <w:ind w:left="2141" w:right="-58"/>
        <w:jc w:val="center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4"/>
          <w:szCs w:val="24"/>
          <w:color w:val="919397"/>
          <w:spacing w:val="-13"/>
          <w:w w:val="135"/>
        </w:rPr>
        <w:t>ı</w:t>
      </w:r>
      <w:r>
        <w:rPr>
          <w:rFonts w:ascii="Arial" w:hAnsi="Arial" w:cs="Arial" w:eastAsia="Arial"/>
          <w:sz w:val="23"/>
          <w:szCs w:val="23"/>
          <w:color w:val="808385"/>
          <w:spacing w:val="0"/>
          <w:w w:val="79"/>
        </w:rPr>
        <w:t>tf</w:t>
      </w:r>
      <w:r>
        <w:rPr>
          <w:rFonts w:ascii="Arial" w:hAnsi="Arial" w:cs="Arial" w:eastAsia="Arial"/>
          <w:sz w:val="23"/>
          <w:szCs w:val="23"/>
          <w:color w:val="808385"/>
          <w:spacing w:val="0"/>
          <w:w w:val="80"/>
        </w:rPr>
        <w:t>a</w:t>
      </w:r>
      <w:r>
        <w:rPr>
          <w:rFonts w:ascii="Arial" w:hAnsi="Arial" w:cs="Arial" w:eastAsia="Arial"/>
          <w:sz w:val="23"/>
          <w:szCs w:val="23"/>
          <w:color w:val="626262"/>
          <w:spacing w:val="0"/>
          <w:w w:val="77"/>
        </w:rPr>
        <w:t>i</w:t>
      </w:r>
      <w:r>
        <w:rPr>
          <w:rFonts w:ascii="Arial" w:hAnsi="Arial" w:cs="Arial" w:eastAsia="Arial"/>
          <w:sz w:val="23"/>
          <w:szCs w:val="23"/>
          <w:color w:val="626262"/>
          <w:spacing w:val="6"/>
          <w:w w:val="77"/>
        </w:rPr>
        <w:t>y</w:t>
      </w:r>
      <w:r>
        <w:rPr>
          <w:rFonts w:ascii="Arial" w:hAnsi="Arial" w:cs="Arial" w:eastAsia="Arial"/>
          <w:sz w:val="23"/>
          <w:szCs w:val="23"/>
          <w:color w:val="808385"/>
          <w:spacing w:val="0"/>
          <w:w w:val="85"/>
        </w:rPr>
        <w:t>e</w:t>
      </w:r>
      <w:r>
        <w:rPr>
          <w:rFonts w:ascii="Arial" w:hAnsi="Arial" w:cs="Arial" w:eastAsia="Arial"/>
          <w:sz w:val="23"/>
          <w:szCs w:val="23"/>
          <w:color w:val="808385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727475"/>
          <w:spacing w:val="0"/>
          <w:w w:val="76"/>
        </w:rPr>
        <w:t>Güne</w:t>
      </w:r>
      <w:r>
        <w:rPr>
          <w:rFonts w:ascii="Arial" w:hAnsi="Arial" w:cs="Arial" w:eastAsia="Arial"/>
          <w:sz w:val="23"/>
          <w:szCs w:val="23"/>
          <w:color w:val="727475"/>
          <w:spacing w:val="0"/>
          <w:w w:val="76"/>
        </w:rPr>
        <w:t>y</w:t>
      </w:r>
      <w:r>
        <w:rPr>
          <w:rFonts w:ascii="Arial" w:hAnsi="Arial" w:cs="Arial" w:eastAsia="Arial"/>
          <w:sz w:val="23"/>
          <w:szCs w:val="23"/>
          <w:color w:val="727475"/>
          <w:spacing w:val="0"/>
          <w:w w:val="76"/>
        </w:rPr>
        <w:t> </w:t>
      </w:r>
      <w:r>
        <w:rPr>
          <w:rFonts w:ascii="Arial" w:hAnsi="Arial" w:cs="Arial" w:eastAsia="Arial"/>
          <w:sz w:val="23"/>
          <w:szCs w:val="23"/>
          <w:color w:val="727475"/>
          <w:spacing w:val="0"/>
          <w:w w:val="81"/>
        </w:rPr>
        <w:t>Bölg</w:t>
      </w:r>
      <w:r>
        <w:rPr>
          <w:rFonts w:ascii="Arial" w:hAnsi="Arial" w:cs="Arial" w:eastAsia="Arial"/>
          <w:sz w:val="23"/>
          <w:szCs w:val="23"/>
          <w:color w:val="727475"/>
          <w:spacing w:val="0"/>
          <w:w w:val="82"/>
        </w:rPr>
        <w:t>e</w:t>
      </w:r>
      <w:r>
        <w:rPr>
          <w:rFonts w:ascii="Arial" w:hAnsi="Arial" w:cs="Arial" w:eastAsia="Arial"/>
          <w:sz w:val="23"/>
          <w:szCs w:val="23"/>
          <w:color w:val="727475"/>
          <w:spacing w:val="-4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727475"/>
          <w:spacing w:val="0"/>
          <w:w w:val="83"/>
        </w:rPr>
        <w:t>A</w:t>
      </w:r>
      <w:r>
        <w:rPr>
          <w:rFonts w:ascii="Arial" w:hAnsi="Arial" w:cs="Arial" w:eastAsia="Arial"/>
          <w:sz w:val="23"/>
          <w:szCs w:val="23"/>
          <w:color w:val="4F4F4F"/>
          <w:spacing w:val="0"/>
          <w:w w:val="85"/>
        </w:rPr>
        <w:t>m</w:t>
      </w:r>
      <w:r>
        <w:rPr>
          <w:rFonts w:ascii="Arial" w:hAnsi="Arial" w:cs="Arial" w:eastAsia="Arial"/>
          <w:sz w:val="23"/>
          <w:szCs w:val="23"/>
          <w:color w:val="4F4F4F"/>
          <w:spacing w:val="-11"/>
          <w:w w:val="85"/>
        </w:rPr>
        <w:t>i</w:t>
      </w:r>
      <w:r>
        <w:rPr>
          <w:rFonts w:ascii="Arial" w:hAnsi="Arial" w:cs="Arial" w:eastAsia="Arial"/>
          <w:sz w:val="23"/>
          <w:szCs w:val="23"/>
          <w:color w:val="727475"/>
          <w:spacing w:val="0"/>
          <w:w w:val="89"/>
        </w:rPr>
        <w:t>ri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31" w:after="0" w:line="276" w:lineRule="exact"/>
        <w:ind w:right="728"/>
        <w:jc w:val="righ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9"/>
          <w:szCs w:val="29"/>
          <w:color w:val="5054B5"/>
          <w:spacing w:val="0"/>
          <w:w w:val="204"/>
          <w:position w:val="-5"/>
        </w:rPr>
        <w:t>oj</w:t>
      </w:r>
      <w:r>
        <w:rPr>
          <w:rFonts w:ascii="Times New Roman" w:hAnsi="Times New Roman" w:cs="Times New Roman" w:eastAsia="Times New Roman"/>
          <w:sz w:val="29"/>
          <w:szCs w:val="29"/>
          <w:color w:val="000000"/>
          <w:spacing w:val="0"/>
          <w:w w:val="100"/>
          <w:position w:val="0"/>
        </w:rPr>
      </w:r>
    </w:p>
    <w:p>
      <w:pPr>
        <w:spacing w:before="0" w:after="0" w:line="320" w:lineRule="exact"/>
        <w:ind w:right="846"/>
        <w:jc w:val="right"/>
        <w:rPr>
          <w:rFonts w:ascii="Times New Roman" w:hAnsi="Times New Roman" w:cs="Times New Roman" w:eastAsia="Times New Roman"/>
          <w:sz w:val="37"/>
          <w:szCs w:val="37"/>
        </w:rPr>
      </w:pPr>
      <w:rPr/>
      <w:r>
        <w:rPr>
          <w:rFonts w:ascii="Times New Roman" w:hAnsi="Times New Roman" w:cs="Times New Roman" w:eastAsia="Times New Roman"/>
          <w:sz w:val="37"/>
          <w:szCs w:val="37"/>
          <w:color w:val="5054B5"/>
          <w:spacing w:val="0"/>
          <w:w w:val="92"/>
          <w:i/>
          <w:position w:val="2"/>
        </w:rPr>
        <w:t>/Jo</w:t>
      </w:r>
      <w:r>
        <w:rPr>
          <w:rFonts w:ascii="Times New Roman" w:hAnsi="Times New Roman" w:cs="Times New Roman" w:eastAsia="Times New Roman"/>
          <w:sz w:val="37"/>
          <w:szCs w:val="37"/>
          <w:color w:val="000000"/>
          <w:spacing w:val="0"/>
          <w:w w:val="100"/>
          <w:position w:val="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left="-37" w:right="-5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2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6"/>
          <w:w w:val="8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7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8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4"/>
          <w:w w:val="6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9"/>
          <w:w w:val="8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</w:rPr>
        <w:t>oyan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3" w:lineRule="exact"/>
        <w:ind w:left="231" w:right="204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5"/>
        </w:rPr>
        <w:t>mi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9"/>
          <w:w w:val="9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</w:rPr>
        <w:t>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0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0.039999pt;height:46.08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8" w:after="0" w:line="240" w:lineRule="auto"/>
        <w:ind w:left="35" w:right="24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11"/>
          <w:w w:val="9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8"/>
          <w:w w:val="9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2"/>
        </w:rPr>
        <w:t>za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30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7"/>
        </w:rPr>
        <w:t>DOGAN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296" w:right="29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itfai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9"/>
          <w:w w:val="9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2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color w:val="4F4F4F"/>
          <w:spacing w:val="0"/>
          <w:w w:val="117"/>
        </w:rPr>
        <w:t>u</w:t>
      </w:r>
      <w:r>
        <w:rPr>
          <w:rFonts w:ascii="Arial" w:hAnsi="Arial" w:cs="Arial" w:eastAsia="Arial"/>
          <w:sz w:val="25"/>
          <w:szCs w:val="25"/>
          <w:color w:val="000000"/>
          <w:spacing w:val="0"/>
          <w:w w:val="100"/>
        </w:rPr>
      </w:r>
    </w:p>
    <w:p>
      <w:pPr>
        <w:spacing w:before="0" w:after="0" w:line="221" w:lineRule="exact"/>
        <w:ind w:left="289" w:right="29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9"/>
          <w:w w:val="9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3"/>
        </w:rPr>
        <w:t>tf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8"/>
          <w:w w:val="9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0"/>
          <w:w w:val="9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9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2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2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4" w:after="0" w:line="240" w:lineRule="auto"/>
        <w:ind w:left="619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br w:type="column"/>
      </w:r>
      <w:r>
        <w:rPr>
          <w:rFonts w:ascii="Arial" w:hAnsi="Arial" w:cs="Arial" w:eastAsia="Arial"/>
          <w:sz w:val="28"/>
          <w:szCs w:val="28"/>
          <w:color w:val="4F4F4F"/>
          <w:spacing w:val="0"/>
          <w:w w:val="49"/>
        </w:rPr>
        <w:t>Z</w:t>
      </w:r>
      <w:r>
        <w:rPr>
          <w:rFonts w:ascii="Arial" w:hAnsi="Arial" w:cs="Arial" w:eastAsia="Arial"/>
          <w:sz w:val="28"/>
          <w:szCs w:val="28"/>
          <w:color w:val="4F4F4F"/>
          <w:spacing w:val="27"/>
          <w:w w:val="49"/>
        </w:rPr>
        <w:t> </w:t>
      </w:r>
      <w:r>
        <w:rPr>
          <w:rFonts w:ascii="Arial" w:hAnsi="Arial" w:cs="Arial" w:eastAsia="Arial"/>
          <w:sz w:val="28"/>
          <w:szCs w:val="28"/>
          <w:color w:val="626262"/>
          <w:spacing w:val="0"/>
          <w:w w:val="49"/>
        </w:rPr>
        <w:t>O</w:t>
      </w:r>
      <w:r>
        <w:rPr>
          <w:rFonts w:ascii="Arial" w:hAnsi="Arial" w:cs="Arial" w:eastAsia="Arial"/>
          <w:sz w:val="28"/>
          <w:szCs w:val="28"/>
          <w:color w:val="626262"/>
          <w:spacing w:val="0"/>
          <w:w w:val="49"/>
        </w:rPr>
        <w:t> </w:t>
      </w:r>
      <w:r>
        <w:rPr>
          <w:rFonts w:ascii="Arial" w:hAnsi="Arial" w:cs="Arial" w:eastAsia="Arial"/>
          <w:sz w:val="28"/>
          <w:szCs w:val="28"/>
          <w:color w:val="626262"/>
          <w:spacing w:val="1"/>
          <w:w w:val="49"/>
        </w:rPr>
        <w:t> </w:t>
      </w:r>
      <w:r>
        <w:rPr>
          <w:rFonts w:ascii="Arial" w:hAnsi="Arial" w:cs="Arial" w:eastAsia="Arial"/>
          <w:sz w:val="28"/>
          <w:szCs w:val="28"/>
          <w:color w:val="808385"/>
          <w:spacing w:val="0"/>
          <w:w w:val="57"/>
        </w:rPr>
        <w:t>E«i</w:t>
      </w:r>
      <w:r>
        <w:rPr>
          <w:rFonts w:ascii="Arial" w:hAnsi="Arial" w:cs="Arial" w:eastAsia="Arial"/>
          <w:sz w:val="28"/>
          <w:szCs w:val="28"/>
          <w:color w:val="808385"/>
          <w:spacing w:val="0"/>
          <w:w w:val="57"/>
        </w:rPr>
        <w:t>m</w:t>
      </w:r>
      <w:r>
        <w:rPr>
          <w:rFonts w:ascii="Arial" w:hAnsi="Arial" w:cs="Arial" w:eastAsia="Arial"/>
          <w:sz w:val="28"/>
          <w:szCs w:val="28"/>
          <w:color w:val="808385"/>
          <w:spacing w:val="33"/>
          <w:w w:val="57"/>
        </w:rPr>
        <w:t> </w:t>
      </w:r>
      <w:r>
        <w:rPr>
          <w:rFonts w:ascii="Arial" w:hAnsi="Arial" w:cs="Arial" w:eastAsia="Arial"/>
          <w:sz w:val="28"/>
          <w:szCs w:val="28"/>
          <w:color w:val="808385"/>
          <w:spacing w:val="0"/>
          <w:w w:val="57"/>
        </w:rPr>
        <w:t>2017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648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Arial" w:hAnsi="Arial" w:cs="Arial" w:eastAsia="Arial"/>
          <w:sz w:val="17"/>
          <w:szCs w:val="17"/>
          <w:color w:val="ACACAC"/>
          <w:spacing w:val="0"/>
          <w:w w:val="100"/>
          <w:i/>
        </w:rPr>
        <w:t>1</w:t>
      </w:r>
      <w:r>
        <w:rPr>
          <w:rFonts w:ascii="Arial" w:hAnsi="Arial" w:cs="Arial" w:eastAsia="Arial"/>
          <w:sz w:val="17"/>
          <w:szCs w:val="17"/>
          <w:color w:val="ACACAC"/>
          <w:spacing w:val="0"/>
          <w:w w:val="100"/>
          <w:i/>
        </w:rPr>
        <w:t>  </w:t>
      </w:r>
      <w:r>
        <w:rPr>
          <w:rFonts w:ascii="Arial" w:hAnsi="Arial" w:cs="Arial" w:eastAsia="Arial"/>
          <w:sz w:val="17"/>
          <w:szCs w:val="17"/>
          <w:color w:val="ACACAC"/>
          <w:spacing w:val="23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color w:val="ACACAC"/>
          <w:spacing w:val="0"/>
          <w:w w:val="100"/>
          <w:i/>
        </w:rPr>
        <w:t>1</w:t>
      </w:r>
      <w:r>
        <w:rPr>
          <w:rFonts w:ascii="Arial" w:hAnsi="Arial" w:cs="Arial" w:eastAsia="Arial"/>
          <w:sz w:val="17"/>
          <w:szCs w:val="17"/>
          <w:color w:val="ACACAC"/>
          <w:spacing w:val="-12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color w:val="626262"/>
          <w:spacing w:val="0"/>
          <w:w w:val="100"/>
          <w:i/>
        </w:rPr>
        <w:t>20</w:t>
      </w:r>
      <w:r>
        <w:rPr>
          <w:rFonts w:ascii="Arial" w:hAnsi="Arial" w:cs="Arial" w:eastAsia="Arial"/>
          <w:sz w:val="17"/>
          <w:szCs w:val="17"/>
          <w:color w:val="626262"/>
          <w:spacing w:val="-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4F4F4F"/>
          <w:spacing w:val="-11"/>
          <w:w w:val="135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82" w:right="142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position:absolute;margin-left:423.359985pt;margin-top:29.495956pt;width:136.080002pt;height:107.279999pt;mso-position-horizontal-relative:page;mso-position-vertical-relative:paragraph;z-index:-7551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2F2F2F"/>
          <w:w w:val="88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3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Birim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240" w:right="60"/>
          <w:cols w:num="3" w:equalWidth="0">
            <w:col w:w="4244" w:space="744"/>
            <w:col w:w="1474" w:space="1766"/>
            <w:col w:w="3372"/>
          </w:cols>
        </w:sectPr>
      </w:pPr>
      <w:rPr/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29" w:right="429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F1F1F"/>
          <w:w w:val="75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7"/>
        </w:rPr>
        <w:t>BÜYÜK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4"/>
          <w:w w:val="10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7"/>
          <w:w w:val="10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7"/>
        </w:rPr>
        <w:t>Hİ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-1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7"/>
        </w:rPr>
        <w:t>BELEDİYESİ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0" w:after="0" w:line="173" w:lineRule="exact"/>
        <w:ind w:left="4238" w:right="443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10"/>
          <w:position w:val="-5"/>
        </w:rPr>
        <w:t>iTFAiYE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2"/>
          <w:w w:val="11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3"/>
          <w:position w:val="-5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5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1"/>
          <w:position w:val="-5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-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0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6"/>
          <w:position w:val="-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7"/>
          <w:w w:val="106"/>
          <w:position w:val="-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6"/>
          <w:position w:val="-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3"/>
          <w:w w:val="106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6"/>
          <w:position w:val="-5"/>
        </w:rPr>
        <w:t>BAŞKANLIGI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23" w:lineRule="exact"/>
        <w:ind w:left="1353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5D5E5E"/>
          <w:spacing w:val="0"/>
          <w:w w:val="100"/>
          <w:position w:val="-2"/>
        </w:rPr>
        <w:t>IZ</w:t>
      </w:r>
      <w:r>
        <w:rPr>
          <w:rFonts w:ascii="Arial" w:hAnsi="Arial" w:cs="Arial" w:eastAsia="Arial"/>
          <w:sz w:val="14"/>
          <w:szCs w:val="14"/>
          <w:color w:val="5D5E5E"/>
          <w:spacing w:val="-3"/>
          <w:w w:val="100"/>
          <w:position w:val="-2"/>
        </w:rPr>
        <w:t> </w:t>
      </w:r>
      <w:r>
        <w:rPr>
          <w:rFonts w:ascii="Arial" w:hAnsi="Arial" w:cs="Arial" w:eastAsia="Arial"/>
          <w:sz w:val="14"/>
          <w:szCs w:val="14"/>
          <w:color w:val="494949"/>
          <w:spacing w:val="0"/>
          <w:w w:val="122"/>
          <w:position w:val="-2"/>
        </w:rPr>
        <w:t>MIR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181" w:lineRule="exact"/>
        <w:ind w:left="1083" w:right="-20"/>
        <w:jc w:val="left"/>
        <w:tabs>
          <w:tab w:pos="37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7.662308pt;margin-top:-41.760685pt;width:504.475494pt;height:84.286274pt;mso-position-horizontal-relative:page;mso-position-vertical-relative:paragraph;z-index:-7541" type="#_x0000_t202" filled="f" stroked="f">
            <v:textbox inset="0,0,0,0">
              <w:txbxContent>
                <w:p>
                  <w:pPr>
                    <w:spacing w:before="0" w:after="0" w:line="1686" w:lineRule="exact"/>
                    <w:ind w:right="-293"/>
                    <w:jc w:val="left"/>
                    <w:tabs>
                      <w:tab w:pos="8700" w:val="left"/>
                    </w:tabs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Pr/>
                  <w:r>
                    <w:rPr>
                      <w:rFonts w:ascii="Arial" w:hAnsi="Arial" w:cs="Arial" w:eastAsia="Arial"/>
                      <w:sz w:val="86"/>
                      <w:szCs w:val="86"/>
                      <w:color w:val="313331"/>
                      <w:spacing w:val="0"/>
                      <w:w w:val="176"/>
                      <w:b/>
                      <w:bCs/>
                      <w:i/>
                      <w:position w:val="65"/>
                    </w:rPr>
                    <w:t>l</w:t>
                  </w:r>
                  <w:r>
                    <w:rPr>
                      <w:rFonts w:ascii="Arial" w:hAnsi="Arial" w:cs="Arial" w:eastAsia="Arial"/>
                      <w:sz w:val="86"/>
                      <w:szCs w:val="86"/>
                      <w:color w:val="313331"/>
                      <w:spacing w:val="0"/>
                      <w:w w:val="100"/>
                      <w:b/>
                      <w:bCs/>
                      <w:i/>
                      <w:position w:val="65"/>
                    </w:rPr>
                    <w:tab/>
                  </w:r>
                  <w:r>
                    <w:rPr>
                      <w:rFonts w:ascii="Arial" w:hAnsi="Arial" w:cs="Arial" w:eastAsia="Arial"/>
                      <w:sz w:val="86"/>
                      <w:szCs w:val="86"/>
                      <w:color w:val="313331"/>
                      <w:spacing w:val="0"/>
                      <w:w w:val="100"/>
                      <w:b/>
                      <w:bCs/>
                      <w:i/>
                      <w:position w:val="65"/>
                    </w:rPr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5D5E5E"/>
                      <w:spacing w:val="0"/>
                      <w:w w:val="275"/>
                      <w:position w:val="-6"/>
                    </w:rPr>
                    <w:t>•</w:t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1F1F1F"/>
          <w:spacing w:val="0"/>
          <w:w w:val="100"/>
          <w:b/>
          <w:bCs/>
        </w:rPr>
        <w:t>BÜYÜKŞEHIR</w:t>
      </w:r>
      <w:r>
        <w:rPr>
          <w:rFonts w:ascii="Arial" w:hAnsi="Arial" w:cs="Arial" w:eastAsia="Arial"/>
          <w:sz w:val="15"/>
          <w:szCs w:val="15"/>
          <w:color w:val="1F1F1F"/>
          <w:spacing w:val="-22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1F1F1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5"/>
          <w:szCs w:val="15"/>
          <w:color w:val="1F1F1F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itfa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9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Acil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Müdahale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Şub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5"/>
        </w:rPr>
        <w:t>Müdürlüğü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54" w:lineRule="exact"/>
        <w:ind w:left="1125" w:right="-20"/>
        <w:jc w:val="left"/>
        <w:tabs>
          <w:tab w:pos="49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color w:val="494949"/>
          <w:spacing w:val="0"/>
          <w:w w:val="116"/>
          <w:position w:val="9"/>
        </w:rPr>
        <w:t>BELEDIYESI</w:t>
      </w:r>
      <w:r>
        <w:rPr>
          <w:rFonts w:ascii="Arial" w:hAnsi="Arial" w:cs="Arial" w:eastAsia="Arial"/>
          <w:sz w:val="14"/>
          <w:szCs w:val="14"/>
          <w:color w:val="494949"/>
          <w:spacing w:val="0"/>
          <w:w w:val="100"/>
          <w:position w:val="9"/>
        </w:rPr>
        <w:tab/>
      </w:r>
      <w:r>
        <w:rPr>
          <w:rFonts w:ascii="Arial" w:hAnsi="Arial" w:cs="Arial" w:eastAsia="Arial"/>
          <w:sz w:val="14"/>
          <w:szCs w:val="14"/>
          <w:color w:val="494949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6"/>
          <w:position w:val="-1"/>
        </w:rPr>
        <w:t>RAPORU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58.277283" w:type="dxa"/>
      </w:tblPr>
      <w:tblGrid/>
      <w:tr>
        <w:trPr>
          <w:trHeight w:val="236" w:hRule="exact"/>
        </w:trPr>
        <w:tc>
          <w:tcPr>
            <w:tcW w:w="1215" w:type="dxa"/>
            <w:tcBorders>
              <w:top w:val="single" w:sz="5.69788" w:space="0" w:color="545454"/>
              <w:bottom w:val="single" w:sz="5.69788" w:space="0" w:color="4F4F4F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4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0"/>
                <w:w w:val="100"/>
                <w:position w:val="-1"/>
              </w:rPr>
              <w:t>Pla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0"/>
                <w:w w:val="100"/>
                <w:position w:val="-1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33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100"/>
                <w:position w:val="-1"/>
              </w:rPr>
              <w:t>Tarihi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540" w:type="dxa"/>
            <w:tcBorders>
              <w:top w:val="single" w:sz="5.69788" w:space="0" w:color="545454"/>
              <w:bottom w:val="single" w:sz="5.69788" w:space="0" w:color="4F4F4F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0" w:lineRule="exact"/>
              <w:ind w:left="20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0"/>
                <w:w w:val="130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-22"/>
                <w:w w:val="13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100"/>
              </w:rPr>
              <w:t>15.10.2017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2478" w:type="dxa"/>
            <w:tcBorders>
              <w:top w:val="single" w:sz="5.69788" w:space="0" w:color="575757"/>
              <w:bottom w:val="single" w:sz="5.69788" w:space="0" w:color="4F4F4F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4" w:lineRule="exact"/>
              <w:ind w:left="33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92"/>
                <w:position w:val="-1"/>
              </w:rPr>
              <w:t>!Bildirim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12"/>
                <w:w w:val="92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100"/>
                <w:position w:val="-1"/>
              </w:rPr>
              <w:t>Sıra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-3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0"/>
                <w:w w:val="100"/>
                <w:position w:val="-1"/>
              </w:rPr>
              <w:t>No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0"/>
                <w:w w:val="100"/>
                <w:position w:val="-1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-15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103"/>
                <w:position w:val="-1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3865" w:type="dxa"/>
            <w:tcBorders>
              <w:top w:val="nil" w:sz="6" w:space="0" w:color="auto"/>
              <w:bottom w:val="single" w:sz="5.69788" w:space="0" w:color="4F4F4F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226" w:lineRule="exact"/>
              <w:ind w:left="199" w:right="-20"/>
              <w:jc w:val="left"/>
              <w:tabs>
                <w:tab w:pos="2200" w:val="left"/>
              </w:tabs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0"/>
                <w:w w:val="91"/>
                <w:position w:val="-1"/>
              </w:rPr>
              <w:t>!Bildi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2"/>
                <w:w w:val="91"/>
                <w:position w:val="-1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331"/>
                <w:spacing w:val="0"/>
                <w:w w:val="91"/>
                <w:position w:val="-1"/>
              </w:rPr>
              <w:t>im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331"/>
                <w:spacing w:val="10"/>
                <w:w w:val="91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0"/>
                <w:w w:val="100"/>
                <w:position w:val="-1"/>
              </w:rPr>
              <w:t>Saati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2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0"/>
                <w:w w:val="130"/>
                <w:position w:val="-1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-35"/>
                <w:w w:val="13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100"/>
                <w:position w:val="-1"/>
              </w:rPr>
              <w:t>09:34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100"/>
                <w:position w:val="-1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100"/>
                <w:position w:val="-1"/>
              </w:rPr>
              <w:t>tfel: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7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0"/>
                <w:w w:val="100"/>
                <w:position w:val="-1"/>
              </w:rPr>
              <w:t>0535-432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-6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0"/>
                <w:w w:val="100"/>
                <w:position w:val="-1"/>
              </w:rPr>
              <w:t>83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0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0"/>
                <w:w w:val="103"/>
                <w:position w:val="-1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-27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63"/>
                <w:position w:val="-1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43" w:hRule="exact"/>
        </w:trPr>
        <w:tc>
          <w:tcPr>
            <w:tcW w:w="1215" w:type="dxa"/>
            <w:tcBorders>
              <w:top w:val="single" w:sz="5.69788" w:space="0" w:color="4F4F4F"/>
              <w:bottom w:val="single" w:sz="5.69788" w:space="0" w:color="4F4F4F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54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331"/>
                <w:spacing w:val="0"/>
                <w:w w:val="96"/>
              </w:rPr>
              <w:t>Kayıt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331"/>
                <w:spacing w:val="-3"/>
                <w:w w:val="96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100"/>
              </w:rPr>
              <w:t>Tarihi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1540" w:type="dxa"/>
            <w:tcBorders>
              <w:top w:val="single" w:sz="5.69788" w:space="0" w:color="4F4F4F"/>
              <w:bottom w:val="single" w:sz="5.69788" w:space="0" w:color="4F4F4F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0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130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-15"/>
                <w:w w:val="13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331"/>
                <w:spacing w:val="0"/>
                <w:w w:val="68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331"/>
                <w:spacing w:val="-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0"/>
                <w:w w:val="100"/>
              </w:rPr>
              <w:t>5.10.2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-3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331"/>
                <w:spacing w:val="0"/>
                <w:w w:val="100"/>
              </w:rPr>
              <w:t>17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2478" w:type="dxa"/>
            <w:tcBorders>
              <w:top w:val="single" w:sz="5.69788" w:space="0" w:color="4F4F4F"/>
              <w:bottom w:val="single" w:sz="5.69788" w:space="0" w:color="4F4F4F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33" w:right="-20"/>
              <w:jc w:val="left"/>
              <w:tabs>
                <w:tab w:pos="1660" w:val="left"/>
              </w:tabs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89"/>
              </w:rPr>
              <w:t>!Kayıt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16"/>
                <w:w w:val="8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0"/>
                <w:w w:val="100"/>
              </w:rPr>
              <w:t>No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-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E5E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331"/>
                <w:spacing w:val="0"/>
                <w:w w:val="100"/>
              </w:rPr>
              <w:t>10240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3865" w:type="dxa"/>
            <w:tcBorders>
              <w:top w:val="single" w:sz="5.69788" w:space="0" w:color="4F4F4F"/>
              <w:bottom w:val="single" w:sz="5.69788" w:space="0" w:color="4F4F4F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0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92"/>
              </w:rPr>
              <w:t>!Bildirim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9"/>
                <w:w w:val="92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91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-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1F1F"/>
                <w:spacing w:val="0"/>
                <w:w w:val="62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1F1F"/>
                <w:spacing w:val="-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130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26"/>
                <w:w w:val="13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95"/>
              </w:rPr>
              <w:t>Fati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95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3"/>
                <w:w w:val="95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94949"/>
                <w:spacing w:val="0"/>
                <w:w w:val="100"/>
              </w:rPr>
              <w:t>GÜRBÜZ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</w:tr>
    </w:tbl>
    <w:p>
      <w:pPr>
        <w:spacing w:before="0" w:after="0" w:line="212" w:lineRule="exact"/>
        <w:ind w:left="61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96"/>
        </w:rPr>
        <w:t>Bildirile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8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Adre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2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94"/>
        </w:rPr>
        <w:t>Köf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-6"/>
          <w:w w:val="9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1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Ram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6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1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5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tora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7C7E7E"/>
          <w:spacing w:val="0"/>
          <w:w w:val="100"/>
          <w:i/>
        </w:rPr>
        <w:t>1</w:t>
      </w:r>
      <w:r>
        <w:rPr>
          <w:rFonts w:ascii="Arial" w:hAnsi="Arial" w:cs="Arial" w:eastAsia="Arial"/>
          <w:sz w:val="19"/>
          <w:szCs w:val="19"/>
          <w:color w:val="7C7E7E"/>
          <w:spacing w:val="-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FOÇA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39" w:lineRule="auto"/>
        <w:ind w:left="598" w:right="2295" w:firstLine="7"/>
        <w:jc w:val="left"/>
        <w:tabs>
          <w:tab w:pos="1980" w:val="left"/>
          <w:tab w:pos="4100" w:val="left"/>
          <w:tab w:pos="4300" w:val="left"/>
          <w:tab w:pos="7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Doğı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Adres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:Foça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Yaka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Restora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Kafe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Fevzipaşa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Mahallesi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Reha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8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4"/>
        </w:rPr>
        <w:t>idii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5"/>
          <w:w w:val="9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3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Caddesi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No:4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9A9C9E"/>
          <w:spacing w:val="0"/>
          <w:w w:val="100"/>
          <w:i/>
        </w:rPr>
        <w:t>1</w:t>
      </w:r>
      <w:r>
        <w:rPr>
          <w:rFonts w:ascii="Arial" w:hAnsi="Arial" w:cs="Arial" w:eastAsia="Arial"/>
          <w:sz w:val="19"/>
          <w:szCs w:val="19"/>
          <w:color w:val="9A9C9E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FOÇA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Türü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8"/>
          <w:w w:val="97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2"/>
          <w:w w:val="75"/>
          <w:position w:val="1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9"/>
          <w:position w:val="1"/>
        </w:rPr>
        <w:t>şy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6"/>
          <w:w w:val="98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92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91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Yangını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ab/>
        <w:tab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  <w:position w:val="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5"/>
          <w:w w:val="9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Sınıfı: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  <w:position w:val="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0"/>
          <w:w w:val="9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1"/>
        </w:rPr>
        <w:t>Çıkı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Sebebi: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3"/>
          <w:position w:val="1"/>
        </w:rPr>
        <w:t>Kı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7"/>
          <w:w w:val="94"/>
          <w:position w:val="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78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lcım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5"/>
          <w:w w:val="95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1"/>
          <w:w w:val="78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6"/>
          <w:position w:val="0"/>
        </w:rPr>
        <w:t>nada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24"/>
          <w:w w:val="13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Binada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1"/>
          <w:position w:val="1"/>
        </w:rPr>
        <w:t>!Yapını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1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4"/>
          <w:w w:val="81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1"/>
        </w:rPr>
        <w:t>Şekli: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6"/>
          <w:position w:val="-6"/>
        </w:rPr>
        <w:t>Kullanım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3"/>
          <w:w w:val="96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6"/>
        </w:rPr>
        <w:t>Şekli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5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30"/>
          <w:position w:val="-6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24"/>
          <w:w w:val="13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6"/>
        </w:rPr>
        <w:t>Restoran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00" w:h="16820"/>
          <w:pgMar w:top="500" w:bottom="280" w:left="0" w:right="20"/>
        </w:sectPr>
      </w:pPr>
      <w:rPr/>
    </w:p>
    <w:p>
      <w:pPr>
        <w:spacing w:before="0" w:after="0" w:line="11" w:lineRule="exact"/>
        <w:ind w:left="4124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6"/>
          <w:position w:val="-7"/>
        </w:rPr>
        <w:t>Betonarme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6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5"/>
          <w:w w:val="86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6"/>
          <w:position w:val="-7"/>
        </w:rPr>
        <w:t>Kagi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6"/>
          <w:position w:val="-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6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"/>
          <w:w w:val="86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7"/>
        </w:rPr>
        <w:t>Ahşa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5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-7"/>
        </w:rPr>
        <w:t>Çeli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-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1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77"/>
          <w:position w:val="-7"/>
        </w:rPr>
        <w:t>Qjğer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20"/>
          <w:cols w:num="2" w:equalWidth="0">
            <w:col w:w="6435" w:space="237"/>
            <w:col w:w="5208"/>
          </w:cols>
        </w:sectPr>
      </w:pPr>
      <w:rPr/>
    </w:p>
    <w:p>
      <w:pPr>
        <w:spacing w:before="0" w:after="0" w:line="464" w:lineRule="exact"/>
        <w:ind w:left="4459" w:right="-20"/>
        <w:jc w:val="left"/>
        <w:tabs>
          <w:tab w:pos="4920" w:val="left"/>
          <w:tab w:pos="5500" w:val="left"/>
          <w:tab w:pos="6480" w:val="left"/>
          <w:tab w:pos="7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</w:r>
      <w:r>
        <w:rPr>
          <w:rFonts w:ascii="Arial" w:hAnsi="Arial" w:cs="Arial" w:eastAsia="Arial"/>
          <w:sz w:val="46"/>
          <w:szCs w:val="46"/>
          <w:color w:val="494949"/>
          <w:spacing w:val="0"/>
          <w:w w:val="34"/>
        </w:rPr>
        <w:t>ı</w:t>
      </w:r>
      <w:r>
        <w:rPr>
          <w:rFonts w:ascii="Arial" w:hAnsi="Arial" w:cs="Arial" w:eastAsia="Arial"/>
          <w:sz w:val="46"/>
          <w:szCs w:val="46"/>
          <w:color w:val="494949"/>
          <w:spacing w:val="0"/>
          <w:w w:val="100"/>
        </w:rPr>
        <w:tab/>
      </w:r>
      <w:r>
        <w:rPr>
          <w:rFonts w:ascii="Arial" w:hAnsi="Arial" w:cs="Arial" w:eastAsia="Arial"/>
          <w:sz w:val="46"/>
          <w:szCs w:val="46"/>
          <w:color w:val="494949"/>
          <w:spacing w:val="0"/>
          <w:w w:val="73"/>
        </w:rPr>
        <w:t>ı</w:t>
      </w:r>
      <w:r>
        <w:rPr>
          <w:rFonts w:ascii="Arial" w:hAnsi="Arial" w:cs="Arial" w:eastAsia="Arial"/>
          <w:sz w:val="46"/>
          <w:szCs w:val="46"/>
          <w:color w:val="494949"/>
          <w:spacing w:val="0"/>
          <w:w w:val="100"/>
        </w:rPr>
        <w:tab/>
      </w:r>
      <w:r>
        <w:rPr>
          <w:rFonts w:ascii="Arial" w:hAnsi="Arial" w:cs="Arial" w:eastAsia="Arial"/>
          <w:sz w:val="46"/>
          <w:szCs w:val="46"/>
          <w:color w:val="494949"/>
          <w:spacing w:val="0"/>
          <w:w w:val="100"/>
        </w:rPr>
      </w:r>
      <w:r>
        <w:rPr>
          <w:rFonts w:ascii="Arial" w:hAnsi="Arial" w:cs="Arial" w:eastAsia="Arial"/>
          <w:sz w:val="41"/>
          <w:szCs w:val="41"/>
          <w:color w:val="494949"/>
          <w:spacing w:val="0"/>
          <w:w w:val="73"/>
        </w:rPr>
        <w:t>ı</w:t>
      </w:r>
      <w:r>
        <w:rPr>
          <w:rFonts w:ascii="Arial" w:hAnsi="Arial" w:cs="Arial" w:eastAsia="Arial"/>
          <w:sz w:val="41"/>
          <w:szCs w:val="41"/>
          <w:color w:val="494949"/>
          <w:spacing w:val="-78"/>
          <w:w w:val="73"/>
        </w:rPr>
        <w:t> </w:t>
      </w:r>
      <w:r>
        <w:rPr>
          <w:rFonts w:ascii="Arial" w:hAnsi="Arial" w:cs="Arial" w:eastAsia="Arial"/>
          <w:sz w:val="41"/>
          <w:szCs w:val="41"/>
          <w:color w:val="494949"/>
          <w:spacing w:val="0"/>
          <w:w w:val="100"/>
        </w:rPr>
        <w:tab/>
      </w:r>
      <w:r>
        <w:rPr>
          <w:rFonts w:ascii="Arial" w:hAnsi="Arial" w:cs="Arial" w:eastAsia="Arial"/>
          <w:sz w:val="41"/>
          <w:szCs w:val="41"/>
          <w:color w:val="49494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6"/>
        </w:rPr>
        <w:t>Yangını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6"/>
        </w:rPr>
        <w:t>Kontrol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6"/>
        </w:rPr>
        <w:t>Altına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6"/>
          <w:position w:val="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6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2"/>
          <w:w w:val="62"/>
          <w:position w:val="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6"/>
          <w:position w:val="6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6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6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6"/>
        </w:rPr>
        <w:t>:09:50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95" w:lineRule="exact"/>
        <w:ind w:left="598" w:right="-20"/>
        <w:jc w:val="left"/>
        <w:tabs>
          <w:tab w:pos="2620" w:val="left"/>
          <w:tab w:pos="6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Yana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Şeyin:</w:t>
        <w:tab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7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ibi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:Özlem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TEMiZEL</w:t>
        <w:tab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2"/>
        </w:rPr>
        <w:t>!Kiracı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4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Kullana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19"/>
        </w:rPr>
        <w:t>:Ö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4"/>
          <w:w w:val="119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9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8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9"/>
          <w:w w:val="7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8"/>
        </w:rPr>
        <w:t>ZEL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2" w:after="0" w:line="240" w:lineRule="auto"/>
        <w:ind w:left="262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-28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8"/>
        </w:rPr>
        <w:t>Grp.Sor.Er.Adıgüz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"/>
          <w:w w:val="9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7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LMAZ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39" w:lineRule="exact"/>
        <w:ind w:left="2628" w:right="-20"/>
        <w:jc w:val="left"/>
        <w:tabs>
          <w:tab w:pos="5140" w:val="left"/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8"/>
          <w:position w:val="1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2"/>
          <w:w w:val="98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9"/>
          <w:position w:val="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7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3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2"/>
          <w:w w:val="117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78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7"/>
          <w:position w:val="-12"/>
        </w:rPr>
        <w:t>Çıkı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7"/>
          <w:position w:val="-12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3"/>
          <w:w w:val="97"/>
          <w:position w:val="-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2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2"/>
        </w:rPr>
        <w:t>:09:35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1"/>
        </w:rPr>
        <w:t>arı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20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-11"/>
        </w:rPr>
        <w:t>Saat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34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63"/>
          <w:position w:val="-1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21"/>
          <w:w w:val="63"/>
          <w:position w:val="-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1"/>
        </w:rPr>
        <w:t>:09:38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20"/>
        </w:sectPr>
      </w:pPr>
      <w:rPr/>
    </w:p>
    <w:p>
      <w:pPr>
        <w:spacing w:before="0" w:after="0" w:line="204" w:lineRule="exact"/>
        <w:ind w:left="598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Giden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4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Plak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:3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2496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20"/>
          <w:cols w:num="2" w:equalWidth="0">
            <w:col w:w="1077" w:space="1551"/>
            <w:col w:w="9252"/>
          </w:cols>
        </w:sectPr>
      </w:pPr>
      <w:rPr/>
    </w:p>
    <w:p>
      <w:pPr>
        <w:spacing w:before="0" w:after="0" w:line="262" w:lineRule="exact"/>
        <w:ind w:left="598" w:right="-20"/>
        <w:jc w:val="left"/>
        <w:tabs>
          <w:tab w:pos="5140" w:val="left"/>
          <w:tab w:pos="7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3"/>
        </w:rPr>
        <w:t>Ekibin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3"/>
          <w:w w:val="95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95"/>
          <w:position w:val="-1"/>
        </w:rPr>
        <w:t>lektr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9"/>
          <w:w w:val="95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5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10"/>
          <w:w w:val="95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"/>
        </w:rPr>
        <w:t>Arıza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-1"/>
        </w:rPr>
        <w:t>:Gelmedi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9" w:lineRule="exact"/>
        <w:ind w:left="5178" w:right="-20"/>
        <w:jc w:val="left"/>
        <w:tabs>
          <w:tab w:pos="7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9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-1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2"/>
        </w:rPr>
        <w:t>Aci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7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1"/>
          <w:w w:val="7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7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1"/>
        </w:rPr>
        <w:t>:G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2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7"/>
        </w:rPr>
        <w:t>medi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3" w:after="0" w:line="240" w:lineRule="auto"/>
        <w:ind w:left="515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position:absolute;margin-left:4.32pt;margin-top:3.782439pt;width:5.04pt;height:83.519997pt;mso-position-horizontal-relative:page;mso-position-vertical-relative:paragraph;z-index:-7546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5D5E5E"/>
          <w:w w:val="95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8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4"/>
          <w:w w:val="7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5"/>
        </w:rPr>
        <w:t>yet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95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7"/>
          <w:w w:val="95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7"/>
        </w:rPr>
        <w:t>anda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rma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1"/>
        </w:rPr>
        <w:t>:G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1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1"/>
          <w:w w:val="7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</w:rPr>
        <w:t>medi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" w:after="0" w:line="240" w:lineRule="auto"/>
        <w:ind w:left="2607" w:right="-20"/>
        <w:jc w:val="left"/>
        <w:tabs>
          <w:tab w:pos="5140" w:val="left"/>
          <w:tab w:pos="7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1"/>
          <w:position w:val="1"/>
        </w:rPr>
        <w:t>!Person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2"/>
          <w:w w:val="91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91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1"/>
          <w:w w:val="91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1"/>
          <w:position w:val="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7"/>
          <w:w w:val="102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3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4"/>
          <w:position w:val="1"/>
        </w:rPr>
        <w:t>sı: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Doğalgaz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  <w:position w:val="0"/>
        </w:rPr>
        <w:t>Ekibi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"/>
          <w:w w:val="9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3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"/>
          <w:w w:val="10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8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8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"/>
          <w:w w:val="8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0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7"/>
          <w:position w:val="0"/>
        </w:rPr>
        <w:t>:Gelme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8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2" w:after="0" w:line="222" w:lineRule="exact"/>
        <w:ind w:left="2635" w:right="2513" w:firstLine="-2037"/>
        <w:jc w:val="left"/>
        <w:tabs>
          <w:tab w:pos="5140" w:val="left"/>
          <w:tab w:pos="8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Yardımcı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1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Gitmişse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94"/>
          <w:position w:val="0"/>
        </w:rPr>
        <w:t>ık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2"/>
          <w:w w:val="94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4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6"/>
          <w:position w:val="0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1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0"/>
        </w:rPr>
        <w:t>Sayısı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6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6"/>
          <w:w w:val="96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-9"/>
          <w:w w:val="96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6"/>
          <w:position w:val="1"/>
        </w:rPr>
        <w:t>sonel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5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1"/>
        </w:rPr>
        <w:t>Sayısı: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6"/>
          <w:position w:val="0"/>
        </w:rPr>
        <w:t>Dönüş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4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2" w:after="0" w:line="240" w:lineRule="auto"/>
        <w:ind w:left="260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3"/>
        </w:rPr>
        <w:t>!Yardıma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3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Gele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4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akası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26" w:lineRule="exact"/>
        <w:ind w:left="260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0"/>
          <w:position w:val="-1"/>
        </w:rPr>
        <w:t>!Eki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11"/>
          <w:w w:val="9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"/>
        </w:rPr>
        <w:t>Amirini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"/>
        </w:rPr>
        <w:t>Adı-Soyadı: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20"/>
        </w:sectPr>
      </w:pPr>
      <w:rPr/>
    </w:p>
    <w:p>
      <w:pPr>
        <w:spacing w:before="17" w:after="0" w:line="240" w:lineRule="auto"/>
        <w:ind w:left="577" w:right="-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pıayı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Görüldüğü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9" w:lineRule="exact"/>
        <w:ind w:left="59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Duıum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89"/>
        </w:rPr>
        <w:t>!Yan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11"/>
          <w:w w:val="8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8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8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16"/>
          <w:w w:val="8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9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7"/>
        </w:rPr>
        <w:t>var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11"/>
          <w:w w:val="97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97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7"/>
          <w:w w:val="97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7"/>
        </w:rPr>
        <w:t>ğında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7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5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8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5"/>
          <w:w w:val="7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6"/>
        </w:rPr>
        <w:t>evii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dumanlı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4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5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6"/>
        </w:rPr>
        <w:t>şeki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lde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yanmakta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olduğ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5"/>
          <w:w w:val="10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üld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7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26" w:lineRule="exact"/>
        <w:ind w:left="252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-1"/>
        </w:rPr>
        <w:t>Söndürmede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  <w:position w:val="-1"/>
        </w:rPr>
        <w:t>Kullanı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6"/>
          <w:w w:val="95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0"/>
          <w:w w:val="86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-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7"/>
          <w:position w:val="-1"/>
        </w:rPr>
        <w:t>söndü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8"/>
          <w:w w:val="97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79"/>
          <w:position w:val="-1"/>
        </w:rPr>
        <w:t>ücU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20"/>
          <w:cols w:num="2" w:equalWidth="0">
            <w:col w:w="2023" w:space="584"/>
            <w:col w:w="9273"/>
          </w:cols>
        </w:sectPr>
      </w:pPr>
      <w:rPr/>
    </w:p>
    <w:p>
      <w:pPr>
        <w:spacing w:before="0" w:after="0" w:line="226" w:lineRule="exact"/>
        <w:ind w:left="633" w:right="-7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11"/>
        </w:rPr>
        <w:t>öndürme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Tüıü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7"/>
        </w:rPr>
        <w:t>K.K.T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7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7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Söndürme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203" w:lineRule="exact"/>
        <w:ind w:right="-20"/>
        <w:jc w:val="left"/>
        <w:tabs>
          <w:tab w:pos="1900" w:val="left"/>
          <w:tab w:pos="34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81"/>
          <w:position w:val="-4"/>
        </w:rPr>
        <w:t>!Su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21"/>
          <w:w w:val="81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4"/>
        </w:rPr>
        <w:t>m3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0"/>
          <w:position w:val="-3"/>
        </w:rPr>
        <w:t>IKöpük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24"/>
          <w:w w:val="9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3"/>
          <w:w w:val="85"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-12"/>
          <w:w w:val="111"/>
          <w:position w:val="-3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32"/>
          <w:position w:val="-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-2"/>
        </w:rPr>
        <w:t>jK.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1"/>
          <w:w w:val="100"/>
          <w:position w:val="-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-6"/>
          <w:w w:val="100"/>
          <w:position w:val="-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-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2"/>
        </w:rPr>
        <w:t>Kg.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33" w:lineRule="exact"/>
        <w:ind w:left="876" w:right="-20"/>
        <w:jc w:val="left"/>
        <w:tabs>
          <w:tab w:pos="1900" w:val="left"/>
          <w:tab w:pos="2320" w:val="left"/>
        </w:tabs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Times New Roman" w:hAnsi="Times New Roman" w:cs="Times New Roman" w:eastAsia="Times New Roman"/>
          <w:sz w:val="25"/>
          <w:szCs w:val="25"/>
          <w:color w:val="5D5E5E"/>
          <w:spacing w:val="0"/>
          <w:w w:val="72"/>
          <w:position w:val="3"/>
        </w:rPr>
        <w:t>---</w:t>
      </w:r>
      <w:r>
        <w:rPr>
          <w:rFonts w:ascii="Times New Roman" w:hAnsi="Times New Roman" w:cs="Times New Roman" w:eastAsia="Times New Roman"/>
          <w:sz w:val="25"/>
          <w:szCs w:val="25"/>
          <w:color w:val="5D5E5E"/>
          <w:spacing w:val="-23"/>
          <w:w w:val="72"/>
          <w:position w:val="3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5D5E5E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5"/>
          <w:szCs w:val="25"/>
          <w:color w:val="5D5E5E"/>
          <w:spacing w:val="0"/>
          <w:w w:val="100"/>
          <w:position w:val="3"/>
        </w:rPr>
      </w:r>
      <w:r>
        <w:rPr>
          <w:rFonts w:ascii="Arial" w:hAnsi="Arial" w:cs="Arial" w:eastAsia="Arial"/>
          <w:sz w:val="38"/>
          <w:szCs w:val="38"/>
          <w:color w:val="5D5E5E"/>
          <w:spacing w:val="0"/>
          <w:w w:val="72"/>
          <w:position w:val="1"/>
        </w:rPr>
        <w:t>ı</w:t>
      </w:r>
      <w:r>
        <w:rPr>
          <w:rFonts w:ascii="Arial" w:hAnsi="Arial" w:cs="Arial" w:eastAsia="Arial"/>
          <w:sz w:val="38"/>
          <w:szCs w:val="38"/>
          <w:color w:val="5D5E5E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38"/>
          <w:szCs w:val="38"/>
          <w:color w:val="5D5E5E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5"/>
          <w:szCs w:val="25"/>
          <w:color w:val="5D5E5E"/>
          <w:spacing w:val="0"/>
          <w:w w:val="81"/>
          <w:position w:val="3"/>
        </w:rPr>
        <w:t>---</w:t>
      </w:r>
      <w:r>
        <w:rPr>
          <w:rFonts w:ascii="Times New Roman" w:hAnsi="Times New Roman" w:cs="Times New Roman" w:eastAsia="Times New Roman"/>
          <w:sz w:val="25"/>
          <w:szCs w:val="25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20"/>
          <w:cols w:num="2" w:equalWidth="0">
            <w:col w:w="4318" w:space="817"/>
            <w:col w:w="6745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577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Söndürme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Sonundaki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" w:after="0" w:line="230" w:lineRule="exact"/>
        <w:ind w:right="624" w:firstLine="2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Rest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anı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mutfa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olara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kullanıla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kısmında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buluna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çatı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katına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9"/>
          <w:w w:val="94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-3"/>
          <w:w w:val="94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4"/>
        </w:rPr>
        <w:t>ana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4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5"/>
        </w:rPr>
        <w:t>eşya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"/>
          <w:w w:val="7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ardan;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</w:rPr>
        <w:t>kömüriii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4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ızgaranın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pacasına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3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9"/>
          <w:w w:val="9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6"/>
          <w:w w:val="9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3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6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duma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4"/>
        </w:rPr>
        <w:t>tahl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12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6"/>
        </w:rPr>
        <w:t>pervanesi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7"/>
        </w:rPr>
        <w:t>motorı.ı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6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filtreleri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yanma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9"/>
        </w:rPr>
        <w:t>sure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9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12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1"/>
        </w:rPr>
        <w:t>yle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zara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8"/>
        </w:rPr>
        <w:t>görmüştü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4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.Eşyalardaki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20"/>
          <w:cols w:num="2" w:equalWidth="0">
            <w:col w:w="2299" w:space="307"/>
            <w:col w:w="9274"/>
          </w:cols>
        </w:sectPr>
      </w:pPr>
      <w:rPr/>
    </w:p>
    <w:p>
      <w:pPr>
        <w:spacing w:before="0" w:after="0" w:line="233" w:lineRule="exact"/>
        <w:ind w:left="591" w:right="-2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6"/>
        </w:rPr>
        <w:t>Hasa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9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6"/>
        </w:rPr>
        <w:t>Durumu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6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0"/>
        </w:rPr>
        <w:t>ahmini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maddi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0"/>
        </w:rPr>
        <w:t>zara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0"/>
        </w:rPr>
        <w:t>yaklaşı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0"/>
        </w:rPr>
        <w:t>2.000.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9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0"/>
        </w:rPr>
        <w:t>TL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dir.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63" w:after="0" w:line="226" w:lineRule="exact"/>
        <w:ind w:left="260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"/>
        </w:rPr>
        <w:t>yerinde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6"/>
          <w:position w:val="-1"/>
        </w:rPr>
        <w:t>yapı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2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7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8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9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"/>
        </w:rPr>
        <w:t>tetkikte;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-1"/>
        </w:rPr>
        <w:t>yangını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2"/>
          <w:position w:val="-1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10"/>
          <w:w w:val="93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6"/>
          <w:w w:val="77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8"/>
          <w:position w:val="-1"/>
        </w:rPr>
        <w:t>angıcını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9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2"/>
          <w:position w:val="-1"/>
        </w:rPr>
        <w:t>ka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8"/>
          <w:w w:val="92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6"/>
          <w:w w:val="9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2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6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"/>
        </w:rPr>
        <w:t>betonarme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8"/>
          <w:w w:val="95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95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-1"/>
          <w:w w:val="95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5"/>
          <w:position w:val="-1"/>
        </w:rPr>
        <w:t>anı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5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11"/>
          <w:w w:val="95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7"/>
          <w:position w:val="-1"/>
        </w:rPr>
        <w:t>zem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2"/>
          <w:w w:val="6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5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-1"/>
        </w:rPr>
        <w:t>katındaki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-1"/>
        </w:rPr>
        <w:t>restoranın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20"/>
        </w:sectPr>
      </w:pPr>
      <w:rPr/>
    </w:p>
    <w:p>
      <w:pPr>
        <w:spacing w:before="3" w:after="0" w:line="240" w:lineRule="auto"/>
        <w:ind w:left="577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0"/>
        </w:rPr>
        <w:t>!Yangı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3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9"/>
          <w:w w:val="95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9"/>
          <w:w w:val="9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2"/>
          <w:w w:val="9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16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6"/>
        </w:rPr>
        <w:t>Nede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8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igor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alı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ise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mutfağında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6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8"/>
          <w:w w:val="96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6"/>
          <w:w w:val="7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6"/>
        </w:rPr>
        <w:t>una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</w:rPr>
        <w:t>kömüriii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5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9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7"/>
        </w:rPr>
        <w:t>zgaranı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6"/>
        </w:rPr>
        <w:t>bacasında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0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8"/>
        </w:rPr>
        <w:t>duğu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görülmü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olu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7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yapıla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-6"/>
          <w:w w:val="9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5"/>
        </w:rPr>
        <w:t>aştırma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14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incelemede,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" w:after="0" w:line="230" w:lineRule="exact"/>
        <w:ind w:left="100" w:right="100" w:firstLine="-10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yangını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2"/>
        </w:rPr>
        <w:t>kömürli.l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1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2"/>
        </w:rPr>
        <w:t>ızgarada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44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çıka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6"/>
        </w:rPr>
        <w:t>kıvılcımları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7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baca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-15"/>
          <w:w w:val="96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8"/>
        </w:rPr>
        <w:t>erisinde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9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5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kuıum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7"/>
        </w:rPr>
        <w:t>birikintilerini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6"/>
        </w:rPr>
        <w:t>tutuşt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7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ası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sonucu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3"/>
          <w:w w:val="7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8"/>
        </w:rPr>
        <w:t>ktığı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kanaatine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varılmıştır.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2" w:lineRule="exact"/>
        <w:ind w:right="-20"/>
        <w:jc w:val="left"/>
        <w:tabs>
          <w:tab w:pos="4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3"/>
          <w:szCs w:val="23"/>
          <w:color w:val="5D5E5E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9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rketi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dı: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igorta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!Bedeli:590.00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20"/>
          <w:cols w:num="2" w:equalWidth="0">
            <w:col w:w="2260" w:space="347"/>
            <w:col w:w="9273"/>
          </w:cols>
        </w:sectPr>
      </w:pPr>
      <w:rPr/>
    </w:p>
    <w:p>
      <w:pPr>
        <w:spacing w:before="0" w:after="0" w:line="223" w:lineRule="exact"/>
        <w:ind w:left="651" w:right="-2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48"/>
          <w:position w:val="-1"/>
        </w:rPr>
        <w:t>raç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1"/>
          <w:w w:val="148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-1"/>
        </w:rPr>
        <w:t>Gereç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  <w:position w:val="-1"/>
        </w:rPr>
        <w:t>Kaybı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"/>
        </w:rPr>
        <w:t>Yok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20"/>
        </w:sectPr>
      </w:pPr>
      <w:rPr/>
    </w:p>
    <w:p>
      <w:pPr>
        <w:spacing w:before="20" w:after="0" w:line="230" w:lineRule="exact"/>
        <w:ind w:left="577" w:right="37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5D5E5E"/>
          <w:w w:val="54"/>
          <w:i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color w:val="5D5E5E"/>
          <w:spacing w:val="-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Yer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Kime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rreslim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Edildiği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6" w:lineRule="exact"/>
        <w:ind w:left="58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5"/>
          <w:szCs w:val="25"/>
          <w:color w:val="494949"/>
          <w:spacing w:val="0"/>
          <w:w w:val="100"/>
          <w:position w:val="1"/>
        </w:rPr>
        <w:t>r·</w:t>
      </w:r>
      <w:r>
        <w:rPr>
          <w:rFonts w:ascii="Arial" w:hAnsi="Arial" w:cs="Arial" w:eastAsia="Arial"/>
          <w:sz w:val="25"/>
          <w:szCs w:val="25"/>
          <w:color w:val="494949"/>
          <w:spacing w:val="-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1"/>
        </w:rPr>
        <w:t>''ıi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  <w:position w:val="1"/>
        </w:rPr>
        <w:t>Dön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4"/>
          <w:w w:val="100"/>
          <w:position w:val="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1"/>
        </w:rPr>
        <w:t>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" w:after="0" w:line="240" w:lineRule="auto"/>
        <w:ind w:left="726" w:right="-70"/>
        <w:jc w:val="left"/>
        <w:tabs>
          <w:tab w:pos="1480" w:val="left"/>
          <w:tab w:pos="19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arsa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Ölü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Yaralı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73" w:lineRule="exact"/>
        <w:ind w:left="849" w:right="1411"/>
        <w:jc w:val="center"/>
        <w:rPr>
          <w:rFonts w:ascii="Times New Roman" w:hAnsi="Times New Roman" w:cs="Times New Roman" w:eastAsia="Times New Roman"/>
          <w:sz w:val="8"/>
          <w:szCs w:val="8"/>
        </w:rPr>
      </w:pPr>
      <w:rPr/>
      <w:r>
        <w:rPr>
          <w:rFonts w:ascii="Times New Roman" w:hAnsi="Times New Roman" w:cs="Times New Roman" w:eastAsia="Times New Roman"/>
          <w:sz w:val="8"/>
          <w:szCs w:val="8"/>
          <w:color w:val="494949"/>
          <w:spacing w:val="0"/>
          <w:w w:val="171"/>
          <w:i/>
          <w:position w:val="-2"/>
        </w:rPr>
        <w:t>(.)</w:t>
      </w:r>
      <w:r>
        <w:rPr>
          <w:rFonts w:ascii="Times New Roman" w:hAnsi="Times New Roman" w:cs="Times New Roman" w:eastAsia="Times New Roman"/>
          <w:sz w:val="8"/>
          <w:szCs w:val="8"/>
          <w:color w:val="000000"/>
          <w:spacing w:val="0"/>
          <w:w w:val="100"/>
          <w:position w:val="0"/>
        </w:rPr>
      </w:r>
    </w:p>
    <w:p>
      <w:pPr>
        <w:spacing w:before="0" w:after="0" w:line="116" w:lineRule="exact"/>
        <w:ind w:left="851" w:right="1414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494949"/>
          <w:spacing w:val="0"/>
          <w:w w:val="155"/>
          <w:position w:val="-2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25" w:lineRule="exact"/>
        <w:ind w:left="859" w:right="1378"/>
        <w:jc w:val="center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5D5E5E"/>
          <w:spacing w:val="0"/>
          <w:w w:val="85"/>
          <w:position w:val="1"/>
        </w:rPr>
        <w:t>&gt;-.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9" w:after="0" w:line="360" w:lineRule="atLeast"/>
        <w:ind w:right="4206"/>
        <w:jc w:val="left"/>
        <w:tabs>
          <w:tab w:pos="38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2"/>
          <w:w w:val="7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8"/>
        </w:rPr>
        <w:t>şyeri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7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7"/>
          <w:w w:val="98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7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Özlem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8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9"/>
          <w:w w:val="7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8"/>
        </w:rPr>
        <w:t>ZEL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6"/>
        </w:rPr>
        <w:t>teslim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7"/>
        </w:rPr>
        <w:t>edi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1"/>
          <w:w w:val="7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7"/>
        </w:rPr>
        <w:t>miştir.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Tarih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96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1"/>
          <w:w w:val="96"/>
          <w:position w:val="1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6"/>
          <w:w w:val="99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0"/>
          <w:w w:val="96"/>
          <w:position w:val="1"/>
        </w:rPr>
        <w:t>10.201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-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1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4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0"/>
          <w:position w:val="0"/>
        </w:rPr>
        <w:t>!Saati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8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3"/>
          <w:w w:val="13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5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1"/>
          <w:w w:val="5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0:00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9" w:lineRule="exact"/>
        <w:ind w:right="-20"/>
        <w:jc w:val="left"/>
        <w:tabs>
          <w:tab w:pos="64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GiDE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5"/>
          <w:w w:val="9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Foça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Gıub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>2.Posta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ONAYLA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89" w:after="0" w:line="424" w:lineRule="exact"/>
        <w:ind w:left="142" w:right="-20"/>
        <w:jc w:val="left"/>
        <w:tabs>
          <w:tab w:pos="2640" w:val="left"/>
          <w:tab w:pos="664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494949"/>
          <w:spacing w:val="0"/>
          <w:w w:val="100"/>
          <w:position w:val="-6"/>
        </w:rPr>
        <w:t>Gitmişse</w:t>
      </w:r>
      <w:r>
        <w:rPr>
          <w:rFonts w:ascii="Times New Roman" w:hAnsi="Times New Roman" w:cs="Times New Roman" w:eastAsia="Times New Roman"/>
          <w:sz w:val="22"/>
          <w:szCs w:val="22"/>
          <w:color w:val="494949"/>
          <w:spacing w:val="0"/>
          <w:w w:val="100"/>
          <w:position w:val="-6"/>
        </w:rPr>
        <w:tab/>
      </w:r>
      <w:r>
        <w:rPr>
          <w:rFonts w:ascii="Times New Roman" w:hAnsi="Times New Roman" w:cs="Times New Roman" w:eastAsia="Times New Roman"/>
          <w:sz w:val="22"/>
          <w:szCs w:val="22"/>
          <w:color w:val="494949"/>
          <w:spacing w:val="0"/>
          <w:w w:val="100"/>
          <w:position w:val="-6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Yangına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Koyan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30"/>
          <w:szCs w:val="30"/>
          <w:color w:val="7C7E7E"/>
          <w:spacing w:val="0"/>
          <w:w w:val="65"/>
          <w:position w:val="6"/>
        </w:rPr>
        <w:t>2</w:t>
      </w:r>
      <w:r>
        <w:rPr>
          <w:rFonts w:ascii="Times New Roman" w:hAnsi="Times New Roman" w:cs="Times New Roman" w:eastAsia="Times New Roman"/>
          <w:sz w:val="30"/>
          <w:szCs w:val="30"/>
          <w:color w:val="7C7E7E"/>
          <w:spacing w:val="-31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7C7E7E"/>
          <w:spacing w:val="0"/>
          <w:w w:val="73"/>
          <w:position w:val="6"/>
        </w:rPr>
        <w:t>5</w:t>
      </w:r>
      <w:r>
        <w:rPr>
          <w:rFonts w:ascii="Times New Roman" w:hAnsi="Times New Roman" w:cs="Times New Roman" w:eastAsia="Times New Roman"/>
          <w:sz w:val="30"/>
          <w:szCs w:val="30"/>
          <w:color w:val="7C7E7E"/>
          <w:spacing w:val="45"/>
          <w:w w:val="73"/>
          <w:position w:val="6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9A9C9E"/>
          <w:spacing w:val="0"/>
          <w:w w:val="73"/>
          <w:position w:val="6"/>
        </w:rPr>
        <w:t>P</w:t>
      </w:r>
      <w:r>
        <w:rPr>
          <w:rFonts w:ascii="Times New Roman" w:hAnsi="Times New Roman" w:cs="Times New Roman" w:eastAsia="Times New Roman"/>
          <w:sz w:val="30"/>
          <w:szCs w:val="30"/>
          <w:color w:val="9A9C9E"/>
          <w:spacing w:val="-39"/>
          <w:w w:val="73"/>
          <w:position w:val="6"/>
        </w:rPr>
        <w:t>·</w:t>
      </w:r>
      <w:r>
        <w:rPr>
          <w:rFonts w:ascii="Times New Roman" w:hAnsi="Times New Roman" w:cs="Times New Roman" w:eastAsia="Times New Roman"/>
          <w:sz w:val="30"/>
          <w:szCs w:val="30"/>
          <w:color w:val="7C7E7E"/>
          <w:spacing w:val="-4"/>
          <w:w w:val="73"/>
          <w:position w:val="6"/>
        </w:rPr>
        <w:t>:</w:t>
      </w:r>
      <w:r>
        <w:rPr>
          <w:rFonts w:ascii="Times New Roman" w:hAnsi="Times New Roman" w:cs="Times New Roman" w:eastAsia="Times New Roman"/>
          <w:sz w:val="30"/>
          <w:szCs w:val="30"/>
          <w:color w:val="AFB3B6"/>
          <w:spacing w:val="0"/>
          <w:w w:val="73"/>
          <w:position w:val="6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color w:val="AFB3B6"/>
          <w:spacing w:val="11"/>
          <w:w w:val="73"/>
          <w:position w:val="6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9A9C9E"/>
          <w:spacing w:val="0"/>
          <w:w w:val="59"/>
          <w:position w:val="6"/>
        </w:rPr>
        <w:t>7.</w:t>
      </w:r>
      <w:r>
        <w:rPr>
          <w:rFonts w:ascii="Times New Roman" w:hAnsi="Times New Roman" w:cs="Times New Roman" w:eastAsia="Times New Roman"/>
          <w:sz w:val="30"/>
          <w:szCs w:val="30"/>
          <w:color w:val="9A9C9E"/>
          <w:spacing w:val="-31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9A9C9E"/>
          <w:spacing w:val="0"/>
          <w:w w:val="59"/>
          <w:position w:val="6"/>
        </w:rPr>
        <w:t>17</w:t>
      </w:r>
      <w:r>
        <w:rPr>
          <w:rFonts w:ascii="Times New Roman" w:hAnsi="Times New Roman" w:cs="Times New Roman" w:eastAsia="Times New Roman"/>
          <w:sz w:val="30"/>
          <w:szCs w:val="30"/>
          <w:color w:val="000000"/>
          <w:spacing w:val="0"/>
          <w:w w:val="100"/>
          <w:position w:val="0"/>
        </w:rPr>
      </w:r>
    </w:p>
    <w:p>
      <w:pPr>
        <w:spacing w:before="0" w:after="0" w:line="188" w:lineRule="exact"/>
        <w:ind w:left="2885" w:right="-20"/>
        <w:jc w:val="left"/>
        <w:tabs>
          <w:tab w:pos="6660" w:val="left"/>
          <w:tab w:pos="7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3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2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1"/>
        </w:rPr>
        <w:t>iri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1"/>
        </w:rPr>
      </w:r>
      <w:r>
        <w:rPr>
          <w:rFonts w:ascii="Arial" w:hAnsi="Arial" w:cs="Arial" w:eastAsia="Arial"/>
          <w:sz w:val="19"/>
          <w:szCs w:val="19"/>
          <w:color w:val="9A9C9E"/>
          <w:spacing w:val="0"/>
          <w:w w:val="100"/>
          <w:i/>
          <w:position w:val="1"/>
        </w:rPr>
        <w:t>1</w:t>
      </w:r>
      <w:r>
        <w:rPr>
          <w:rFonts w:ascii="Arial" w:hAnsi="Arial" w:cs="Arial" w:eastAsia="Arial"/>
          <w:sz w:val="19"/>
          <w:szCs w:val="19"/>
          <w:color w:val="9A9C9E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19"/>
          <w:szCs w:val="19"/>
          <w:color w:val="9A9C9E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9A9C9E"/>
          <w:spacing w:val="0"/>
          <w:w w:val="100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9A9C9E"/>
          <w:spacing w:val="-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98"/>
          <w:position w:val="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-3"/>
          <w:w w:val="98"/>
          <w:position w:val="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313331"/>
          <w:spacing w:val="12"/>
          <w:w w:val="82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2"/>
          <w:position w:val="1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1" w:lineRule="exact"/>
        <w:ind w:left="370" w:right="-20"/>
        <w:jc w:val="left"/>
        <w:tabs>
          <w:tab w:pos="1820" w:val="left"/>
          <w:tab w:pos="638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95AEF4"/>
          <w:spacing w:val="0"/>
          <w:w w:val="78"/>
          <w:b/>
          <w:bCs/>
          <w:position w:val="1"/>
        </w:rPr>
        <w:t>Mufı-.ı</w:t>
      </w:r>
      <w:r>
        <w:rPr>
          <w:rFonts w:ascii="Times New Roman" w:hAnsi="Times New Roman" w:cs="Times New Roman" w:eastAsia="Times New Roman"/>
          <w:sz w:val="24"/>
          <w:szCs w:val="24"/>
          <w:color w:val="95AEF4"/>
          <w:spacing w:val="0"/>
          <w:w w:val="78"/>
          <w:b/>
          <w:bCs/>
          <w:position w:val="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95AEF4"/>
          <w:spacing w:val="36"/>
          <w:w w:val="78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A5BCF0"/>
          <w:spacing w:val="0"/>
          <w:w w:val="58"/>
          <w:b/>
          <w:bCs/>
          <w:position w:val="1"/>
        </w:rPr>
        <w:t>.,.</w:t>
      </w:r>
      <w:r>
        <w:rPr>
          <w:rFonts w:ascii="Times New Roman" w:hAnsi="Times New Roman" w:cs="Times New Roman" w:eastAsia="Times New Roman"/>
          <w:sz w:val="24"/>
          <w:szCs w:val="24"/>
          <w:color w:val="A5BCF0"/>
          <w:spacing w:val="0"/>
          <w:w w:val="100"/>
          <w:b/>
          <w:bCs/>
          <w:position w:val="1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A5BCF0"/>
          <w:spacing w:val="0"/>
          <w:w w:val="100"/>
          <w:b/>
          <w:bCs/>
          <w:position w:val="1"/>
        </w:rPr>
      </w:r>
      <w:r>
        <w:rPr>
          <w:rFonts w:ascii="Times New Roman" w:hAnsi="Times New Roman" w:cs="Times New Roman" w:eastAsia="Times New Roman"/>
          <w:sz w:val="24"/>
          <w:szCs w:val="24"/>
          <w:color w:val="95AEF4"/>
          <w:spacing w:val="0"/>
          <w:w w:val="58"/>
          <w:b/>
          <w:bCs/>
          <w:position w:val="1"/>
        </w:rPr>
        <w:t>...</w:t>
      </w:r>
      <w:r>
        <w:rPr>
          <w:rFonts w:ascii="Times New Roman" w:hAnsi="Times New Roman" w:cs="Times New Roman" w:eastAsia="Times New Roman"/>
          <w:sz w:val="24"/>
          <w:szCs w:val="24"/>
          <w:color w:val="95AEF4"/>
          <w:spacing w:val="-42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95AEF4"/>
          <w:spacing w:val="0"/>
          <w:w w:val="79"/>
          <w:b/>
          <w:bCs/>
          <w:position w:val="1"/>
        </w:rPr>
        <w:t>'3AY</w:t>
      </w:r>
      <w:r>
        <w:rPr>
          <w:rFonts w:ascii="Times New Roman" w:hAnsi="Times New Roman" w:cs="Times New Roman" w:eastAsia="Times New Roman"/>
          <w:sz w:val="24"/>
          <w:szCs w:val="24"/>
          <w:color w:val="95AEF4"/>
          <w:spacing w:val="0"/>
          <w:w w:val="100"/>
          <w:b/>
          <w:bCs/>
          <w:position w:val="1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95AEF4"/>
          <w:spacing w:val="0"/>
          <w:w w:val="100"/>
          <w:b/>
          <w:bCs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2"/>
        </w:rPr>
        <w:t>itfaiye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  <w:position w:val="-2"/>
        </w:rPr>
        <w:t>Birim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8"/>
          <w:w w:val="95"/>
          <w:position w:val="-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494949"/>
          <w:spacing w:val="-1"/>
          <w:w w:val="196"/>
          <w:position w:val="-2"/>
        </w:rPr>
        <w:t>ı</w:t>
      </w:r>
      <w:r>
        <w:rPr>
          <w:rFonts w:ascii="Times New Roman" w:hAnsi="Times New Roman" w:cs="Times New Roman" w:eastAsia="Times New Roman"/>
          <w:sz w:val="21"/>
          <w:szCs w:val="21"/>
          <w:color w:val="AFB3B6"/>
          <w:spacing w:val="0"/>
          <w:w w:val="89"/>
          <w:position w:val="-2"/>
        </w:rPr>
        <w:t>t{</w:t>
      </w:r>
      <w:r>
        <w:rPr>
          <w:rFonts w:ascii="Times New Roman" w:hAnsi="Times New Roman" w:cs="Times New Roman" w:eastAsia="Times New Roman"/>
          <w:sz w:val="21"/>
          <w:szCs w:val="21"/>
          <w:color w:val="AFB3B6"/>
          <w:spacing w:val="-10"/>
          <w:w w:val="90"/>
          <w:position w:val="-2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7C7E7E"/>
          <w:spacing w:val="-9"/>
          <w:w w:val="94"/>
          <w:position w:val="-2"/>
        </w:rPr>
        <w:t>-</w:t>
      </w:r>
      <w:r>
        <w:rPr>
          <w:rFonts w:ascii="Times New Roman" w:hAnsi="Times New Roman" w:cs="Times New Roman" w:eastAsia="Times New Roman"/>
          <w:sz w:val="21"/>
          <w:szCs w:val="21"/>
          <w:color w:val="9A9C9E"/>
          <w:spacing w:val="0"/>
          <w:w w:val="65"/>
          <w:position w:val="-2"/>
        </w:rPr>
        <w:t>......</w:t>
      </w:r>
      <w:r>
        <w:rPr>
          <w:rFonts w:ascii="Times New Roman" w:hAnsi="Times New Roman" w:cs="Times New Roman" w:eastAsia="Times New Roman"/>
          <w:sz w:val="21"/>
          <w:szCs w:val="21"/>
          <w:color w:val="9A9C9E"/>
          <w:spacing w:val="-3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C8CDCD"/>
          <w:spacing w:val="7"/>
          <w:w w:val="97"/>
          <w:position w:val="-2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color w:val="AFB3B6"/>
          <w:spacing w:val="-14"/>
          <w:w w:val="111"/>
          <w:position w:val="-2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color w:val="AFB3B6"/>
          <w:spacing w:val="-3"/>
          <w:w w:val="188"/>
          <w:position w:val="-2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C8CDCD"/>
          <w:spacing w:val="0"/>
          <w:w w:val="126"/>
          <w:position w:val="-2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0" w:after="0" w:line="211" w:lineRule="exact"/>
        <w:ind w:left="533" w:right="251"/>
        <w:jc w:val="center"/>
        <w:tabs>
          <w:tab w:pos="1800" w:val="left"/>
          <w:tab w:pos="7360" w:val="left"/>
          <w:tab w:pos="882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7.459015pt;margin-top:3.18434pt;width:40.698227pt;height:22.5pt;mso-position-horizontal-relative:page;mso-position-vertical-relative:paragraph;z-index:-7539" type="#_x0000_t202" filled="f" stroked="f">
            <v:textbox inset="0,0,0,0">
              <w:txbxContent>
                <w:p>
                  <w:pPr>
                    <w:spacing w:before="0" w:after="0" w:line="450" w:lineRule="exact"/>
                    <w:ind w:right="-108"/>
                    <w:jc w:val="left"/>
                    <w:tabs>
                      <w:tab w:pos="380" w:val="left"/>
                    </w:tabs>
                    <w:rPr>
                      <w:rFonts w:ascii="Arial" w:hAnsi="Arial" w:cs="Arial" w:eastAsia="Arial"/>
                      <w:sz w:val="45"/>
                      <w:szCs w:val="45"/>
                    </w:rPr>
                  </w:pPr>
                  <w:rPr/>
                  <w:r>
                    <w:rPr>
                      <w:rFonts w:ascii="Arial" w:hAnsi="Arial" w:cs="Arial" w:eastAsia="Arial"/>
                      <w:sz w:val="45"/>
                      <w:szCs w:val="45"/>
                      <w:color w:val="5B6291"/>
                      <w:spacing w:val="0"/>
                      <w:w w:val="136"/>
                      <w:b/>
                      <w:bCs/>
                      <w:i/>
                    </w:rPr>
                    <w:t>l</w:t>
                  </w:r>
                  <w:r>
                    <w:rPr>
                      <w:rFonts w:ascii="Arial" w:hAnsi="Arial" w:cs="Arial" w:eastAsia="Arial"/>
                      <w:sz w:val="45"/>
                      <w:szCs w:val="45"/>
                      <w:color w:val="5B6291"/>
                      <w:spacing w:val="0"/>
                      <w:w w:val="100"/>
                      <w:b/>
                      <w:bCs/>
                      <w:i/>
                    </w:rPr>
                    <w:tab/>
                  </w:r>
                  <w:r>
                    <w:rPr>
                      <w:rFonts w:ascii="Arial" w:hAnsi="Arial" w:cs="Arial" w:eastAsia="Arial"/>
                      <w:sz w:val="45"/>
                      <w:szCs w:val="45"/>
                      <w:color w:val="5B6291"/>
                      <w:spacing w:val="0"/>
                      <w:w w:val="100"/>
                      <w:b/>
                      <w:bCs/>
                      <w:i/>
                    </w:rPr>
                  </w:r>
                  <w:r>
                    <w:rPr>
                      <w:rFonts w:ascii="Arial" w:hAnsi="Arial" w:cs="Arial" w:eastAsia="Arial"/>
                      <w:sz w:val="45"/>
                      <w:szCs w:val="45"/>
                      <w:color w:val="7C7E7E"/>
                      <w:spacing w:val="0"/>
                      <w:w w:val="171"/>
                      <w:b/>
                      <w:bCs/>
                      <w:i/>
                    </w:rPr>
                    <w:t>ll</w:t>
                  </w:r>
                  <w:r>
                    <w:rPr>
                      <w:rFonts w:ascii="Arial" w:hAnsi="Arial" w:cs="Arial" w:eastAsia="Arial"/>
                      <w:sz w:val="45"/>
                      <w:szCs w:val="45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3"/>
          <w:szCs w:val="23"/>
          <w:color w:val="95AEF4"/>
          <w:w w:val="74"/>
          <w:b/>
          <w:bCs/>
          <w:position w:val="-1"/>
        </w:rPr>
        <w:t>l</w:t>
      </w:r>
      <w:r>
        <w:rPr>
          <w:rFonts w:ascii="Arial" w:hAnsi="Arial" w:cs="Arial" w:eastAsia="Arial"/>
          <w:sz w:val="23"/>
          <w:szCs w:val="23"/>
          <w:color w:val="95AEF4"/>
          <w:spacing w:val="2"/>
          <w:w w:val="74"/>
          <w:b/>
          <w:bCs/>
          <w:position w:val="-1"/>
        </w:rPr>
        <w:t>u</w:t>
      </w:r>
      <w:r>
        <w:rPr>
          <w:rFonts w:ascii="Arial" w:hAnsi="Arial" w:cs="Arial" w:eastAsia="Arial"/>
          <w:sz w:val="23"/>
          <w:szCs w:val="23"/>
          <w:color w:val="B8CDF4"/>
          <w:spacing w:val="0"/>
          <w:w w:val="187"/>
          <w:b/>
          <w:bCs/>
          <w:position w:val="-1"/>
        </w:rPr>
        <w:t>,</w:t>
      </w:r>
      <w:r>
        <w:rPr>
          <w:rFonts w:ascii="Arial" w:hAnsi="Arial" w:cs="Arial" w:eastAsia="Arial"/>
          <w:sz w:val="23"/>
          <w:szCs w:val="23"/>
          <w:color w:val="B8CDF4"/>
          <w:spacing w:val="-26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3"/>
          <w:szCs w:val="23"/>
          <w:color w:val="B8CDF4"/>
          <w:spacing w:val="0"/>
          <w:w w:val="174"/>
          <w:position w:val="-1"/>
        </w:rPr>
        <w:t>,</w:t>
      </w:r>
      <w:r>
        <w:rPr>
          <w:rFonts w:ascii="Arial" w:hAnsi="Arial" w:cs="Arial" w:eastAsia="Arial"/>
          <w:sz w:val="23"/>
          <w:szCs w:val="23"/>
          <w:color w:val="B8CDF4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3"/>
          <w:szCs w:val="23"/>
          <w:color w:val="B8CDF4"/>
          <w:spacing w:val="0"/>
          <w:w w:val="100"/>
          <w:position w:val="-1"/>
        </w:rPr>
      </w:r>
      <w:r>
        <w:rPr>
          <w:rFonts w:ascii="Arial" w:hAnsi="Arial" w:cs="Arial" w:eastAsia="Arial"/>
          <w:sz w:val="19"/>
          <w:szCs w:val="19"/>
          <w:color w:val="B8CDF4"/>
          <w:spacing w:val="0"/>
          <w:w w:val="81"/>
          <w:position w:val="-1"/>
        </w:rPr>
        <w:t>-·ı:Je</w:t>
      </w:r>
      <w:r>
        <w:rPr>
          <w:rFonts w:ascii="Arial" w:hAnsi="Arial" w:cs="Arial" w:eastAsia="Arial"/>
          <w:sz w:val="19"/>
          <w:szCs w:val="19"/>
          <w:color w:val="B8CDF4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9"/>
          <w:szCs w:val="19"/>
          <w:color w:val="B8CDF4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15"/>
          <w:szCs w:val="15"/>
          <w:color w:val="AFB3B6"/>
          <w:spacing w:val="0"/>
          <w:w w:val="304"/>
          <w:position w:val="3"/>
        </w:rPr>
        <w:t>/</w:t>
      </w:r>
      <w:r>
        <w:rPr>
          <w:rFonts w:ascii="Times New Roman" w:hAnsi="Times New Roman" w:cs="Times New Roman" w:eastAsia="Times New Roman"/>
          <w:sz w:val="15"/>
          <w:szCs w:val="15"/>
          <w:color w:val="AFB3B6"/>
          <w:spacing w:val="58"/>
          <w:w w:val="304"/>
          <w:position w:val="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AFB3B6"/>
          <w:spacing w:val="0"/>
          <w:w w:val="134"/>
          <w:position w:val="3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color w:val="AFB3B6"/>
          <w:spacing w:val="0"/>
          <w:w w:val="134"/>
          <w:position w:val="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AFB3B6"/>
          <w:spacing w:val="35"/>
          <w:w w:val="134"/>
          <w:position w:val="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7C7E7E"/>
          <w:spacing w:val="11"/>
          <w:w w:val="134"/>
          <w:position w:val="3"/>
        </w:rPr>
        <w:t>•</w:t>
      </w:r>
      <w:r>
        <w:rPr>
          <w:rFonts w:ascii="Times New Roman" w:hAnsi="Times New Roman" w:cs="Times New Roman" w:eastAsia="Times New Roman"/>
          <w:sz w:val="15"/>
          <w:szCs w:val="15"/>
          <w:color w:val="9A9C9E"/>
          <w:spacing w:val="0"/>
          <w:w w:val="134"/>
          <w:position w:val="3"/>
        </w:rPr>
        <w:t>."t··</w:t>
      </w:r>
      <w:r>
        <w:rPr>
          <w:rFonts w:ascii="Times New Roman" w:hAnsi="Times New Roman" w:cs="Times New Roman" w:eastAsia="Times New Roman"/>
          <w:sz w:val="15"/>
          <w:szCs w:val="15"/>
          <w:color w:val="9A9C9E"/>
          <w:spacing w:val="-43"/>
          <w:w w:val="134"/>
          <w:position w:val="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9A9C9E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9A9C9E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15"/>
          <w:szCs w:val="15"/>
          <w:color w:val="C8CDCD"/>
          <w:spacing w:val="0"/>
          <w:w w:val="288"/>
          <w:position w:val="3"/>
        </w:rPr>
        <w:t>'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245" w:lineRule="exact"/>
        <w:ind w:left="456" w:right="-20"/>
        <w:jc w:val="left"/>
        <w:tabs>
          <w:tab w:pos="2580" w:val="left"/>
          <w:tab w:pos="6340" w:val="left"/>
          <w:tab w:pos="8560" w:val="left"/>
        </w:tabs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95AEF4"/>
          <w:spacing w:val="0"/>
          <w:w w:val="100"/>
          <w:position w:val="4"/>
        </w:rPr>
        <w:t>2.P</w:t>
      </w:r>
      <w:r>
        <w:rPr>
          <w:rFonts w:ascii="Times New Roman" w:hAnsi="Times New Roman" w:cs="Times New Roman" w:eastAsia="Times New Roman"/>
          <w:sz w:val="20"/>
          <w:szCs w:val="20"/>
          <w:color w:val="95AEF4"/>
          <w:spacing w:val="-4"/>
          <w:w w:val="100"/>
          <w:position w:val="4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B8CDF4"/>
          <w:spacing w:val="0"/>
          <w:w w:val="100"/>
          <w:position w:val="4"/>
        </w:rPr>
        <w:t>stcı</w:t>
      </w:r>
      <w:r>
        <w:rPr>
          <w:rFonts w:ascii="Times New Roman" w:hAnsi="Times New Roman" w:cs="Times New Roman" w:eastAsia="Times New Roman"/>
          <w:sz w:val="20"/>
          <w:szCs w:val="20"/>
          <w:color w:val="B8CDF4"/>
          <w:spacing w:val="2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B8CDF4"/>
          <w:spacing w:val="0"/>
          <w:w w:val="89"/>
          <w:position w:val="4"/>
        </w:rPr>
        <w:t>G;:;p!..ı</w:t>
      </w:r>
      <w:r>
        <w:rPr>
          <w:rFonts w:ascii="Times New Roman" w:hAnsi="Times New Roman" w:cs="Times New Roman" w:eastAsia="Times New Roman"/>
          <w:sz w:val="20"/>
          <w:szCs w:val="20"/>
          <w:color w:val="B8CDF4"/>
          <w:spacing w:val="0"/>
          <w:w w:val="89"/>
          <w:position w:val="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B8CDF4"/>
          <w:spacing w:val="-2"/>
          <w:w w:val="89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A5BCF0"/>
          <w:spacing w:val="0"/>
          <w:w w:val="93"/>
          <w:position w:val="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A5BCF0"/>
          <w:spacing w:val="0"/>
          <w:w w:val="92"/>
          <w:position w:val="4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A5BCF0"/>
          <w:spacing w:val="-3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3A3D6"/>
          <w:spacing w:val="12"/>
          <w:w w:val="63"/>
          <w:position w:val="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A5BCF0"/>
          <w:spacing w:val="0"/>
          <w:w w:val="87"/>
          <w:position w:val="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A5BCF0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A5BCF0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7"/>
          <w:position w:val="-1"/>
        </w:rPr>
        <w:t>Adıgüz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"/>
          <w:w w:val="97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77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7"/>
          <w:w w:val="92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75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-1"/>
        </w:rPr>
        <w:t>LMAZ</w:t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E5E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7"/>
          <w:szCs w:val="27"/>
          <w:color w:val="7C7E7E"/>
          <w:spacing w:val="5"/>
          <w:w w:val="111"/>
          <w:b/>
          <w:bCs/>
          <w:position w:val="-2"/>
        </w:rPr>
        <w:t>B</w:t>
      </w:r>
      <w:r>
        <w:rPr>
          <w:rFonts w:ascii="Times New Roman" w:hAnsi="Times New Roman" w:cs="Times New Roman" w:eastAsia="Times New Roman"/>
          <w:sz w:val="27"/>
          <w:szCs w:val="27"/>
          <w:color w:val="5D5E5E"/>
          <w:spacing w:val="0"/>
          <w:w w:val="143"/>
          <w:b/>
          <w:bCs/>
          <w:position w:val="-2"/>
        </w:rPr>
        <w:t>·</w:t>
      </w:r>
      <w:r>
        <w:rPr>
          <w:rFonts w:ascii="Times New Roman" w:hAnsi="Times New Roman" w:cs="Times New Roman" w:eastAsia="Times New Roman"/>
          <w:sz w:val="27"/>
          <w:szCs w:val="27"/>
          <w:color w:val="5D5E5E"/>
          <w:spacing w:val="-44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7C7E7E"/>
          <w:spacing w:val="0"/>
          <w:w w:val="100"/>
          <w:b/>
          <w:bCs/>
          <w:position w:val="-2"/>
        </w:rPr>
        <w:t>!</w:t>
      </w:r>
      <w:r>
        <w:rPr>
          <w:rFonts w:ascii="Times New Roman" w:hAnsi="Times New Roman" w:cs="Times New Roman" w:eastAsia="Times New Roman"/>
          <w:sz w:val="29"/>
          <w:szCs w:val="29"/>
          <w:color w:val="7C7E7E"/>
          <w:spacing w:val="0"/>
          <w:w w:val="100"/>
          <w:b/>
          <w:bCs/>
          <w:position w:val="-2"/>
        </w:rPr>
        <w:t>c</w:t>
      </w:r>
      <w:r>
        <w:rPr>
          <w:rFonts w:ascii="Times New Roman" w:hAnsi="Times New Roman" w:cs="Times New Roman" w:eastAsia="Times New Roman"/>
          <w:sz w:val="29"/>
          <w:szCs w:val="29"/>
          <w:color w:val="7C7E7E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9"/>
          <w:szCs w:val="29"/>
          <w:color w:val="7C7E7E"/>
          <w:spacing w:val="0"/>
          <w:w w:val="100"/>
          <w:b/>
          <w:bCs/>
          <w:position w:val="-2"/>
        </w:rPr>
      </w:r>
      <w:r>
        <w:rPr>
          <w:rFonts w:ascii="Times New Roman" w:hAnsi="Times New Roman" w:cs="Times New Roman" w:eastAsia="Times New Roman"/>
          <w:sz w:val="25"/>
          <w:szCs w:val="25"/>
          <w:color w:val="9A9C9E"/>
          <w:spacing w:val="0"/>
          <w:w w:val="59"/>
          <w:i/>
          <w:position w:val="-2"/>
        </w:rPr>
        <w:t>,:.</w:t>
      </w:r>
      <w:r>
        <w:rPr>
          <w:rFonts w:ascii="Times New Roman" w:hAnsi="Times New Roman" w:cs="Times New Roman" w:eastAsia="Times New Roman"/>
          <w:sz w:val="25"/>
          <w:szCs w:val="25"/>
          <w:color w:val="9A9C9E"/>
          <w:spacing w:val="-15"/>
          <w:w w:val="58"/>
          <w:i/>
          <w:position w:val="-2"/>
        </w:rPr>
        <w:t>'</w:t>
      </w:r>
      <w:r>
        <w:rPr>
          <w:rFonts w:ascii="Times New Roman" w:hAnsi="Times New Roman" w:cs="Times New Roman" w:eastAsia="Times New Roman"/>
          <w:sz w:val="25"/>
          <w:szCs w:val="25"/>
          <w:color w:val="7C7E7E"/>
          <w:spacing w:val="-19"/>
          <w:w w:val="79"/>
          <w:i/>
          <w:position w:val="-2"/>
        </w:rPr>
        <w:t>·</w:t>
      </w:r>
      <w:r>
        <w:rPr>
          <w:rFonts w:ascii="Times New Roman" w:hAnsi="Times New Roman" w:cs="Times New Roman" w:eastAsia="Times New Roman"/>
          <w:sz w:val="25"/>
          <w:szCs w:val="25"/>
          <w:color w:val="AFB3B6"/>
          <w:spacing w:val="0"/>
          <w:w w:val="61"/>
          <w:i/>
          <w:position w:val="-2"/>
        </w:rPr>
        <w:t>t</w:t>
      </w:r>
      <w:r>
        <w:rPr>
          <w:rFonts w:ascii="Times New Roman" w:hAnsi="Times New Roman" w:cs="Times New Roman" w:eastAsia="Times New Roman"/>
          <w:sz w:val="25"/>
          <w:szCs w:val="25"/>
          <w:color w:val="AFB3B6"/>
          <w:spacing w:val="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AFB3B6"/>
          <w:spacing w:val="-28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AFB3B6"/>
          <w:spacing w:val="0"/>
          <w:w w:val="42"/>
          <w:position w:val="-2"/>
        </w:rPr>
        <w:t>_</w:t>
      </w:r>
      <w:r>
        <w:rPr>
          <w:rFonts w:ascii="Times New Roman" w:hAnsi="Times New Roman" w:cs="Times New Roman" w:eastAsia="Times New Roman"/>
          <w:sz w:val="25"/>
          <w:szCs w:val="25"/>
          <w:color w:val="000000"/>
          <w:spacing w:val="0"/>
          <w:w w:val="100"/>
          <w:position w:val="0"/>
        </w:rPr>
      </w:r>
    </w:p>
    <w:p>
      <w:pPr>
        <w:spacing w:before="0" w:after="0" w:line="337" w:lineRule="exact"/>
        <w:ind w:left="2607" w:right="-20"/>
        <w:jc w:val="left"/>
        <w:tabs>
          <w:tab w:pos="6620" w:val="left"/>
          <w:tab w:pos="7640" w:val="left"/>
        </w:tabs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488.058929pt;margin-top:11.511697pt;width:.1pt;height:12.167049pt;mso-position-horizontal-relative:page;mso-position-vertical-relative:paragraph;z-index:-7542" coordorigin="9761,230" coordsize="2,243">
            <v:shape style="position:absolute;left:9761;top:230;width:2;height:243" coordorigin="9761,230" coordsize="0,243" path="m9761,474l9761,230e" filled="f" stroked="t" strokeweight="1.42447pt" strokecolor="#5B64A8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9.776306pt;margin-top:7.945477pt;width:128.786553pt;height:15pt;mso-position-horizontal-relative:page;mso-position-vertical-relative:paragraph;z-index:-7540" type="#_x0000_t202" filled="f" stroked="f">
            <v:textbox inset="0,0,0,0">
              <w:txbxContent>
                <w:p>
                  <w:pPr>
                    <w:spacing w:before="0" w:after="0" w:line="300" w:lineRule="exact"/>
                    <w:ind w:right="-85"/>
                    <w:jc w:val="left"/>
                    <w:tabs>
                      <w:tab w:pos="660" w:val="left"/>
                      <w:tab w:pos="1000" w:val="left"/>
                      <w:tab w:pos="2100" w:val="left"/>
                    </w:tabs>
                    <w:rPr>
                      <w:rFonts w:ascii="Arial" w:hAnsi="Arial" w:cs="Arial" w:eastAsia="Arial"/>
                      <w:sz w:val="8"/>
                      <w:szCs w:val="8"/>
                    </w:rPr>
                  </w:pPr>
                  <w:rPr/>
                  <w:r>
                    <w:rPr>
                      <w:rFonts w:ascii="Arial" w:hAnsi="Arial" w:cs="Arial" w:eastAsia="Arial"/>
                      <w:sz w:val="18"/>
                      <w:szCs w:val="18"/>
                      <w:color w:val="7C7E7E"/>
                      <w:spacing w:val="5"/>
                      <w:w w:val="73"/>
                    </w:rPr>
                    <w:t>M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color w:val="9A9C9E"/>
                      <w:spacing w:val="0"/>
                      <w:w w:val="73"/>
                    </w:rPr>
                    <w:t>üdcı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color w:val="9A9C9E"/>
                      <w:spacing w:val="14"/>
                      <w:w w:val="73"/>
                    </w:rPr>
                    <w:t> 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color w:val="9A9C9E"/>
                      <w:spacing w:val="0"/>
                      <w:w w:val="100"/>
                    </w:rPr>
                    <w:tab/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color w:val="9A9C9E"/>
                      <w:spacing w:val="0"/>
                      <w:w w:val="100"/>
                    </w:rPr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color w:val="AFB3B6"/>
                      <w:spacing w:val="0"/>
                      <w:w w:val="73"/>
                    </w:rPr>
                    <w:t>•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color w:val="AFB3B6"/>
                      <w:spacing w:val="0"/>
                      <w:w w:val="100"/>
                    </w:rPr>
                    <w:tab/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color w:val="AFB3B6"/>
                      <w:spacing w:val="0"/>
                      <w:w w:val="100"/>
                    </w:rPr>
                  </w:r>
                  <w:r>
                    <w:rPr>
                      <w:rFonts w:ascii="Arial" w:hAnsi="Arial" w:cs="Arial" w:eastAsia="Arial"/>
                      <w:sz w:val="11"/>
                      <w:szCs w:val="11"/>
                      <w:color w:val="7C7E7E"/>
                      <w:spacing w:val="0"/>
                      <w:w w:val="153"/>
                    </w:rPr>
                    <w:t>ll</w:t>
                  </w:r>
                  <w:r>
                    <w:rPr>
                      <w:rFonts w:ascii="Arial" w:hAnsi="Arial" w:cs="Arial" w:eastAsia="Arial"/>
                      <w:sz w:val="11"/>
                      <w:szCs w:val="11"/>
                      <w:color w:val="7C7E7E"/>
                      <w:spacing w:val="0"/>
                      <w:w w:val="153"/>
                    </w:rPr>
                    <w:t> </w:t>
                  </w:r>
                  <w:r>
                    <w:rPr>
                      <w:rFonts w:ascii="Arial" w:hAnsi="Arial" w:cs="Arial" w:eastAsia="Arial"/>
                      <w:sz w:val="11"/>
                      <w:szCs w:val="11"/>
                      <w:color w:val="7C7E7E"/>
                      <w:spacing w:val="9"/>
                      <w:w w:val="153"/>
                    </w:rPr>
                    <w:t> </w:t>
                  </w:r>
                  <w:r>
                    <w:rPr>
                      <w:rFonts w:ascii="Arial" w:hAnsi="Arial" w:cs="Arial" w:eastAsia="Arial"/>
                      <w:sz w:val="11"/>
                      <w:szCs w:val="11"/>
                      <w:color w:val="9A9C9E"/>
                      <w:spacing w:val="0"/>
                      <w:w w:val="153"/>
                    </w:rPr>
                    <w:t>"'-</w:t>
                  </w:r>
                  <w:r>
                    <w:rPr>
                      <w:rFonts w:ascii="Arial" w:hAnsi="Arial" w:cs="Arial" w:eastAsia="Arial"/>
                      <w:sz w:val="11"/>
                      <w:szCs w:val="11"/>
                      <w:color w:val="9A9C9E"/>
                      <w:spacing w:val="-10"/>
                      <w:w w:val="153"/>
                    </w:rPr>
                    <w:t> </w:t>
                  </w:r>
                  <w:r>
                    <w:rPr>
                      <w:rFonts w:ascii="Arial" w:hAnsi="Arial" w:cs="Arial" w:eastAsia="Arial"/>
                      <w:sz w:val="30"/>
                      <w:szCs w:val="30"/>
                      <w:color w:val="AFB3B6"/>
                      <w:spacing w:val="0"/>
                      <w:w w:val="161"/>
                      <w:i/>
                    </w:rPr>
                    <w:t>\:</w:t>
                  </w:r>
                  <w:r>
                    <w:rPr>
                      <w:rFonts w:ascii="Arial" w:hAnsi="Arial" w:cs="Arial" w:eastAsia="Arial"/>
                      <w:sz w:val="30"/>
                      <w:szCs w:val="30"/>
                      <w:color w:val="7C7E7E"/>
                      <w:spacing w:val="-44"/>
                      <w:w w:val="78"/>
                      <w:i/>
                    </w:rPr>
                    <w:t>·</w:t>
                  </w:r>
                  <w:r>
                    <w:rPr>
                      <w:rFonts w:ascii="Arial" w:hAnsi="Arial" w:cs="Arial" w:eastAsia="Arial"/>
                      <w:sz w:val="30"/>
                      <w:szCs w:val="30"/>
                      <w:color w:val="9A9C9E"/>
                      <w:spacing w:val="0"/>
                      <w:w w:val="47"/>
                      <w:i/>
                    </w:rPr>
                    <w:t>.LY</w:t>
                  </w:r>
                  <w:r>
                    <w:rPr>
                      <w:rFonts w:ascii="Arial" w:hAnsi="Arial" w:cs="Arial" w:eastAsia="Arial"/>
                      <w:sz w:val="30"/>
                      <w:szCs w:val="30"/>
                      <w:color w:val="9A9C9E"/>
                      <w:spacing w:val="0"/>
                      <w:w w:val="100"/>
                      <w:i/>
                    </w:rPr>
                    <w:tab/>
                  </w:r>
                  <w:r>
                    <w:rPr>
                      <w:rFonts w:ascii="Arial" w:hAnsi="Arial" w:cs="Arial" w:eastAsia="Arial"/>
                      <w:sz w:val="30"/>
                      <w:szCs w:val="30"/>
                      <w:color w:val="9A9C9E"/>
                      <w:spacing w:val="0"/>
                      <w:w w:val="100"/>
                      <w:i/>
                    </w:rPr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color w:val="AFB3B6"/>
                      <w:spacing w:val="-2"/>
                      <w:w w:val="217"/>
                    </w:rPr>
                    <w:t>!</w:t>
                  </w:r>
                  <w:r>
                    <w:rPr>
                      <w:rFonts w:ascii="Arial" w:hAnsi="Arial" w:cs="Arial" w:eastAsia="Arial"/>
                      <w:sz w:val="8"/>
                      <w:szCs w:val="8"/>
                      <w:color w:val="9A9C9E"/>
                      <w:spacing w:val="0"/>
                      <w:w w:val="137"/>
                      <w:i/>
                    </w:rPr>
                    <w:t>,J</w:t>
                  </w:r>
                  <w:r>
                    <w:rPr>
                      <w:rFonts w:ascii="Arial" w:hAnsi="Arial" w:cs="Arial" w:eastAsia="Arial"/>
                      <w:sz w:val="8"/>
                      <w:szCs w:val="8"/>
                      <w:color w:val="9A9C9E"/>
                      <w:spacing w:val="0"/>
                      <w:w w:val="138"/>
                      <w:i/>
                    </w:rPr>
                    <w:t>)</w:t>
                  </w:r>
                  <w:r>
                    <w:rPr>
                      <w:rFonts w:ascii="Arial" w:hAnsi="Arial" w:cs="Arial" w:eastAsia="Arial"/>
                      <w:sz w:val="8"/>
                      <w:szCs w:val="8"/>
                      <w:color w:val="9A9C9E"/>
                      <w:spacing w:val="0"/>
                      <w:w w:val="100"/>
                      <w:i/>
                    </w:rPr>
                    <w:t>    </w:t>
                  </w:r>
                  <w:r>
                    <w:rPr>
                      <w:rFonts w:ascii="Arial" w:hAnsi="Arial" w:cs="Arial" w:eastAsia="Arial"/>
                      <w:sz w:val="8"/>
                      <w:szCs w:val="8"/>
                      <w:color w:val="9A9C9E"/>
                      <w:spacing w:val="8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8"/>
                      <w:szCs w:val="8"/>
                      <w:color w:val="9A9C9E"/>
                      <w:spacing w:val="0"/>
                      <w:w w:val="340"/>
                      <w:i/>
                    </w:rPr>
                    <w:t>:</w:t>
                  </w:r>
                  <w:r>
                    <w:rPr>
                      <w:rFonts w:ascii="Arial" w:hAnsi="Arial" w:cs="Arial" w:eastAsia="Arial"/>
                      <w:sz w:val="8"/>
                      <w:szCs w:val="8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color w:val="494949"/>
          <w:spacing w:val="-29"/>
          <w:w w:val="92"/>
          <w:position w:val="-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color w:val="5B6291"/>
          <w:spacing w:val="-1"/>
          <w:w w:val="600"/>
          <w:position w:val="-2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color w:val="5D5E5E"/>
          <w:spacing w:val="0"/>
          <w:w w:val="82"/>
          <w:position w:val="-2"/>
        </w:rPr>
        <w:t>Eri</w:t>
      </w:r>
      <w:r>
        <w:rPr>
          <w:rFonts w:ascii="Times New Roman" w:hAnsi="Times New Roman" w:cs="Times New Roman" w:eastAsia="Times New Roman"/>
          <w:sz w:val="22"/>
          <w:szCs w:val="22"/>
          <w:color w:val="5D5E5E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2"/>
          <w:szCs w:val="22"/>
          <w:color w:val="5D5E5E"/>
          <w:spacing w:val="0"/>
          <w:w w:val="100"/>
          <w:position w:val="-2"/>
        </w:rPr>
      </w:r>
      <w:r>
        <w:rPr>
          <w:rFonts w:ascii="Arial" w:hAnsi="Arial" w:cs="Arial" w:eastAsia="Arial"/>
          <w:sz w:val="16"/>
          <w:szCs w:val="16"/>
          <w:color w:val="5D5E5E"/>
          <w:spacing w:val="0"/>
          <w:w w:val="100"/>
          <w:position w:val="4"/>
        </w:rPr>
        <w:t>t</w:t>
      </w:r>
      <w:r>
        <w:rPr>
          <w:rFonts w:ascii="Arial" w:hAnsi="Arial" w:cs="Arial" w:eastAsia="Arial"/>
          <w:sz w:val="16"/>
          <w:szCs w:val="16"/>
          <w:color w:val="5D5E5E"/>
          <w:spacing w:val="0"/>
          <w:w w:val="100"/>
          <w:position w:val="4"/>
        </w:rPr>
        <w:t>  </w:t>
      </w:r>
      <w:r>
        <w:rPr>
          <w:rFonts w:ascii="Arial" w:hAnsi="Arial" w:cs="Arial" w:eastAsia="Arial"/>
          <w:sz w:val="16"/>
          <w:szCs w:val="16"/>
          <w:color w:val="5D5E5E"/>
          <w:spacing w:val="21"/>
          <w:w w:val="100"/>
          <w:position w:val="4"/>
        </w:rPr>
        <w:t> </w:t>
      </w:r>
      <w:r>
        <w:rPr>
          <w:rFonts w:ascii="Arial" w:hAnsi="Arial" w:cs="Arial" w:eastAsia="Arial"/>
          <w:sz w:val="16"/>
          <w:szCs w:val="16"/>
          <w:color w:val="7C7E7E"/>
          <w:spacing w:val="0"/>
          <w:w w:val="178"/>
          <w:position w:val="4"/>
        </w:rPr>
        <w:t>·</w:t>
      </w:r>
      <w:r>
        <w:rPr>
          <w:rFonts w:ascii="Arial" w:hAnsi="Arial" w:cs="Arial" w:eastAsia="Arial"/>
          <w:sz w:val="16"/>
          <w:szCs w:val="16"/>
          <w:color w:val="7C7E7E"/>
          <w:spacing w:val="0"/>
          <w:w w:val="100"/>
          <w:position w:val="4"/>
        </w:rPr>
        <w:tab/>
      </w:r>
      <w:r>
        <w:rPr>
          <w:rFonts w:ascii="Arial" w:hAnsi="Arial" w:cs="Arial" w:eastAsia="Arial"/>
          <w:sz w:val="16"/>
          <w:szCs w:val="16"/>
          <w:color w:val="7C7E7E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33"/>
          <w:szCs w:val="33"/>
          <w:color w:val="7C7E7E"/>
          <w:spacing w:val="10"/>
          <w:w w:val="40"/>
          <w:position w:val="4"/>
        </w:rPr>
        <w:t>v</w:t>
      </w:r>
      <w:r>
        <w:rPr>
          <w:rFonts w:ascii="Times New Roman" w:hAnsi="Times New Roman" w:cs="Times New Roman" w:eastAsia="Times New Roman"/>
          <w:sz w:val="33"/>
          <w:szCs w:val="33"/>
          <w:color w:val="9A9C9E"/>
          <w:spacing w:val="0"/>
          <w:w w:val="58"/>
          <w:position w:val="4"/>
        </w:rPr>
        <w:t>fftl-'</w:t>
      </w:r>
      <w:r>
        <w:rPr>
          <w:rFonts w:ascii="Times New Roman" w:hAnsi="Times New Roman" w:cs="Times New Roman" w:eastAsia="Times New Roman"/>
          <w:sz w:val="33"/>
          <w:szCs w:val="33"/>
          <w:color w:val="7C7E7E"/>
          <w:spacing w:val="0"/>
          <w:w w:val="59"/>
          <w:position w:val="4"/>
        </w:rPr>
        <w:t>!</w:t>
      </w:r>
      <w:r>
        <w:rPr>
          <w:rFonts w:ascii="Times New Roman" w:hAnsi="Times New Roman" w:cs="Times New Roman" w:eastAsia="Times New Roman"/>
          <w:sz w:val="33"/>
          <w:szCs w:val="33"/>
          <w:color w:val="7C7E7E"/>
          <w:spacing w:val="-19"/>
          <w:w w:val="100"/>
          <w:position w:val="4"/>
        </w:rPr>
        <w:t> </w:t>
      </w:r>
      <w:r>
        <w:rPr>
          <w:rFonts w:ascii="Arial" w:hAnsi="Arial" w:cs="Arial" w:eastAsia="Arial"/>
          <w:sz w:val="17"/>
          <w:szCs w:val="17"/>
          <w:color w:val="4B4F91"/>
          <w:spacing w:val="0"/>
          <w:w w:val="202"/>
          <w:position w:val="4"/>
        </w:rPr>
        <w:t>'ı</w:t>
      </w:r>
      <w:r>
        <w:rPr>
          <w:rFonts w:ascii="Arial" w:hAnsi="Arial" w:cs="Arial" w:eastAsia="Arial"/>
          <w:sz w:val="17"/>
          <w:szCs w:val="17"/>
          <w:color w:val="4B4F91"/>
          <w:spacing w:val="-3"/>
          <w:w w:val="202"/>
          <w:position w:val="4"/>
        </w:rPr>
        <w:t> </w:t>
      </w:r>
      <w:r>
        <w:rPr>
          <w:rFonts w:ascii="Arial" w:hAnsi="Arial" w:cs="Arial" w:eastAsia="Arial"/>
          <w:sz w:val="17"/>
          <w:szCs w:val="17"/>
          <w:color w:val="5D5E5E"/>
          <w:spacing w:val="-24"/>
          <w:w w:val="209"/>
          <w:position w:val="4"/>
        </w:rPr>
        <w:t>·</w:t>
      </w:r>
      <w:r>
        <w:rPr>
          <w:rFonts w:ascii="Arial" w:hAnsi="Arial" w:cs="Arial" w:eastAsia="Arial"/>
          <w:sz w:val="17"/>
          <w:szCs w:val="17"/>
          <w:color w:val="7C7E7E"/>
          <w:spacing w:val="0"/>
          <w:w w:val="167"/>
          <w:position w:val="4"/>
        </w:rPr>
        <w:t>.</w:t>
      </w:r>
      <w:r>
        <w:rPr>
          <w:rFonts w:ascii="Arial" w:hAnsi="Arial" w:cs="Arial" w:eastAsia="Arial"/>
          <w:sz w:val="17"/>
          <w:szCs w:val="17"/>
          <w:color w:val="7C7E7E"/>
          <w:spacing w:val="-33"/>
          <w:w w:val="100"/>
          <w:position w:val="4"/>
        </w:rPr>
        <w:t> </w:t>
      </w:r>
      <w:r>
        <w:rPr>
          <w:rFonts w:ascii="Arial" w:hAnsi="Arial" w:cs="Arial" w:eastAsia="Arial"/>
          <w:sz w:val="17"/>
          <w:szCs w:val="17"/>
          <w:color w:val="AFB3B6"/>
          <w:spacing w:val="0"/>
          <w:w w:val="100"/>
          <w:position w:val="4"/>
        </w:rPr>
        <w:t>;.</w:t>
      </w:r>
      <w:r>
        <w:rPr>
          <w:rFonts w:ascii="Arial" w:hAnsi="Arial" w:cs="Arial" w:eastAsia="Arial"/>
          <w:sz w:val="17"/>
          <w:szCs w:val="17"/>
          <w:color w:val="AFB3B6"/>
          <w:spacing w:val="-27"/>
          <w:w w:val="100"/>
          <w:position w:val="4"/>
        </w:rPr>
        <w:t>:</w:t>
      </w:r>
      <w:r>
        <w:rPr>
          <w:rFonts w:ascii="Arial" w:hAnsi="Arial" w:cs="Arial" w:eastAsia="Arial"/>
          <w:sz w:val="17"/>
          <w:szCs w:val="17"/>
          <w:color w:val="AFB3B6"/>
          <w:spacing w:val="0"/>
          <w:w w:val="120"/>
          <w:position w:val="4"/>
        </w:rPr>
        <w:t>\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  <w:position w:val="0"/>
        </w:rPr>
      </w:r>
    </w:p>
    <w:p>
      <w:pPr>
        <w:spacing w:before="0" w:after="0" w:line="101" w:lineRule="exact"/>
        <w:ind w:right="85"/>
        <w:jc w:val="right"/>
        <w:tabs>
          <w:tab w:pos="740" w:val="left"/>
          <w:tab w:pos="1720" w:val="left"/>
        </w:tabs>
        <w:rPr>
          <w:rFonts w:ascii="Arial" w:hAnsi="Arial" w:cs="Arial" w:eastAsia="Arial"/>
          <w:sz w:val="8"/>
          <w:szCs w:val="8"/>
        </w:rPr>
      </w:pPr>
      <w:rPr/>
      <w:r>
        <w:rPr/>
        <w:pict>
          <v:group style="position:absolute;margin-left:471.134674pt;margin-top:2.877618pt;width:5.715249pt;height:37.213383pt;mso-position-horizontal-relative:page;mso-position-vertical-relative:paragraph;z-index:-7543" coordorigin="9423,58" coordsize="114,744">
            <v:group style="position:absolute;left:9458;top:93;width:43;height:2" coordorigin="9458,93" coordsize="43,2">
              <v:shape style="position:absolute;left:9458;top:93;width:43;height:2" coordorigin="9458,93" coordsize="43,0" path="m9458,93l9501,93e" filled="f" stroked="t" strokeweight="3.578544pt" strokecolor="#8393B8">
                <v:path arrowok="t"/>
              </v:shape>
            </v:group>
            <v:group style="position:absolute;left:9473;top:86;width:2;height:472" coordorigin="9473,86" coordsize="2,472">
              <v:shape style="position:absolute;left:9473;top:86;width:2;height:472" coordorigin="9473,86" coordsize="0,472" path="m9473,559l9473,86e" filled="f" stroked="t" strokeweight="2.136705pt" strokecolor="#646BAF">
                <v:path arrowok="t"/>
              </v:shape>
            </v:group>
            <v:group style="position:absolute;left:9466;top:444;width:2;height:344" coordorigin="9466,444" coordsize="2,344">
              <v:shape style="position:absolute;left:9466;top:444;width:2;height:344" coordorigin="9466,444" coordsize="0,344" path="m9466,788l9466,444e" filled="f" stroked="t" strokeweight="1.42447pt" strokecolor="#4B54A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1"/>
          <w:szCs w:val="11"/>
          <w:color w:val="9A9C9E"/>
          <w:spacing w:val="0"/>
          <w:w w:val="78"/>
          <w:position w:val="-5"/>
        </w:rPr>
        <w:t>...</w:t>
      </w:r>
      <w:r>
        <w:rPr>
          <w:rFonts w:ascii="Arial" w:hAnsi="Arial" w:cs="Arial" w:eastAsia="Arial"/>
          <w:sz w:val="11"/>
          <w:szCs w:val="11"/>
          <w:color w:val="9A9C9E"/>
          <w:spacing w:val="0"/>
          <w:w w:val="78"/>
          <w:position w:val="-5"/>
        </w:rPr>
        <w:t>     </w:t>
      </w:r>
      <w:r>
        <w:rPr>
          <w:rFonts w:ascii="Arial" w:hAnsi="Arial" w:cs="Arial" w:eastAsia="Arial"/>
          <w:sz w:val="11"/>
          <w:szCs w:val="11"/>
          <w:color w:val="9A9C9E"/>
          <w:spacing w:val="20"/>
          <w:w w:val="78"/>
          <w:position w:val="-5"/>
        </w:rPr>
        <w:t> </w:t>
      </w:r>
      <w:r>
        <w:rPr>
          <w:rFonts w:ascii="Arial" w:hAnsi="Arial" w:cs="Arial" w:eastAsia="Arial"/>
          <w:sz w:val="11"/>
          <w:szCs w:val="11"/>
          <w:color w:val="AFB3B6"/>
          <w:spacing w:val="0"/>
          <w:w w:val="71"/>
          <w:i/>
          <w:position w:val="-5"/>
        </w:rPr>
        <w:t>f/!"&gt;</w:t>
      </w:r>
      <w:r>
        <w:rPr>
          <w:rFonts w:ascii="Arial" w:hAnsi="Arial" w:cs="Arial" w:eastAsia="Arial"/>
          <w:sz w:val="11"/>
          <w:szCs w:val="11"/>
          <w:color w:val="AFB3B6"/>
          <w:spacing w:val="0"/>
          <w:w w:val="100"/>
          <w:i/>
          <w:position w:val="-5"/>
        </w:rPr>
        <w:tab/>
      </w:r>
      <w:r>
        <w:rPr>
          <w:rFonts w:ascii="Arial" w:hAnsi="Arial" w:cs="Arial" w:eastAsia="Arial"/>
          <w:sz w:val="11"/>
          <w:szCs w:val="11"/>
          <w:color w:val="AFB3B6"/>
          <w:spacing w:val="0"/>
          <w:w w:val="100"/>
          <w:i/>
          <w:position w:val="-5"/>
        </w:rPr>
      </w:r>
      <w:r>
        <w:rPr>
          <w:rFonts w:ascii="Arial" w:hAnsi="Arial" w:cs="Arial" w:eastAsia="Arial"/>
          <w:sz w:val="11"/>
          <w:szCs w:val="11"/>
          <w:color w:val="9A9C9E"/>
          <w:spacing w:val="0"/>
          <w:w w:val="50"/>
          <w:position w:val="-5"/>
        </w:rPr>
        <w:t>.......</w:t>
      </w:r>
      <w:r>
        <w:rPr>
          <w:rFonts w:ascii="Arial" w:hAnsi="Arial" w:cs="Arial" w:eastAsia="Arial"/>
          <w:sz w:val="11"/>
          <w:szCs w:val="11"/>
          <w:color w:val="9A9C9E"/>
          <w:spacing w:val="0"/>
          <w:w w:val="50"/>
          <w:position w:val="-5"/>
        </w:rPr>
        <w:t>       </w:t>
      </w:r>
      <w:r>
        <w:rPr>
          <w:rFonts w:ascii="Arial" w:hAnsi="Arial" w:cs="Arial" w:eastAsia="Arial"/>
          <w:sz w:val="11"/>
          <w:szCs w:val="11"/>
          <w:color w:val="9A9C9E"/>
          <w:spacing w:val="0"/>
          <w:w w:val="50"/>
          <w:position w:val="-5"/>
        </w:rPr>
        <w:t> </w:t>
      </w:r>
      <w:r>
        <w:rPr>
          <w:rFonts w:ascii="Arial" w:hAnsi="Arial" w:cs="Arial" w:eastAsia="Arial"/>
          <w:sz w:val="11"/>
          <w:szCs w:val="11"/>
          <w:color w:val="AFB3B6"/>
          <w:spacing w:val="-6"/>
          <w:w w:val="213"/>
          <w:i/>
          <w:position w:val="-5"/>
        </w:rPr>
        <w:t>·</w:t>
      </w:r>
      <w:r>
        <w:rPr>
          <w:rFonts w:ascii="Arial" w:hAnsi="Arial" w:cs="Arial" w:eastAsia="Arial"/>
          <w:sz w:val="11"/>
          <w:szCs w:val="11"/>
          <w:color w:val="9A9C9E"/>
          <w:spacing w:val="-3"/>
          <w:w w:val="160"/>
          <w:i/>
          <w:position w:val="-5"/>
        </w:rPr>
        <w:t>·</w:t>
      </w:r>
      <w:r>
        <w:rPr>
          <w:rFonts w:ascii="Arial" w:hAnsi="Arial" w:cs="Arial" w:eastAsia="Arial"/>
          <w:sz w:val="8"/>
          <w:szCs w:val="8"/>
          <w:color w:val="9A9C9E"/>
          <w:spacing w:val="0"/>
          <w:w w:val="72"/>
          <w:b/>
          <w:bCs/>
          <w:i/>
          <w:position w:val="-5"/>
        </w:rPr>
        <w:t>..f</w:t>
      </w:r>
      <w:r>
        <w:rPr>
          <w:rFonts w:ascii="Arial" w:hAnsi="Arial" w:cs="Arial" w:eastAsia="Arial"/>
          <w:sz w:val="8"/>
          <w:szCs w:val="8"/>
          <w:color w:val="9A9C9E"/>
          <w:spacing w:val="0"/>
          <w:w w:val="100"/>
          <w:b/>
          <w:bCs/>
          <w:i/>
          <w:position w:val="-5"/>
        </w:rPr>
        <w:t>      </w:t>
      </w:r>
      <w:r>
        <w:rPr>
          <w:rFonts w:ascii="Arial" w:hAnsi="Arial" w:cs="Arial" w:eastAsia="Arial"/>
          <w:sz w:val="8"/>
          <w:szCs w:val="8"/>
          <w:color w:val="9A9C9E"/>
          <w:spacing w:val="-7"/>
          <w:w w:val="100"/>
          <w:b/>
          <w:bCs/>
          <w:i/>
          <w:position w:val="-5"/>
        </w:rPr>
        <w:t> </w:t>
      </w:r>
      <w:r>
        <w:rPr>
          <w:rFonts w:ascii="Arial" w:hAnsi="Arial" w:cs="Arial" w:eastAsia="Arial"/>
          <w:sz w:val="16"/>
          <w:szCs w:val="16"/>
          <w:color w:val="9A9C9E"/>
          <w:spacing w:val="0"/>
          <w:w w:val="84"/>
          <w:b/>
          <w:bCs/>
          <w:position w:val="-5"/>
        </w:rPr>
        <w:t>u</w:t>
      </w:r>
      <w:r>
        <w:rPr>
          <w:rFonts w:ascii="Arial" w:hAnsi="Arial" w:cs="Arial" w:eastAsia="Arial"/>
          <w:sz w:val="16"/>
          <w:szCs w:val="16"/>
          <w:color w:val="9A9C9E"/>
          <w:spacing w:val="0"/>
          <w:w w:val="100"/>
          <w:b/>
          <w:bCs/>
          <w:position w:val="-5"/>
        </w:rPr>
        <w:tab/>
      </w:r>
      <w:r>
        <w:rPr>
          <w:rFonts w:ascii="Arial" w:hAnsi="Arial" w:cs="Arial" w:eastAsia="Arial"/>
          <w:sz w:val="16"/>
          <w:szCs w:val="16"/>
          <w:color w:val="9A9C9E"/>
          <w:spacing w:val="0"/>
          <w:w w:val="100"/>
          <w:b/>
          <w:bCs/>
          <w:position w:val="-5"/>
        </w:rPr>
      </w:r>
      <w:r>
        <w:rPr>
          <w:rFonts w:ascii="Arial" w:hAnsi="Arial" w:cs="Arial" w:eastAsia="Arial"/>
          <w:sz w:val="8"/>
          <w:szCs w:val="8"/>
          <w:color w:val="AFB3B6"/>
          <w:spacing w:val="0"/>
          <w:w w:val="531"/>
          <w:position w:val="2"/>
        </w:rPr>
        <w:t>'</w:t>
      </w:r>
      <w:r>
        <w:rPr>
          <w:rFonts w:ascii="Arial" w:hAnsi="Arial" w:cs="Arial" w:eastAsia="Arial"/>
          <w:sz w:val="8"/>
          <w:szCs w:val="8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0" w:right="20"/>
          <w:cols w:num="2" w:equalWidth="0">
            <w:col w:w="2474" w:space="133"/>
            <w:col w:w="9273"/>
          </w:cols>
        </w:sectPr>
      </w:pPr>
      <w:rPr/>
    </w:p>
    <w:p>
      <w:pPr>
        <w:spacing w:before="0" w:after="0" w:line="150" w:lineRule="exact"/>
        <w:ind w:right="130"/>
        <w:jc w:val="right"/>
        <w:tabs>
          <w:tab w:pos="400" w:val="left"/>
          <w:tab w:pos="168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Arial" w:hAnsi="Arial" w:cs="Arial" w:eastAsia="Arial"/>
          <w:sz w:val="10"/>
          <w:szCs w:val="10"/>
          <w:color w:val="9A9C9E"/>
          <w:w w:val="131"/>
          <w:position w:val="-1"/>
        </w:rPr>
        <w:t>..</w:t>
      </w:r>
      <w:r>
        <w:rPr>
          <w:rFonts w:ascii="Arial" w:hAnsi="Arial" w:cs="Arial" w:eastAsia="Arial"/>
          <w:sz w:val="10"/>
          <w:szCs w:val="10"/>
          <w:color w:val="9A9C9E"/>
          <w:w w:val="100"/>
          <w:position w:val="-1"/>
        </w:rPr>
        <w:tab/>
      </w:r>
      <w:r>
        <w:rPr>
          <w:rFonts w:ascii="Arial" w:hAnsi="Arial" w:cs="Arial" w:eastAsia="Arial"/>
          <w:sz w:val="10"/>
          <w:szCs w:val="10"/>
          <w:color w:val="9A9C9E"/>
          <w:w w:val="100"/>
          <w:position w:val="-1"/>
        </w:rPr>
      </w:r>
      <w:r>
        <w:rPr>
          <w:rFonts w:ascii="Arial" w:hAnsi="Arial" w:cs="Arial" w:eastAsia="Arial"/>
          <w:sz w:val="10"/>
          <w:szCs w:val="10"/>
          <w:color w:val="AFB3B6"/>
          <w:w w:val="241"/>
          <w:b/>
          <w:bCs/>
          <w:position w:val="-1"/>
        </w:rPr>
        <w:t>!</w:t>
      </w:r>
      <w:r>
        <w:rPr>
          <w:rFonts w:ascii="Arial" w:hAnsi="Arial" w:cs="Arial" w:eastAsia="Arial"/>
          <w:sz w:val="10"/>
          <w:szCs w:val="10"/>
          <w:color w:val="AFB3B6"/>
          <w:spacing w:val="-16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10"/>
          <w:szCs w:val="10"/>
          <w:color w:val="5D5E5E"/>
          <w:spacing w:val="-14"/>
          <w:w w:val="91"/>
          <w:b/>
          <w:bCs/>
          <w:position w:val="-1"/>
        </w:rPr>
        <w:t>1</w:t>
      </w:r>
      <w:r>
        <w:rPr>
          <w:rFonts w:ascii="Arial" w:hAnsi="Arial" w:cs="Arial" w:eastAsia="Arial"/>
          <w:sz w:val="10"/>
          <w:szCs w:val="10"/>
          <w:color w:val="9A9C9E"/>
          <w:spacing w:val="0"/>
          <w:w w:val="227"/>
          <w:b/>
          <w:bCs/>
          <w:position w:val="-1"/>
        </w:rPr>
        <w:t>\</w:t>
      </w:r>
      <w:r>
        <w:rPr>
          <w:rFonts w:ascii="Arial" w:hAnsi="Arial" w:cs="Arial" w:eastAsia="Arial"/>
          <w:sz w:val="10"/>
          <w:szCs w:val="10"/>
          <w:color w:val="9A9C9E"/>
          <w:spacing w:val="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10"/>
          <w:szCs w:val="10"/>
          <w:color w:val="9A9C9E"/>
          <w:spacing w:val="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10"/>
          <w:szCs w:val="10"/>
          <w:color w:val="AFB3B6"/>
          <w:spacing w:val="0"/>
          <w:w w:val="300"/>
          <w:b/>
          <w:bCs/>
          <w:position w:val="-1"/>
        </w:rPr>
        <w:t>,,</w:t>
      </w:r>
      <w:r>
        <w:rPr>
          <w:rFonts w:ascii="Arial" w:hAnsi="Arial" w:cs="Arial" w:eastAsia="Arial"/>
          <w:sz w:val="10"/>
          <w:szCs w:val="10"/>
          <w:color w:val="AFB3B6"/>
          <w:spacing w:val="-12"/>
          <w:w w:val="3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AFB3B6"/>
          <w:spacing w:val="0"/>
          <w:w w:val="121"/>
          <w:b/>
          <w:bCs/>
          <w:i/>
          <w:position w:val="-1"/>
        </w:rPr>
        <w:t>31tp</w:t>
      </w:r>
      <w:r>
        <w:rPr>
          <w:rFonts w:ascii="Times New Roman" w:hAnsi="Times New Roman" w:cs="Times New Roman" w:eastAsia="Times New Roman"/>
          <w:sz w:val="16"/>
          <w:szCs w:val="16"/>
          <w:color w:val="7C7E7E"/>
          <w:spacing w:val="-17"/>
          <w:w w:val="156"/>
          <w:i/>
          <w:position w:val="-1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9A9C9E"/>
          <w:spacing w:val="0"/>
          <w:w w:val="206"/>
          <w:i/>
          <w:position w:val="-1"/>
        </w:rPr>
        <w:t>·</w:t>
      </w:r>
      <w:r>
        <w:rPr>
          <w:rFonts w:ascii="Times New Roman" w:hAnsi="Times New Roman" w:cs="Times New Roman" w:eastAsia="Times New Roman"/>
          <w:sz w:val="16"/>
          <w:szCs w:val="16"/>
          <w:color w:val="9A9C9E"/>
          <w:spacing w:val="0"/>
          <w:w w:val="100"/>
          <w:i/>
          <w:position w:val="-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9A9C9E"/>
          <w:spacing w:val="0"/>
          <w:w w:val="100"/>
          <w:i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color w:val="7C7E7E"/>
          <w:spacing w:val="0"/>
          <w:w w:val="128"/>
          <w:position w:val="-1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7C7E7E"/>
          <w:spacing w:val="-6"/>
          <w:w w:val="128"/>
          <w:position w:val="-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AFB3B6"/>
          <w:spacing w:val="0"/>
          <w:w w:val="181"/>
          <w:i/>
          <w:position w:val="-1"/>
        </w:rPr>
        <w:t>!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0" w:after="0" w:line="101" w:lineRule="exact"/>
        <w:ind w:right="123"/>
        <w:jc w:val="right"/>
        <w:tabs>
          <w:tab w:pos="110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1"/>
          <w:szCs w:val="11"/>
          <w:color w:val="9A9C9E"/>
          <w:spacing w:val="0"/>
          <w:w w:val="100"/>
          <w:position w:val="-2"/>
        </w:rPr>
        <w:t>"./-'</w:t>
      </w:r>
      <w:r>
        <w:rPr>
          <w:rFonts w:ascii="Arial" w:hAnsi="Arial" w:cs="Arial" w:eastAsia="Arial"/>
          <w:sz w:val="11"/>
          <w:szCs w:val="11"/>
          <w:color w:val="9A9C9E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11"/>
          <w:szCs w:val="11"/>
          <w:color w:val="9A9C9E"/>
          <w:spacing w:val="8"/>
          <w:w w:val="100"/>
          <w:position w:val="-2"/>
        </w:rPr>
        <w:t> </w:t>
      </w:r>
      <w:r>
        <w:rPr>
          <w:rFonts w:ascii="Arial" w:hAnsi="Arial" w:cs="Arial" w:eastAsia="Arial"/>
          <w:sz w:val="11"/>
          <w:szCs w:val="11"/>
          <w:color w:val="9A9C9E"/>
          <w:spacing w:val="1"/>
          <w:w w:val="149"/>
          <w:position w:val="-2"/>
        </w:rPr>
        <w:t>•</w:t>
      </w:r>
      <w:r>
        <w:rPr>
          <w:rFonts w:ascii="Arial" w:hAnsi="Arial" w:cs="Arial" w:eastAsia="Arial"/>
          <w:sz w:val="11"/>
          <w:szCs w:val="11"/>
          <w:color w:val="9A9C9E"/>
          <w:spacing w:val="0"/>
          <w:w w:val="149"/>
          <w:i/>
          <w:position w:val="-2"/>
        </w:rPr>
        <w:t>$'</w:t>
      </w:r>
      <w:r>
        <w:rPr>
          <w:rFonts w:ascii="Arial" w:hAnsi="Arial" w:cs="Arial" w:eastAsia="Arial"/>
          <w:sz w:val="11"/>
          <w:szCs w:val="11"/>
          <w:color w:val="9A9C9E"/>
          <w:spacing w:val="0"/>
          <w:w w:val="149"/>
          <w:i/>
          <w:position w:val="-2"/>
        </w:rPr>
        <w:t> </w:t>
      </w:r>
      <w:r>
        <w:rPr>
          <w:rFonts w:ascii="Arial" w:hAnsi="Arial" w:cs="Arial" w:eastAsia="Arial"/>
          <w:sz w:val="11"/>
          <w:szCs w:val="11"/>
          <w:color w:val="9A9C9E"/>
          <w:spacing w:val="26"/>
          <w:w w:val="149"/>
          <w:i/>
          <w:position w:val="-2"/>
        </w:rPr>
        <w:t> </w:t>
      </w:r>
      <w:r>
        <w:rPr>
          <w:rFonts w:ascii="Arial" w:hAnsi="Arial" w:cs="Arial" w:eastAsia="Arial"/>
          <w:sz w:val="11"/>
          <w:szCs w:val="11"/>
          <w:color w:val="7C7E7E"/>
          <w:spacing w:val="0"/>
          <w:w w:val="246"/>
          <w:position w:val="-2"/>
        </w:rPr>
        <w:t>"</w:t>
      </w:r>
      <w:r>
        <w:rPr>
          <w:rFonts w:ascii="Arial" w:hAnsi="Arial" w:cs="Arial" w:eastAsia="Arial"/>
          <w:sz w:val="11"/>
          <w:szCs w:val="11"/>
          <w:color w:val="7C7E7E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11"/>
          <w:szCs w:val="11"/>
          <w:color w:val="7C7E7E"/>
          <w:spacing w:val="0"/>
          <w:w w:val="345"/>
          <w:position w:val="-2"/>
        </w:rPr>
        <w:t>·</w:t>
      </w:r>
      <w:r>
        <w:rPr>
          <w:rFonts w:ascii="Arial" w:hAnsi="Arial" w:cs="Arial" w:eastAsia="Arial"/>
          <w:sz w:val="11"/>
          <w:szCs w:val="11"/>
          <w:color w:val="7C7E7E"/>
          <w:spacing w:val="12"/>
          <w:w w:val="345"/>
          <w:position w:val="-2"/>
        </w:rPr>
        <w:t> </w:t>
      </w:r>
      <w:r>
        <w:rPr>
          <w:rFonts w:ascii="Arial" w:hAnsi="Arial" w:cs="Arial" w:eastAsia="Arial"/>
          <w:sz w:val="14"/>
          <w:szCs w:val="14"/>
          <w:color w:val="7C7E7E"/>
          <w:spacing w:val="0"/>
          <w:w w:val="52"/>
          <w:position w:val="-2"/>
        </w:rPr>
        <w:t>.!,.&gt;</w:t>
      </w:r>
      <w:r>
        <w:rPr>
          <w:rFonts w:ascii="Arial" w:hAnsi="Arial" w:cs="Arial" w:eastAsia="Arial"/>
          <w:sz w:val="14"/>
          <w:szCs w:val="14"/>
          <w:color w:val="7C7E7E"/>
          <w:spacing w:val="0"/>
          <w:w w:val="52"/>
          <w:position w:val="-2"/>
        </w:rPr>
        <w:t>   </w:t>
      </w:r>
      <w:r>
        <w:rPr>
          <w:rFonts w:ascii="Arial" w:hAnsi="Arial" w:cs="Arial" w:eastAsia="Arial"/>
          <w:sz w:val="14"/>
          <w:szCs w:val="14"/>
          <w:color w:val="7C7E7E"/>
          <w:spacing w:val="14"/>
          <w:w w:val="52"/>
          <w:position w:val="-2"/>
        </w:rPr>
        <w:t> </w:t>
      </w:r>
      <w:r>
        <w:rPr>
          <w:rFonts w:ascii="Arial" w:hAnsi="Arial" w:cs="Arial" w:eastAsia="Arial"/>
          <w:sz w:val="14"/>
          <w:szCs w:val="14"/>
          <w:color w:val="9A9C9E"/>
          <w:spacing w:val="0"/>
          <w:w w:val="404"/>
          <w:position w:val="-2"/>
        </w:rPr>
        <w:t>'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29" w:lineRule="atLeast"/>
        <w:ind w:right="241"/>
        <w:jc w:val="right"/>
        <w:tabs>
          <w:tab w:pos="760" w:val="left"/>
          <w:tab w:pos="1360" w:val="left"/>
        </w:tabs>
        <w:rPr>
          <w:rFonts w:ascii="Arial" w:hAnsi="Arial" w:cs="Arial" w:eastAsia="Arial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7.651184pt;margin-top:7.617162pt;width:1.605pt;height:1.5pt;mso-position-horizontal-relative:page;mso-position-vertical-relative:paragraph;z-index:-7538" type="#_x0000_t202" filled="f" stroked="f">
            <v:textbox inset="0,0,0,0">
              <w:txbxContent>
                <w:p>
                  <w:pPr>
                    <w:spacing w:before="0" w:after="0" w:line="30" w:lineRule="exact"/>
                    <w:ind w:right="-45"/>
                    <w:jc w:val="left"/>
                    <w:rPr>
                      <w:rFonts w:ascii="Times New Roman" w:hAnsi="Times New Roman" w:cs="Times New Roman" w:eastAsia="Times New Roman"/>
                      <w:sz w:val="3"/>
                      <w:szCs w:val="3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3"/>
                      <w:szCs w:val="3"/>
                      <w:color w:val="9A9C9E"/>
                      <w:spacing w:val="0"/>
                      <w:w w:val="214"/>
                      <w:b/>
                      <w:bCs/>
                      <w:i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3"/>
                      <w:szCs w:val="3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9A9C9E"/>
          <w:w w:val="101"/>
        </w:rPr>
        <w:t>-</w:t>
      </w:r>
      <w:r>
        <w:rPr>
          <w:rFonts w:ascii="Arial" w:hAnsi="Arial" w:cs="Arial" w:eastAsia="Arial"/>
          <w:sz w:val="15"/>
          <w:szCs w:val="15"/>
          <w:color w:val="9A9C9E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9A9C9E"/>
          <w:w w:val="100"/>
        </w:rPr>
      </w:r>
      <w:r>
        <w:rPr>
          <w:rFonts w:ascii="Times New Roman" w:hAnsi="Times New Roman" w:cs="Times New Roman" w:eastAsia="Times New Roman"/>
          <w:sz w:val="12"/>
          <w:szCs w:val="12"/>
          <w:color w:val="AFB3B6"/>
          <w:spacing w:val="0"/>
          <w:w w:val="100"/>
        </w:rPr>
        <w:t>...</w:t>
      </w:r>
      <w:r>
        <w:rPr>
          <w:rFonts w:ascii="Times New Roman" w:hAnsi="Times New Roman" w:cs="Times New Roman" w:eastAsia="Times New Roman"/>
          <w:sz w:val="12"/>
          <w:szCs w:val="12"/>
          <w:color w:val="AFB3B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AFB3B6"/>
          <w:spacing w:val="0"/>
          <w:w w:val="158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AFB3B6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7C7E7E"/>
          <w:spacing w:val="-22"/>
          <w:w w:val="220"/>
        </w:rPr>
      </w:r>
      <w:r>
        <w:rPr>
          <w:rFonts w:ascii="Times New Roman" w:hAnsi="Times New Roman" w:cs="Times New Roman" w:eastAsia="Times New Roman"/>
          <w:sz w:val="12"/>
          <w:szCs w:val="12"/>
          <w:color w:val="7C7E7E"/>
          <w:spacing w:val="-8"/>
          <w:w w:val="220"/>
          <w:emboss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7C7E7E"/>
          <w:spacing w:val="-8"/>
          <w:w w:val="220"/>
          <w:emboss/>
        </w:rPr>
      </w:r>
      <w:r>
        <w:rPr>
          <w:rFonts w:ascii="Times New Roman" w:hAnsi="Times New Roman" w:cs="Times New Roman" w:eastAsia="Times New Roman"/>
          <w:sz w:val="12"/>
          <w:szCs w:val="12"/>
          <w:color w:val="7C7E7E"/>
          <w:spacing w:val="-8"/>
          <w:w w:val="220"/>
        </w:rPr>
      </w:r>
      <w:r>
        <w:rPr>
          <w:rFonts w:ascii="Times New Roman" w:hAnsi="Times New Roman" w:cs="Times New Roman" w:eastAsia="Times New Roman"/>
          <w:sz w:val="12"/>
          <w:szCs w:val="12"/>
          <w:color w:val="7C7E7E"/>
          <w:spacing w:val="-8"/>
          <w:w w:val="220"/>
        </w:rPr>
      </w:r>
      <w:r>
        <w:rPr>
          <w:rFonts w:ascii="Times New Roman" w:hAnsi="Times New Roman" w:cs="Times New Roman" w:eastAsia="Times New Roman"/>
          <w:sz w:val="12"/>
          <w:szCs w:val="12"/>
          <w:color w:val="9A9C9E"/>
          <w:spacing w:val="0"/>
          <w:w w:val="213"/>
        </w:rPr>
        <w:t>"</w:t>
      </w:r>
      <w:r>
        <w:rPr>
          <w:rFonts w:ascii="Times New Roman" w:hAnsi="Times New Roman" w:cs="Times New Roman" w:eastAsia="Times New Roman"/>
          <w:sz w:val="12"/>
          <w:szCs w:val="12"/>
          <w:color w:val="9A9C9E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color w:val="9A9C9E"/>
          <w:spacing w:val="0"/>
          <w:w w:val="100"/>
        </w:rPr>
      </w:r>
      <w:r>
        <w:rPr>
          <w:rFonts w:ascii="Arial" w:hAnsi="Arial" w:cs="Arial" w:eastAsia="Arial"/>
          <w:sz w:val="12"/>
          <w:szCs w:val="12"/>
          <w:color w:val="9A9C9E"/>
          <w:spacing w:val="0"/>
          <w:w w:val="80"/>
        </w:rPr>
        <w:t>'t</w:t>
      </w:r>
      <w:r>
        <w:rPr>
          <w:rFonts w:ascii="Arial" w:hAnsi="Arial" w:cs="Arial" w:eastAsia="Arial"/>
          <w:sz w:val="12"/>
          <w:szCs w:val="12"/>
          <w:color w:val="9A9C9E"/>
          <w:spacing w:val="0"/>
          <w:w w:val="80"/>
        </w:rPr>
        <w:t>      </w:t>
      </w:r>
      <w:r>
        <w:rPr>
          <w:rFonts w:ascii="Arial" w:hAnsi="Arial" w:cs="Arial" w:eastAsia="Arial"/>
          <w:sz w:val="12"/>
          <w:szCs w:val="12"/>
          <w:color w:val="9A9C9E"/>
          <w:spacing w:val="10"/>
          <w:w w:val="80"/>
        </w:rPr>
        <w:t> </w:t>
      </w:r>
      <w:r>
        <w:rPr>
          <w:rFonts w:ascii="Arial" w:hAnsi="Arial" w:cs="Arial" w:eastAsia="Arial"/>
          <w:sz w:val="12"/>
          <w:szCs w:val="12"/>
          <w:color w:val="AFB3B6"/>
          <w:spacing w:val="0"/>
          <w:w w:val="295"/>
        </w:rPr>
        <w:t>'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0" w:after="0" w:line="31" w:lineRule="atLeast"/>
        <w:ind w:right="394"/>
        <w:jc w:val="right"/>
        <w:tabs>
          <w:tab w:pos="118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5"/>
          <w:szCs w:val="15"/>
          <w:color w:val="9A9C9E"/>
          <w:spacing w:val="0"/>
          <w:w w:val="56"/>
          <w:i/>
        </w:rPr>
        <w:t>-fJ.</w:t>
      </w:r>
      <w:r>
        <w:rPr>
          <w:rFonts w:ascii="Arial" w:hAnsi="Arial" w:cs="Arial" w:eastAsia="Arial"/>
          <w:sz w:val="15"/>
          <w:szCs w:val="15"/>
          <w:color w:val="9A9C9E"/>
          <w:spacing w:val="0"/>
          <w:w w:val="56"/>
          <w:i/>
        </w:rPr>
        <w:t>      </w:t>
      </w:r>
      <w:r>
        <w:rPr>
          <w:rFonts w:ascii="Arial" w:hAnsi="Arial" w:cs="Arial" w:eastAsia="Arial"/>
          <w:sz w:val="15"/>
          <w:szCs w:val="15"/>
          <w:color w:val="9A9C9E"/>
          <w:spacing w:val="3"/>
          <w:w w:val="56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AFB3B6"/>
          <w:spacing w:val="0"/>
          <w:w w:val="105"/>
        </w:rPr>
        <w:t>$'·</w:t>
      </w:r>
      <w:r>
        <w:rPr>
          <w:rFonts w:ascii="Times New Roman" w:hAnsi="Times New Roman" w:cs="Times New Roman" w:eastAsia="Times New Roman"/>
          <w:sz w:val="12"/>
          <w:szCs w:val="12"/>
          <w:color w:val="AFB3B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color w:val="AFB3B6"/>
          <w:spacing w:val="0"/>
          <w:w w:val="100"/>
        </w:rPr>
      </w:r>
      <w:r>
        <w:rPr>
          <w:rFonts w:ascii="Arial" w:hAnsi="Arial" w:cs="Arial" w:eastAsia="Arial"/>
          <w:sz w:val="12"/>
          <w:szCs w:val="12"/>
          <w:color w:val="9A9C9E"/>
          <w:spacing w:val="-16"/>
          <w:w w:val="80"/>
        </w:rPr>
        <w:t>&lt;</w:t>
      </w:r>
      <w:r>
        <w:rPr>
          <w:rFonts w:ascii="Arial" w:hAnsi="Arial" w:cs="Arial" w:eastAsia="Arial"/>
          <w:sz w:val="12"/>
          <w:szCs w:val="12"/>
          <w:color w:val="7C7E7E"/>
          <w:spacing w:val="0"/>
          <w:w w:val="178"/>
        </w:rPr>
        <w:t>·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09" w:lineRule="exact"/>
        <w:ind w:right="322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9"/>
          <w:szCs w:val="9"/>
          <w:color w:val="7C7E7E"/>
          <w:spacing w:val="0"/>
          <w:w w:val="369"/>
        </w:rPr>
        <w:t>\</w:t>
      </w:r>
      <w:r>
        <w:rPr>
          <w:rFonts w:ascii="Arial" w:hAnsi="Arial" w:cs="Arial" w:eastAsia="Arial"/>
          <w:sz w:val="9"/>
          <w:szCs w:val="9"/>
          <w:color w:val="7C7E7E"/>
          <w:spacing w:val="58"/>
          <w:w w:val="369"/>
        </w:rPr>
        <w:t> </w:t>
      </w:r>
      <w:r>
        <w:rPr>
          <w:rFonts w:ascii="Arial" w:hAnsi="Arial" w:cs="Arial" w:eastAsia="Arial"/>
          <w:sz w:val="9"/>
          <w:szCs w:val="9"/>
          <w:color w:val="9A9C9E"/>
          <w:spacing w:val="0"/>
          <w:w w:val="100"/>
          <w:b/>
          <w:bCs/>
          <w:i/>
        </w:rPr>
        <w:t>'</w:t>
      </w:r>
      <w:r>
        <w:rPr>
          <w:rFonts w:ascii="Arial" w:hAnsi="Arial" w:cs="Arial" w:eastAsia="Arial"/>
          <w:sz w:val="9"/>
          <w:szCs w:val="9"/>
          <w:color w:val="9A9C9E"/>
          <w:spacing w:val="0"/>
          <w:w w:val="100"/>
          <w:b/>
          <w:bCs/>
          <w:i/>
        </w:rPr>
        <w:t>(</w:t>
      </w:r>
      <w:r>
        <w:rPr>
          <w:rFonts w:ascii="Arial" w:hAnsi="Arial" w:cs="Arial" w:eastAsia="Arial"/>
          <w:sz w:val="9"/>
          <w:szCs w:val="9"/>
          <w:color w:val="9A9C9E"/>
          <w:spacing w:val="0"/>
          <w:w w:val="100"/>
          <w:b/>
          <w:bCs/>
          <w:i/>
        </w:rPr>
        <w:t>1'J</w:t>
      </w:r>
      <w:r>
        <w:rPr>
          <w:rFonts w:ascii="Arial" w:hAnsi="Arial" w:cs="Arial" w:eastAsia="Arial"/>
          <w:sz w:val="9"/>
          <w:szCs w:val="9"/>
          <w:color w:val="9A9C9E"/>
          <w:spacing w:val="0"/>
          <w:w w:val="100"/>
          <w:b/>
          <w:bCs/>
          <w:i/>
        </w:rPr>
        <w:t>    </w:t>
      </w:r>
      <w:r>
        <w:rPr>
          <w:rFonts w:ascii="Arial" w:hAnsi="Arial" w:cs="Arial" w:eastAsia="Arial"/>
          <w:sz w:val="9"/>
          <w:szCs w:val="9"/>
          <w:color w:val="9A9C9E"/>
          <w:spacing w:val="1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6"/>
          <w:szCs w:val="6"/>
          <w:color w:val="AFB3B6"/>
          <w:spacing w:val="0"/>
          <w:w w:val="161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6"/>
          <w:szCs w:val="6"/>
          <w:color w:val="AFB3B6"/>
          <w:spacing w:val="0"/>
          <w:w w:val="161"/>
          <w:b/>
          <w:bCs/>
          <w:i/>
        </w:rPr>
        <w:t>    </w:t>
      </w:r>
      <w:r>
        <w:rPr>
          <w:rFonts w:ascii="Times New Roman" w:hAnsi="Times New Roman" w:cs="Times New Roman" w:eastAsia="Times New Roman"/>
          <w:sz w:val="6"/>
          <w:szCs w:val="6"/>
          <w:color w:val="AFB3B6"/>
          <w:spacing w:val="23"/>
          <w:w w:val="161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000000"/>
          <w:spacing w:val="0"/>
          <w:w w:val="48"/>
          <w:b/>
          <w:bCs/>
        </w:rPr>
        <w:t>'</w:t>
      </w:r>
      <w:r>
        <w:rPr>
          <w:rFonts w:ascii="Times New Roman" w:hAnsi="Times New Roman" w:cs="Times New Roman" w:eastAsia="Times New Roman"/>
          <w:sz w:val="10"/>
          <w:szCs w:val="10"/>
          <w:color w:val="000000"/>
          <w:spacing w:val="9"/>
          <w:w w:val="48"/>
          <w:b/>
          <w:bCs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9A9C9E"/>
          <w:spacing w:val="0"/>
          <w:w w:val="142"/>
          <w:b/>
          <w:bCs/>
        </w:rPr>
        <w:t>w''</w:t>
      </w:r>
      <w:r>
        <w:rPr>
          <w:rFonts w:ascii="Times New Roman" w:hAnsi="Times New Roman" w:cs="Times New Roman" w:eastAsia="Times New Roman"/>
          <w:sz w:val="10"/>
          <w:szCs w:val="10"/>
          <w:color w:val="9A9C9E"/>
          <w:spacing w:val="0"/>
          <w:w w:val="142"/>
          <w:b/>
          <w:bCs/>
        </w:rPr>
        <w:t>    </w:t>
      </w:r>
      <w:r>
        <w:rPr>
          <w:rFonts w:ascii="Times New Roman" w:hAnsi="Times New Roman" w:cs="Times New Roman" w:eastAsia="Times New Roman"/>
          <w:sz w:val="10"/>
          <w:szCs w:val="10"/>
          <w:color w:val="9A9C9E"/>
          <w:spacing w:val="19"/>
          <w:w w:val="142"/>
          <w:b/>
          <w:bCs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AFB3B6"/>
          <w:spacing w:val="0"/>
          <w:w w:val="285"/>
        </w:rPr>
        <w:t>."</w:t>
      </w:r>
      <w:r>
        <w:rPr>
          <w:rFonts w:ascii="Times New Roman" w:hAnsi="Times New Roman" w:cs="Times New Roman" w:eastAsia="Times New Roman"/>
          <w:sz w:val="10"/>
          <w:szCs w:val="10"/>
          <w:color w:val="AFB3B6"/>
          <w:spacing w:val="-2"/>
          <w:w w:val="285"/>
        </w:rPr>
        <w:t> </w:t>
      </w:r>
      <w:r>
        <w:rPr>
          <w:rFonts w:ascii="Arial" w:hAnsi="Arial" w:cs="Arial" w:eastAsia="Arial"/>
          <w:sz w:val="14"/>
          <w:szCs w:val="14"/>
          <w:color w:val="9A9C9E"/>
          <w:spacing w:val="0"/>
          <w:w w:val="75"/>
          <w:b/>
          <w:bCs/>
          <w:i/>
        </w:rPr>
        <w:t>/.1'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0" w:right="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1022"/>
        <w:jc w:val="right"/>
        <w:tabs>
          <w:tab w:pos="198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position w:val="-11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u w:val="single" w:color="573FBC"/>
          <w:position w:val="-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u w:val="single" w:color="573FBC"/>
          <w:position w:val="-1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94949"/>
          <w:u w:val="single" w:color="573FBC"/>
          <w:position w:val="-11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position w:val="-11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position w:val="-11"/>
        </w:rPr>
      </w:r>
      <w:r>
        <w:rPr>
          <w:rFonts w:ascii="Times New Roman" w:hAnsi="Times New Roman" w:cs="Times New Roman" w:eastAsia="Times New Roman"/>
          <w:sz w:val="14"/>
          <w:szCs w:val="14"/>
          <w:color w:val="563FBD"/>
          <w:spacing w:val="0"/>
          <w:w w:val="195"/>
          <w:b/>
          <w:bCs/>
          <w:i/>
          <w:position w:val="0"/>
        </w:rPr>
        <w:t>A--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22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9"/>
        </w:rPr>
        <w:t>Nedret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4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9"/>
        </w:rPr>
        <w:t>KARAKUYU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92" w:after="0" w:line="102" w:lineRule="exact"/>
        <w:ind w:right="-20"/>
        <w:jc w:val="left"/>
        <w:tabs>
          <w:tab w:pos="2880" w:val="left"/>
        </w:tabs>
        <w:rPr>
          <w:rFonts w:ascii="Arial" w:hAnsi="Arial" w:cs="Arial" w:eastAsia="Arial"/>
          <w:sz w:val="11"/>
          <w:szCs w:val="11"/>
        </w:rPr>
      </w:pPr>
      <w:rPr/>
      <w:r>
        <w:rPr/>
        <w:br w:type="column"/>
      </w:r>
      <w:r>
        <w:rPr>
          <w:rFonts w:ascii="Arial" w:hAnsi="Arial" w:cs="Arial" w:eastAsia="Arial"/>
          <w:sz w:val="11"/>
          <w:szCs w:val="11"/>
          <w:color w:val="7C7E7E"/>
          <w:spacing w:val="1"/>
          <w:w w:val="600"/>
          <w:position w:val="-2"/>
        </w:rPr>
        <w:t>'</w:t>
      </w:r>
      <w:r>
        <w:rPr>
          <w:rFonts w:ascii="Arial" w:hAnsi="Arial" w:cs="Arial" w:eastAsia="Arial"/>
          <w:sz w:val="11"/>
          <w:szCs w:val="11"/>
          <w:color w:val="AFB3B6"/>
          <w:spacing w:val="0"/>
          <w:w w:val="159"/>
          <w:position w:val="-2"/>
        </w:rPr>
        <w:t>·"</w:t>
      </w:r>
      <w:r>
        <w:rPr>
          <w:rFonts w:ascii="Arial" w:hAnsi="Arial" w:cs="Arial" w:eastAsia="Arial"/>
          <w:sz w:val="11"/>
          <w:szCs w:val="11"/>
          <w:color w:val="AFB3B6"/>
          <w:spacing w:val="0"/>
          <w:w w:val="100"/>
          <w:position w:val="-2"/>
        </w:rPr>
        <w:t>  </w:t>
      </w:r>
      <w:r>
        <w:rPr>
          <w:rFonts w:ascii="Arial" w:hAnsi="Arial" w:cs="Arial" w:eastAsia="Arial"/>
          <w:sz w:val="11"/>
          <w:szCs w:val="11"/>
          <w:color w:val="AFB3B6"/>
          <w:spacing w:val="4"/>
          <w:w w:val="100"/>
          <w:position w:val="-2"/>
        </w:rPr>
        <w:t> </w:t>
      </w:r>
      <w:r>
        <w:rPr>
          <w:rFonts w:ascii="Arial" w:hAnsi="Arial" w:cs="Arial" w:eastAsia="Arial"/>
          <w:sz w:val="11"/>
          <w:szCs w:val="11"/>
          <w:color w:val="7C7E7E"/>
          <w:spacing w:val="-10"/>
          <w:w w:val="259"/>
          <w:position w:val="-2"/>
        </w:rPr>
        <w:t>·</w:t>
      </w:r>
      <w:r>
        <w:rPr>
          <w:rFonts w:ascii="Arial" w:hAnsi="Arial" w:cs="Arial" w:eastAsia="Arial"/>
          <w:sz w:val="11"/>
          <w:szCs w:val="11"/>
          <w:color w:val="AFB3B6"/>
          <w:spacing w:val="0"/>
          <w:w w:val="104"/>
          <w:position w:val="-2"/>
        </w:rPr>
        <w:t>•</w:t>
      </w:r>
      <w:r>
        <w:rPr>
          <w:rFonts w:ascii="Arial" w:hAnsi="Arial" w:cs="Arial" w:eastAsia="Arial"/>
          <w:sz w:val="11"/>
          <w:szCs w:val="11"/>
          <w:color w:val="AFB3B6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11"/>
          <w:szCs w:val="11"/>
          <w:color w:val="AFB3B6"/>
          <w:spacing w:val="0"/>
          <w:w w:val="100"/>
          <w:position w:val="-2"/>
        </w:rPr>
      </w:r>
      <w:r>
        <w:rPr>
          <w:rFonts w:ascii="Arial" w:hAnsi="Arial" w:cs="Arial" w:eastAsia="Arial"/>
          <w:sz w:val="11"/>
          <w:szCs w:val="11"/>
          <w:color w:val="AFB3B6"/>
          <w:spacing w:val="0"/>
          <w:w w:val="149"/>
          <w:b/>
          <w:bCs/>
          <w:position w:val="-2"/>
        </w:rPr>
        <w:t>:i]</w:t>
      </w:r>
      <w:r>
        <w:rPr>
          <w:rFonts w:ascii="Arial" w:hAnsi="Arial" w:cs="Arial" w:eastAsia="Arial"/>
          <w:sz w:val="11"/>
          <w:szCs w:val="11"/>
          <w:color w:val="AFB3B6"/>
          <w:spacing w:val="-4"/>
          <w:w w:val="150"/>
          <w:b/>
          <w:bCs/>
          <w:position w:val="-2"/>
        </w:rPr>
        <w:t>f</w:t>
      </w:r>
      <w:r>
        <w:rPr>
          <w:rFonts w:ascii="Arial" w:hAnsi="Arial" w:cs="Arial" w:eastAsia="Arial"/>
          <w:sz w:val="11"/>
          <w:szCs w:val="11"/>
          <w:color w:val="AFB3B6"/>
          <w:spacing w:val="0"/>
          <w:w w:val="93"/>
          <w:b/>
          <w:bCs/>
          <w:position w:val="-2"/>
        </w:rPr>
        <w:t>..</w:t>
      </w:r>
      <w:r>
        <w:rPr>
          <w:rFonts w:ascii="Arial" w:hAnsi="Arial" w:cs="Arial" w:eastAsia="Arial"/>
          <w:sz w:val="11"/>
          <w:szCs w:val="11"/>
          <w:color w:val="AFB3B6"/>
          <w:spacing w:val="0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11"/>
          <w:szCs w:val="11"/>
          <w:color w:val="AFB3B6"/>
          <w:spacing w:val="13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11"/>
          <w:szCs w:val="11"/>
          <w:color w:val="9A9C9E"/>
          <w:spacing w:val="-33"/>
          <w:w w:val="116"/>
          <w:position w:val="-2"/>
        </w:rPr>
        <w:t>\</w:t>
      </w:r>
      <w:r>
        <w:rPr>
          <w:rFonts w:ascii="Arial" w:hAnsi="Arial" w:cs="Arial" w:eastAsia="Arial"/>
          <w:sz w:val="11"/>
          <w:szCs w:val="11"/>
          <w:color w:val="7C7E7E"/>
          <w:spacing w:val="-22"/>
          <w:w w:val="259"/>
          <w:position w:val="-2"/>
        </w:rPr>
        <w:t>·</w:t>
      </w:r>
      <w:r>
        <w:rPr>
          <w:rFonts w:ascii="Arial" w:hAnsi="Arial" w:cs="Arial" w:eastAsia="Arial"/>
          <w:sz w:val="11"/>
          <w:szCs w:val="11"/>
          <w:color w:val="9A9C9E"/>
          <w:spacing w:val="0"/>
          <w:w w:val="253"/>
          <w:position w:val="-2"/>
        </w:rPr>
        <w:t>"/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  <w:position w:val="0"/>
        </w:rPr>
      </w:r>
    </w:p>
    <w:p>
      <w:pPr>
        <w:spacing w:before="0" w:after="0" w:line="98" w:lineRule="exact"/>
        <w:ind w:left="2387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Arial" w:hAnsi="Arial" w:cs="Arial" w:eastAsia="Arial"/>
          <w:sz w:val="10"/>
          <w:szCs w:val="10"/>
          <w:color w:val="7C7E7E"/>
          <w:spacing w:val="0"/>
          <w:w w:val="155"/>
          <w:position w:val="1"/>
        </w:rPr>
        <w:t>-</w:t>
      </w:r>
      <w:r>
        <w:rPr>
          <w:rFonts w:ascii="Arial" w:hAnsi="Arial" w:cs="Arial" w:eastAsia="Arial"/>
          <w:sz w:val="10"/>
          <w:szCs w:val="10"/>
          <w:color w:val="7C7E7E"/>
          <w:spacing w:val="-6"/>
          <w:w w:val="155"/>
          <w:position w:val="1"/>
        </w:rPr>
        <w:t>t</w:t>
      </w:r>
      <w:r>
        <w:rPr>
          <w:rFonts w:ascii="Arial" w:hAnsi="Arial" w:cs="Arial" w:eastAsia="Arial"/>
          <w:sz w:val="10"/>
          <w:szCs w:val="10"/>
          <w:color w:val="7C7E7E"/>
          <w:spacing w:val="0"/>
          <w:w w:val="155"/>
          <w:position w:val="1"/>
        </w:rPr>
        <w:t>...</w:t>
      </w:r>
      <w:r>
        <w:rPr>
          <w:rFonts w:ascii="Arial" w:hAnsi="Arial" w:cs="Arial" w:eastAsia="Arial"/>
          <w:sz w:val="10"/>
          <w:szCs w:val="10"/>
          <w:color w:val="7C7E7E"/>
          <w:spacing w:val="-22"/>
          <w:w w:val="155"/>
          <w:position w:val="1"/>
        </w:rPr>
        <w:t> </w:t>
      </w:r>
      <w:r>
        <w:rPr>
          <w:rFonts w:ascii="Arial" w:hAnsi="Arial" w:cs="Arial" w:eastAsia="Arial"/>
          <w:sz w:val="10"/>
          <w:szCs w:val="10"/>
          <w:color w:val="9A9C9E"/>
          <w:spacing w:val="0"/>
          <w:w w:val="246"/>
          <w:position w:val="1"/>
        </w:rPr>
        <w:t>-</w:t>
      </w:r>
      <w:r>
        <w:rPr>
          <w:rFonts w:ascii="Arial" w:hAnsi="Arial" w:cs="Arial" w:eastAsia="Arial"/>
          <w:sz w:val="10"/>
          <w:szCs w:val="10"/>
          <w:color w:val="9A9C9E"/>
          <w:spacing w:val="0"/>
          <w:w w:val="245"/>
          <w:position w:val="1"/>
        </w:rPr>
        <w:t>.</w:t>
      </w:r>
      <w:r>
        <w:rPr>
          <w:rFonts w:ascii="Arial" w:hAnsi="Arial" w:cs="Arial" w:eastAsia="Arial"/>
          <w:sz w:val="10"/>
          <w:szCs w:val="10"/>
          <w:color w:val="9A9C9E"/>
          <w:spacing w:val="-17"/>
          <w:w w:val="100"/>
          <w:position w:val="1"/>
        </w:rPr>
        <w:t> </w:t>
      </w:r>
      <w:r>
        <w:rPr>
          <w:rFonts w:ascii="Arial" w:hAnsi="Arial" w:cs="Arial" w:eastAsia="Arial"/>
          <w:sz w:val="10"/>
          <w:szCs w:val="10"/>
          <w:color w:val="9A9C9E"/>
          <w:spacing w:val="-7"/>
          <w:w w:val="245"/>
          <w:position w:val="1"/>
        </w:rPr>
        <w:t>,</w:t>
      </w:r>
      <w:r>
        <w:rPr>
          <w:rFonts w:ascii="Arial" w:hAnsi="Arial" w:cs="Arial" w:eastAsia="Arial"/>
          <w:sz w:val="10"/>
          <w:szCs w:val="10"/>
          <w:color w:val="9A9C9E"/>
          <w:spacing w:val="-18"/>
          <w:w w:val="245"/>
          <w:position w:val="1"/>
        </w:rPr>
        <w:t>.</w:t>
      </w:r>
      <w:r>
        <w:rPr>
          <w:rFonts w:ascii="Arial" w:hAnsi="Arial" w:cs="Arial" w:eastAsia="Arial"/>
          <w:sz w:val="10"/>
          <w:szCs w:val="10"/>
          <w:color w:val="AFB3B6"/>
          <w:spacing w:val="0"/>
          <w:w w:val="108"/>
          <w:position w:val="1"/>
        </w:rPr>
        <w:t>..</w:t>
      </w:r>
      <w:r>
        <w:rPr>
          <w:rFonts w:ascii="Arial" w:hAnsi="Arial" w:cs="Arial" w:eastAsia="Arial"/>
          <w:sz w:val="10"/>
          <w:szCs w:val="10"/>
          <w:color w:val="AFB3B6"/>
          <w:spacing w:val="6"/>
          <w:w w:val="108"/>
          <w:position w:val="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AFB3B6"/>
          <w:spacing w:val="-19"/>
          <w:w w:val="77"/>
          <w:position w:val="1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color w:val="C8CDCD"/>
          <w:spacing w:val="-79"/>
          <w:w w:val="173"/>
          <w:position w:val="1"/>
        </w:rPr>
        <w:t>·</w:t>
      </w:r>
      <w:r>
        <w:rPr>
          <w:rFonts w:ascii="Times New Roman" w:hAnsi="Times New Roman" w:cs="Times New Roman" w:eastAsia="Times New Roman"/>
          <w:sz w:val="12"/>
          <w:szCs w:val="12"/>
          <w:color w:val="AFB3B6"/>
          <w:spacing w:val="-2"/>
          <w:w w:val="76"/>
          <w:position w:val="1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color w:val="AFB3B6"/>
          <w:spacing w:val="0"/>
          <w:w w:val="77"/>
          <w:position w:val="1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color w:val="AFB3B6"/>
          <w:spacing w:val="-26"/>
          <w:w w:val="77"/>
          <w:position w:val="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9A9C9E"/>
          <w:spacing w:val="0"/>
          <w:w w:val="143"/>
          <w:position w:val="1"/>
        </w:rPr>
        <w:t>&lt;'"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20"/>
          <w:cols w:num="3" w:equalWidth="0">
            <w:col w:w="4141" w:space="1044"/>
            <w:col w:w="1693" w:space="1005"/>
            <w:col w:w="3997"/>
          </w:cols>
        </w:sectPr>
      </w:pPr>
      <w:rPr/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16"/>
        <w:jc w:val="righ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494949"/>
          <w:spacing w:val="0"/>
          <w:w w:val="106"/>
        </w:rPr>
        <w:t>.lo: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spacing w:before="28" w:after="0" w:line="240" w:lineRule="auto"/>
        <w:ind w:right="-20"/>
        <w:jc w:val="righ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color w:val="494949"/>
          <w:spacing w:val="0"/>
          <w:w w:val="57"/>
        </w:rPr>
        <w:t>:ı::</w:t>
      </w:r>
      <w:r>
        <w:rPr>
          <w:rFonts w:ascii="Arial" w:hAnsi="Arial" w:cs="Arial" w:eastAsia="Arial"/>
          <w:sz w:val="25"/>
          <w:szCs w:val="25"/>
          <w:color w:val="000000"/>
          <w:spacing w:val="0"/>
          <w:w w:val="100"/>
        </w:rPr>
      </w:r>
    </w:p>
    <w:p>
      <w:pPr>
        <w:spacing w:before="0" w:after="0" w:line="597" w:lineRule="exact"/>
        <w:ind w:right="-20"/>
        <w:jc w:val="left"/>
        <w:tabs>
          <w:tab w:pos="520" w:val="left"/>
          <w:tab w:pos="2480" w:val="left"/>
        </w:tabs>
        <w:rPr>
          <w:rFonts w:ascii="Arial" w:hAnsi="Arial" w:cs="Arial" w:eastAsia="Arial"/>
          <w:sz w:val="144"/>
          <w:szCs w:val="14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44"/>
          <w:szCs w:val="44"/>
          <w:color w:val="9A9C9E"/>
          <w:spacing w:val="8"/>
          <w:w w:val="9"/>
          <w:b/>
          <w:bCs/>
          <w:position w:val="-2"/>
        </w:rPr>
        <w:t>_</w:t>
      </w:r>
      <w:r>
        <w:rPr>
          <w:rFonts w:ascii="Times New Roman" w:hAnsi="Times New Roman" w:cs="Times New Roman" w:eastAsia="Times New Roman"/>
          <w:sz w:val="44"/>
          <w:szCs w:val="44"/>
          <w:color w:val="5D5E5E"/>
          <w:spacing w:val="0"/>
          <w:w w:val="69"/>
          <w:b/>
          <w:bCs/>
          <w:position w:val="-2"/>
        </w:rPr>
        <w:t>A.</w:t>
      </w:r>
      <w:r>
        <w:rPr>
          <w:rFonts w:ascii="Times New Roman" w:hAnsi="Times New Roman" w:cs="Times New Roman" w:eastAsia="Times New Roman"/>
          <w:sz w:val="44"/>
          <w:szCs w:val="44"/>
          <w:color w:val="5D5E5E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44"/>
          <w:szCs w:val="44"/>
          <w:color w:val="5D5E5E"/>
          <w:spacing w:val="0"/>
          <w:w w:val="84"/>
          <w:b/>
          <w:bCs/>
          <w:position w:val="-2"/>
        </w:rPr>
        <w:t>e</w:t>
      </w:r>
      <w:r>
        <w:rPr>
          <w:rFonts w:ascii="Times New Roman" w:hAnsi="Times New Roman" w:cs="Times New Roman" w:eastAsia="Times New Roman"/>
          <w:sz w:val="44"/>
          <w:szCs w:val="44"/>
          <w:color w:val="5D5E5E"/>
          <w:spacing w:val="-16"/>
          <w:w w:val="84"/>
          <w:b/>
          <w:bCs/>
          <w:position w:val="-2"/>
        </w:rPr>
        <w:t>n</w:t>
      </w:r>
      <w:r>
        <w:rPr>
          <w:rFonts w:ascii="Times New Roman" w:hAnsi="Times New Roman" w:cs="Times New Roman" w:eastAsia="Times New Roman"/>
          <w:sz w:val="44"/>
          <w:szCs w:val="44"/>
          <w:color w:val="4B4F91"/>
          <w:spacing w:val="0"/>
          <w:w w:val="84"/>
          <w:b/>
          <w:bCs/>
          <w:position w:val="-2"/>
        </w:rPr>
        <w:t>ıı::</w:t>
      </w:r>
      <w:r>
        <w:rPr>
          <w:rFonts w:ascii="Times New Roman" w:hAnsi="Times New Roman" w:cs="Times New Roman" w:eastAsia="Times New Roman"/>
          <w:sz w:val="44"/>
          <w:szCs w:val="44"/>
          <w:color w:val="4B4F91"/>
          <w:spacing w:val="-31"/>
          <w:w w:val="84"/>
          <w:b/>
          <w:bCs/>
          <w:position w:val="-2"/>
        </w:rPr>
        <w:t>Ô</w:t>
      </w:r>
      <w:r>
        <w:rPr>
          <w:rFonts w:ascii="Times New Roman" w:hAnsi="Times New Roman" w:cs="Times New Roman" w:eastAsia="Times New Roman"/>
          <w:sz w:val="44"/>
          <w:szCs w:val="44"/>
          <w:color w:val="494949"/>
          <w:spacing w:val="0"/>
          <w:w w:val="84"/>
          <w:b/>
          <w:bCs/>
          <w:position w:val="-2"/>
        </w:rPr>
        <w:t>sE</w:t>
      </w:r>
      <w:r>
        <w:rPr>
          <w:rFonts w:ascii="Times New Roman" w:hAnsi="Times New Roman" w:cs="Times New Roman" w:eastAsia="Times New Roman"/>
          <w:sz w:val="44"/>
          <w:szCs w:val="44"/>
          <w:color w:val="494949"/>
          <w:spacing w:val="-91"/>
          <w:w w:val="84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color w:val="494949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44"/>
          <w:szCs w:val="44"/>
          <w:color w:val="494949"/>
          <w:spacing w:val="0"/>
          <w:w w:val="100"/>
          <w:b/>
          <w:bCs/>
          <w:position w:val="-2"/>
        </w:rPr>
      </w:r>
      <w:r>
        <w:rPr>
          <w:rFonts w:ascii="Arial" w:hAnsi="Arial" w:cs="Arial" w:eastAsia="Arial"/>
          <w:sz w:val="144"/>
          <w:szCs w:val="144"/>
          <w:color w:val="6774B5"/>
          <w:spacing w:val="0"/>
          <w:w w:val="134"/>
          <w:i/>
          <w:position w:val="-69"/>
        </w:rPr>
        <w:t>;e</w:t>
      </w:r>
      <w:r>
        <w:rPr>
          <w:rFonts w:ascii="Arial" w:hAnsi="Arial" w:cs="Arial" w:eastAsia="Arial"/>
          <w:sz w:val="144"/>
          <w:szCs w:val="14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20"/>
          <w:cols w:num="2" w:equalWidth="0">
            <w:col w:w="1002" w:space="1762"/>
            <w:col w:w="9116"/>
          </w:cols>
        </w:sectPr>
      </w:pPr>
      <w:rPr/>
    </w:p>
    <w:p>
      <w:pPr>
        <w:spacing w:before="0" w:after="0" w:line="204" w:lineRule="exact"/>
        <w:ind w:left="27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6.94429pt;margin-top:12.524903pt;width:.1pt;height:239.762445pt;mso-position-horizontal-relative:page;mso-position-vertical-relative:page;z-index:-7545" coordorigin="139,250" coordsize="2,4795">
            <v:shape style="position:absolute;left:139;top:250;width:2;height:4795" coordorigin="139,250" coordsize="0,4795" path="m139,5046l139,250e" filled="f" stroked="t" strokeweight=".712235pt" strokecolor="#CFCFCC">
              <v:path arrowok="t"/>
            </v:shape>
          </v:group>
          <w10:wrap type="none"/>
        </w:pict>
      </w:r>
      <w:r>
        <w:rPr/>
        <w:pict>
          <v:group style="position:absolute;margin-left:27.064924pt;margin-top:29.523855pt;width:560.172712pt;height:762.406184pt;mso-position-horizontal-relative:page;mso-position-vertical-relative:page;z-index:-7544" coordorigin="541,590" coordsize="11203,15248">
            <v:group style="position:absolute;left:591;top:616;width:2144;height:2" coordorigin="591,616" coordsize="2144,2">
              <v:shape style="position:absolute;left:591;top:616;width:2144;height:2" coordorigin="591,616" coordsize="2144,0" path="m591,616l2735,616e" filled="f" stroked="t" strokeweight=".712235pt" strokecolor="#747774">
                <v:path arrowok="t"/>
              </v:shape>
            </v:group>
            <v:group style="position:absolute;left:595;top:608;width:2;height:5847" coordorigin="595,608" coordsize="2,5847">
              <v:shape style="position:absolute;left:595;top:608;width:2;height:5847" coordorigin="595,608" coordsize="0,5847" path="m595,6456l595,608e" filled="f" stroked="t" strokeweight=".356117pt" strokecolor="#606060">
                <v:path arrowok="t"/>
              </v:shape>
            </v:group>
            <v:group style="position:absolute;left:2628;top:608;width:2;height:1281" coordorigin="2628,608" coordsize="2,1281">
              <v:shape style="position:absolute;left:2628;top:608;width:2;height:1281" coordorigin="2628,608" coordsize="0,1281" path="m2628,1889l2628,608e" filled="f" stroked="t" strokeweight=".712235pt" strokecolor="#575757">
                <v:path arrowok="t"/>
              </v:shape>
            </v:group>
            <v:group style="position:absolute;left:2564;top:619;width:627;height:2" coordorigin="2564,619" coordsize="627,2">
              <v:shape style="position:absolute;left:2564;top:619;width:627;height:2" coordorigin="2564,619" coordsize="627,0" path="m2564,619l3191,619e" filled="f" stroked="t" strokeweight=".356117pt" strokecolor="#4F4F4F">
                <v:path arrowok="t"/>
              </v:shape>
            </v:group>
            <v:group style="position:absolute;left:3127;top:616;width:321;height:2" coordorigin="3127,616" coordsize="321,2">
              <v:shape style="position:absolute;left:3127;top:616;width:321;height:2" coordorigin="3127,616" coordsize="321,0" path="m3127,616l3447,616e" filled="f" stroked="t" strokeweight=".712235pt" strokecolor="#6B6B6B">
                <v:path arrowok="t"/>
              </v:shape>
            </v:group>
            <v:group style="position:absolute;left:3390;top:619;width:577;height:2" coordorigin="3390,619" coordsize="577,2">
              <v:shape style="position:absolute;left:3390;top:619;width:577;height:2" coordorigin="3390,619" coordsize="577,0" path="m3390,619l3967,619e" filled="f" stroked="t" strokeweight=".356117pt" strokecolor="#4F4F4B">
                <v:path arrowok="t"/>
              </v:shape>
            </v:group>
            <v:group style="position:absolute;left:3832;top:619;width:7899;height:2" coordorigin="3832,619" coordsize="7899,2">
              <v:shape style="position:absolute;left:3832;top:619;width:7899;height:2" coordorigin="3832,619" coordsize="7899,0" path="m3832,619l11731,619e" filled="f" stroked="t" strokeweight=".712235pt" strokecolor="#575B57">
                <v:path arrowok="t"/>
              </v:shape>
            </v:group>
            <v:group style="position:absolute;left:9252;top:594;width:2;height:544" coordorigin="9252,594" coordsize="2,544">
              <v:shape style="position:absolute;left:9252;top:594;width:2;height:544" coordorigin="9252,594" coordsize="0,544" path="m9252,1138l9252,594e" filled="f" stroked="t" strokeweight=".356117pt" strokecolor="#545454">
                <v:path arrowok="t"/>
              </v:shape>
            </v:group>
            <v:group style="position:absolute;left:11727;top:608;width:2;height:15216" coordorigin="11727,608" coordsize="2,15216">
              <v:shape style="position:absolute;left:11727;top:608;width:2;height:15216" coordorigin="11727,608" coordsize="0,15216" path="m11727,15824l11727,608e" filled="f" stroked="t" strokeweight=".712235pt" strokecolor="#575757">
                <v:path arrowok="t"/>
              </v:shape>
            </v:group>
            <v:group style="position:absolute;left:591;top:608;width:2;height:1081" coordorigin="591,608" coordsize="2,1081">
              <v:shape style="position:absolute;left:591;top:608;width:2;height:1081" coordorigin="591,608" coordsize="0,1081" path="m591,1689l591,608e" filled="f" stroked="t" strokeweight=".712235pt" strokecolor="#A0A0A0">
                <v:path arrowok="t"/>
              </v:shape>
            </v:group>
            <v:group style="position:absolute;left:9252;top:1131;width:2;height:530" coordorigin="9252,1131" coordsize="2,530">
              <v:shape style="position:absolute;left:9252;top:1131;width:2;height:530" coordorigin="9252,1131" coordsize="0,530" path="m9252,1660l9252,1131e" filled="f" stroked="t" strokeweight=".356117pt" strokecolor="#000000">
                <v:path arrowok="t"/>
              </v:shape>
            </v:group>
            <v:group style="position:absolute;left:2628;top:1625;width:2;height:515" coordorigin="2628,1625" coordsize="2,515">
              <v:shape style="position:absolute;left:2628;top:1625;width:2;height:515" coordorigin="2628,1625" coordsize="0,515" path="m2628,2140l2628,1625e" filled="f" stroked="t" strokeweight=".712235pt" strokecolor="#444444">
                <v:path arrowok="t"/>
              </v:shape>
            </v:group>
            <v:group style="position:absolute;left:7528;top:2133;width:4202;height:2" coordorigin="7528,2133" coordsize="4202,2">
              <v:shape style="position:absolute;left:7528;top:2133;width:4202;height:2" coordorigin="7528,2133" coordsize="4202,0" path="m7528,2133l11731,2133e" filled="f" stroked="t" strokeweight=".712235pt" strokecolor="#545454">
                <v:path arrowok="t"/>
              </v:shape>
            </v:group>
            <v:group style="position:absolute;left:9252;top:1653;width:2;height:480" coordorigin="9252,1653" coordsize="2,480">
              <v:shape style="position:absolute;left:9252;top:1653;width:2;height:480" coordorigin="9252,1653" coordsize="0,480" path="m9252,2133l9252,1653e" filled="f" stroked="t" strokeweight=".356117pt" strokecolor="#4F4F4F">
                <v:path arrowok="t"/>
              </v:shape>
            </v:group>
            <v:group style="position:absolute;left:591;top:2373;width:11139;height:2" coordorigin="591,2373" coordsize="11139,2">
              <v:shape style="position:absolute;left:591;top:2373;width:11139;height:2" coordorigin="591,2373" coordsize="11139,0" path="m591,2373l11731,2373e" filled="f" stroked="t" strokeweight=".712235pt" strokecolor="#4F4F4F">
                <v:path arrowok="t"/>
              </v:shape>
            </v:group>
            <v:group style="position:absolute;left:591;top:2616;width:11139;height:2" coordorigin="591,2616" coordsize="11139,2">
              <v:shape style="position:absolute;left:591;top:2616;width:11139;height:2" coordorigin="591,2616" coordsize="11139,0" path="m591,2616l11731,2616e" filled="f" stroked="t" strokeweight=".712235pt" strokecolor="#4F4F4F">
                <v:path arrowok="t"/>
              </v:shape>
            </v:group>
            <v:group style="position:absolute;left:591;top:2852;width:11139;height:2" coordorigin="591,2852" coordsize="11139,2">
              <v:shape style="position:absolute;left:591;top:2852;width:11139;height:2" coordorigin="591,2852" coordsize="11139,0" path="m591,2852l11731,2852e" filled="f" stroked="t" strokeweight=".712235pt" strokecolor="#4F4F4F">
                <v:path arrowok="t"/>
              </v:shape>
            </v:group>
            <v:group style="position:absolute;left:591;top:3092;width:11139;height:2" coordorigin="591,3092" coordsize="11139,2">
              <v:shape style="position:absolute;left:591;top:3092;width:11139;height:2" coordorigin="591,3092" coordsize="11139,0" path="m591,3092l11731,3092e" filled="f" stroked="t" strokeweight=".712235pt" strokecolor="#4F4F4F">
                <v:path arrowok="t"/>
              </v:shape>
            </v:group>
            <v:group style="position:absolute;left:591;top:3335;width:9238;height:2" coordorigin="591,3335" coordsize="9238,2">
              <v:shape style="position:absolute;left:591;top:3335;width:9238;height:2" coordorigin="591,3335" coordsize="9238,0" path="m591,3335l9829,3335e" filled="f" stroked="t" strokeweight=".712235pt" strokecolor="#4F4F4F">
                <v:path arrowok="t"/>
              </v:shape>
            </v:group>
            <v:group style="position:absolute;left:9765;top:3335;width:470;height:2" coordorigin="9765,3335" coordsize="470,2">
              <v:shape style="position:absolute;left:9765;top:3335;width:470;height:2" coordorigin="9765,3335" coordsize="470,0" path="m9765,3335l10235,3335e" filled="f" stroked="t" strokeweight=".356117pt" strokecolor="#3B3B3B">
                <v:path arrowok="t"/>
              </v:shape>
            </v:group>
            <v:group style="position:absolute;left:10171;top:3335;width:1560;height:2" coordorigin="10171,3335" coordsize="1560,2">
              <v:shape style="position:absolute;left:10171;top:3335;width:1560;height:2" coordorigin="10171,3335" coordsize="1560,0" path="m10171,3335l11731,3335e" filled="f" stroked="t" strokeweight=".712235pt" strokecolor="#575757">
                <v:path arrowok="t"/>
              </v:shape>
            </v:group>
            <v:group style="position:absolute;left:4110;top:3328;width:2;height:744" coordorigin="4110,3328" coordsize="2,744">
              <v:shape style="position:absolute;left:4110;top:3328;width:2;height:744" coordorigin="4110,3328" coordsize="0,744" path="m4110,4072l4110,3328e" filled="f" stroked="t" strokeweight=".712235pt" strokecolor="#4B4B4B">
                <v:path arrowok="t"/>
              </v:shape>
            </v:group>
            <v:group style="position:absolute;left:7158;top:3757;width:2094;height:2" coordorigin="7158,3757" coordsize="2094,2">
              <v:shape style="position:absolute;left:7158;top:3757;width:2094;height:2" coordorigin="7158,3757" coordsize="2094,0" path="m7158,3757l9252,3757e" filled="f" stroked="t" strokeweight=".356117pt" strokecolor="#646464">
                <v:path arrowok="t"/>
              </v:shape>
            </v:group>
            <v:group style="position:absolute;left:4102;top:3757;width:3084;height:2" coordorigin="4102,3757" coordsize="3084,2">
              <v:shape style="position:absolute;left:4102;top:3757;width:3084;height:2" coordorigin="4102,3757" coordsize="3084,0" path="m4102,3757l7186,3757e" filled="f" stroked="t" strokeweight=".712235pt" strokecolor="#777777">
                <v:path arrowok="t"/>
              </v:shape>
            </v:group>
            <v:group style="position:absolute;left:9245;top:3757;width:1667;height:2" coordorigin="9245,3757" coordsize="1667,2">
              <v:shape style="position:absolute;left:9245;top:3757;width:1667;height:2" coordorigin="9245,3757" coordsize="1667,0" path="m9245,3757l10911,3757e" filled="f" stroked="t" strokeweight=".356117pt" strokecolor="#000000">
                <v:path arrowok="t"/>
              </v:shape>
            </v:group>
            <v:group style="position:absolute;left:10911;top:3757;width:805;height:2" coordorigin="10911,3757" coordsize="805,2">
              <v:shape style="position:absolute;left:10911;top:3757;width:805;height:2" coordorigin="10911,3757" coordsize="805,0" path="m10911,3757l11716,3757e" filled="f" stroked="t" strokeweight=".356117pt" strokecolor="#747474">
                <v:path arrowok="t"/>
              </v:shape>
            </v:group>
            <v:group style="position:absolute;left:584;top:4062;width:11146;height:2" coordorigin="584,4062" coordsize="11146,2">
              <v:shape style="position:absolute;left:584;top:4062;width:11146;height:2" coordorigin="584,4062" coordsize="11146,0" path="m584,4062l11731,4062e" filled="f" stroked="t" strokeweight=".712235pt" strokecolor="#5B5B5B">
                <v:path arrowok="t"/>
              </v:shape>
            </v:group>
            <v:group style="position:absolute;left:7179;top:3328;width:2;height:744" coordorigin="7179,3328" coordsize="2,744">
              <v:shape style="position:absolute;left:7179;top:3328;width:2;height:744" coordorigin="7179,3328" coordsize="0,744" path="m7179,4072l7179,3328e" filled="f" stroked="t" strokeweight=".712235pt" strokecolor="#4B4B4B">
                <v:path arrowok="t"/>
              </v:shape>
            </v:group>
            <v:group style="position:absolute;left:584;top:4337;width:9402;height:2" coordorigin="584,4337" coordsize="9402,2">
              <v:shape style="position:absolute;left:584;top:4337;width:9402;height:2" coordorigin="584,4337" coordsize="9402,0" path="m584,4337l9986,4337e" filled="f" stroked="t" strokeweight=".712235pt" strokecolor="#606060">
                <v:path arrowok="t"/>
              </v:shape>
            </v:group>
            <v:group style="position:absolute;left:2621;top:4058;width:2;height:1496" coordorigin="2621,4058" coordsize="2,1496">
              <v:shape style="position:absolute;left:2621;top:4058;width:2;height:1496" coordorigin="2621,4058" coordsize="0,1496" path="m2621,5554l2621,4058e" filled="f" stroked="t" strokeweight=".712235pt" strokecolor="#575757">
                <v:path arrowok="t"/>
              </v:shape>
            </v:group>
            <v:group style="position:absolute;left:9921;top:4337;width:313;height:2" coordorigin="9921,4337" coordsize="313,2">
              <v:shape style="position:absolute;left:9921;top:4337;width:313;height:2" coordorigin="9921,4337" coordsize="313,0" path="m9921,4337l10235,4337e" filled="f" stroked="t" strokeweight=".356117pt" strokecolor="#4B4B48">
                <v:path arrowok="t"/>
              </v:shape>
            </v:group>
            <v:group style="position:absolute;left:10121;top:4337;width:1610;height:2" coordorigin="10121,4337" coordsize="1610,2">
              <v:shape style="position:absolute;left:10121;top:4337;width:1610;height:2" coordorigin="10121,4337" coordsize="1610,0" path="m10121,4337l11731,4337e" filled="f" stroked="t" strokeweight=".712235pt" strokecolor="#6B6B6B">
                <v:path arrowok="t"/>
              </v:shape>
            </v:group>
            <v:group style="position:absolute;left:2614;top:4577;width:9117;height:2" coordorigin="2614,4577" coordsize="9117,2">
              <v:shape style="position:absolute;left:2614;top:4577;width:9117;height:2" coordorigin="2614,4577" coordsize="9117,0" path="m2614,4577l11731,4577e" filled="f" stroked="t" strokeweight=".712235pt" strokecolor="#545454">
                <v:path arrowok="t"/>
              </v:shape>
            </v:group>
            <v:group style="position:absolute;left:5142;top:4573;width:2;height:272" coordorigin="5142,4573" coordsize="2,272">
              <v:shape style="position:absolute;left:5142;top:4573;width:2;height:272" coordorigin="5142,4573" coordsize="0,272" path="m5142,4845l5142,4573e" filled="f" stroked="t" strokeweight="1.068352pt" strokecolor="#4F4F4F">
                <v:path arrowok="t"/>
              </v:shape>
            </v:group>
            <v:group style="position:absolute;left:8027;top:4573;width:2;height:494" coordorigin="8027,4573" coordsize="2,494">
              <v:shape style="position:absolute;left:8027;top:4573;width:2;height:494" coordorigin="8027,4573" coordsize="0,494" path="m8027,5067l8027,4573e" filled="f" stroked="t" strokeweight=".712235pt" strokecolor="#575757">
                <v:path arrowok="t"/>
              </v:shape>
            </v:group>
            <v:group style="position:absolute;left:5135;top:5056;width:6595;height:2" coordorigin="5135,5056" coordsize="6595,2">
              <v:shape style="position:absolute;left:5135;top:5056;width:6595;height:2" coordorigin="5135,5056" coordsize="6595,0" path="m5135,5056l11731,5056e" filled="f" stroked="t" strokeweight=".712235pt" strokecolor="#545454">
                <v:path arrowok="t"/>
              </v:shape>
            </v:group>
            <v:group style="position:absolute;left:5142;top:4573;width:2;height:2161" coordorigin="5142,4573" coordsize="2,2161">
              <v:shape style="position:absolute;left:5142;top:4573;width:2;height:2161" coordorigin="5142,4573" coordsize="0,2161" path="m5142,6735l5142,4573e" filled="f" stroked="t" strokeweight="1.068352pt" strokecolor="#646464">
                <v:path arrowok="t"/>
              </v:shape>
            </v:group>
            <v:group style="position:absolute;left:5142;top:5296;width:4687;height:2" coordorigin="5142,5296" coordsize="4687,2">
              <v:shape style="position:absolute;left:5142;top:5296;width:4687;height:2" coordorigin="5142,5296" coordsize="4687,0" path="m5142,5296l9829,5296e" filled="f" stroked="t" strokeweight=".712235pt" strokecolor="#545454">
                <v:path arrowok="t"/>
              </v:shape>
            </v:group>
            <v:group style="position:absolute;left:9765;top:5296;width:470;height:2" coordorigin="9765,5296" coordsize="470,2">
              <v:shape style="position:absolute;left:9765;top:5296;width:470;height:2" coordorigin="9765,5296" coordsize="470,0" path="m9765,5296l10235,5296e" filled="f" stroked="t" strokeweight=".356117pt" strokecolor="#3B3B3B">
                <v:path arrowok="t"/>
              </v:shape>
            </v:group>
            <v:group style="position:absolute;left:10107;top:5296;width:1624;height:2" coordorigin="10107,5296" coordsize="1624,2">
              <v:shape style="position:absolute;left:10107;top:5296;width:1624;height:2" coordorigin="10107,5296" coordsize="1624,0" path="m10107,5296l11731,5296e" filled="f" stroked="t" strokeweight=".712235pt" strokecolor="#575B57">
                <v:path arrowok="t"/>
              </v:shape>
            </v:group>
            <v:group style="position:absolute;left:5142;top:5536;width:6588;height:2" coordorigin="5142,5536" coordsize="6588,2">
              <v:shape style="position:absolute;left:5142;top:5536;width:6588;height:2" coordorigin="5142,5536" coordsize="6588,0" path="m5142,5536l11731,5536e" filled="f" stroked="t" strokeweight=".712235pt" strokecolor="#4F4F4F">
                <v:path arrowok="t"/>
              </v:shape>
            </v:group>
            <v:group style="position:absolute;left:588;top:608;width:2;height:5847" coordorigin="588,608" coordsize="2,5847">
              <v:shape style="position:absolute;left:588;top:608;width:2;height:5847" coordorigin="588,608" coordsize="0,5847" path="m588,6456l588,608e" filled="f" stroked="t" strokeweight=".712235pt" strokecolor="#5B5B5B">
                <v:path arrowok="t"/>
              </v:shape>
            </v:group>
            <v:group style="position:absolute;left:2614;top:5489;width:2;height:322" coordorigin="2614,5489" coordsize="2,322">
              <v:shape style="position:absolute;left:2614;top:5489;width:2;height:322" coordorigin="2614,5489" coordsize="0,322" path="m2614,5812l2614,5489e" filled="f" stroked="t" strokeweight=".356117pt" strokecolor="#3F3F3F">
                <v:path arrowok="t"/>
              </v:shape>
            </v:group>
            <v:group style="position:absolute;left:2614;top:5772;width:9117;height:2" coordorigin="2614,5772" coordsize="9117,2">
              <v:shape style="position:absolute;left:2614;top:5772;width:9117;height:2" coordorigin="2614,5772" coordsize="9117,0" path="m2614,5772l11731,5772e" filled="f" stroked="t" strokeweight=".712235pt" strokecolor="#545454">
                <v:path arrowok="t"/>
              </v:shape>
            </v:group>
            <v:group style="position:absolute;left:584;top:6016;width:11146;height:2" coordorigin="584,6016" coordsize="11146,2">
              <v:shape style="position:absolute;left:584;top:6016;width:11146;height:2" coordorigin="584,6016" coordsize="11146,0" path="m584,6016l11731,6016e" filled="f" stroked="t" strokeweight=".712235pt" strokecolor="#575757">
                <v:path arrowok="t"/>
              </v:shape>
            </v:group>
            <v:group style="position:absolute;left:588;top:608;width:2;height:5847" coordorigin="588,608" coordsize="2,5847">
              <v:shape style="position:absolute;left:588;top:608;width:2;height:5847" coordorigin="588,608" coordsize="0,5847" path="m588,6456l588,608e" filled="f" stroked="t" strokeweight=".712235pt" strokecolor="#606060">
                <v:path arrowok="t"/>
              </v:shape>
            </v:group>
            <v:group style="position:absolute;left:8027;top:6012;width:2;height:723" coordorigin="8027,6012" coordsize="2,723">
              <v:shape style="position:absolute;left:8027;top:6012;width:2;height:723" coordorigin="8027,6012" coordsize="0,723" path="m8027,6735l8027,6012e" filled="f" stroked="t" strokeweight=".712235pt" strokecolor="#4F4F4F">
                <v:path arrowok="t"/>
              </v:shape>
            </v:group>
            <v:group style="position:absolute;left:2607;top:6488;width:9124;height:2" coordorigin="2607,6488" coordsize="9124,2">
              <v:shape style="position:absolute;left:2607;top:6488;width:9124;height:2" coordorigin="2607,6488" coordsize="9124,0" path="m2607,6488l11731,6488e" filled="f" stroked="t" strokeweight=".712235pt" strokecolor="#5B5B57">
                <v:path arrowok="t"/>
              </v:shape>
            </v:group>
            <v:group style="position:absolute;left:2607;top:6728;width:7379;height:2" coordorigin="2607,6728" coordsize="7379,2">
              <v:shape style="position:absolute;left:2607;top:6728;width:7379;height:2" coordorigin="2607,6728" coordsize="7379,0" path="m2607,6728l9986,6728e" filled="f" stroked="t" strokeweight=".712235pt" strokecolor="#5B6060">
                <v:path arrowok="t"/>
              </v:shape>
            </v:group>
            <v:group style="position:absolute;left:9921;top:6728;width:313;height:2" coordorigin="9921,6728" coordsize="313,2">
              <v:shape style="position:absolute;left:9921;top:6728;width:313;height:2" coordorigin="9921,6728" coordsize="313,0" path="m9921,6728l10235,6728e" filled="f" stroked="t" strokeweight=".356117pt" strokecolor="#4B4B4B">
                <v:path arrowok="t"/>
              </v:shape>
            </v:group>
            <v:group style="position:absolute;left:10128;top:6728;width:1603;height:2" coordorigin="10128,6728" coordsize="1603,2">
              <v:shape style="position:absolute;left:10128;top:6728;width:1603;height:2" coordorigin="10128,6728" coordsize="1603,0" path="m10128,6728l11731,6728e" filled="f" stroked="t" strokeweight=".712235pt" strokecolor="#676767">
                <v:path arrowok="t"/>
              </v:shape>
            </v:group>
            <v:group style="position:absolute;left:577;top:6967;width:11154;height:2" coordorigin="577,6967" coordsize="11154,2">
              <v:shape style="position:absolute;left:577;top:6967;width:11154;height:2" coordorigin="577,6967" coordsize="11154,0" path="m577,6967l11731,6967e" filled="f" stroked="t" strokeweight=".712235pt" strokecolor="#646464">
                <v:path arrowok="t"/>
              </v:shape>
            </v:group>
            <v:group style="position:absolute;left:577;top:7433;width:11154;height:2" coordorigin="577,7433" coordsize="11154,2">
              <v:shape style="position:absolute;left:577;top:7433;width:11154;height:2" coordorigin="577,7433" coordsize="11154,0" path="m577,7433l11731,7433e" filled="f" stroked="t" strokeweight=".712235pt" strokecolor="#606464">
                <v:path arrowok="t"/>
              </v:shape>
            </v:group>
            <v:group style="position:absolute;left:5142;top:7429;width:2;height:730" coordorigin="5142,7429" coordsize="2,730">
              <v:shape style="position:absolute;left:5142;top:7429;width:2;height:730" coordorigin="5142,7429" coordsize="0,730" path="m5142,8159l5142,7429e" filled="f" stroked="t" strokeweight="1.068352pt" strokecolor="#707070">
                <v:path arrowok="t"/>
              </v:shape>
            </v:group>
            <v:group style="position:absolute;left:5135;top:7669;width:4850;height:2" coordorigin="5135,7669" coordsize="4850,2">
              <v:shape style="position:absolute;left:5135;top:7669;width:4850;height:2" coordorigin="5135,7669" coordsize="4850,0" path="m5135,7669l9986,7669e" filled="f" stroked="t" strokeweight=".712235pt" strokecolor="#606464">
                <v:path arrowok="t"/>
              </v:shape>
            </v:group>
            <v:group style="position:absolute;left:9921;top:7669;width:313;height:2" coordorigin="9921,7669" coordsize="313,2">
              <v:shape style="position:absolute;left:9921;top:7669;width:313;height:2" coordorigin="9921,7669" coordsize="313,0" path="m9921,7669l10235,7669e" filled="f" stroked="t" strokeweight=".356117pt" strokecolor="#3F3F3F">
                <v:path arrowok="t"/>
              </v:shape>
            </v:group>
            <v:group style="position:absolute;left:10171;top:7672;width:1560;height:2" coordorigin="10171,7672" coordsize="1560,2">
              <v:shape style="position:absolute;left:10171;top:7672;width:1560;height:2" coordorigin="10171,7672" coordsize="1560,0" path="m10171,7672l11731,7672e" filled="f" stroked="t" strokeweight=".712235pt" strokecolor="#606060">
                <v:path arrowok="t"/>
              </v:shape>
            </v:group>
            <v:group style="position:absolute;left:5135;top:7912;width:4850;height:2" coordorigin="5135,7912" coordsize="4850,2">
              <v:shape style="position:absolute;left:5135;top:7912;width:4850;height:2" coordorigin="5135,7912" coordsize="4850,0" path="m5135,7912l9986,7912e" filled="f" stroked="t" strokeweight=".712235pt" strokecolor="#5B5B5B">
                <v:path arrowok="t"/>
              </v:shape>
            </v:group>
            <v:group style="position:absolute;left:9921;top:7909;width:313;height:2" coordorigin="9921,7909" coordsize="313,2">
              <v:shape style="position:absolute;left:9921;top:7909;width:313;height:2" coordorigin="9921,7909" coordsize="313,0" path="m9921,7909l10235,7909e" filled="f" stroked="t" strokeweight=".356117pt" strokecolor="#484848">
                <v:path arrowok="t"/>
              </v:shape>
            </v:group>
            <v:group style="position:absolute;left:10128;top:7909;width:1603;height:2" coordorigin="10128,7909" coordsize="1603,2">
              <v:shape style="position:absolute;left:10128;top:7909;width:1603;height:2" coordorigin="10128,7909" coordsize="1603,0" path="m10128,7909l11731,7909e" filled="f" stroked="t" strokeweight=".712235pt" strokecolor="#646464">
                <v:path arrowok="t"/>
              </v:shape>
            </v:group>
            <v:group style="position:absolute;left:577;top:8148;width:11154;height:2" coordorigin="577,8148" coordsize="11154,2">
              <v:shape style="position:absolute;left:577;top:8148;width:11154;height:2" coordorigin="577,8148" coordsize="11154,0" path="m577,8148l11731,8148e" filled="f" stroked="t" strokeweight=".712235pt" strokecolor="#646464">
                <v:path arrowok="t"/>
              </v:shape>
            </v:group>
            <v:group style="position:absolute;left:580;top:6620;width:2;height:4495" coordorigin="580,6620" coordsize="2,4495">
              <v:shape style="position:absolute;left:580;top:6620;width:2;height:4495" coordorigin="580,6620" coordsize="0,4495" path="m580,11115l580,6620e" filled="f" stroked="t" strokeweight=".712235pt" strokecolor="#5B5B5B">
                <v:path arrowok="t"/>
              </v:shape>
            </v:group>
            <v:group style="position:absolute;left:570;top:8950;width:11161;height:2" coordorigin="570,8950" coordsize="11161,2">
              <v:shape style="position:absolute;left:570;top:8950;width:11161;height:2" coordorigin="570,8950" coordsize="11161,0" path="m570,8950l11731,8950e" filled="f" stroked="t" strokeweight=".712235pt" strokecolor="#606060">
                <v:path arrowok="t"/>
              </v:shape>
            </v:group>
            <v:group style="position:absolute;left:2610;top:5683;width:2;height:5432" coordorigin="2610,5683" coordsize="2,5432">
              <v:shape style="position:absolute;left:2610;top:5683;width:2;height:5432" coordorigin="2610,5683" coordsize="0,5432" path="m2610,11115l2610,5683e" filled="f" stroked="t" strokeweight=".712235pt" strokecolor="#575757">
                <v:path arrowok="t"/>
              </v:shape>
            </v:group>
            <v:group style="position:absolute;left:570;top:9880;width:9259;height:2" coordorigin="570,9880" coordsize="9259,2">
              <v:shape style="position:absolute;left:570;top:9880;width:9259;height:2" coordorigin="570,9880" coordsize="9259,0" path="m570,9880l9829,9880e" filled="f" stroked="t" strokeweight=".712235pt" strokecolor="#4F4F4F">
                <v:path arrowok="t"/>
              </v:shape>
            </v:group>
            <v:group style="position:absolute;left:9765;top:9880;width:470;height:2" coordorigin="9765,9880" coordsize="470,2">
              <v:shape style="position:absolute;left:9765;top:9880;width:470;height:2" coordorigin="9765,9880" coordsize="470,0" path="m9765,9880l10235,9880e" filled="f" stroked="t" strokeweight=".356117pt" strokecolor="#343434">
                <v:path arrowok="t"/>
              </v:shape>
            </v:group>
            <v:group style="position:absolute;left:10171;top:9880;width:1560;height:2" coordorigin="10171,9880" coordsize="1560,2">
              <v:shape style="position:absolute;left:10171;top:9880;width:1560;height:2" coordorigin="10171,9880" coordsize="1560,0" path="m10171,9880l11731,9880e" filled="f" stroked="t" strokeweight=".712235pt" strokecolor="#545454">
                <v:path arrowok="t"/>
              </v:shape>
            </v:group>
            <v:group style="position:absolute;left:570;top:10124;width:11161;height:2" coordorigin="570,10124" coordsize="11161,2">
              <v:shape style="position:absolute;left:570;top:10124;width:11161;height:2" coordorigin="570,10124" coordsize="11161,0" path="m570,10124l11731,10124e" filled="f" stroked="t" strokeweight=".712235pt" strokecolor="#4F4F4F">
                <v:path arrowok="t"/>
              </v:shape>
            </v:group>
            <v:group style="position:absolute;left:570;top:10360;width:9288;height:2" coordorigin="570,10360" coordsize="9288,2">
              <v:shape style="position:absolute;left:570;top:10360;width:9288;height:2" coordorigin="570,10360" coordsize="9288,0" path="m570,10360l9857,10360e" filled="f" stroked="t" strokeweight=".712235pt" strokecolor="#545754">
                <v:path arrowok="t"/>
              </v:shape>
            </v:group>
            <v:group style="position:absolute;left:9765;top:10360;width:470;height:2" coordorigin="9765,10360" coordsize="470,2">
              <v:shape style="position:absolute;left:9765;top:10360;width:470;height:2" coordorigin="9765,10360" coordsize="470,0" path="m9765,10360l10235,10360e" filled="f" stroked="t" strokeweight=".356117pt" strokecolor="#3B3F3B">
                <v:path arrowok="t"/>
              </v:shape>
            </v:group>
            <v:group style="position:absolute;left:10171;top:10360;width:1560;height:2" coordorigin="10171,10360" coordsize="1560,2">
              <v:shape style="position:absolute;left:10171;top:10360;width:1560;height:2" coordorigin="10171,10360" coordsize="1560,0" path="m10171,10360l11731,10360e" filled="f" stroked="t" strokeweight=".712235pt" strokecolor="#575B57">
                <v:path arrowok="t"/>
              </v:shape>
            </v:group>
            <v:group style="position:absolute;left:570;top:10839;width:11168;height:2" coordorigin="570,10839" coordsize="11168,2">
              <v:shape style="position:absolute;left:570;top:10839;width:11168;height:2" coordorigin="570,10839" coordsize="11168,0" path="m570,10839l11738,10839e" filled="f" stroked="t" strokeweight=".712235pt" strokecolor="#545454">
                <v:path arrowok="t"/>
              </v:shape>
            </v:group>
            <v:group style="position:absolute;left:926;top:11072;width:10812;height:2" coordorigin="926,11072" coordsize="10812,2">
              <v:shape style="position:absolute;left:926;top:11072;width:10812;height:2" coordorigin="926,11072" coordsize="10812,0" path="m926,11072l11738,11072e" filled="f" stroked="t" strokeweight=".712235pt" strokecolor="#4F4F4F">
                <v:path arrowok="t"/>
              </v:shape>
            </v:group>
            <v:group style="position:absolute;left:570;top:11312;width:11168;height:2" coordorigin="570,11312" coordsize="11168,2">
              <v:shape style="position:absolute;left:570;top:11312;width:11168;height:2" coordorigin="570,11312" coordsize="11168,0" path="m570,11312l11738,11312e" filled="f" stroked="t" strokeweight=".712235pt" strokecolor="#4B4F4B">
                <v:path arrowok="t"/>
              </v:shape>
            </v:group>
            <v:group style="position:absolute;left:573;top:11043;width:2;height:301" coordorigin="573,11043" coordsize="2,301">
              <v:shape style="position:absolute;left:573;top:11043;width:2;height:301" coordorigin="573,11043" coordsize="0,301" path="m573,11344l573,11043e" filled="f" stroked="t" strokeweight=".356117pt" strokecolor="#3B3B3B">
                <v:path arrowok="t"/>
              </v:shape>
            </v:group>
            <v:group style="position:absolute;left:1360;top:11065;width:2;height:845" coordorigin="1360,11065" coordsize="2,845">
              <v:shape style="position:absolute;left:1360;top:11065;width:2;height:845" coordorigin="1360,11065" coordsize="0,845" path="m1360,11909l1360,11065e" filled="f" stroked="t" strokeweight=".712235pt" strokecolor="#676767">
                <v:path arrowok="t"/>
              </v:shape>
            </v:group>
            <v:group style="position:absolute;left:1934;top:11065;width:2;height:279" coordorigin="1934,11065" coordsize="2,279">
              <v:shape style="position:absolute;left:1934;top:11065;width:2;height:279" coordorigin="1934,11065" coordsize="0,279" path="m1934,11344l1934,11065e" filled="f" stroked="t" strokeweight=".356117pt" strokecolor="#3B3B3B">
                <v:path arrowok="t"/>
              </v:shape>
            </v:group>
            <v:group style="position:absolute;left:2603;top:11043;width:2;height:301" coordorigin="2603,11043" coordsize="2,301">
              <v:shape style="position:absolute;left:2603;top:11043;width:2;height:301" coordorigin="2603,11043" coordsize="0,301" path="m2603,11344l2603,11043e" filled="f" stroked="t" strokeweight=".712235pt" strokecolor="#3F3F3F">
                <v:path arrowok="t"/>
              </v:shape>
            </v:group>
            <v:group style="position:absolute;left:7571;top:11072;width:2;height:759" coordorigin="7571,11072" coordsize="2,759">
              <v:shape style="position:absolute;left:7571;top:11072;width:2;height:759" coordorigin="7571,11072" coordsize="0,759" path="m7571,11831l7571,11072e" filled="f" stroked="t" strokeweight=".712235pt" strokecolor="#575757">
                <v:path arrowok="t"/>
              </v:shape>
            </v:group>
            <v:group style="position:absolute;left:1930;top:11265;width:2;height:1524" coordorigin="1930,11265" coordsize="2,1524">
              <v:shape style="position:absolute;left:1930;top:11265;width:2;height:1524" coordorigin="1930,11265" coordsize="0,1524" path="m1930,12790l1930,11265e" filled="f" stroked="t" strokeweight=".712235pt" strokecolor="#545454">
                <v:path arrowok="t"/>
              </v:shape>
            </v:group>
            <v:group style="position:absolute;left:1360;top:11766;width:2;height:394" coordorigin="1360,11766" coordsize="2,394">
              <v:shape style="position:absolute;left:1360;top:11766;width:2;height:394" coordorigin="1360,11766" coordsize="0,394" path="m1360,12160l1360,11766e" filled="f" stroked="t" strokeweight=".356117pt" strokecolor="#545454">
                <v:path arrowok="t"/>
              </v:shape>
            </v:group>
            <v:group style="position:absolute;left:7575;top:11766;width:2;height:301" coordorigin="7575,11766" coordsize="2,301">
              <v:shape style="position:absolute;left:7575;top:11766;width:2;height:301" coordorigin="7575,11766" coordsize="0,301" path="m7575,12067l7575,11766e" filled="f" stroked="t" strokeweight=".356117pt" strokecolor="#383838">
                <v:path arrowok="t"/>
              </v:shape>
            </v:group>
            <v:group style="position:absolute;left:7571;top:12010;width:2;height:3822" coordorigin="7571,12010" coordsize="2,3822">
              <v:shape style="position:absolute;left:7571;top:12010;width:2;height:3822" coordorigin="7571,12010" coordsize="0,3822" path="m7571,15831l7571,12010e" filled="f" stroked="t" strokeweight=".712235pt" strokecolor="#545454">
                <v:path arrowok="t"/>
              </v:shape>
            </v:group>
            <v:group style="position:absolute;left:1353;top:12095;width:2;height:1660" coordorigin="1353,12095" coordsize="2,1660">
              <v:shape style="position:absolute;left:1353;top:12095;width:2;height:1660" coordorigin="1353,12095" coordsize="0,1660" path="m1353,13756l1353,12095e" filled="f" stroked="t" strokeweight=".712235pt" strokecolor="#6B6B6B">
                <v:path arrowok="t"/>
              </v:shape>
            </v:group>
            <v:group style="position:absolute;left:2596;top:11179;width:2;height:3493" coordorigin="2596,11179" coordsize="2,3493">
              <v:shape style="position:absolute;left:2596;top:11179;width:2;height:3493" coordorigin="2596,11179" coordsize="0,3493" path="m2596,14672l2596,11179e" filled="f" stroked="t" strokeweight=".712235pt" strokecolor="#545454">
                <v:path arrowok="t"/>
              </v:shape>
            </v:group>
            <v:group style="position:absolute;left:563;top:13380;width:2037;height:2" coordorigin="563,13380" coordsize="2037,2">
              <v:shape style="position:absolute;left:563;top:13380;width:2037;height:2" coordorigin="563,13380" coordsize="2037,0" path="m563,13380l2600,13380e" filled="f" stroked="t" strokeweight=".712235pt" strokecolor="#5B5B5B">
                <v:path arrowok="t"/>
              </v:shape>
            </v:group>
            <v:group style="position:absolute;left:1350;top:13699;width:2;height:186" coordorigin="1350,13699" coordsize="2,186">
              <v:shape style="position:absolute;left:1350;top:13699;width:2;height:186" coordorigin="1350,13699" coordsize="0,186" path="m1350,13885l1350,13699e" filled="f" stroked="t" strokeweight=".356117pt" strokecolor="#383838">
                <v:path arrowok="t"/>
              </v:shape>
            </v:group>
            <v:group style="position:absolute;left:566;top:13563;width:2;height:193" coordorigin="566,13563" coordsize="2,193">
              <v:shape style="position:absolute;left:566;top:13563;width:2;height:193" coordorigin="566,13563" coordsize="0,193" path="m566,13756l566,13563e" filled="f" stroked="t" strokeweight=".356117pt" strokecolor="#444444">
                <v:path arrowok="t"/>
              </v:shape>
            </v:group>
            <v:group style="position:absolute;left:566;top:13699;width:2;height:186" coordorigin="566,13699" coordsize="2,186">
              <v:shape style="position:absolute;left:566;top:13699;width:2;height:186" coordorigin="566,13699" coordsize="0,186" path="m566,13885l566,13699e" filled="f" stroked="t" strokeweight=".356117pt" strokecolor="#1F1F1F">
                <v:path arrowok="t"/>
              </v:shape>
            </v:group>
            <v:group style="position:absolute;left:566;top:6620;width:2;height:9197" coordorigin="566,6620" coordsize="2,9197">
              <v:shape style="position:absolute;left:566;top:6620;width:2;height:9197" coordorigin="566,6620" coordsize="0,9197" path="m566,15817l566,6620e" filled="f" stroked="t" strokeweight=".712235pt" strokecolor="#575757">
                <v:path arrowok="t"/>
              </v:shape>
            </v:group>
            <v:group style="position:absolute;left:1346;top:13827;width:2;height:215" coordorigin="1346,13827" coordsize="2,215">
              <v:shape style="position:absolute;left:1346;top:13827;width:2;height:215" coordorigin="1346,13827" coordsize="0,215" path="m1346,14042l1346,13827e" filled="f" stroked="t" strokeweight=".712235pt" strokecolor="#575757">
                <v:path arrowok="t"/>
              </v:shape>
            </v:group>
            <v:group style="position:absolute;left:1923;top:12639;width:2;height:3178" coordorigin="1923,12639" coordsize="2,3178">
              <v:shape style="position:absolute;left:1923;top:12639;width:2;height:3178" coordorigin="1923,12639" coordsize="0,3178" path="m1923,15817l1923,12639e" filled="f" stroked="t" strokeweight=".712235pt" strokecolor="#54544F">
                <v:path arrowok="t"/>
              </v:shape>
            </v:group>
            <v:group style="position:absolute;left:2589;top:14608;width:2;height:200" coordorigin="2589,14608" coordsize="2,200">
              <v:shape style="position:absolute;left:2589;top:14608;width:2;height:200" coordorigin="2589,14608" coordsize="0,200" path="m2589,14808l2589,14608e" filled="f" stroked="t" strokeweight=".356117pt" strokecolor="#282828">
                <v:path arrowok="t"/>
              </v:shape>
            </v:group>
            <v:group style="position:absolute;left:2585;top:14744;width:2;height:1074" coordorigin="2585,14744" coordsize="2,1074">
              <v:shape style="position:absolute;left:2585;top:14744;width:2;height:1074" coordorigin="2585,14744" coordsize="0,1074" path="m2585,15817l2585,14744e" filled="f" stroked="t" strokeweight=".712235pt" strokecolor="#545454">
                <v:path arrowok="t"/>
              </v:shape>
            </v:group>
            <v:group style="position:absolute;left:548;top:15814;width:6417;height:2" coordorigin="548,15814" coordsize="6417,2">
              <v:shape style="position:absolute;left:548;top:15814;width:6417;height:2" coordorigin="548,15814" coordsize="6417,0" path="m548,15814l6966,15814e" filled="f" stroked="t" strokeweight=".712235pt" strokecolor="#6B6B70">
                <v:path arrowok="t"/>
              </v:shape>
            </v:group>
            <v:group style="position:absolute;left:1343;top:13928;width:2;height:1889" coordorigin="1343,13928" coordsize="2,1889">
              <v:shape style="position:absolute;left:1343;top:13928;width:2;height:1889" coordorigin="1343,13928" coordsize="0,1889" path="m1343,15817l1343,13928e" filled="f" stroked="t" strokeweight=".712235pt" strokecolor="#6B6B6B">
                <v:path arrowok="t"/>
              </v:shape>
            </v:group>
            <v:group style="position:absolute;left:6909;top:15821;width:292;height:2" coordorigin="6909,15821" coordsize="292,2">
              <v:shape style="position:absolute;left:6909;top:15821;width:292;height:2" coordorigin="6909,15821" coordsize="292,0" path="m6909,15821l7201,15821e" filled="f" stroked="t" strokeweight=".356117pt" strokecolor="#5B5B5B">
                <v:path arrowok="t"/>
              </v:shape>
            </v:group>
            <v:group style="position:absolute;left:8846;top:15821;width:434;height:2" coordorigin="8846,15821" coordsize="434,2">
              <v:shape style="position:absolute;left:8846;top:15821;width:434;height:2" coordorigin="8846,15821" coordsize="434,0" path="m8846,15821l9280,15821e" filled="f" stroked="t" strokeweight=".356117pt" strokecolor="#444444">
                <v:path arrowok="t"/>
              </v:shape>
            </v:group>
            <v:group style="position:absolute;left:9216;top:15821;width:292;height:2" coordorigin="9216,15821" coordsize="292,2">
              <v:shape style="position:absolute;left:9216;top:15821;width:292;height:2" coordorigin="9216,15821" coordsize="292,0" path="m9216,15821l9508,15821e" filled="f" stroked="t" strokeweight=".356117pt" strokecolor="#606060">
                <v:path arrowok="t"/>
              </v:shape>
            </v:group>
            <v:group style="position:absolute;left:7137;top:15821;width:4601;height:2" coordorigin="7137,15821" coordsize="4601,2">
              <v:shape style="position:absolute;left:7137;top:15821;width:4601;height:2" coordorigin="7137,15821" coordsize="4601,0" path="m7137,15821l11738,15821e" filled="f" stroked="t" strokeweight=".712235pt" strokecolor="#6B6B6B">
                <v:path arrowok="t"/>
              </v:shape>
            </v:group>
            <v:group style="position:absolute;left:6516;top:3747;width:156;height:2" coordorigin="6516,3747" coordsize="156,2">
              <v:shape style="position:absolute;left:6516;top:3747;width:156;height:2" coordorigin="6516,3747" coordsize="156,0" path="m6516,3747l6672,3747e" filled="f" stroked="t" strokeweight=".4pt" strokecolor="#5C5D5D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9"/>
          <w:szCs w:val="19"/>
          <w:color w:val="5D5E5E"/>
          <w:spacing w:val="0"/>
          <w:w w:val="100"/>
        </w:rPr>
        <w:t>Itfai</w:t>
      </w:r>
      <w:r>
        <w:rPr>
          <w:rFonts w:ascii="Arial" w:hAnsi="Arial" w:cs="Arial" w:eastAsia="Arial"/>
          <w:sz w:val="19"/>
          <w:szCs w:val="19"/>
          <w:color w:val="5D5E5E"/>
          <w:spacing w:val="-2"/>
          <w:w w:val="100"/>
        </w:rPr>
        <w:t>y</w:t>
      </w:r>
      <w:r>
        <w:rPr>
          <w:rFonts w:ascii="Arial" w:hAnsi="Arial" w:cs="Arial" w:eastAsia="Arial"/>
          <w:sz w:val="19"/>
          <w:szCs w:val="19"/>
          <w:color w:val="7C7E7E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7C7E7E"/>
          <w:spacing w:val="-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5D5E5E"/>
          <w:spacing w:val="0"/>
          <w:w w:val="95"/>
        </w:rPr>
        <w:t>Kuze</w:t>
      </w:r>
      <w:r>
        <w:rPr>
          <w:rFonts w:ascii="Arial" w:hAnsi="Arial" w:cs="Arial" w:eastAsia="Arial"/>
          <w:sz w:val="19"/>
          <w:szCs w:val="19"/>
          <w:color w:val="5D5E5E"/>
          <w:spacing w:val="0"/>
          <w:w w:val="96"/>
        </w:rPr>
        <w:t>y</w:t>
      </w:r>
      <w:r>
        <w:rPr>
          <w:rFonts w:ascii="Arial" w:hAnsi="Arial" w:cs="Arial" w:eastAsia="Arial"/>
          <w:sz w:val="19"/>
          <w:szCs w:val="19"/>
          <w:color w:val="5D5E5E"/>
          <w:spacing w:val="-2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5D5E5E"/>
          <w:spacing w:val="0"/>
          <w:w w:val="97"/>
        </w:rPr>
        <w:t>B</w:t>
      </w:r>
      <w:r>
        <w:rPr>
          <w:rFonts w:ascii="Arial" w:hAnsi="Arial" w:cs="Arial" w:eastAsia="Arial"/>
          <w:sz w:val="19"/>
          <w:szCs w:val="19"/>
          <w:color w:val="5D5E5E"/>
          <w:spacing w:val="-39"/>
          <w:w w:val="98"/>
        </w:rPr>
        <w:t>ö</w:t>
      </w:r>
      <w:r>
        <w:rPr>
          <w:rFonts w:ascii="Arial" w:hAnsi="Arial" w:cs="Arial" w:eastAsia="Arial"/>
          <w:sz w:val="19"/>
          <w:szCs w:val="19"/>
          <w:color w:val="1F1F1F"/>
          <w:spacing w:val="4"/>
          <w:w w:val="256"/>
        </w:rPr>
        <w:t>l</w:t>
      </w:r>
      <w:r>
        <w:rPr>
          <w:rFonts w:ascii="Arial" w:hAnsi="Arial" w:cs="Arial" w:eastAsia="Arial"/>
          <w:sz w:val="19"/>
          <w:szCs w:val="19"/>
          <w:color w:val="5D5E5E"/>
          <w:spacing w:val="0"/>
          <w:w w:val="105"/>
        </w:rPr>
        <w:t>ge</w:t>
      </w:r>
      <w:r>
        <w:rPr>
          <w:rFonts w:ascii="Arial" w:hAnsi="Arial" w:cs="Arial" w:eastAsia="Arial"/>
          <w:sz w:val="19"/>
          <w:szCs w:val="19"/>
          <w:color w:val="5D5E5E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494949"/>
          <w:spacing w:val="0"/>
          <w:w w:val="100"/>
          <w:b/>
          <w:bCs/>
        </w:rPr>
        <w:t>Amiri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20"/>
        </w:sectPr>
      </w:pPr>
      <w:rPr/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92" w:right="4505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58"/>
        </w:rPr>
        <w:t>İ</w:t>
      </w:r>
      <w:r>
        <w:rPr>
          <w:rFonts w:ascii="Times New Roman" w:hAnsi="Times New Roman" w:cs="Times New Roman" w:eastAsia="Times New Roman"/>
          <w:sz w:val="22"/>
          <w:szCs w:val="2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565656"/>
          <w:spacing w:val="0"/>
          <w:w w:val="9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color w:val="565656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43434"/>
          <w:spacing w:val="0"/>
          <w:w w:val="100"/>
        </w:rPr>
        <w:t>Mİ</w:t>
      </w:r>
      <w:r>
        <w:rPr>
          <w:rFonts w:ascii="Times New Roman" w:hAnsi="Times New Roman" w:cs="Times New Roman" w:eastAsia="Times New Roman"/>
          <w:sz w:val="22"/>
          <w:szCs w:val="22"/>
          <w:color w:val="34343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color w:val="34343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43434"/>
          <w:spacing w:val="0"/>
          <w:w w:val="97"/>
        </w:rPr>
        <w:t>BÜYÜKŞE</w:t>
      </w:r>
      <w:r>
        <w:rPr>
          <w:rFonts w:ascii="Times New Roman" w:hAnsi="Times New Roman" w:cs="Times New Roman" w:eastAsia="Times New Roman"/>
          <w:sz w:val="22"/>
          <w:szCs w:val="22"/>
          <w:color w:val="343434"/>
          <w:spacing w:val="0"/>
          <w:w w:val="98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color w:val="343434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58"/>
        </w:rPr>
        <w:t>İ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123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color w:val="212321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43434"/>
          <w:spacing w:val="0"/>
          <w:w w:val="87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color w:val="343434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565656"/>
          <w:spacing w:val="13"/>
          <w:w w:val="9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212321"/>
          <w:spacing w:val="0"/>
          <w:w w:val="85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212321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4444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44444"/>
          <w:spacing w:val="9"/>
          <w:w w:val="98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color w:val="212321"/>
          <w:spacing w:val="0"/>
          <w:w w:val="93"/>
        </w:rPr>
        <w:t>İY</w:t>
      </w:r>
      <w:r>
        <w:rPr>
          <w:rFonts w:ascii="Times New Roman" w:hAnsi="Times New Roman" w:cs="Times New Roman" w:eastAsia="Times New Roman"/>
          <w:sz w:val="22"/>
          <w:szCs w:val="22"/>
          <w:color w:val="212321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565656"/>
          <w:spacing w:val="0"/>
          <w:w w:val="9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565656"/>
          <w:spacing w:val="11"/>
          <w:w w:val="9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343434"/>
          <w:spacing w:val="0"/>
          <w:w w:val="69"/>
        </w:rPr>
        <w:t>İ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21" w:lineRule="exact"/>
        <w:ind w:left="3995" w:right="4652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212321"/>
          <w:spacing w:val="4"/>
          <w:w w:val="87"/>
          <w:position w:val="-3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44444"/>
          <w:spacing w:val="0"/>
          <w:w w:val="100"/>
          <w:position w:val="-3"/>
        </w:rPr>
        <w:t>TF</w:t>
      </w:r>
      <w:r>
        <w:rPr>
          <w:rFonts w:ascii="Times New Roman" w:hAnsi="Times New Roman" w:cs="Times New Roman" w:eastAsia="Times New Roman"/>
          <w:sz w:val="22"/>
          <w:szCs w:val="22"/>
          <w:color w:val="444444"/>
          <w:spacing w:val="0"/>
          <w:w w:val="101"/>
          <w:position w:val="-3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color w:val="444444"/>
          <w:spacing w:val="-4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12321"/>
          <w:spacing w:val="0"/>
          <w:w w:val="95"/>
          <w:position w:val="-3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212321"/>
          <w:spacing w:val="0"/>
          <w:w w:val="96"/>
          <w:position w:val="-3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212321"/>
          <w:spacing w:val="-3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44444"/>
          <w:spacing w:val="0"/>
          <w:w w:val="100"/>
          <w:position w:val="-3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44444"/>
          <w:spacing w:val="-3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43434"/>
          <w:spacing w:val="0"/>
          <w:w w:val="100"/>
          <w:position w:val="-3"/>
        </w:rPr>
        <w:t>DAİR</w:t>
      </w:r>
      <w:r>
        <w:rPr>
          <w:rFonts w:ascii="Times New Roman" w:hAnsi="Times New Roman" w:cs="Times New Roman" w:eastAsia="Times New Roman"/>
          <w:sz w:val="22"/>
          <w:szCs w:val="22"/>
          <w:color w:val="343434"/>
          <w:spacing w:val="-11"/>
          <w:w w:val="100"/>
          <w:position w:val="-3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565656"/>
          <w:spacing w:val="9"/>
          <w:w w:val="100"/>
          <w:position w:val="-3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212321"/>
          <w:spacing w:val="0"/>
          <w:w w:val="100"/>
          <w:position w:val="-3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212321"/>
          <w:spacing w:val="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43434"/>
          <w:spacing w:val="0"/>
          <w:w w:val="97"/>
          <w:position w:val="-3"/>
        </w:rPr>
        <w:t>BAŞK</w:t>
      </w:r>
      <w:r>
        <w:rPr>
          <w:rFonts w:ascii="Times New Roman" w:hAnsi="Times New Roman" w:cs="Times New Roman" w:eastAsia="Times New Roman"/>
          <w:sz w:val="22"/>
          <w:szCs w:val="22"/>
          <w:color w:val="343434"/>
          <w:spacing w:val="7"/>
          <w:w w:val="98"/>
          <w:position w:val="-3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color w:val="565656"/>
          <w:spacing w:val="0"/>
          <w:w w:val="91"/>
          <w:position w:val="-3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565656"/>
          <w:spacing w:val="-3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43434"/>
          <w:spacing w:val="0"/>
          <w:w w:val="95"/>
          <w:position w:val="-3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color w:val="343434"/>
          <w:spacing w:val="14"/>
          <w:w w:val="96"/>
          <w:position w:val="-3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58"/>
          <w:position w:val="-3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74" w:lineRule="exact"/>
        <w:ind w:left="107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44444"/>
          <w:spacing w:val="0"/>
          <w:w w:val="100"/>
          <w:position w:val="-3"/>
        </w:rPr>
        <w:t>IZ</w:t>
      </w:r>
      <w:r>
        <w:rPr>
          <w:rFonts w:ascii="Arial" w:hAnsi="Arial" w:cs="Arial" w:eastAsia="Arial"/>
          <w:sz w:val="15"/>
          <w:szCs w:val="15"/>
          <w:color w:val="444444"/>
          <w:spacing w:val="-5"/>
          <w:w w:val="100"/>
          <w:position w:val="-3"/>
        </w:rPr>
        <w:t> </w:t>
      </w:r>
      <w:r>
        <w:rPr>
          <w:rFonts w:ascii="Arial" w:hAnsi="Arial" w:cs="Arial" w:eastAsia="Arial"/>
          <w:sz w:val="15"/>
          <w:szCs w:val="15"/>
          <w:color w:val="565656"/>
          <w:spacing w:val="7"/>
          <w:w w:val="119"/>
          <w:position w:val="-3"/>
        </w:rPr>
        <w:t>M</w:t>
      </w:r>
      <w:r>
        <w:rPr>
          <w:rFonts w:ascii="Arial" w:hAnsi="Arial" w:cs="Arial" w:eastAsia="Arial"/>
          <w:sz w:val="15"/>
          <w:szCs w:val="15"/>
          <w:color w:val="343434"/>
          <w:spacing w:val="-18"/>
          <w:w w:val="151"/>
          <w:position w:val="-3"/>
        </w:rPr>
        <w:t>I</w:t>
      </w:r>
      <w:r>
        <w:rPr>
          <w:rFonts w:ascii="Arial" w:hAnsi="Arial" w:cs="Arial" w:eastAsia="Arial"/>
          <w:sz w:val="15"/>
          <w:szCs w:val="15"/>
          <w:color w:val="565656"/>
          <w:spacing w:val="0"/>
          <w:w w:val="99"/>
          <w:position w:val="-3"/>
        </w:rPr>
        <w:t>R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00" w:h="16820"/>
          <w:pgMar w:top="220" w:bottom="280" w:left="0" w:right="0"/>
        </w:sectPr>
      </w:pPr>
      <w:rPr/>
    </w:p>
    <w:p>
      <w:pPr>
        <w:spacing w:before="0" w:after="0" w:line="212" w:lineRule="exact"/>
        <w:ind w:left="799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6.12pt;margin-top:-52.793282pt;width:.1pt;height:326.15999pt;mso-position-horizontal-relative:page;mso-position-vertical-relative:paragraph;z-index:-7537" coordorigin="122,-1056" coordsize="2,6523">
            <v:shape style="position:absolute;left:122;top:-1056;width:2;height:6523" coordorigin="122,-1056" coordsize="0,6523" path="m122,5467l122,-1056e" filled="f" stroked="t" strokeweight=".72pt" strokecolor="#C3C3BF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color w:val="212321"/>
          <w:w w:val="80"/>
          <w:position w:val="-1"/>
        </w:rPr>
        <w:t>BÜYÜKŞE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7"/>
          <w:w w:val="81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51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5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47" w:lineRule="exact"/>
        <w:ind w:left="850" w:right="-4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565656"/>
          <w:spacing w:val="0"/>
          <w:w w:val="109"/>
        </w:rPr>
        <w:t>BELEDIYESI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204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13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-8"/>
          <w:w w:val="113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13"/>
        </w:rPr>
        <w:t>aiye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8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Müdaha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Şub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9"/>
        </w:rPr>
        <w:t>Müdürl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6"/>
          <w:w w:val="11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8"/>
        </w:rPr>
        <w:t>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" w:after="0" w:line="240" w:lineRule="auto"/>
        <w:ind w:left="115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343434"/>
          <w:w w:val="89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34343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44444"/>
          <w:spacing w:val="0"/>
          <w:w w:val="96"/>
        </w:rPr>
        <w:t>ANG</w:t>
      </w:r>
      <w:r>
        <w:rPr>
          <w:rFonts w:ascii="Times New Roman" w:hAnsi="Times New Roman" w:cs="Times New Roman" w:eastAsia="Times New Roman"/>
          <w:sz w:val="22"/>
          <w:szCs w:val="22"/>
          <w:color w:val="44444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12321"/>
          <w:spacing w:val="0"/>
          <w:w w:val="7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212321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44444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43434"/>
          <w:spacing w:val="0"/>
          <w:w w:val="100"/>
        </w:rPr>
        <w:t>RAPORU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2" w:equalWidth="0">
            <w:col w:w="1834" w:space="1694"/>
            <w:col w:w="8372"/>
          </w:cols>
        </w:sectPr>
      </w:pPr>
      <w:rPr/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30" w:after="0" w:line="235" w:lineRule="auto"/>
        <w:ind w:left="346" w:right="3368" w:firstLine="7"/>
        <w:jc w:val="left"/>
        <w:tabs>
          <w:tab w:pos="1700" w:val="left"/>
          <w:tab w:pos="3380" w:val="left"/>
          <w:tab w:pos="4740" w:val="left"/>
          <w:tab w:pos="5760" w:val="left"/>
          <w:tab w:pos="78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Tarihi</w:t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11"/>
          <w:w w:val="5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5.10.2017</w:t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7"/>
          <w:w w:val="131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8"/>
        </w:rPr>
        <w:t>Bildirim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4"/>
        </w:rPr>
        <w:t>!Bildirim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5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4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6"/>
        </w:rPr>
        <w:t>aa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2"/>
          <w:w w:val="8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8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:06:52</w:t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</w:r>
      <w:r>
        <w:rPr>
          <w:rFonts w:ascii="Arial" w:hAnsi="Arial" w:cs="Arial" w:eastAsia="Arial"/>
          <w:sz w:val="27"/>
          <w:szCs w:val="27"/>
          <w:color w:val="565656"/>
          <w:spacing w:val="0"/>
          <w:w w:val="55"/>
        </w:rPr>
        <w:t>t</w:t>
      </w:r>
      <w:r>
        <w:rPr>
          <w:rFonts w:ascii="Arial" w:hAnsi="Arial" w:cs="Arial" w:eastAsia="Arial"/>
          <w:sz w:val="27"/>
          <w:szCs w:val="27"/>
          <w:color w:val="565656"/>
          <w:spacing w:val="3"/>
          <w:w w:val="5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2"/>
          <w:w w:val="10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9"/>
        </w:rPr>
        <w:t>l: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17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7"/>
          <w:w w:val="11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7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2"/>
          <w:w w:val="7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9"/>
        </w:rPr>
        <w:t>Tari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15.1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7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.2017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8"/>
        </w:rPr>
        <w:t>!Ka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6"/>
          <w:w w:val="8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9"/>
          <w:w w:val="8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9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10239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17"/>
          <w:w w:val="10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Bildirim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Ala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Meneme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santral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40" w:lineRule="auto"/>
        <w:ind w:left="34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7.639999pt;margin-top:.735937pt;width:572.399985pt;height:.1pt;mso-position-horizontal-relative:page;mso-position-vertical-relative:paragraph;z-index:-7535" coordorigin="353,15" coordsize="11448,2">
            <v:shape style="position:absolute;left:353;top:15;width:11448;height:2" coordorigin="353,15" coordsize="11448,0" path="m353,15l11801,15e" filled="f" stroked="t" strokeweight=".72pt" strokecolor="#484B48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3ildirile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Buruncu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Aytem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-1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3"/>
        </w:rPr>
        <w:t>etr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8"/>
          <w:w w:val="104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Ofisi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Yanı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08282"/>
          <w:spacing w:val="0"/>
          <w:w w:val="100"/>
        </w:rPr>
        <w:t>\</w:t>
      </w:r>
      <w:r>
        <w:rPr>
          <w:rFonts w:ascii="Times New Roman" w:hAnsi="Times New Roman" w:cs="Times New Roman" w:eastAsia="Times New Roman"/>
          <w:sz w:val="20"/>
          <w:szCs w:val="20"/>
          <w:color w:val="80828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Menemen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184" w:lineRule="exact"/>
        <w:ind w:left="346" w:right="-20"/>
        <w:jc w:val="left"/>
        <w:tabs>
          <w:tab w:pos="17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7.639999pt;margin-top:-110.694054pt;width:572.759985pt;height:75.959997pt;mso-position-horizontal-relative:page;mso-position-vertical-relative:paragraph;z-index:-7536" coordorigin="353,-2214" coordsize="11455,1519">
            <v:group style="position:absolute;left:367;top:-2203;width:11426;height:2" coordorigin="367,-2203" coordsize="11426,2">
              <v:shape style="position:absolute;left:367;top:-2203;width:11426;height:2" coordorigin="367,-2203" coordsize="11426,0" path="m367,-2203l11794,-2203e" filled="f" stroked="t" strokeweight=".36pt" strokecolor="#4B4B4B">
                <v:path arrowok="t"/>
              </v:shape>
            </v:group>
            <v:group style="position:absolute;left:2365;top:-2210;width:2;height:1505" coordorigin="2365,-2210" coordsize="2,1505">
              <v:shape style="position:absolute;left:2365;top:-2210;width:2;height:1505" coordorigin="2365,-2210" coordsize="0,1505" path="m2365,-705l2365,-2210e" filled="f" stroked="t" strokeweight=".36pt" strokecolor="#444444">
                <v:path arrowok="t"/>
              </v:shape>
            </v:group>
            <v:group style="position:absolute;left:9162;top:-2210;width:2;height:1512" coordorigin="9162,-2210" coordsize="2,1512">
              <v:shape style="position:absolute;left:9162;top:-2210;width:2;height:1512" coordorigin="9162,-2210" coordsize="0,1512" path="m9162,-698l9162,-2210e" filled="f" stroked="t" strokeweight=".36pt" strokecolor="#2B2B2B">
                <v:path arrowok="t"/>
              </v:shape>
            </v:group>
            <v:group style="position:absolute;left:360;top:-705;width:11441;height:2" coordorigin="360,-705" coordsize="11441,2">
              <v:shape style="position:absolute;left:360;top:-705;width:11441;height:2" coordorigin="360,-705" coordsize="11441,0" path="m360,-705l11801,-705e" filled="f" stroked="t" strokeweight=".72pt" strokecolor="#4B4B4B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7.639999pt;margin-top:.725945pt;width:572.399985pt;height:.1pt;mso-position-horizontal-relative:page;mso-position-vertical-relative:paragraph;z-index:-7534" coordorigin="353,15" coordsize="11448,2">
            <v:shape style="position:absolute;left:353;top:15;width:11448;height:2" coordorigin="353,15" coordsize="11448,0" path="m353,15l11801,15e" filled="f" stroked="t" strokeweight=".36pt" strokecolor="#3F3F3F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pt;margin-top:-99.016731pt;width:572.039985pt;height:72pt;mso-position-horizontal-relative:page;mso-position-vertical-relative:paragraph;z-index:-7528" type="#_x0000_t202" filled="f" stroked="f">
            <v:textbox inset="0,0,0,0">
              <w:txbxContent>
                <w:p>
                  <w:pPr>
                    <w:spacing w:before="0" w:after="0" w:line="1440" w:lineRule="exact"/>
                    <w:ind w:right="-256"/>
                    <w:jc w:val="left"/>
                    <w:tabs>
                      <w:tab w:pos="9520" w:val="left"/>
                      <w:tab w:pos="11440" w:val="left"/>
                    </w:tabs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Pr/>
                  <w:r>
                    <w:rPr>
                      <w:rFonts w:ascii="Arial" w:hAnsi="Arial" w:cs="Arial" w:eastAsia="Arial"/>
                      <w:sz w:val="144"/>
                      <w:szCs w:val="144"/>
                      <w:color w:val="565656"/>
                      <w:w w:val="99"/>
                      <w:position w:val="-1"/>
                    </w:rPr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565656"/>
                      <w:w w:val="99"/>
                      <w:u w:val="single" w:color="3F3F3F"/>
                      <w:position w:val="-1"/>
                    </w:rPr>
                    <w:t> </w:t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565656"/>
                      <w:w w:val="100"/>
                      <w:u w:val="single" w:color="3F3F3F"/>
                      <w:position w:val="-1"/>
                    </w:rPr>
                    <w:tab/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565656"/>
                      <w:w w:val="100"/>
                      <w:u w:val="single" w:color="3F3F3F"/>
                      <w:position w:val="-1"/>
                    </w:rPr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565656"/>
                      <w:w w:val="270"/>
                      <w:u w:val="single" w:color="3F3F3F"/>
                      <w:position w:val="-1"/>
                    </w:rPr>
                    <w:t>•</w:t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565656"/>
                      <w:w w:val="270"/>
                      <w:u w:val="single" w:color="3F3F3F"/>
                      <w:position w:val="-1"/>
                    </w:rPr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565656"/>
                      <w:w w:val="99"/>
                      <w:u w:val="single" w:color="3F3F3F"/>
                      <w:position w:val="-1"/>
                    </w:rPr>
                    <w:t> </w:t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565656"/>
                      <w:w w:val="100"/>
                      <w:u w:val="single" w:color="3F3F3F"/>
                      <w:position w:val="-1"/>
                    </w:rPr>
                    <w:tab/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565656"/>
                      <w:w w:val="100"/>
                      <w:u w:val="single" w:color="3F3F3F"/>
                      <w:position w:val="-1"/>
                    </w:rPr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565656"/>
                      <w:w w:val="100"/>
                      <w:position w:val="-1"/>
                    </w:rPr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00000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4"/>
        </w:rPr>
        <w:t>)oğru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5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5"/>
          <w:position w:val="-4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6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6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4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31"/>
          <w:position w:val="-4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6"/>
          <w:w w:val="131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4"/>
        </w:rPr>
        <w:t>Buruncu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4"/>
        </w:rPr>
        <w:t>Aytemiz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4"/>
        </w:rPr>
        <w:t>Petrol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4"/>
        </w:rPr>
        <w:t>Ofisi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5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4"/>
        </w:rPr>
        <w:t>Yanı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08282"/>
          <w:spacing w:val="0"/>
          <w:w w:val="100"/>
          <w:position w:val="-4"/>
        </w:rPr>
        <w:t>\</w:t>
      </w:r>
      <w:r>
        <w:rPr>
          <w:rFonts w:ascii="Times New Roman" w:hAnsi="Times New Roman" w:cs="Times New Roman" w:eastAsia="Times New Roman"/>
          <w:sz w:val="20"/>
          <w:szCs w:val="20"/>
          <w:color w:val="808282"/>
          <w:spacing w:val="21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2"/>
          <w:w w:val="100"/>
          <w:position w:val="-4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7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4"/>
        </w:rPr>
        <w:t>emen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</w:sectPr>
      </w:pPr>
      <w:rPr/>
    </w:p>
    <w:p>
      <w:pPr>
        <w:spacing w:before="0" w:after="0" w:line="290" w:lineRule="exact"/>
        <w:ind w:left="346" w:right="-84"/>
        <w:jc w:val="left"/>
        <w:tabs>
          <w:tab w:pos="18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7.639999pt;margin-top:3.027757pt;width:572.399985pt;height:.1pt;mso-position-horizontal-relative:page;mso-position-vertical-relative:paragraph;z-index:-7533" coordorigin="353,61" coordsize="11448,2">
            <v:shape style="position:absolute;left:353;top:61;width:11448;height:2" coordorigin="353,61" coordsize="11448,0" path="m353,61l11801,61e" filled="f" stroked="t" strokeweight=".36pt" strokecolor="#484848">
              <v:path arrowok="t"/>
            </v:shape>
          </v:group>
          <w10:wrap type="none"/>
        </w:pict>
      </w:r>
      <w:r>
        <w:rPr/>
        <w:pict>
          <v:group style="position:absolute;margin-left:14.94pt;margin-top:13.647757pt;width:575.279985pt;height:637.739981pt;mso-position-horizontal-relative:page;mso-position-vertical-relative:paragraph;z-index:-7531" coordorigin="299,273" coordsize="11506,12755">
            <v:group style="position:absolute;left:353;top:295;width:727;height:2" coordorigin="353,295" coordsize="727,2">
              <v:shape style="position:absolute;left:353;top:295;width:727;height:2" coordorigin="353,295" coordsize="727,0" path="m353,295l1080,295e" filled="f" stroked="t" strokeweight=".36pt" strokecolor="#282B2B">
                <v:path arrowok="t"/>
              </v:shape>
            </v:group>
            <v:group style="position:absolute;left:353;top:295;width:5126;height:2" coordorigin="353,295" coordsize="5126,2">
              <v:shape style="position:absolute;left:353;top:295;width:5126;height:2" coordorigin="353,295" coordsize="5126,0" path="m353,295l5479,295e" filled="f" stroked="t" strokeweight=".72pt" strokecolor="#3F443F">
                <v:path arrowok="t"/>
              </v:shape>
            </v:group>
            <v:group style="position:absolute;left:5414;top:302;width:2981;height:2" coordorigin="5414,302" coordsize="2981,2">
              <v:shape style="position:absolute;left:5414;top:302;width:2981;height:2" coordorigin="5414,302" coordsize="2981,0" path="m5414,302l8395,302e" filled="f" stroked="t" strokeweight=".36pt" strokecolor="#1C1C1C">
                <v:path arrowok="t"/>
              </v:shape>
            </v:group>
            <v:group style="position:absolute;left:8330;top:302;width:842;height:2" coordorigin="8330,302" coordsize="842,2">
              <v:shape style="position:absolute;left:8330;top:302;width:842;height:2" coordorigin="8330,302" coordsize="842,0" path="m8330,302l9173,302e" filled="f" stroked="t" strokeweight=".36pt" strokecolor="#2B2F2F">
                <v:path arrowok="t"/>
              </v:shape>
            </v:group>
            <v:group style="position:absolute;left:9050;top:298;width:2743;height:2" coordorigin="9050,298" coordsize="2743,2">
              <v:shape style="position:absolute;left:9050;top:298;width:2743;height:2" coordorigin="9050,298" coordsize="2743,0" path="m9050,298l11794,298e" filled="f" stroked="t" strokeweight=".36pt" strokecolor="#444444">
                <v:path arrowok="t"/>
              </v:shape>
            </v:group>
            <v:group style="position:absolute;left:3780;top:277;width:2;height:259" coordorigin="3780,277" coordsize="2,259">
              <v:shape style="position:absolute;left:3780;top:277;width:2;height:259" coordorigin="3780,277" coordsize="0,259" path="m3780,536l3780,277e" filled="f" stroked="t" strokeweight=".36pt" strokecolor="#484848">
                <v:path arrowok="t"/>
              </v:shape>
            </v:group>
            <v:group style="position:absolute;left:6977;top:298;width:2;height:742" coordorigin="6977,298" coordsize="2,742">
              <v:shape style="position:absolute;left:6977;top:298;width:2;height:742" coordorigin="6977,298" coordsize="0,742" path="m6977,1040l6977,298e" filled="f" stroked="t" strokeweight=".72pt" strokecolor="#4F4F4F">
                <v:path arrowok="t"/>
              </v:shape>
            </v:group>
            <v:group style="position:absolute;left:6962;top:737;width:1404;height:2" coordorigin="6962,737" coordsize="1404,2">
              <v:shape style="position:absolute;left:6962;top:737;width:1404;height:2" coordorigin="6962,737" coordsize="1404,0" path="m6962,737l8366,737e" filled="f" stroked="t" strokeweight=".36pt" strokecolor="#4F4F4F">
                <v:path arrowok="t"/>
              </v:shape>
            </v:group>
            <v:group style="position:absolute;left:3780;top:529;width:2;height:209" coordorigin="3780,529" coordsize="2,209">
              <v:shape style="position:absolute;left:3780;top:529;width:2;height:209" coordorigin="3780,529" coordsize="0,209" path="m3780,737l3780,529e" filled="f" stroked="t" strokeweight=".36pt" strokecolor="#000000">
                <v:path arrowok="t"/>
              </v:shape>
            </v:group>
            <v:group style="position:absolute;left:8359;top:737;width:3442;height:2" coordorigin="8359,737" coordsize="3442,2">
              <v:shape style="position:absolute;left:8359;top:737;width:3442;height:2" coordorigin="8359,737" coordsize="3442,0" path="m8359,737l11801,737e" filled="f" stroked="t" strokeweight=".36pt" strokecolor="#000000">
                <v:path arrowok="t"/>
              </v:shape>
            </v:group>
            <v:group style="position:absolute;left:353;top:1029;width:1310;height:2" coordorigin="353,1029" coordsize="1310,2">
              <v:shape style="position:absolute;left:353;top:1029;width:1310;height:2" coordorigin="353,1029" coordsize="1310,0" path="m353,1029l1663,1029e" filled="f" stroked="t" strokeweight=".36pt" strokecolor="#282B28">
                <v:path arrowok="t"/>
              </v:shape>
            </v:group>
            <v:group style="position:absolute;left:353;top:1029;width:6242;height:2" coordorigin="353,1029" coordsize="6242,2">
              <v:shape style="position:absolute;left:353;top:1029;width:6242;height:2" coordorigin="353,1029" coordsize="6242,0" path="m353,1029l6595,1029e" filled="f" stroked="t" strokeweight=".72pt" strokecolor="#383B38">
                <v:path arrowok="t"/>
              </v:shape>
            </v:group>
            <v:group style="position:absolute;left:3780;top:737;width:2;height:295" coordorigin="3780,737" coordsize="2,295">
              <v:shape style="position:absolute;left:3780;top:737;width:2;height:295" coordorigin="3780,737" coordsize="0,295" path="m3780,1033l3780,737e" filled="f" stroked="t" strokeweight=".36pt" strokecolor="#444444">
                <v:path arrowok="t"/>
              </v:shape>
            </v:group>
            <v:group style="position:absolute;left:6538;top:1036;width:5263;height:2" coordorigin="6538,1036" coordsize="5263,2">
              <v:shape style="position:absolute;left:6538;top:1036;width:5263;height:2" coordorigin="6538,1036" coordsize="5263,0" path="m6538,1036l11801,1036e" filled="f" stroked="t" strokeweight=".36pt" strokecolor="#3B3B3B">
                <v:path arrowok="t"/>
              </v:shape>
            </v:group>
            <v:group style="position:absolute;left:346;top:1306;width:4406;height:2" coordorigin="346,1306" coordsize="4406,2">
              <v:shape style="position:absolute;left:346;top:1306;width:4406;height:2" coordorigin="346,1306" coordsize="4406,0" path="m346,1306l4752,1306e" filled="f" stroked="t" strokeweight=".72pt" strokecolor="#444444">
                <v:path arrowok="t"/>
              </v:shape>
            </v:group>
            <v:group style="position:absolute;left:4694;top:1310;width:238;height:2" coordorigin="4694,1310" coordsize="238,2">
              <v:shape style="position:absolute;left:4694;top:1310;width:238;height:2" coordorigin="4694,1310" coordsize="238,0" path="m4694,1310l4932,1310e" filled="f" stroked="t" strokeweight=".36pt" strokecolor="#1F1F1F">
                <v:path arrowok="t"/>
              </v:shape>
            </v:group>
            <v:group style="position:absolute;left:4867;top:1313;width:6926;height:2" coordorigin="4867,1313" coordsize="6926,2">
              <v:shape style="position:absolute;left:4867;top:1313;width:6926;height:2" coordorigin="4867,1313" coordsize="6926,0" path="m4867,1313l11794,1313e" filled="f" stroked="t" strokeweight=".72pt" strokecolor="#3F3F3F">
                <v:path arrowok="t"/>
              </v:shape>
            </v:group>
            <v:group style="position:absolute;left:2347;top:1551;width:9446;height:2" coordorigin="2347,1551" coordsize="9446,2">
              <v:shape style="position:absolute;left:2347;top:1551;width:9446;height:2" coordorigin="2347,1551" coordsize="9446,0" path="m2347,1551l11794,1551e" filled="f" stroked="t" strokeweight=".72pt" strokecolor="#4B4B4B">
                <v:path arrowok="t"/>
              </v:shape>
            </v:group>
            <v:group style="position:absolute;left:4910;top:1544;width:2;height:2174" coordorigin="4910,1544" coordsize="2,2174">
              <v:shape style="position:absolute;left:4910;top:1544;width:2;height:2174" coordorigin="4910,1544" coordsize="0,2174" path="m4910,3718l4910,1544e" filled="f" stroked="t" strokeweight="1.08pt" strokecolor="#484848">
                <v:path arrowok="t"/>
              </v:shape>
            </v:group>
            <v:group style="position:absolute;left:7837;top:1544;width:2;height:497" coordorigin="7837,1544" coordsize="2,497">
              <v:shape style="position:absolute;left:7837;top:1544;width:2;height:497" coordorigin="7837,1544" coordsize="0,497" path="m7837,2041l7837,1544e" filled="f" stroked="t" strokeweight=".36pt" strokecolor="#2F2F2F">
                <v:path arrowok="t"/>
              </v:shape>
            </v:group>
            <v:group style="position:absolute;left:4903;top:2033;width:6890;height:2" coordorigin="4903,2033" coordsize="6890,2">
              <v:shape style="position:absolute;left:4903;top:2033;width:6890;height:2" coordorigin="4903,2033" coordsize="6890,0" path="m4903,2033l11794,2033e" filled="f" stroked="t" strokeweight=".72pt" strokecolor="#646464">
                <v:path arrowok="t"/>
              </v:shape>
            </v:group>
            <v:group style="position:absolute;left:2347;top:1025;width:2;height:2282" coordorigin="2347,1025" coordsize="2,2282">
              <v:shape style="position:absolute;left:2347;top:1025;width:2;height:2282" coordorigin="2347,1025" coordsize="0,2282" path="m2347,3308l2347,1025e" filled="f" stroked="t" strokeweight=".72pt" strokecolor="#484848">
                <v:path arrowok="t"/>
              </v:shape>
            </v:group>
            <v:group style="position:absolute;left:4903;top:2278;width:6890;height:2" coordorigin="4903,2278" coordsize="6890,2">
              <v:shape style="position:absolute;left:4903;top:2278;width:6890;height:2" coordorigin="4903,2278" coordsize="6890,0" path="m4903,2278l11794,2278e" filled="f" stroked="t" strokeweight=".72pt" strokecolor="#4B4F4F">
                <v:path arrowok="t"/>
              </v:shape>
            </v:group>
            <v:group style="position:absolute;left:4903;top:2516;width:6890;height:2" coordorigin="4903,2516" coordsize="6890,2">
              <v:shape style="position:absolute;left:4903;top:2516;width:6890;height:2" coordorigin="4903,2516" coordsize="6890,0" path="m4903,2516l11794,2516e" filled="f" stroked="t" strokeweight=".72pt" strokecolor="#4F4F4F">
                <v:path arrowok="t"/>
              </v:shape>
            </v:group>
            <v:group style="position:absolute;left:2340;top:2753;width:540;height:2" coordorigin="2340,2753" coordsize="540,2">
              <v:shape style="position:absolute;left:2340;top:2753;width:540;height:2" coordorigin="2340,2753" coordsize="540,0" path="m2340,2753l2880,2753e" filled="f" stroked="t" strokeweight=".72pt" strokecolor="#4F4F4F">
                <v:path arrowok="t"/>
              </v:shape>
            </v:group>
            <v:group style="position:absolute;left:2822;top:2757;width:1930;height:2" coordorigin="2822,2757" coordsize="1930,2">
              <v:shape style="position:absolute;left:2822;top:2757;width:1930;height:2" coordorigin="2822,2757" coordsize="1930,0" path="m2822,2757l4752,2757e" filled="f" stroked="t" strokeweight=".36pt" strokecolor="#282828">
                <v:path arrowok="t"/>
              </v:shape>
            </v:group>
            <v:group style="position:absolute;left:4694;top:2761;width:7099;height:2" coordorigin="4694,2761" coordsize="7099,2">
              <v:shape style="position:absolute;left:4694;top:2761;width:7099;height:2" coordorigin="4694,2761" coordsize="7099,0" path="m4694,2761l11794,2761e" filled="f" stroked="t" strokeweight=".72pt" strokecolor="#4B4B4B">
                <v:path arrowok="t"/>
              </v:shape>
            </v:group>
            <v:group style="position:absolute;left:346;top:2995;width:11448;height:2" coordorigin="346,2995" coordsize="11448,2">
              <v:shape style="position:absolute;left:346;top:2995;width:11448;height:2" coordorigin="346,2995" coordsize="11448,0" path="m346,2995l11794,2995e" filled="f" stroked="t" strokeweight=".72pt" strokecolor="#545754">
                <v:path arrowok="t"/>
              </v:shape>
            </v:group>
            <v:group style="position:absolute;left:7834;top:2991;width:2;height:727" coordorigin="7834,2991" coordsize="2,727">
              <v:shape style="position:absolute;left:7834;top:2991;width:2;height:727" coordorigin="7834,2991" coordsize="0,727" path="m7834,3718l7834,2991e" filled="f" stroked="t" strokeweight=".72pt" strokecolor="#4B4B4B">
                <v:path arrowok="t"/>
              </v:shape>
            </v:group>
            <v:group style="position:absolute;left:2344;top:3243;width:2;height:490" coordorigin="2344,3243" coordsize="2,490">
              <v:shape style="position:absolute;left:2344;top:3243;width:2;height:490" coordorigin="2344,3243" coordsize="0,490" path="m2344,3733l2344,3243e" filled="f" stroked="t" strokeweight=".36pt" strokecolor="#2F2F2F">
                <v:path arrowok="t"/>
              </v:shape>
            </v:group>
            <v:group style="position:absolute;left:2340;top:3466;width:1073;height:2" coordorigin="2340,3466" coordsize="1073,2">
              <v:shape style="position:absolute;left:2340;top:3466;width:1073;height:2" coordorigin="2340,3466" coordsize="1073,0" path="m2340,3466l3413,3466e" filled="f" stroked="t" strokeweight=".36pt" strokecolor="#3B3F3B">
                <v:path arrowok="t"/>
              </v:shape>
            </v:group>
            <v:group style="position:absolute;left:3348;top:3470;width:461;height:2" coordorigin="3348,3470" coordsize="461,2">
              <v:shape style="position:absolute;left:3348;top:3470;width:461;height:2" coordorigin="3348,3470" coordsize="461,0" path="m3348,3470l3809,3470e" filled="f" stroked="t" strokeweight=".36pt" strokecolor="#282828">
                <v:path arrowok="t"/>
              </v:shape>
            </v:group>
            <v:group style="position:absolute;left:3744;top:3473;width:8050;height:2" coordorigin="3744,3473" coordsize="8050,2">
              <v:shape style="position:absolute;left:3744;top:3473;width:8050;height:2" coordorigin="3744,3473" coordsize="8050,0" path="m3744,3473l11794,3473e" filled="f" stroked="t" strokeweight=".72pt" strokecolor="#4F4F4F">
                <v:path arrowok="t"/>
              </v:shape>
            </v:group>
            <v:group style="position:absolute;left:2333;top:3711;width:3146;height:2" coordorigin="2333,3711" coordsize="3146,2">
              <v:shape style="position:absolute;left:2333;top:3711;width:3146;height:2" coordorigin="2333,3711" coordsize="3146,0" path="m2333,3711l5479,3711e" filled="f" stroked="t" strokeweight=".72pt" strokecolor="#4F4F4F">
                <v:path arrowok="t"/>
              </v:shape>
            </v:group>
            <v:group style="position:absolute;left:4907;top:3466;width:2;height:252" coordorigin="4907,3466" coordsize="2,252">
              <v:shape style="position:absolute;left:4907;top:3466;width:2;height:252" coordorigin="4907,3466" coordsize="0,252" path="m4907,3718l4907,3466e" filled="f" stroked="t" strokeweight=".72pt" strokecolor="#343434">
                <v:path arrowok="t"/>
              </v:shape>
            </v:group>
            <v:group style="position:absolute;left:5414;top:3715;width:1966;height:2" coordorigin="5414,3715" coordsize="1966,2">
              <v:shape style="position:absolute;left:5414;top:3715;width:1966;height:2" coordorigin="5414,3715" coordsize="1966,0" path="m5414,3715l7380,3715e" filled="f" stroked="t" strokeweight=".36pt" strokecolor="#282828">
                <v:path arrowok="t"/>
              </v:shape>
            </v:group>
            <v:group style="position:absolute;left:7315;top:3711;width:4478;height:2" coordorigin="7315,3711" coordsize="4478,2">
              <v:shape style="position:absolute;left:7315;top:3711;width:4478;height:2" coordorigin="7315,3711" coordsize="4478,0" path="m7315,3711l11794,3711e" filled="f" stroked="t" strokeweight=".72pt" strokecolor="#4B4B4B">
                <v:path arrowok="t"/>
              </v:shape>
            </v:group>
            <v:group style="position:absolute;left:338;top:3952;width:11455;height:2" coordorigin="338,3952" coordsize="11455,2">
              <v:shape style="position:absolute;left:338;top:3952;width:11455;height:2" coordorigin="338,3952" coordsize="11455,0" path="m338,3952l11794,3952e" filled="f" stroked="t" strokeweight=".72pt" strokecolor="#545454">
                <v:path arrowok="t"/>
              </v:shape>
            </v:group>
            <v:group style="position:absolute;left:2340;top:3668;width:2;height:1260" coordorigin="2340,3668" coordsize="2,1260">
              <v:shape style="position:absolute;left:2340;top:3668;width:2;height:1260" coordorigin="2340,3668" coordsize="0,1260" path="m2340,4928l2340,3668e" filled="f" stroked="t" strokeweight=".72pt" strokecolor="#4F4F4F">
                <v:path arrowok="t"/>
              </v:shape>
            </v:group>
            <v:group style="position:absolute;left:8330;top:3952;width:3463;height:2" coordorigin="8330,3952" coordsize="3463,2">
              <v:shape style="position:absolute;left:8330;top:3952;width:3463;height:2" coordorigin="8330,3952" coordsize="3463,0" path="m8330,3952l11794,3952e" filled="f" stroked="t" strokeweight=".36pt" strokecolor="#4B4B4B">
                <v:path arrowok="t"/>
              </v:shape>
            </v:group>
            <v:group style="position:absolute;left:338;top:4424;width:11455;height:2" coordorigin="338,4424" coordsize="11455,2">
              <v:shape style="position:absolute;left:338;top:4424;width:11455;height:2" coordorigin="338,4424" coordsize="11455,0" path="m338,4424l11794,4424e" filled="f" stroked="t" strokeweight=".72pt" strokecolor="#5B5B5B">
                <v:path arrowok="t"/>
              </v:shape>
            </v:group>
            <v:group style="position:absolute;left:4903;top:4417;width:2;height:734" coordorigin="4903,4417" coordsize="2,734">
              <v:shape style="position:absolute;left:4903;top:4417;width:2;height:734" coordorigin="4903,4417" coordsize="0,734" path="m4903,5151l4903,4417e" filled="f" stroked="t" strokeweight=".72pt" strokecolor="#575757">
                <v:path arrowok="t"/>
              </v:shape>
            </v:group>
            <v:group style="position:absolute;left:4896;top:4669;width:3499;height:2" coordorigin="4896,4669" coordsize="3499,2">
              <v:shape style="position:absolute;left:4896;top:4669;width:3499;height:2" coordorigin="4896,4669" coordsize="3499,0" path="m4896,4669l8395,4669e" filled="f" stroked="t" strokeweight=".72pt" strokecolor="#646767">
                <v:path arrowok="t"/>
              </v:shape>
            </v:group>
            <v:group style="position:absolute;left:8330;top:4669;width:3456;height:2" coordorigin="8330,4669" coordsize="3456,2">
              <v:shape style="position:absolute;left:8330;top:4669;width:3456;height:2" coordorigin="8330,4669" coordsize="3456,0" path="m8330,4669l11786,4669e" filled="f" stroked="t" strokeweight=".36pt" strokecolor="#4F5454">
                <v:path arrowok="t"/>
              </v:shape>
            </v:group>
            <v:group style="position:absolute;left:4896;top:4906;width:6898;height:2" coordorigin="4896,4906" coordsize="6898,2">
              <v:shape style="position:absolute;left:4896;top:4906;width:6898;height:2" coordorigin="4896,4906" coordsize="6898,0" path="m4896,4906l11794,4906e" filled="f" stroked="t" strokeweight=".72pt" strokecolor="#5B605B">
                <v:path arrowok="t"/>
              </v:shape>
            </v:group>
            <v:group style="position:absolute;left:302;top:5273;width:2023;height:2" coordorigin="302,5273" coordsize="2023,2">
              <v:shape style="position:absolute;left:302;top:5273;width:2023;height:2" coordorigin="302,5273" coordsize="2023,0" path="m302,5273l2326,5273e" filled="f" stroked="t" strokeweight=".36pt" strokecolor="#000000">
                <v:path arrowok="t"/>
              </v:shape>
            </v:group>
            <v:group style="position:absolute;left:2336;top:4863;width:2;height:446" coordorigin="2336,4863" coordsize="2,446">
              <v:shape style="position:absolute;left:2336;top:4863;width:2;height:446" coordorigin="2336,4863" coordsize="0,446" path="m2336,5309l2336,4863e" filled="f" stroked="t" strokeweight=".36pt" strokecolor="#2B2B2B">
                <v:path arrowok="t"/>
              </v:shape>
            </v:group>
            <v:group style="position:absolute;left:2311;top:5273;width:540;height:2" coordorigin="2311,5273" coordsize="540,2">
              <v:shape style="position:absolute;left:2311;top:5273;width:540;height:2" coordorigin="2311,5273" coordsize="540,0" path="m2311,5273l2851,5273e" filled="f" stroked="t" strokeweight=".36pt" strokecolor="#2B2B2B">
                <v:path arrowok="t"/>
              </v:shape>
            </v:group>
            <v:group style="position:absolute;left:2851;top:5273;width:8950;height:2" coordorigin="2851,5273" coordsize="8950,2">
              <v:shape style="position:absolute;left:2851;top:5273;width:8950;height:2" coordorigin="2851,5273" coordsize="8950,0" path="m2851,5273l11801,5273e" filled="f" stroked="t" strokeweight=".36pt" strokecolor="#000000">
                <v:path arrowok="t"/>
              </v:shape>
            </v:group>
            <v:group style="position:absolute;left:2333;top:5237;width:2;height:1915" coordorigin="2333,5237" coordsize="2,1915">
              <v:shape style="position:absolute;left:2333;top:5237;width:2;height:1915" coordorigin="2333,5237" coordsize="0,1915" path="m2333,7153l2333,5237e" filled="f" stroked="t" strokeweight=".72pt" strokecolor="#545454">
                <v:path arrowok="t"/>
              </v:shape>
            </v:group>
            <v:group style="position:absolute;left:331;top:5957;width:11462;height:2" coordorigin="331,5957" coordsize="11462,2">
              <v:shape style="position:absolute;left:331;top:5957;width:11462;height:2" coordorigin="331,5957" coordsize="11462,0" path="m331,5957l11794,5957e" filled="f" stroked="t" strokeweight=".72pt" strokecolor="#575757">
                <v:path arrowok="t"/>
              </v:shape>
            </v:group>
            <v:group style="position:absolute;left:331;top:6800;width:11462;height:2" coordorigin="331,6800" coordsize="11462,2">
              <v:shape style="position:absolute;left:331;top:6800;width:11462;height:2" coordorigin="331,6800" coordsize="11462,0" path="m331,6800l11794,6800e" filled="f" stroked="t" strokeweight=".72pt" strokecolor="#4B4B4B">
                <v:path arrowok="t"/>
              </v:shape>
            </v:group>
            <v:group style="position:absolute;left:331;top:7041;width:11462;height:2" coordorigin="331,7041" coordsize="11462,2">
              <v:shape style="position:absolute;left:331;top:7041;width:11462;height:2" coordorigin="331,7041" coordsize="11462,0" path="m331,7041l11794,7041e" filled="f" stroked="t" strokeweight=".72pt" strokecolor="#484848">
                <v:path arrowok="t"/>
              </v:shape>
            </v:group>
            <v:group style="position:absolute;left:6970;top:6778;width:2;height:259" coordorigin="6970,6778" coordsize="2,259">
              <v:shape style="position:absolute;left:6970;top:6778;width:2;height:259" coordorigin="6970,6778" coordsize="0,259" path="m6970,7037l6970,6778e" filled="f" stroked="t" strokeweight=".36pt" strokecolor="#484848">
                <v:path arrowok="t"/>
              </v:shape>
            </v:group>
            <v:group style="position:absolute;left:9108;top:7041;width:2527;height:2" coordorigin="9108,7041" coordsize="2527,2">
              <v:shape style="position:absolute;left:9108;top:7041;width:2527;height:2" coordorigin="9108,7041" coordsize="2527,0" path="m9108,7041l11635,7041e" filled="f" stroked="t" strokeweight=".36pt" strokecolor="#3B3F3B">
                <v:path arrowok="t"/>
              </v:shape>
            </v:group>
            <v:group style="position:absolute;left:331;top:7282;width:11462;height:2" coordorigin="331,7282" coordsize="11462,2">
              <v:shape style="position:absolute;left:331;top:7282;width:11462;height:2" coordorigin="331,7282" coordsize="11462,0" path="m331,7282l11794,7282e" filled="f" stroked="t" strokeweight=".72pt" strokecolor="#4B4B4B">
                <v:path arrowok="t"/>
              </v:shape>
            </v:group>
            <v:group style="position:absolute;left:2333;top:6987;width:2;height:353" coordorigin="2333,6987" coordsize="2,353">
              <v:shape style="position:absolute;left:2333;top:6987;width:2;height:353" coordorigin="2333,6987" coordsize="0,353" path="m2333,7340l2333,6987e" filled="f" stroked="t" strokeweight=".72pt" strokecolor="#3F3F3F">
                <v:path arrowok="t"/>
              </v:shape>
            </v:group>
            <v:group style="position:absolute;left:2329;top:7261;width:2;height:310" coordorigin="2329,7261" coordsize="2,310">
              <v:shape style="position:absolute;left:2329;top:7261;width:2;height:310" coordorigin="2329,7261" coordsize="0,310" path="m2329,7570l2329,7261e" filled="f" stroked="t" strokeweight=".36pt" strokecolor="#1F1F1F">
                <v:path arrowok="t"/>
              </v:shape>
            </v:group>
            <v:group style="position:absolute;left:324;top:7761;width:11470;height:2" coordorigin="324,7761" coordsize="11470,2">
              <v:shape style="position:absolute;left:324;top:7761;width:11470;height:2" coordorigin="324,7761" coordsize="11470,0" path="m324,7761l11794,7761e" filled="f" stroked="t" strokeweight=".72pt" strokecolor="#444444">
                <v:path arrowok="t"/>
              </v:shape>
            </v:group>
            <v:group style="position:absolute;left:2822;top:7761;width:1670;height:2" coordorigin="2822,7761" coordsize="1670,2">
              <v:shape style="position:absolute;left:2822;top:7761;width:1670;height:2" coordorigin="2822,7761" coordsize="1670,0" path="m2822,7761l4493,7761e" filled="f" stroked="t" strokeweight=".36pt" strokecolor="#181C18">
                <v:path arrowok="t"/>
              </v:shape>
            </v:group>
            <v:group style="position:absolute;left:8330;top:7761;width:3463;height:2" coordorigin="8330,7761" coordsize="3463,2">
              <v:shape style="position:absolute;left:8330;top:7761;width:3463;height:2" coordorigin="8330,7761" coordsize="3463,0" path="m8330,7761l11794,7761e" filled="f" stroked="t" strokeweight=".36pt" strokecolor="#3F3F3F">
                <v:path arrowok="t"/>
              </v:shape>
            </v:group>
            <v:group style="position:absolute;left:1627;top:7959;width:2837;height:2" coordorigin="1627,7959" coordsize="2837,2">
              <v:shape style="position:absolute;left:1627;top:7959;width:2837;height:2" coordorigin="1627,7959" coordsize="2837,0" path="m1627,7959l4464,7959e" filled="f" stroked="t" strokeweight=".36pt" strokecolor="#484848">
                <v:path arrowok="t"/>
              </v:shape>
            </v:group>
            <v:group style="position:absolute;left:4464;top:7959;width:439;height:2" coordorigin="4464,7959" coordsize="439,2">
              <v:shape style="position:absolute;left:4464;top:7959;width:439;height:2" coordorigin="4464,7959" coordsize="439,0" path="m4464,7959l4903,7959e" filled="f" stroked="t" strokeweight=".36pt" strokecolor="#000000">
                <v:path arrowok="t"/>
              </v:shape>
            </v:group>
            <v:group style="position:absolute;left:4896;top:7959;width:2455;height:2" coordorigin="4896,7959" coordsize="2455,2">
              <v:shape style="position:absolute;left:4896;top:7959;width:2455;height:2" coordorigin="4896,7959" coordsize="2455,0" path="m4896,7959l7351,7959e" filled="f" stroked="t" strokeweight=".36pt" strokecolor="#4F4F4F">
                <v:path arrowok="t"/>
              </v:shape>
            </v:group>
            <v:group style="position:absolute;left:7344;top:7959;width:4457;height:2" coordorigin="7344,7959" coordsize="4457,2">
              <v:shape style="position:absolute;left:7344;top:7959;width:4457;height:2" coordorigin="7344,7959" coordsize="4457,0" path="m7344,7959l11801,7959e" filled="f" stroked="t" strokeweight=".36pt" strokecolor="#000000">
                <v:path arrowok="t"/>
              </v:shape>
            </v:group>
            <v:group style="position:absolute;left:7369;top:7995;width:2;height:792" coordorigin="7369,7995" coordsize="2,792">
              <v:shape style="position:absolute;left:7369;top:7995;width:2;height:792" coordorigin="7369,7995" coordsize="0,792" path="m7369,8787l7369,7995e" filled="f" stroked="t" strokeweight=".36pt" strokecolor="#4F4F4F">
                <v:path arrowok="t"/>
              </v:shape>
            </v:group>
            <v:group style="position:absolute;left:1073;top:8009;width:2;height:259" coordorigin="1073,8009" coordsize="2,259">
              <v:shape style="position:absolute;left:1073;top:8009;width:2;height:259" coordorigin="1073,8009" coordsize="0,259" path="m1073,8269l1073,8009e" filled="f" stroked="t" strokeweight=".72pt" strokecolor="#545454">
                <v:path arrowok="t"/>
              </v:shape>
            </v:group>
            <v:group style="position:absolute;left:324;top:8240;width:2340;height:2" coordorigin="324,8240" coordsize="2340,2">
              <v:shape style="position:absolute;left:324;top:8240;width:2340;height:2" coordorigin="324,8240" coordsize="2340,0" path="m324,8240l2664,8240e" filled="f" stroked="t" strokeweight=".72pt" strokecolor="#444444">
                <v:path arrowok="t"/>
              </v:shape>
            </v:group>
            <v:group style="position:absolute;left:1656;top:8009;width:2;height:778" coordorigin="1656,8009" coordsize="2,778">
              <v:shape style="position:absolute;left:1656;top:8009;width:2;height:778" coordorigin="1656,8009" coordsize="0,778" path="m1656,8787l1656,8009e" filled="f" stroked="t" strokeweight=".72pt" strokecolor="#484848">
                <v:path arrowok="t"/>
              </v:shape>
            </v:group>
            <v:group style="position:absolute;left:2282;top:8243;width:2210;height:2" coordorigin="2282,8243" coordsize="2210,2">
              <v:shape style="position:absolute;left:2282;top:8243;width:2210;height:2" coordorigin="2282,8243" coordsize="2210,0" path="m2282,8243l4493,8243e" filled="f" stroked="t" strokeweight=".36pt" strokecolor="#282B28">
                <v:path arrowok="t"/>
              </v:shape>
            </v:group>
            <v:group style="position:absolute;left:4435;top:8243;width:317;height:2" coordorigin="4435,8243" coordsize="317,2">
              <v:shape style="position:absolute;left:4435;top:8243;width:317;height:2" coordorigin="4435,8243" coordsize="317,0" path="m4435,8243l4752,8243e" filled="f" stroked="t" strokeweight=".36pt" strokecolor="#131813">
                <v:path arrowok="t"/>
              </v:shape>
            </v:group>
            <v:group style="position:absolute;left:4694;top:8243;width:7099;height:2" coordorigin="4694,8243" coordsize="7099,2">
              <v:shape style="position:absolute;left:4694;top:8243;width:7099;height:2" coordorigin="4694,8243" coordsize="7099,0" path="m4694,8243l11794,8243e" filled="f" stroked="t" strokeweight=".72pt" strokecolor="#3F3F3F">
                <v:path arrowok="t"/>
              </v:shape>
            </v:group>
            <v:group style="position:absolute;left:1069;top:8189;width:2;height:598" coordorigin="1069,8189" coordsize="2,598">
              <v:shape style="position:absolute;left:1069;top:8189;width:2;height:598" coordorigin="1069,8189" coordsize="0,598" path="m1069,8787l1069,8189e" filled="f" stroked="t" strokeweight=".36pt" strokecolor="#2F2F2F">
                <v:path arrowok="t"/>
              </v:shape>
            </v:group>
            <v:group style="position:absolute;left:1066;top:8729;width:2;height:1649" coordorigin="1066,8729" coordsize="2,1649">
              <v:shape style="position:absolute;left:1066;top:8729;width:2;height:1649" coordorigin="1066,8729" coordsize="0,1649" path="m1066,10378l1066,8729e" filled="f" stroked="t" strokeweight=".72pt" strokecolor="#545454">
                <v:path arrowok="t"/>
              </v:shape>
            </v:group>
            <v:group style="position:absolute;left:1652;top:8729;width:2;height:274" coordorigin="1652,8729" coordsize="2,274">
              <v:shape style="position:absolute;left:1652;top:8729;width:2;height:274" coordorigin="1652,8729" coordsize="0,274" path="m1652,9003l1652,8729e" filled="f" stroked="t" strokeweight=".36pt" strokecolor="#2B2B2B">
                <v:path arrowok="t"/>
              </v:shape>
            </v:group>
            <v:group style="position:absolute;left:7366;top:8729;width:2;height:2801" coordorigin="7366,8729" coordsize="2,2801">
              <v:shape style="position:absolute;left:7366;top:8729;width:2;height:2801" coordorigin="7366,8729" coordsize="0,2801" path="m7366,11530l7366,8729e" filled="f" stroked="t" strokeweight=".72pt" strokecolor="#676767">
                <v:path arrowok="t"/>
              </v:shape>
            </v:group>
            <v:group style="position:absolute;left:1649;top:8938;width:2;height:1598" coordorigin="1649,8938" coordsize="2,1598">
              <v:shape style="position:absolute;left:1649;top:8938;width:2;height:1598" coordorigin="1649,8938" coordsize="0,1598" path="m1649,10537l1649,8938e" filled="f" stroked="t" strokeweight=".72pt" strokecolor="#4B4B4B">
                <v:path arrowok="t"/>
              </v:shape>
            </v:group>
            <v:group style="position:absolute;left:2322;top:2177;width:2;height:10843" coordorigin="2322,2177" coordsize="2,10843">
              <v:shape style="position:absolute;left:2322;top:2177;width:2;height:10843" coordorigin="2322,2177" coordsize="0,10843" path="m2322,13021l2322,2177e" filled="f" stroked="t" strokeweight=".72pt" strokecolor="#484848">
                <v:path arrowok="t"/>
              </v:shape>
            </v:group>
            <v:group style="position:absolute;left:317;top:10324;width:2009;height:2" coordorigin="317,10324" coordsize="2009,2">
              <v:shape style="position:absolute;left:317;top:10324;width:2009;height:2" coordorigin="317,10324" coordsize="2009,0" path="m317,10324l2326,10324e" filled="f" stroked="t" strokeweight=".72pt" strokecolor="#4B4B4B">
                <v:path arrowok="t"/>
              </v:shape>
            </v:group>
            <v:group style="position:absolute;left:1066;top:10277;width:2;height:259" coordorigin="1066,10277" coordsize="2,259">
              <v:shape style="position:absolute;left:1066;top:10277;width:2;height:259" coordorigin="1066,10277" coordsize="0,259" path="m1066,10537l1066,10277e" filled="f" stroked="t" strokeweight=".36pt" strokecolor="#3B3B3B">
                <v:path arrowok="t"/>
              </v:shape>
            </v:group>
            <v:group style="position:absolute;left:1062;top:10472;width:2;height:202" coordorigin="1062,10472" coordsize="2,202">
              <v:shape style="position:absolute;left:1062;top:10472;width:2;height:202" coordorigin="1062,10472" coordsize="0,202" path="m1062,10673l1062,10472e" filled="f" stroked="t" strokeweight=".36pt" strokecolor="#232323">
                <v:path arrowok="t"/>
              </v:shape>
            </v:group>
            <v:group style="position:absolute;left:1645;top:10472;width:2;height:547" coordorigin="1645,10472" coordsize="2,547">
              <v:shape style="position:absolute;left:1645;top:10472;width:2;height:547" coordorigin="1645,10472" coordsize="0,547" path="m1645,11019l1645,10472e" filled="f" stroked="t" strokeweight=".36pt" strokecolor="#343434">
                <v:path arrowok="t"/>
              </v:shape>
            </v:group>
            <v:group style="position:absolute;left:1062;top:10609;width:2;height:410" coordorigin="1062,10609" coordsize="2,410">
              <v:shape style="position:absolute;left:1062;top:10609;width:2;height:410" coordorigin="1062,10609" coordsize="0,410" path="m1062,11019l1062,10609e" filled="f" stroked="t" strokeweight=".36pt" strokecolor="#3F3F3B">
                <v:path arrowok="t"/>
              </v:shape>
            </v:group>
            <v:group style="position:absolute;left:1058;top:10918;width:2;height:1130" coordorigin="1058,10918" coordsize="2,1130">
              <v:shape style="position:absolute;left:1058;top:10918;width:2;height:1130" coordorigin="1058,10918" coordsize="0,1130" path="m1058,12049l1058,10918e" filled="f" stroked="t" strokeweight=".72pt" strokecolor="#4F4F4F">
                <v:path arrowok="t"/>
              </v:shape>
            </v:group>
            <v:group style="position:absolute;left:2315;top:10954;width:2;height:209" coordorigin="2315,10954" coordsize="2,209">
              <v:shape style="position:absolute;left:2315;top:10954;width:2;height:209" coordorigin="2315,10954" coordsize="0,209" path="m2315,11163l2315,10954e" filled="f" stroked="t" strokeweight=".36pt" strokecolor="#131313">
                <v:path arrowok="t"/>
              </v:shape>
            </v:group>
            <v:group style="position:absolute;left:2315;top:11105;width:2;height:216" coordorigin="2315,11105" coordsize="2,216">
              <v:shape style="position:absolute;left:2315;top:11105;width:2;height:216" coordorigin="2315,11105" coordsize="0,216" path="m2315,11321l2315,11105e" filled="f" stroked="t" strokeweight=".36pt" strokecolor="#343434">
                <v:path arrowok="t"/>
              </v:shape>
            </v:group>
            <v:group style="position:absolute;left:7362;top:11465;width:2;height:778" coordorigin="7362,11465" coordsize="2,778">
              <v:shape style="position:absolute;left:7362;top:11465;width:2;height:778" coordorigin="7362,11465" coordsize="0,778" path="m7362,12243l7362,11465e" filled="f" stroked="t" strokeweight=".36pt" strokecolor="#484848">
                <v:path arrowok="t"/>
              </v:shape>
            </v:group>
            <v:group style="position:absolute;left:1055;top:11984;width:2;height:259" coordorigin="1055,11984" coordsize="2,259">
              <v:shape style="position:absolute;left:1055;top:11984;width:2;height:259" coordorigin="1055,11984" coordsize="0,259" path="m1055,12243l1055,11984e" filled="f" stroked="t" strokeweight=".36pt" strokecolor="#3B3B3B">
                <v:path arrowok="t"/>
              </v:shape>
            </v:group>
            <v:group style="position:absolute;left:310;top:13017;width:569;height:2" coordorigin="310,13017" coordsize="569,2">
              <v:shape style="position:absolute;left:310;top:13017;width:569;height:2" coordorigin="310,13017" coordsize="569,0" path="m310,13017l878,13017e" filled="f" stroked="t" strokeweight=".36pt" strokecolor="#2F3434">
                <v:path arrowok="t"/>
              </v:shape>
            </v:group>
            <v:group style="position:absolute;left:310;top:13013;width:11477;height:2" coordorigin="310,13013" coordsize="11477,2">
              <v:shape style="position:absolute;left:310;top:13013;width:11477;height:2" coordorigin="310,13013" coordsize="11477,0" path="m310,13013l11786,13013e" filled="f" stroked="t" strokeweight=".72pt" strokecolor="#4B4F4B">
                <v:path arrowok="t"/>
              </v:shape>
            </v:group>
            <v:group style="position:absolute;left:1044;top:13013;width:14;height:2" coordorigin="1044,13013" coordsize="14,2">
              <v:shape style="position:absolute;left:1044;top:13013;width:14;height:2" coordorigin="1044,13013" coordsize="14,0" path="m1044,13013l1058,13013e" filled="f" stroked="t" strokeweight=".72pt" strokecolor="#484848">
                <v:path arrowok="t"/>
              </v:shape>
            </v:group>
            <v:group style="position:absolute;left:1638;top:11984;width:2;height:259" coordorigin="1638,11984" coordsize="2,259">
              <v:shape style="position:absolute;left:1638;top:11984;width:2;height:259" coordorigin="1638,11984" coordsize="0,259" path="m1638,12243l1638,11984e" filled="f" stroked="t" strokeweight=".36pt" strokecolor="#1C1C1C">
                <v:path arrowok="t"/>
              </v:shape>
            </v:group>
            <v:group style="position:absolute;left:1638;top:7995;width:2;height:5026" coordorigin="1638,7995" coordsize="2,5026">
              <v:shape style="position:absolute;left:1638;top:7995;width:2;height:5026" coordorigin="1638,7995" coordsize="0,5026" path="m1638,13021l1638,7995e" filled="f" stroked="t" strokeweight=".72pt" strokecolor="#484848">
                <v:path arrowok="t"/>
              </v:shape>
            </v:group>
            <v:group style="position:absolute;left:2308;top:11257;width:2;height:1764" coordorigin="2308,11257" coordsize="2,1764">
              <v:shape style="position:absolute;left:2308;top:11257;width:2;height:1764" coordorigin="2308,11257" coordsize="0,1764" path="m2308,13021l2308,11257e" filled="f" stroked="t" strokeweight=".72pt" strokecolor="#484848">
                <v:path arrowok="t"/>
              </v:shape>
            </v:group>
            <v:group style="position:absolute;left:7358;top:12185;width:2;height:835" coordorigin="7358,12185" coordsize="2,835">
              <v:shape style="position:absolute;left:7358;top:12185;width:2;height:835" coordorigin="7358,12185" coordsize="0,835" path="m7358,13021l7358,12185e" filled="f" stroked="t" strokeweight=".72pt" strokecolor="#676767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9"/>
          <w:szCs w:val="29"/>
          <w:color w:val="343434"/>
          <w:spacing w:val="1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angın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4"/>
          <w:w w:val="100"/>
          <w:position w:val="-1"/>
        </w:rPr>
        <w:t> </w:t>
      </w:r>
      <w:r>
        <w:rPr>
          <w:rFonts w:ascii="Arial" w:hAnsi="Arial" w:cs="Arial" w:eastAsia="Arial"/>
          <w:sz w:val="19"/>
          <w:szCs w:val="19"/>
          <w:color w:val="343434"/>
          <w:spacing w:val="-17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82"/>
          <w:w w:val="100"/>
          <w:position w:val="-2"/>
        </w:rPr>
        <w:t>u</w:t>
      </w:r>
      <w:r>
        <w:rPr>
          <w:rFonts w:ascii="Arial" w:hAnsi="Arial" w:cs="Arial" w:eastAsia="Arial"/>
          <w:sz w:val="19"/>
          <w:szCs w:val="19"/>
          <w:color w:val="343434"/>
          <w:spacing w:val="13"/>
          <w:w w:val="100"/>
          <w:position w:val="0"/>
        </w:rPr>
        <w:t>"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1"/>
          <w:w w:val="100"/>
          <w:position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97"/>
          <w:w w:val="100"/>
          <w:position w:val="-2"/>
        </w:rPr>
        <w:t>u</w:t>
      </w:r>
      <w:r>
        <w:rPr>
          <w:rFonts w:ascii="Arial" w:hAnsi="Arial" w:cs="Arial" w:eastAsia="Arial"/>
          <w:sz w:val="19"/>
          <w:szCs w:val="19"/>
          <w:color w:val="444444"/>
          <w:spacing w:val="0"/>
          <w:w w:val="100"/>
          <w:position w:val="0"/>
        </w:rPr>
        <w:t>..</w:t>
      </w:r>
      <w:r>
        <w:rPr>
          <w:rFonts w:ascii="Arial" w:hAnsi="Arial" w:cs="Arial" w:eastAsia="Arial"/>
          <w:sz w:val="19"/>
          <w:szCs w:val="19"/>
          <w:color w:val="444444"/>
          <w:spacing w:val="-51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444444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9"/>
          <w:szCs w:val="19"/>
          <w:color w:val="444444"/>
          <w:spacing w:val="0"/>
          <w:w w:val="100"/>
          <w:position w:val="0"/>
        </w:rPr>
      </w:r>
      <w:r>
        <w:rPr>
          <w:rFonts w:ascii="Arial" w:hAnsi="Arial" w:cs="Arial" w:eastAsia="Arial"/>
          <w:sz w:val="18"/>
          <w:szCs w:val="18"/>
          <w:color w:val="212321"/>
          <w:spacing w:val="0"/>
          <w:w w:val="100"/>
          <w:position w:val="0"/>
        </w:rPr>
        <w:t>Ot</w:t>
      </w:r>
      <w:r>
        <w:rPr>
          <w:rFonts w:ascii="Arial" w:hAnsi="Arial" w:cs="Arial" w:eastAsia="Arial"/>
          <w:sz w:val="18"/>
          <w:szCs w:val="18"/>
          <w:color w:val="212321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43434"/>
          <w:spacing w:val="4"/>
          <w:w w:val="109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6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2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9"/>
          <w:w w:val="100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-1"/>
        </w:rPr>
        <w:t>nı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59" w:after="0" w:line="230" w:lineRule="exact"/>
        <w:ind w:right="-7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343434"/>
          <w:spacing w:val="12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angın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565656"/>
          <w:spacing w:val="6"/>
          <w:w w:val="9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9"/>
          <w:position w:val="0"/>
        </w:rPr>
        <w:t>ın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2"/>
          <w:w w:val="89"/>
          <w:position w:val="0"/>
        </w:rPr>
        <w:t>ı</w:t>
      </w:r>
      <w:r>
        <w:rPr>
          <w:rFonts w:ascii="Arial" w:hAnsi="Arial" w:cs="Arial" w:eastAsia="Arial"/>
          <w:sz w:val="19"/>
          <w:szCs w:val="19"/>
          <w:color w:val="444444"/>
          <w:spacing w:val="-4"/>
          <w:w w:val="149"/>
          <w:position w:val="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1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31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90" w:lineRule="exact"/>
        <w:ind w:right="-20"/>
        <w:jc w:val="left"/>
        <w:tabs>
          <w:tab w:pos="17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343434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343434"/>
          <w:spacing w:val="-4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43434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343434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444444"/>
          <w:spacing w:val="1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2"/>
        </w:rPr>
        <w:t>angın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9"/>
          <w:w w:val="100"/>
          <w:position w:val="-2"/>
        </w:rPr>
        <w:t> </w:t>
      </w:r>
      <w:r>
        <w:rPr>
          <w:rFonts w:ascii="Arial" w:hAnsi="Arial" w:cs="Arial" w:eastAsia="Arial"/>
          <w:sz w:val="18"/>
          <w:szCs w:val="18"/>
          <w:color w:val="565656"/>
          <w:spacing w:val="-1"/>
          <w:w w:val="9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10"/>
          <w:w w:val="104"/>
          <w:position w:val="-2"/>
        </w:rPr>
        <w:t>e</w:t>
      </w:r>
      <w:r>
        <w:rPr>
          <w:rFonts w:ascii="Arial" w:hAnsi="Arial" w:cs="Arial" w:eastAsia="Arial"/>
          <w:sz w:val="18"/>
          <w:szCs w:val="18"/>
          <w:color w:val="565656"/>
          <w:spacing w:val="-3"/>
          <w:w w:val="107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10"/>
          <w:w w:val="104"/>
          <w:position w:val="-2"/>
        </w:rPr>
        <w:t>e</w:t>
      </w:r>
      <w:r>
        <w:rPr>
          <w:rFonts w:ascii="Arial" w:hAnsi="Arial" w:cs="Arial" w:eastAsia="Arial"/>
          <w:sz w:val="18"/>
          <w:szCs w:val="18"/>
          <w:color w:val="444444"/>
          <w:spacing w:val="-29"/>
          <w:w w:val="119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69"/>
          <w:w w:val="146"/>
          <w:position w:val="-2"/>
        </w:rPr>
        <w:t>ı</w:t>
      </w:r>
      <w:r>
        <w:rPr>
          <w:rFonts w:ascii="Arial" w:hAnsi="Arial" w:cs="Arial" w:eastAsia="Arial"/>
          <w:sz w:val="18"/>
          <w:szCs w:val="18"/>
          <w:color w:val="444444"/>
          <w:spacing w:val="0"/>
          <w:w w:val="118"/>
          <w:position w:val="0"/>
        </w:rPr>
        <w:t>'</w:t>
      </w:r>
      <w:r>
        <w:rPr>
          <w:rFonts w:ascii="Arial" w:hAnsi="Arial" w:cs="Arial" w:eastAsia="Arial"/>
          <w:sz w:val="18"/>
          <w:szCs w:val="18"/>
          <w:color w:val="444444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3"/>
          <w:w w:val="146"/>
          <w:position w:val="-2"/>
        </w:rPr>
        <w:t>:</w:t>
      </w:r>
      <w:r>
        <w:rPr>
          <w:rFonts w:ascii="Times New Roman" w:hAnsi="Times New Roman" w:cs="Times New Roman" w:eastAsia="Times New Roman"/>
          <w:sz w:val="29"/>
          <w:szCs w:val="29"/>
          <w:color w:val="444444"/>
          <w:spacing w:val="0"/>
          <w:w w:val="93"/>
          <w:position w:val="0"/>
        </w:rPr>
        <w:t>s</w:t>
      </w:r>
      <w:r>
        <w:rPr>
          <w:rFonts w:ascii="Times New Roman" w:hAnsi="Times New Roman" w:cs="Times New Roman" w:eastAsia="Times New Roman"/>
          <w:sz w:val="29"/>
          <w:szCs w:val="29"/>
          <w:color w:val="444444"/>
          <w:spacing w:val="-85"/>
          <w:w w:val="93"/>
          <w:position w:val="0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95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8"/>
          <w:position w:val="-1"/>
        </w:rPr>
        <w:t>gara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3" w:equalWidth="0">
            <w:col w:w="2791" w:space="1918"/>
            <w:col w:w="1145" w:space="187"/>
            <w:col w:w="5859"/>
          </w:cols>
        </w:sectPr>
      </w:pPr>
      <w:rPr/>
    </w:p>
    <w:p>
      <w:pPr>
        <w:spacing w:before="53" w:after="0" w:line="163" w:lineRule="auto"/>
        <w:ind w:left="3874" w:right="3514" w:firstLine="-3528"/>
        <w:jc w:val="left"/>
        <w:tabs>
          <w:tab w:pos="3860" w:val="left"/>
          <w:tab w:pos="69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3"/>
          <w:w w:val="158"/>
        </w:rPr>
        <w:t>{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gı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Binada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8"/>
          <w:position w:val="1"/>
        </w:rPr>
        <w:t>Yapını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8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"/>
          <w:w w:val="88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6"/>
          <w:position w:val="1"/>
        </w:rPr>
        <w:t>Şe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7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8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9"/>
          <w:position w:val="1"/>
        </w:rPr>
        <w:t>i: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  <w:position w:val="-7"/>
        </w:rPr>
        <w:t>Kullanım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"/>
          <w:w w:val="97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7"/>
        </w:rPr>
        <w:t>Şekli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7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8"/>
          <w:u w:val="single" w:color="545454"/>
          <w:position w:val="0"/>
        </w:rPr>
        <w:t>Betonann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8"/>
          <w:u w:val="single" w:color="545454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8"/>
          <w:u w:val="single" w:color="545454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8"/>
          <w:u w:val="single" w:color="54545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9"/>
          <w:w w:val="88"/>
          <w:u w:val="single" w:color="54545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8"/>
          <w:u w:val="single" w:color="545454"/>
          <w:position w:val="0"/>
        </w:rPr>
        <w:t>Kagi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8"/>
          <w:u w:val="single" w:color="545454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8"/>
          <w:u w:val="single" w:color="545454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1"/>
          <w:w w:val="88"/>
          <w:u w:val="single" w:color="54545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2"/>
          <w:u w:val="single" w:color="545454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2"/>
          <w:u w:val="single" w:color="545454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9"/>
          <w:w w:val="100"/>
          <w:u w:val="single" w:color="54545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9"/>
          <w:w w:val="100"/>
          <w:u w:val="single" w:color="545454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9"/>
          <w:w w:val="100"/>
          <w:u w:val="single" w:color="545454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3"/>
          <w:w w:val="86"/>
          <w:u w:val="single" w:color="545454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3"/>
          <w:w w:val="86"/>
          <w:u w:val="single" w:color="545454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3"/>
          <w:w w:val="86"/>
          <w:u w:val="single" w:color="545454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6"/>
          <w:u w:val="single" w:color="545454"/>
          <w:position w:val="0"/>
        </w:rPr>
        <w:t>şa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6"/>
          <w:u w:val="single" w:color="545454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6"/>
          <w:u w:val="single" w:color="545454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6"/>
          <w:u w:val="single" w:color="54545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2"/>
          <w:w w:val="86"/>
          <w:u w:val="single" w:color="54545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3"/>
          <w:w w:val="200"/>
          <w:u w:val="single" w:color="545454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3"/>
          <w:w w:val="200"/>
          <w:u w:val="single" w:color="545454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3"/>
          <w:w w:val="200"/>
          <w:u w:val="single" w:color="545454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3"/>
          <w:u w:val="single" w:color="545454"/>
          <w:position w:val="0"/>
        </w:rPr>
        <w:t>lik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3"/>
          <w:u w:val="single" w:color="545454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u w:val="single" w:color="54545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4"/>
          <w:w w:val="100"/>
          <w:u w:val="single" w:color="54545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4"/>
          <w:w w:val="100"/>
          <w:u w:val="single" w:color="545454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4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9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78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1"/>
          <w:position w:val="0"/>
        </w:rPr>
        <w:t>ğer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63" w:lineRule="exact"/>
        <w:ind w:left="4687" w:right="-20"/>
        <w:jc w:val="left"/>
        <w:tabs>
          <w:tab w:pos="5280" w:val="left"/>
          <w:tab w:pos="6260" w:val="left"/>
          <w:tab w:pos="69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46"/>
          <w:szCs w:val="46"/>
          <w:color w:val="565656"/>
          <w:spacing w:val="0"/>
          <w:w w:val="52"/>
        </w:rPr>
        <w:t>ı</w:t>
      </w:r>
      <w:r>
        <w:rPr>
          <w:rFonts w:ascii="Arial" w:hAnsi="Arial" w:cs="Arial" w:eastAsia="Arial"/>
          <w:sz w:val="46"/>
          <w:szCs w:val="46"/>
          <w:color w:val="565656"/>
          <w:spacing w:val="0"/>
          <w:w w:val="100"/>
        </w:rPr>
        <w:tab/>
      </w:r>
      <w:r>
        <w:rPr>
          <w:rFonts w:ascii="Arial" w:hAnsi="Arial" w:cs="Arial" w:eastAsia="Arial"/>
          <w:sz w:val="46"/>
          <w:szCs w:val="46"/>
          <w:color w:val="565656"/>
          <w:spacing w:val="0"/>
          <w:w w:val="52"/>
        </w:rPr>
        <w:t>ı</w:t>
      </w:r>
      <w:r>
        <w:rPr>
          <w:rFonts w:ascii="Arial" w:hAnsi="Arial" w:cs="Arial" w:eastAsia="Arial"/>
          <w:sz w:val="46"/>
          <w:szCs w:val="46"/>
          <w:color w:val="565656"/>
          <w:spacing w:val="0"/>
          <w:w w:val="100"/>
        </w:rPr>
        <w:tab/>
      </w:r>
      <w:r>
        <w:rPr>
          <w:rFonts w:ascii="Arial" w:hAnsi="Arial" w:cs="Arial" w:eastAsia="Arial"/>
          <w:sz w:val="46"/>
          <w:szCs w:val="46"/>
          <w:color w:val="565656"/>
          <w:spacing w:val="0"/>
          <w:w w:val="100"/>
        </w:rPr>
      </w:r>
      <w:r>
        <w:rPr>
          <w:rFonts w:ascii="Arial" w:hAnsi="Arial" w:cs="Arial" w:eastAsia="Arial"/>
          <w:sz w:val="42"/>
          <w:szCs w:val="42"/>
          <w:color w:val="444444"/>
          <w:spacing w:val="0"/>
          <w:w w:val="85"/>
        </w:rPr>
        <w:t>ı</w:t>
      </w:r>
      <w:r>
        <w:rPr>
          <w:rFonts w:ascii="Arial" w:hAnsi="Arial" w:cs="Arial" w:eastAsia="Arial"/>
          <w:sz w:val="42"/>
          <w:szCs w:val="42"/>
          <w:color w:val="444444"/>
          <w:spacing w:val="0"/>
          <w:w w:val="100"/>
        </w:rPr>
        <w:tab/>
      </w:r>
      <w:r>
        <w:rPr>
          <w:rFonts w:ascii="Arial" w:hAnsi="Arial" w:cs="Arial" w:eastAsia="Arial"/>
          <w:sz w:val="42"/>
          <w:szCs w:val="42"/>
          <w:color w:val="44444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5"/>
          <w:position w:val="7"/>
        </w:rPr>
        <w:t>!Yangını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5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1"/>
          <w:w w:val="85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7"/>
        </w:rPr>
        <w:t>Kontrol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7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3"/>
          <w:position w:val="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2"/>
          <w:position w:val="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7"/>
        </w:rPr>
        <w:t>tı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4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6"/>
          <w:w w:val="91"/>
          <w:position w:val="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8"/>
          <w:w w:val="91"/>
          <w:position w:val="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1"/>
          <w:position w:val="7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9"/>
          <w:w w:val="91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7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1"/>
          <w:position w:val="7"/>
        </w:rPr>
        <w:t>:07:08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98" w:lineRule="exact"/>
        <w:ind w:left="346" w:right="-20"/>
        <w:jc w:val="left"/>
        <w:tabs>
          <w:tab w:pos="2360" w:val="left"/>
          <w:tab w:pos="59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2"/>
        </w:rPr>
        <w:t>{ana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1"/>
          <w:position w:val="2"/>
        </w:rPr>
        <w:t>Şey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101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-3"/>
          <w:w w:val="88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1"/>
          <w:position w:val="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  <w:position w:val="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8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  <w:position w:val="1"/>
        </w:rPr>
        <w:t>ibi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4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0"/>
          <w:position w:val="0"/>
        </w:rPr>
        <w:t>IKir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"/>
          <w:w w:val="9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0"/>
          <w:position w:val="0"/>
        </w:rPr>
        <w:t>cı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21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97"/>
          <w:position w:val="0"/>
        </w:rPr>
        <w:t>Kulla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nan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6" w:after="0" w:line="218" w:lineRule="exact"/>
        <w:ind w:left="234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7"/>
          <w:position w:val="-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7"/>
          <w:position w:val="-1"/>
        </w:rPr>
        <w:t>\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6"/>
          <w:w w:val="87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7"/>
          <w:position w:val="-1"/>
        </w:rPr>
        <w:t>iri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7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4"/>
          <w:w w:val="87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1"/>
        </w:rPr>
        <w:t>şa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1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1"/>
          <w:position w:val="-1"/>
        </w:rPr>
        <w:t>ÜN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VER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71" w:lineRule="exact"/>
        <w:ind w:left="2347" w:right="-20"/>
        <w:jc w:val="left"/>
        <w:tabs>
          <w:tab w:pos="4900" w:val="left"/>
          <w:tab w:pos="78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7"/>
        </w:rPr>
        <w:t>fAraç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6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7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8"/>
          <w:w w:val="10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9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6"/>
        </w:rPr>
        <w:t>sı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321"/>
          <w:spacing w:val="0"/>
          <w:w w:val="63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color w:val="212321"/>
          <w:spacing w:val="0"/>
          <w:w w:val="6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212321"/>
          <w:spacing w:val="0"/>
          <w:w w:val="6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444444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8"/>
          <w:szCs w:val="28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color w:val="44444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2"/>
        </w:rPr>
        <w:t>kı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3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1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2"/>
          <w:w w:val="10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06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8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53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4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1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4"/>
          <w:w w:val="101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-4"/>
          <w:w w:val="98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3"/>
        </w:rPr>
        <w:t>57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6" w:lineRule="exact"/>
        <w:ind w:left="346" w:right="-20"/>
        <w:jc w:val="left"/>
        <w:tabs>
          <w:tab w:pos="23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656"/>
          <w:w w:val="109"/>
          <w:position w:val="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9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6"/>
          <w:w w:val="89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6"/>
          <w:w w:val="89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89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-27"/>
          <w:w w:val="89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9"/>
          <w:position w:val="0"/>
        </w:rPr>
        <w:t>fAraç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4"/>
          <w:w w:val="8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8"/>
          <w:position w:val="0"/>
        </w:rPr>
        <w:t>Plaka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"/>
          <w:w w:val="99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9"/>
          <w:w w:val="7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8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2"/>
          <w:w w:val="103"/>
          <w:position w:val="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55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3"/>
          <w:position w:val="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52" w:lineRule="exact"/>
        <w:ind w:left="346" w:right="-20"/>
        <w:jc w:val="left"/>
        <w:tabs>
          <w:tab w:pos="49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707070"/>
          <w:w w:val="83"/>
          <w:position w:val="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-6"/>
          <w:w w:val="83"/>
          <w:position w:val="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  <w:position w:val="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2"/>
        </w:rPr>
        <w:t>bin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Elektri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1"/>
        </w:rPr>
        <w:t>Arıza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1"/>
          <w:position w:val="-1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2"/>
          <w:w w:val="101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9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5" w:after="0" w:line="240" w:lineRule="auto"/>
        <w:ind w:left="4902" w:right="474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9"/>
          <w:w w:val="5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3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2"/>
          <w:w w:val="10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52" w:lineRule="auto"/>
        <w:ind w:left="2362" w:right="4360" w:firstLine="2563"/>
        <w:jc w:val="left"/>
        <w:tabs>
          <w:tab w:pos="3840" w:val="left"/>
          <w:tab w:pos="49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Emniyet-Jandarma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Gel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9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1"/>
          <w:w w:val="86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1"/>
          <w:w w:val="104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2"/>
          <w:w w:val="98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3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1"/>
          <w:w w:val="103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-1"/>
          <w:w w:val="96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"/>
          <w:w w:val="113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7"/>
          <w:w w:val="101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5"/>
          <w:w w:val="79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"/>
          <w:w w:val="118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7"/>
          <w:position w:val="1"/>
        </w:rPr>
        <w:t>ı: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Doğalgaz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Ekibi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8"/>
          <w:position w:val="1"/>
        </w:rPr>
        <w:t>Gel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-5"/>
          <w:w w:val="79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18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5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" w:after="0" w:line="224" w:lineRule="exact"/>
        <w:ind w:left="2362" w:right="2722" w:firstLine="-2030"/>
        <w:jc w:val="left"/>
        <w:tabs>
          <w:tab w:pos="4900" w:val="left"/>
          <w:tab w:pos="78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1"/>
        </w:rPr>
        <w:t>{a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-6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dımcı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Gitm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1"/>
        </w:rPr>
        <w:t>şse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1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  <w:position w:val="1"/>
        </w:rPr>
        <w:t>ık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2"/>
          <w:w w:val="100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-4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0"/>
          <w:position w:val="0"/>
        </w:rPr>
        <w:t>!Araç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0"/>
          <w:position w:val="0"/>
        </w:rPr>
        <w:t>Sayı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"/>
          <w:w w:val="101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5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7"/>
          <w:w w:val="93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1"/>
        </w:rPr>
        <w:t>erson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9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1"/>
        </w:rPr>
        <w:t>Sayı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8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  <w:position w:val="1"/>
        </w:rPr>
        <w:t>ı: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-7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"/>
          <w:w w:val="100"/>
          <w:position w:val="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6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üş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9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3" w:after="0" w:line="240" w:lineRule="auto"/>
        <w:ind w:left="236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Yardıma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Gele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7"/>
        </w:rPr>
        <w:t>Plak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2"/>
          <w:w w:val="9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"/>
          <w:w w:val="11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auto"/>
        <w:ind w:left="236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656"/>
          <w:w w:val="8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w w:val="89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mirini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9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Soy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9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dı: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5" w:after="0" w:line="240" w:lineRule="auto"/>
        <w:ind w:left="331" w:right="-20"/>
        <w:jc w:val="left"/>
        <w:tabs>
          <w:tab w:pos="23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9"/>
          <w:w w:val="160"/>
          <w:position w:val="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20"/>
          <w:w w:val="131"/>
          <w:position w:val="1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3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7"/>
          <w:w w:val="104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6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7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Görüldüğü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yerine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6"/>
          <w:position w:val="0"/>
        </w:rPr>
        <w:t>var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1"/>
          <w:w w:val="96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6"/>
          <w:position w:val="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"/>
          <w:w w:val="96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3"/>
          <w:w w:val="112"/>
          <w:position w:val="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1"/>
          <w:position w:val="0"/>
        </w:rPr>
        <w:t>ın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92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4"/>
          <w:w w:val="96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0"/>
          <w:w w:val="123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alevii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dumanlı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6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kil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yanmakta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olduğ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-4"/>
          <w:w w:val="104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6"/>
          <w:w w:val="100"/>
          <w:position w:val="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87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0"/>
          <w:position w:val="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1"/>
          <w:position w:val="0"/>
        </w:rPr>
        <w:t>dü.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33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"/>
          <w:w w:val="16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9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2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40" w:lineRule="auto"/>
        <w:ind w:left="4923" w:right="411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8"/>
        </w:rPr>
        <w:t>öndürmede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Kullanıla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9"/>
        </w:rPr>
        <w:t>söndü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96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4"/>
        </w:rPr>
        <w:t>cü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8" w:lineRule="exact"/>
        <w:ind w:left="331" w:right="-20"/>
        <w:jc w:val="left"/>
        <w:tabs>
          <w:tab w:pos="2380" w:val="left"/>
          <w:tab w:pos="4900" w:val="left"/>
          <w:tab w:pos="6840" w:val="left"/>
          <w:tab w:pos="84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öndürme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Türü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1"/>
        </w:rPr>
        <w:t>Sö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ndiir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61"/>
          <w:position w:val="-3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18"/>
          <w:w w:val="161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3"/>
        </w:rPr>
        <w:t>m3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1"/>
          <w:position w:val="-2"/>
        </w:rPr>
        <w:t>IKöpük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7"/>
          <w:w w:val="91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3"/>
          <w:w w:val="100"/>
          <w:position w:val="-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-4"/>
          <w:w w:val="100"/>
          <w:position w:val="-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  <w:position w:val="-2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9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2"/>
          <w:w w:val="89"/>
          <w:position w:val="-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10"/>
          <w:w w:val="89"/>
          <w:position w:val="-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9"/>
          <w:position w:val="-2"/>
        </w:rPr>
        <w:t>K.T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9"/>
          <w:position w:val="-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6"/>
          <w:w w:val="89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3"/>
          <w:w w:val="96"/>
          <w:position w:val="-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-11"/>
          <w:w w:val="104"/>
          <w:position w:val="-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33"/>
          <w:position w:val="-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23" w:lineRule="exact"/>
        <w:ind w:left="5213" w:right="-20"/>
        <w:jc w:val="left"/>
        <w:tabs>
          <w:tab w:pos="6820" w:val="left"/>
          <w:tab w:pos="840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5"/>
        </w:rPr>
        <w:t>1,5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5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5"/>
        </w:rPr>
      </w:r>
      <w:r>
        <w:rPr>
          <w:rFonts w:ascii="Arial" w:hAnsi="Arial" w:cs="Arial" w:eastAsia="Arial"/>
          <w:sz w:val="34"/>
          <w:szCs w:val="34"/>
          <w:color w:val="565656"/>
          <w:spacing w:val="0"/>
          <w:w w:val="71"/>
          <w:position w:val="0"/>
        </w:rPr>
        <w:t>ı</w:t>
      </w:r>
      <w:r>
        <w:rPr>
          <w:rFonts w:ascii="Arial" w:hAnsi="Arial" w:cs="Arial" w:eastAsia="Arial"/>
          <w:sz w:val="34"/>
          <w:szCs w:val="34"/>
          <w:color w:val="565656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34"/>
          <w:szCs w:val="34"/>
          <w:color w:val="565656"/>
          <w:spacing w:val="0"/>
          <w:w w:val="71"/>
          <w:position w:val="0"/>
        </w:rPr>
        <w:t>ı</w:t>
      </w:r>
      <w:r>
        <w:rPr>
          <w:rFonts w:ascii="Arial" w:hAnsi="Arial" w:cs="Arial" w:eastAsia="Arial"/>
          <w:sz w:val="34"/>
          <w:szCs w:val="34"/>
          <w:color w:val="000000"/>
          <w:spacing w:val="0"/>
          <w:w w:val="100"/>
          <w:position w:val="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331" w:right="-20"/>
        <w:jc w:val="left"/>
        <w:tabs>
          <w:tab w:pos="23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2"/>
          <w:w w:val="80"/>
          <w:position w:val="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1"/>
          <w:position w:val="1"/>
        </w:rPr>
        <w:t>öndür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6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0"/>
          <w:w w:val="104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1"/>
        </w:rPr>
        <w:t>Sonundaki</w:t>
        <w:tab/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4"/>
          <w:position w:val="0"/>
        </w:rPr>
        <w:t>!Ya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6"/>
          <w:w w:val="94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3"/>
          <w:w w:val="94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  <w:position w:val="0"/>
        </w:rPr>
        <w:t>ınd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"/>
          <w:w w:val="94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0"/>
          <w:w w:val="94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18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erhangi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9"/>
          <w:position w:val="0"/>
        </w:rPr>
        <w:t>za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6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meydana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lmemiştir.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33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w w:val="7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9"/>
          <w:w w:val="7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6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-8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Durumu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39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8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9"/>
          <w:w w:val="9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7"/>
        </w:rPr>
        <w:t>yapı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tkik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yangını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açı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alandaki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8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ru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otlar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-2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lam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11"/>
          <w:w w:val="10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örülmü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0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4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apıla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7"/>
          <w:w w:val="94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9"/>
          <w:w w:val="9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12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76"/>
        </w:rPr>
        <w:t>rm&lt;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" w:after="0" w:line="230" w:lineRule="exact"/>
        <w:ind w:left="2333" w:right="11" w:firstLine="-2009"/>
        <w:jc w:val="left"/>
        <w:tabs>
          <w:tab w:pos="23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.88pt;margin-top:4.130007pt;width:1.26pt;height:356.21999pt;mso-position-horizontal-relative:page;mso-position-vertical-relative:paragraph;z-index:-7532" coordorigin="58,83" coordsize="25,7124">
            <v:group style="position:absolute;left:79;top:86;width:2;height:6487" coordorigin="79,86" coordsize="2,6487">
              <v:shape style="position:absolute;left:79;top:86;width:2;height:6487" coordorigin="79,86" coordsize="0,6487" path="m79,6573l79,86e" filled="f" stroked="t" strokeweight=".36pt" strokecolor="#CCCCC3">
                <v:path arrowok="t"/>
              </v:shape>
            </v:group>
            <v:group style="position:absolute;left:65;top:122;width:2;height:7078" coordorigin="65,122" coordsize="2,7078">
              <v:shape style="position:absolute;left:65;top:122;width:2;height:7078" coordorigin="65,122" coordsize="0,7078" path="m65,7200l65,122e" filled="f" stroked="t" strokeweight=".72pt" strokecolor="#CCCCC8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1"/>
        </w:rPr>
        <w:t>{angı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"/>
          <w:w w:val="102"/>
          <w:position w:val="1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1"/>
        </w:rPr>
        <w:t>kı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1"/>
        </w:rPr>
        <w:t>Nede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8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1"/>
          <w:position w:val="0"/>
        </w:rPr>
        <w:t>!v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1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6"/>
          <w:w w:val="8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7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"/>
          <w:w w:val="107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98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2"/>
          <w:position w:val="0"/>
        </w:rPr>
        <w:t>uş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1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ada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kimliği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beli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iz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9"/>
          <w:w w:val="87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87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7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7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37"/>
          <w:w w:val="8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kişilerce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7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4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atıla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0"/>
          <w:w w:val="100"/>
          <w:position w:val="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-1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0"/>
          <w:position w:val="0"/>
        </w:rPr>
        <w:t>düşürl.i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4"/>
          <w:w w:val="9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6"/>
          <w:w w:val="9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36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sönmem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0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-7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igara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7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3"/>
          <w:w w:val="96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5"/>
          <w:position w:val="0"/>
        </w:rPr>
        <w:t>mar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2"/>
          <w:w w:val="95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9"/>
          <w:w w:val="9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1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2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-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1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0"/>
          <w:w w:val="8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7"/>
          <w:position w:val="0"/>
        </w:rPr>
        <w:t>ku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0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5"/>
          <w:position w:val="0"/>
        </w:rPr>
        <w:t>ptla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9"/>
          <w:position w:val="0"/>
        </w:rPr>
        <w:t>tutuşturm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5"/>
          <w:w w:val="96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8"/>
          <w:w w:val="106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neticesinde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5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14"/>
          <w:position w:val="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-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8"/>
          <w:position w:val="0"/>
        </w:rPr>
        <w:t>ktı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"/>
          <w:w w:val="99"/>
          <w:position w:val="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7"/>
          <w:position w:val="0"/>
        </w:rPr>
        <w:t>kanaa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rılm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9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7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9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ır.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24" w:right="-20"/>
        <w:jc w:val="left"/>
        <w:tabs>
          <w:tab w:pos="2320" w:val="left"/>
          <w:tab w:pos="7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igort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9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ise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2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9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ı: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</w:rPr>
        <w:t>Bedel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9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65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40" w:lineRule="auto"/>
        <w:ind w:left="31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\raç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Gereç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"/>
          <w:w w:val="9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1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"/>
          <w:w w:val="10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7" w:lineRule="auto"/>
        <w:ind w:left="317" w:right="1003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{a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5"/>
        </w:rPr>
        <w:t>gı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5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Yer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Kime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8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"/>
          <w:w w:val="10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dild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6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5"/>
          <w:w w:val="96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ind w:left="317" w:right="-20"/>
        <w:jc w:val="left"/>
        <w:tabs>
          <w:tab w:pos="840" w:val="left"/>
          <w:tab w:pos="2320" w:val="left"/>
          <w:tab w:pos="62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.839999pt;margin-top:8.314118pt;width:11.463526pt;height:7.5pt;mso-position-horizontal-relative:page;mso-position-vertical-relative:paragraph;z-index:-7527" type="#_x0000_t202" filled="f" stroked="f">
            <v:textbox inset="0,0,0,0">
              <w:txbxContent>
                <w:p>
                  <w:pPr>
                    <w:spacing w:before="0" w:after="0" w:line="150" w:lineRule="exact"/>
                    <w:ind w:right="-63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Pr/>
                  <w:r>
                    <w:rPr>
                      <w:rFonts w:ascii="Arial" w:hAnsi="Arial" w:cs="Arial" w:eastAsia="Arial"/>
                      <w:sz w:val="15"/>
                      <w:szCs w:val="15"/>
                      <w:color w:val="444444"/>
                      <w:spacing w:val="0"/>
                      <w:w w:val="459"/>
                    </w:rPr>
                    <w:t>-</w:t>
                  </w:r>
                  <w:r>
                    <w:rPr>
                      <w:rFonts w:ascii="Arial" w:hAnsi="Arial" w:cs="Arial" w:eastAsia="Arial"/>
                      <w:sz w:val="15"/>
                      <w:szCs w:val="15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color w:val="808282"/>
          <w:w w:val="94"/>
          <w:position w:val="2"/>
        </w:rPr>
        <w:t>:</w:t>
      </w:r>
      <w:r>
        <w:rPr>
          <w:rFonts w:ascii="Arial" w:hAnsi="Arial" w:cs="Arial" w:eastAsia="Arial"/>
          <w:sz w:val="20"/>
          <w:szCs w:val="20"/>
          <w:color w:val="808282"/>
          <w:spacing w:val="-14"/>
          <w:w w:val="94"/>
          <w:position w:val="2"/>
        </w:rPr>
        <w:t>:</w:t>
      </w:r>
      <w:r>
        <w:rPr>
          <w:rFonts w:ascii="Arial" w:hAnsi="Arial" w:cs="Arial" w:eastAsia="Arial"/>
          <w:sz w:val="20"/>
          <w:szCs w:val="20"/>
          <w:color w:val="444444"/>
          <w:spacing w:val="-4"/>
          <w:w w:val="101"/>
          <w:position w:val="2"/>
        </w:rPr>
        <w:t>k</w:t>
      </w:r>
      <w:r>
        <w:rPr>
          <w:rFonts w:ascii="Arial" w:hAnsi="Arial" w:cs="Arial" w:eastAsia="Arial"/>
          <w:sz w:val="20"/>
          <w:szCs w:val="20"/>
          <w:color w:val="707070"/>
          <w:spacing w:val="-10"/>
          <w:w w:val="135"/>
          <w:position w:val="2"/>
        </w:rPr>
        <w:t>;</w:t>
      </w:r>
      <w:r>
        <w:rPr>
          <w:rFonts w:ascii="Arial" w:hAnsi="Arial" w:cs="Arial" w:eastAsia="Arial"/>
          <w:sz w:val="20"/>
          <w:szCs w:val="20"/>
          <w:color w:val="565656"/>
          <w:spacing w:val="0"/>
          <w:w w:val="107"/>
          <w:position w:val="2"/>
        </w:rPr>
        <w:t>'</w:t>
      </w:r>
      <w:r>
        <w:rPr>
          <w:rFonts w:ascii="Arial" w:hAnsi="Arial" w:cs="Arial" w:eastAsia="Arial"/>
          <w:sz w:val="20"/>
          <w:szCs w:val="20"/>
          <w:color w:val="565656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0"/>
          <w:szCs w:val="20"/>
          <w:color w:val="565656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,Dönüşü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1"/>
        </w:rPr>
        <w:t>Tarih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1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5"/>
          <w:w w:val="131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55"/>
          <w:position w:val="-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"/>
          <w:w w:val="55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1"/>
          <w:w w:val="112"/>
          <w:position w:val="-1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1"/>
          <w:position w:val="-1"/>
        </w:rPr>
        <w:t>.10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3"/>
          <w:w w:val="101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3"/>
          <w:position w:val="-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5"/>
          <w:w w:val="103"/>
          <w:position w:val="-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9"/>
          <w:position w:val="-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1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1"/>
          <w:position w:val="-1"/>
        </w:rPr>
        <w:t>!Saati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6"/>
          <w:w w:val="91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31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7"/>
          <w:w w:val="131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707070"/>
          <w:spacing w:val="2"/>
          <w:w w:val="100"/>
          <w:position w:val="-1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1"/>
        </w:rPr>
        <w:t>:23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61" w:lineRule="exact"/>
        <w:ind w:left="382" w:right="-20"/>
        <w:jc w:val="left"/>
        <w:tabs>
          <w:tab w:pos="1180" w:val="left"/>
          <w:tab w:pos="1700" w:val="left"/>
          <w:tab w:pos="7780" w:val="left"/>
          <w:tab w:pos="8960" w:val="left"/>
          <w:tab w:pos="116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656"/>
          <w:w w:val="94"/>
          <w:position w:val="1"/>
        </w:rPr>
        <w:t>Yaı:.a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656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w w:val="97"/>
          <w:position w:val="1"/>
        </w:rPr>
        <w:t>Ölü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w w:val="97"/>
          <w:position w:val="1"/>
        </w:rPr>
        <w:t>Yaralı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-2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5"/>
          <w:position w:val="1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1"/>
          <w:position w:val="1"/>
        </w:rPr>
        <w:t>EKiP: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  <w:position w:val="1"/>
        </w:rPr>
        <w:t>Menemen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7"/>
          <w:w w:val="100"/>
          <w:position w:val="1"/>
        </w:rPr>
        <w:t> </w:t>
      </w:r>
      <w:r>
        <w:rPr>
          <w:rFonts w:ascii="Arial" w:hAnsi="Arial" w:cs="Arial" w:eastAsia="Arial"/>
          <w:sz w:val="26"/>
          <w:szCs w:val="26"/>
          <w:color w:val="343434"/>
          <w:spacing w:val="0"/>
          <w:w w:val="111"/>
          <w:position w:val="0"/>
        </w:rPr>
        <w:t>ı.</w:t>
      </w:r>
      <w:r>
        <w:rPr>
          <w:rFonts w:ascii="Arial" w:hAnsi="Arial" w:cs="Arial" w:eastAsia="Arial"/>
          <w:sz w:val="26"/>
          <w:szCs w:val="26"/>
          <w:color w:val="343434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7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0"/>
          <w:w w:val="97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5"/>
          <w:w w:val="106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7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87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u w:val="single" w:color="383B38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u w:val="single" w:color="383B38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u w:val="single" w:color="383B38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9"/>
          <w:u w:val="single" w:color="383B38"/>
          <w:position w:val="1"/>
        </w:rPr>
        <w:t>ONA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9"/>
          <w:u w:val="single" w:color="383B38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9"/>
          <w:u w:val="single" w:color="383B38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9"/>
          <w:u w:val="single" w:color="383B38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8"/>
          <w:w w:val="100"/>
          <w:u w:val="single" w:color="383B38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8"/>
          <w:w w:val="100"/>
          <w:u w:val="single" w:color="383B38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28"/>
          <w:w w:val="100"/>
          <w:u w:val="single" w:color="383B38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7"/>
          <w:u w:val="single" w:color="383B38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7"/>
          <w:u w:val="single" w:color="383B38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40"/>
          <w:w w:val="100"/>
          <w:u w:val="single" w:color="383B38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40"/>
          <w:w w:val="100"/>
          <w:u w:val="single" w:color="383B38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40"/>
          <w:w w:val="100"/>
          <w:u w:val="single" w:color="383B38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6"/>
          <w:u w:val="single" w:color="383B38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6"/>
          <w:u w:val="single" w:color="383B38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6"/>
          <w:u w:val="single" w:color="383B38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6"/>
          <w:u w:val="single" w:color="383B38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40"/>
          <w:w w:val="100"/>
          <w:u w:val="single" w:color="383B38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40"/>
          <w:w w:val="100"/>
          <w:u w:val="single" w:color="383B38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6"/>
          <w:u w:val="single" w:color="383B38"/>
          <w:position w:val="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6"/>
          <w:u w:val="single" w:color="383B38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u w:val="single" w:color="383B38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u w:val="single" w:color="383B38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u w:val="single" w:color="383B38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7" w:lineRule="exact"/>
        <w:ind w:left="2477" w:right="-20"/>
        <w:jc w:val="left"/>
        <w:tabs>
          <w:tab w:pos="5020" w:val="left"/>
          <w:tab w:pos="904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  <w:t>Gitmişse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3"/>
        </w:rPr>
        <w:t>Üs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1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3"/>
        </w:rPr>
        <w:t>miri: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  <w:position w:val="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3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1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3"/>
        </w:rPr>
        <w:t>gına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  <w:t>Koyan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30"/>
          <w:szCs w:val="30"/>
          <w:color w:val="707070"/>
          <w:spacing w:val="0"/>
          <w:w w:val="82"/>
          <w:position w:val="-2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color w:val="707070"/>
          <w:spacing w:val="-3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808282"/>
          <w:spacing w:val="0"/>
          <w:w w:val="75"/>
          <w:position w:val="-2"/>
        </w:rPr>
        <w:t>8</w:t>
      </w:r>
      <w:r>
        <w:rPr>
          <w:rFonts w:ascii="Times New Roman" w:hAnsi="Times New Roman" w:cs="Times New Roman" w:eastAsia="Times New Roman"/>
          <w:sz w:val="30"/>
          <w:szCs w:val="30"/>
          <w:color w:val="808282"/>
          <w:spacing w:val="45"/>
          <w:w w:val="75"/>
          <w:position w:val="-2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AEB1B5"/>
          <w:spacing w:val="-44"/>
          <w:w w:val="41"/>
          <w:position w:val="-2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color w:val="AEB1B5"/>
          <w:spacing w:val="-25"/>
          <w:w w:val="98"/>
          <w:position w:val="-2"/>
        </w:rPr>
        <w:t>;</w:t>
      </w:r>
      <w:r>
        <w:rPr>
          <w:rFonts w:ascii="Times New Roman" w:hAnsi="Times New Roman" w:cs="Times New Roman" w:eastAsia="Times New Roman"/>
          <w:sz w:val="30"/>
          <w:szCs w:val="30"/>
          <w:color w:val="959595"/>
          <w:spacing w:val="-1"/>
          <w:w w:val="65"/>
          <w:position w:val="-2"/>
        </w:rPr>
        <w:t>;</w:t>
      </w:r>
      <w:r>
        <w:rPr>
          <w:rFonts w:ascii="Times New Roman" w:hAnsi="Times New Roman" w:cs="Times New Roman" w:eastAsia="Times New Roman"/>
          <w:sz w:val="30"/>
          <w:szCs w:val="30"/>
          <w:color w:val="AEB1B5"/>
          <w:spacing w:val="0"/>
          <w:w w:val="52"/>
          <w:position w:val="-2"/>
        </w:rPr>
        <w:t>m</w:t>
      </w:r>
      <w:r>
        <w:rPr>
          <w:rFonts w:ascii="Times New Roman" w:hAnsi="Times New Roman" w:cs="Times New Roman" w:eastAsia="Times New Roman"/>
          <w:sz w:val="30"/>
          <w:szCs w:val="30"/>
          <w:color w:val="AEB1B5"/>
          <w:spacing w:val="2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959595"/>
          <w:spacing w:val="0"/>
          <w:w w:val="60"/>
          <w:position w:val="-2"/>
        </w:rPr>
        <w:t>2017</w:t>
      </w:r>
      <w:r>
        <w:rPr>
          <w:rFonts w:ascii="Times New Roman" w:hAnsi="Times New Roman" w:cs="Times New Roman" w:eastAsia="Times New Roman"/>
          <w:sz w:val="30"/>
          <w:szCs w:val="30"/>
          <w:color w:val="000000"/>
          <w:spacing w:val="0"/>
          <w:w w:val="100"/>
          <w:position w:val="0"/>
        </w:rPr>
      </w:r>
    </w:p>
    <w:p>
      <w:pPr>
        <w:spacing w:before="0" w:after="0" w:line="172" w:lineRule="exact"/>
        <w:ind w:left="5221" w:right="569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1"/>
          <w:w w:val="9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6"/>
        </w:rPr>
        <w:t>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" w:after="0" w:line="240" w:lineRule="auto"/>
        <w:ind w:right="1809"/>
        <w:jc w:val="righ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color w:val="959595"/>
          <w:spacing w:val="0"/>
          <w:w w:val="100"/>
          <w:i/>
        </w:rPr>
        <w:t>1</w:t>
      </w:r>
      <w:r>
        <w:rPr>
          <w:rFonts w:ascii="Arial" w:hAnsi="Arial" w:cs="Arial" w:eastAsia="Arial"/>
          <w:sz w:val="19"/>
          <w:szCs w:val="19"/>
          <w:color w:val="959595"/>
          <w:spacing w:val="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959595"/>
          <w:spacing w:val="48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959595"/>
          <w:spacing w:val="0"/>
          <w:w w:val="93"/>
          <w:i/>
          <w:position w:val="1"/>
        </w:rPr>
        <w:t>1</w:t>
      </w:r>
      <w:r>
        <w:rPr>
          <w:rFonts w:ascii="Arial" w:hAnsi="Arial" w:cs="Arial" w:eastAsia="Arial"/>
          <w:sz w:val="19"/>
          <w:szCs w:val="19"/>
          <w:color w:val="959595"/>
          <w:spacing w:val="-15"/>
          <w:w w:val="93"/>
          <w:i/>
          <w:position w:val="1"/>
        </w:rPr>
        <w:t> </w:t>
      </w:r>
      <w:r>
        <w:rPr>
          <w:rFonts w:ascii="Arial" w:hAnsi="Arial" w:cs="Arial" w:eastAsia="Arial"/>
          <w:sz w:val="19"/>
          <w:szCs w:val="19"/>
          <w:color w:val="565656"/>
          <w:spacing w:val="0"/>
          <w:w w:val="93"/>
          <w:i/>
          <w:position w:val="1"/>
        </w:rPr>
        <w:t>2017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2" w:lineRule="exact"/>
        <w:ind w:left="317" w:right="-20"/>
        <w:jc w:val="left"/>
        <w:tabs>
          <w:tab w:pos="89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1"/>
        </w:rPr>
        <w:t>iıfaiyeci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5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95"/>
          <w:position w:val="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3"/>
          <w:position w:val="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2"/>
          <w:position w:val="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-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3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2"/>
        </w:rPr>
        <w:t>Birim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2"/>
        </w:rPr>
        <w:t>Am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11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2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</w:sectPr>
      </w:pPr>
      <w:rPr/>
    </w:p>
    <w:p>
      <w:pPr>
        <w:spacing w:before="19" w:after="0" w:line="700" w:lineRule="exact"/>
        <w:ind w:right="-20"/>
        <w:jc w:val="right"/>
        <w:rPr>
          <w:rFonts w:ascii="Arial" w:hAnsi="Arial" w:cs="Arial" w:eastAsia="Arial"/>
          <w:sz w:val="54"/>
          <w:szCs w:val="54"/>
        </w:rPr>
      </w:pPr>
      <w:rPr/>
      <w:r>
        <w:rPr>
          <w:rFonts w:ascii="Times New Roman" w:hAnsi="Times New Roman" w:cs="Times New Roman" w:eastAsia="Times New Roman"/>
          <w:sz w:val="65"/>
          <w:szCs w:val="65"/>
          <w:color w:val="444444"/>
          <w:w w:val="28"/>
          <w:position w:val="-5"/>
        </w:rPr>
        <w:t>Başa</w:t>
      </w:r>
      <w:r>
        <w:rPr>
          <w:rFonts w:ascii="Times New Roman" w:hAnsi="Times New Roman" w:cs="Times New Roman" w:eastAsia="Times New Roman"/>
          <w:sz w:val="65"/>
          <w:szCs w:val="65"/>
          <w:color w:val="444444"/>
          <w:spacing w:val="30"/>
          <w:w w:val="28"/>
          <w:position w:val="-5"/>
        </w:rPr>
        <w:t>c</w:t>
      </w:r>
      <w:r>
        <w:rPr>
          <w:rFonts w:ascii="Times New Roman" w:hAnsi="Times New Roman" w:cs="Times New Roman" w:eastAsia="Times New Roman"/>
          <w:sz w:val="65"/>
          <w:szCs w:val="65"/>
          <w:color w:val="4B4D75"/>
          <w:spacing w:val="0"/>
          <w:w w:val="90"/>
          <w:position w:val="-5"/>
        </w:rPr>
        <w:t>?J1</w:t>
      </w:r>
      <w:r>
        <w:rPr>
          <w:rFonts w:ascii="Times New Roman" w:hAnsi="Times New Roman" w:cs="Times New Roman" w:eastAsia="Times New Roman"/>
          <w:sz w:val="65"/>
          <w:szCs w:val="65"/>
          <w:color w:val="4B4D75"/>
          <w:spacing w:val="-14"/>
          <w:w w:val="91"/>
          <w:position w:val="-5"/>
        </w:rPr>
        <w:t>0</w:t>
      </w:r>
      <w:r>
        <w:rPr>
          <w:rFonts w:ascii="Times New Roman" w:hAnsi="Times New Roman" w:cs="Times New Roman" w:eastAsia="Times New Roman"/>
          <w:sz w:val="65"/>
          <w:szCs w:val="65"/>
          <w:color w:val="343434"/>
          <w:spacing w:val="0"/>
          <w:w w:val="26"/>
          <w:position w:val="-5"/>
        </w:rPr>
        <w:t>R</w:t>
      </w:r>
      <w:r>
        <w:rPr>
          <w:rFonts w:ascii="Times New Roman" w:hAnsi="Times New Roman" w:cs="Times New Roman" w:eastAsia="Times New Roman"/>
          <w:sz w:val="65"/>
          <w:szCs w:val="65"/>
          <w:color w:val="343434"/>
          <w:spacing w:val="-6"/>
          <w:w w:val="100"/>
          <w:position w:val="-5"/>
        </w:rPr>
        <w:t> </w:t>
      </w:r>
      <w:r>
        <w:rPr>
          <w:rFonts w:ascii="Arial" w:hAnsi="Arial" w:cs="Arial" w:eastAsia="Arial"/>
          <w:sz w:val="54"/>
          <w:szCs w:val="54"/>
          <w:color w:val="605DA3"/>
          <w:spacing w:val="0"/>
          <w:w w:val="105"/>
          <w:i/>
          <w:position w:val="-13"/>
        </w:rPr>
        <w:t>·1</w:t>
      </w:r>
      <w:r>
        <w:rPr>
          <w:rFonts w:ascii="Arial" w:hAnsi="Arial" w:cs="Arial" w:eastAsia="Arial"/>
          <w:sz w:val="54"/>
          <w:szCs w:val="54"/>
          <w:color w:val="000000"/>
          <w:spacing w:val="0"/>
          <w:w w:val="100"/>
          <w:position w:val="0"/>
        </w:rPr>
      </w:r>
    </w:p>
    <w:p>
      <w:pPr>
        <w:spacing w:before="0" w:after="0" w:line="738" w:lineRule="exact"/>
        <w:ind w:left="2491" w:right="-20"/>
        <w:jc w:val="left"/>
        <w:tabs>
          <w:tab w:pos="5340" w:val="left"/>
          <w:tab w:pos="57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475.919983pt;margin-top:-23.747126pt;width:4.32pt;height:54.719999pt;mso-position-horizontal-relative:page;mso-position-vertical-relative:paragraph;z-index:-7530" coordorigin="9518,-475" coordsize="86,1094">
            <v:group style="position:absolute;left:9558;top:-453;width:2;height:389" coordorigin="9558,-453" coordsize="2,389">
              <v:shape style="position:absolute;left:9558;top:-453;width:2;height:389" coordorigin="9558,-453" coordsize="0,389" path="m9558,-65l9558,-453e" filled="f" stroked="t" strokeweight="2.16pt" strokecolor="#5448BF">
                <v:path arrowok="t"/>
              </v:shape>
            </v:group>
            <v:group style="position:absolute;left:9562;top:-50;width:2;height:626" coordorigin="9562,-50" coordsize="2,626">
              <v:shape style="position:absolute;left:9562;top:-50;width:2;height:626" coordorigin="9562,-50" coordsize="0,626" path="m9562,576l9562,-50e" filled="f" stroked="t" strokeweight="4.32pt" strokecolor="#4F449C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75.919983pt;margin-top:26.652874pt;width:4.32pt;height:26.999999pt;mso-position-horizontal-relative:page;mso-position-vertical-relative:paragraph;z-index:-7529" coordorigin="9518,533" coordsize="86,540">
            <v:group style="position:absolute;left:9562;top:576;width:2;height:389" coordorigin="9562,576" coordsize="2,389">
              <v:shape style="position:absolute;left:9562;top:576;width:2;height:389" coordorigin="9562,576" coordsize="0,389" path="m9562,965l9562,576e" filled="f" stroked="t" strokeweight="4.32pt" strokecolor="#5B57A0">
                <v:path arrowok="t"/>
              </v:shape>
            </v:group>
            <v:group style="position:absolute;left:9562;top:958;width:2;height:94" coordorigin="9562,958" coordsize="2,94">
              <v:shape style="position:absolute;left:9562;top:958;width:2;height:94" coordorigin="9562,958" coordsize="0,94" path="m9562,1051l9562,958e" filled="f" stroked="t" strokeweight="2.16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23"/>
          <w:szCs w:val="123"/>
          <w:color w:val="423B8C"/>
          <w:spacing w:val="0"/>
          <w:w w:val="93"/>
          <w:position w:val="-29"/>
        </w:rPr>
        <w:t>l-</w:t>
      </w:r>
      <w:r>
        <w:rPr>
          <w:rFonts w:ascii="Times New Roman" w:hAnsi="Times New Roman" w:cs="Times New Roman" w:eastAsia="Times New Roman"/>
          <w:sz w:val="123"/>
          <w:szCs w:val="123"/>
          <w:color w:val="423B8C"/>
          <w:spacing w:val="0"/>
          <w:w w:val="93"/>
          <w:position w:val="-29"/>
        </w:rPr>
        <w:t>4</w:t>
      </w:r>
      <w:r>
        <w:rPr>
          <w:rFonts w:ascii="Times New Roman" w:hAnsi="Times New Roman" w:cs="Times New Roman" w:eastAsia="Times New Roman"/>
          <w:sz w:val="123"/>
          <w:szCs w:val="123"/>
          <w:color w:val="423B8C"/>
          <w:spacing w:val="-63"/>
          <w:w w:val="93"/>
          <w:position w:val="-29"/>
        </w:rPr>
        <w:t> </w:t>
      </w:r>
      <w:r>
        <w:rPr>
          <w:rFonts w:ascii="Times New Roman" w:hAnsi="Times New Roman" w:cs="Times New Roman" w:eastAsia="Times New Roman"/>
          <w:sz w:val="123"/>
          <w:szCs w:val="123"/>
          <w:color w:val="4B4BAA"/>
          <w:spacing w:val="0"/>
          <w:w w:val="35"/>
          <w:position w:val="-29"/>
        </w:rPr>
        <w:t>-</w:t>
      </w:r>
      <w:r>
        <w:rPr>
          <w:rFonts w:ascii="Times New Roman" w:hAnsi="Times New Roman" w:cs="Times New Roman" w:eastAsia="Times New Roman"/>
          <w:sz w:val="123"/>
          <w:szCs w:val="123"/>
          <w:color w:val="4B4BAA"/>
          <w:spacing w:val="0"/>
          <w:w w:val="100"/>
          <w:position w:val="-29"/>
        </w:rPr>
        <w:tab/>
      </w:r>
      <w:r>
        <w:rPr>
          <w:rFonts w:ascii="Times New Roman" w:hAnsi="Times New Roman" w:cs="Times New Roman" w:eastAsia="Times New Roman"/>
          <w:sz w:val="123"/>
          <w:szCs w:val="123"/>
          <w:color w:val="4B4BAA"/>
          <w:spacing w:val="0"/>
          <w:w w:val="100"/>
          <w:position w:val="-29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3"/>
          <w:position w:val="5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1"/>
          <w:w w:val="100"/>
          <w:position w:val="5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53"/>
        </w:rPr>
        <w:t>tf.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5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53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74"/>
          <w:position w:val="53"/>
        </w:rPr>
        <w:t>··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86" w:lineRule="auto"/>
        <w:ind w:right="-62" w:firstLine="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5"/>
          <w:szCs w:val="25"/>
          <w:color w:val="707070"/>
          <w:spacing w:val="0"/>
          <w:w w:val="100"/>
          <w:position w:val="-6"/>
        </w:rPr>
        <w:t>B</w:t>
      </w:r>
      <w:r>
        <w:rPr>
          <w:rFonts w:ascii="Arial" w:hAnsi="Arial" w:cs="Arial" w:eastAsia="Arial"/>
          <w:sz w:val="25"/>
          <w:szCs w:val="25"/>
          <w:color w:val="707070"/>
          <w:spacing w:val="-28"/>
          <w:w w:val="100"/>
          <w:position w:val="-6"/>
        </w:rPr>
        <w:t>i</w:t>
      </w:r>
      <w:r>
        <w:rPr>
          <w:rFonts w:ascii="Arial" w:hAnsi="Arial" w:cs="Arial" w:eastAsia="Arial"/>
          <w:sz w:val="22"/>
          <w:szCs w:val="22"/>
          <w:color w:val="808282"/>
          <w:spacing w:val="-12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color w:val="565656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2"/>
          <w:szCs w:val="22"/>
          <w:color w:val="565656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color w:val="707070"/>
          <w:spacing w:val="0"/>
          <w:w w:val="204"/>
          <w:position w:val="0"/>
        </w:rPr>
        <w:t>ı</w:t>
      </w:r>
      <w:r>
        <w:rPr>
          <w:rFonts w:ascii="Arial" w:hAnsi="Arial" w:cs="Arial" w:eastAsia="Arial"/>
          <w:sz w:val="16"/>
          <w:szCs w:val="16"/>
          <w:color w:val="707070"/>
          <w:spacing w:val="0"/>
          <w:w w:val="204"/>
          <w:position w:val="0"/>
        </w:rPr>
        <w:t> </w:t>
      </w:r>
      <w:r>
        <w:rPr>
          <w:rFonts w:ascii="Arial" w:hAnsi="Arial" w:cs="Arial" w:eastAsia="Arial"/>
          <w:sz w:val="16"/>
          <w:szCs w:val="16"/>
          <w:color w:val="707070"/>
          <w:spacing w:val="1"/>
          <w:w w:val="204"/>
          <w:position w:val="0"/>
        </w:rPr>
        <w:t> </w:t>
      </w:r>
      <w:r>
        <w:rPr>
          <w:rFonts w:ascii="Arial" w:hAnsi="Arial" w:cs="Arial" w:eastAsia="Arial"/>
          <w:sz w:val="17"/>
          <w:szCs w:val="17"/>
          <w:color w:val="707070"/>
          <w:spacing w:val="0"/>
          <w:w w:val="76"/>
          <w:position w:val="0"/>
        </w:rPr>
        <w:t>y</w:t>
      </w:r>
      <w:r>
        <w:rPr>
          <w:rFonts w:ascii="Arial" w:hAnsi="Arial" w:cs="Arial" w:eastAsia="Arial"/>
          <w:sz w:val="17"/>
          <w:szCs w:val="17"/>
          <w:color w:val="707070"/>
          <w:spacing w:val="0"/>
          <w:w w:val="75"/>
          <w:position w:val="0"/>
        </w:rPr>
        <w:t>,</w:t>
      </w:r>
      <w:r>
        <w:rPr>
          <w:rFonts w:ascii="Arial" w:hAnsi="Arial" w:cs="Arial" w:eastAsia="Arial"/>
          <w:sz w:val="17"/>
          <w:szCs w:val="17"/>
          <w:color w:val="707070"/>
          <w:spacing w:val="0"/>
          <w:w w:val="75"/>
          <w:position w:val="0"/>
        </w:rPr>
        <w:t> </w:t>
      </w:r>
      <w:r>
        <w:rPr>
          <w:rFonts w:ascii="Arial" w:hAnsi="Arial" w:cs="Arial" w:eastAsia="Arial"/>
          <w:sz w:val="17"/>
          <w:szCs w:val="17"/>
          <w:color w:val="959595"/>
          <w:spacing w:val="0"/>
          <w:w w:val="100"/>
          <w:position w:val="0"/>
        </w:rPr>
        <w:t>Mü</w:t>
      </w:r>
      <w:r>
        <w:rPr>
          <w:rFonts w:ascii="Arial" w:hAnsi="Arial" w:cs="Arial" w:eastAsia="Arial"/>
          <w:sz w:val="17"/>
          <w:szCs w:val="17"/>
          <w:color w:val="959595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7"/>
          <w:szCs w:val="17"/>
          <w:color w:val="959595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color w:val="959595"/>
          <w:spacing w:val="0"/>
          <w:w w:val="61"/>
          <w:position w:val="0"/>
        </w:rPr>
        <w:t>":ı&lt;ı!&lt;</w:t>
      </w:r>
      <w:r>
        <w:rPr>
          <w:rFonts w:ascii="Arial" w:hAnsi="Arial" w:cs="Arial" w:eastAsia="Arial"/>
          <w:sz w:val="16"/>
          <w:szCs w:val="16"/>
          <w:color w:val="959595"/>
          <w:spacing w:val="-39"/>
          <w:w w:val="61"/>
          <w:position w:val="0"/>
        </w:rPr>
        <w:t>&gt;</w:t>
      </w:r>
      <w:r>
        <w:rPr>
          <w:rFonts w:ascii="Arial" w:hAnsi="Arial" w:cs="Arial" w:eastAsia="Arial"/>
          <w:sz w:val="16"/>
          <w:szCs w:val="16"/>
          <w:color w:val="4B4BAA"/>
          <w:spacing w:val="0"/>
          <w:w w:val="137"/>
          <w:position w:val="0"/>
        </w:rPr>
        <w:t>/t</w:t>
      </w:r>
      <w:r>
        <w:rPr>
          <w:rFonts w:ascii="Arial" w:hAnsi="Arial" w:cs="Arial" w:eastAsia="Arial"/>
          <w:sz w:val="16"/>
          <w:szCs w:val="16"/>
          <w:color w:val="4B4BAA"/>
          <w:spacing w:val="-14"/>
          <w:w w:val="138"/>
          <w:position w:val="0"/>
        </w:rPr>
        <w:t>J</w:t>
      </w:r>
      <w:r>
        <w:rPr>
          <w:rFonts w:ascii="Arial" w:hAnsi="Arial" w:cs="Arial" w:eastAsia="Arial"/>
          <w:sz w:val="16"/>
          <w:szCs w:val="16"/>
          <w:color w:val="808282"/>
          <w:spacing w:val="0"/>
          <w:w w:val="68"/>
          <w:position w:val="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680" w:lineRule="exact"/>
        <w:ind w:left="135" w:right="1010"/>
        <w:jc w:val="center"/>
        <w:rPr>
          <w:rFonts w:ascii="Arial" w:hAnsi="Arial" w:cs="Arial" w:eastAsia="Arial"/>
          <w:sz w:val="44"/>
          <w:szCs w:val="44"/>
        </w:rPr>
      </w:pPr>
      <w:rPr/>
      <w:r>
        <w:rPr/>
        <w:br w:type="column"/>
      </w:r>
      <w:r>
        <w:rPr>
          <w:rFonts w:ascii="Arial" w:hAnsi="Arial" w:cs="Arial" w:eastAsia="Arial"/>
          <w:sz w:val="44"/>
          <w:szCs w:val="44"/>
          <w:color w:val="605DA3"/>
          <w:spacing w:val="-4"/>
          <w:w w:val="174"/>
          <w:position w:val="-15"/>
        </w:rPr>
        <w:t>f</w:t>
      </w:r>
      <w:r>
        <w:rPr>
          <w:rFonts w:ascii="Arial" w:hAnsi="Arial" w:cs="Arial" w:eastAsia="Arial"/>
          <w:sz w:val="44"/>
          <w:szCs w:val="44"/>
          <w:color w:val="605DA3"/>
          <w:spacing w:val="-35"/>
          <w:w w:val="174"/>
          <w:position w:val="-15"/>
        </w:rPr>
        <w:t>:</w:t>
      </w:r>
      <w:r>
        <w:rPr>
          <w:rFonts w:ascii="Times New Roman" w:hAnsi="Times New Roman" w:cs="Times New Roman" w:eastAsia="Times New Roman"/>
          <w:sz w:val="56"/>
          <w:szCs w:val="56"/>
          <w:color w:val="959595"/>
          <w:spacing w:val="0"/>
          <w:w w:val="57"/>
          <w:position w:val="3"/>
        </w:rPr>
        <w:t>.</w:t>
      </w:r>
      <w:r>
        <w:rPr>
          <w:rFonts w:ascii="Times New Roman" w:hAnsi="Times New Roman" w:cs="Times New Roman" w:eastAsia="Times New Roman"/>
          <w:sz w:val="56"/>
          <w:szCs w:val="56"/>
          <w:color w:val="959595"/>
          <w:spacing w:val="-63"/>
          <w:w w:val="57"/>
          <w:position w:val="3"/>
        </w:rPr>
        <w:t>.</w:t>
      </w:r>
      <w:r>
        <w:rPr>
          <w:rFonts w:ascii="Arial" w:hAnsi="Arial" w:cs="Arial" w:eastAsia="Arial"/>
          <w:sz w:val="37"/>
          <w:szCs w:val="37"/>
          <w:color w:val="565656"/>
          <w:spacing w:val="-56"/>
          <w:w w:val="136"/>
          <w:position w:val="3"/>
        </w:rPr>
        <w:t>·</w:t>
      </w:r>
      <w:r>
        <w:rPr>
          <w:rFonts w:ascii="Arial" w:hAnsi="Arial" w:cs="Arial" w:eastAsia="Arial"/>
          <w:sz w:val="44"/>
          <w:szCs w:val="44"/>
          <w:color w:val="707070"/>
          <w:spacing w:val="0"/>
          <w:w w:val="109"/>
          <w:position w:val="-15"/>
        </w:rPr>
        <w:t>T</w:t>
      </w:r>
      <w:r>
        <w:rPr>
          <w:rFonts w:ascii="Arial" w:hAnsi="Arial" w:cs="Arial" w:eastAsia="Arial"/>
          <w:sz w:val="44"/>
          <w:szCs w:val="44"/>
          <w:color w:val="707070"/>
          <w:spacing w:val="-29"/>
          <w:w w:val="100"/>
          <w:position w:val="-15"/>
        </w:rPr>
        <w:t> </w:t>
      </w:r>
      <w:r>
        <w:rPr>
          <w:rFonts w:ascii="Arial" w:hAnsi="Arial" w:cs="Arial" w:eastAsia="Arial"/>
          <w:sz w:val="44"/>
          <w:szCs w:val="44"/>
          <w:color w:val="959595"/>
          <w:spacing w:val="0"/>
          <w:w w:val="23"/>
          <w:position w:val="-15"/>
        </w:rPr>
        <w:t>&gt;</w:t>
      </w:r>
      <w:r>
        <w:rPr>
          <w:rFonts w:ascii="Arial" w:hAnsi="Arial" w:cs="Arial" w:eastAsia="Arial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0" w:after="0" w:line="481" w:lineRule="exact"/>
        <w:ind w:right="-20"/>
        <w:jc w:val="left"/>
        <w:tabs>
          <w:tab w:pos="920" w:val="left"/>
        </w:tabs>
        <w:rPr>
          <w:rFonts w:ascii="Times New Roman" w:hAnsi="Times New Roman" w:cs="Times New Roman" w:eastAsia="Times New Roman"/>
          <w:sz w:val="58"/>
          <w:szCs w:val="5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3.119995pt;margin-top:19.173353pt;width:95.947626pt;height:5pt;mso-position-horizontal-relative:page;mso-position-vertical-relative:paragraph;z-index:-7526" type="#_x0000_t202" filled="f" stroked="f">
            <v:textbox inset="0,0,0,0">
              <w:txbxContent>
                <w:p>
                  <w:pPr>
                    <w:spacing w:before="0" w:after="0" w:line="100" w:lineRule="exact"/>
                    <w:ind w:right="-55"/>
                    <w:jc w:val="left"/>
                    <w:tabs>
                      <w:tab w:pos="740" w:val="left"/>
                      <w:tab w:pos="1080" w:val="left"/>
                      <w:tab w:pos="1580" w:val="left"/>
                    </w:tabs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565656"/>
                      <w:spacing w:val="0"/>
                      <w:w w:val="22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565656"/>
                      <w:spacing w:val="0"/>
                      <w:w w:val="100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565656"/>
                      <w:spacing w:val="0"/>
                      <w:w w:val="100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707070"/>
                      <w:spacing w:val="0"/>
                      <w:w w:val="100"/>
                    </w:rPr>
                    <w:t>••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707070"/>
                      <w:spacing w:val="0"/>
                      <w:w w:val="100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707070"/>
                      <w:spacing w:val="0"/>
                      <w:w w:val="100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C8C8C6"/>
                      <w:spacing w:val="0"/>
                      <w:w w:val="267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C8C8C6"/>
                      <w:spacing w:val="-51"/>
                      <w:w w:val="26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808282"/>
                      <w:spacing w:val="0"/>
                      <w:w w:val="135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808282"/>
                      <w:spacing w:val="0"/>
                      <w:w w:val="13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707070"/>
                      <w:spacing w:val="0"/>
                      <w:w w:val="135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707070"/>
                      <w:spacing w:val="-33"/>
                      <w:w w:val="13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707070"/>
                      <w:spacing w:val="0"/>
                      <w:w w:val="100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707070"/>
                      <w:spacing w:val="0"/>
                      <w:w w:val="100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565656"/>
                      <w:spacing w:val="0"/>
                      <w:w w:val="222"/>
                    </w:rPr>
                    <w:t>()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565656"/>
                      <w:spacing w:val="0"/>
                      <w:w w:val="2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565656"/>
                      <w:spacing w:val="15"/>
                      <w:w w:val="2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AEB1B5"/>
                      <w:spacing w:val="0"/>
                      <w:w w:val="141"/>
                      <w:i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42"/>
          <w:szCs w:val="42"/>
          <w:color w:val="605DA3"/>
          <w:w w:val="55"/>
          <w:position w:val="3"/>
        </w:rPr>
        <w:t>".</w:t>
      </w:r>
      <w:r>
        <w:rPr>
          <w:rFonts w:ascii="Times New Roman" w:hAnsi="Times New Roman" w:cs="Times New Roman" w:eastAsia="Times New Roman"/>
          <w:sz w:val="42"/>
          <w:szCs w:val="42"/>
          <w:color w:val="605DA3"/>
          <w:w w:val="54"/>
          <w:position w:val="3"/>
        </w:rPr>
        <w:t>ı</w:t>
      </w:r>
      <w:r>
        <w:rPr>
          <w:rFonts w:ascii="Times New Roman" w:hAnsi="Times New Roman" w:cs="Times New Roman" w:eastAsia="Times New Roman"/>
          <w:sz w:val="42"/>
          <w:szCs w:val="42"/>
          <w:color w:val="605DA3"/>
          <w:spacing w:val="-5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42"/>
          <w:szCs w:val="42"/>
          <w:color w:val="727790"/>
          <w:spacing w:val="0"/>
          <w:w w:val="63"/>
          <w:position w:val="3"/>
        </w:rPr>
        <w:t>.</w:t>
      </w:r>
      <w:r>
        <w:rPr>
          <w:rFonts w:ascii="Times New Roman" w:hAnsi="Times New Roman" w:cs="Times New Roman" w:eastAsia="Times New Roman"/>
          <w:sz w:val="42"/>
          <w:szCs w:val="42"/>
          <w:color w:val="727790"/>
          <w:spacing w:val="65"/>
          <w:w w:val="63"/>
          <w:position w:val="3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color w:val="565656"/>
          <w:spacing w:val="0"/>
          <w:w w:val="100"/>
          <w:position w:val="3"/>
        </w:rPr>
        <w:t>u</w:t>
      </w:r>
      <w:r>
        <w:rPr>
          <w:rFonts w:ascii="Times New Roman" w:hAnsi="Times New Roman" w:cs="Times New Roman" w:eastAsia="Times New Roman"/>
          <w:sz w:val="38"/>
          <w:szCs w:val="38"/>
          <w:color w:val="565656"/>
          <w:spacing w:val="-7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color w:val="565656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38"/>
          <w:szCs w:val="38"/>
          <w:color w:val="565656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58"/>
          <w:szCs w:val="58"/>
          <w:color w:val="808282"/>
          <w:spacing w:val="0"/>
          <w:w w:val="52"/>
          <w:i/>
          <w:position w:val="3"/>
        </w:rPr>
        <w:t>_.c:,</w:t>
      </w:r>
      <w:r>
        <w:rPr>
          <w:rFonts w:ascii="Times New Roman" w:hAnsi="Times New Roman" w:cs="Times New Roman" w:eastAsia="Times New Roman"/>
          <w:sz w:val="58"/>
          <w:szCs w:val="58"/>
          <w:color w:val="808282"/>
          <w:spacing w:val="0"/>
          <w:w w:val="53"/>
          <w:i/>
          <w:position w:val="3"/>
        </w:rPr>
        <w:t>.</w:t>
      </w:r>
      <w:r>
        <w:rPr>
          <w:rFonts w:ascii="Times New Roman" w:hAnsi="Times New Roman" w:cs="Times New Roman" w:eastAsia="Times New Roman"/>
          <w:sz w:val="58"/>
          <w:szCs w:val="58"/>
          <w:color w:val="000000"/>
          <w:spacing w:val="0"/>
          <w:w w:val="100"/>
          <w:position w:val="0"/>
        </w:rPr>
      </w:r>
    </w:p>
    <w:p>
      <w:pPr>
        <w:spacing w:before="20" w:after="0" w:line="275" w:lineRule="exact"/>
        <w:ind w:left="26"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26"/>
          <w:szCs w:val="26"/>
          <w:color w:val="565656"/>
          <w:spacing w:val="0"/>
          <w:w w:val="371"/>
          <w:i/>
          <w:position w:val="-2"/>
        </w:rPr>
        <w:t>;</w:t>
      </w:r>
      <w:r>
        <w:rPr>
          <w:rFonts w:ascii="Times New Roman" w:hAnsi="Times New Roman" w:cs="Times New Roman" w:eastAsia="Times New Roman"/>
          <w:sz w:val="26"/>
          <w:szCs w:val="26"/>
          <w:color w:val="565656"/>
          <w:spacing w:val="-98"/>
          <w:w w:val="371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color w:val="959595"/>
          <w:spacing w:val="0"/>
          <w:w w:val="113"/>
          <w:i/>
          <w:position w:val="-2"/>
        </w:rPr>
        <w:t>.</w:t>
      </w:r>
      <w:r>
        <w:rPr>
          <w:rFonts w:ascii="Times New Roman" w:hAnsi="Times New Roman" w:cs="Times New Roman" w:eastAsia="Times New Roman"/>
          <w:sz w:val="26"/>
          <w:szCs w:val="26"/>
          <w:color w:val="959595"/>
          <w:spacing w:val="-47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color w:val="707070"/>
          <w:spacing w:val="0"/>
          <w:w w:val="100"/>
          <w:position w:val="-2"/>
        </w:rPr>
        <w:t>.</w:t>
      </w:r>
      <w:r>
        <w:rPr>
          <w:rFonts w:ascii="Times New Roman" w:hAnsi="Times New Roman" w:cs="Times New Roman" w:eastAsia="Times New Roman"/>
          <w:sz w:val="26"/>
          <w:szCs w:val="26"/>
          <w:color w:val="707070"/>
          <w:spacing w:val="5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color w:val="959595"/>
          <w:spacing w:val="0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color w:val="959595"/>
          <w:spacing w:val="-15"/>
          <w:w w:val="100"/>
          <w:position w:val="-2"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color w:val="565656"/>
          <w:spacing w:val="0"/>
          <w:w w:val="100"/>
          <w:position w:val="-2"/>
        </w:rPr>
        <w:t>}</w:t>
      </w:r>
      <w:r>
        <w:rPr>
          <w:rFonts w:ascii="Times New Roman" w:hAnsi="Times New Roman" w:cs="Times New Roman" w:eastAsia="Times New Roman"/>
          <w:sz w:val="26"/>
          <w:szCs w:val="26"/>
          <w:color w:val="565656"/>
          <w:spacing w:val="-2"/>
          <w:w w:val="100"/>
          <w:position w:val="-2"/>
        </w:rPr>
        <w:t> </w:t>
      </w:r>
      <w:r>
        <w:rPr>
          <w:rFonts w:ascii="Arial" w:hAnsi="Arial" w:cs="Arial" w:eastAsia="Arial"/>
          <w:sz w:val="23"/>
          <w:szCs w:val="23"/>
          <w:color w:val="565656"/>
          <w:spacing w:val="0"/>
          <w:w w:val="130"/>
          <w:position w:val="-2"/>
        </w:rPr>
        <w:t>:!</w:t>
      </w:r>
      <w:r>
        <w:rPr>
          <w:rFonts w:ascii="Arial" w:hAnsi="Arial" w:cs="Arial" w:eastAsia="Arial"/>
          <w:sz w:val="23"/>
          <w:szCs w:val="23"/>
          <w:color w:val="565656"/>
          <w:spacing w:val="62"/>
          <w:w w:val="130"/>
          <w:position w:val="-2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808282"/>
          <w:spacing w:val="11"/>
          <w:w w:val="141"/>
          <w:i/>
          <w:position w:val="-16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color w:val="565656"/>
          <w:spacing w:val="0"/>
          <w:w w:val="48"/>
          <w:position w:val="-16"/>
        </w:rPr>
        <w:t>....</w:t>
      </w:r>
      <w:r>
        <w:rPr>
          <w:rFonts w:ascii="Times New Roman" w:hAnsi="Times New Roman" w:cs="Times New Roman" w:eastAsia="Times New Roman"/>
          <w:sz w:val="30"/>
          <w:szCs w:val="30"/>
          <w:color w:val="565656"/>
          <w:spacing w:val="34"/>
          <w:w w:val="100"/>
          <w:position w:val="-16"/>
        </w:rPr>
        <w:t> </w:t>
      </w:r>
      <w:r>
        <w:rPr>
          <w:rFonts w:ascii="Arial" w:hAnsi="Arial" w:cs="Arial" w:eastAsia="Arial"/>
          <w:sz w:val="11"/>
          <w:szCs w:val="11"/>
          <w:color w:val="565656"/>
          <w:spacing w:val="0"/>
          <w:w w:val="97"/>
          <w:position w:val="-2"/>
        </w:rPr>
        <w:t>'</w:t>
      </w:r>
      <w:r>
        <w:rPr>
          <w:rFonts w:ascii="Arial" w:hAnsi="Arial" w:cs="Arial" w:eastAsia="Arial"/>
          <w:sz w:val="11"/>
          <w:szCs w:val="11"/>
          <w:color w:val="565656"/>
          <w:spacing w:val="-54"/>
          <w:w w:val="98"/>
          <w:position w:val="-2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color w:val="808282"/>
          <w:spacing w:val="2"/>
          <w:w w:val="67"/>
          <w:position w:val="-16"/>
        </w:rPr>
        <w:t>.</w:t>
      </w:r>
      <w:r>
        <w:rPr>
          <w:rFonts w:ascii="Arial" w:hAnsi="Arial" w:cs="Arial" w:eastAsia="Arial"/>
          <w:sz w:val="11"/>
          <w:szCs w:val="11"/>
          <w:color w:val="565656"/>
          <w:spacing w:val="0"/>
          <w:w w:val="97"/>
          <w:position w:val="-2"/>
        </w:rPr>
        <w:t>;</w:t>
      </w:r>
      <w:r>
        <w:rPr>
          <w:rFonts w:ascii="Arial" w:hAnsi="Arial" w:cs="Arial" w:eastAsia="Arial"/>
          <w:sz w:val="11"/>
          <w:szCs w:val="11"/>
          <w:color w:val="565656"/>
          <w:spacing w:val="0"/>
          <w:w w:val="98"/>
          <w:position w:val="-2"/>
        </w:rPr>
        <w:t>)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3" w:equalWidth="0">
            <w:col w:w="7143" w:space="1375"/>
            <w:col w:w="982" w:space="127"/>
            <w:col w:w="2273"/>
          </w:cols>
        </w:sectPr>
      </w:pPr>
      <w:rPr/>
    </w:p>
    <w:p>
      <w:pPr>
        <w:spacing w:before="0" w:after="0" w:line="205" w:lineRule="exact"/>
        <w:ind w:right="-20"/>
        <w:jc w:val="right"/>
        <w:tabs>
          <w:tab w:pos="48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23"/>
          <w:szCs w:val="23"/>
          <w:color w:val="444444"/>
          <w:spacing w:val="-9"/>
          <w:w w:val="149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color w:val="444444"/>
          <w:spacing w:val="-41"/>
          <w:w w:val="149"/>
        </w:rPr>
        <w:t>,</w:t>
      </w:r>
      <w:r>
        <w:rPr>
          <w:rFonts w:ascii="Times New Roman" w:hAnsi="Times New Roman" w:cs="Times New Roman" w:eastAsia="Times New Roman"/>
          <w:sz w:val="13"/>
          <w:szCs w:val="13"/>
          <w:color w:val="959595"/>
          <w:spacing w:val="0"/>
          <w:w w:val="61"/>
          <w:position w:val="11"/>
        </w:rPr>
        <w:t>J</w:t>
      </w:r>
      <w:r>
        <w:rPr>
          <w:rFonts w:ascii="Times New Roman" w:hAnsi="Times New Roman" w:cs="Times New Roman" w:eastAsia="Times New Roman"/>
          <w:sz w:val="13"/>
          <w:szCs w:val="13"/>
          <w:color w:val="959595"/>
          <w:spacing w:val="0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959595"/>
          <w:spacing w:val="2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07070"/>
          <w:spacing w:val="0"/>
          <w:w w:val="74"/>
          <w:position w:val="0"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color w:val="707070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3"/>
          <w:szCs w:val="23"/>
          <w:color w:val="707070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3"/>
          <w:szCs w:val="23"/>
          <w:color w:val="808282"/>
          <w:spacing w:val="0"/>
          <w:w w:val="65"/>
          <w:position w:val="0"/>
        </w:rPr>
        <w:t>..,</w:t>
      </w:r>
      <w:r>
        <w:rPr>
          <w:rFonts w:ascii="Times New Roman" w:hAnsi="Times New Roman" w:cs="Times New Roman" w:eastAsia="Times New Roman"/>
          <w:sz w:val="23"/>
          <w:szCs w:val="23"/>
          <w:color w:val="808282"/>
          <w:spacing w:val="0"/>
          <w:w w:val="65"/>
          <w:position w:val="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808282"/>
          <w:spacing w:val="34"/>
          <w:w w:val="65"/>
          <w:position w:val="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565656"/>
          <w:spacing w:val="-162"/>
          <w:w w:val="80"/>
          <w:position w:val="0"/>
        </w:rPr>
        <w:t>w</w:t>
      </w:r>
      <w:r>
        <w:rPr>
          <w:rFonts w:ascii="Times New Roman" w:hAnsi="Times New Roman" w:cs="Times New Roman" w:eastAsia="Times New Roman"/>
          <w:sz w:val="13"/>
          <w:szCs w:val="13"/>
          <w:color w:val="565656"/>
          <w:spacing w:val="-19"/>
          <w:w w:val="154"/>
          <w:position w:val="1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959595"/>
          <w:spacing w:val="0"/>
          <w:w w:val="90"/>
          <w:position w:val="11"/>
        </w:rPr>
        <w:t>•</w:t>
      </w:r>
      <w:r>
        <w:rPr>
          <w:rFonts w:ascii="Times New Roman" w:hAnsi="Times New Roman" w:cs="Times New Roman" w:eastAsia="Times New Roman"/>
          <w:sz w:val="13"/>
          <w:szCs w:val="13"/>
          <w:color w:val="959595"/>
          <w:spacing w:val="13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565656"/>
          <w:spacing w:val="0"/>
          <w:w w:val="89"/>
          <w:position w:val="11"/>
        </w:rPr>
        <w:t>,.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89" w:after="0" w:line="116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565656"/>
          <w:w w:val="55"/>
          <w:i/>
          <w:position w:val="-6"/>
        </w:rPr>
        <w:t>G:</w:t>
      </w:r>
      <w:r>
        <w:rPr>
          <w:rFonts w:ascii="Times New Roman" w:hAnsi="Times New Roman" w:cs="Times New Roman" w:eastAsia="Times New Roman"/>
          <w:sz w:val="16"/>
          <w:szCs w:val="16"/>
          <w:color w:val="565656"/>
          <w:w w:val="54"/>
          <w:i/>
          <w:position w:val="-6"/>
        </w:rPr>
        <w:t>\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  <w:position w:val="0"/>
        </w:rPr>
      </w:r>
    </w:p>
    <w:p>
      <w:pPr>
        <w:spacing w:before="25" w:after="0" w:line="179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5"/>
          <w:szCs w:val="15"/>
          <w:color w:val="444444"/>
          <w:spacing w:val="0"/>
          <w:w w:val="100"/>
        </w:rPr>
        <w:t>'O</w:t>
      </w:r>
      <w:r>
        <w:rPr>
          <w:rFonts w:ascii="Arial" w:hAnsi="Arial" w:cs="Arial" w:eastAsia="Arial"/>
          <w:sz w:val="15"/>
          <w:szCs w:val="15"/>
          <w:color w:val="444444"/>
          <w:spacing w:val="0"/>
          <w:w w:val="100"/>
        </w:rPr>
        <w:t>  </w:t>
      </w:r>
      <w:r>
        <w:rPr>
          <w:rFonts w:ascii="Arial" w:hAnsi="Arial" w:cs="Arial" w:eastAsia="Arial"/>
          <w:sz w:val="15"/>
          <w:szCs w:val="15"/>
          <w:color w:val="44444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565656"/>
          <w:spacing w:val="0"/>
          <w:w w:val="125"/>
          <w:position w:val="-7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3" w:equalWidth="0">
            <w:col w:w="10702" w:space="170"/>
            <w:col w:w="118" w:space="199"/>
            <w:col w:w="711"/>
          </w:cols>
        </w:sectPr>
      </w:pPr>
      <w:rPr/>
    </w:p>
    <w:p>
      <w:pPr>
        <w:spacing w:before="0" w:after="0" w:line="221" w:lineRule="exact"/>
        <w:ind w:left="32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9"/>
          <w:szCs w:val="19"/>
          <w:color w:val="212321"/>
          <w:spacing w:val="-2"/>
          <w:w w:val="47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8"/>
          <w:w w:val="10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0"/>
        </w:rPr>
        <w:t>lk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97" w:lineRule="exact"/>
        <w:ind w:right="-86"/>
        <w:jc w:val="left"/>
        <w:rPr>
          <w:rFonts w:ascii="Times New Roman" w:hAnsi="Times New Roman" w:cs="Times New Roman" w:eastAsia="Times New Roman"/>
          <w:sz w:val="31"/>
          <w:szCs w:val="31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1"/>
          <w:szCs w:val="31"/>
          <w:color w:val="565656"/>
          <w:spacing w:val="0"/>
          <w:w w:val="100"/>
          <w:position w:val="-1"/>
        </w:rPr>
        <w:t>A.Ke</w:t>
      </w:r>
      <w:r>
        <w:rPr>
          <w:rFonts w:ascii="Times New Roman" w:hAnsi="Times New Roman" w:cs="Times New Roman" w:eastAsia="Times New Roman"/>
          <w:sz w:val="31"/>
          <w:szCs w:val="31"/>
          <w:color w:val="565656"/>
          <w:spacing w:val="-12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31"/>
          <w:szCs w:val="31"/>
          <w:color w:val="343434"/>
          <w:spacing w:val="-194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color w:val="565656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31"/>
          <w:szCs w:val="31"/>
          <w:color w:val="000000"/>
          <w:spacing w:val="0"/>
          <w:w w:val="100"/>
          <w:position w:val="0"/>
        </w:rPr>
      </w:r>
    </w:p>
    <w:p>
      <w:pPr>
        <w:spacing w:before="0" w:after="0" w:line="158" w:lineRule="exact"/>
        <w:ind w:right="-20"/>
        <w:jc w:val="left"/>
        <w:tabs>
          <w:tab w:pos="132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color w:val="959595"/>
          <w:spacing w:val="0"/>
          <w:w w:val="100"/>
          <w:position w:val="-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959595"/>
          <w:spacing w:val="0"/>
          <w:w w:val="100"/>
          <w:position w:val="-3"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color w:val="959595"/>
          <w:spacing w:val="2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07070"/>
          <w:spacing w:val="0"/>
          <w:w w:val="100"/>
          <w:position w:val="-3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color w:val="707070"/>
          <w:spacing w:val="0"/>
          <w:w w:val="100"/>
          <w:position w:val="-3"/>
        </w:rPr>
        <w:t>}</w:t>
      </w:r>
      <w:r>
        <w:rPr>
          <w:rFonts w:ascii="Times New Roman" w:hAnsi="Times New Roman" w:cs="Times New Roman" w:eastAsia="Times New Roman"/>
          <w:sz w:val="18"/>
          <w:szCs w:val="18"/>
          <w:color w:val="707070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07070"/>
          <w:spacing w:val="3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808282"/>
          <w:spacing w:val="0"/>
          <w:w w:val="75"/>
          <w:i/>
          <w:position w:val="-3"/>
        </w:rPr>
        <w:t>-8</w:t>
      </w:r>
      <w:r>
        <w:rPr>
          <w:rFonts w:ascii="Times New Roman" w:hAnsi="Times New Roman" w:cs="Times New Roman" w:eastAsia="Times New Roman"/>
          <w:sz w:val="18"/>
          <w:szCs w:val="18"/>
          <w:color w:val="808282"/>
          <w:spacing w:val="-2"/>
          <w:w w:val="75"/>
          <w:i/>
          <w:position w:val="-3"/>
        </w:rPr>
        <w:t> </w:t>
      </w:r>
      <w:r>
        <w:rPr>
          <w:rFonts w:ascii="Arial" w:hAnsi="Arial" w:cs="Arial" w:eastAsia="Arial"/>
          <w:sz w:val="12"/>
          <w:szCs w:val="12"/>
          <w:color w:val="707070"/>
          <w:spacing w:val="0"/>
          <w:w w:val="133"/>
          <w:i/>
          <w:position w:val="-3"/>
        </w:rPr>
        <w:t>)?</w:t>
      </w:r>
      <w:r>
        <w:rPr>
          <w:rFonts w:ascii="Arial" w:hAnsi="Arial" w:cs="Arial" w:eastAsia="Arial"/>
          <w:sz w:val="12"/>
          <w:szCs w:val="12"/>
          <w:color w:val="707070"/>
          <w:spacing w:val="0"/>
          <w:w w:val="133"/>
          <w:i/>
          <w:position w:val="-3"/>
        </w:rPr>
        <w:t>;</w:t>
      </w:r>
      <w:r>
        <w:rPr>
          <w:rFonts w:ascii="Arial" w:hAnsi="Arial" w:cs="Arial" w:eastAsia="Arial"/>
          <w:sz w:val="12"/>
          <w:szCs w:val="12"/>
          <w:color w:val="707070"/>
          <w:spacing w:val="12"/>
          <w:w w:val="133"/>
          <w:i/>
          <w:position w:val="-3"/>
        </w:rPr>
        <w:t> </w:t>
      </w:r>
      <w:r>
        <w:rPr>
          <w:rFonts w:ascii="Arial" w:hAnsi="Arial" w:cs="Arial" w:eastAsia="Arial"/>
          <w:sz w:val="12"/>
          <w:szCs w:val="12"/>
          <w:color w:val="959595"/>
          <w:spacing w:val="-15"/>
          <w:w w:val="179"/>
          <w:position w:val="-3"/>
        </w:rPr>
        <w:t>.</w:t>
      </w:r>
      <w:r>
        <w:rPr>
          <w:rFonts w:ascii="Arial" w:hAnsi="Arial" w:cs="Arial" w:eastAsia="Arial"/>
          <w:sz w:val="12"/>
          <w:szCs w:val="12"/>
          <w:color w:val="343434"/>
          <w:spacing w:val="0"/>
          <w:w w:val="394"/>
          <w:position w:val="-3"/>
        </w:rPr>
        <w:t>,</w:t>
      </w:r>
      <w:r>
        <w:rPr>
          <w:rFonts w:ascii="Arial" w:hAnsi="Arial" w:cs="Arial" w:eastAsia="Arial"/>
          <w:sz w:val="12"/>
          <w:szCs w:val="12"/>
          <w:color w:val="343434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2"/>
          <w:szCs w:val="12"/>
          <w:color w:val="343434"/>
          <w:spacing w:val="-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707070"/>
          <w:spacing w:val="0"/>
          <w:w w:val="100"/>
          <w:i/>
          <w:position w:val="-3"/>
        </w:rPr>
        <w:t>·</w:t>
      </w:r>
      <w:r>
        <w:rPr>
          <w:rFonts w:ascii="Times New Roman" w:hAnsi="Times New Roman" w:cs="Times New Roman" w:eastAsia="Times New Roman"/>
          <w:sz w:val="19"/>
          <w:szCs w:val="19"/>
          <w:color w:val="707070"/>
          <w:spacing w:val="0"/>
          <w:w w:val="100"/>
          <w:i/>
          <w:position w:val="-3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707070"/>
          <w:spacing w:val="0"/>
          <w:w w:val="100"/>
          <w:i/>
          <w:position w:val="-3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707070"/>
          <w:spacing w:val="0"/>
          <w:w w:val="100"/>
          <w:i/>
          <w:position w:val="-3"/>
        </w:rPr>
      </w:r>
      <w:r>
        <w:rPr>
          <w:rFonts w:ascii="Times New Roman" w:hAnsi="Times New Roman" w:cs="Times New Roman" w:eastAsia="Times New Roman"/>
          <w:sz w:val="19"/>
          <w:szCs w:val="19"/>
          <w:color w:val="444444"/>
          <w:spacing w:val="0"/>
          <w:w w:val="72"/>
          <w:position w:val="-3"/>
        </w:rPr>
        <w:t>""'..</w:t>
      </w:r>
      <w:r>
        <w:rPr>
          <w:rFonts w:ascii="Times New Roman" w:hAnsi="Times New Roman" w:cs="Times New Roman" w:eastAsia="Times New Roman"/>
          <w:sz w:val="19"/>
          <w:szCs w:val="19"/>
          <w:color w:val="444444"/>
          <w:spacing w:val="0"/>
          <w:w w:val="72"/>
          <w:position w:val="-3"/>
        </w:rPr>
        <w:t>    </w:t>
      </w:r>
      <w:r>
        <w:rPr>
          <w:rFonts w:ascii="Times New Roman" w:hAnsi="Times New Roman" w:cs="Times New Roman" w:eastAsia="Times New Roman"/>
          <w:sz w:val="19"/>
          <w:szCs w:val="19"/>
          <w:color w:val="444444"/>
          <w:spacing w:val="20"/>
          <w:w w:val="72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43434"/>
          <w:spacing w:val="0"/>
          <w:w w:val="105"/>
          <w:position w:val="-3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139" w:lineRule="exact"/>
        <w:ind w:left="504" w:right="-20"/>
        <w:jc w:val="left"/>
        <w:tabs>
          <w:tab w:pos="1220" w:val="left"/>
        </w:tabs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12"/>
          <w:szCs w:val="12"/>
          <w:color w:val="808282"/>
          <w:spacing w:val="0"/>
          <w:w w:val="100"/>
          <w:i/>
          <w:position w:val="-5"/>
        </w:rPr>
        <w:t>G</w:t>
      </w:r>
      <w:r>
        <w:rPr>
          <w:rFonts w:ascii="Arial" w:hAnsi="Arial" w:cs="Arial" w:eastAsia="Arial"/>
          <w:sz w:val="12"/>
          <w:szCs w:val="12"/>
          <w:color w:val="808282"/>
          <w:spacing w:val="-27"/>
          <w:w w:val="100"/>
          <w:i/>
          <w:position w:val="-5"/>
        </w:rPr>
        <w:t> </w:t>
      </w:r>
      <w:r>
        <w:rPr>
          <w:rFonts w:ascii="Arial" w:hAnsi="Arial" w:cs="Arial" w:eastAsia="Arial"/>
          <w:sz w:val="12"/>
          <w:szCs w:val="12"/>
          <w:color w:val="808282"/>
          <w:spacing w:val="0"/>
          <w:w w:val="100"/>
          <w:i/>
          <w:position w:val="-5"/>
        </w:rPr>
        <w:tab/>
      </w:r>
      <w:r>
        <w:rPr>
          <w:rFonts w:ascii="Arial" w:hAnsi="Arial" w:cs="Arial" w:eastAsia="Arial"/>
          <w:sz w:val="12"/>
          <w:szCs w:val="12"/>
          <w:color w:val="808282"/>
          <w:spacing w:val="0"/>
          <w:w w:val="100"/>
          <w:i/>
          <w:position w:val="-5"/>
        </w:rPr>
      </w:r>
      <w:r>
        <w:rPr>
          <w:rFonts w:ascii="Arial" w:hAnsi="Arial" w:cs="Arial" w:eastAsia="Arial"/>
          <w:sz w:val="25"/>
          <w:szCs w:val="25"/>
          <w:color w:val="565656"/>
          <w:spacing w:val="0"/>
          <w:w w:val="100"/>
          <w:position w:val="-5"/>
        </w:rPr>
        <w:t>+</w:t>
      </w:r>
      <w:r>
        <w:rPr>
          <w:rFonts w:ascii="Arial" w:hAnsi="Arial" w:cs="Arial" w:eastAsia="Arial"/>
          <w:sz w:val="25"/>
          <w:szCs w:val="25"/>
          <w:color w:val="565656"/>
          <w:spacing w:val="50"/>
          <w:w w:val="100"/>
          <w:position w:val="-5"/>
        </w:rPr>
        <w:t> </w:t>
      </w:r>
      <w:r>
        <w:rPr>
          <w:rFonts w:ascii="Arial" w:hAnsi="Arial" w:cs="Arial" w:eastAsia="Arial"/>
          <w:sz w:val="25"/>
          <w:szCs w:val="25"/>
          <w:color w:val="565656"/>
          <w:spacing w:val="0"/>
          <w:w w:val="51"/>
          <w:position w:val="-5"/>
        </w:rPr>
        <w:t>,..</w:t>
      </w:r>
      <w:r>
        <w:rPr>
          <w:rFonts w:ascii="Arial" w:hAnsi="Arial" w:cs="Arial" w:eastAsia="Arial"/>
          <w:sz w:val="25"/>
          <w:szCs w:val="25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3" w:equalWidth="0">
            <w:col w:w="652" w:space="1717"/>
            <w:col w:w="852" w:space="6485"/>
            <w:col w:w="2194"/>
          </w:cols>
        </w:sectPr>
      </w:pPr>
      <w:rPr/>
    </w:p>
    <w:p>
      <w:pPr>
        <w:spacing w:before="0" w:after="0" w:line="254" w:lineRule="exact"/>
        <w:ind w:left="2333" w:right="-20"/>
        <w:jc w:val="left"/>
        <w:tabs>
          <w:tab w:pos="4880" w:val="left"/>
          <w:tab w:pos="9940" w:val="left"/>
        </w:tabs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20"/>
          <w:szCs w:val="20"/>
          <w:color w:val="AEB1B5"/>
          <w:spacing w:val="1"/>
          <w:w w:val="143"/>
        </w:rPr>
        <w:t>'</w:t>
      </w:r>
      <w:r>
        <w:rPr>
          <w:rFonts w:ascii="Arial" w:hAnsi="Arial" w:cs="Arial" w:eastAsia="Arial"/>
          <w:sz w:val="20"/>
          <w:szCs w:val="20"/>
          <w:color w:val="565656"/>
          <w:spacing w:val="0"/>
          <w:w w:val="96"/>
        </w:rPr>
        <w:t>tfaiv</w:t>
      </w:r>
      <w:r>
        <w:rPr>
          <w:rFonts w:ascii="Arial" w:hAnsi="Arial" w:cs="Arial" w:eastAsia="Arial"/>
          <w:sz w:val="20"/>
          <w:szCs w:val="20"/>
          <w:color w:val="565656"/>
          <w:spacing w:val="0"/>
          <w:w w:val="97"/>
        </w:rPr>
        <w:t>e</w:t>
      </w:r>
      <w:r>
        <w:rPr>
          <w:rFonts w:ascii="Arial" w:hAnsi="Arial" w:cs="Arial" w:eastAsia="Arial"/>
          <w:sz w:val="20"/>
          <w:szCs w:val="20"/>
          <w:color w:val="565656"/>
          <w:spacing w:val="-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444444"/>
          <w:spacing w:val="0"/>
          <w:w w:val="91"/>
        </w:rPr>
        <w:t>Kuze</w:t>
      </w:r>
      <w:r>
        <w:rPr>
          <w:rFonts w:ascii="Arial" w:hAnsi="Arial" w:cs="Arial" w:eastAsia="Arial"/>
          <w:sz w:val="20"/>
          <w:szCs w:val="20"/>
          <w:color w:val="444444"/>
          <w:spacing w:val="0"/>
          <w:w w:val="92"/>
        </w:rPr>
        <w:t>y</w:t>
      </w:r>
      <w:r>
        <w:rPr>
          <w:rFonts w:ascii="Arial" w:hAnsi="Arial" w:cs="Arial" w:eastAsia="Arial"/>
          <w:sz w:val="20"/>
          <w:szCs w:val="20"/>
          <w:color w:val="444444"/>
          <w:spacing w:val="-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43434"/>
          <w:spacing w:val="0"/>
          <w:w w:val="93"/>
        </w:rPr>
        <w:t>B</w:t>
      </w:r>
      <w:r>
        <w:rPr>
          <w:rFonts w:ascii="Arial" w:hAnsi="Arial" w:cs="Arial" w:eastAsia="Arial"/>
          <w:sz w:val="20"/>
          <w:szCs w:val="20"/>
          <w:color w:val="343434"/>
          <w:spacing w:val="-14"/>
          <w:w w:val="94"/>
        </w:rPr>
        <w:t>ö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205"/>
        </w:rPr>
        <w:t>l</w:t>
      </w:r>
      <w:r>
        <w:rPr>
          <w:rFonts w:ascii="Arial" w:hAnsi="Arial" w:cs="Arial" w:eastAsia="Arial"/>
          <w:sz w:val="20"/>
          <w:szCs w:val="20"/>
          <w:color w:val="444444"/>
          <w:spacing w:val="0"/>
          <w:w w:val="104"/>
        </w:rPr>
        <w:t>ge</w:t>
      </w:r>
      <w:r>
        <w:rPr>
          <w:rFonts w:ascii="Arial" w:hAnsi="Arial" w:cs="Arial" w:eastAsia="Arial"/>
          <w:sz w:val="20"/>
          <w:szCs w:val="20"/>
          <w:color w:val="44444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43434"/>
          <w:spacing w:val="0"/>
          <w:w w:val="100"/>
        </w:rPr>
        <w:t>Amiri</w:t>
      </w:r>
      <w:r>
        <w:rPr>
          <w:rFonts w:ascii="Times New Roman" w:hAnsi="Times New Roman" w:cs="Times New Roman" w:eastAsia="Times New Roman"/>
          <w:sz w:val="22"/>
          <w:szCs w:val="22"/>
          <w:color w:val="34343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color w:val="34343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4"/>
        </w:rPr>
        <w:t>Durmu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4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  <w:position w:val="4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  <w:position w:val="4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0"/>
          <w:w w:val="63"/>
          <w:position w:val="4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212321"/>
          <w:spacing w:val="-2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1"/>
          <w:position w:val="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4"/>
        </w:rPr>
      </w:r>
      <w:r>
        <w:rPr>
          <w:rFonts w:ascii="Arial" w:hAnsi="Arial" w:cs="Arial" w:eastAsia="Arial"/>
          <w:sz w:val="11"/>
          <w:szCs w:val="11"/>
          <w:color w:val="AEB1B5"/>
          <w:spacing w:val="0"/>
          <w:w w:val="158"/>
          <w:position w:val="9"/>
        </w:rPr>
        <w:t>•</w:t>
      </w:r>
      <w:r>
        <w:rPr>
          <w:rFonts w:ascii="Arial" w:hAnsi="Arial" w:cs="Arial" w:eastAsia="Arial"/>
          <w:sz w:val="11"/>
          <w:szCs w:val="11"/>
          <w:color w:val="AEB1B5"/>
          <w:spacing w:val="-19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AEB1B5"/>
          <w:spacing w:val="0"/>
          <w:w w:val="145"/>
          <w:position w:val="-3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color w:val="AEB1B5"/>
          <w:spacing w:val="-29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959595"/>
          <w:spacing w:val="0"/>
          <w:w w:val="69"/>
          <w:position w:val="-3"/>
        </w:rPr>
        <w:t>:</w:t>
      </w:r>
      <w:r>
        <w:rPr>
          <w:rFonts w:ascii="Times New Roman" w:hAnsi="Times New Roman" w:cs="Times New Roman" w:eastAsia="Times New Roman"/>
          <w:sz w:val="23"/>
          <w:szCs w:val="23"/>
          <w:color w:val="959595"/>
          <w:spacing w:val="-45"/>
          <w:w w:val="69"/>
          <w:position w:val="-3"/>
        </w:rPr>
        <w:t>ı</w:t>
      </w:r>
      <w:r>
        <w:rPr>
          <w:rFonts w:ascii="Arial" w:hAnsi="Arial" w:cs="Arial" w:eastAsia="Arial"/>
          <w:sz w:val="11"/>
          <w:szCs w:val="11"/>
          <w:color w:val="959595"/>
          <w:spacing w:val="-15"/>
          <w:w w:val="185"/>
          <w:position w:val="9"/>
        </w:rPr>
        <w:t>•</w:t>
      </w:r>
      <w:r>
        <w:rPr>
          <w:rFonts w:ascii="Times New Roman" w:hAnsi="Times New Roman" w:cs="Times New Roman" w:eastAsia="Times New Roman"/>
          <w:sz w:val="23"/>
          <w:szCs w:val="23"/>
          <w:color w:val="959595"/>
          <w:spacing w:val="0"/>
          <w:w w:val="70"/>
          <w:position w:val="-3"/>
        </w:rPr>
        <w:t>,.</w:t>
      </w:r>
      <w:r>
        <w:rPr>
          <w:rFonts w:ascii="Times New Roman" w:hAnsi="Times New Roman" w:cs="Times New Roman" w:eastAsia="Times New Roman"/>
          <w:sz w:val="23"/>
          <w:szCs w:val="23"/>
          <w:color w:val="959595"/>
          <w:spacing w:val="-15"/>
          <w:w w:val="70"/>
          <w:position w:val="-3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color w:val="AEB1B5"/>
          <w:spacing w:val="-53"/>
          <w:w w:val="86"/>
          <w:position w:val="-3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color w:val="808282"/>
          <w:spacing w:val="-82"/>
          <w:w w:val="150"/>
          <w:position w:val="-3"/>
        </w:rPr>
        <w:t>,</w:t>
      </w:r>
      <w:r>
        <w:rPr>
          <w:rFonts w:ascii="Arial" w:hAnsi="Arial" w:cs="Arial" w:eastAsia="Arial"/>
          <w:sz w:val="11"/>
          <w:szCs w:val="11"/>
          <w:color w:val="959595"/>
          <w:spacing w:val="-2"/>
          <w:w w:val="87"/>
          <w:position w:val="9"/>
        </w:rPr>
        <w:t>.</w:t>
      </w:r>
      <w:r>
        <w:rPr>
          <w:rFonts w:ascii="Arial" w:hAnsi="Arial" w:cs="Arial" w:eastAsia="Arial"/>
          <w:sz w:val="11"/>
          <w:szCs w:val="11"/>
          <w:color w:val="959595"/>
          <w:spacing w:val="-29"/>
          <w:w w:val="88"/>
          <w:position w:val="9"/>
        </w:rPr>
        <w:t>1</w:t>
      </w:r>
      <w:r>
        <w:rPr>
          <w:rFonts w:ascii="Times New Roman" w:hAnsi="Times New Roman" w:cs="Times New Roman" w:eastAsia="Times New Roman"/>
          <w:sz w:val="23"/>
          <w:szCs w:val="23"/>
          <w:color w:val="565656"/>
          <w:spacing w:val="-33"/>
          <w:w w:val="107"/>
          <w:position w:val="-3"/>
        </w:rPr>
        <w:t>,</w:t>
      </w:r>
      <w:r>
        <w:rPr>
          <w:rFonts w:ascii="Arial" w:hAnsi="Arial" w:cs="Arial" w:eastAsia="Arial"/>
          <w:sz w:val="11"/>
          <w:szCs w:val="11"/>
          <w:color w:val="959595"/>
          <w:spacing w:val="-30"/>
          <w:w w:val="88"/>
          <w:position w:val="9"/>
        </w:rPr>
        <w:t>)</w:t>
      </w:r>
      <w:r>
        <w:rPr>
          <w:rFonts w:ascii="Times New Roman" w:hAnsi="Times New Roman" w:cs="Times New Roman" w:eastAsia="Times New Roman"/>
          <w:sz w:val="23"/>
          <w:szCs w:val="23"/>
          <w:color w:val="808282"/>
          <w:spacing w:val="-35"/>
          <w:w w:val="116"/>
          <w:position w:val="-3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color w:val="565656"/>
          <w:spacing w:val="-27"/>
          <w:w w:val="107"/>
          <w:position w:val="-3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color w:val="707070"/>
          <w:spacing w:val="-37"/>
          <w:w w:val="77"/>
          <w:position w:val="-3"/>
        </w:rPr>
        <w:t>;</w:t>
      </w:r>
      <w:r>
        <w:rPr>
          <w:rFonts w:ascii="Arial" w:hAnsi="Arial" w:cs="Arial" w:eastAsia="Arial"/>
          <w:sz w:val="11"/>
          <w:szCs w:val="11"/>
          <w:color w:val="565656"/>
          <w:spacing w:val="-33"/>
          <w:w w:val="108"/>
          <w:position w:val="9"/>
        </w:rPr>
        <w:t>1</w:t>
      </w:r>
      <w:r>
        <w:rPr>
          <w:rFonts w:ascii="Times New Roman" w:hAnsi="Times New Roman" w:cs="Times New Roman" w:eastAsia="Times New Roman"/>
          <w:sz w:val="23"/>
          <w:szCs w:val="23"/>
          <w:color w:val="707070"/>
          <w:spacing w:val="-11"/>
          <w:w w:val="78"/>
          <w:position w:val="-3"/>
        </w:rPr>
        <w:t>,</w:t>
      </w:r>
      <w:r>
        <w:rPr>
          <w:rFonts w:ascii="Arial" w:hAnsi="Arial" w:cs="Arial" w:eastAsia="Arial"/>
          <w:sz w:val="11"/>
          <w:szCs w:val="11"/>
          <w:color w:val="565656"/>
          <w:spacing w:val="-22"/>
          <w:w w:val="107"/>
          <w:position w:val="9"/>
        </w:rPr>
        <w:t>\</w:t>
      </w:r>
      <w:r>
        <w:rPr>
          <w:rFonts w:ascii="Times New Roman" w:hAnsi="Times New Roman" w:cs="Times New Roman" w:eastAsia="Times New Roman"/>
          <w:sz w:val="23"/>
          <w:szCs w:val="23"/>
          <w:color w:val="707070"/>
          <w:spacing w:val="4"/>
          <w:w w:val="78"/>
          <w:position w:val="-3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color w:val="959595"/>
          <w:spacing w:val="4"/>
          <w:w w:val="80"/>
          <w:position w:val="-3"/>
        </w:rPr>
      </w:r>
      <w:r>
        <w:rPr>
          <w:rFonts w:ascii="Times New Roman" w:hAnsi="Times New Roman" w:cs="Times New Roman" w:eastAsia="Times New Roman"/>
          <w:sz w:val="23"/>
          <w:szCs w:val="23"/>
          <w:color w:val="959595"/>
          <w:spacing w:val="0"/>
          <w:w w:val="80"/>
          <w:emboss/>
          <w:position w:val="-3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color w:val="959595"/>
          <w:spacing w:val="0"/>
          <w:w w:val="80"/>
          <w:emboss/>
          <w:position w:val="-3"/>
        </w:rPr>
      </w:r>
      <w:r>
        <w:rPr>
          <w:rFonts w:ascii="Times New Roman" w:hAnsi="Times New Roman" w:cs="Times New Roman" w:eastAsia="Times New Roman"/>
          <w:sz w:val="23"/>
          <w:szCs w:val="23"/>
          <w:color w:val="959595"/>
          <w:spacing w:val="0"/>
          <w:w w:val="80"/>
          <w:position w:val="-3"/>
        </w:rPr>
      </w:r>
      <w:r>
        <w:rPr>
          <w:rFonts w:ascii="Times New Roman" w:hAnsi="Times New Roman" w:cs="Times New Roman" w:eastAsia="Times New Roman"/>
          <w:sz w:val="23"/>
          <w:szCs w:val="23"/>
          <w:color w:val="959595"/>
          <w:spacing w:val="0"/>
          <w:w w:val="80"/>
          <w:position w:val="-3"/>
        </w:rPr>
        <w:t>..</w:t>
      </w:r>
      <w:r>
        <w:rPr>
          <w:rFonts w:ascii="Times New Roman" w:hAnsi="Times New Roman" w:cs="Times New Roman" w:eastAsia="Times New Roman"/>
          <w:sz w:val="23"/>
          <w:szCs w:val="23"/>
          <w:color w:val="959595"/>
          <w:spacing w:val="2"/>
          <w:w w:val="80"/>
          <w:position w:val="-3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color w:val="808282"/>
          <w:spacing w:val="0"/>
          <w:w w:val="168"/>
          <w:position w:val="-3"/>
        </w:rPr>
        <w:t>/.</w:t>
      </w:r>
      <w:r>
        <w:rPr>
          <w:rFonts w:ascii="Times New Roman" w:hAnsi="Times New Roman" w:cs="Times New Roman" w:eastAsia="Times New Roman"/>
          <w:sz w:val="23"/>
          <w:szCs w:val="23"/>
          <w:color w:val="808282"/>
          <w:spacing w:val="-9"/>
          <w:w w:val="169"/>
          <w:position w:val="-3"/>
        </w:rPr>
        <w:t>'</w:t>
      </w:r>
      <w:r>
        <w:rPr>
          <w:rFonts w:ascii="Arial" w:hAnsi="Arial" w:cs="Arial" w:eastAsia="Arial"/>
          <w:sz w:val="11"/>
          <w:szCs w:val="11"/>
          <w:color w:val="565656"/>
          <w:spacing w:val="0"/>
          <w:w w:val="515"/>
          <w:position w:val="9"/>
        </w:rPr>
        <w:t>/</w:t>
      </w:r>
      <w:r>
        <w:rPr>
          <w:rFonts w:ascii="Arial" w:hAnsi="Arial" w:cs="Arial" w:eastAsia="Arial"/>
          <w:sz w:val="11"/>
          <w:szCs w:val="11"/>
          <w:color w:val="565656"/>
          <w:spacing w:val="0"/>
          <w:w w:val="100"/>
          <w:position w:val="9"/>
        </w:rPr>
        <w:t>  </w:t>
      </w:r>
      <w:r>
        <w:rPr>
          <w:rFonts w:ascii="Arial" w:hAnsi="Arial" w:cs="Arial" w:eastAsia="Arial"/>
          <w:sz w:val="11"/>
          <w:szCs w:val="11"/>
          <w:color w:val="565656"/>
          <w:spacing w:val="-8"/>
          <w:w w:val="100"/>
          <w:position w:val="9"/>
        </w:rPr>
        <w:t> </w:t>
      </w:r>
      <w:r>
        <w:rPr>
          <w:rFonts w:ascii="Arial" w:hAnsi="Arial" w:cs="Arial" w:eastAsia="Arial"/>
          <w:sz w:val="11"/>
          <w:szCs w:val="11"/>
          <w:color w:val="959595"/>
          <w:spacing w:val="0"/>
          <w:w w:val="196"/>
          <w:position w:val="9"/>
        </w:rPr>
        <w:t>·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  <w:position w:val="0"/>
        </w:rPr>
      </w:r>
    </w:p>
    <w:p>
      <w:pPr>
        <w:spacing w:before="0" w:after="0" w:line="174" w:lineRule="exact"/>
        <w:ind w:left="5365" w:right="591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100"/>
          <w:position w:val="1"/>
        </w:rPr>
        <w:t>f.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656"/>
          <w:spacing w:val="0"/>
          <w:w w:val="94"/>
          <w:position w:val="1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0" w:right="0"/>
        </w:sectPr>
      </w:pPr>
      <w:rPr/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13" w:lineRule="auto"/>
        <w:ind w:left="640" w:right="-149" w:firstLine="-231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86"/>
          <w:szCs w:val="86"/>
          <w:color w:val="2D2D2D"/>
          <w:spacing w:val="-422"/>
          <w:w w:val="221"/>
          <w:i/>
          <w:position w:val="12"/>
        </w:rPr>
        <w:t>l</w:t>
      </w:r>
      <w:r>
        <w:rPr>
          <w:rFonts w:ascii="Arial" w:hAnsi="Arial" w:cs="Arial" w:eastAsia="Arial"/>
          <w:sz w:val="15"/>
          <w:szCs w:val="15"/>
          <w:color w:val="525252"/>
          <w:spacing w:val="0"/>
          <w:w w:val="116"/>
          <w:position w:val="0"/>
        </w:rPr>
        <w:t>IZMIR</w:t>
      </w:r>
      <w:r>
        <w:rPr>
          <w:rFonts w:ascii="Arial" w:hAnsi="Arial" w:cs="Arial" w:eastAsia="Arial"/>
          <w:sz w:val="15"/>
          <w:szCs w:val="15"/>
          <w:color w:val="525252"/>
          <w:spacing w:val="0"/>
          <w:w w:val="116"/>
          <w:position w:val="0"/>
        </w:rPr>
        <w:t> </w:t>
      </w:r>
      <w:r>
        <w:rPr>
          <w:rFonts w:ascii="Arial" w:hAnsi="Arial" w:cs="Arial" w:eastAsia="Arial"/>
          <w:sz w:val="16"/>
          <w:szCs w:val="16"/>
          <w:color w:val="2D2D2D"/>
          <w:spacing w:val="0"/>
          <w:w w:val="100"/>
          <w:position w:val="0"/>
        </w:rPr>
        <w:t>BÜYÜKŞEHIR</w:t>
      </w:r>
      <w:r>
        <w:rPr>
          <w:rFonts w:ascii="Arial" w:hAnsi="Arial" w:cs="Arial" w:eastAsia="Arial"/>
          <w:sz w:val="16"/>
          <w:szCs w:val="16"/>
          <w:color w:val="2D2D2D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5"/>
          <w:szCs w:val="15"/>
          <w:color w:val="525252"/>
          <w:spacing w:val="0"/>
          <w:w w:val="108"/>
          <w:position w:val="0"/>
        </w:rPr>
        <w:t>BELEDIYESI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0" w:right="4251"/>
        <w:jc w:val="center"/>
        <w:rPr>
          <w:rFonts w:ascii="Times New Roman" w:hAnsi="Times New Roman" w:cs="Times New Roman" w:eastAsia="Times New Roman"/>
          <w:sz w:val="21"/>
          <w:szCs w:val="21"/>
        </w:rPr>
      </w:pPr>
      <w:rPr/>
      <w:r>
        <w:rPr/>
        <w:pict>
          <v:shape style="position:absolute;margin-left:502.559998pt;margin-top:-5.175278pt;width:52.200001pt;height:46.080002pt;mso-position-horizontal-relative:page;mso-position-vertical-relative:paragraph;z-index:-7525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1"/>
          <w:szCs w:val="21"/>
          <w:color w:val="2D2D2D"/>
          <w:spacing w:val="11"/>
          <w:w w:val="60"/>
        </w:rPr>
        <w:t>İ</w:t>
      </w:r>
      <w:r>
        <w:rPr>
          <w:rFonts w:ascii="Times New Roman" w:hAnsi="Times New Roman" w:cs="Times New Roman" w:eastAsia="Times New Roman"/>
          <w:sz w:val="21"/>
          <w:szCs w:val="21"/>
          <w:color w:val="626262"/>
          <w:spacing w:val="4"/>
          <w:w w:val="107"/>
        </w:rPr>
        <w:t>Z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0"/>
          <w:w w:val="100"/>
        </w:rPr>
        <w:t>Mİ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0"/>
          <w:w w:val="99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0"/>
          <w:w w:val="100"/>
        </w:rPr>
        <w:t>BÜYÜKŞEHİR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0"/>
          <w:w w:val="91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626262"/>
          <w:spacing w:val="13"/>
          <w:w w:val="95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0"/>
          <w:w w:val="102"/>
        </w:rPr>
        <w:t>LEDİYESİ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spacing w:before="2" w:after="0" w:line="240" w:lineRule="auto"/>
        <w:ind w:left="480" w:right="4392"/>
        <w:jc w:val="center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2D2D2D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525252"/>
          <w:spacing w:val="0"/>
          <w:w w:val="100"/>
        </w:rPr>
        <w:t>TFAiYE</w:t>
      </w:r>
      <w:r>
        <w:rPr>
          <w:rFonts w:ascii="Times New Roman" w:hAnsi="Times New Roman" w:cs="Times New Roman" w:eastAsia="Times New Roman"/>
          <w:sz w:val="21"/>
          <w:szCs w:val="21"/>
          <w:color w:val="52525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0"/>
          <w:w w:val="99"/>
        </w:rPr>
        <w:t>DAİ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0"/>
          <w:w w:val="98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626262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62626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626262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0"/>
          <w:w w:val="6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0"/>
          <w:w w:val="6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26"/>
          <w:w w:val="6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6"/>
          <w:w w:val="98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626262"/>
          <w:spacing w:val="12"/>
          <w:w w:val="108"/>
        </w:rPr>
        <w:t>Ş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0"/>
          <w:w w:val="99"/>
        </w:rPr>
        <w:t>K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8"/>
          <w:w w:val="99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626262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626262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0"/>
          <w:w w:val="98"/>
        </w:rPr>
        <w:t>LIGI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spacing w:before="17" w:after="0" w:line="240" w:lineRule="auto"/>
        <w:ind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1C1C1C"/>
          <w:spacing w:val="9"/>
          <w:w w:val="9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0"/>
          <w:w w:val="104"/>
        </w:rPr>
        <w:t>tfa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C1C1C"/>
          <w:spacing w:val="0"/>
          <w:w w:val="6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1C1C1C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52525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color w:val="52525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52525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7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626262"/>
          <w:spacing w:val="10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2D2D2D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1"/>
          <w:szCs w:val="21"/>
          <w:color w:val="2D2D2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2D2D2D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62626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color w:val="62626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62626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62626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color w:val="2D2D2D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1"/>
          <w:szCs w:val="21"/>
          <w:color w:val="2D2D2D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0"/>
          <w:w w:val="100"/>
        </w:rPr>
        <w:t>Müdaha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C1C1C"/>
          <w:spacing w:val="7"/>
          <w:w w:val="59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color w:val="525252"/>
          <w:spacing w:val="0"/>
          <w:w w:val="116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52525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525252"/>
          <w:spacing w:val="0"/>
          <w:w w:val="100"/>
        </w:rPr>
        <w:t>Şub</w:t>
      </w:r>
      <w:r>
        <w:rPr>
          <w:rFonts w:ascii="Times New Roman" w:hAnsi="Times New Roman" w:cs="Times New Roman" w:eastAsia="Times New Roman"/>
          <w:sz w:val="21"/>
          <w:szCs w:val="21"/>
          <w:color w:val="52525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52525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0"/>
          <w:w w:val="100"/>
        </w:rPr>
        <w:t>Müdürlüğü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spacing w:before="9" w:after="0" w:line="237" w:lineRule="exact"/>
        <w:ind w:left="1124" w:right="5095"/>
        <w:jc w:val="center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414141"/>
          <w:position w:val="-1"/>
        </w:rPr>
        <w:t>YANG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-33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C1C1C"/>
          <w:spacing w:val="0"/>
          <w:w w:val="89"/>
          <w:position w:val="-1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color w:val="1C1C1C"/>
          <w:spacing w:val="-3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414141"/>
          <w:spacing w:val="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2D2D2D"/>
          <w:spacing w:val="0"/>
          <w:w w:val="101"/>
          <w:position w:val="-1"/>
        </w:rPr>
        <w:t>RAPORU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pgSz w:w="11900" w:h="16820"/>
          <w:pgMar w:top="360" w:bottom="280" w:left="520" w:right="40"/>
          <w:cols w:num="2" w:equalWidth="0">
            <w:col w:w="1680" w:space="1553"/>
            <w:col w:w="8107"/>
          </w:cols>
        </w:sectPr>
      </w:pPr>
      <w:rPr/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20" w:right="40"/>
        </w:sectPr>
      </w:pPr>
      <w:rPr/>
    </w:p>
    <w:p>
      <w:pPr>
        <w:spacing w:before="34" w:after="0" w:line="240" w:lineRule="auto"/>
        <w:ind w:left="160" w:right="-20"/>
        <w:jc w:val="left"/>
        <w:tabs>
          <w:tab w:pos="1540" w:val="left"/>
          <w:tab w:pos="3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OlayTa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rihi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5.10.2017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2"/>
        </w:rPr>
        <w:t>!Bildirim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3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ıra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2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6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0" w:lineRule="exact"/>
        <w:ind w:left="167" w:right="-20"/>
        <w:jc w:val="left"/>
        <w:tabs>
          <w:tab w:pos="1540" w:val="left"/>
          <w:tab w:pos="3080" w:val="left"/>
          <w:tab w:pos="42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14141"/>
          <w:w w:val="105"/>
        </w:rPr>
        <w:t>KayıtTa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0"/>
          <w:w w:val="10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12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5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1"/>
          <w:w w:val="98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3"/>
          <w:w w:val="92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4"/>
          <w:w w:val="13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017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yıtNo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6"/>
          <w:w w:val="5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4"/>
          <w:w w:val="55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1"/>
        </w:rPr>
        <w:t>238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40" w:lineRule="auto"/>
        <w:ind w:left="167" w:right="-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25252"/>
          <w:w w:val="97"/>
        </w:rPr>
        <w:t>Bildiri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Adr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9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9"/>
          <w:w w:val="96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6"/>
        </w:rPr>
        <w:t>Kona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5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7"/>
        </w:rPr>
        <w:t>Gü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çeşme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Cd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6"/>
          <w:w w:val="9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"/>
          <w:w w:val="94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4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2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4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26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1"/>
          <w:w w:val="9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9"/>
        </w:rPr>
        <w:t>dur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4"/>
          <w:w w:val="11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6" w:lineRule="exact"/>
        <w:ind w:left="167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8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8"/>
          <w:w w:val="100"/>
          <w:position w:val="-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ru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Adr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9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4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5"/>
          <w:position w:val="-1"/>
        </w:rPr>
        <w:t>:K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7"/>
          <w:w w:val="95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6"/>
          <w:w w:val="95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5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5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5"/>
          <w:w w:val="95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1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8"/>
          <w:w w:val="100"/>
          <w:position w:val="-1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8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9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0"/>
          <w:w w:val="79"/>
          <w:position w:val="-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0"/>
          <w:w w:val="104"/>
          <w:position w:val="-1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4" w:after="0" w:line="240" w:lineRule="auto"/>
        <w:ind w:right="-20"/>
        <w:jc w:val="left"/>
        <w:tabs>
          <w:tab w:pos="20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4"/>
          <w:w w:val="65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86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8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7"/>
        </w:rPr>
        <w:t>dirim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27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6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1:05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rreı: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4"/>
          <w:w w:val="65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5"/>
        </w:rPr>
        <w:t>Bildirim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Ala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34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0"/>
          <w:w w:val="94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7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4"/>
        </w:rPr>
        <w:t>rk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5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4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5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20" w:right="40"/>
          <w:cols w:num="2" w:equalWidth="0">
            <w:col w:w="4900" w:space="537"/>
            <w:col w:w="5903"/>
          </w:cols>
        </w:sectPr>
      </w:pPr>
      <w:rPr/>
    </w:p>
    <w:p>
      <w:pPr>
        <w:spacing w:before="11" w:after="0" w:line="240" w:lineRule="auto"/>
        <w:ind w:left="167" w:right="-7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2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6"/>
          <w:w w:val="9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4"/>
          <w:w w:val="9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0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Türü</w:t>
        <w:tab/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6"/>
          <w:w w:val="8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5"/>
          <w:w w:val="10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7"/>
          <w:w w:val="8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4"/>
          <w:w w:val="11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2"/>
        </w:rPr>
        <w:t>ını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8" w:after="0" w:line="226" w:lineRule="exact"/>
        <w:ind w:right="-20"/>
        <w:jc w:val="left"/>
        <w:tabs>
          <w:tab w:pos="24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3"/>
          <w:position w:val="-1"/>
        </w:rPr>
        <w:t>Yang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11"/>
          <w:w w:val="93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3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8"/>
          <w:w w:val="93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1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86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85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-1"/>
        </w:rPr>
        <w:t>fı: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4"/>
          <w:position w:val="-1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4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4"/>
          <w:w w:val="94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4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4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2"/>
          <w:w w:val="94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1"/>
        </w:rPr>
        <w:t>Sebe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"/>
          <w:w w:val="13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4"/>
          <w:position w:val="-1"/>
        </w:rPr>
        <w:t>Dik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"/>
          <w:w w:val="95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2"/>
          <w:position w:val="-1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"/>
          <w:w w:val="103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0"/>
          <w:w w:val="6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5"/>
          <w:w w:val="104"/>
          <w:position w:val="-1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2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4"/>
          <w:position w:val="-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3"/>
          <w:w w:val="104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6"/>
          <w:w w:val="79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8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7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2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20" w:right="40"/>
          <w:cols w:num="2" w:equalWidth="0">
            <w:col w:w="2581" w:space="1991"/>
            <w:col w:w="6768"/>
          </w:cols>
        </w:sectPr>
      </w:pPr>
      <w:rPr/>
    </w:p>
    <w:p>
      <w:pPr>
        <w:spacing w:before="4" w:after="0" w:line="240" w:lineRule="auto"/>
        <w:ind w:left="167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3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4"/>
          <w:w w:val="93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25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6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ada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2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3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color w:val="525252"/>
          <w:spacing w:val="0"/>
          <w:w w:val="100"/>
        </w:rPr>
        <w:t>Yapı</w:t>
      </w:r>
      <w:r>
        <w:rPr>
          <w:rFonts w:ascii="Arial" w:hAnsi="Arial" w:cs="Arial" w:eastAsia="Arial"/>
          <w:sz w:val="16"/>
          <w:szCs w:val="16"/>
          <w:color w:val="525252"/>
          <w:spacing w:val="-9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2D2D2D"/>
          <w:spacing w:val="0"/>
          <w:w w:val="100"/>
        </w:rPr>
        <w:t>ı</w:t>
      </w:r>
      <w:r>
        <w:rPr>
          <w:rFonts w:ascii="Arial" w:hAnsi="Arial" w:cs="Arial" w:eastAsia="Arial"/>
          <w:sz w:val="16"/>
          <w:szCs w:val="16"/>
          <w:color w:val="2D2D2D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2D2D2D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626262"/>
          <w:spacing w:val="0"/>
          <w:w w:val="106"/>
        </w:rPr>
        <w:t>Şekli: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24" w:after="0" w:line="240" w:lineRule="auto"/>
        <w:ind w:right="-87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2.731323pt;margin-top:5.372667pt;width:4.486015pt;height:20.5pt;mso-position-horizontal-relative:page;mso-position-vertical-relative:paragraph;z-index:-7520" type="#_x0000_t202" filled="f" stroked="f">
            <v:textbox inset="0,0,0,0">
              <w:txbxContent>
                <w:p>
                  <w:pPr>
                    <w:spacing w:before="0" w:after="0" w:line="410" w:lineRule="exact"/>
                    <w:ind w:right="-101"/>
                    <w:jc w:val="left"/>
                    <w:rPr>
                      <w:rFonts w:ascii="Arial" w:hAnsi="Arial" w:cs="Arial" w:eastAsia="Arial"/>
                      <w:sz w:val="41"/>
                      <w:szCs w:val="41"/>
                    </w:rPr>
                  </w:pPr>
                  <w:rPr/>
                  <w:r>
                    <w:rPr>
                      <w:rFonts w:ascii="Arial" w:hAnsi="Arial" w:cs="Arial" w:eastAsia="Arial"/>
                      <w:sz w:val="41"/>
                      <w:szCs w:val="41"/>
                      <w:color w:val="414141"/>
                      <w:spacing w:val="0"/>
                      <w:w w:val="78"/>
                    </w:rPr>
                    <w:t>ı</w:t>
                  </w:r>
                  <w:r>
                    <w:rPr>
                      <w:rFonts w:ascii="Arial" w:hAnsi="Arial" w:cs="Arial" w:eastAsia="Arial"/>
                      <w:sz w:val="41"/>
                      <w:szCs w:val="4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6"/>
          <w:szCs w:val="16"/>
          <w:color w:val="414141"/>
          <w:spacing w:val="0"/>
          <w:w w:val="100"/>
        </w:rPr>
        <w:t>Beto</w:t>
      </w:r>
      <w:r>
        <w:rPr>
          <w:rFonts w:ascii="Arial" w:hAnsi="Arial" w:cs="Arial" w:eastAsia="Arial"/>
          <w:sz w:val="16"/>
          <w:szCs w:val="16"/>
          <w:color w:val="414141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626262"/>
          <w:spacing w:val="-1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414141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414141"/>
          <w:spacing w:val="-1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626262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626262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626262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414141"/>
          <w:spacing w:val="6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626262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626262"/>
          <w:spacing w:val="-18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1C1C1C"/>
          <w:spacing w:val="0"/>
          <w:w w:val="100"/>
        </w:rPr>
        <w:t>ir</w:t>
      </w:r>
      <w:r>
        <w:rPr>
          <w:rFonts w:ascii="Arial" w:hAnsi="Arial" w:cs="Arial" w:eastAsia="Arial"/>
          <w:sz w:val="16"/>
          <w:szCs w:val="16"/>
          <w:color w:val="1C1C1C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color w:val="1C1C1C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626262"/>
          <w:spacing w:val="4"/>
          <w:w w:val="106"/>
        </w:rPr>
        <w:t>A</w:t>
      </w:r>
      <w:r>
        <w:rPr>
          <w:rFonts w:ascii="Arial" w:hAnsi="Arial" w:cs="Arial" w:eastAsia="Arial"/>
          <w:sz w:val="16"/>
          <w:szCs w:val="16"/>
          <w:color w:val="414141"/>
          <w:spacing w:val="4"/>
          <w:w w:val="106"/>
        </w:rPr>
        <w:t>h</w:t>
      </w:r>
      <w:r>
        <w:rPr>
          <w:rFonts w:ascii="Arial" w:hAnsi="Arial" w:cs="Arial" w:eastAsia="Arial"/>
          <w:sz w:val="16"/>
          <w:szCs w:val="16"/>
          <w:color w:val="626262"/>
          <w:spacing w:val="0"/>
          <w:w w:val="82"/>
        </w:rPr>
        <w:t>ş</w:t>
      </w:r>
      <w:r>
        <w:rPr>
          <w:rFonts w:ascii="Arial" w:hAnsi="Arial" w:cs="Arial" w:eastAsia="Arial"/>
          <w:sz w:val="16"/>
          <w:szCs w:val="16"/>
          <w:color w:val="626262"/>
          <w:spacing w:val="-2"/>
          <w:w w:val="82"/>
        </w:rPr>
        <w:t>a</w:t>
      </w:r>
      <w:r>
        <w:rPr>
          <w:rFonts w:ascii="Arial" w:hAnsi="Arial" w:cs="Arial" w:eastAsia="Arial"/>
          <w:sz w:val="16"/>
          <w:szCs w:val="16"/>
          <w:color w:val="414141"/>
          <w:spacing w:val="0"/>
          <w:w w:val="109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89" w:lineRule="exact"/>
        <w:ind w:right="157"/>
        <w:jc w:val="righ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color w:val="414141"/>
          <w:spacing w:val="-32"/>
          <w:w w:val="89"/>
        </w:rPr>
        <w:t>ı</w:t>
      </w:r>
      <w:r>
        <w:rPr>
          <w:rFonts w:ascii="Arial" w:hAnsi="Arial" w:cs="Arial" w:eastAsia="Arial"/>
          <w:sz w:val="27"/>
          <w:szCs w:val="27"/>
          <w:color w:val="626262"/>
          <w:spacing w:val="0"/>
          <w:w w:val="53"/>
        </w:rPr>
        <w:t>·</w:t>
      </w:r>
      <w:r>
        <w:rPr>
          <w:rFonts w:ascii="Arial" w:hAnsi="Arial" w:cs="Arial" w:eastAsia="Arial"/>
          <w:sz w:val="27"/>
          <w:szCs w:val="27"/>
          <w:color w:val="000000"/>
          <w:spacing w:val="0"/>
          <w:w w:val="100"/>
        </w:rPr>
      </w:r>
    </w:p>
    <w:p>
      <w:pPr>
        <w:spacing w:before="54" w:after="0" w:line="199" w:lineRule="exact"/>
        <w:ind w:left="111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5"/>
          <w:position w:val="-3"/>
        </w:rPr>
        <w:t>Kul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5"/>
          <w:w w:val="95"/>
          <w:position w:val="-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5"/>
          <w:position w:val="-3"/>
        </w:rPr>
        <w:t>anım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12"/>
          <w:w w:val="95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6"/>
          <w:position w:val="-3"/>
        </w:rPr>
        <w:t>Şe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7"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3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2"/>
          <w:position w:val="-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2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63"/>
          <w:position w:val="-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29"/>
          <w:w w:val="63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3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34" w:lineRule="exact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16"/>
          <w:szCs w:val="16"/>
          <w:color w:val="626262"/>
          <w:w w:val="98"/>
          <w:position w:val="-3"/>
        </w:rPr>
        <w:t>Ç</w:t>
      </w:r>
      <w:r>
        <w:rPr>
          <w:rFonts w:ascii="Arial" w:hAnsi="Arial" w:cs="Arial" w:eastAsia="Arial"/>
          <w:sz w:val="16"/>
          <w:szCs w:val="16"/>
          <w:color w:val="626262"/>
          <w:spacing w:val="-2"/>
          <w:w w:val="98"/>
          <w:position w:val="-3"/>
        </w:rPr>
        <w:t>e</w:t>
      </w:r>
      <w:r>
        <w:rPr>
          <w:rFonts w:ascii="Arial" w:hAnsi="Arial" w:cs="Arial" w:eastAsia="Arial"/>
          <w:sz w:val="16"/>
          <w:szCs w:val="16"/>
          <w:color w:val="1C1C1C"/>
          <w:spacing w:val="-15"/>
          <w:w w:val="203"/>
          <w:position w:val="-3"/>
        </w:rPr>
        <w:t>l</w:t>
      </w:r>
      <w:r>
        <w:rPr>
          <w:rFonts w:ascii="Arial" w:hAnsi="Arial" w:cs="Arial" w:eastAsia="Arial"/>
          <w:sz w:val="16"/>
          <w:szCs w:val="16"/>
          <w:color w:val="626262"/>
          <w:spacing w:val="0"/>
          <w:w w:val="110"/>
          <w:position w:val="-3"/>
        </w:rPr>
        <w:t>ik</w:t>
      </w:r>
      <w:r>
        <w:rPr>
          <w:rFonts w:ascii="Arial" w:hAnsi="Arial" w:cs="Arial" w:eastAsia="Arial"/>
          <w:sz w:val="16"/>
          <w:szCs w:val="16"/>
          <w:color w:val="626262"/>
          <w:spacing w:val="0"/>
          <w:w w:val="100"/>
          <w:position w:val="-3"/>
        </w:rPr>
        <w:t>   </w:t>
      </w:r>
      <w:r>
        <w:rPr>
          <w:rFonts w:ascii="Arial" w:hAnsi="Arial" w:cs="Arial" w:eastAsia="Arial"/>
          <w:sz w:val="16"/>
          <w:szCs w:val="16"/>
          <w:color w:val="626262"/>
          <w:spacing w:val="13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color w:val="414141"/>
          <w:spacing w:val="0"/>
          <w:w w:val="113"/>
          <w:position w:val="-3"/>
        </w:rPr>
        <w:t>D</w:t>
      </w:r>
      <w:r>
        <w:rPr>
          <w:rFonts w:ascii="Arial" w:hAnsi="Arial" w:cs="Arial" w:eastAsia="Arial"/>
          <w:sz w:val="16"/>
          <w:szCs w:val="16"/>
          <w:color w:val="414141"/>
          <w:spacing w:val="-15"/>
          <w:w w:val="113"/>
          <w:position w:val="-3"/>
        </w:rPr>
        <w:t>i</w:t>
      </w:r>
      <w:r>
        <w:rPr>
          <w:rFonts w:ascii="Arial" w:hAnsi="Arial" w:cs="Arial" w:eastAsia="Arial"/>
          <w:sz w:val="16"/>
          <w:szCs w:val="16"/>
          <w:color w:val="626262"/>
          <w:spacing w:val="0"/>
          <w:w w:val="113"/>
          <w:position w:val="-3"/>
        </w:rPr>
        <w:t>ğ</w:t>
      </w:r>
      <w:r>
        <w:rPr>
          <w:rFonts w:ascii="Arial" w:hAnsi="Arial" w:cs="Arial" w:eastAsia="Arial"/>
          <w:sz w:val="16"/>
          <w:szCs w:val="16"/>
          <w:color w:val="626262"/>
          <w:spacing w:val="-10"/>
          <w:w w:val="113"/>
          <w:position w:val="-3"/>
        </w:rPr>
        <w:t>e</w:t>
      </w:r>
      <w:r>
        <w:rPr>
          <w:rFonts w:ascii="Arial" w:hAnsi="Arial" w:cs="Arial" w:eastAsia="Arial"/>
          <w:sz w:val="16"/>
          <w:szCs w:val="16"/>
          <w:color w:val="1C1C1C"/>
          <w:spacing w:val="0"/>
          <w:w w:val="113"/>
          <w:position w:val="-3"/>
        </w:rPr>
        <w:t>r</w:t>
      </w:r>
      <w:r>
        <w:rPr>
          <w:rFonts w:ascii="Arial" w:hAnsi="Arial" w:cs="Arial" w:eastAsia="Arial"/>
          <w:sz w:val="16"/>
          <w:szCs w:val="16"/>
          <w:color w:val="1C1C1C"/>
          <w:spacing w:val="0"/>
          <w:w w:val="113"/>
          <w:position w:val="-3"/>
        </w:rPr>
        <w:t> </w:t>
      </w:r>
      <w:r>
        <w:rPr>
          <w:rFonts w:ascii="Arial" w:hAnsi="Arial" w:cs="Arial" w:eastAsia="Arial"/>
          <w:sz w:val="16"/>
          <w:szCs w:val="16"/>
          <w:color w:val="1C1C1C"/>
          <w:spacing w:val="8"/>
          <w:w w:val="113"/>
          <w:position w:val="-3"/>
        </w:rPr>
        <w:t> </w:t>
      </w:r>
      <w:r>
        <w:rPr>
          <w:rFonts w:ascii="Arial" w:hAnsi="Arial" w:cs="Arial" w:eastAsia="Arial"/>
          <w:sz w:val="21"/>
          <w:szCs w:val="21"/>
          <w:color w:val="626262"/>
          <w:spacing w:val="0"/>
          <w:w w:val="232"/>
          <w:position w:val="-3"/>
        </w:rPr>
        <w:t>1----------</w:t>
      </w:r>
      <w:r>
        <w:rPr>
          <w:rFonts w:ascii="Arial" w:hAnsi="Arial" w:cs="Arial" w:eastAsia="Arial"/>
          <w:sz w:val="21"/>
          <w:szCs w:val="21"/>
          <w:color w:val="626262"/>
          <w:spacing w:val="-39"/>
          <w:w w:val="100"/>
          <w:position w:val="-3"/>
        </w:rPr>
        <w:t> </w:t>
      </w:r>
      <w:r>
        <w:rPr>
          <w:rFonts w:ascii="Arial" w:hAnsi="Arial" w:cs="Arial" w:eastAsia="Arial"/>
          <w:sz w:val="21"/>
          <w:szCs w:val="21"/>
          <w:color w:val="414141"/>
          <w:spacing w:val="0"/>
          <w:w w:val="349"/>
          <w:position w:val="-3"/>
        </w:rPr>
        <w:t>---</w:t>
      </w:r>
      <w:r>
        <w:rPr>
          <w:rFonts w:ascii="Arial" w:hAnsi="Arial" w:cs="Arial" w:eastAsia="Arial"/>
          <w:sz w:val="21"/>
          <w:szCs w:val="21"/>
          <w:color w:val="414141"/>
          <w:spacing w:val="-103"/>
          <w:w w:val="349"/>
          <w:position w:val="-3"/>
        </w:rPr>
        <w:t> </w:t>
      </w:r>
      <w:r>
        <w:rPr>
          <w:rFonts w:ascii="Arial" w:hAnsi="Arial" w:cs="Arial" w:eastAsia="Arial"/>
          <w:sz w:val="21"/>
          <w:szCs w:val="21"/>
          <w:color w:val="626262"/>
          <w:spacing w:val="0"/>
          <w:w w:val="349"/>
          <w:position w:val="-3"/>
        </w:rPr>
        <w:t>----</w:t>
      </w:r>
      <w:r>
        <w:rPr>
          <w:rFonts w:ascii="Arial" w:hAnsi="Arial" w:cs="Arial" w:eastAsia="Arial"/>
          <w:sz w:val="21"/>
          <w:szCs w:val="21"/>
          <w:color w:val="626262"/>
          <w:spacing w:val="-124"/>
          <w:w w:val="349"/>
          <w:position w:val="-3"/>
        </w:rPr>
        <w:t> </w:t>
      </w:r>
      <w:r>
        <w:rPr>
          <w:rFonts w:ascii="Arial" w:hAnsi="Arial" w:cs="Arial" w:eastAsia="Arial"/>
          <w:sz w:val="21"/>
          <w:szCs w:val="21"/>
          <w:color w:val="414141"/>
          <w:spacing w:val="0"/>
          <w:w w:val="366"/>
          <w:position w:val="-3"/>
        </w:rPr>
        <w:t>--</w:t>
      </w:r>
      <w:r>
        <w:rPr>
          <w:rFonts w:ascii="Arial" w:hAnsi="Arial" w:cs="Arial" w:eastAsia="Arial"/>
          <w:sz w:val="21"/>
          <w:szCs w:val="21"/>
          <w:color w:val="414141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21"/>
          <w:szCs w:val="21"/>
          <w:color w:val="414141"/>
          <w:spacing w:val="-17"/>
          <w:w w:val="100"/>
          <w:position w:val="-3"/>
        </w:rPr>
        <w:t> </w:t>
      </w:r>
      <w:r>
        <w:rPr>
          <w:rFonts w:ascii="Arial" w:hAnsi="Arial" w:cs="Arial" w:eastAsia="Arial"/>
          <w:sz w:val="21"/>
          <w:szCs w:val="21"/>
          <w:color w:val="626262"/>
          <w:spacing w:val="0"/>
          <w:w w:val="271"/>
          <w:position w:val="-3"/>
        </w:rPr>
        <w:t>---ı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0" w:after="0" w:line="346" w:lineRule="exact"/>
        <w:ind w:left="408" w:right="-20"/>
        <w:jc w:val="left"/>
        <w:tabs>
          <w:tab w:pos="11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42"/>
          <w:szCs w:val="42"/>
          <w:color w:val="1C1C1C"/>
          <w:spacing w:val="0"/>
          <w:w w:val="57"/>
          <w:position w:val="-1"/>
        </w:rPr>
        <w:t>ı</w:t>
      </w:r>
      <w:r>
        <w:rPr>
          <w:rFonts w:ascii="Arial" w:hAnsi="Arial" w:cs="Arial" w:eastAsia="Arial"/>
          <w:sz w:val="42"/>
          <w:szCs w:val="42"/>
          <w:color w:val="1C1C1C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42"/>
          <w:szCs w:val="42"/>
          <w:color w:val="1C1C1C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6"/>
          <w:position w:val="7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4"/>
          <w:w w:val="97"/>
          <w:position w:val="7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86"/>
          <w:position w:val="7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87"/>
          <w:position w:val="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28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63"/>
          <w:position w:val="7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63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5"/>
          <w:w w:val="63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6"/>
          <w:position w:val="7"/>
        </w:rPr>
        <w:t>Kon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5"/>
          <w:position w:val="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36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2"/>
          <w:w w:val="100"/>
          <w:position w:val="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87"/>
          <w:position w:val="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7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87"/>
          <w:position w:val="7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34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7"/>
        </w:rPr>
        <w:t>ına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1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7"/>
        </w:rPr>
        <w:t>Alma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9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8"/>
          <w:position w:val="7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9"/>
          <w:w w:val="98"/>
          <w:position w:val="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3"/>
          <w:position w:val="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11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7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20" w:right="40"/>
          <w:cols w:num="3" w:equalWidth="0">
            <w:col w:w="1740" w:space="1836"/>
            <w:col w:w="1809" w:space="138"/>
            <w:col w:w="5817"/>
          </w:cols>
        </w:sectPr>
      </w:pPr>
      <w:rPr/>
    </w:p>
    <w:p>
      <w:pPr>
        <w:spacing w:before="0" w:after="0" w:line="219" w:lineRule="exact"/>
        <w:ind w:left="160" w:right="-20"/>
        <w:jc w:val="left"/>
        <w:tabs>
          <w:tab w:pos="2080" w:val="left"/>
          <w:tab w:pos="5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2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5"/>
          <w:w w:val="92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6"/>
          <w:w w:val="92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2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2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15"/>
          <w:w w:val="92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1"/>
        </w:rPr>
        <w:t>Şeyin:</w:t>
        <w:tab/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12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>hibi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3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3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5"/>
          <w:position w:val="0"/>
        </w:rPr>
        <w:t>Kiracı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6"/>
          <w:position w:val="0"/>
        </w:rPr>
        <w:t>Kulla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6"/>
          <w:w w:val="97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87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71" w:after="0" w:line="226" w:lineRule="exact"/>
        <w:ind w:left="216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25252"/>
          <w:w w:val="204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12"/>
          <w:w w:val="20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10"/>
          <w:w w:val="97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6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-1"/>
        </w:rPr>
        <w:t>:Mustafa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4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YATIM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20" w:right="40"/>
        </w:sectPr>
      </w:pPr>
      <w:rPr/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5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Giden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3" w:lineRule="exact"/>
        <w:ind w:left="167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26262"/>
          <w:w w:val="8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w w:val="88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bin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8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0"/>
        </w:rPr>
        <w:t>!Araç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9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2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7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4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0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1"/>
        </w:rPr>
        <w:t>!Araç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7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8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aka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"/>
          <w:w w:val="10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0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1"/>
        </w:rPr>
        <w:t>374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40" w:lineRule="auto"/>
        <w:ind w:right="23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"/>
          <w:w w:val="107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kı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7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2"/>
          <w:w w:val="7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:06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                          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5"/>
          <w:w w:val="94"/>
          <w:position w:val="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5"/>
          <w:w w:val="94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4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4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4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2"/>
          <w:w w:val="94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8"/>
          <w:position w:val="1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9"/>
          <w:w w:val="98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7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7"/>
          <w:position w:val="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6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7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6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55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72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7" w:lineRule="auto"/>
        <w:ind w:left="14" w:right="339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Elektri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Arıza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7"/>
        </w:rPr>
        <w:t>Gel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7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4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:Ge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edi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414141"/>
          <w:spacing w:val="11"/>
          <w:w w:val="15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4"/>
        </w:rPr>
        <w:t>12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0"/>
        </w:rPr>
        <w:t>Aci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28"/>
          <w:w w:val="6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rv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1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2"/>
          <w:w w:val="98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7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4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medi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9"/>
          <w:w w:val="8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3"/>
        </w:rPr>
        <w:t>mni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9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8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5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95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9"/>
          <w:w w:val="9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7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0"/>
          <w:w w:val="9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11"/>
          <w:w w:val="9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1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35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9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lmedi.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1900" w:h="16820"/>
          <w:pgMar w:top="520" w:bottom="280" w:left="520" w:right="40"/>
          <w:cols w:num="3" w:equalWidth="0">
            <w:col w:w="667" w:space="1398"/>
            <w:col w:w="2010" w:space="518"/>
            <w:col w:w="6747"/>
          </w:cols>
        </w:sectPr>
      </w:pPr>
      <w:rPr/>
    </w:p>
    <w:p>
      <w:pPr>
        <w:spacing w:before="0" w:after="0" w:line="233" w:lineRule="exact"/>
        <w:ind w:left="2087" w:right="-20"/>
        <w:jc w:val="left"/>
        <w:tabs>
          <w:tab w:pos="4600" w:val="left"/>
          <w:tab w:pos="7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2"/>
          <w:w w:val="8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5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6"/>
          <w:w w:val="8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9"/>
        </w:rPr>
        <w:t>Sayı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7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2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8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7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4"/>
          <w:w w:val="100"/>
          <w:position w:val="-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alg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1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8"/>
          <w:w w:val="94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5"/>
          <w:position w:val="-1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6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47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47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11"/>
          <w:w w:val="47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7"/>
          <w:position w:val="-1"/>
        </w:rPr>
        <w:t>Gel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1"/>
          <w:w w:val="6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6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9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8"/>
          <w:w w:val="98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3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9"/>
          <w:w w:val="103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3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27"/>
          <w:w w:val="13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6"/>
          <w:position w:val="-1"/>
        </w:rPr>
        <w:t>Gelme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7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20" w:right="40"/>
        </w:sectPr>
      </w:pPr>
      <w:rPr/>
    </w:p>
    <w:p>
      <w:pPr>
        <w:spacing w:before="8" w:after="0" w:line="236" w:lineRule="exact"/>
        <w:ind w:left="153" w:right="-72"/>
        <w:jc w:val="left"/>
        <w:tabs>
          <w:tab w:pos="2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14141"/>
          <w:w w:val="87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87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>rdı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1"/>
        </w:rPr>
        <w:t>cı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>ip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-1"/>
        </w:rPr>
        <w:t>kı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2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"/>
          <w:w w:val="102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9"/>
          <w:position w:val="-1"/>
        </w:rPr>
        <w:t>­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1" w:after="0" w:line="240" w:lineRule="auto"/>
        <w:ind w:right="-20"/>
        <w:jc w:val="left"/>
        <w:tabs>
          <w:tab w:pos="29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626262"/>
          <w:w w:val="73"/>
        </w:rPr>
        <w:t>!A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aç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6"/>
        </w:rPr>
        <w:t>Say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4"/>
          <w:w w:val="96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-1"/>
          <w:w w:val="11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-8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onel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7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4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7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8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20" w:right="40"/>
          <w:cols w:num="2" w:equalWidth="0">
            <w:col w:w="2917" w:space="1668"/>
            <w:col w:w="6755"/>
          </w:cols>
        </w:sectPr>
      </w:pPr>
      <w:rPr/>
    </w:p>
    <w:p>
      <w:pPr>
        <w:spacing w:before="0" w:after="0" w:line="220" w:lineRule="exact"/>
        <w:ind w:left="35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tmişse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9" w:right="-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2"/>
          <w:w w:val="11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7"/>
          <w:w w:val="10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86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8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Görüldüğü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auto"/>
        <w:ind w:left="15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Durum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0" w:lineRule="exact"/>
        <w:ind w:left="1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87"/>
        </w:rPr>
        <w:t>Döni.i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8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8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4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40" w:lineRule="auto"/>
        <w:ind w:left="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6"/>
          <w:w w:val="8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1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9"/>
          <w:w w:val="9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1"/>
          <w:w w:val="9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6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Plak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sı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86" w:after="0" w:line="240" w:lineRule="auto"/>
        <w:ind w:left="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26262"/>
          <w:w w:val="9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w w:val="9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mirini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1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8"/>
          <w:w w:val="93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7"/>
        </w:rPr>
        <w:t>Soya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8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0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6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nld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8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4"/>
          <w:w w:val="10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ın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9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kuru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otları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8"/>
        </w:rPr>
        <w:t>alevi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4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47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4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dumanit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7"/>
        </w:rPr>
        <w:t>şeki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6"/>
          <w:w w:val="9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1"/>
          <w:w w:val="9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"/>
          <w:w w:val="9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8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1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8"/>
          <w:w w:val="92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2"/>
          <w:w w:val="11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7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7"/>
          <w:w w:val="10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rü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8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dü.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08" w:lineRule="exact"/>
        <w:ind w:left="2486" w:right="390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26262"/>
          <w:w w:val="96"/>
          <w:position w:val="-2"/>
        </w:rPr>
        <w:t>Sö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8"/>
          <w:w w:val="96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8"/>
          <w:position w:val="-2"/>
        </w:rPr>
        <w:t>dür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7"/>
          <w:position w:val="-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3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2"/>
        </w:rPr>
        <w:t>ede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2"/>
          <w:position w:val="-2"/>
        </w:rPr>
        <w:t>Ku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84"/>
          <w:position w:val="-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7"/>
          <w:w w:val="84"/>
          <w:position w:val="-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8"/>
          <w:position w:val="-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9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100"/>
          <w:position w:val="-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7"/>
          <w:w w:val="100"/>
          <w:position w:val="-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-9"/>
          <w:w w:val="117"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1"/>
          <w:position w:val="-2"/>
        </w:rPr>
        <w:t>öndü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8"/>
          <w:w w:val="101"/>
          <w:position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79"/>
          <w:position w:val="-2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7"/>
          <w:w w:val="103"/>
          <w:position w:val="-2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56"/>
          <w:position w:val="-2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520" w:right="40"/>
          <w:cols w:num="2" w:equalWidth="0">
            <w:col w:w="1591" w:space="482"/>
            <w:col w:w="9267"/>
          </w:cols>
        </w:sectPr>
      </w:pPr>
      <w:rPr/>
    </w:p>
    <w:p>
      <w:pPr>
        <w:spacing w:before="22" w:after="0" w:line="208" w:lineRule="exact"/>
        <w:ind w:left="146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7"/>
          <w:w w:val="100"/>
          <w:position w:val="-2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2"/>
        </w:rPr>
        <w:t>ndür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6"/>
          <w:w w:val="100"/>
          <w:position w:val="-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2"/>
        </w:rPr>
        <w:t>Türü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64" w:lineRule="exact"/>
        <w:ind w:right="-64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color w:val="525252"/>
          <w:spacing w:val="-3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2D2D2D"/>
          <w:spacing w:val="0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2D2D2D"/>
          <w:spacing w:val="-1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14141"/>
          <w:spacing w:val="0"/>
          <w:w w:val="110"/>
        </w:rPr>
        <w:t>ilc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36" w:after="0" w:line="194" w:lineRule="exact"/>
        <w:ind w:right="-70"/>
        <w:jc w:val="left"/>
        <w:tabs>
          <w:tab w:pos="18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3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3"/>
        </w:rPr>
        <w:t>m3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12"/>
          <w:w w:val="38"/>
          <w:position w:val="-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6"/>
          <w:position w:val="-3"/>
        </w:rPr>
        <w:t>Köpük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2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-3"/>
        </w:rPr>
        <w:t>Kg.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9" w:after="0" w:line="201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797979"/>
          <w:w w:val="25"/>
          <w:position w:val="-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-3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80"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33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3"/>
        </w:rPr>
        <w:t>.K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5"/>
          <w:w w:val="100"/>
          <w:position w:val="-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-3"/>
        </w:rPr>
        <w:t>Kg.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20" w:right="40"/>
          <w:cols w:num="4" w:equalWidth="0">
            <w:col w:w="1396" w:space="748"/>
            <w:col w:w="383" w:space="2066"/>
            <w:col w:w="2795" w:space="656"/>
            <w:col w:w="3296"/>
          </w:cols>
        </w:sectPr>
      </w:pPr>
      <w:rPr/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9" w:right="-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7"/>
          <w:w w:val="95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5"/>
        </w:rPr>
        <w:t>ndilr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6"/>
          <w:w w:val="95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5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5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5"/>
        </w:rPr>
        <w:t>nun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9"/>
          <w:w w:val="95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0" w:lineRule="exact"/>
        <w:ind w:left="15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4"/>
          <w:w w:val="94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4"/>
        </w:rPr>
        <w:t>asa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1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Durumu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363" w:lineRule="exact"/>
        <w:ind w:left="2864" w:right="-20"/>
        <w:jc w:val="left"/>
        <w:tabs>
          <w:tab w:pos="4400" w:val="left"/>
          <w:tab w:pos="5960" w:val="left"/>
        </w:tabs>
        <w:rPr>
          <w:rFonts w:ascii="Arial" w:hAnsi="Arial" w:cs="Arial" w:eastAsia="Arial"/>
          <w:sz w:val="31"/>
          <w:szCs w:val="31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4"/>
        </w:rPr>
        <w:t>0,5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4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4"/>
        </w:rPr>
      </w:r>
      <w:r>
        <w:rPr>
          <w:rFonts w:ascii="Arial" w:hAnsi="Arial" w:cs="Arial" w:eastAsia="Arial"/>
          <w:sz w:val="31"/>
          <w:szCs w:val="31"/>
          <w:color w:val="797979"/>
          <w:spacing w:val="0"/>
          <w:w w:val="78"/>
          <w:position w:val="4"/>
        </w:rPr>
        <w:t>ı</w:t>
      </w:r>
      <w:r>
        <w:rPr>
          <w:rFonts w:ascii="Arial" w:hAnsi="Arial" w:cs="Arial" w:eastAsia="Arial"/>
          <w:sz w:val="31"/>
          <w:szCs w:val="31"/>
          <w:color w:val="797979"/>
          <w:spacing w:val="0"/>
          <w:w w:val="100"/>
          <w:position w:val="4"/>
        </w:rPr>
        <w:tab/>
      </w:r>
      <w:r>
        <w:rPr>
          <w:rFonts w:ascii="Arial" w:hAnsi="Arial" w:cs="Arial" w:eastAsia="Arial"/>
          <w:sz w:val="31"/>
          <w:szCs w:val="31"/>
          <w:color w:val="797979"/>
          <w:spacing w:val="0"/>
          <w:w w:val="51"/>
          <w:position w:val="-2"/>
        </w:rPr>
        <w:t>ı</w:t>
      </w:r>
      <w:r>
        <w:rPr>
          <w:rFonts w:ascii="Arial" w:hAnsi="Arial" w:cs="Arial" w:eastAsia="Arial"/>
          <w:sz w:val="31"/>
          <w:szCs w:val="31"/>
          <w:color w:val="000000"/>
          <w:spacing w:val="0"/>
          <w:w w:val="100"/>
          <w:position w:val="0"/>
        </w:rPr>
      </w:r>
    </w:p>
    <w:p>
      <w:pPr>
        <w:spacing w:before="0" w:after="0" w:line="190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1"/>
        </w:rPr>
        <w:t>Yangında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1"/>
        </w:rPr>
        <w:t>kuru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1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9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7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4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5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0"/>
          <w:w w:val="95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0"/>
          <w:w w:val="94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1"/>
        </w:rPr>
        <w:t>nm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1"/>
          <w:w w:val="100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4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1"/>
        </w:rPr>
        <w:t>tır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1"/>
        </w:rPr>
        <w:t>Maddi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0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12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1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2"/>
          <w:w w:val="104"/>
          <w:position w:val="1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0"/>
          <w:w w:val="92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11"/>
          <w:w w:val="92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2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18"/>
          <w:w w:val="92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6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1"/>
        </w:rPr>
        <w:t>ktur.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26" w:lineRule="exact"/>
        <w:ind w:left="4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-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8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7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0"/>
          <w:w w:val="97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6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8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5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4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pıla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-1"/>
        </w:rPr>
        <w:t>tetkikte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5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4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6"/>
          <w:w w:val="92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4"/>
          <w:w w:val="92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2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2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27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1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5"/>
          <w:w w:val="9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"/>
          <w:w w:val="117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2"/>
          <w:position w:val="-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4"/>
          <w:w w:val="103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63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8"/>
          <w:position w:val="-1"/>
        </w:rPr>
        <w:t>cını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9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2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-9"/>
          <w:w w:val="103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7"/>
          <w:w w:val="108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2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-1"/>
        </w:rPr>
        <w:t>kenarında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buluna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kuru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6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9"/>
          <w:w w:val="95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7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4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5"/>
          <w:w w:val="105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9"/>
          <w:w w:val="91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5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1"/>
        </w:rPr>
        <w:t>ğu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1"/>
          <w:position w:val="-1"/>
        </w:rPr>
        <w:t>gör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5"/>
          <w:position w:val="-1"/>
        </w:rPr>
        <w:t>ülm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4"/>
          <w:w w:val="95"/>
          <w:position w:val="-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5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2"/>
          <w:w w:val="95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8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2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72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20" w:right="40"/>
          <w:cols w:num="2" w:equalWidth="0">
            <w:col w:w="1848" w:space="224"/>
            <w:col w:w="9268"/>
          </w:cols>
        </w:sectPr>
      </w:pPr>
      <w:rPr/>
    </w:p>
    <w:p>
      <w:pPr>
        <w:spacing w:before="6" w:after="0" w:line="230" w:lineRule="exact"/>
        <w:ind w:left="2065" w:right="138" w:firstLine="-1926"/>
        <w:jc w:val="left"/>
        <w:tabs>
          <w:tab w:pos="20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6"/>
          <w:w w:val="9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6"/>
          <w:w w:val="9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3"/>
        </w:rPr>
        <w:t>gı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16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Çıkı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Nedeni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88"/>
        </w:rPr>
        <w:t>ty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6"/>
          <w:w w:val="8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2"/>
          <w:w w:val="8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8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6"/>
          <w:w w:val="8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8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8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10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"/>
          <w:w w:val="9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4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9"/>
          <w:w w:val="10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rma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5"/>
          <w:w w:val="10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4"/>
          <w:w w:val="87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4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72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8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ada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2"/>
        </w:rPr>
        <w:t>kim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8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2"/>
          <w:w w:val="103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4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88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9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1"/>
          <w:w w:val="9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-1"/>
          <w:w w:val="11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79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4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"/>
          <w:w w:val="11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kişile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7"/>
          <w:w w:val="98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8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74"/>
        </w:rPr>
        <w:t>di.i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89"/>
        </w:rPr>
        <w:t>ülı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5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8"/>
          <w:w w:val="96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2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45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3"/>
        </w:rPr>
        <w:t>tıl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4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1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9"/>
          <w:w w:val="104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4"/>
        </w:rPr>
        <w:t>mariti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7"/>
          <w:w w:val="9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nıcı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4"/>
        </w:rPr>
        <w:t>ku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8"/>
          <w:w w:val="9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4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4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otları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7"/>
        </w:rPr>
        <w:t>tutuşt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8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ası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3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9"/>
          <w:w w:val="9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7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cesinde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7"/>
          <w:w w:val="8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5"/>
          <w:w w:val="8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13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9"/>
          <w:w w:val="9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8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4"/>
          <w:w w:val="11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5"/>
        </w:rPr>
        <w:t>kanaa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9"/>
          <w:w w:val="9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2"/>
        </w:rPr>
        <w:t>rılm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4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4"/>
          <w:w w:val="11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9"/>
          <w:w w:val="9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93"/>
        </w:rPr>
        <w:t>ır.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20" w:right="40"/>
        </w:sectPr>
      </w:pPr>
      <w:rPr/>
    </w:p>
    <w:p>
      <w:pPr>
        <w:spacing w:before="41" w:after="0" w:line="240" w:lineRule="auto"/>
        <w:ind w:left="13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3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8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7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6"/>
          <w:w w:val="9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7"/>
          <w:w w:val="10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85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4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8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26262"/>
          <w:w w:val="77"/>
        </w:rPr>
        <w:t>!A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aç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eç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6"/>
          <w:w w:val="9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2"/>
          <w:w w:val="9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0" w:lineRule="exact"/>
        <w:ind w:left="21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797979"/>
          <w:w w:val="103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797979"/>
          <w:w w:val="104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40" w:lineRule="auto"/>
        <w:ind w:left="16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3"/>
          <w:szCs w:val="13"/>
          <w:color w:val="1C1C1C"/>
          <w:spacing w:val="0"/>
          <w:w w:val="311"/>
        </w:rPr>
        <w:t>ı</w:t>
      </w:r>
      <w:r>
        <w:rPr>
          <w:rFonts w:ascii="Arial" w:hAnsi="Arial" w:cs="Arial" w:eastAsia="Arial"/>
          <w:sz w:val="13"/>
          <w:szCs w:val="13"/>
          <w:color w:val="1C1C1C"/>
          <w:spacing w:val="-82"/>
          <w:w w:val="3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8"/>
          <w:w w:val="10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13"/>
          <w:w w:val="13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87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ild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8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ği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auto"/>
        <w:ind w:left="13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25252"/>
          <w:w w:val="97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2"/>
          <w:w w:val="98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26"/>
          <w:w w:val="8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Dön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2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8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26" w:lineRule="exact"/>
        <w:ind w:left="232" w:right="-70"/>
        <w:jc w:val="left"/>
        <w:tabs>
          <w:tab w:pos="1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5"/>
          <w:w w:val="87"/>
          <w:position w:val="-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6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9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97979"/>
          <w:spacing w:val="-8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100"/>
          <w:position w:val="-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7"/>
          <w:position w:val="-1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"/>
          <w:w w:val="98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87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78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63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4" w:after="0" w:line="240" w:lineRule="auto"/>
        <w:ind w:left="2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Şirke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9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4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8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113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14141"/>
          <w:w w:val="104"/>
        </w:rPr>
        <w:t>lfa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100"/>
        </w:rPr>
        <w:t>rih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8"/>
        </w:rPr>
        <w:t>15.10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14"/>
          <w:w w:val="98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"/>
          <w:w w:val="98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5"/>
          <w:w w:val="5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3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26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2"/>
          <w:w w:val="146"/>
          <w:position w:val="-1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2"/>
          <w:position w:val="-1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3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2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2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1"/>
          <w:w w:val="88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8"/>
          <w:w w:val="94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86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88"/>
          <w:position w:val="-1"/>
        </w:rPr>
        <w:t>kez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18"/>
          <w:w w:val="88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88"/>
          <w:position w:val="-1"/>
        </w:rPr>
        <w:t>Grug_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4"/>
          <w:w w:val="88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1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4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  <w:position w:val="-1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4" w:after="0" w:line="240" w:lineRule="auto"/>
        <w:ind w:left="759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14141"/>
          <w:w w:val="93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8"/>
          <w:w w:val="94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6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11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8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13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89"/>
        </w:rPr>
        <w:t>!Sa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4"/>
          <w:w w:val="8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89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0"/>
          <w:w w:val="8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27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2D2D2D"/>
          <w:spacing w:val="-4"/>
          <w:w w:val="135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9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14141"/>
          <w:w w:val="98"/>
        </w:rPr>
        <w:t>ONAYLA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w w:val="9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20" w:right="40"/>
          <w:cols w:num="4" w:equalWidth="0">
            <w:col w:w="1929" w:space="114"/>
            <w:col w:w="2983" w:space="898"/>
            <w:col w:w="1449" w:space="1072"/>
            <w:col w:w="2895"/>
          </w:cols>
        </w:sectPr>
      </w:pPr>
      <w:rPr/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20" w:right="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30.076048pt;margin-top:23.689859pt;width:553.90054pt;height:757.327859pt;mso-position-horizontal-relative:page;mso-position-vertical-relative:page;z-index:-7524" coordorigin="602,474" coordsize="11078,15147">
            <v:shape style="position:absolute;left:2563;top:12874;width:2347;height:1310" type="#_x0000_t75">
              <v:imagedata r:id="rId16" o:title=""/>
            </v:shape>
            <v:group style="position:absolute;left:2571;top:3884;width:2;height:11730" coordorigin="2571,3884" coordsize="2,11730">
              <v:shape style="position:absolute;left:2571;top:3884;width:2;height:11730" coordorigin="2571,3884" coordsize="0,11730" path="m2571,15613l2571,3884e" filled="f" stroked="t" strokeweight=".716096pt" strokecolor="#747474">
                <v:path arrowok="t"/>
              </v:shape>
            </v:group>
            <v:group style="position:absolute;left:673;top:492;width:10992;height:2" coordorigin="673,492" coordsize="10992,2">
              <v:shape style="position:absolute;left:673;top:492;width:10992;height:2" coordorigin="673,492" coordsize="10992,0" path="m673,492l11665,492e" filled="f" stroked="t" strokeweight=".716096pt" strokecolor="#7C7C7C">
                <v:path arrowok="t"/>
              </v:shape>
            </v:group>
            <v:group style="position:absolute;left:670;top:481;width:2;height:5614" coordorigin="670,481" coordsize="2,5614">
              <v:shape style="position:absolute;left:670;top:481;width:2;height:5614" coordorigin="670,481" coordsize="0,5614" path="m670,6095l670,481e" filled="f" stroked="t" strokeweight=".716096pt" strokecolor="#707070">
                <v:path arrowok="t"/>
              </v:shape>
            </v:group>
            <v:group style="position:absolute;left:2599;top:481;width:2;height:1536" coordorigin="2599,481" coordsize="2,1536">
              <v:shape style="position:absolute;left:2599;top:481;width:2;height:1536" coordorigin="2599,481" coordsize="0,1536" path="m2599,2017l2599,481e" filled="f" stroked="t" strokeweight=".716096pt" strokecolor="#777777">
                <v:path arrowok="t"/>
              </v:shape>
            </v:group>
            <v:group style="position:absolute;left:9288;top:488;width:2;height:1529" coordorigin="9288,488" coordsize="2,1529">
              <v:shape style="position:absolute;left:9288;top:488;width:2;height:1529" coordorigin="9288,488" coordsize="0,1529" path="m9288,2017l9288,488e" filled="f" stroked="t" strokeweight=".716096pt" strokecolor="#777777">
                <v:path arrowok="t"/>
              </v:shape>
            </v:group>
            <v:group style="position:absolute;left:11665;top:488;width:2;height:14716" coordorigin="11665,488" coordsize="2,14716">
              <v:shape style="position:absolute;left:11665;top:488;width:2;height:14716" coordorigin="11665,488" coordsize="0,14716" path="m11665,15204l11665,488e" filled="f" stroked="t" strokeweight=".358048pt" strokecolor="#747474">
                <v:path arrowok="t"/>
              </v:shape>
            </v:group>
            <v:group style="position:absolute;left:666;top:2010;width:10999;height:2" coordorigin="666,2010" coordsize="10999,2">
              <v:shape style="position:absolute;left:666;top:2010;width:10999;height:2" coordorigin="666,2010" coordsize="10999,0" path="m666,2010l11665,2010e" filled="f" stroked="t" strokeweight=".716096pt" strokecolor="#747474">
                <v:path arrowok="t"/>
              </v:shape>
            </v:group>
            <v:group style="position:absolute;left:666;top:2247;width:10999;height:2" coordorigin="666,2247" coordsize="10999,2">
              <v:shape style="position:absolute;left:666;top:2247;width:10999;height:2" coordorigin="666,2247" coordsize="10999,0" path="m666,2247l11665,2247e" filled="f" stroked="t" strokeweight=".716096pt" strokecolor="#747474">
                <v:path arrowok="t"/>
              </v:shape>
            </v:group>
            <v:group style="position:absolute;left:666;top:2487;width:10999;height:2" coordorigin="666,2487" coordsize="10999,2">
              <v:shape style="position:absolute;left:666;top:2487;width:10999;height:2" coordorigin="666,2487" coordsize="10999,0" path="m666,2487l11665,2487e" filled="f" stroked="t" strokeweight=".716096pt" strokecolor="#6B7070">
                <v:path arrowok="t"/>
              </v:shape>
            </v:group>
            <v:group style="position:absolute;left:666;top:2724;width:10999;height:2" coordorigin="666,2724" coordsize="10999,2">
              <v:shape style="position:absolute;left:666;top:2724;width:10999;height:2" coordorigin="666,2724" coordsize="10999,0" path="m666,2724l11665,2724e" filled="f" stroked="t" strokeweight=".716096pt" strokecolor="#747470">
                <v:path arrowok="t"/>
              </v:shape>
            </v:group>
            <v:group style="position:absolute;left:666;top:2961;width:11006;height:2" coordorigin="666,2961" coordsize="11006,2">
              <v:shape style="position:absolute;left:666;top:2961;width:11006;height:2" coordorigin="666,2961" coordsize="11006,0" path="m666,2961l11672,2961e" filled="f" stroked="t" strokeweight=".716096pt" strokecolor="#747474">
                <v:path arrowok="t"/>
              </v:shape>
            </v:group>
            <v:group style="position:absolute;left:666;top:3202;width:10999;height:2" coordorigin="666,3202" coordsize="10999,2">
              <v:shape style="position:absolute;left:666;top:3202;width:10999;height:2" coordorigin="666,3202" coordsize="10999,0" path="m666,3202l11665,3202e" filled="f" stroked="t" strokeweight=".716096pt" strokecolor="#707070">
                <v:path arrowok="t"/>
              </v:shape>
            </v:group>
            <v:group style="position:absolute;left:4078;top:3194;width:2;height:718" coordorigin="4078,3194" coordsize="2,718">
              <v:shape style="position:absolute;left:4078;top:3194;width:2;height:718" coordorigin="4078,3194" coordsize="0,718" path="m4078,3912l4078,3194e" filled="f" stroked="t" strokeweight=".716096pt" strokecolor="#5B5B5B">
                <v:path arrowok="t"/>
              </v:shape>
            </v:group>
            <v:group style="position:absolute;left:7147;top:3194;width:2;height:718" coordorigin="7147,3194" coordsize="2,718">
              <v:shape style="position:absolute;left:7147;top:3194;width:2;height:718" coordorigin="7147,3194" coordsize="0,718" path="m7147,3912l7147,3194e" filled="f" stroked="t" strokeweight=".716096pt" strokecolor="#6B6B6B">
                <v:path arrowok="t"/>
              </v:shape>
            </v:group>
            <v:group style="position:absolute;left:659;top:3902;width:11006;height:2" coordorigin="659,3902" coordsize="11006,2">
              <v:shape style="position:absolute;left:659;top:3902;width:11006;height:2" coordorigin="659,3902" coordsize="11006,0" path="m659,3902l11665,3902e" filled="f" stroked="t" strokeweight=".716096pt" strokecolor="#707070">
                <v:path arrowok="t"/>
              </v:shape>
            </v:group>
            <v:group style="position:absolute;left:659;top:4207;width:11006;height:2" coordorigin="659,4207" coordsize="11006,2">
              <v:shape style="position:absolute;left:659;top:4207;width:11006;height:2" coordorigin="659,4207" coordsize="11006,0" path="m659,4207l11665,4207e" filled="f" stroked="t" strokeweight=".716096pt" strokecolor="#747474">
                <v:path arrowok="t"/>
              </v:shape>
            </v:group>
            <v:group style="position:absolute;left:2585;top:4451;width:9080;height:2" coordorigin="2585,4451" coordsize="9080,2">
              <v:shape style="position:absolute;left:2585;top:4451;width:9080;height:2" coordorigin="2585,4451" coordsize="9080,0" path="m2585,4451l11665,4451e" filled="f" stroked="t" strokeweight=".716096pt" strokecolor="#747474">
                <v:path arrowok="t"/>
              </v:shape>
            </v:group>
            <v:group style="position:absolute;left:5106;top:4443;width:2;height:2168" coordorigin="5106,4443" coordsize="2,2168">
              <v:shape style="position:absolute;left:5106;top:4443;width:2;height:2168" coordorigin="5106,4443" coordsize="0,2168" path="m5106,6611l5106,4443e" filled="f" stroked="t" strokeweight=".716096pt" strokecolor="#747474">
                <v:path arrowok="t"/>
              </v:shape>
            </v:group>
            <v:group style="position:absolute;left:5106;top:4874;width:6559;height:2" coordorigin="5106,4874" coordsize="6559,2">
              <v:shape style="position:absolute;left:5106;top:4874;width:6559;height:2" coordorigin="5106,4874" coordsize="6559,0" path="m5106,4874l11665,4874e" filled="f" stroked="t" strokeweight=".716096pt" strokecolor="#707470">
                <v:path arrowok="t"/>
              </v:shape>
            </v:group>
            <v:group style="position:absolute;left:5106;top:5111;width:6567;height:2" coordorigin="5106,5111" coordsize="6567,2">
              <v:shape style="position:absolute;left:5106;top:5111;width:6567;height:2" coordorigin="5106,5111" coordsize="6567,0" path="m5106,5111l11672,5111e" filled="f" stroked="t" strokeweight=".716096pt" strokecolor="#707070">
                <v:path arrowok="t"/>
              </v:shape>
            </v:group>
            <v:group style="position:absolute;left:5106;top:5348;width:6567;height:2" coordorigin="5106,5348" coordsize="6567,2">
              <v:shape style="position:absolute;left:5106;top:5348;width:6567;height:2" coordorigin="5106,5348" coordsize="6567,0" path="m5106,5348l11672,5348e" filled="f" stroked="t" strokeweight=".716096pt" strokecolor="#707070">
                <v:path arrowok="t"/>
              </v:shape>
            </v:group>
            <v:group style="position:absolute;left:2578;top:5585;width:9087;height:2" coordorigin="2578,5585" coordsize="9087,2">
              <v:shape style="position:absolute;left:2578;top:5585;width:9087;height:2" coordorigin="2578,5585" coordsize="9087,0" path="m2578,5585l11665,5585e" filled="f" stroked="t" strokeweight=".716096pt" strokecolor="#707070">
                <v:path arrowok="t"/>
              </v:shape>
            </v:group>
            <v:group style="position:absolute;left:652;top:5822;width:11014;height:2" coordorigin="652,5822" coordsize="11014,2">
              <v:shape style="position:absolute;left:652;top:5822;width:11014;height:2" coordorigin="652,5822" coordsize="11014,0" path="m652,5822l11665,5822e" filled="f" stroked="t" strokeweight=".716096pt" strokecolor="#707470">
                <v:path arrowok="t"/>
              </v:shape>
            </v:group>
            <v:group style="position:absolute;left:2578;top:6296;width:9087;height:2" coordorigin="2578,6296" coordsize="9087,2">
              <v:shape style="position:absolute;left:2578;top:6296;width:9087;height:2" coordorigin="2578,6296" coordsize="9087,0" path="m2578,6296l11665,6296e" filled="f" stroked="t" strokeweight=".716096pt" strokecolor="#777777">
                <v:path arrowok="t"/>
              </v:shape>
            </v:group>
            <v:group style="position:absolute;left:7984;top:5822;width:2;height:790" coordorigin="7984,5822" coordsize="2,790">
              <v:shape style="position:absolute;left:7984;top:5822;width:2;height:790" coordorigin="7984,5822" coordsize="0,790" path="m7984,6611l7984,5822e" filled="f" stroked="t" strokeweight=".716096pt" strokecolor="#777777">
                <v:path arrowok="t"/>
              </v:shape>
            </v:group>
            <v:group style="position:absolute;left:2578;top:6604;width:9087;height:2" coordorigin="2578,6604" coordsize="9087,2">
              <v:shape style="position:absolute;left:2578;top:6604;width:9087;height:2" coordorigin="2578,6604" coordsize="9087,0" path="m2578,6604l11665,6604e" filled="f" stroked="t" strokeweight=".716096pt" strokecolor="#747474">
                <v:path arrowok="t"/>
              </v:shape>
            </v:group>
            <v:group style="position:absolute;left:648;top:6396;width:2;height:4221" coordorigin="648,6396" coordsize="2,4221">
              <v:shape style="position:absolute;left:648;top:6396;width:2;height:4221" coordorigin="648,6396" coordsize="0,4221" path="m648,10617l648,6396e" filled="f" stroked="t" strokeweight=".716096pt" strokecolor="#7C7C7C">
                <v:path arrowok="t"/>
              </v:shape>
            </v:group>
            <v:group style="position:absolute;left:652;top:6841;width:11021;height:2" coordorigin="652,6841" coordsize="11021,2">
              <v:shape style="position:absolute;left:652;top:6841;width:11021;height:2" coordorigin="652,6841" coordsize="11021,0" path="m652,6841l11672,6841e" filled="f" stroked="t" strokeweight=".716096pt" strokecolor="#7C7C7C">
                <v:path arrowok="t"/>
              </v:shape>
            </v:group>
            <v:group style="position:absolute;left:652;top:7311;width:11014;height:2" coordorigin="652,7311" coordsize="11014,2">
              <v:shape style="position:absolute;left:652;top:7311;width:11014;height:2" coordorigin="652,7311" coordsize="11014,0" path="m652,7311l11665,7311e" filled="f" stroked="t" strokeweight=".716096pt" strokecolor="#808080">
                <v:path arrowok="t"/>
              </v:shape>
            </v:group>
            <v:group style="position:absolute;left:5102;top:7308;width:2;height:775" coordorigin="5102,7308" coordsize="2,775">
              <v:shape style="position:absolute;left:5102;top:7308;width:2;height:775" coordorigin="5102,7308" coordsize="0,775" path="m5102,8083l5102,7308e" filled="f" stroked="t" strokeweight=".358048pt" strokecolor="#707070">
                <v:path arrowok="t"/>
              </v:shape>
            </v:group>
            <v:group style="position:absolute;left:5099;top:7552;width:6567;height:2" coordorigin="5099,7552" coordsize="6567,2">
              <v:shape style="position:absolute;left:5099;top:7552;width:6567;height:2" coordorigin="5099,7552" coordsize="6567,0" path="m5099,7552l11665,7552e" filled="f" stroked="t" strokeweight=".716096pt" strokecolor="#7C8080">
                <v:path arrowok="t"/>
              </v:shape>
            </v:group>
            <v:group style="position:absolute;left:5099;top:7789;width:6567;height:2" coordorigin="5099,7789" coordsize="6567,2">
              <v:shape style="position:absolute;left:5099;top:7789;width:6567;height:2" coordorigin="5099,7789" coordsize="6567,0" path="m5099,7789l11665,7789e" filled="f" stroked="t" strokeweight=".358048pt" strokecolor="#747474">
                <v:path arrowok="t"/>
              </v:shape>
            </v:group>
            <v:group style="position:absolute;left:644;top:8769;width:11028;height:2" coordorigin="644,8769" coordsize="11028,2">
              <v:shape style="position:absolute;left:644;top:8769;width:11028;height:2" coordorigin="644,8769" coordsize="11028,0" path="m644,8769l11672,8769e" filled="f" stroked="t" strokeweight=".716096pt" strokecolor="#7C807C">
                <v:path arrowok="t"/>
              </v:shape>
            </v:group>
            <v:group style="position:absolute;left:644;top:8076;width:11021;height:2" coordorigin="644,8076" coordsize="11021,2">
              <v:shape style="position:absolute;left:644;top:8076;width:11021;height:2" coordorigin="644,8076" coordsize="11021,0" path="m644,8076l11665,8076e" filled="f" stroked="t" strokeweight=".716096pt" strokecolor="#7C807C">
                <v:path arrowok="t"/>
              </v:shape>
            </v:group>
            <v:group style="position:absolute;left:637;top:10082;width:11028;height:2" coordorigin="637,10082" coordsize="11028,2">
              <v:shape style="position:absolute;left:637;top:10082;width:11028;height:2" coordorigin="637,10082" coordsize="11028,0" path="m637,10082l11665,10082e" filled="f" stroked="t" strokeweight=".716096pt" strokecolor="#777777">
                <v:path arrowok="t"/>
              </v:shape>
            </v:group>
            <v:group style="position:absolute;left:637;top:10326;width:11035;height:2" coordorigin="637,10326" coordsize="11035,2">
              <v:shape style="position:absolute;left:637;top:10326;width:11035;height:2" coordorigin="637,10326" coordsize="11035,0" path="m637,10326l11672,10326e" filled="f" stroked="t" strokeweight=".716096pt" strokecolor="#747774">
                <v:path arrowok="t"/>
              </v:shape>
            </v:group>
            <v:group style="position:absolute;left:637;top:10563;width:11035;height:2" coordorigin="637,10563" coordsize="11035,2">
              <v:shape style="position:absolute;left:637;top:10563;width:11035;height:2" coordorigin="637,10563" coordsize="11035,0" path="m637,10563l11672,10563e" filled="f" stroked="t" strokeweight=".716096pt" strokecolor="#777C77">
                <v:path arrowok="t"/>
              </v:shape>
            </v:group>
            <v:group style="position:absolute;left:630;top:10926;width:2;height:4688" coordorigin="630,10926" coordsize="2,4688">
              <v:shape style="position:absolute;left:630;top:10926;width:2;height:4688" coordorigin="630,10926" coordsize="0,4688" path="m630,15613l630,10926e" filled="f" stroked="t" strokeweight=".716096pt" strokecolor="#707070">
                <v:path arrowok="t"/>
              </v:shape>
            </v:group>
            <v:group style="position:absolute;left:637;top:11030;width:11028;height:2" coordorigin="637,11030" coordsize="11028,2">
              <v:shape style="position:absolute;left:637;top:11030;width:11028;height:2" coordorigin="637,11030" coordsize="11028,0" path="m637,11030l11665,11030e" filled="f" stroked="t" strokeweight=".716096pt" strokecolor="#747474">
                <v:path arrowok="t"/>
              </v:shape>
            </v:group>
            <v:group style="position:absolute;left:1890;top:11263;width:2;height:4343" coordorigin="1890,11263" coordsize="2,4343">
              <v:shape style="position:absolute;left:1890;top:11263;width:2;height:4343" coordorigin="1890,11263" coordsize="0,4343" path="m1890,15606l1890,11263e" filled="f" stroked="t" strokeweight=".716096pt" strokecolor="#707070">
                <v:path arrowok="t"/>
              </v:shape>
            </v:group>
            <v:group style="position:absolute;left:637;top:11267;width:11028;height:2" coordorigin="637,11267" coordsize="11028,2">
              <v:shape style="position:absolute;left:637;top:11267;width:11028;height:2" coordorigin="637,11267" coordsize="11028,0" path="m637,11267l11665,11267e" filled="f" stroked="t" strokeweight=".716096pt" strokecolor="#707070">
                <v:path arrowok="t"/>
              </v:shape>
            </v:group>
            <v:group style="position:absolute;left:1464;top:11270;width:2;height:4336" coordorigin="1464,11270" coordsize="2,4336">
              <v:shape style="position:absolute;left:1464;top:11270;width:2;height:4336" coordorigin="1464,11270" coordsize="0,4336" path="m1464,15606l1464,11270e" filled="f" stroked="t" strokeweight=".716096pt" strokecolor="#747474">
                <v:path arrowok="t"/>
              </v:shape>
            </v:group>
            <v:group style="position:absolute;left:7530;top:11263;width:2;height:4336" coordorigin="7530,11263" coordsize="2,4336">
              <v:shape style="position:absolute;left:7530;top:11263;width:2;height:4336" coordorigin="7530,11263" coordsize="0,4336" path="m7530,15599l7530,11263e" filled="f" stroked="t" strokeweight=".716096pt" strokecolor="#707070">
                <v:path arrowok="t"/>
              </v:shape>
            </v:group>
            <v:group style="position:absolute;left:630;top:11504;width:11035;height:2" coordorigin="630,11504" coordsize="11035,2">
              <v:shape style="position:absolute;left:630;top:11504;width:11035;height:2" coordorigin="630,11504" coordsize="11035,0" path="m630,11504l11665,11504e" filled="f" stroked="t" strokeweight=".358048pt" strokecolor="#707070">
                <v:path arrowok="t"/>
              </v:shape>
            </v:group>
            <v:group style="position:absolute;left:609;top:15592;width:11049;height:2" coordorigin="609,15592" coordsize="11049,2">
              <v:shape style="position:absolute;left:609;top:15592;width:11049;height:2" coordorigin="609,15592" coordsize="11049,0" path="m609,15592l11658,15592e" filled="f" stroked="t" strokeweight=".716096pt" strokecolor="#777777">
                <v:path arrowok="t"/>
              </v:shape>
            </v:group>
            <v:group style="position:absolute;left:623;top:13302;width:1941;height:2" coordorigin="623,13302" coordsize="1941,2">
              <v:shape style="position:absolute;left:623;top:13302;width:1941;height:2" coordorigin="623,13302" coordsize="1941,0" path="m623,13302l2564,13302e" filled="f" stroked="t" strokeweight=".358048pt" strokecolor="#676767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.086819pt;margin-top:460.858398pt;width:.1pt;height:328.415448pt;mso-position-horizontal-relative:page;mso-position-vertical-relative:page;z-index:-7521" coordorigin="122,9217" coordsize="2,6568">
            <v:shape style="position:absolute;left:122;top:9217;width:2;height:6568" coordorigin="122,9217" coordsize="0,6568" path="m122,15785l122,9217e" filled="f" stroked="t" strokeweight=".716096pt" strokecolor="#D4D4CF">
              <v:path arrowok="t"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60" w:right="-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C1C1C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tfaiyeci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4"/>
          <w:w w:val="84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79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2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626262"/>
          <w:w w:val="9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itm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şs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Üs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5"/>
        </w:rPr>
        <w:t>Ami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ri: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4" w:after="0" w:line="240" w:lineRule="auto"/>
        <w:ind w:left="22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Yangına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4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Koyan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0" w:lineRule="exact"/>
        <w:ind w:left="423" w:right="528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position:absolute;margin-left:271.440002pt;margin-top:31.303099pt;width:75.959999pt;height:26.280001pt;mso-position-horizontal-relative:page;mso-position-vertical-relative:paragraph;z-index:-7523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10"/>
          <w:w w:val="9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6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5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6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5" w:right="354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4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tafa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8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11"/>
          <w:w w:val="9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C1C1C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9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0" w:lineRule="exact"/>
        <w:ind w:left="524" w:right="746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f.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5"/>
        </w:rPr>
        <w:t>Eri.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9.32pt;height:15.12pt;mso-position-horizontal-relative:char;mso-position-vertical-relative:line" type="#_x0000_t75">
            <v:imagedata r:id="rId1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-37" w:right="634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Rahmi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95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2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93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0" w:lineRule="exact"/>
        <w:ind w:left="44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8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tf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25252"/>
          <w:spacing w:val="0"/>
          <w:w w:val="100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5" w:after="0" w:line="240" w:lineRule="auto"/>
        <w:ind w:left="241" w:right="1511"/>
        <w:jc w:val="center"/>
        <w:rPr>
          <w:rFonts w:ascii="Arial" w:hAnsi="Arial" w:cs="Arial" w:eastAsia="Arial"/>
          <w:sz w:val="27"/>
          <w:szCs w:val="27"/>
        </w:rPr>
      </w:pPr>
      <w:rPr/>
      <w:r>
        <w:rPr/>
        <w:br w:type="column"/>
      </w:r>
      <w:r>
        <w:rPr>
          <w:rFonts w:ascii="Arial" w:hAnsi="Arial" w:cs="Arial" w:eastAsia="Arial"/>
          <w:sz w:val="27"/>
          <w:szCs w:val="27"/>
          <w:color w:val="525252"/>
          <w:spacing w:val="0"/>
          <w:w w:val="61"/>
        </w:rPr>
        <w:t>2</w:t>
      </w:r>
      <w:r>
        <w:rPr>
          <w:rFonts w:ascii="Arial" w:hAnsi="Arial" w:cs="Arial" w:eastAsia="Arial"/>
          <w:sz w:val="27"/>
          <w:szCs w:val="27"/>
          <w:color w:val="525252"/>
          <w:spacing w:val="31"/>
          <w:w w:val="61"/>
        </w:rPr>
        <w:t> </w:t>
      </w:r>
      <w:r>
        <w:rPr>
          <w:rFonts w:ascii="Arial" w:hAnsi="Arial" w:cs="Arial" w:eastAsia="Arial"/>
          <w:sz w:val="27"/>
          <w:szCs w:val="27"/>
          <w:color w:val="525252"/>
          <w:spacing w:val="0"/>
          <w:w w:val="61"/>
        </w:rPr>
        <w:t>4</w:t>
      </w:r>
      <w:r>
        <w:rPr>
          <w:rFonts w:ascii="Arial" w:hAnsi="Arial" w:cs="Arial" w:eastAsia="Arial"/>
          <w:sz w:val="27"/>
          <w:szCs w:val="27"/>
          <w:color w:val="525252"/>
          <w:spacing w:val="16"/>
          <w:w w:val="61"/>
        </w:rPr>
        <w:t> </w:t>
      </w:r>
      <w:r>
        <w:rPr>
          <w:rFonts w:ascii="Arial" w:hAnsi="Arial" w:cs="Arial" w:eastAsia="Arial"/>
          <w:sz w:val="27"/>
          <w:szCs w:val="27"/>
          <w:color w:val="626262"/>
          <w:spacing w:val="0"/>
          <w:w w:val="61"/>
        </w:rPr>
        <w:t>Eki</w:t>
      </w:r>
      <w:r>
        <w:rPr>
          <w:rFonts w:ascii="Arial" w:hAnsi="Arial" w:cs="Arial" w:eastAsia="Arial"/>
          <w:sz w:val="27"/>
          <w:szCs w:val="27"/>
          <w:color w:val="626262"/>
          <w:spacing w:val="0"/>
          <w:w w:val="61"/>
        </w:rPr>
        <w:t>m</w:t>
      </w:r>
      <w:r>
        <w:rPr>
          <w:rFonts w:ascii="Arial" w:hAnsi="Arial" w:cs="Arial" w:eastAsia="Arial"/>
          <w:sz w:val="27"/>
          <w:szCs w:val="27"/>
          <w:color w:val="626262"/>
          <w:spacing w:val="35"/>
          <w:w w:val="61"/>
        </w:rPr>
        <w:t> </w:t>
      </w:r>
      <w:r>
        <w:rPr>
          <w:rFonts w:ascii="Arial" w:hAnsi="Arial" w:cs="Arial" w:eastAsia="Arial"/>
          <w:sz w:val="27"/>
          <w:szCs w:val="27"/>
          <w:color w:val="525252"/>
          <w:spacing w:val="0"/>
          <w:w w:val="51"/>
        </w:rPr>
        <w:t>7.017</w:t>
      </w:r>
      <w:r>
        <w:rPr>
          <w:rFonts w:ascii="Arial" w:hAnsi="Arial" w:cs="Arial" w:eastAsia="Arial"/>
          <w:sz w:val="27"/>
          <w:szCs w:val="27"/>
          <w:color w:val="00000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54" w:right="172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position:absolute;margin-left:443.519989pt;margin-top:16.94883pt;width:124.559998pt;height:97.199997pt;mso-position-horizontal-relative:page;mso-position-vertical-relative:paragraph;z-index:-7522" type="#_x0000_t75">
            <v:imagedata r:id="rId19" o:title=""/>
          </v:shape>
        </w:pict>
      </w:r>
      <w:r>
        <w:rPr>
          <w:rFonts w:ascii="Arial" w:hAnsi="Arial" w:cs="Arial" w:eastAsia="Arial"/>
          <w:sz w:val="18"/>
          <w:szCs w:val="18"/>
          <w:color w:val="A0A0A0"/>
          <w:spacing w:val="0"/>
          <w:w w:val="100"/>
          <w:i/>
        </w:rPr>
        <w:t>1</w:t>
      </w:r>
      <w:r>
        <w:rPr>
          <w:rFonts w:ascii="Arial" w:hAnsi="Arial" w:cs="Arial" w:eastAsia="Arial"/>
          <w:sz w:val="18"/>
          <w:szCs w:val="18"/>
          <w:color w:val="A0A0A0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A0A0A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A0A0A0"/>
          <w:spacing w:val="3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-1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0"/>
          <w:w w:val="100"/>
        </w:rPr>
        <w:t>01</w:t>
      </w:r>
      <w:r>
        <w:rPr>
          <w:rFonts w:ascii="Times New Roman" w:hAnsi="Times New Roman" w:cs="Times New Roman" w:eastAsia="Times New Roman"/>
          <w:sz w:val="20"/>
          <w:szCs w:val="20"/>
          <w:color w:val="41414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2"/>
          <w:spacing w:val="0"/>
          <w:w w:val="103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520" w:right="40"/>
          <w:cols w:num="4" w:equalWidth="0">
            <w:col w:w="803" w:space="1398"/>
            <w:col w:w="1633" w:space="673"/>
            <w:col w:w="1922" w:space="1922"/>
            <w:col w:w="2989"/>
          </w:cols>
        </w:sectPr>
      </w:pPr>
      <w:rPr/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0" w:lineRule="atLeast"/>
        <w:ind w:left="4153" w:right="4187" w:firstLine="-10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.728771pt;margin-top:-21.161602pt;width:5.118210pt;height:29pt;mso-position-horizontal-relative:page;mso-position-vertical-relative:paragraph;z-index:-7513" type="#_x0000_t202" filled="f" stroked="f">
            <v:textbox inset="0,0,0,0">
              <w:txbxContent>
                <w:p>
                  <w:pPr>
                    <w:spacing w:before="0" w:after="0" w:line="580" w:lineRule="exact"/>
                    <w:ind w:right="-127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Pr/>
                  <w:r>
                    <w:rPr>
                      <w:rFonts w:ascii="Arial" w:hAnsi="Arial" w:cs="Arial" w:eastAsia="Arial"/>
                      <w:sz w:val="58"/>
                      <w:szCs w:val="58"/>
                      <w:color w:val="B3B5B6"/>
                      <w:spacing w:val="0"/>
                      <w:w w:val="53"/>
                      <w:position w:val="-1"/>
                    </w:rPr>
                    <w:t>r</w:t>
                  </w:r>
                  <w:r>
                    <w:rPr>
                      <w:rFonts w:ascii="Arial" w:hAnsi="Arial" w:cs="Arial" w:eastAsia="Arial"/>
                      <w:sz w:val="58"/>
                      <w:szCs w:val="58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8"/>
          <w:szCs w:val="18"/>
          <w:color w:val="242626"/>
          <w:spacing w:val="-14"/>
          <w:w w:val="181"/>
        </w:rPr>
        <w:t>i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23"/>
        </w:rPr>
        <w:t>Z</w:t>
      </w:r>
      <w:r>
        <w:rPr>
          <w:rFonts w:ascii="Arial" w:hAnsi="Arial" w:cs="Arial" w:eastAsia="Arial"/>
          <w:sz w:val="18"/>
          <w:szCs w:val="18"/>
          <w:color w:val="595959"/>
          <w:spacing w:val="10"/>
          <w:w w:val="124"/>
        </w:rPr>
        <w:t>M</w:t>
      </w:r>
      <w:r>
        <w:rPr>
          <w:rFonts w:ascii="Arial" w:hAnsi="Arial" w:cs="Arial" w:eastAsia="Arial"/>
          <w:sz w:val="18"/>
          <w:szCs w:val="18"/>
          <w:color w:val="242626"/>
          <w:spacing w:val="0"/>
          <w:w w:val="115"/>
        </w:rPr>
        <w:t>iR</w:t>
      </w:r>
      <w:r>
        <w:rPr>
          <w:rFonts w:ascii="Arial" w:hAnsi="Arial" w:cs="Arial" w:eastAsia="Arial"/>
          <w:sz w:val="18"/>
          <w:szCs w:val="18"/>
          <w:color w:val="24262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42626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8"/>
        </w:rPr>
        <w:t>BÜY</w:t>
      </w:r>
      <w:r>
        <w:rPr>
          <w:rFonts w:ascii="Arial" w:hAnsi="Arial" w:cs="Arial" w:eastAsia="Arial"/>
          <w:sz w:val="18"/>
          <w:szCs w:val="18"/>
          <w:color w:val="595959"/>
          <w:spacing w:val="1"/>
          <w:w w:val="118"/>
        </w:rPr>
        <w:t>Ü</w:t>
      </w:r>
      <w:r>
        <w:rPr>
          <w:rFonts w:ascii="Arial" w:hAnsi="Arial" w:cs="Arial" w:eastAsia="Arial"/>
          <w:sz w:val="18"/>
          <w:szCs w:val="18"/>
          <w:color w:val="3A3B3A"/>
          <w:spacing w:val="12"/>
          <w:w w:val="118"/>
        </w:rPr>
        <w:t>K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18"/>
        </w:rPr>
        <w:t>Ş</w:t>
      </w:r>
      <w:r>
        <w:rPr>
          <w:rFonts w:ascii="Arial" w:hAnsi="Arial" w:cs="Arial" w:eastAsia="Arial"/>
          <w:sz w:val="18"/>
          <w:szCs w:val="18"/>
          <w:color w:val="676969"/>
          <w:spacing w:val="-7"/>
          <w:w w:val="118"/>
        </w:rPr>
        <w:t>E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18"/>
        </w:rPr>
        <w:t>HiR</w:t>
      </w:r>
      <w:r>
        <w:rPr>
          <w:rFonts w:ascii="Arial" w:hAnsi="Arial" w:cs="Arial" w:eastAsia="Arial"/>
          <w:sz w:val="18"/>
          <w:szCs w:val="18"/>
          <w:color w:val="3A3B3A"/>
          <w:spacing w:val="28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8"/>
          <w:w w:val="117"/>
        </w:rPr>
        <w:t>B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19"/>
        </w:rPr>
        <w:t>EL</w:t>
      </w:r>
      <w:r>
        <w:rPr>
          <w:rFonts w:ascii="Arial" w:hAnsi="Arial" w:cs="Arial" w:eastAsia="Arial"/>
          <w:sz w:val="18"/>
          <w:szCs w:val="18"/>
          <w:color w:val="676969"/>
          <w:spacing w:val="-5"/>
          <w:w w:val="119"/>
        </w:rPr>
        <w:t>E</w:t>
      </w:r>
      <w:r>
        <w:rPr>
          <w:rFonts w:ascii="Arial" w:hAnsi="Arial" w:cs="Arial" w:eastAsia="Arial"/>
          <w:sz w:val="18"/>
          <w:szCs w:val="18"/>
          <w:color w:val="494949"/>
          <w:spacing w:val="2"/>
          <w:w w:val="121"/>
        </w:rPr>
        <w:t>D</w:t>
      </w:r>
      <w:r>
        <w:rPr>
          <w:rFonts w:ascii="Arial" w:hAnsi="Arial" w:cs="Arial" w:eastAsia="Arial"/>
          <w:sz w:val="18"/>
          <w:szCs w:val="18"/>
          <w:color w:val="242626"/>
          <w:spacing w:val="-14"/>
          <w:w w:val="226"/>
        </w:rPr>
        <w:t>i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12"/>
        </w:rPr>
        <w:t>YE</w:t>
      </w:r>
      <w:r>
        <w:rPr>
          <w:rFonts w:ascii="Arial" w:hAnsi="Arial" w:cs="Arial" w:eastAsia="Arial"/>
          <w:sz w:val="18"/>
          <w:szCs w:val="18"/>
          <w:color w:val="494949"/>
          <w:spacing w:val="8"/>
          <w:w w:val="112"/>
        </w:rPr>
        <w:t>S</w:t>
      </w:r>
      <w:r>
        <w:rPr>
          <w:rFonts w:ascii="Arial" w:hAnsi="Arial" w:cs="Arial" w:eastAsia="Arial"/>
          <w:sz w:val="18"/>
          <w:szCs w:val="18"/>
          <w:color w:val="242626"/>
          <w:spacing w:val="0"/>
          <w:w w:val="226"/>
        </w:rPr>
        <w:t>i</w:t>
      </w:r>
      <w:r>
        <w:rPr>
          <w:rFonts w:ascii="Arial" w:hAnsi="Arial" w:cs="Arial" w:eastAsia="Arial"/>
          <w:sz w:val="18"/>
          <w:szCs w:val="18"/>
          <w:color w:val="242626"/>
          <w:spacing w:val="0"/>
          <w:w w:val="226"/>
        </w:rPr>
        <w:t> </w:t>
      </w:r>
      <w:r>
        <w:rPr>
          <w:rFonts w:ascii="Arial" w:hAnsi="Arial" w:cs="Arial" w:eastAsia="Arial"/>
          <w:sz w:val="18"/>
          <w:szCs w:val="18"/>
          <w:color w:val="242626"/>
          <w:spacing w:val="-7"/>
          <w:w w:val="181"/>
        </w:rPr>
        <w:t>i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8"/>
        </w:rPr>
        <w:t>TFA</w:t>
      </w:r>
      <w:r>
        <w:rPr>
          <w:rFonts w:ascii="Arial" w:hAnsi="Arial" w:cs="Arial" w:eastAsia="Arial"/>
          <w:sz w:val="18"/>
          <w:szCs w:val="18"/>
          <w:color w:val="595959"/>
          <w:spacing w:val="-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42626"/>
          <w:spacing w:val="11"/>
          <w:w w:val="181"/>
        </w:rPr>
        <w:t>i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4"/>
        </w:rPr>
        <w:t>YE</w:t>
      </w:r>
      <w:r>
        <w:rPr>
          <w:rFonts w:ascii="Arial" w:hAnsi="Arial" w:cs="Arial" w:eastAsia="Arial"/>
          <w:sz w:val="18"/>
          <w:szCs w:val="18"/>
          <w:color w:val="595959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22"/>
        </w:rPr>
        <w:t>DAiR</w:t>
      </w:r>
      <w:r>
        <w:rPr>
          <w:rFonts w:ascii="Arial" w:hAnsi="Arial" w:cs="Arial" w:eastAsia="Arial"/>
          <w:sz w:val="18"/>
          <w:szCs w:val="18"/>
          <w:color w:val="494949"/>
          <w:spacing w:val="-7"/>
          <w:w w:val="122"/>
        </w:rPr>
        <w:t>E</w:t>
      </w:r>
      <w:r>
        <w:rPr>
          <w:rFonts w:ascii="Arial" w:hAnsi="Arial" w:cs="Arial" w:eastAsia="Arial"/>
          <w:sz w:val="18"/>
          <w:szCs w:val="18"/>
          <w:color w:val="676969"/>
          <w:spacing w:val="7"/>
          <w:w w:val="104"/>
        </w:rPr>
        <w:t>S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81"/>
        </w:rPr>
        <w:t>i</w:t>
      </w:r>
      <w:r>
        <w:rPr>
          <w:rFonts w:ascii="Arial" w:hAnsi="Arial" w:cs="Arial" w:eastAsia="Arial"/>
          <w:sz w:val="18"/>
          <w:szCs w:val="18"/>
          <w:color w:val="3A3B3A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BA</w:t>
      </w:r>
      <w:r>
        <w:rPr>
          <w:rFonts w:ascii="Arial" w:hAnsi="Arial" w:cs="Arial" w:eastAsia="Arial"/>
          <w:sz w:val="18"/>
          <w:szCs w:val="18"/>
          <w:color w:val="494949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7"/>
          <w:w w:val="100"/>
        </w:rPr>
        <w:t>Ş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KA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   </w:t>
      </w:r>
      <w:r>
        <w:rPr>
          <w:rFonts w:ascii="Arial" w:hAnsi="Arial" w:cs="Arial" w:eastAsia="Arial"/>
          <w:sz w:val="18"/>
          <w:szCs w:val="18"/>
          <w:color w:val="494949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A3B3A"/>
          <w:spacing w:val="0"/>
          <w:w w:val="115"/>
        </w:rPr>
        <w:t>LIGI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76" w:lineRule="exact"/>
        <w:ind w:left="1432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898C8E"/>
          <w:spacing w:val="0"/>
          <w:w w:val="100"/>
        </w:rPr>
        <w:t>IZ</w:t>
      </w:r>
      <w:r>
        <w:rPr>
          <w:rFonts w:ascii="Arial" w:hAnsi="Arial" w:cs="Arial" w:eastAsia="Arial"/>
          <w:sz w:val="15"/>
          <w:szCs w:val="15"/>
          <w:color w:val="898C8E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676969"/>
          <w:spacing w:val="0"/>
          <w:w w:val="114"/>
        </w:rPr>
        <w:t>MIR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170" w:lineRule="exact"/>
        <w:ind w:left="1160" w:right="-20"/>
        <w:jc w:val="left"/>
        <w:tabs>
          <w:tab w:pos="36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BUYUKSEHIR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3A3B3A"/>
          <w:spacing w:val="-6"/>
          <w:w w:val="181"/>
        </w:rPr>
        <w:t>i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5"/>
        </w:rPr>
        <w:t>tfaiy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6"/>
        </w:rPr>
        <w:t>e</w:t>
      </w:r>
      <w:r>
        <w:rPr>
          <w:rFonts w:ascii="Arial" w:hAnsi="Arial" w:cs="Arial" w:eastAsia="Arial"/>
          <w:sz w:val="18"/>
          <w:szCs w:val="18"/>
          <w:color w:val="595959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12"/>
        </w:rPr>
        <w:t>Ya</w:t>
      </w:r>
      <w:r>
        <w:rPr>
          <w:rFonts w:ascii="Arial" w:hAnsi="Arial" w:cs="Arial" w:eastAsia="Arial"/>
          <w:sz w:val="18"/>
          <w:szCs w:val="18"/>
          <w:color w:val="494949"/>
          <w:spacing w:val="-2"/>
          <w:w w:val="112"/>
        </w:rPr>
        <w:t>n</w:t>
      </w:r>
      <w:r>
        <w:rPr>
          <w:rFonts w:ascii="Arial" w:hAnsi="Arial" w:cs="Arial" w:eastAsia="Arial"/>
          <w:sz w:val="18"/>
          <w:szCs w:val="18"/>
          <w:color w:val="676969"/>
          <w:spacing w:val="-11"/>
          <w:w w:val="112"/>
        </w:rPr>
        <w:t>g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12"/>
        </w:rPr>
        <w:t>ı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12"/>
        </w:rPr>
        <w:t>n</w:t>
      </w:r>
      <w:r>
        <w:rPr>
          <w:rFonts w:ascii="Arial" w:hAnsi="Arial" w:cs="Arial" w:eastAsia="Arial"/>
          <w:sz w:val="18"/>
          <w:szCs w:val="18"/>
          <w:color w:val="3A3B3A"/>
          <w:spacing w:val="9"/>
          <w:w w:val="112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ve</w:t>
      </w:r>
      <w:r>
        <w:rPr>
          <w:rFonts w:ascii="Arial" w:hAnsi="Arial" w:cs="Arial" w:eastAsia="Arial"/>
          <w:sz w:val="18"/>
          <w:szCs w:val="18"/>
          <w:color w:val="676969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595959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55"/>
        </w:rPr>
        <w:t>il</w:t>
      </w:r>
      <w:r>
        <w:rPr>
          <w:rFonts w:ascii="Arial" w:hAnsi="Arial" w:cs="Arial" w:eastAsia="Arial"/>
          <w:sz w:val="18"/>
          <w:szCs w:val="18"/>
          <w:color w:val="3A3B3A"/>
          <w:spacing w:val="-38"/>
          <w:w w:val="155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12"/>
        </w:rPr>
        <w:t>Müdalıal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12"/>
        </w:rPr>
        <w:t>e</w:t>
      </w:r>
      <w:r>
        <w:rPr>
          <w:rFonts w:ascii="Arial" w:hAnsi="Arial" w:cs="Arial" w:eastAsia="Arial"/>
          <w:sz w:val="18"/>
          <w:szCs w:val="18"/>
          <w:color w:val="494949"/>
          <w:spacing w:val="1"/>
          <w:w w:val="112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Ş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3A3B3A"/>
          <w:spacing w:val="-3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676969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18"/>
        </w:rPr>
        <w:t>Müdürl</w:t>
      </w:r>
      <w:r>
        <w:rPr>
          <w:rFonts w:ascii="Arial" w:hAnsi="Arial" w:cs="Arial" w:eastAsia="Arial"/>
          <w:sz w:val="18"/>
          <w:szCs w:val="18"/>
          <w:color w:val="3A3B3A"/>
          <w:spacing w:val="-8"/>
          <w:w w:val="118"/>
        </w:rPr>
        <w:t>ü</w:t>
      </w:r>
      <w:r>
        <w:rPr>
          <w:rFonts w:ascii="Arial" w:hAnsi="Arial" w:cs="Arial" w:eastAsia="Arial"/>
          <w:sz w:val="18"/>
          <w:szCs w:val="18"/>
          <w:color w:val="676969"/>
          <w:spacing w:val="-13"/>
          <w:w w:val="122"/>
        </w:rPr>
        <w:t>ğ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14"/>
        </w:rPr>
        <w:t>ü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52" w:lineRule="exact"/>
        <w:ind w:left="1164" w:right="5050"/>
        <w:jc w:val="center"/>
        <w:tabs>
          <w:tab w:pos="476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3.168571pt;margin-top:4.393173pt;width:4.52064pt;height:25.5pt;mso-position-horizontal-relative:page;mso-position-vertical-relative:paragraph;z-index:-7511" type="#_x0000_t202" filled="f" stroked="f">
            <v:textbox inset="0,0,0,0">
              <w:txbxContent>
                <w:p>
                  <w:pPr>
                    <w:spacing w:before="0" w:after="0" w:line="510" w:lineRule="exact"/>
                    <w:ind w:right="-116"/>
                    <w:jc w:val="left"/>
                    <w:rPr>
                      <w:rFonts w:ascii="Arial" w:hAnsi="Arial" w:cs="Arial" w:eastAsia="Arial"/>
                      <w:sz w:val="51"/>
                      <w:szCs w:val="51"/>
                    </w:rPr>
                  </w:pPr>
                  <w:rPr/>
                  <w:r>
                    <w:rPr>
                      <w:rFonts w:ascii="Arial" w:hAnsi="Arial" w:cs="Arial" w:eastAsia="Arial"/>
                      <w:sz w:val="51"/>
                      <w:szCs w:val="51"/>
                      <w:color w:val="494949"/>
                      <w:spacing w:val="0"/>
                      <w:w w:val="63"/>
                      <w:position w:val="-1"/>
                    </w:rPr>
                    <w:t>ı</w:t>
                  </w:r>
                  <w:r>
                    <w:rPr>
                      <w:rFonts w:ascii="Arial" w:hAnsi="Arial" w:cs="Arial" w:eastAsia="Arial"/>
                      <w:sz w:val="51"/>
                      <w:szCs w:val="51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777979"/>
          <w:spacing w:val="0"/>
          <w:w w:val="109"/>
          <w:position w:val="9"/>
        </w:rPr>
        <w:t>BELEDIYESI</w:t>
      </w:r>
      <w:r>
        <w:rPr>
          <w:rFonts w:ascii="Arial" w:hAnsi="Arial" w:cs="Arial" w:eastAsia="Arial"/>
          <w:sz w:val="15"/>
          <w:szCs w:val="15"/>
          <w:color w:val="777979"/>
          <w:spacing w:val="0"/>
          <w:w w:val="100"/>
          <w:position w:val="9"/>
        </w:rPr>
        <w:tab/>
      </w:r>
      <w:r>
        <w:rPr>
          <w:rFonts w:ascii="Arial" w:hAnsi="Arial" w:cs="Arial" w:eastAsia="Arial"/>
          <w:sz w:val="15"/>
          <w:szCs w:val="15"/>
          <w:color w:val="777979"/>
          <w:spacing w:val="0"/>
          <w:w w:val="100"/>
          <w:position w:val="9"/>
        </w:rPr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8"/>
          <w:position w:val="-1"/>
        </w:rPr>
        <w:t>Y</w:t>
      </w:r>
      <w:r>
        <w:rPr>
          <w:rFonts w:ascii="Arial" w:hAnsi="Arial" w:cs="Arial" w:eastAsia="Arial"/>
          <w:sz w:val="18"/>
          <w:szCs w:val="18"/>
          <w:color w:val="3A3B3A"/>
          <w:spacing w:val="-30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16"/>
          <w:position w:val="-1"/>
        </w:rPr>
        <w:t>AN</w:t>
      </w:r>
      <w:r>
        <w:rPr>
          <w:rFonts w:ascii="Arial" w:hAnsi="Arial" w:cs="Arial" w:eastAsia="Arial"/>
          <w:sz w:val="18"/>
          <w:szCs w:val="18"/>
          <w:color w:val="494949"/>
          <w:spacing w:val="10"/>
          <w:w w:val="116"/>
          <w:position w:val="-1"/>
        </w:rPr>
        <w:t>G</w:t>
      </w:r>
      <w:r>
        <w:rPr>
          <w:rFonts w:ascii="Arial" w:hAnsi="Arial" w:cs="Arial" w:eastAsia="Arial"/>
          <w:sz w:val="18"/>
          <w:szCs w:val="18"/>
          <w:color w:val="000000"/>
          <w:spacing w:val="-10"/>
          <w:w w:val="181"/>
          <w:position w:val="-1"/>
        </w:rPr>
        <w:t>l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34"/>
          <w:position w:val="-1"/>
        </w:rPr>
        <w:t>N</w:t>
      </w:r>
      <w:r>
        <w:rPr>
          <w:rFonts w:ascii="Arial" w:hAnsi="Arial" w:cs="Arial" w:eastAsia="Arial"/>
          <w:sz w:val="18"/>
          <w:szCs w:val="18"/>
          <w:color w:val="595959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13"/>
          <w:position w:val="-1"/>
        </w:rPr>
        <w:t>RAPO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14"/>
          <w:position w:val="-1"/>
        </w:rPr>
        <w:t>R</w:t>
      </w:r>
      <w:r>
        <w:rPr>
          <w:rFonts w:ascii="Arial" w:hAnsi="Arial" w:cs="Arial" w:eastAsia="Arial"/>
          <w:sz w:val="18"/>
          <w:szCs w:val="18"/>
          <w:color w:val="3A3B3A"/>
          <w:spacing w:val="-3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20"/>
          <w:position w:val="-1"/>
        </w:rPr>
        <w:t>U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1" w:lineRule="auto"/>
        <w:ind w:left="687" w:right="3390" w:firstLine="-14"/>
        <w:jc w:val="left"/>
        <w:tabs>
          <w:tab w:pos="2060" w:val="left"/>
          <w:tab w:pos="3500" w:val="left"/>
          <w:tab w:pos="4840" w:val="left"/>
          <w:tab w:pos="5880" w:val="left"/>
          <w:tab w:pos="79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76969"/>
          <w:spacing w:val="-8"/>
          <w:w w:val="115"/>
          <w:position w:val="1"/>
        </w:rPr>
        <w:t>O</w:t>
      </w:r>
      <w:r>
        <w:rPr>
          <w:rFonts w:ascii="Arial" w:hAnsi="Arial" w:cs="Arial" w:eastAsia="Arial"/>
          <w:sz w:val="18"/>
          <w:szCs w:val="18"/>
          <w:color w:val="3A3B3A"/>
          <w:spacing w:val="-17"/>
          <w:w w:val="181"/>
          <w:position w:val="1"/>
        </w:rPr>
        <w:t>l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8"/>
          <w:position w:val="1"/>
        </w:rPr>
        <w:t>ay</w:t>
      </w:r>
      <w:r>
        <w:rPr>
          <w:rFonts w:ascii="Arial" w:hAnsi="Arial" w:cs="Arial" w:eastAsia="Arial"/>
          <w:sz w:val="18"/>
          <w:szCs w:val="18"/>
          <w:color w:val="676969"/>
          <w:spacing w:val="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4"/>
          <w:w w:val="111"/>
          <w:position w:val="1"/>
        </w:rPr>
        <w:t>T</w:t>
      </w:r>
      <w:r>
        <w:rPr>
          <w:rFonts w:ascii="Arial" w:hAnsi="Arial" w:cs="Arial" w:eastAsia="Arial"/>
          <w:sz w:val="18"/>
          <w:szCs w:val="18"/>
          <w:color w:val="676969"/>
          <w:spacing w:val="-2"/>
          <w:w w:val="83"/>
          <w:position w:val="1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32"/>
          <w:position w:val="1"/>
        </w:rPr>
        <w:t>r</w:t>
      </w:r>
      <w:r>
        <w:rPr>
          <w:rFonts w:ascii="Arial" w:hAnsi="Arial" w:cs="Arial" w:eastAsia="Arial"/>
          <w:sz w:val="18"/>
          <w:szCs w:val="18"/>
          <w:color w:val="3A3B3A"/>
          <w:spacing w:val="-15"/>
          <w:w w:val="132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1"/>
          <w:position w:val="1"/>
        </w:rPr>
        <w:t>hi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1"/>
        </w:rPr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  <w:position w:val="1"/>
        </w:rPr>
        <w:t>:</w:t>
      </w:r>
      <w:r>
        <w:rPr>
          <w:rFonts w:ascii="Arial" w:hAnsi="Arial" w:cs="Arial" w:eastAsia="Arial"/>
          <w:sz w:val="18"/>
          <w:szCs w:val="18"/>
          <w:color w:val="3A3B3A"/>
          <w:spacing w:val="25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45"/>
          <w:position w:val="1"/>
        </w:rPr>
        <w:t>1</w:t>
      </w:r>
      <w:r>
        <w:rPr>
          <w:rFonts w:ascii="Arial" w:hAnsi="Arial" w:cs="Arial" w:eastAsia="Arial"/>
          <w:sz w:val="18"/>
          <w:szCs w:val="18"/>
          <w:color w:val="494949"/>
          <w:spacing w:val="16"/>
          <w:w w:val="45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80"/>
          <w:position w:val="1"/>
        </w:rPr>
        <w:t>51</w:t>
      </w:r>
      <w:r>
        <w:rPr>
          <w:rFonts w:ascii="Arial" w:hAnsi="Arial" w:cs="Arial" w:eastAsia="Arial"/>
          <w:sz w:val="18"/>
          <w:szCs w:val="18"/>
          <w:color w:val="676969"/>
          <w:spacing w:val="12"/>
          <w:w w:val="80"/>
          <w:position w:val="1"/>
        </w:rPr>
        <w:t>1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4"/>
          <w:position w:val="1"/>
        </w:rPr>
        <w:t>0/2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5"/>
          <w:position w:val="1"/>
        </w:rPr>
        <w:t>0</w:t>
      </w:r>
      <w:r>
        <w:rPr>
          <w:rFonts w:ascii="Arial" w:hAnsi="Arial" w:cs="Arial" w:eastAsia="Arial"/>
          <w:sz w:val="18"/>
          <w:szCs w:val="18"/>
          <w:color w:val="676969"/>
          <w:spacing w:val="-35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35"/>
          <w:position w:val="1"/>
        </w:rPr>
        <w:t>ı</w:t>
      </w:r>
      <w:r>
        <w:rPr>
          <w:rFonts w:ascii="Arial" w:hAnsi="Arial" w:cs="Arial" w:eastAsia="Arial"/>
          <w:sz w:val="18"/>
          <w:szCs w:val="18"/>
          <w:color w:val="595959"/>
          <w:spacing w:val="-37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>7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5"/>
          <w:position w:val="1"/>
        </w:rPr>
        <w:t>Bil</w:t>
      </w:r>
      <w:r>
        <w:rPr>
          <w:rFonts w:ascii="Arial" w:hAnsi="Arial" w:cs="Arial" w:eastAsia="Arial"/>
          <w:sz w:val="18"/>
          <w:szCs w:val="18"/>
          <w:color w:val="595959"/>
          <w:spacing w:val="3"/>
          <w:w w:val="115"/>
          <w:position w:val="1"/>
        </w:rPr>
        <w:t>d</w:t>
      </w:r>
      <w:r>
        <w:rPr>
          <w:rFonts w:ascii="Arial" w:hAnsi="Arial" w:cs="Arial" w:eastAsia="Arial"/>
          <w:sz w:val="18"/>
          <w:szCs w:val="18"/>
          <w:color w:val="3A3B3A"/>
          <w:spacing w:val="-5"/>
          <w:w w:val="115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5"/>
          <w:position w:val="1"/>
        </w:rPr>
        <w:t>rim</w:t>
      </w:r>
      <w:r>
        <w:rPr>
          <w:rFonts w:ascii="Arial" w:hAnsi="Arial" w:cs="Arial" w:eastAsia="Arial"/>
          <w:sz w:val="18"/>
          <w:szCs w:val="18"/>
          <w:color w:val="595959"/>
          <w:spacing w:val="-9"/>
          <w:w w:val="115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3"/>
          <w:w w:val="100"/>
          <w:position w:val="1"/>
        </w:rPr>
        <w:t>S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  <w:position w:val="1"/>
        </w:rPr>
        <w:t>ı</w:t>
      </w:r>
      <w:r>
        <w:rPr>
          <w:rFonts w:ascii="Arial" w:hAnsi="Arial" w:cs="Arial" w:eastAsia="Arial"/>
          <w:sz w:val="18"/>
          <w:szCs w:val="18"/>
          <w:color w:val="3A3B3A"/>
          <w:spacing w:val="2"/>
          <w:w w:val="100"/>
          <w:position w:val="1"/>
        </w:rPr>
        <w:t>r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>a</w:t>
      </w:r>
      <w:r>
        <w:rPr>
          <w:rFonts w:ascii="Arial" w:hAnsi="Arial" w:cs="Arial" w:eastAsia="Arial"/>
          <w:sz w:val="18"/>
          <w:szCs w:val="18"/>
          <w:color w:val="676969"/>
          <w:spacing w:val="-20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>No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>:</w:t>
      </w:r>
      <w:r>
        <w:rPr>
          <w:rFonts w:ascii="Arial" w:hAnsi="Arial" w:cs="Arial" w:eastAsia="Arial"/>
          <w:sz w:val="18"/>
          <w:szCs w:val="18"/>
          <w:color w:val="676969"/>
          <w:spacing w:val="4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45"/>
          <w:position w:val="1"/>
        </w:rPr>
        <w:t>1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39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1"/>
        </w:rPr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3"/>
          <w:position w:val="1"/>
        </w:rPr>
        <w:t>Bil</w:t>
      </w:r>
      <w:r>
        <w:rPr>
          <w:rFonts w:ascii="Arial" w:hAnsi="Arial" w:cs="Arial" w:eastAsia="Arial"/>
          <w:sz w:val="18"/>
          <w:szCs w:val="18"/>
          <w:color w:val="595959"/>
          <w:spacing w:val="3"/>
          <w:w w:val="113"/>
          <w:position w:val="1"/>
        </w:rPr>
        <w:t>d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13"/>
          <w:position w:val="1"/>
        </w:rPr>
        <w:t>irim</w:t>
      </w:r>
      <w:r>
        <w:rPr>
          <w:rFonts w:ascii="Arial" w:hAnsi="Arial" w:cs="Arial" w:eastAsia="Arial"/>
          <w:sz w:val="18"/>
          <w:szCs w:val="18"/>
          <w:color w:val="3A3B3A"/>
          <w:spacing w:val="-2"/>
          <w:w w:val="113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88"/>
          <w:position w:val="1"/>
        </w:rPr>
        <w:t>Sa</w:t>
      </w:r>
      <w:r>
        <w:rPr>
          <w:rFonts w:ascii="Arial" w:hAnsi="Arial" w:cs="Arial" w:eastAsia="Arial"/>
          <w:sz w:val="18"/>
          <w:szCs w:val="18"/>
          <w:color w:val="676969"/>
          <w:spacing w:val="6"/>
          <w:w w:val="89"/>
          <w:position w:val="1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9"/>
          <w:w w:val="93"/>
          <w:position w:val="1"/>
        </w:rPr>
        <w:t>t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81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595959"/>
          <w:spacing w:val="-19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>:</w:t>
      </w:r>
      <w:r>
        <w:rPr>
          <w:rFonts w:ascii="Arial" w:hAnsi="Arial" w:cs="Arial" w:eastAsia="Arial"/>
          <w:sz w:val="18"/>
          <w:szCs w:val="18"/>
          <w:color w:val="676969"/>
          <w:spacing w:val="-2"/>
          <w:w w:val="100"/>
          <w:position w:val="1"/>
        </w:rPr>
        <w:t>0</w:t>
      </w:r>
      <w:r>
        <w:rPr>
          <w:rFonts w:ascii="Arial" w:hAnsi="Arial" w:cs="Arial" w:eastAsia="Arial"/>
          <w:sz w:val="18"/>
          <w:szCs w:val="18"/>
          <w:color w:val="494949"/>
          <w:spacing w:val="-5"/>
          <w:w w:val="100"/>
          <w:position w:val="1"/>
        </w:rPr>
        <w:t>0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>:44</w:t>
      </w:r>
      <w:r>
        <w:rPr>
          <w:rFonts w:ascii="Arial" w:hAnsi="Arial" w:cs="Arial" w:eastAsia="Arial"/>
          <w:sz w:val="18"/>
          <w:szCs w:val="18"/>
          <w:color w:val="676969"/>
          <w:spacing w:val="-33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</w:r>
      <w:r>
        <w:rPr>
          <w:rFonts w:ascii="Arial" w:hAnsi="Arial" w:cs="Arial" w:eastAsia="Arial"/>
          <w:sz w:val="27"/>
          <w:szCs w:val="27"/>
          <w:color w:val="595959"/>
          <w:spacing w:val="0"/>
          <w:w w:val="55"/>
          <w:position w:val="0"/>
        </w:rPr>
        <w:t>t</w:t>
      </w:r>
      <w:r>
        <w:rPr>
          <w:rFonts w:ascii="Arial" w:hAnsi="Arial" w:cs="Arial" w:eastAsia="Arial"/>
          <w:sz w:val="27"/>
          <w:szCs w:val="27"/>
          <w:color w:val="595959"/>
          <w:spacing w:val="-5"/>
          <w:w w:val="55"/>
          <w:position w:val="0"/>
        </w:rPr>
        <w:t>T</w:t>
      </w:r>
      <w:r>
        <w:rPr>
          <w:rFonts w:ascii="Arial" w:hAnsi="Arial" w:cs="Arial" w:eastAsia="Arial"/>
          <w:sz w:val="18"/>
          <w:szCs w:val="18"/>
          <w:color w:val="595959"/>
          <w:spacing w:val="8"/>
          <w:w w:val="106"/>
          <w:position w:val="0"/>
        </w:rPr>
        <w:t>c</w:t>
      </w:r>
      <w:r>
        <w:rPr>
          <w:rFonts w:ascii="Arial" w:hAnsi="Arial" w:cs="Arial" w:eastAsia="Arial"/>
          <w:sz w:val="18"/>
          <w:szCs w:val="18"/>
          <w:color w:val="3A3B3A"/>
          <w:spacing w:val="-9"/>
          <w:w w:val="136"/>
          <w:position w:val="0"/>
        </w:rPr>
        <w:t>l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58"/>
          <w:position w:val="0"/>
        </w:rPr>
        <w:t>: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5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6"/>
          <w:w w:val="100"/>
          <w:position w:val="0"/>
        </w:rPr>
        <w:t>K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color w:val="676969"/>
          <w:spacing w:val="-5"/>
          <w:w w:val="100"/>
          <w:position w:val="0"/>
        </w:rPr>
        <w:t>y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0"/>
        </w:rPr>
        <w:t>ıt</w:t>
      </w:r>
      <w:r>
        <w:rPr>
          <w:rFonts w:ascii="Arial" w:hAnsi="Arial" w:cs="Arial" w:eastAsia="Arial"/>
          <w:sz w:val="18"/>
          <w:szCs w:val="18"/>
          <w:color w:val="494949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9"/>
          <w:position w:val="0"/>
        </w:rPr>
        <w:t>T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109"/>
          <w:position w:val="0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9"/>
          <w:position w:val="0"/>
        </w:rPr>
        <w:t>ri</w:t>
      </w:r>
      <w:r>
        <w:rPr>
          <w:rFonts w:ascii="Arial" w:hAnsi="Arial" w:cs="Arial" w:eastAsia="Arial"/>
          <w:sz w:val="18"/>
          <w:szCs w:val="18"/>
          <w:color w:val="3A3B3A"/>
          <w:spacing w:val="7"/>
          <w:w w:val="109"/>
          <w:position w:val="0"/>
        </w:rPr>
        <w:t>h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9"/>
          <w:position w:val="0"/>
        </w:rPr>
        <w:t>i</w:t>
      </w:r>
      <w:r>
        <w:rPr>
          <w:rFonts w:ascii="Arial" w:hAnsi="Arial" w:cs="Arial" w:eastAsia="Arial"/>
          <w:sz w:val="18"/>
          <w:szCs w:val="18"/>
          <w:color w:val="595959"/>
          <w:spacing w:val="-52"/>
          <w:w w:val="109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0"/>
        </w:rPr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58"/>
          <w:position w:val="0"/>
        </w:rPr>
        <w:t>:</w:t>
      </w:r>
      <w:r>
        <w:rPr>
          <w:rFonts w:ascii="Arial" w:hAnsi="Arial" w:cs="Arial" w:eastAsia="Arial"/>
          <w:sz w:val="18"/>
          <w:szCs w:val="18"/>
          <w:color w:val="676969"/>
          <w:spacing w:val="-33"/>
          <w:w w:val="15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60"/>
          <w:position w:val="0"/>
        </w:rPr>
        <w:t>1</w:t>
      </w:r>
      <w:r>
        <w:rPr>
          <w:rFonts w:ascii="Arial" w:hAnsi="Arial" w:cs="Arial" w:eastAsia="Arial"/>
          <w:sz w:val="18"/>
          <w:szCs w:val="18"/>
          <w:color w:val="3A3B3A"/>
          <w:spacing w:val="-2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-8"/>
          <w:w w:val="101"/>
          <w:position w:val="0"/>
        </w:rPr>
        <w:t>5</w:t>
      </w:r>
      <w:r>
        <w:rPr>
          <w:rFonts w:ascii="Arial" w:hAnsi="Arial" w:cs="Arial" w:eastAsia="Arial"/>
          <w:sz w:val="18"/>
          <w:szCs w:val="18"/>
          <w:color w:val="B3B5B6"/>
          <w:spacing w:val="10"/>
          <w:w w:val="142"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92"/>
          <w:position w:val="0"/>
        </w:rPr>
        <w:t>1</w:t>
      </w:r>
      <w:r>
        <w:rPr>
          <w:rFonts w:ascii="Arial" w:hAnsi="Arial" w:cs="Arial" w:eastAsia="Arial"/>
          <w:sz w:val="18"/>
          <w:szCs w:val="18"/>
          <w:color w:val="494949"/>
          <w:spacing w:val="-1"/>
          <w:w w:val="92"/>
          <w:position w:val="0"/>
        </w:rPr>
        <w:t>0</w:t>
      </w:r>
      <w:r>
        <w:rPr>
          <w:rFonts w:ascii="Arial" w:hAnsi="Arial" w:cs="Arial" w:eastAsia="Arial"/>
          <w:sz w:val="18"/>
          <w:szCs w:val="18"/>
          <w:color w:val="B3B5B6"/>
          <w:spacing w:val="3"/>
          <w:w w:val="113"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0"/>
        </w:rPr>
        <w:t>20</w:t>
      </w:r>
      <w:r>
        <w:rPr>
          <w:rFonts w:ascii="Arial" w:hAnsi="Arial" w:cs="Arial" w:eastAsia="Arial"/>
          <w:sz w:val="18"/>
          <w:szCs w:val="18"/>
          <w:color w:val="676969"/>
          <w:spacing w:val="-3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60"/>
          <w:position w:val="0"/>
        </w:rPr>
        <w:t>1</w:t>
      </w:r>
      <w:r>
        <w:rPr>
          <w:rFonts w:ascii="Arial" w:hAnsi="Arial" w:cs="Arial" w:eastAsia="Arial"/>
          <w:sz w:val="18"/>
          <w:szCs w:val="18"/>
          <w:color w:val="494949"/>
          <w:spacing w:val="-2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0"/>
        </w:rPr>
        <w:t>7</w:t>
      </w:r>
      <w:r>
        <w:rPr>
          <w:rFonts w:ascii="Arial" w:hAnsi="Arial" w:cs="Arial" w:eastAsia="Arial"/>
          <w:sz w:val="18"/>
          <w:szCs w:val="18"/>
          <w:color w:val="676969"/>
          <w:spacing w:val="-4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0"/>
        </w:rPr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0"/>
        </w:rPr>
        <w:t>Kayıt</w:t>
      </w:r>
      <w:r>
        <w:rPr>
          <w:rFonts w:ascii="Arial" w:hAnsi="Arial" w:cs="Arial" w:eastAsia="Arial"/>
          <w:sz w:val="18"/>
          <w:szCs w:val="18"/>
          <w:color w:val="595959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0"/>
        </w:rPr>
        <w:t>No</w:t>
      </w:r>
      <w:r>
        <w:rPr>
          <w:rFonts w:ascii="Arial" w:hAnsi="Arial" w:cs="Arial" w:eastAsia="Arial"/>
          <w:sz w:val="18"/>
          <w:szCs w:val="18"/>
          <w:color w:val="777979"/>
          <w:spacing w:val="-2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18"/>
          <w:szCs w:val="18"/>
          <w:color w:val="777979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18"/>
          <w:szCs w:val="18"/>
          <w:color w:val="595959"/>
          <w:spacing w:val="-8"/>
          <w:w w:val="100"/>
          <w:position w:val="0"/>
        </w:rPr>
        <w:t>0</w:t>
      </w:r>
      <w:r>
        <w:rPr>
          <w:rFonts w:ascii="Arial" w:hAnsi="Arial" w:cs="Arial" w:eastAsia="Arial"/>
          <w:sz w:val="18"/>
          <w:szCs w:val="18"/>
          <w:color w:val="777979"/>
          <w:spacing w:val="-3"/>
          <w:w w:val="100"/>
          <w:position w:val="0"/>
        </w:rPr>
        <w:t>2</w:t>
      </w:r>
      <w:r>
        <w:rPr>
          <w:rFonts w:ascii="Arial" w:hAnsi="Arial" w:cs="Arial" w:eastAsia="Arial"/>
          <w:sz w:val="18"/>
          <w:szCs w:val="18"/>
          <w:color w:val="595959"/>
          <w:spacing w:val="6"/>
          <w:w w:val="100"/>
          <w:position w:val="0"/>
        </w:rPr>
        <w:t>3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0"/>
        </w:rPr>
        <w:t>7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0"/>
        </w:rPr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13"/>
          <w:position w:val="0"/>
        </w:rPr>
        <w:t>Bildiri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13"/>
          <w:position w:val="0"/>
        </w:rPr>
        <w:t>m</w:t>
      </w:r>
      <w:r>
        <w:rPr>
          <w:rFonts w:ascii="Arial" w:hAnsi="Arial" w:cs="Arial" w:eastAsia="Arial"/>
          <w:sz w:val="18"/>
          <w:szCs w:val="18"/>
          <w:color w:val="494949"/>
          <w:spacing w:val="5"/>
          <w:w w:val="11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13"/>
          <w:position w:val="0"/>
        </w:rPr>
        <w:t>A</w:t>
      </w:r>
      <w:r>
        <w:rPr>
          <w:rFonts w:ascii="Arial" w:hAnsi="Arial" w:cs="Arial" w:eastAsia="Arial"/>
          <w:sz w:val="18"/>
          <w:szCs w:val="18"/>
          <w:color w:val="676969"/>
          <w:spacing w:val="-33"/>
          <w:w w:val="11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-6"/>
          <w:w w:val="136"/>
          <w:position w:val="0"/>
        </w:rPr>
        <w:t>l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92"/>
          <w:position w:val="0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4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494949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58"/>
          <w:position w:val="0"/>
        </w:rPr>
        <w:t>:</w:t>
      </w:r>
      <w:r>
        <w:rPr>
          <w:rFonts w:ascii="Arial" w:hAnsi="Arial" w:cs="Arial" w:eastAsia="Arial"/>
          <w:sz w:val="18"/>
          <w:szCs w:val="18"/>
          <w:color w:val="777979"/>
          <w:spacing w:val="-48"/>
          <w:w w:val="15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4"/>
          <w:position w:val="0"/>
        </w:rPr>
        <w:t>Merkez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4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2"/>
          <w:position w:val="0"/>
        </w:rPr>
        <w:t>Bildirile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2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595959"/>
          <w:spacing w:val="11"/>
          <w:w w:val="11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9"/>
          <w:w w:val="98"/>
          <w:position w:val="0"/>
        </w:rPr>
        <w:t>A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8"/>
          <w:position w:val="0"/>
        </w:rPr>
        <w:t>dr</w:t>
      </w:r>
      <w:r>
        <w:rPr>
          <w:rFonts w:ascii="Arial" w:hAnsi="Arial" w:cs="Arial" w:eastAsia="Arial"/>
          <w:sz w:val="18"/>
          <w:szCs w:val="18"/>
          <w:color w:val="595959"/>
          <w:spacing w:val="-6"/>
          <w:w w:val="98"/>
          <w:position w:val="0"/>
        </w:rPr>
        <w:t>e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98"/>
          <w:position w:val="0"/>
        </w:rPr>
        <w:t>s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9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7"/>
          <w:w w:val="9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18"/>
          <w:szCs w:val="18"/>
          <w:color w:val="676969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8"/>
          <w:position w:val="0"/>
        </w:rPr>
        <w:t>208</w:t>
      </w:r>
      <w:r>
        <w:rPr>
          <w:rFonts w:ascii="Arial" w:hAnsi="Arial" w:cs="Arial" w:eastAsia="Arial"/>
          <w:sz w:val="18"/>
          <w:szCs w:val="18"/>
          <w:color w:val="676969"/>
          <w:spacing w:val="-2"/>
          <w:w w:val="98"/>
          <w:position w:val="0"/>
        </w:rPr>
        <w:t>4</w:t>
      </w:r>
      <w:r>
        <w:rPr>
          <w:rFonts w:ascii="Arial" w:hAnsi="Arial" w:cs="Arial" w:eastAsia="Arial"/>
          <w:sz w:val="18"/>
          <w:szCs w:val="18"/>
          <w:color w:val="B3B5B6"/>
          <w:spacing w:val="0"/>
          <w:w w:val="127"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93"/>
          <w:position w:val="0"/>
        </w:rPr>
        <w:t>8</w:t>
      </w:r>
      <w:r>
        <w:rPr>
          <w:rFonts w:ascii="Arial" w:hAnsi="Arial" w:cs="Arial" w:eastAsia="Arial"/>
          <w:sz w:val="18"/>
          <w:szCs w:val="18"/>
          <w:color w:val="777979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color w:val="777979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0"/>
        </w:rPr>
        <w:t>kak</w:t>
      </w:r>
      <w:r>
        <w:rPr>
          <w:rFonts w:ascii="Arial" w:hAnsi="Arial" w:cs="Arial" w:eastAsia="Arial"/>
          <w:sz w:val="18"/>
          <w:szCs w:val="18"/>
          <w:color w:val="595959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-3"/>
          <w:w w:val="104"/>
          <w:position w:val="0"/>
        </w:rPr>
        <w:t>ü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92"/>
          <w:position w:val="0"/>
        </w:rPr>
        <w:t>z</w:t>
      </w:r>
      <w:r>
        <w:rPr>
          <w:rFonts w:ascii="Arial" w:hAnsi="Arial" w:cs="Arial" w:eastAsia="Arial"/>
          <w:sz w:val="18"/>
          <w:szCs w:val="18"/>
          <w:color w:val="777979"/>
          <w:spacing w:val="-4"/>
          <w:w w:val="92"/>
          <w:position w:val="0"/>
        </w:rPr>
        <w:t>e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32"/>
          <w:position w:val="0"/>
        </w:rPr>
        <w:t>ri</w:t>
      </w:r>
      <w:r>
        <w:rPr>
          <w:rFonts w:ascii="Arial" w:hAnsi="Arial" w:cs="Arial" w:eastAsia="Arial"/>
          <w:sz w:val="18"/>
          <w:szCs w:val="18"/>
          <w:color w:val="3A3B3A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color w:val="B3B5B6"/>
          <w:spacing w:val="0"/>
          <w:w w:val="100"/>
          <w:i/>
          <w:position w:val="0"/>
        </w:rPr>
        <w:t>1</w:t>
      </w:r>
      <w:r>
        <w:rPr>
          <w:rFonts w:ascii="Arial" w:hAnsi="Arial" w:cs="Arial" w:eastAsia="Arial"/>
          <w:sz w:val="17"/>
          <w:szCs w:val="17"/>
          <w:color w:val="B3B5B6"/>
          <w:spacing w:val="-1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8"/>
          <w:position w:val="0"/>
        </w:rPr>
        <w:t>Ba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9"/>
          <w:position w:val="0"/>
        </w:rPr>
        <w:t>y</w:t>
      </w:r>
      <w:r>
        <w:rPr>
          <w:rFonts w:ascii="Arial" w:hAnsi="Arial" w:cs="Arial" w:eastAsia="Arial"/>
          <w:sz w:val="18"/>
          <w:szCs w:val="18"/>
          <w:color w:val="3A3B3A"/>
          <w:spacing w:val="3"/>
          <w:w w:val="99"/>
          <w:position w:val="0"/>
        </w:rPr>
        <w:t>r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4"/>
          <w:position w:val="0"/>
        </w:rPr>
        <w:t>ak</w:t>
      </w:r>
      <w:r>
        <w:rPr>
          <w:rFonts w:ascii="Arial" w:hAnsi="Arial" w:cs="Arial" w:eastAsia="Arial"/>
          <w:sz w:val="18"/>
          <w:szCs w:val="18"/>
          <w:color w:val="676969"/>
          <w:spacing w:val="-3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27"/>
          <w:position w:val="0"/>
        </w:rPr>
        <w:t>lı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24" w:lineRule="exact"/>
        <w:ind w:left="687" w:right="-20"/>
        <w:jc w:val="left"/>
        <w:tabs>
          <w:tab w:pos="20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494949"/>
          <w:spacing w:val="-4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oğru</w:t>
      </w:r>
      <w:r>
        <w:rPr>
          <w:rFonts w:ascii="Arial" w:hAnsi="Arial" w:cs="Arial" w:eastAsia="Arial"/>
          <w:sz w:val="18"/>
          <w:szCs w:val="18"/>
          <w:color w:val="676969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Adres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color w:val="777979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-3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494949"/>
          <w:spacing w:val="-3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777979"/>
          <w:spacing w:val="5"/>
          <w:w w:val="100"/>
        </w:rPr>
        <w:t>8</w:t>
      </w:r>
      <w:r>
        <w:rPr>
          <w:rFonts w:ascii="Arial" w:hAnsi="Arial" w:cs="Arial" w:eastAsia="Arial"/>
          <w:sz w:val="18"/>
          <w:szCs w:val="18"/>
          <w:color w:val="595959"/>
          <w:spacing w:val="-2"/>
          <w:w w:val="100"/>
        </w:rPr>
        <w:t>4</w:t>
      </w:r>
      <w:r>
        <w:rPr>
          <w:rFonts w:ascii="Arial" w:hAnsi="Arial" w:cs="Arial" w:eastAsia="Arial"/>
          <w:sz w:val="18"/>
          <w:szCs w:val="18"/>
          <w:color w:val="B3B5B6"/>
          <w:spacing w:val="-7"/>
          <w:w w:val="100"/>
        </w:rPr>
        <w:t>/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8</w:t>
      </w:r>
      <w:r>
        <w:rPr>
          <w:rFonts w:ascii="Arial" w:hAnsi="Arial" w:cs="Arial" w:eastAsia="Arial"/>
          <w:sz w:val="18"/>
          <w:szCs w:val="18"/>
          <w:color w:val="676969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sokak</w:t>
      </w:r>
      <w:r>
        <w:rPr>
          <w:rFonts w:ascii="Arial" w:hAnsi="Arial" w:cs="Arial" w:eastAsia="Arial"/>
          <w:sz w:val="18"/>
          <w:szCs w:val="18"/>
          <w:color w:val="777979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-3"/>
          <w:w w:val="100"/>
        </w:rPr>
        <w:t>ü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z</w:t>
      </w:r>
      <w:r>
        <w:rPr>
          <w:rFonts w:ascii="Arial" w:hAnsi="Arial" w:cs="Arial" w:eastAsia="Arial"/>
          <w:sz w:val="18"/>
          <w:szCs w:val="18"/>
          <w:color w:val="777979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ri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A1A3A7"/>
          <w:spacing w:val="0"/>
          <w:w w:val="80"/>
          <w:i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A1A3A7"/>
          <w:spacing w:val="8"/>
          <w:w w:val="80"/>
          <w:i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4"/>
        </w:rPr>
        <w:t>Bayraklı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44" w:lineRule="exact"/>
        <w:ind w:left="687" w:right="275"/>
        <w:jc w:val="left"/>
        <w:tabs>
          <w:tab w:pos="2060" w:val="left"/>
          <w:tab w:pos="3960" w:val="left"/>
          <w:tab w:pos="4800" w:val="left"/>
          <w:tab w:pos="7080" w:val="left"/>
          <w:tab w:pos="77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Yan</w:t>
      </w:r>
      <w:r>
        <w:rPr>
          <w:rFonts w:ascii="Arial" w:hAnsi="Arial" w:cs="Arial" w:eastAsia="Arial"/>
          <w:sz w:val="18"/>
          <w:szCs w:val="18"/>
          <w:color w:val="595959"/>
          <w:spacing w:val="-19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ı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3A3B3A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Türü</w:t>
      </w:r>
      <w:r>
        <w:rPr>
          <w:rFonts w:ascii="Arial" w:hAnsi="Arial" w:cs="Arial" w:eastAsia="Arial"/>
          <w:sz w:val="18"/>
          <w:szCs w:val="18"/>
          <w:color w:val="595959"/>
          <w:spacing w:val="-3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color w:val="595959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Ara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ç</w:t>
      </w:r>
      <w:r>
        <w:rPr>
          <w:rFonts w:ascii="Arial" w:hAnsi="Arial" w:cs="Arial" w:eastAsia="Arial"/>
          <w:sz w:val="18"/>
          <w:szCs w:val="18"/>
          <w:color w:val="595959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-1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angını</w:t>
      </w:r>
      <w:r>
        <w:rPr>
          <w:rFonts w:ascii="Arial" w:hAnsi="Arial" w:cs="Arial" w:eastAsia="Arial"/>
          <w:sz w:val="18"/>
          <w:szCs w:val="18"/>
          <w:color w:val="595959"/>
          <w:spacing w:val="-4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ab/>
        <w:tab/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595959"/>
          <w:spacing w:val="-4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-5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676969"/>
          <w:spacing w:val="-12"/>
          <w:w w:val="100"/>
        </w:rPr>
        <w:t>ı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3A3B3A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5"/>
          <w:w w:val="83"/>
        </w:rPr>
        <w:t>S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10"/>
        </w:rPr>
        <w:t>ınıfı:</w:t>
      </w:r>
      <w:r>
        <w:rPr>
          <w:rFonts w:ascii="Arial" w:hAnsi="Arial" w:cs="Arial" w:eastAsia="Arial"/>
          <w:sz w:val="18"/>
          <w:szCs w:val="18"/>
          <w:color w:val="494949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ab/>
        <w:tab/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1"/>
        </w:rPr>
        <w:t>Yangı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1"/>
        </w:rPr>
        <w:t>n</w:t>
      </w:r>
      <w:r>
        <w:rPr>
          <w:rFonts w:ascii="Arial" w:hAnsi="Arial" w:cs="Arial" w:eastAsia="Arial"/>
          <w:sz w:val="18"/>
          <w:szCs w:val="18"/>
          <w:color w:val="595959"/>
          <w:spacing w:val="-5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>S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100"/>
          <w:position w:val="1"/>
        </w:rPr>
        <w:t>e</w:t>
      </w:r>
      <w:r>
        <w:rPr>
          <w:rFonts w:ascii="Arial" w:hAnsi="Arial" w:cs="Arial" w:eastAsia="Arial"/>
          <w:sz w:val="18"/>
          <w:szCs w:val="18"/>
          <w:color w:val="494949"/>
          <w:spacing w:val="-8"/>
          <w:w w:val="100"/>
          <w:position w:val="1"/>
        </w:rPr>
        <w:t>b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100"/>
          <w:position w:val="1"/>
        </w:rPr>
        <w:t>e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1"/>
        </w:rPr>
        <w:t>bi</w:t>
      </w:r>
      <w:r>
        <w:rPr>
          <w:rFonts w:ascii="Arial" w:hAnsi="Arial" w:cs="Arial" w:eastAsia="Arial"/>
          <w:sz w:val="18"/>
          <w:szCs w:val="18"/>
          <w:color w:val="494949"/>
          <w:spacing w:val="-7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58"/>
          <w:position w:val="1"/>
        </w:rPr>
        <w:t>:</w:t>
      </w:r>
      <w:r>
        <w:rPr>
          <w:rFonts w:ascii="Arial" w:hAnsi="Arial" w:cs="Arial" w:eastAsia="Arial"/>
          <w:sz w:val="18"/>
          <w:szCs w:val="18"/>
          <w:color w:val="595959"/>
          <w:spacing w:val="-41"/>
          <w:w w:val="158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15"/>
          <w:position w:val="1"/>
        </w:rPr>
        <w:t>D</w:t>
      </w:r>
      <w:r>
        <w:rPr>
          <w:rFonts w:ascii="Arial" w:hAnsi="Arial" w:cs="Arial" w:eastAsia="Arial"/>
          <w:sz w:val="18"/>
          <w:szCs w:val="18"/>
          <w:color w:val="3A3B3A"/>
          <w:spacing w:val="-11"/>
          <w:w w:val="115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4"/>
          <w:position w:val="1"/>
        </w:rPr>
        <w:t>kkats</w:t>
      </w:r>
      <w:r>
        <w:rPr>
          <w:rFonts w:ascii="Arial" w:hAnsi="Arial" w:cs="Arial" w:eastAsia="Arial"/>
          <w:sz w:val="18"/>
          <w:szCs w:val="18"/>
          <w:color w:val="595959"/>
          <w:spacing w:val="-3"/>
          <w:w w:val="105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777979"/>
          <w:spacing w:val="6"/>
          <w:w w:val="104"/>
          <w:position w:val="1"/>
        </w:rPr>
        <w:t>z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40"/>
          <w:position w:val="1"/>
        </w:rPr>
        <w:t>l</w:t>
      </w:r>
      <w:r>
        <w:rPr>
          <w:rFonts w:ascii="Arial" w:hAnsi="Arial" w:cs="Arial" w:eastAsia="Arial"/>
          <w:sz w:val="18"/>
          <w:szCs w:val="18"/>
          <w:color w:val="494949"/>
          <w:spacing w:val="-4"/>
          <w:w w:val="140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2"/>
          <w:position w:val="1"/>
        </w:rPr>
        <w:t>k</w:t>
      </w:r>
      <w:r>
        <w:rPr>
          <w:rFonts w:ascii="Arial" w:hAnsi="Arial" w:cs="Arial" w:eastAsia="Arial"/>
          <w:sz w:val="18"/>
          <w:szCs w:val="18"/>
          <w:color w:val="676969"/>
          <w:spacing w:val="10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3"/>
          <w:position w:val="1"/>
        </w:rPr>
        <w:t>(</w:t>
      </w:r>
      <w:r>
        <w:rPr>
          <w:rFonts w:ascii="Arial" w:hAnsi="Arial" w:cs="Arial" w:eastAsia="Arial"/>
          <w:sz w:val="18"/>
          <w:szCs w:val="18"/>
          <w:color w:val="595959"/>
          <w:spacing w:val="2"/>
          <w:w w:val="102"/>
          <w:position w:val="1"/>
        </w:rPr>
        <w:t>S</w:t>
      </w:r>
      <w:r>
        <w:rPr>
          <w:rFonts w:ascii="Arial" w:hAnsi="Arial" w:cs="Arial" w:eastAsia="Arial"/>
          <w:sz w:val="18"/>
          <w:szCs w:val="18"/>
          <w:color w:val="3A3B3A"/>
          <w:spacing w:val="-16"/>
          <w:w w:val="181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7"/>
          <w:position w:val="1"/>
        </w:rPr>
        <w:t>gara</w:t>
      </w:r>
      <w:r>
        <w:rPr>
          <w:rFonts w:ascii="Arial" w:hAnsi="Arial" w:cs="Arial" w:eastAsia="Arial"/>
          <w:sz w:val="18"/>
          <w:szCs w:val="18"/>
          <w:color w:val="595959"/>
          <w:spacing w:val="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-14"/>
          <w:w w:val="181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676969"/>
          <w:spacing w:val="-1"/>
          <w:w w:val="95"/>
          <w:position w:val="1"/>
        </w:rPr>
        <w:t>z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12"/>
          <w:position w:val="1"/>
        </w:rPr>
        <w:t>n</w:t>
      </w:r>
      <w:r>
        <w:rPr>
          <w:rFonts w:ascii="Arial" w:hAnsi="Arial" w:cs="Arial" w:eastAsia="Arial"/>
          <w:sz w:val="18"/>
          <w:szCs w:val="18"/>
          <w:color w:val="3A3B3A"/>
          <w:spacing w:val="-12"/>
          <w:w w:val="111"/>
          <w:position w:val="1"/>
        </w:rPr>
        <w:t>ı</w:t>
      </w:r>
      <w:r>
        <w:rPr>
          <w:rFonts w:ascii="Arial" w:hAnsi="Arial" w:cs="Arial" w:eastAsia="Arial"/>
          <w:sz w:val="18"/>
          <w:szCs w:val="18"/>
          <w:color w:val="595959"/>
          <w:spacing w:val="-4"/>
          <w:w w:val="92"/>
          <w:position w:val="1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24"/>
          <w:position w:val="1"/>
        </w:rPr>
        <w:t>riı</w:t>
      </w:r>
      <w:r>
        <w:rPr>
          <w:rFonts w:ascii="Arial" w:hAnsi="Arial" w:cs="Arial" w:eastAsia="Arial"/>
          <w:sz w:val="18"/>
          <w:szCs w:val="18"/>
          <w:color w:val="3A3B3A"/>
          <w:spacing w:val="-10"/>
          <w:w w:val="125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35"/>
          <w:position w:val="1"/>
        </w:rPr>
        <w:t>)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35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7"/>
          <w:position w:val="0"/>
        </w:rPr>
        <w:t>Y</w:t>
      </w:r>
      <w:r>
        <w:rPr>
          <w:rFonts w:ascii="Arial" w:hAnsi="Arial" w:cs="Arial" w:eastAsia="Arial"/>
          <w:sz w:val="18"/>
          <w:szCs w:val="18"/>
          <w:color w:val="676969"/>
          <w:spacing w:val="3"/>
          <w:w w:val="98"/>
          <w:position w:val="0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-12"/>
          <w:w w:val="104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777979"/>
          <w:spacing w:val="-10"/>
          <w:w w:val="113"/>
          <w:position w:val="0"/>
        </w:rPr>
        <w:t>g</w:t>
      </w:r>
      <w:r>
        <w:rPr>
          <w:rFonts w:ascii="Arial" w:hAnsi="Arial" w:cs="Arial" w:eastAsia="Arial"/>
          <w:sz w:val="18"/>
          <w:szCs w:val="18"/>
          <w:color w:val="595959"/>
          <w:spacing w:val="-5"/>
          <w:w w:val="180"/>
          <w:position w:val="0"/>
        </w:rPr>
        <w:t>ı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94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3A3B3A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color w:val="595959"/>
          <w:spacing w:val="-4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color w:val="3A3B3A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0"/>
        </w:rPr>
        <w:t>ada</w:t>
      </w:r>
      <w:r>
        <w:rPr>
          <w:rFonts w:ascii="Arial" w:hAnsi="Arial" w:cs="Arial" w:eastAsia="Arial"/>
          <w:sz w:val="18"/>
          <w:szCs w:val="18"/>
          <w:color w:val="595959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42626"/>
          <w:spacing w:val="2"/>
          <w:w w:val="136"/>
          <w:position w:val="0"/>
        </w:rPr>
        <w:t>i</w:t>
      </w:r>
      <w:r>
        <w:rPr>
          <w:rFonts w:ascii="Arial" w:hAnsi="Arial" w:cs="Arial" w:eastAsia="Arial"/>
          <w:sz w:val="18"/>
          <w:szCs w:val="18"/>
          <w:color w:val="777979"/>
          <w:spacing w:val="-4"/>
          <w:w w:val="83"/>
          <w:position w:val="0"/>
        </w:rPr>
        <w:t>s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color w:val="595959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18"/>
          <w:szCs w:val="18"/>
          <w:color w:val="676969"/>
          <w:spacing w:val="-4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8"/>
          <w:szCs w:val="18"/>
          <w:color w:val="676969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76969"/>
          <w:spacing w:val="8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494949"/>
          <w:spacing w:val="0"/>
          <w:w w:val="100"/>
          <w:position w:val="1"/>
        </w:rPr>
        <w:t>pllllll</w:t>
      </w:r>
      <w:r>
        <w:rPr>
          <w:rFonts w:ascii="Times New Roman" w:hAnsi="Times New Roman" w:cs="Times New Roman" w:eastAsia="Times New Roman"/>
          <w:sz w:val="18"/>
          <w:szCs w:val="18"/>
          <w:color w:val="494949"/>
          <w:spacing w:val="3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>ek</w:t>
      </w:r>
      <w:r>
        <w:rPr>
          <w:rFonts w:ascii="Arial" w:hAnsi="Arial" w:cs="Arial" w:eastAsia="Arial"/>
          <w:sz w:val="18"/>
          <w:szCs w:val="18"/>
          <w:color w:val="676969"/>
          <w:spacing w:val="-16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242626"/>
          <w:spacing w:val="-7"/>
          <w:w w:val="132"/>
          <w:position w:val="1"/>
        </w:rPr>
        <w:t>l</w:t>
      </w:r>
      <w:r>
        <w:rPr>
          <w:rFonts w:ascii="Arial" w:hAnsi="Arial" w:cs="Arial" w:eastAsia="Arial"/>
          <w:sz w:val="18"/>
          <w:szCs w:val="18"/>
          <w:color w:val="595959"/>
          <w:spacing w:val="-12"/>
          <w:w w:val="132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32"/>
          <w:position w:val="1"/>
        </w:rPr>
        <w:t>:</w:t>
      </w:r>
      <w:r>
        <w:rPr>
          <w:rFonts w:ascii="Arial" w:hAnsi="Arial" w:cs="Arial" w:eastAsia="Arial"/>
          <w:sz w:val="18"/>
          <w:szCs w:val="18"/>
          <w:color w:val="777979"/>
          <w:spacing w:val="-65"/>
          <w:w w:val="132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1"/>
        </w:rPr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  <w:position w:val="-6"/>
        </w:rPr>
        <w:t>Kul</w:t>
      </w:r>
      <w:r>
        <w:rPr>
          <w:rFonts w:ascii="Arial" w:hAnsi="Arial" w:cs="Arial" w:eastAsia="Arial"/>
          <w:sz w:val="18"/>
          <w:szCs w:val="18"/>
          <w:color w:val="3A3B3A"/>
          <w:spacing w:val="-7"/>
          <w:w w:val="100"/>
          <w:position w:val="-6"/>
        </w:rPr>
        <w:t>l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-6"/>
        </w:rPr>
        <w:t>an</w:t>
      </w:r>
      <w:r>
        <w:rPr>
          <w:rFonts w:ascii="Arial" w:hAnsi="Arial" w:cs="Arial" w:eastAsia="Arial"/>
          <w:sz w:val="18"/>
          <w:szCs w:val="18"/>
          <w:color w:val="595959"/>
          <w:spacing w:val="-12"/>
          <w:w w:val="100"/>
          <w:position w:val="-6"/>
        </w:rPr>
        <w:t>ı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  <w:position w:val="-6"/>
        </w:rPr>
        <w:t>n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  <w:position w:val="-6"/>
        </w:rPr>
        <w:t>ı</w:t>
      </w:r>
      <w:r>
        <w:rPr>
          <w:rFonts w:ascii="Arial" w:hAnsi="Arial" w:cs="Arial" w:eastAsia="Arial"/>
          <w:sz w:val="18"/>
          <w:szCs w:val="18"/>
          <w:color w:val="3A3B3A"/>
          <w:spacing w:val="40"/>
          <w:w w:val="100"/>
          <w:position w:val="-6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6"/>
          <w:position w:val="-6"/>
        </w:rPr>
        <w:t>Ş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106"/>
          <w:position w:val="-6"/>
        </w:rPr>
        <w:t>e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6"/>
          <w:position w:val="-6"/>
        </w:rPr>
        <w:t>kli</w:t>
      </w:r>
      <w:r>
        <w:rPr>
          <w:rFonts w:ascii="Arial" w:hAnsi="Arial" w:cs="Arial" w:eastAsia="Arial"/>
          <w:sz w:val="18"/>
          <w:szCs w:val="18"/>
          <w:color w:val="3A3B3A"/>
          <w:spacing w:val="-12"/>
          <w:w w:val="106"/>
          <w:position w:val="-6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18"/>
          <w:position w:val="-6"/>
        </w:rPr>
        <w:t>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76" w:lineRule="exact"/>
        <w:ind w:left="3941" w:right="4760"/>
        <w:jc w:val="center"/>
        <w:tabs>
          <w:tab w:pos="6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A3B3A"/>
          <w:spacing w:val="-5"/>
          <w:w w:val="136"/>
        </w:rPr>
        <w:t>l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2"/>
        </w:rPr>
        <w:t>kıoı</w:t>
      </w:r>
      <w:r>
        <w:rPr>
          <w:rFonts w:ascii="Arial" w:hAnsi="Arial" w:cs="Arial" w:eastAsia="Arial"/>
          <w:sz w:val="18"/>
          <w:szCs w:val="18"/>
          <w:color w:val="595959"/>
          <w:spacing w:val="-12"/>
          <w:w w:val="112"/>
        </w:rPr>
        <w:t>ı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91"/>
        </w:rPr>
        <w:t>arıı</w:t>
      </w:r>
      <w:r>
        <w:rPr>
          <w:rFonts w:ascii="Arial" w:hAnsi="Arial" w:cs="Arial" w:eastAsia="Arial"/>
          <w:sz w:val="18"/>
          <w:szCs w:val="18"/>
          <w:color w:val="3A3B3A"/>
          <w:spacing w:val="-10"/>
          <w:w w:val="91"/>
        </w:rPr>
        <w:t>ı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83"/>
        </w:rPr>
        <w:t>e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2"/>
        </w:rPr>
        <w:t>K</w:t>
      </w:r>
      <w:r>
        <w:rPr>
          <w:rFonts w:ascii="Arial" w:hAnsi="Arial" w:cs="Arial" w:eastAsia="Arial"/>
          <w:sz w:val="18"/>
          <w:szCs w:val="18"/>
          <w:color w:val="595959"/>
          <w:spacing w:val="4"/>
          <w:w w:val="93"/>
        </w:rPr>
        <w:t>a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62"/>
        </w:rPr>
        <w:t>e</w:t>
      </w:r>
      <w:r>
        <w:rPr>
          <w:rFonts w:ascii="Arial" w:hAnsi="Arial" w:cs="Arial" w:eastAsia="Arial"/>
          <w:sz w:val="18"/>
          <w:szCs w:val="18"/>
          <w:color w:val="777979"/>
          <w:spacing w:val="-5"/>
          <w:w w:val="61"/>
        </w:rPr>
        <w:t>,</w:t>
      </w:r>
      <w:r>
        <w:rPr>
          <w:rFonts w:ascii="Arial" w:hAnsi="Arial" w:cs="Arial" w:eastAsia="Arial"/>
          <w:sz w:val="18"/>
          <w:szCs w:val="18"/>
          <w:color w:val="494949"/>
          <w:spacing w:val="-6"/>
          <w:w w:val="181"/>
        </w:rPr>
        <w:t>i</w:t>
      </w:r>
      <w:r>
        <w:rPr>
          <w:rFonts w:ascii="Arial" w:hAnsi="Arial" w:cs="Arial" w:eastAsia="Arial"/>
          <w:sz w:val="18"/>
          <w:szCs w:val="18"/>
          <w:color w:val="242626"/>
          <w:spacing w:val="0"/>
          <w:w w:val="113"/>
        </w:rPr>
        <w:t>r</w:t>
      </w:r>
      <w:r>
        <w:rPr>
          <w:rFonts w:ascii="Arial" w:hAnsi="Arial" w:cs="Arial" w:eastAsia="Arial"/>
          <w:sz w:val="18"/>
          <w:szCs w:val="18"/>
          <w:color w:val="24262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42626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Alıs</w:t>
      </w:r>
      <w:r>
        <w:rPr>
          <w:rFonts w:ascii="Arial" w:hAnsi="Arial" w:cs="Arial" w:eastAsia="Arial"/>
          <w:sz w:val="18"/>
          <w:szCs w:val="18"/>
          <w:color w:val="676969"/>
          <w:spacing w:val="-9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3A3B3A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(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'elik</w:t>
      </w:r>
      <w:r>
        <w:rPr>
          <w:rFonts w:ascii="Arial" w:hAnsi="Arial" w:cs="Arial" w:eastAsia="Arial"/>
          <w:sz w:val="18"/>
          <w:szCs w:val="18"/>
          <w:color w:val="494949"/>
          <w:spacing w:val="-3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5"/>
        </w:rPr>
        <w:t>D</w:t>
      </w:r>
      <w:r>
        <w:rPr>
          <w:rFonts w:ascii="Arial" w:hAnsi="Arial" w:cs="Arial" w:eastAsia="Arial"/>
          <w:sz w:val="18"/>
          <w:szCs w:val="18"/>
          <w:color w:val="494949"/>
          <w:spacing w:val="-5"/>
          <w:w w:val="105"/>
        </w:rPr>
        <w:t>i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86"/>
        </w:rPr>
        <w:t>ğer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361" w:lineRule="exact"/>
        <w:ind w:left="4784" w:right="-20"/>
        <w:jc w:val="left"/>
        <w:tabs>
          <w:tab w:pos="5360" w:val="left"/>
          <w:tab w:pos="6360" w:val="left"/>
          <w:tab w:pos="70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34"/>
          <w:szCs w:val="34"/>
          <w:color w:val="676969"/>
          <w:spacing w:val="0"/>
          <w:w w:val="47"/>
        </w:rPr>
        <w:t>ı</w:t>
      </w:r>
      <w:r>
        <w:rPr>
          <w:rFonts w:ascii="Arial" w:hAnsi="Arial" w:cs="Arial" w:eastAsia="Arial"/>
          <w:sz w:val="34"/>
          <w:szCs w:val="34"/>
          <w:color w:val="676969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color w:val="676969"/>
          <w:spacing w:val="0"/>
          <w:w w:val="61"/>
        </w:rPr>
        <w:t>ı</w:t>
      </w:r>
      <w:r>
        <w:rPr>
          <w:rFonts w:ascii="Arial" w:hAnsi="Arial" w:cs="Arial" w:eastAsia="Arial"/>
          <w:sz w:val="34"/>
          <w:szCs w:val="34"/>
          <w:color w:val="676969"/>
          <w:spacing w:val="-48"/>
          <w:w w:val="61"/>
        </w:rPr>
        <w:t> </w:t>
      </w:r>
      <w:r>
        <w:rPr>
          <w:rFonts w:ascii="Arial" w:hAnsi="Arial" w:cs="Arial" w:eastAsia="Arial"/>
          <w:sz w:val="34"/>
          <w:szCs w:val="34"/>
          <w:color w:val="676969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color w:val="676969"/>
          <w:spacing w:val="0"/>
          <w:w w:val="100"/>
        </w:rPr>
      </w:r>
      <w:r>
        <w:rPr>
          <w:rFonts w:ascii="Arial" w:hAnsi="Arial" w:cs="Arial" w:eastAsia="Arial"/>
          <w:sz w:val="31"/>
          <w:szCs w:val="31"/>
          <w:color w:val="3A3B3A"/>
          <w:spacing w:val="0"/>
          <w:w w:val="61"/>
          <w:position w:val="1"/>
        </w:rPr>
        <w:t>ı</w:t>
      </w:r>
      <w:r>
        <w:rPr>
          <w:rFonts w:ascii="Arial" w:hAnsi="Arial" w:cs="Arial" w:eastAsia="Arial"/>
          <w:sz w:val="31"/>
          <w:szCs w:val="31"/>
          <w:color w:val="3A3B3A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31"/>
          <w:szCs w:val="31"/>
          <w:color w:val="3A3B3A"/>
          <w:spacing w:val="0"/>
          <w:w w:val="100"/>
          <w:position w:val="1"/>
        </w:rPr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9"/>
        </w:rPr>
        <w:t>Yang</w:t>
      </w:r>
      <w:r>
        <w:rPr>
          <w:rFonts w:ascii="Arial" w:hAnsi="Arial" w:cs="Arial" w:eastAsia="Arial"/>
          <w:sz w:val="18"/>
          <w:szCs w:val="18"/>
          <w:color w:val="595959"/>
          <w:spacing w:val="-12"/>
          <w:w w:val="100"/>
          <w:position w:val="9"/>
        </w:rPr>
        <w:t>ı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  <w:position w:val="9"/>
        </w:rPr>
        <w:t>n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  <w:position w:val="9"/>
        </w:rPr>
        <w:t>ı</w:t>
      </w:r>
      <w:r>
        <w:rPr>
          <w:rFonts w:ascii="Arial" w:hAnsi="Arial" w:cs="Arial" w:eastAsia="Arial"/>
          <w:sz w:val="18"/>
          <w:szCs w:val="18"/>
          <w:color w:val="3A3B3A"/>
          <w:spacing w:val="-12"/>
          <w:w w:val="100"/>
          <w:position w:val="9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9"/>
          <w:position w:val="9"/>
        </w:rPr>
        <w:t>Kont</w:t>
      </w:r>
      <w:r>
        <w:rPr>
          <w:rFonts w:ascii="Arial" w:hAnsi="Arial" w:cs="Arial" w:eastAsia="Arial"/>
          <w:sz w:val="18"/>
          <w:szCs w:val="18"/>
          <w:color w:val="494949"/>
          <w:spacing w:val="-5"/>
          <w:w w:val="109"/>
          <w:position w:val="9"/>
        </w:rPr>
        <w:t>r</w:t>
      </w:r>
      <w:r>
        <w:rPr>
          <w:rFonts w:ascii="Arial" w:hAnsi="Arial" w:cs="Arial" w:eastAsia="Arial"/>
          <w:sz w:val="18"/>
          <w:szCs w:val="18"/>
          <w:color w:val="676969"/>
          <w:spacing w:val="3"/>
          <w:w w:val="109"/>
          <w:position w:val="9"/>
        </w:rPr>
        <w:t>o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9"/>
          <w:position w:val="9"/>
        </w:rPr>
        <w:t>l</w:t>
      </w:r>
      <w:r>
        <w:rPr>
          <w:rFonts w:ascii="Arial" w:hAnsi="Arial" w:cs="Arial" w:eastAsia="Arial"/>
          <w:sz w:val="18"/>
          <w:szCs w:val="18"/>
          <w:color w:val="494949"/>
          <w:spacing w:val="2"/>
          <w:w w:val="109"/>
          <w:position w:val="9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34"/>
          <w:position w:val="9"/>
        </w:rPr>
        <w:t>/\</w:t>
      </w:r>
      <w:r>
        <w:rPr>
          <w:rFonts w:ascii="Arial" w:hAnsi="Arial" w:cs="Arial" w:eastAsia="Arial"/>
          <w:sz w:val="18"/>
          <w:szCs w:val="18"/>
          <w:color w:val="595959"/>
          <w:spacing w:val="-3"/>
          <w:w w:val="135"/>
          <w:position w:val="9"/>
        </w:rPr>
        <w:t>l</w:t>
      </w:r>
      <w:r>
        <w:rPr>
          <w:rFonts w:ascii="Arial" w:hAnsi="Arial" w:cs="Arial" w:eastAsia="Arial"/>
          <w:sz w:val="18"/>
          <w:szCs w:val="18"/>
          <w:color w:val="3A3B3A"/>
          <w:spacing w:val="-5"/>
          <w:w w:val="109"/>
          <w:position w:val="9"/>
        </w:rPr>
        <w:t>t</w:t>
      </w:r>
      <w:r>
        <w:rPr>
          <w:rFonts w:ascii="Arial" w:hAnsi="Arial" w:cs="Arial" w:eastAsia="Arial"/>
          <w:sz w:val="18"/>
          <w:szCs w:val="18"/>
          <w:color w:val="595959"/>
          <w:spacing w:val="-7"/>
          <w:w w:val="180"/>
          <w:position w:val="9"/>
        </w:rPr>
        <w:t>ı</w:t>
      </w:r>
      <w:r>
        <w:rPr>
          <w:rFonts w:ascii="Arial" w:hAnsi="Arial" w:cs="Arial" w:eastAsia="Arial"/>
          <w:sz w:val="18"/>
          <w:szCs w:val="18"/>
          <w:color w:val="3A3B3A"/>
          <w:spacing w:val="2"/>
          <w:w w:val="104"/>
          <w:position w:val="9"/>
        </w:rPr>
        <w:t>n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83"/>
          <w:position w:val="9"/>
        </w:rPr>
        <w:t>a</w:t>
      </w:r>
      <w:r>
        <w:rPr>
          <w:rFonts w:ascii="Arial" w:hAnsi="Arial" w:cs="Arial" w:eastAsia="Arial"/>
          <w:sz w:val="18"/>
          <w:szCs w:val="18"/>
          <w:color w:val="676969"/>
          <w:spacing w:val="17"/>
          <w:w w:val="100"/>
          <w:position w:val="9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9"/>
        </w:rPr>
        <w:t>A</w:t>
      </w:r>
      <w:r>
        <w:rPr>
          <w:rFonts w:ascii="Arial" w:hAnsi="Arial" w:cs="Arial" w:eastAsia="Arial"/>
          <w:sz w:val="18"/>
          <w:szCs w:val="18"/>
          <w:color w:val="595959"/>
          <w:spacing w:val="-5"/>
          <w:w w:val="100"/>
          <w:position w:val="9"/>
        </w:rPr>
        <w:t>l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  <w:position w:val="9"/>
        </w:rPr>
        <w:t>ma</w:t>
      </w:r>
      <w:r>
        <w:rPr>
          <w:rFonts w:ascii="Arial" w:hAnsi="Arial" w:cs="Arial" w:eastAsia="Arial"/>
          <w:sz w:val="18"/>
          <w:szCs w:val="18"/>
          <w:color w:val="3A3B3A"/>
          <w:spacing w:val="29"/>
          <w:w w:val="100"/>
          <w:position w:val="9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9"/>
        </w:rPr>
        <w:t>S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9"/>
        </w:rPr>
        <w:t>aat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9"/>
        </w:rPr>
        <w:t>i</w:t>
      </w:r>
      <w:r>
        <w:rPr>
          <w:rFonts w:ascii="Arial" w:hAnsi="Arial" w:cs="Arial" w:eastAsia="Arial"/>
          <w:sz w:val="18"/>
          <w:szCs w:val="18"/>
          <w:color w:val="494949"/>
          <w:spacing w:val="-15"/>
          <w:w w:val="100"/>
          <w:position w:val="9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8"/>
          <w:position w:val="9"/>
        </w:rPr>
        <w:t>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92" w:lineRule="exact"/>
        <w:ind w:left="687" w:right="-20"/>
        <w:jc w:val="left"/>
        <w:tabs>
          <w:tab w:pos="2460" w:val="left"/>
          <w:tab w:pos="606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04.340942pt;margin-top:.870553pt;width:.1pt;height:6.819556pt;mso-position-horizontal-relative:page;mso-position-vertical-relative:paragraph;z-index:-7516" coordorigin="6087,17" coordsize="2,136">
            <v:shape style="position:absolute;left:6087;top:17;width:2;height:136" coordorigin="6087,17" coordsize="0,136" path="m6087,154l6087,17e" filled="f" stroked="t" strokeweight="1.074145pt" strokecolor="#3F3F3F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5"/>
          <w:position w:val="1"/>
        </w:rPr>
        <w:t>Yana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5"/>
          <w:position w:val="1"/>
        </w:rPr>
        <w:t>n</w:t>
      </w:r>
      <w:r>
        <w:rPr>
          <w:rFonts w:ascii="Arial" w:hAnsi="Arial" w:cs="Arial" w:eastAsia="Arial"/>
          <w:sz w:val="18"/>
          <w:szCs w:val="18"/>
          <w:color w:val="595959"/>
          <w:spacing w:val="6"/>
          <w:w w:val="95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9"/>
          <w:position w:val="1"/>
        </w:rPr>
        <w:t>Şey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100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494949"/>
          <w:spacing w:val="-8"/>
          <w:w w:val="104"/>
          <w:position w:val="1"/>
        </w:rPr>
        <w:t>n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58"/>
          <w:position w:val="1"/>
        </w:rPr>
        <w:t>: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</w:r>
      <w:r>
        <w:rPr>
          <w:rFonts w:ascii="Arial" w:hAnsi="Arial" w:cs="Arial" w:eastAsia="Arial"/>
          <w:sz w:val="18"/>
          <w:szCs w:val="18"/>
          <w:color w:val="777979"/>
          <w:spacing w:val="7"/>
          <w:w w:val="138"/>
          <w:position w:val="0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38"/>
          <w:position w:val="0"/>
        </w:rPr>
        <w:t>hibi</w:t>
      </w:r>
      <w:r>
        <w:rPr>
          <w:rFonts w:ascii="Arial" w:hAnsi="Arial" w:cs="Arial" w:eastAsia="Arial"/>
          <w:sz w:val="18"/>
          <w:szCs w:val="18"/>
          <w:color w:val="494949"/>
          <w:spacing w:val="37"/>
          <w:w w:val="13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38"/>
          <w:position w:val="1"/>
        </w:rPr>
        <w:t>:</w:t>
      </w:r>
      <w:r>
        <w:rPr>
          <w:rFonts w:ascii="Arial" w:hAnsi="Arial" w:cs="Arial" w:eastAsia="Arial"/>
          <w:sz w:val="18"/>
          <w:szCs w:val="18"/>
          <w:color w:val="777979"/>
          <w:spacing w:val="-22"/>
          <w:w w:val="138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11"/>
          <w:w w:val="107"/>
          <w:position w:val="1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7"/>
          <w:position w:val="1"/>
        </w:rPr>
        <w:t>lın</w:t>
      </w:r>
      <w:r>
        <w:rPr>
          <w:rFonts w:ascii="Arial" w:hAnsi="Arial" w:cs="Arial" w:eastAsia="Arial"/>
          <w:sz w:val="18"/>
          <w:szCs w:val="18"/>
          <w:color w:val="494949"/>
          <w:spacing w:val="-12"/>
          <w:w w:val="107"/>
          <w:position w:val="1"/>
        </w:rPr>
        <w:t>ı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7"/>
          <w:position w:val="1"/>
        </w:rPr>
        <w:t>c</w:t>
      </w:r>
      <w:r>
        <w:rPr>
          <w:rFonts w:ascii="Arial" w:hAnsi="Arial" w:cs="Arial" w:eastAsia="Arial"/>
          <w:sz w:val="18"/>
          <w:szCs w:val="18"/>
          <w:color w:val="676969"/>
          <w:spacing w:val="5"/>
          <w:w w:val="107"/>
          <w:position w:val="1"/>
        </w:rPr>
        <w:t>ı</w:t>
      </w:r>
      <w:r>
        <w:rPr>
          <w:rFonts w:ascii="Arial" w:hAnsi="Arial" w:cs="Arial" w:eastAsia="Arial"/>
          <w:sz w:val="18"/>
          <w:szCs w:val="18"/>
          <w:color w:val="3A3B3A"/>
          <w:spacing w:val="10"/>
          <w:w w:val="107"/>
          <w:position w:val="1"/>
        </w:rPr>
        <w:t>D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7"/>
          <w:position w:val="1"/>
        </w:rPr>
        <w:t>AG</w:t>
      </w:r>
      <w:r>
        <w:rPr>
          <w:rFonts w:ascii="Arial" w:hAnsi="Arial" w:cs="Arial" w:eastAsia="Arial"/>
          <w:sz w:val="18"/>
          <w:szCs w:val="18"/>
          <w:color w:val="676969"/>
          <w:spacing w:val="-51"/>
          <w:w w:val="107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21"/>
          <w:position w:val="1"/>
        </w:rPr>
        <w:t>K</w:t>
      </w:r>
      <w:r>
        <w:rPr>
          <w:rFonts w:ascii="Arial" w:hAnsi="Arial" w:cs="Arial" w:eastAsia="Arial"/>
          <w:sz w:val="18"/>
          <w:szCs w:val="18"/>
          <w:color w:val="595959"/>
          <w:spacing w:val="-11"/>
          <w:w w:val="122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3A3B3A"/>
          <w:spacing w:val="2"/>
          <w:w w:val="113"/>
          <w:position w:val="1"/>
        </w:rPr>
        <w:t>r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1"/>
          <w:position w:val="1"/>
        </w:rPr>
        <w:t>a</w:t>
      </w:r>
      <w:r>
        <w:rPr>
          <w:rFonts w:ascii="Arial" w:hAnsi="Arial" w:cs="Arial" w:eastAsia="Arial"/>
          <w:sz w:val="18"/>
          <w:szCs w:val="18"/>
          <w:color w:val="676969"/>
          <w:spacing w:val="11"/>
          <w:w w:val="91"/>
          <w:position w:val="1"/>
        </w:rPr>
        <w:t>c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80"/>
          <w:position w:val="1"/>
        </w:rPr>
        <w:t>ı</w:t>
      </w:r>
      <w:r>
        <w:rPr>
          <w:rFonts w:ascii="Arial" w:hAnsi="Arial" w:cs="Arial" w:eastAsia="Arial"/>
          <w:sz w:val="18"/>
          <w:szCs w:val="18"/>
          <w:color w:val="494949"/>
          <w:spacing w:val="-25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1"/>
        </w:rPr>
        <w:t>veya</w:t>
      </w:r>
      <w:r>
        <w:rPr>
          <w:rFonts w:ascii="Arial" w:hAnsi="Arial" w:cs="Arial" w:eastAsia="Arial"/>
          <w:sz w:val="18"/>
          <w:szCs w:val="18"/>
          <w:color w:val="777979"/>
          <w:spacing w:val="-10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1"/>
        </w:rPr>
        <w:t>Kullana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1"/>
        </w:rPr>
        <w:t>n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24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58"/>
          <w:position w:val="1"/>
        </w:rPr>
        <w:t>:</w:t>
      </w:r>
      <w:r>
        <w:rPr>
          <w:rFonts w:ascii="Arial" w:hAnsi="Arial" w:cs="Arial" w:eastAsia="Arial"/>
          <w:sz w:val="18"/>
          <w:szCs w:val="18"/>
          <w:color w:val="676969"/>
          <w:spacing w:val="-41"/>
          <w:w w:val="158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58"/>
          <w:position w:val="1"/>
        </w:rPr>
        <w:t>K</w:t>
      </w:r>
      <w:r>
        <w:rPr>
          <w:rFonts w:ascii="Arial" w:hAnsi="Arial" w:cs="Arial" w:eastAsia="Arial"/>
          <w:sz w:val="18"/>
          <w:szCs w:val="18"/>
          <w:color w:val="494949"/>
          <w:spacing w:val="-36"/>
          <w:w w:val="158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5"/>
          <w:position w:val="1"/>
        </w:rPr>
        <w:t>e</w:t>
      </w:r>
      <w:r>
        <w:rPr>
          <w:rFonts w:ascii="Arial" w:hAnsi="Arial" w:cs="Arial" w:eastAsia="Arial"/>
          <w:sz w:val="18"/>
          <w:szCs w:val="18"/>
          <w:color w:val="676969"/>
          <w:spacing w:val="-5"/>
          <w:w w:val="95"/>
          <w:position w:val="1"/>
        </w:rPr>
        <w:t>n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12"/>
          <w:position w:val="1"/>
        </w:rPr>
        <w:t>d</w:t>
      </w:r>
      <w:r>
        <w:rPr>
          <w:rFonts w:ascii="Arial" w:hAnsi="Arial" w:cs="Arial" w:eastAsia="Arial"/>
          <w:sz w:val="18"/>
          <w:szCs w:val="18"/>
          <w:color w:val="494949"/>
          <w:spacing w:val="-5"/>
          <w:w w:val="112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777979"/>
          <w:spacing w:val="5"/>
          <w:w w:val="83"/>
          <w:position w:val="1"/>
        </w:rPr>
        <w:t>s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81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66" w:lineRule="exact"/>
        <w:ind w:left="247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676969"/>
          <w:w w:val="63"/>
          <w:i/>
          <w:position w:val="-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color w:val="676969"/>
          <w:spacing w:val="6"/>
          <w:w w:val="63"/>
          <w:i/>
          <w:position w:val="-2"/>
        </w:rPr>
        <w:t>\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6"/>
          <w:position w:val="-2"/>
        </w:rPr>
        <w:t>n</w:t>
      </w:r>
      <w:r>
        <w:rPr>
          <w:rFonts w:ascii="Arial" w:hAnsi="Arial" w:cs="Arial" w:eastAsia="Arial"/>
          <w:sz w:val="18"/>
          <w:szCs w:val="18"/>
          <w:color w:val="595959"/>
          <w:spacing w:val="-1"/>
          <w:w w:val="105"/>
          <w:position w:val="-2"/>
        </w:rPr>
        <w:t>ı</w:t>
      </w:r>
      <w:r>
        <w:rPr>
          <w:rFonts w:ascii="Arial" w:hAnsi="Arial" w:cs="Arial" w:eastAsia="Arial"/>
          <w:sz w:val="18"/>
          <w:szCs w:val="18"/>
          <w:color w:val="676969"/>
          <w:spacing w:val="-11"/>
          <w:w w:val="136"/>
          <w:position w:val="-2"/>
        </w:rPr>
        <w:t>i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32"/>
          <w:position w:val="-2"/>
        </w:rPr>
        <w:t>ri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11"/>
          <w:w w:val="100"/>
          <w:position w:val="-2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79"/>
          <w:position w:val="-1"/>
        </w:rPr>
        <w:t>:</w:t>
      </w:r>
      <w:r>
        <w:rPr>
          <w:rFonts w:ascii="Arial" w:hAnsi="Arial" w:cs="Arial" w:eastAsia="Arial"/>
          <w:sz w:val="18"/>
          <w:szCs w:val="18"/>
          <w:color w:val="595959"/>
          <w:spacing w:val="26"/>
          <w:w w:val="79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-4"/>
          <w:w w:val="181"/>
          <w:position w:val="-1"/>
        </w:rPr>
        <w:t>i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1"/>
          <w:position w:val="-1"/>
        </w:rPr>
        <w:t>ıf.</w:t>
      </w:r>
      <w:r>
        <w:rPr>
          <w:rFonts w:ascii="Arial" w:hAnsi="Arial" w:cs="Arial" w:eastAsia="Arial"/>
          <w:sz w:val="18"/>
          <w:szCs w:val="18"/>
          <w:color w:val="595959"/>
          <w:spacing w:val="12"/>
          <w:w w:val="112"/>
          <w:position w:val="-1"/>
        </w:rPr>
        <w:t>Ç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3"/>
          <w:position w:val="-1"/>
        </w:rPr>
        <w:t>vş.A</w:t>
      </w:r>
      <w:r>
        <w:rPr>
          <w:rFonts w:ascii="Arial" w:hAnsi="Arial" w:cs="Arial" w:eastAsia="Arial"/>
          <w:sz w:val="18"/>
          <w:szCs w:val="18"/>
          <w:color w:val="777979"/>
          <w:spacing w:val="-7"/>
          <w:w w:val="104"/>
          <w:position w:val="-1"/>
        </w:rPr>
        <w:t>b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4"/>
          <w:position w:val="-1"/>
        </w:rPr>
        <w:t>dülk</w:t>
      </w:r>
      <w:r>
        <w:rPr>
          <w:rFonts w:ascii="Arial" w:hAnsi="Arial" w:cs="Arial" w:eastAsia="Arial"/>
          <w:sz w:val="18"/>
          <w:szCs w:val="18"/>
          <w:color w:val="494949"/>
          <w:spacing w:val="-36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3"/>
          <w:w w:val="83"/>
          <w:position w:val="-1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9"/>
          <w:position w:val="-1"/>
        </w:rPr>
        <w:t>dir</w:t>
      </w:r>
      <w:r>
        <w:rPr>
          <w:rFonts w:ascii="Arial" w:hAnsi="Arial" w:cs="Arial" w:eastAsia="Arial"/>
          <w:sz w:val="18"/>
          <w:szCs w:val="18"/>
          <w:color w:val="494949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2"/>
          <w:position w:val="-1"/>
        </w:rPr>
        <w:t>Y</w:t>
      </w:r>
      <w:r>
        <w:rPr>
          <w:rFonts w:ascii="Arial" w:hAnsi="Arial" w:cs="Arial" w:eastAsia="Arial"/>
          <w:sz w:val="18"/>
          <w:szCs w:val="18"/>
          <w:color w:val="595959"/>
          <w:spacing w:val="-3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242626"/>
          <w:spacing w:val="-13"/>
          <w:w w:val="181"/>
          <w:position w:val="-1"/>
        </w:rPr>
        <w:t>i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1"/>
          <w:position w:val="-1"/>
        </w:rPr>
        <w:t>G</w:t>
      </w:r>
      <w:r>
        <w:rPr>
          <w:rFonts w:ascii="Arial" w:hAnsi="Arial" w:cs="Arial" w:eastAsia="Arial"/>
          <w:sz w:val="18"/>
          <w:szCs w:val="18"/>
          <w:color w:val="676969"/>
          <w:spacing w:val="-37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-4"/>
          <w:w w:val="181"/>
          <w:position w:val="-1"/>
        </w:rPr>
        <w:t>i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18"/>
          <w:position w:val="-1"/>
        </w:rPr>
        <w:t>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67" w:lineRule="exact"/>
        <w:ind w:left="2471" w:right="-20"/>
        <w:jc w:val="left"/>
        <w:tabs>
          <w:tab w:pos="5000" w:val="left"/>
          <w:tab w:pos="79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29"/>
          <w:szCs w:val="29"/>
          <w:color w:val="676969"/>
          <w:w w:val="59"/>
          <w:position w:val="1"/>
        </w:rPr>
        <w:t>f'\</w:t>
      </w:r>
      <w:r>
        <w:rPr>
          <w:rFonts w:ascii="Arial" w:hAnsi="Arial" w:cs="Arial" w:eastAsia="Arial"/>
          <w:sz w:val="29"/>
          <w:szCs w:val="29"/>
          <w:color w:val="676969"/>
          <w:spacing w:val="-53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>raç</w:t>
      </w:r>
      <w:r>
        <w:rPr>
          <w:rFonts w:ascii="Arial" w:hAnsi="Arial" w:cs="Arial" w:eastAsia="Arial"/>
          <w:sz w:val="18"/>
          <w:szCs w:val="18"/>
          <w:color w:val="676969"/>
          <w:spacing w:val="4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4"/>
          <w:position w:val="1"/>
        </w:rPr>
        <w:t>Sa</w:t>
      </w:r>
      <w:r>
        <w:rPr>
          <w:rFonts w:ascii="Arial" w:hAnsi="Arial" w:cs="Arial" w:eastAsia="Arial"/>
          <w:sz w:val="18"/>
          <w:szCs w:val="18"/>
          <w:color w:val="676969"/>
          <w:spacing w:val="2"/>
          <w:w w:val="95"/>
          <w:position w:val="1"/>
        </w:rPr>
        <w:t>y</w:t>
      </w:r>
      <w:r>
        <w:rPr>
          <w:rFonts w:ascii="Arial" w:hAnsi="Arial" w:cs="Arial" w:eastAsia="Arial"/>
          <w:sz w:val="18"/>
          <w:szCs w:val="18"/>
          <w:color w:val="494949"/>
          <w:spacing w:val="-13"/>
          <w:w w:val="135"/>
          <w:position w:val="1"/>
        </w:rPr>
        <w:t>ı</w:t>
      </w:r>
      <w:r>
        <w:rPr>
          <w:rFonts w:ascii="Arial" w:hAnsi="Arial" w:cs="Arial" w:eastAsia="Arial"/>
          <w:sz w:val="18"/>
          <w:szCs w:val="18"/>
          <w:color w:val="676969"/>
          <w:spacing w:val="-1"/>
          <w:w w:val="83"/>
          <w:position w:val="1"/>
        </w:rPr>
        <w:t>s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80"/>
          <w:position w:val="1"/>
        </w:rPr>
        <w:t>ı</w:t>
      </w:r>
      <w:r>
        <w:rPr>
          <w:rFonts w:ascii="Arial" w:hAnsi="Arial" w:cs="Arial" w:eastAsia="Arial"/>
          <w:sz w:val="18"/>
          <w:szCs w:val="18"/>
          <w:color w:val="494949"/>
          <w:spacing w:val="19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58"/>
          <w:position w:val="1"/>
        </w:rPr>
        <w:t>:</w:t>
      </w:r>
      <w:r>
        <w:rPr>
          <w:rFonts w:ascii="Arial" w:hAnsi="Arial" w:cs="Arial" w:eastAsia="Arial"/>
          <w:sz w:val="18"/>
          <w:szCs w:val="18"/>
          <w:color w:val="777979"/>
          <w:spacing w:val="-33"/>
          <w:w w:val="158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60"/>
          <w:position w:val="1"/>
        </w:rPr>
        <w:t>1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1"/>
        </w:rPr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101"/>
          <w:position w:val="1"/>
        </w:rPr>
        <w:t>Ç</w:t>
      </w:r>
      <w:r>
        <w:rPr>
          <w:rFonts w:ascii="Arial" w:hAnsi="Arial" w:cs="Arial" w:eastAsia="Arial"/>
          <w:sz w:val="18"/>
          <w:szCs w:val="18"/>
          <w:color w:val="494949"/>
          <w:spacing w:val="-12"/>
          <w:w w:val="135"/>
          <w:position w:val="1"/>
        </w:rPr>
        <w:t>ı</w:t>
      </w:r>
      <w:r>
        <w:rPr>
          <w:rFonts w:ascii="Arial" w:hAnsi="Arial" w:cs="Arial" w:eastAsia="Arial"/>
          <w:sz w:val="18"/>
          <w:szCs w:val="18"/>
          <w:color w:val="676969"/>
          <w:spacing w:val="11"/>
          <w:w w:val="93"/>
          <w:position w:val="1"/>
        </w:rPr>
        <w:t>k</w:t>
      </w:r>
      <w:r>
        <w:rPr>
          <w:rFonts w:ascii="Arial" w:hAnsi="Arial" w:cs="Arial" w:eastAsia="Arial"/>
          <w:sz w:val="18"/>
          <w:szCs w:val="18"/>
          <w:color w:val="242626"/>
          <w:spacing w:val="-5"/>
          <w:w w:val="180"/>
          <w:position w:val="1"/>
        </w:rPr>
        <w:t>ı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83"/>
          <w:position w:val="1"/>
        </w:rPr>
        <w:t>ş</w:t>
      </w:r>
      <w:r>
        <w:rPr>
          <w:rFonts w:ascii="Arial" w:hAnsi="Arial" w:cs="Arial" w:eastAsia="Arial"/>
          <w:sz w:val="18"/>
          <w:szCs w:val="18"/>
          <w:color w:val="777979"/>
          <w:spacing w:val="9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4"/>
          <w:position w:val="1"/>
        </w:rPr>
        <w:t>Sa</w:t>
      </w:r>
      <w:r>
        <w:rPr>
          <w:rFonts w:ascii="Arial" w:hAnsi="Arial" w:cs="Arial" w:eastAsia="Arial"/>
          <w:sz w:val="18"/>
          <w:szCs w:val="18"/>
          <w:color w:val="676969"/>
          <w:spacing w:val="5"/>
          <w:w w:val="94"/>
          <w:position w:val="1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94"/>
          <w:position w:val="1"/>
        </w:rPr>
        <w:t>t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94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494949"/>
          <w:spacing w:val="-8"/>
          <w:w w:val="94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>:00:45</w:t>
      </w:r>
      <w:r>
        <w:rPr>
          <w:rFonts w:ascii="Arial" w:hAnsi="Arial" w:cs="Arial" w:eastAsia="Arial"/>
          <w:sz w:val="18"/>
          <w:szCs w:val="18"/>
          <w:color w:val="676969"/>
          <w:spacing w:val="-45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>Varı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>ş</w:t>
      </w:r>
      <w:r>
        <w:rPr>
          <w:rFonts w:ascii="Arial" w:hAnsi="Arial" w:cs="Arial" w:eastAsia="Arial"/>
          <w:sz w:val="18"/>
          <w:szCs w:val="18"/>
          <w:color w:val="676969"/>
          <w:spacing w:val="-7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4"/>
          <w:position w:val="1"/>
        </w:rPr>
        <w:t>Sa</w:t>
      </w:r>
      <w:r>
        <w:rPr>
          <w:rFonts w:ascii="Arial" w:hAnsi="Arial" w:cs="Arial" w:eastAsia="Arial"/>
          <w:sz w:val="18"/>
          <w:szCs w:val="18"/>
          <w:color w:val="676969"/>
          <w:spacing w:val="5"/>
          <w:w w:val="94"/>
          <w:position w:val="1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94"/>
          <w:position w:val="1"/>
        </w:rPr>
        <w:t>t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94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3A3B3A"/>
          <w:spacing w:val="-8"/>
          <w:w w:val="94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8"/>
          <w:position w:val="1"/>
        </w:rPr>
        <w:t>:</w:t>
      </w:r>
      <w:r>
        <w:rPr>
          <w:rFonts w:ascii="Arial" w:hAnsi="Arial" w:cs="Arial" w:eastAsia="Arial"/>
          <w:sz w:val="18"/>
          <w:szCs w:val="18"/>
          <w:color w:val="676969"/>
          <w:spacing w:val="-11"/>
          <w:w w:val="109"/>
          <w:position w:val="1"/>
        </w:rPr>
        <w:t>0</w:t>
      </w:r>
      <w:r>
        <w:rPr>
          <w:rFonts w:ascii="Arial" w:hAnsi="Arial" w:cs="Arial" w:eastAsia="Arial"/>
          <w:sz w:val="18"/>
          <w:szCs w:val="18"/>
          <w:color w:val="494949"/>
          <w:spacing w:val="-5"/>
          <w:w w:val="111"/>
          <w:position w:val="1"/>
        </w:rPr>
        <w:t>0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4"/>
          <w:position w:val="1"/>
        </w:rPr>
        <w:t>:49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06" w:lineRule="exact"/>
        <w:ind w:left="673" w:right="-20"/>
        <w:jc w:val="left"/>
        <w:tabs>
          <w:tab w:pos="2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76969"/>
          <w:spacing w:val="5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494949"/>
          <w:spacing w:val="-7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en</w:t>
      </w:r>
      <w:r>
        <w:rPr>
          <w:rFonts w:ascii="Arial" w:hAnsi="Arial" w:cs="Arial" w:eastAsia="Arial"/>
          <w:sz w:val="18"/>
          <w:szCs w:val="18"/>
          <w:color w:val="676969"/>
          <w:spacing w:val="-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Ara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ç</w:t>
      </w:r>
      <w:r>
        <w:rPr>
          <w:rFonts w:ascii="Arial" w:hAnsi="Arial" w:cs="Arial" w:eastAsia="Arial"/>
          <w:sz w:val="18"/>
          <w:szCs w:val="18"/>
          <w:color w:val="676969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86"/>
        </w:rPr>
        <w:t>P</w:t>
      </w:r>
      <w:r>
        <w:rPr>
          <w:rFonts w:ascii="Arial" w:hAnsi="Arial" w:cs="Arial" w:eastAsia="Arial"/>
          <w:sz w:val="18"/>
          <w:szCs w:val="18"/>
          <w:color w:val="494949"/>
          <w:spacing w:val="-3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6"/>
        </w:rPr>
        <w:t>laka</w:t>
      </w:r>
      <w:r>
        <w:rPr>
          <w:rFonts w:ascii="Arial" w:hAnsi="Arial" w:cs="Arial" w:eastAsia="Arial"/>
          <w:sz w:val="18"/>
          <w:szCs w:val="18"/>
          <w:color w:val="676969"/>
          <w:spacing w:val="-9"/>
          <w:w w:val="96"/>
        </w:rPr>
        <w:t>s</w:t>
      </w:r>
      <w:r>
        <w:rPr>
          <w:rFonts w:ascii="Arial" w:hAnsi="Arial" w:cs="Arial" w:eastAsia="Arial"/>
          <w:sz w:val="18"/>
          <w:szCs w:val="18"/>
          <w:color w:val="3A3B3A"/>
          <w:spacing w:val="-6"/>
          <w:w w:val="180"/>
        </w:rPr>
        <w:t>ı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:3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1"/>
        </w:rPr>
        <w:t>5</w:t>
      </w:r>
      <w:r>
        <w:rPr>
          <w:rFonts w:ascii="Arial" w:hAnsi="Arial" w:cs="Arial" w:eastAsia="Arial"/>
          <w:sz w:val="18"/>
          <w:szCs w:val="18"/>
          <w:color w:val="676969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777979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842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40" w:lineRule="auto"/>
        <w:ind w:left="687" w:right="-20"/>
        <w:jc w:val="left"/>
        <w:tabs>
          <w:tab w:pos="50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4"/>
        </w:rPr>
        <w:t>Eki</w:t>
      </w:r>
      <w:r>
        <w:rPr>
          <w:rFonts w:ascii="Arial" w:hAnsi="Arial" w:cs="Arial" w:eastAsia="Arial"/>
          <w:sz w:val="18"/>
          <w:szCs w:val="18"/>
          <w:color w:val="676969"/>
          <w:spacing w:val="-9"/>
          <w:w w:val="100"/>
          <w:position w:val="4"/>
        </w:rPr>
        <w:t>h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4"/>
        </w:rPr>
        <w:t>in</w:t>
      </w:r>
      <w:r>
        <w:rPr>
          <w:rFonts w:ascii="Arial" w:hAnsi="Arial" w:cs="Arial" w:eastAsia="Arial"/>
          <w:sz w:val="18"/>
          <w:szCs w:val="18"/>
          <w:color w:val="494949"/>
          <w:spacing w:val="-14"/>
          <w:w w:val="100"/>
          <w:position w:val="4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4"/>
        </w:rPr>
        <w:tab/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4"/>
        </w:rPr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3"/>
          <w:position w:val="0"/>
        </w:rPr>
        <w:t>E</w:t>
      </w:r>
      <w:r>
        <w:rPr>
          <w:rFonts w:ascii="Arial" w:hAnsi="Arial" w:cs="Arial" w:eastAsia="Arial"/>
          <w:sz w:val="18"/>
          <w:szCs w:val="18"/>
          <w:color w:val="494949"/>
          <w:spacing w:val="-7"/>
          <w:w w:val="136"/>
          <w:position w:val="0"/>
        </w:rPr>
        <w:t>l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18"/>
          <w:szCs w:val="18"/>
          <w:color w:val="676969"/>
          <w:spacing w:val="10"/>
          <w:w w:val="94"/>
          <w:position w:val="0"/>
        </w:rPr>
        <w:t>k</w:t>
      </w:r>
      <w:r>
        <w:rPr>
          <w:rFonts w:ascii="Arial" w:hAnsi="Arial" w:cs="Arial" w:eastAsia="Arial"/>
          <w:sz w:val="18"/>
          <w:szCs w:val="18"/>
          <w:color w:val="242626"/>
          <w:spacing w:val="0"/>
          <w:w w:val="116"/>
          <w:position w:val="0"/>
        </w:rPr>
        <w:t>tr</w:t>
      </w:r>
      <w:r>
        <w:rPr>
          <w:rFonts w:ascii="Arial" w:hAnsi="Arial" w:cs="Arial" w:eastAsia="Arial"/>
          <w:sz w:val="18"/>
          <w:szCs w:val="18"/>
          <w:color w:val="242626"/>
          <w:spacing w:val="-15"/>
          <w:w w:val="117"/>
          <w:position w:val="0"/>
        </w:rPr>
        <w:t>i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3"/>
          <w:position w:val="0"/>
        </w:rPr>
        <w:t>k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0"/>
        </w:rPr>
        <w:t>Arız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color w:val="595959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3"/>
          <w:w w:val="101"/>
          <w:position w:val="0"/>
        </w:rPr>
        <w:t>G</w:t>
      </w:r>
      <w:r>
        <w:rPr>
          <w:rFonts w:ascii="Arial" w:hAnsi="Arial" w:cs="Arial" w:eastAsia="Arial"/>
          <w:sz w:val="18"/>
          <w:szCs w:val="18"/>
          <w:color w:val="777979"/>
          <w:spacing w:val="3"/>
          <w:w w:val="92"/>
          <w:position w:val="0"/>
        </w:rPr>
        <w:t>e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40"/>
          <w:position w:val="0"/>
        </w:rPr>
        <w:t>l</w:t>
      </w:r>
      <w:r>
        <w:rPr>
          <w:rFonts w:ascii="Arial" w:hAnsi="Arial" w:cs="Arial" w:eastAsia="Arial"/>
          <w:sz w:val="18"/>
          <w:szCs w:val="18"/>
          <w:color w:val="494949"/>
          <w:spacing w:val="-16"/>
          <w:w w:val="140"/>
          <w:position w:val="0"/>
        </w:rPr>
        <w:t>i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83"/>
          <w:position w:val="0"/>
        </w:rPr>
        <w:t>ş</w:t>
      </w:r>
      <w:r>
        <w:rPr>
          <w:rFonts w:ascii="Arial" w:hAnsi="Arial" w:cs="Arial" w:eastAsia="Arial"/>
          <w:sz w:val="18"/>
          <w:szCs w:val="18"/>
          <w:color w:val="777979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0"/>
        </w:rPr>
        <w:t>Sa</w:t>
      </w:r>
      <w:r>
        <w:rPr>
          <w:rFonts w:ascii="Arial" w:hAnsi="Arial" w:cs="Arial" w:eastAsia="Arial"/>
          <w:sz w:val="18"/>
          <w:szCs w:val="18"/>
          <w:color w:val="676969"/>
          <w:spacing w:val="6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37" w:after="0" w:line="240" w:lineRule="auto"/>
        <w:ind w:left="5008" w:right="4470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112</w:t>
      </w:r>
      <w:r>
        <w:rPr>
          <w:rFonts w:ascii="Arial" w:hAnsi="Arial" w:cs="Arial" w:eastAsia="Arial"/>
          <w:sz w:val="18"/>
          <w:szCs w:val="18"/>
          <w:color w:val="595959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2"/>
        </w:rPr>
        <w:t>A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3"/>
        </w:rPr>
        <w:t>c</w:t>
      </w:r>
      <w:r>
        <w:rPr>
          <w:rFonts w:ascii="Arial" w:hAnsi="Arial" w:cs="Arial" w:eastAsia="Arial"/>
          <w:sz w:val="18"/>
          <w:szCs w:val="18"/>
          <w:color w:val="595959"/>
          <w:spacing w:val="-3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29"/>
        </w:rPr>
        <w:t>il</w:t>
      </w:r>
      <w:r>
        <w:rPr>
          <w:rFonts w:ascii="Arial" w:hAnsi="Arial" w:cs="Arial" w:eastAsia="Arial"/>
          <w:sz w:val="18"/>
          <w:szCs w:val="18"/>
          <w:color w:val="3A3B3A"/>
          <w:spacing w:val="2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7"/>
        </w:rPr>
        <w:t>Ser</w:t>
      </w:r>
      <w:r>
        <w:rPr>
          <w:rFonts w:ascii="Arial" w:hAnsi="Arial" w:cs="Arial" w:eastAsia="Arial"/>
          <w:sz w:val="18"/>
          <w:szCs w:val="18"/>
          <w:color w:val="676969"/>
          <w:spacing w:val="8"/>
          <w:w w:val="98"/>
        </w:rPr>
        <w:t>v</w:t>
      </w:r>
      <w:r>
        <w:rPr>
          <w:rFonts w:ascii="Arial" w:hAnsi="Arial" w:cs="Arial" w:eastAsia="Arial"/>
          <w:sz w:val="18"/>
          <w:szCs w:val="18"/>
          <w:color w:val="3A3B3A"/>
          <w:spacing w:val="-5"/>
          <w:w w:val="136"/>
        </w:rPr>
        <w:t>i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2"/>
        </w:rPr>
        <w:t>s</w:t>
      </w:r>
      <w:r>
        <w:rPr>
          <w:rFonts w:ascii="Arial" w:hAnsi="Arial" w:cs="Arial" w:eastAsia="Arial"/>
          <w:sz w:val="18"/>
          <w:szCs w:val="18"/>
          <w:color w:val="676969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9"/>
        </w:rPr>
        <w:t>G</w:t>
      </w:r>
      <w:r>
        <w:rPr>
          <w:rFonts w:ascii="Arial" w:hAnsi="Arial" w:cs="Arial" w:eastAsia="Arial"/>
          <w:sz w:val="18"/>
          <w:szCs w:val="18"/>
          <w:color w:val="595959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42626"/>
          <w:spacing w:val="-15"/>
          <w:w w:val="181"/>
        </w:rPr>
        <w:t>l</w:t>
      </w:r>
      <w:r>
        <w:rPr>
          <w:rFonts w:ascii="Arial" w:hAnsi="Arial" w:cs="Arial" w:eastAsia="Arial"/>
          <w:sz w:val="18"/>
          <w:szCs w:val="18"/>
          <w:color w:val="494949"/>
          <w:spacing w:val="-4"/>
          <w:w w:val="181"/>
        </w:rPr>
        <w:t>i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2"/>
        </w:rPr>
        <w:t>ş</w:t>
      </w:r>
      <w:r>
        <w:rPr>
          <w:rFonts w:ascii="Arial" w:hAnsi="Arial" w:cs="Arial" w:eastAsia="Arial"/>
          <w:sz w:val="18"/>
          <w:szCs w:val="18"/>
          <w:color w:val="676969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88"/>
        </w:rPr>
        <w:t>Sa</w:t>
      </w:r>
      <w:r>
        <w:rPr>
          <w:rFonts w:ascii="Arial" w:hAnsi="Arial" w:cs="Arial" w:eastAsia="Arial"/>
          <w:sz w:val="18"/>
          <w:szCs w:val="18"/>
          <w:color w:val="676969"/>
          <w:spacing w:val="12"/>
          <w:w w:val="89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14"/>
        </w:rPr>
        <w:t>ti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0" w:after="0" w:line="240" w:lineRule="auto"/>
        <w:ind w:left="50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95959"/>
          <w:w w:val="99"/>
        </w:rPr>
        <w:t>Em</w:t>
      </w:r>
      <w:r>
        <w:rPr>
          <w:rFonts w:ascii="Arial" w:hAnsi="Arial" w:cs="Arial" w:eastAsia="Arial"/>
          <w:sz w:val="18"/>
          <w:szCs w:val="18"/>
          <w:color w:val="595959"/>
          <w:spacing w:val="-4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3A3B3A"/>
          <w:spacing w:val="-13"/>
          <w:w w:val="181"/>
        </w:rPr>
        <w:t>i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676969"/>
          <w:spacing w:val="4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97"/>
        </w:rPr>
        <w:t>t-</w:t>
      </w:r>
      <w:r>
        <w:rPr>
          <w:rFonts w:ascii="Arial" w:hAnsi="Arial" w:cs="Arial" w:eastAsia="Arial"/>
          <w:sz w:val="18"/>
          <w:szCs w:val="18"/>
          <w:color w:val="3A3B3A"/>
          <w:spacing w:val="3"/>
          <w:w w:val="98"/>
        </w:rPr>
        <w:t>J</w:t>
      </w:r>
      <w:r>
        <w:rPr>
          <w:rFonts w:ascii="Arial" w:hAnsi="Arial" w:cs="Arial" w:eastAsia="Arial"/>
          <w:sz w:val="18"/>
          <w:szCs w:val="18"/>
          <w:color w:val="595959"/>
          <w:spacing w:val="5"/>
          <w:w w:val="83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2"/>
        </w:rPr>
        <w:t>n</w:t>
      </w:r>
      <w:r>
        <w:rPr>
          <w:rFonts w:ascii="Arial" w:hAnsi="Arial" w:cs="Arial" w:eastAsia="Arial"/>
          <w:sz w:val="18"/>
          <w:szCs w:val="18"/>
          <w:color w:val="3A3B3A"/>
          <w:spacing w:val="-6"/>
          <w:w w:val="102"/>
        </w:rPr>
        <w:t>d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1"/>
        </w:rPr>
        <w:t>a</w:t>
      </w:r>
      <w:r>
        <w:rPr>
          <w:rFonts w:ascii="Arial" w:hAnsi="Arial" w:cs="Arial" w:eastAsia="Arial"/>
          <w:sz w:val="18"/>
          <w:szCs w:val="18"/>
          <w:color w:val="676969"/>
          <w:spacing w:val="-3"/>
          <w:w w:val="101"/>
        </w:rPr>
        <w:t>r</w:t>
      </w:r>
      <w:r>
        <w:rPr>
          <w:rFonts w:ascii="Arial" w:hAnsi="Arial" w:cs="Arial" w:eastAsia="Arial"/>
          <w:sz w:val="18"/>
          <w:szCs w:val="18"/>
          <w:color w:val="494949"/>
          <w:spacing w:val="-5"/>
          <w:w w:val="107"/>
        </w:rPr>
        <w:t>m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83"/>
        </w:rPr>
        <w:t>a</w:t>
      </w:r>
      <w:r>
        <w:rPr>
          <w:rFonts w:ascii="Arial" w:hAnsi="Arial" w:cs="Arial" w:eastAsia="Arial"/>
          <w:sz w:val="18"/>
          <w:szCs w:val="18"/>
          <w:color w:val="676969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5"/>
        </w:rPr>
        <w:t>G</w:t>
      </w:r>
      <w:r>
        <w:rPr>
          <w:rFonts w:ascii="Arial" w:hAnsi="Arial" w:cs="Arial" w:eastAsia="Arial"/>
          <w:sz w:val="18"/>
          <w:szCs w:val="18"/>
          <w:color w:val="595959"/>
          <w:spacing w:val="12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242626"/>
          <w:spacing w:val="-5"/>
          <w:w w:val="136"/>
        </w:rPr>
        <w:t>l</w:t>
      </w:r>
      <w:r>
        <w:rPr>
          <w:rFonts w:ascii="Arial" w:hAnsi="Arial" w:cs="Arial" w:eastAsia="Arial"/>
          <w:sz w:val="18"/>
          <w:szCs w:val="18"/>
          <w:color w:val="494949"/>
          <w:spacing w:val="2"/>
          <w:w w:val="136"/>
        </w:rPr>
        <w:t>i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83"/>
        </w:rPr>
        <w:t>ş</w:t>
      </w:r>
      <w:r>
        <w:rPr>
          <w:rFonts w:ascii="Arial" w:hAnsi="Arial" w:cs="Arial" w:eastAsia="Arial"/>
          <w:sz w:val="18"/>
          <w:szCs w:val="18"/>
          <w:color w:val="777979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88"/>
        </w:rPr>
        <w:t>Sa</w:t>
      </w:r>
      <w:r>
        <w:rPr>
          <w:rFonts w:ascii="Arial" w:hAnsi="Arial" w:cs="Arial" w:eastAsia="Arial"/>
          <w:sz w:val="18"/>
          <w:szCs w:val="18"/>
          <w:color w:val="676969"/>
          <w:spacing w:val="6"/>
          <w:w w:val="89"/>
        </w:rPr>
        <w:t>a</w:t>
      </w:r>
      <w:r>
        <w:rPr>
          <w:rFonts w:ascii="Arial" w:hAnsi="Arial" w:cs="Arial" w:eastAsia="Arial"/>
          <w:sz w:val="18"/>
          <w:szCs w:val="18"/>
          <w:color w:val="242626"/>
          <w:spacing w:val="9"/>
          <w:w w:val="93"/>
        </w:rPr>
        <w:t>t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81"/>
        </w:rPr>
        <w:t>i</w:t>
      </w:r>
      <w:r>
        <w:rPr>
          <w:rFonts w:ascii="Arial" w:hAnsi="Arial" w:cs="Arial" w:eastAsia="Arial"/>
          <w:sz w:val="18"/>
          <w:szCs w:val="18"/>
          <w:color w:val="494949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99"/>
        </w:rPr>
        <w:t>:G</w:t>
      </w:r>
      <w:r>
        <w:rPr>
          <w:rFonts w:ascii="Arial" w:hAnsi="Arial" w:cs="Arial" w:eastAsia="Arial"/>
          <w:sz w:val="18"/>
          <w:szCs w:val="18"/>
          <w:color w:val="494949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242626"/>
          <w:spacing w:val="-5"/>
          <w:w w:val="181"/>
        </w:rPr>
        <w:t>l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8"/>
        </w:rPr>
        <w:t>di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7" w:after="0" w:line="240" w:lineRule="auto"/>
        <w:ind w:left="2485" w:right="-20"/>
        <w:jc w:val="left"/>
        <w:tabs>
          <w:tab w:pos="50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494949"/>
          <w:spacing w:val="-6"/>
          <w:w w:val="94"/>
          <w:position w:val="1"/>
        </w:rPr>
        <w:t>P</w:t>
      </w:r>
      <w:r>
        <w:rPr>
          <w:rFonts w:ascii="Arial" w:hAnsi="Arial" w:cs="Arial" w:eastAsia="Arial"/>
          <w:sz w:val="18"/>
          <w:szCs w:val="18"/>
          <w:color w:val="777979"/>
          <w:spacing w:val="-4"/>
          <w:w w:val="92"/>
          <w:position w:val="1"/>
        </w:rPr>
        <w:t>e</w:t>
      </w:r>
      <w:r>
        <w:rPr>
          <w:rFonts w:ascii="Arial" w:hAnsi="Arial" w:cs="Arial" w:eastAsia="Arial"/>
          <w:sz w:val="18"/>
          <w:szCs w:val="18"/>
          <w:color w:val="3A3B3A"/>
          <w:spacing w:val="10"/>
          <w:w w:val="113"/>
          <w:position w:val="1"/>
        </w:rPr>
        <w:t>r</w:t>
      </w:r>
      <w:r>
        <w:rPr>
          <w:rFonts w:ascii="Arial" w:hAnsi="Arial" w:cs="Arial" w:eastAsia="Arial"/>
          <w:sz w:val="18"/>
          <w:szCs w:val="18"/>
          <w:color w:val="898C8E"/>
          <w:spacing w:val="-3"/>
          <w:w w:val="83"/>
          <w:position w:val="1"/>
        </w:rPr>
        <w:t>s</w:t>
      </w:r>
      <w:r>
        <w:rPr>
          <w:rFonts w:ascii="Arial" w:hAnsi="Arial" w:cs="Arial" w:eastAsia="Arial"/>
          <w:sz w:val="18"/>
          <w:szCs w:val="18"/>
          <w:color w:val="676969"/>
          <w:spacing w:val="-5"/>
          <w:w w:val="106"/>
          <w:position w:val="1"/>
        </w:rPr>
        <w:t>o</w:t>
      </w:r>
      <w:r>
        <w:rPr>
          <w:rFonts w:ascii="Arial" w:hAnsi="Arial" w:cs="Arial" w:eastAsia="Arial"/>
          <w:sz w:val="18"/>
          <w:szCs w:val="18"/>
          <w:color w:val="494949"/>
          <w:spacing w:val="-6"/>
          <w:w w:val="104"/>
          <w:position w:val="1"/>
        </w:rPr>
        <w:t>n</w:t>
      </w:r>
      <w:r>
        <w:rPr>
          <w:rFonts w:ascii="Arial" w:hAnsi="Arial" w:cs="Arial" w:eastAsia="Arial"/>
          <w:sz w:val="18"/>
          <w:szCs w:val="18"/>
          <w:color w:val="777979"/>
          <w:spacing w:val="3"/>
          <w:w w:val="92"/>
          <w:position w:val="1"/>
        </w:rPr>
        <w:t>e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81"/>
          <w:position w:val="1"/>
        </w:rPr>
        <w:t>l</w:t>
      </w:r>
      <w:r>
        <w:rPr>
          <w:rFonts w:ascii="Arial" w:hAnsi="Arial" w:cs="Arial" w:eastAsia="Arial"/>
          <w:sz w:val="18"/>
          <w:szCs w:val="18"/>
          <w:color w:val="3A3B3A"/>
          <w:spacing w:val="-19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4"/>
          <w:position w:val="1"/>
        </w:rPr>
        <w:t>Sa</w:t>
      </w:r>
      <w:r>
        <w:rPr>
          <w:rFonts w:ascii="Arial" w:hAnsi="Arial" w:cs="Arial" w:eastAsia="Arial"/>
          <w:sz w:val="18"/>
          <w:szCs w:val="18"/>
          <w:color w:val="676969"/>
          <w:spacing w:val="2"/>
          <w:w w:val="95"/>
          <w:position w:val="1"/>
        </w:rPr>
        <w:t>y</w:t>
      </w:r>
      <w:r>
        <w:rPr>
          <w:rFonts w:ascii="Arial" w:hAnsi="Arial" w:cs="Arial" w:eastAsia="Arial"/>
          <w:sz w:val="18"/>
          <w:szCs w:val="18"/>
          <w:color w:val="494949"/>
          <w:spacing w:val="-13"/>
          <w:w w:val="135"/>
          <w:position w:val="1"/>
        </w:rPr>
        <w:t>ı</w:t>
      </w:r>
      <w:r>
        <w:rPr>
          <w:rFonts w:ascii="Arial" w:hAnsi="Arial" w:cs="Arial" w:eastAsia="Arial"/>
          <w:sz w:val="18"/>
          <w:szCs w:val="18"/>
          <w:color w:val="777979"/>
          <w:spacing w:val="-1"/>
          <w:w w:val="83"/>
          <w:position w:val="1"/>
        </w:rPr>
        <w:t>s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7"/>
          <w:position w:val="1"/>
        </w:rPr>
        <w:t>ı:</w:t>
      </w:r>
      <w:r>
        <w:rPr>
          <w:rFonts w:ascii="Arial" w:hAnsi="Arial" w:cs="Arial" w:eastAsia="Arial"/>
          <w:sz w:val="18"/>
          <w:szCs w:val="18"/>
          <w:color w:val="595959"/>
          <w:spacing w:val="10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1"/>
        </w:rPr>
        <w:t>4</w:t>
      </w:r>
      <w:r>
        <w:rPr>
          <w:rFonts w:ascii="Arial" w:hAnsi="Arial" w:cs="Arial" w:eastAsia="Arial"/>
          <w:sz w:val="18"/>
          <w:szCs w:val="18"/>
          <w:color w:val="595959"/>
          <w:spacing w:val="-38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1"/>
        </w:rPr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6"/>
          <w:position w:val="0"/>
        </w:rPr>
        <w:t>D</w:t>
      </w:r>
      <w:r>
        <w:rPr>
          <w:rFonts w:ascii="Arial" w:hAnsi="Arial" w:cs="Arial" w:eastAsia="Arial"/>
          <w:sz w:val="18"/>
          <w:szCs w:val="18"/>
          <w:color w:val="494949"/>
          <w:spacing w:val="-15"/>
          <w:w w:val="106"/>
          <w:position w:val="0"/>
        </w:rPr>
        <w:t>o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59"/>
          <w:position w:val="0"/>
        </w:rPr>
        <w:t>.</w:t>
      </w:r>
      <w:r>
        <w:rPr>
          <w:rFonts w:ascii="Arial" w:hAnsi="Arial" w:cs="Arial" w:eastAsia="Arial"/>
          <w:sz w:val="18"/>
          <w:szCs w:val="18"/>
          <w:color w:val="777979"/>
          <w:spacing w:val="-8"/>
          <w:w w:val="59"/>
          <w:position w:val="0"/>
        </w:rPr>
        <w:t>Q</w:t>
      </w:r>
      <w:r>
        <w:rPr>
          <w:rFonts w:ascii="Arial" w:hAnsi="Arial" w:cs="Arial" w:eastAsia="Arial"/>
          <w:sz w:val="18"/>
          <w:szCs w:val="18"/>
          <w:color w:val="595959"/>
          <w:spacing w:val="3"/>
          <w:w w:val="92"/>
          <w:position w:val="0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-9"/>
          <w:w w:val="181"/>
          <w:position w:val="0"/>
        </w:rPr>
        <w:t>l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2"/>
          <w:position w:val="0"/>
        </w:rPr>
        <w:t>oaz</w:t>
      </w:r>
      <w:r>
        <w:rPr>
          <w:rFonts w:ascii="Arial" w:hAnsi="Arial" w:cs="Arial" w:eastAsia="Arial"/>
          <w:sz w:val="18"/>
          <w:szCs w:val="18"/>
          <w:color w:val="676969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0"/>
        </w:rPr>
        <w:t>Ekib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color w:val="595959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0"/>
        </w:rPr>
        <w:t>Geli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0"/>
        </w:rPr>
        <w:t>ş</w:t>
      </w:r>
      <w:r>
        <w:rPr>
          <w:rFonts w:ascii="Arial" w:hAnsi="Arial" w:cs="Arial" w:eastAsia="Arial"/>
          <w:sz w:val="18"/>
          <w:szCs w:val="18"/>
          <w:color w:val="676969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88"/>
          <w:position w:val="0"/>
        </w:rPr>
        <w:t>Saa</w:t>
      </w:r>
      <w:r>
        <w:rPr>
          <w:rFonts w:ascii="Arial" w:hAnsi="Arial" w:cs="Arial" w:eastAsia="Arial"/>
          <w:sz w:val="18"/>
          <w:szCs w:val="18"/>
          <w:color w:val="676969"/>
          <w:spacing w:val="9"/>
          <w:w w:val="88"/>
          <w:position w:val="0"/>
        </w:rPr>
        <w:t>t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81"/>
          <w:position w:val="0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20" w:after="0" w:line="240" w:lineRule="auto"/>
        <w:ind w:left="938" w:right="-20"/>
        <w:jc w:val="left"/>
        <w:tabs>
          <w:tab w:pos="2460" w:val="left"/>
          <w:tab w:pos="4980" w:val="left"/>
          <w:tab w:pos="79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A1A3A7"/>
          <w:spacing w:val="-28"/>
          <w:w w:val="119"/>
          <w:position w:val="1"/>
        </w:rPr>
        <w:t>·</w:t>
      </w:r>
      <w:r>
        <w:rPr>
          <w:rFonts w:ascii="Arial" w:hAnsi="Arial" w:cs="Arial" w:eastAsia="Arial"/>
          <w:sz w:val="18"/>
          <w:szCs w:val="18"/>
          <w:color w:val="777979"/>
          <w:spacing w:val="-12"/>
          <w:w w:val="115"/>
          <w:position w:val="1"/>
        </w:rPr>
        <w:t>d</w:t>
      </w:r>
      <w:r>
        <w:rPr>
          <w:rFonts w:ascii="Arial" w:hAnsi="Arial" w:cs="Arial" w:eastAsia="Arial"/>
          <w:sz w:val="18"/>
          <w:szCs w:val="18"/>
          <w:color w:val="3A3B3A"/>
          <w:spacing w:val="-6"/>
          <w:w w:val="180"/>
          <w:position w:val="1"/>
        </w:rPr>
        <w:t>ı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5"/>
          <w:position w:val="1"/>
        </w:rPr>
        <w:t>ıncı</w:t>
      </w:r>
      <w:r>
        <w:rPr>
          <w:rFonts w:ascii="Arial" w:hAnsi="Arial" w:cs="Arial" w:eastAsia="Arial"/>
          <w:sz w:val="18"/>
          <w:szCs w:val="18"/>
          <w:color w:val="676969"/>
          <w:spacing w:val="-2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>Ekip</w:t>
      </w:r>
      <w:r>
        <w:rPr>
          <w:rFonts w:ascii="Arial" w:hAnsi="Arial" w:cs="Arial" w:eastAsia="Arial"/>
          <w:sz w:val="18"/>
          <w:szCs w:val="18"/>
          <w:color w:val="676969"/>
          <w:spacing w:val="-29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</w:r>
      <w:r>
        <w:rPr>
          <w:rFonts w:ascii="Arial" w:hAnsi="Arial" w:cs="Arial" w:eastAsia="Arial"/>
          <w:sz w:val="18"/>
          <w:szCs w:val="18"/>
          <w:color w:val="777979"/>
          <w:spacing w:val="-4"/>
          <w:w w:val="100"/>
          <w:position w:val="0"/>
        </w:rPr>
        <w:t>Ç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0"/>
        </w:rPr>
        <w:t>ı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0"/>
        </w:rPr>
        <w:t>k</w:t>
      </w:r>
      <w:r>
        <w:rPr>
          <w:rFonts w:ascii="Arial" w:hAnsi="Arial" w:cs="Arial" w:eastAsia="Arial"/>
          <w:sz w:val="18"/>
          <w:szCs w:val="18"/>
          <w:color w:val="595959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-13"/>
          <w:w w:val="135"/>
          <w:position w:val="0"/>
        </w:rPr>
        <w:t>ı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83"/>
          <w:position w:val="0"/>
        </w:rPr>
        <w:t>ş</w:t>
      </w:r>
      <w:r>
        <w:rPr>
          <w:rFonts w:ascii="Arial" w:hAnsi="Arial" w:cs="Arial" w:eastAsia="Arial"/>
          <w:sz w:val="18"/>
          <w:szCs w:val="18"/>
          <w:color w:val="777979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color w:val="777979"/>
          <w:spacing w:val="3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18"/>
          <w:szCs w:val="18"/>
          <w:color w:val="595959"/>
          <w:spacing w:val="-19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18"/>
          <w:szCs w:val="18"/>
          <w:color w:val="777979"/>
          <w:spacing w:val="-4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0"/>
        </w:rPr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0"/>
        </w:rPr>
        <w:t>ft</w:t>
      </w:r>
      <w:r>
        <w:rPr>
          <w:rFonts w:ascii="Arial" w:hAnsi="Arial" w:cs="Arial" w:eastAsia="Arial"/>
          <w:sz w:val="18"/>
          <w:szCs w:val="18"/>
          <w:color w:val="676969"/>
          <w:spacing w:val="10"/>
          <w:w w:val="100"/>
          <w:position w:val="0"/>
        </w:rPr>
        <w:t>\</w:t>
      </w:r>
      <w:r>
        <w:rPr>
          <w:rFonts w:ascii="Arial" w:hAnsi="Arial" w:cs="Arial" w:eastAsia="Arial"/>
          <w:sz w:val="18"/>
          <w:szCs w:val="18"/>
          <w:color w:val="3A3B3A"/>
          <w:spacing w:val="2"/>
          <w:w w:val="100"/>
          <w:position w:val="0"/>
        </w:rPr>
        <w:t>r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0"/>
        </w:rPr>
        <w:t>aç</w:t>
      </w:r>
      <w:r>
        <w:rPr>
          <w:rFonts w:ascii="Arial" w:hAnsi="Arial" w:cs="Arial" w:eastAsia="Arial"/>
          <w:sz w:val="18"/>
          <w:szCs w:val="18"/>
          <w:color w:val="777979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9"/>
          <w:position w:val="0"/>
        </w:rPr>
        <w:t>Sayısı</w:t>
      </w:r>
      <w:r>
        <w:rPr>
          <w:rFonts w:ascii="Arial" w:hAnsi="Arial" w:cs="Arial" w:eastAsia="Arial"/>
          <w:sz w:val="18"/>
          <w:szCs w:val="18"/>
          <w:color w:val="676969"/>
          <w:spacing w:val="-3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18"/>
          <w:szCs w:val="18"/>
          <w:color w:val="676969"/>
          <w:spacing w:val="-4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0"/>
        </w:rPr>
      </w:r>
      <w:r>
        <w:rPr>
          <w:rFonts w:ascii="Arial" w:hAnsi="Arial" w:cs="Arial" w:eastAsia="Arial"/>
          <w:sz w:val="18"/>
          <w:szCs w:val="18"/>
          <w:color w:val="3A3B3A"/>
          <w:spacing w:val="-11"/>
          <w:w w:val="98"/>
          <w:position w:val="1"/>
        </w:rPr>
        <w:t>P</w:t>
      </w:r>
      <w:r>
        <w:rPr>
          <w:rFonts w:ascii="Arial" w:hAnsi="Arial" w:cs="Arial" w:eastAsia="Arial"/>
          <w:sz w:val="18"/>
          <w:szCs w:val="18"/>
          <w:color w:val="676969"/>
          <w:spacing w:val="-5"/>
          <w:w w:val="98"/>
          <w:position w:val="1"/>
        </w:rPr>
        <w:t>e</w:t>
      </w:r>
      <w:r>
        <w:rPr>
          <w:rFonts w:ascii="Arial" w:hAnsi="Arial" w:cs="Arial" w:eastAsia="Arial"/>
          <w:sz w:val="18"/>
          <w:szCs w:val="18"/>
          <w:color w:val="494949"/>
          <w:spacing w:val="3"/>
          <w:w w:val="98"/>
          <w:position w:val="1"/>
        </w:rPr>
        <w:t>r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98"/>
          <w:position w:val="1"/>
        </w:rPr>
        <w:t>s</w:t>
      </w:r>
      <w:r>
        <w:rPr>
          <w:rFonts w:ascii="Arial" w:hAnsi="Arial" w:cs="Arial" w:eastAsia="Arial"/>
          <w:sz w:val="18"/>
          <w:szCs w:val="18"/>
          <w:color w:val="777979"/>
          <w:spacing w:val="-4"/>
          <w:w w:val="98"/>
          <w:position w:val="1"/>
        </w:rPr>
        <w:t>o</w:t>
      </w:r>
      <w:r>
        <w:rPr>
          <w:rFonts w:ascii="Arial" w:hAnsi="Arial" w:cs="Arial" w:eastAsia="Arial"/>
          <w:sz w:val="18"/>
          <w:szCs w:val="18"/>
          <w:color w:val="494949"/>
          <w:spacing w:val="-8"/>
          <w:w w:val="98"/>
          <w:position w:val="1"/>
        </w:rPr>
        <w:t>n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8"/>
          <w:position w:val="1"/>
        </w:rPr>
        <w:t>el</w:t>
      </w:r>
      <w:r>
        <w:rPr>
          <w:rFonts w:ascii="Arial" w:hAnsi="Arial" w:cs="Arial" w:eastAsia="Arial"/>
          <w:sz w:val="18"/>
          <w:szCs w:val="18"/>
          <w:color w:val="676969"/>
          <w:spacing w:val="-12"/>
          <w:w w:val="98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4"/>
          <w:position w:val="1"/>
        </w:rPr>
        <w:t>Sa</w:t>
      </w:r>
      <w:r>
        <w:rPr>
          <w:rFonts w:ascii="Arial" w:hAnsi="Arial" w:cs="Arial" w:eastAsia="Arial"/>
          <w:sz w:val="18"/>
          <w:szCs w:val="18"/>
          <w:color w:val="676969"/>
          <w:spacing w:val="2"/>
          <w:w w:val="95"/>
          <w:position w:val="1"/>
        </w:rPr>
        <w:t>y</w:t>
      </w:r>
      <w:r>
        <w:rPr>
          <w:rFonts w:ascii="Arial" w:hAnsi="Arial" w:cs="Arial" w:eastAsia="Arial"/>
          <w:sz w:val="18"/>
          <w:szCs w:val="18"/>
          <w:color w:val="494949"/>
          <w:spacing w:val="-7"/>
          <w:w w:val="180"/>
          <w:position w:val="1"/>
        </w:rPr>
        <w:t>ı</w:t>
      </w:r>
      <w:r>
        <w:rPr>
          <w:rFonts w:ascii="Arial" w:hAnsi="Arial" w:cs="Arial" w:eastAsia="Arial"/>
          <w:sz w:val="18"/>
          <w:szCs w:val="18"/>
          <w:color w:val="777979"/>
          <w:spacing w:val="-2"/>
          <w:w w:val="92"/>
          <w:position w:val="1"/>
        </w:rPr>
        <w:t>s</w:t>
      </w:r>
      <w:r>
        <w:rPr>
          <w:rFonts w:ascii="Arial" w:hAnsi="Arial" w:cs="Arial" w:eastAsia="Arial"/>
          <w:sz w:val="18"/>
          <w:szCs w:val="18"/>
          <w:color w:val="3A3B3A"/>
          <w:spacing w:val="-6"/>
          <w:w w:val="180"/>
          <w:position w:val="1"/>
        </w:rPr>
        <w:t>ı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18"/>
          <w:position w:val="1"/>
        </w:rPr>
        <w:t>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22" w:after="0" w:line="240" w:lineRule="auto"/>
        <w:ind w:left="659" w:right="-20"/>
        <w:jc w:val="left"/>
        <w:tabs>
          <w:tab w:pos="2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777979"/>
          <w:spacing w:val="-2"/>
          <w:w w:val="159"/>
        </w:rPr>
        <w:t>p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11"/>
        </w:rPr>
        <w:t>iı</w:t>
      </w:r>
      <w:r>
        <w:rPr>
          <w:rFonts w:ascii="Arial" w:hAnsi="Arial" w:cs="Arial" w:eastAsia="Arial"/>
          <w:sz w:val="18"/>
          <w:szCs w:val="18"/>
          <w:color w:val="494949"/>
          <w:spacing w:val="-3"/>
          <w:w w:val="112"/>
        </w:rPr>
        <w:t>m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4"/>
        </w:rPr>
        <w:t>işsc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5"/>
        </w:rPr>
        <w:t>Dön</w:t>
      </w:r>
      <w:r>
        <w:rPr>
          <w:rFonts w:ascii="Arial" w:hAnsi="Arial" w:cs="Arial" w:eastAsia="Arial"/>
          <w:sz w:val="18"/>
          <w:szCs w:val="18"/>
          <w:color w:val="595959"/>
          <w:spacing w:val="-8"/>
          <w:w w:val="105"/>
        </w:rPr>
        <w:t>ü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83"/>
        </w:rPr>
        <w:t>ş</w:t>
      </w:r>
      <w:r>
        <w:rPr>
          <w:rFonts w:ascii="Arial" w:hAnsi="Arial" w:cs="Arial" w:eastAsia="Arial"/>
          <w:sz w:val="18"/>
          <w:szCs w:val="18"/>
          <w:color w:val="777979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98"/>
        </w:rPr>
        <w:t>Saat</w:t>
      </w:r>
      <w:r>
        <w:rPr>
          <w:rFonts w:ascii="Arial" w:hAnsi="Arial" w:cs="Arial" w:eastAsia="Arial"/>
          <w:sz w:val="18"/>
          <w:szCs w:val="18"/>
          <w:color w:val="777979"/>
          <w:spacing w:val="-19"/>
          <w:w w:val="99"/>
        </w:rPr>
        <w:t>i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18"/>
        </w:rPr>
        <w:t>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7" w:after="0" w:line="240" w:lineRule="auto"/>
        <w:ind w:left="247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95959"/>
          <w:w w:val="96"/>
        </w:rPr>
        <w:t>Y</w:t>
      </w:r>
      <w:r>
        <w:rPr>
          <w:rFonts w:ascii="Arial" w:hAnsi="Arial" w:cs="Arial" w:eastAsia="Arial"/>
          <w:sz w:val="18"/>
          <w:szCs w:val="18"/>
          <w:color w:val="595959"/>
          <w:spacing w:val="-3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-4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494949"/>
          <w:spacing w:val="-12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ım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676969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Gel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494949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A.</w:t>
      </w:r>
      <w:r>
        <w:rPr>
          <w:rFonts w:ascii="Arial" w:hAnsi="Arial" w:cs="Arial" w:eastAsia="Arial"/>
          <w:sz w:val="18"/>
          <w:szCs w:val="18"/>
          <w:color w:val="676969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96"/>
        </w:rPr>
        <w:t>P</w:t>
      </w:r>
      <w:r>
        <w:rPr>
          <w:rFonts w:ascii="Arial" w:hAnsi="Arial" w:cs="Arial" w:eastAsia="Arial"/>
          <w:sz w:val="18"/>
          <w:szCs w:val="18"/>
          <w:color w:val="494949"/>
          <w:spacing w:val="-25"/>
          <w:w w:val="97"/>
        </w:rPr>
        <w:t>l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4"/>
        </w:rPr>
        <w:t>aka</w:t>
      </w:r>
      <w:r>
        <w:rPr>
          <w:rFonts w:ascii="Arial" w:hAnsi="Arial" w:cs="Arial" w:eastAsia="Arial"/>
          <w:sz w:val="18"/>
          <w:szCs w:val="18"/>
          <w:color w:val="676969"/>
          <w:spacing w:val="-1"/>
          <w:w w:val="94"/>
        </w:rPr>
        <w:t>s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35"/>
        </w:rPr>
        <w:t>ı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0" w:after="0" w:line="240" w:lineRule="auto"/>
        <w:ind w:left="248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76969"/>
          <w:w w:val="98"/>
        </w:rPr>
        <w:t>E</w:t>
      </w:r>
      <w:r>
        <w:rPr>
          <w:rFonts w:ascii="Arial" w:hAnsi="Arial" w:cs="Arial" w:eastAsia="Arial"/>
          <w:sz w:val="18"/>
          <w:szCs w:val="18"/>
          <w:color w:val="676969"/>
          <w:w w:val="99"/>
        </w:rPr>
        <w:t>k</w:t>
      </w:r>
      <w:r>
        <w:rPr>
          <w:rFonts w:ascii="Arial" w:hAnsi="Arial" w:cs="Arial" w:eastAsia="Arial"/>
          <w:sz w:val="18"/>
          <w:szCs w:val="18"/>
          <w:color w:val="676969"/>
          <w:spacing w:val="-3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ip</w:t>
      </w:r>
      <w:r>
        <w:rPr>
          <w:rFonts w:ascii="Arial" w:hAnsi="Arial" w:cs="Arial" w:eastAsia="Arial"/>
          <w:sz w:val="18"/>
          <w:szCs w:val="18"/>
          <w:color w:val="494949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7"/>
        </w:rPr>
        <w:t>A</w:t>
      </w:r>
      <w:r>
        <w:rPr>
          <w:rFonts w:ascii="Arial" w:hAnsi="Arial" w:cs="Arial" w:eastAsia="Arial"/>
          <w:sz w:val="18"/>
          <w:szCs w:val="18"/>
          <w:color w:val="676969"/>
          <w:spacing w:val="-3"/>
          <w:w w:val="108"/>
        </w:rPr>
        <w:t>m</w:t>
      </w:r>
      <w:r>
        <w:rPr>
          <w:rFonts w:ascii="Arial" w:hAnsi="Arial" w:cs="Arial" w:eastAsia="Arial"/>
          <w:sz w:val="18"/>
          <w:szCs w:val="18"/>
          <w:color w:val="494949"/>
          <w:spacing w:val="-15"/>
          <w:w w:val="181"/>
        </w:rPr>
        <w:t>i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14"/>
        </w:rPr>
        <w:t>ri</w:t>
      </w:r>
      <w:r>
        <w:rPr>
          <w:rFonts w:ascii="Arial" w:hAnsi="Arial" w:cs="Arial" w:eastAsia="Arial"/>
          <w:sz w:val="18"/>
          <w:szCs w:val="18"/>
          <w:color w:val="676969"/>
          <w:spacing w:val="6"/>
          <w:w w:val="114"/>
        </w:rPr>
        <w:t>n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11"/>
        </w:rPr>
        <w:t>in</w:t>
      </w:r>
      <w:r>
        <w:rPr>
          <w:rFonts w:ascii="Arial" w:hAnsi="Arial" w:cs="Arial" w:eastAsia="Arial"/>
          <w:sz w:val="18"/>
          <w:szCs w:val="18"/>
          <w:color w:val="494949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1"/>
        </w:rPr>
        <w:t>Adı-Soyadı: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" w:after="0" w:line="230" w:lineRule="atLeast"/>
        <w:ind w:left="673" w:right="3277" w:firstLine="-14"/>
        <w:jc w:val="left"/>
        <w:tabs>
          <w:tab w:pos="25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777979"/>
          <w:spacing w:val="-16"/>
          <w:w w:val="168"/>
        </w:rPr>
        <w:t>p</w:t>
      </w:r>
      <w:r>
        <w:rPr>
          <w:rFonts w:ascii="Arial" w:hAnsi="Arial" w:cs="Arial" w:eastAsia="Arial"/>
          <w:sz w:val="18"/>
          <w:szCs w:val="18"/>
          <w:color w:val="595959"/>
          <w:spacing w:val="-7"/>
          <w:w w:val="180"/>
        </w:rPr>
        <w:t>ı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98"/>
        </w:rPr>
        <w:t>a</w:t>
      </w:r>
      <w:r>
        <w:rPr>
          <w:rFonts w:ascii="Arial" w:hAnsi="Arial" w:cs="Arial" w:eastAsia="Arial"/>
          <w:sz w:val="18"/>
          <w:szCs w:val="18"/>
          <w:color w:val="777979"/>
          <w:spacing w:val="2"/>
          <w:w w:val="98"/>
        </w:rPr>
        <w:t>y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6"/>
        </w:rPr>
        <w:t>ı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7"/>
        </w:rPr>
        <w:t>n</w:t>
      </w:r>
      <w:r>
        <w:rPr>
          <w:rFonts w:ascii="Arial" w:hAnsi="Arial" w:cs="Arial" w:eastAsia="Arial"/>
          <w:sz w:val="18"/>
          <w:szCs w:val="18"/>
          <w:color w:val="595959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3"/>
        </w:rPr>
        <w:t>Gör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104"/>
        </w:rPr>
        <w:t>ü</w:t>
      </w:r>
      <w:r>
        <w:rPr>
          <w:rFonts w:ascii="Arial" w:hAnsi="Arial" w:cs="Arial" w:eastAsia="Arial"/>
          <w:sz w:val="18"/>
          <w:szCs w:val="18"/>
          <w:color w:val="242626"/>
          <w:spacing w:val="-17"/>
          <w:w w:val="181"/>
        </w:rPr>
        <w:t>l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3"/>
        </w:rPr>
        <w:t>d</w:t>
      </w:r>
      <w:r>
        <w:rPr>
          <w:rFonts w:ascii="Arial" w:hAnsi="Arial" w:cs="Arial" w:eastAsia="Arial"/>
          <w:sz w:val="18"/>
          <w:szCs w:val="18"/>
          <w:color w:val="595959"/>
          <w:spacing w:val="-5"/>
          <w:w w:val="103"/>
        </w:rPr>
        <w:t>ü</w:t>
      </w:r>
      <w:r>
        <w:rPr>
          <w:rFonts w:ascii="Arial" w:hAnsi="Arial" w:cs="Arial" w:eastAsia="Arial"/>
          <w:sz w:val="18"/>
          <w:szCs w:val="18"/>
          <w:color w:val="777979"/>
          <w:spacing w:val="-19"/>
          <w:w w:val="113"/>
        </w:rPr>
        <w:t>ğ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4"/>
        </w:rPr>
        <w:t>ü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2"/>
        </w:rPr>
        <w:t>Ya</w:t>
      </w:r>
      <w:r>
        <w:rPr>
          <w:rFonts w:ascii="Arial" w:hAnsi="Arial" w:cs="Arial" w:eastAsia="Arial"/>
          <w:sz w:val="18"/>
          <w:szCs w:val="18"/>
          <w:color w:val="595959"/>
          <w:spacing w:val="-5"/>
          <w:w w:val="103"/>
        </w:rPr>
        <w:t>n</w:t>
      </w:r>
      <w:r>
        <w:rPr>
          <w:rFonts w:ascii="Arial" w:hAnsi="Arial" w:cs="Arial" w:eastAsia="Arial"/>
          <w:sz w:val="18"/>
          <w:szCs w:val="18"/>
          <w:color w:val="777979"/>
          <w:spacing w:val="-10"/>
          <w:w w:val="113"/>
        </w:rPr>
        <w:t>g</w:t>
      </w:r>
      <w:r>
        <w:rPr>
          <w:rFonts w:ascii="Arial" w:hAnsi="Arial" w:cs="Arial" w:eastAsia="Arial"/>
          <w:sz w:val="18"/>
          <w:szCs w:val="18"/>
          <w:color w:val="3A3B3A"/>
          <w:spacing w:val="-12"/>
          <w:w w:val="135"/>
        </w:rPr>
        <w:t>ı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4"/>
        </w:rPr>
        <w:t>n</w:t>
      </w:r>
      <w:r>
        <w:rPr>
          <w:rFonts w:ascii="Arial" w:hAnsi="Arial" w:cs="Arial" w:eastAsia="Arial"/>
          <w:sz w:val="18"/>
          <w:szCs w:val="18"/>
          <w:color w:val="595959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777979"/>
          <w:spacing w:val="3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ri</w:t>
      </w:r>
      <w:r>
        <w:rPr>
          <w:rFonts w:ascii="Arial" w:hAnsi="Arial" w:cs="Arial" w:eastAsia="Arial"/>
          <w:sz w:val="18"/>
          <w:szCs w:val="18"/>
          <w:color w:val="595959"/>
          <w:spacing w:val="-8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777979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95"/>
        </w:rPr>
        <w:t>v</w:t>
      </w:r>
      <w:r>
        <w:rPr>
          <w:rFonts w:ascii="Arial" w:hAnsi="Arial" w:cs="Arial" w:eastAsia="Arial"/>
          <w:sz w:val="18"/>
          <w:szCs w:val="18"/>
          <w:color w:val="777979"/>
          <w:spacing w:val="5"/>
          <w:w w:val="95"/>
        </w:rPr>
        <w:t>a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4"/>
        </w:rPr>
        <w:t>r</w:t>
      </w:r>
      <w:r>
        <w:rPr>
          <w:rFonts w:ascii="Arial" w:hAnsi="Arial" w:cs="Arial" w:eastAsia="Arial"/>
          <w:sz w:val="18"/>
          <w:szCs w:val="18"/>
          <w:color w:val="595959"/>
          <w:spacing w:val="4"/>
          <w:w w:val="113"/>
        </w:rPr>
        <w:t>ı</w:t>
      </w:r>
      <w:r>
        <w:rPr>
          <w:rFonts w:ascii="Arial" w:hAnsi="Arial" w:cs="Arial" w:eastAsia="Arial"/>
          <w:sz w:val="18"/>
          <w:szCs w:val="18"/>
          <w:color w:val="3A3B3A"/>
          <w:spacing w:val="-14"/>
          <w:w w:val="136"/>
        </w:rPr>
        <w:t>l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71"/>
        </w:rPr>
        <w:t>e</w:t>
      </w:r>
      <w:r>
        <w:rPr>
          <w:rFonts w:ascii="Arial" w:hAnsi="Arial" w:cs="Arial" w:eastAsia="Arial"/>
          <w:sz w:val="18"/>
          <w:szCs w:val="18"/>
          <w:color w:val="595959"/>
          <w:spacing w:val="4"/>
          <w:w w:val="71"/>
        </w:rPr>
        <w:t>l</w:t>
      </w:r>
      <w:r>
        <w:rPr>
          <w:rFonts w:ascii="Arial" w:hAnsi="Arial" w:cs="Arial" w:eastAsia="Arial"/>
          <w:sz w:val="18"/>
          <w:szCs w:val="18"/>
          <w:color w:val="3A3B3A"/>
          <w:spacing w:val="-7"/>
          <w:w w:val="180"/>
        </w:rPr>
        <w:t>ı</w:t>
      </w:r>
      <w:r>
        <w:rPr>
          <w:rFonts w:ascii="Arial" w:hAnsi="Arial" w:cs="Arial" w:eastAsia="Arial"/>
          <w:sz w:val="18"/>
          <w:szCs w:val="18"/>
          <w:color w:val="676969"/>
          <w:spacing w:val="-10"/>
          <w:w w:val="113"/>
        </w:rPr>
        <w:t>ğ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6"/>
        </w:rPr>
        <w:t>ı</w:t>
      </w:r>
      <w:r>
        <w:rPr>
          <w:rFonts w:ascii="Arial" w:hAnsi="Arial" w:cs="Arial" w:eastAsia="Arial"/>
          <w:sz w:val="18"/>
          <w:szCs w:val="18"/>
          <w:color w:val="494949"/>
          <w:spacing w:val="-5"/>
          <w:w w:val="107"/>
        </w:rPr>
        <w:t>n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2"/>
        </w:rPr>
        <w:t>da</w:t>
      </w:r>
      <w:r>
        <w:rPr>
          <w:rFonts w:ascii="Arial" w:hAnsi="Arial" w:cs="Arial" w:eastAsia="Arial"/>
          <w:sz w:val="18"/>
          <w:szCs w:val="18"/>
          <w:color w:val="676969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6"/>
        </w:rPr>
        <w:t>duıııa</w:t>
      </w:r>
      <w:r>
        <w:rPr>
          <w:rFonts w:ascii="Arial" w:hAnsi="Arial" w:cs="Arial" w:eastAsia="Arial"/>
          <w:sz w:val="18"/>
          <w:szCs w:val="18"/>
          <w:color w:val="595959"/>
          <w:spacing w:val="7"/>
          <w:w w:val="97"/>
        </w:rPr>
        <w:t>n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28"/>
        </w:rPr>
        <w:t>l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27"/>
        </w:rPr>
        <w:t>ı</w:t>
      </w:r>
      <w:r>
        <w:rPr>
          <w:rFonts w:ascii="Arial" w:hAnsi="Arial" w:cs="Arial" w:eastAsia="Arial"/>
          <w:sz w:val="18"/>
          <w:szCs w:val="18"/>
          <w:color w:val="3A3B3A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bir</w:t>
      </w:r>
      <w:r>
        <w:rPr>
          <w:rFonts w:ascii="Arial" w:hAnsi="Arial" w:cs="Arial" w:eastAsia="Arial"/>
          <w:sz w:val="18"/>
          <w:szCs w:val="18"/>
          <w:color w:val="494949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89"/>
        </w:rPr>
        <w:t>ş</w:t>
      </w:r>
      <w:r>
        <w:rPr>
          <w:rFonts w:ascii="Arial" w:hAnsi="Arial" w:cs="Arial" w:eastAsia="Arial"/>
          <w:sz w:val="18"/>
          <w:szCs w:val="18"/>
          <w:color w:val="777979"/>
          <w:spacing w:val="-5"/>
          <w:w w:val="89"/>
        </w:rPr>
        <w:t>e</w:t>
      </w:r>
      <w:r>
        <w:rPr>
          <w:rFonts w:ascii="Arial" w:hAnsi="Arial" w:cs="Arial" w:eastAsia="Arial"/>
          <w:sz w:val="18"/>
          <w:szCs w:val="18"/>
          <w:color w:val="595959"/>
          <w:spacing w:val="9"/>
          <w:w w:val="102"/>
        </w:rPr>
        <w:t>k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55"/>
        </w:rPr>
        <w:t>i</w:t>
      </w:r>
      <w:r>
        <w:rPr>
          <w:rFonts w:ascii="Arial" w:hAnsi="Arial" w:cs="Arial" w:eastAsia="Arial"/>
          <w:sz w:val="18"/>
          <w:szCs w:val="18"/>
          <w:color w:val="3A3B3A"/>
          <w:spacing w:val="-11"/>
          <w:w w:val="155"/>
        </w:rPr>
        <w:t>l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de</w:t>
      </w:r>
      <w:r>
        <w:rPr>
          <w:rFonts w:ascii="Arial" w:hAnsi="Arial" w:cs="Arial" w:eastAsia="Arial"/>
          <w:sz w:val="18"/>
          <w:szCs w:val="18"/>
          <w:color w:val="595959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777979"/>
          <w:spacing w:val="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nınak</w:t>
      </w:r>
      <w:r>
        <w:rPr>
          <w:rFonts w:ascii="Arial" w:hAnsi="Arial" w:cs="Arial" w:eastAsia="Arial"/>
          <w:sz w:val="18"/>
          <w:szCs w:val="18"/>
          <w:color w:val="494949"/>
          <w:spacing w:val="-34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676969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595959"/>
          <w:spacing w:val="-2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3A3B3A"/>
          <w:spacing w:val="-5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676969"/>
          <w:spacing w:val="-19"/>
          <w:w w:val="100"/>
        </w:rPr>
        <w:t>ğ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3"/>
        </w:rPr>
        <w:t>gö</w:t>
      </w:r>
      <w:r>
        <w:rPr>
          <w:rFonts w:ascii="Arial" w:hAnsi="Arial" w:cs="Arial" w:eastAsia="Arial"/>
          <w:sz w:val="18"/>
          <w:szCs w:val="18"/>
          <w:color w:val="676969"/>
          <w:spacing w:val="-3"/>
          <w:w w:val="103"/>
        </w:rPr>
        <w:t>r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7"/>
        </w:rPr>
        <w:t>üld</w:t>
      </w:r>
      <w:r>
        <w:rPr>
          <w:rFonts w:ascii="Arial" w:hAnsi="Arial" w:cs="Arial" w:eastAsia="Arial"/>
          <w:sz w:val="18"/>
          <w:szCs w:val="18"/>
          <w:color w:val="494949"/>
          <w:spacing w:val="-9"/>
          <w:w w:val="107"/>
        </w:rPr>
        <w:t>ü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18"/>
        </w:rPr>
        <w:t>.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-3"/>
          <w:w w:val="114"/>
        </w:rPr>
        <w:t>D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urum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0" w:after="0" w:line="205" w:lineRule="exact"/>
        <w:ind w:left="4972" w:right="3889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8"/>
          <w:szCs w:val="18"/>
          <w:color w:val="777979"/>
          <w:spacing w:val="-4"/>
          <w:w w:val="100"/>
          <w:position w:val="-1"/>
        </w:rPr>
        <w:t>ö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-1"/>
        </w:rPr>
        <w:t>ndürn</w:t>
      </w:r>
      <w:r>
        <w:rPr>
          <w:rFonts w:ascii="Arial" w:hAnsi="Arial" w:cs="Arial" w:eastAsia="Arial"/>
          <w:sz w:val="18"/>
          <w:szCs w:val="18"/>
          <w:color w:val="494949"/>
          <w:spacing w:val="-11"/>
          <w:w w:val="100"/>
          <w:position w:val="-1"/>
        </w:rPr>
        <w:t>ı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-1"/>
        </w:rPr>
        <w:t>cdc</w:t>
      </w:r>
      <w:r>
        <w:rPr>
          <w:rFonts w:ascii="Arial" w:hAnsi="Arial" w:cs="Arial" w:eastAsia="Arial"/>
          <w:sz w:val="18"/>
          <w:szCs w:val="18"/>
          <w:color w:val="676969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8"/>
          <w:w w:val="113"/>
          <w:position w:val="-1"/>
        </w:rPr>
        <w:t>K</w:t>
      </w:r>
      <w:r>
        <w:rPr>
          <w:rFonts w:ascii="Arial" w:hAnsi="Arial" w:cs="Arial" w:eastAsia="Arial"/>
          <w:sz w:val="18"/>
          <w:szCs w:val="18"/>
          <w:color w:val="595959"/>
          <w:spacing w:val="5"/>
          <w:w w:val="95"/>
          <w:position w:val="-1"/>
        </w:rPr>
        <w:t>u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54"/>
          <w:position w:val="-1"/>
        </w:rPr>
        <w:t>l</w:t>
      </w:r>
      <w:r>
        <w:rPr>
          <w:rFonts w:ascii="Arial" w:hAnsi="Arial" w:cs="Arial" w:eastAsia="Arial"/>
          <w:sz w:val="18"/>
          <w:szCs w:val="18"/>
          <w:color w:val="3A3B3A"/>
          <w:spacing w:val="-18"/>
          <w:w w:val="154"/>
          <w:position w:val="-1"/>
        </w:rPr>
        <w:t>l</w:t>
      </w:r>
      <w:r>
        <w:rPr>
          <w:rFonts w:ascii="Arial" w:hAnsi="Arial" w:cs="Arial" w:eastAsia="Arial"/>
          <w:sz w:val="18"/>
          <w:szCs w:val="18"/>
          <w:color w:val="676969"/>
          <w:spacing w:val="3"/>
          <w:w w:val="92"/>
          <w:position w:val="-1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-9"/>
          <w:w w:val="104"/>
          <w:position w:val="-1"/>
        </w:rPr>
        <w:t>n</w:t>
      </w:r>
      <w:r>
        <w:rPr>
          <w:rFonts w:ascii="Arial" w:hAnsi="Arial" w:cs="Arial" w:eastAsia="Arial"/>
          <w:sz w:val="18"/>
          <w:szCs w:val="18"/>
          <w:color w:val="242626"/>
          <w:spacing w:val="0"/>
          <w:w w:val="143"/>
          <w:position w:val="-1"/>
        </w:rPr>
        <w:t>ı</w:t>
      </w:r>
      <w:r>
        <w:rPr>
          <w:rFonts w:ascii="Arial" w:hAnsi="Arial" w:cs="Arial" w:eastAsia="Arial"/>
          <w:sz w:val="18"/>
          <w:szCs w:val="18"/>
          <w:color w:val="242626"/>
          <w:spacing w:val="-14"/>
          <w:w w:val="144"/>
          <w:position w:val="-1"/>
        </w:rPr>
        <w:t>l</w:t>
      </w:r>
      <w:r>
        <w:rPr>
          <w:rFonts w:ascii="Arial" w:hAnsi="Arial" w:cs="Arial" w:eastAsia="Arial"/>
          <w:sz w:val="18"/>
          <w:szCs w:val="18"/>
          <w:color w:val="676969"/>
          <w:spacing w:val="12"/>
          <w:w w:val="83"/>
          <w:position w:val="-1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94"/>
          <w:position w:val="-1"/>
        </w:rPr>
        <w:t>n</w:t>
      </w:r>
      <w:r>
        <w:rPr>
          <w:rFonts w:ascii="Arial" w:hAnsi="Arial" w:cs="Arial" w:eastAsia="Arial"/>
          <w:sz w:val="18"/>
          <w:szCs w:val="18"/>
          <w:color w:val="494949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9"/>
          <w:position w:val="-1"/>
        </w:rPr>
        <w:t>söndü</w:t>
      </w:r>
      <w:r>
        <w:rPr>
          <w:rFonts w:ascii="Arial" w:hAnsi="Arial" w:cs="Arial" w:eastAsia="Arial"/>
          <w:sz w:val="18"/>
          <w:szCs w:val="18"/>
          <w:color w:val="676969"/>
          <w:spacing w:val="-3"/>
          <w:w w:val="99"/>
          <w:position w:val="-1"/>
        </w:rPr>
        <w:t>r</w:t>
      </w:r>
      <w:r>
        <w:rPr>
          <w:rFonts w:ascii="Arial" w:hAnsi="Arial" w:cs="Arial" w:eastAsia="Arial"/>
          <w:sz w:val="18"/>
          <w:szCs w:val="18"/>
          <w:color w:val="494949"/>
          <w:spacing w:val="-7"/>
          <w:w w:val="104"/>
          <w:position w:val="-1"/>
        </w:rPr>
        <w:t>ü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1"/>
          <w:position w:val="-1"/>
        </w:rPr>
        <w:t>cü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5" w:lineRule="exact"/>
        <w:ind w:left="659" w:right="-20"/>
        <w:jc w:val="left"/>
        <w:tabs>
          <w:tab w:pos="3160" w:val="left"/>
          <w:tab w:pos="4980" w:val="left"/>
          <w:tab w:pos="6920" w:val="left"/>
          <w:tab w:pos="8500" w:val="left"/>
          <w:tab w:pos="99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76969"/>
          <w:w w:val="59"/>
          <w:position w:val="-3"/>
        </w:rPr>
        <w:t>:::&gt;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60"/>
          <w:position w:val="-3"/>
        </w:rPr>
        <w:t>ö</w:t>
      </w:r>
      <w:r>
        <w:rPr>
          <w:rFonts w:ascii="Arial" w:hAnsi="Arial" w:cs="Arial" w:eastAsia="Arial"/>
          <w:sz w:val="18"/>
          <w:szCs w:val="18"/>
          <w:color w:val="494949"/>
          <w:spacing w:val="-5"/>
          <w:w w:val="104"/>
          <w:position w:val="-3"/>
        </w:rPr>
        <w:t>n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1"/>
          <w:position w:val="-3"/>
        </w:rPr>
        <w:t>dürııı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2"/>
          <w:position w:val="-3"/>
        </w:rPr>
        <w:t>c</w:t>
      </w:r>
      <w:r>
        <w:rPr>
          <w:rFonts w:ascii="Arial" w:hAnsi="Arial" w:cs="Arial" w:eastAsia="Arial"/>
          <w:sz w:val="18"/>
          <w:szCs w:val="18"/>
          <w:color w:val="676969"/>
          <w:spacing w:val="9"/>
          <w:w w:val="100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-3"/>
        </w:rPr>
        <w:t>Türü</w:t>
      </w:r>
      <w:r>
        <w:rPr>
          <w:rFonts w:ascii="Arial" w:hAnsi="Arial" w:cs="Arial" w:eastAsia="Arial"/>
          <w:sz w:val="18"/>
          <w:szCs w:val="18"/>
          <w:color w:val="494949"/>
          <w:spacing w:val="-32"/>
          <w:w w:val="100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-3"/>
        </w:rPr>
      </w:r>
      <w:r>
        <w:rPr>
          <w:rFonts w:ascii="Arial" w:hAnsi="Arial" w:cs="Arial" w:eastAsia="Arial"/>
          <w:sz w:val="18"/>
          <w:szCs w:val="18"/>
          <w:color w:val="777979"/>
          <w:spacing w:val="3"/>
          <w:w w:val="83"/>
          <w:position w:val="-3"/>
        </w:rPr>
        <w:t>S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0"/>
          <w:position w:val="-3"/>
        </w:rPr>
        <w:t>ulu</w:t>
      </w:r>
      <w:r>
        <w:rPr>
          <w:rFonts w:ascii="Arial" w:hAnsi="Arial" w:cs="Arial" w:eastAsia="Arial"/>
          <w:sz w:val="18"/>
          <w:szCs w:val="18"/>
          <w:color w:val="595959"/>
          <w:spacing w:val="-3"/>
          <w:w w:val="100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-3"/>
        </w:rPr>
        <w:t>S</w:t>
      </w:r>
      <w:r>
        <w:rPr>
          <w:rFonts w:ascii="Arial" w:hAnsi="Arial" w:cs="Arial" w:eastAsia="Arial"/>
          <w:sz w:val="18"/>
          <w:szCs w:val="18"/>
          <w:color w:val="777979"/>
          <w:spacing w:val="-5"/>
          <w:w w:val="100"/>
          <w:position w:val="-3"/>
        </w:rPr>
        <w:t>ö</w:t>
      </w:r>
      <w:r>
        <w:rPr>
          <w:rFonts w:ascii="Arial" w:hAnsi="Arial" w:cs="Arial" w:eastAsia="Arial"/>
          <w:sz w:val="18"/>
          <w:szCs w:val="18"/>
          <w:color w:val="494949"/>
          <w:spacing w:val="-12"/>
          <w:w w:val="100"/>
          <w:position w:val="-3"/>
        </w:rPr>
        <w:t>n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-3"/>
        </w:rPr>
        <w:t>d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100"/>
          <w:position w:val="-3"/>
        </w:rPr>
        <w:t>ü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-3"/>
        </w:rPr>
        <w:t>rıı</w:t>
      </w:r>
      <w:r>
        <w:rPr>
          <w:rFonts w:ascii="Arial" w:hAnsi="Arial" w:cs="Arial" w:eastAsia="Arial"/>
          <w:sz w:val="18"/>
          <w:szCs w:val="18"/>
          <w:color w:val="494949"/>
          <w:spacing w:val="-16"/>
          <w:w w:val="100"/>
          <w:position w:val="-3"/>
        </w:rPr>
        <w:t>ı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-3"/>
        </w:rPr>
        <w:t>c</w:t>
      </w:r>
      <w:r>
        <w:rPr>
          <w:rFonts w:ascii="Arial" w:hAnsi="Arial" w:cs="Arial" w:eastAsia="Arial"/>
          <w:sz w:val="18"/>
          <w:szCs w:val="18"/>
          <w:color w:val="676969"/>
          <w:spacing w:val="-28"/>
          <w:w w:val="100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13"/>
          <w:szCs w:val="13"/>
          <w:color w:val="595959"/>
          <w:spacing w:val="0"/>
          <w:w w:val="100"/>
          <w:position w:val="-5"/>
        </w:rPr>
        <w:t>ll</w:t>
      </w:r>
      <w:r>
        <w:rPr>
          <w:rFonts w:ascii="Times New Roman" w:hAnsi="Times New Roman" w:cs="Times New Roman" w:eastAsia="Times New Roman"/>
          <w:sz w:val="13"/>
          <w:szCs w:val="13"/>
          <w:color w:val="595959"/>
          <w:spacing w:val="0"/>
          <w:w w:val="100"/>
          <w:position w:val="-5"/>
        </w:rPr>
        <w:t>     </w:t>
      </w:r>
      <w:r>
        <w:rPr>
          <w:rFonts w:ascii="Times New Roman" w:hAnsi="Times New Roman" w:cs="Times New Roman" w:eastAsia="Times New Roman"/>
          <w:sz w:val="13"/>
          <w:szCs w:val="13"/>
          <w:color w:val="595959"/>
          <w:spacing w:val="5"/>
          <w:w w:val="100"/>
          <w:position w:val="-5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-5"/>
        </w:rPr>
        <w:t>ıı</w:t>
      </w:r>
      <w:r>
        <w:rPr>
          <w:rFonts w:ascii="Arial" w:hAnsi="Arial" w:cs="Arial" w:eastAsia="Arial"/>
          <w:sz w:val="18"/>
          <w:szCs w:val="18"/>
          <w:color w:val="494949"/>
          <w:spacing w:val="-16"/>
          <w:w w:val="100"/>
          <w:position w:val="-5"/>
        </w:rPr>
        <w:t>ı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-5"/>
        </w:rPr>
        <w:t>3</w:t>
      </w:r>
      <w:r>
        <w:rPr>
          <w:rFonts w:ascii="Arial" w:hAnsi="Arial" w:cs="Arial" w:eastAsia="Arial"/>
          <w:sz w:val="18"/>
          <w:szCs w:val="18"/>
          <w:color w:val="676969"/>
          <w:spacing w:val="-32"/>
          <w:w w:val="100"/>
          <w:position w:val="-5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-5"/>
        </w:rPr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-4"/>
        </w:rPr>
        <w:t>ıK</w:t>
      </w:r>
      <w:r>
        <w:rPr>
          <w:rFonts w:ascii="Arial" w:hAnsi="Arial" w:cs="Arial" w:eastAsia="Arial"/>
          <w:sz w:val="18"/>
          <w:szCs w:val="18"/>
          <w:color w:val="595959"/>
          <w:spacing w:val="-4"/>
          <w:w w:val="100"/>
          <w:position w:val="-4"/>
        </w:rPr>
        <w:t>ö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  <w:position w:val="-4"/>
        </w:rPr>
        <w:t>pük</w:t>
      </w:r>
      <w:r>
        <w:rPr>
          <w:rFonts w:ascii="Arial" w:hAnsi="Arial" w:cs="Arial" w:eastAsia="Arial"/>
          <w:sz w:val="18"/>
          <w:szCs w:val="18"/>
          <w:color w:val="3A3B3A"/>
          <w:spacing w:val="2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7"/>
          <w:w w:val="100"/>
          <w:position w:val="-4"/>
        </w:rPr>
        <w:t>K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-4"/>
        </w:rPr>
        <w:t>g.</w:t>
      </w:r>
      <w:r>
        <w:rPr>
          <w:rFonts w:ascii="Arial" w:hAnsi="Arial" w:cs="Arial" w:eastAsia="Arial"/>
          <w:sz w:val="18"/>
          <w:szCs w:val="18"/>
          <w:color w:val="777979"/>
          <w:spacing w:val="-34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-4"/>
        </w:rPr>
      </w:r>
      <w:r>
        <w:rPr>
          <w:rFonts w:ascii="Arial" w:hAnsi="Arial" w:cs="Arial" w:eastAsia="Arial"/>
          <w:sz w:val="18"/>
          <w:szCs w:val="18"/>
          <w:color w:val="676969"/>
          <w:spacing w:val="-20"/>
          <w:w w:val="114"/>
          <w:position w:val="-4"/>
        </w:rPr>
        <w:t>ı</w:t>
      </w:r>
      <w:r>
        <w:rPr>
          <w:rFonts w:ascii="Arial" w:hAnsi="Arial" w:cs="Arial" w:eastAsia="Arial"/>
          <w:sz w:val="18"/>
          <w:szCs w:val="18"/>
          <w:color w:val="494949"/>
          <w:spacing w:val="3"/>
          <w:w w:val="114"/>
          <w:position w:val="-4"/>
        </w:rPr>
        <w:t>K</w:t>
      </w:r>
      <w:r>
        <w:rPr>
          <w:rFonts w:ascii="Arial" w:hAnsi="Arial" w:cs="Arial" w:eastAsia="Arial"/>
          <w:sz w:val="18"/>
          <w:szCs w:val="18"/>
          <w:color w:val="777979"/>
          <w:spacing w:val="-7"/>
          <w:w w:val="114"/>
          <w:position w:val="-4"/>
        </w:rPr>
        <w:t>.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14"/>
          <w:position w:val="-4"/>
        </w:rPr>
        <w:t>K.T.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14"/>
          <w:position w:val="-4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7"/>
          <w:w w:val="100"/>
          <w:position w:val="-4"/>
        </w:rPr>
        <w:t>K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-4"/>
        </w:rPr>
        <w:t>g.</w:t>
      </w:r>
      <w:r>
        <w:rPr>
          <w:rFonts w:ascii="Arial" w:hAnsi="Arial" w:cs="Arial" w:eastAsia="Arial"/>
          <w:sz w:val="18"/>
          <w:szCs w:val="18"/>
          <w:color w:val="676969"/>
          <w:spacing w:val="-4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-4"/>
        </w:rPr>
      </w:r>
      <w:r>
        <w:rPr>
          <w:rFonts w:ascii="Arial" w:hAnsi="Arial" w:cs="Arial" w:eastAsia="Arial"/>
          <w:sz w:val="26"/>
          <w:szCs w:val="26"/>
          <w:color w:val="595959"/>
          <w:spacing w:val="0"/>
          <w:w w:val="79"/>
          <w:b/>
          <w:bCs/>
          <w:position w:val="-4"/>
        </w:rPr>
        <w:t>ı</w:t>
      </w:r>
      <w:r>
        <w:rPr>
          <w:rFonts w:ascii="Arial" w:hAnsi="Arial" w:cs="Arial" w:eastAsia="Arial"/>
          <w:sz w:val="26"/>
          <w:szCs w:val="26"/>
          <w:color w:val="595959"/>
          <w:spacing w:val="-44"/>
          <w:w w:val="100"/>
          <w:b/>
          <w:bCs/>
          <w:position w:val="-4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-4"/>
        </w:rPr>
        <w:t>C02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1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13"/>
          <w:position w:val="-4"/>
        </w:rPr>
        <w:t>K</w:t>
      </w:r>
      <w:r>
        <w:rPr>
          <w:rFonts w:ascii="Arial" w:hAnsi="Arial" w:cs="Arial" w:eastAsia="Arial"/>
          <w:sz w:val="18"/>
          <w:szCs w:val="18"/>
          <w:color w:val="494949"/>
          <w:spacing w:val="-9"/>
          <w:w w:val="114"/>
          <w:position w:val="-4"/>
        </w:rPr>
        <w:t>g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18"/>
          <w:position w:val="-4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47" w:lineRule="exact"/>
        <w:ind w:left="5843" w:right="-20"/>
        <w:jc w:val="left"/>
        <w:tabs>
          <w:tab w:pos="6920" w:val="left"/>
          <w:tab w:pos="8500" w:val="left"/>
          <w:tab w:pos="9960" w:val="left"/>
        </w:tabs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18"/>
          <w:szCs w:val="18"/>
          <w:color w:val="676969"/>
          <w:spacing w:val="-11"/>
          <w:w w:val="100"/>
          <w:position w:val="3"/>
        </w:rPr>
        <w:t>0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3"/>
        </w:rPr>
        <w:t>.1</w:t>
      </w:r>
      <w:r>
        <w:rPr>
          <w:rFonts w:ascii="Arial" w:hAnsi="Arial" w:cs="Arial" w:eastAsia="Arial"/>
          <w:sz w:val="18"/>
          <w:szCs w:val="18"/>
          <w:color w:val="494949"/>
          <w:spacing w:val="-39"/>
          <w:w w:val="100"/>
          <w:position w:val="3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3"/>
        </w:rPr>
      </w:r>
      <w:r>
        <w:rPr>
          <w:rFonts w:ascii="Arial" w:hAnsi="Arial" w:cs="Arial" w:eastAsia="Arial"/>
          <w:sz w:val="26"/>
          <w:szCs w:val="26"/>
          <w:color w:val="676969"/>
          <w:spacing w:val="0"/>
          <w:w w:val="59"/>
          <w:b/>
          <w:bCs/>
          <w:position w:val="0"/>
        </w:rPr>
        <w:t>ı</w:t>
      </w:r>
      <w:r>
        <w:rPr>
          <w:rFonts w:ascii="Arial" w:hAnsi="Arial" w:cs="Arial" w:eastAsia="Arial"/>
          <w:sz w:val="26"/>
          <w:szCs w:val="26"/>
          <w:color w:val="676969"/>
          <w:spacing w:val="0"/>
          <w:w w:val="100"/>
          <w:b/>
          <w:bCs/>
          <w:position w:val="0"/>
        </w:rPr>
        <w:tab/>
      </w:r>
      <w:r>
        <w:rPr>
          <w:rFonts w:ascii="Arial" w:hAnsi="Arial" w:cs="Arial" w:eastAsia="Arial"/>
          <w:sz w:val="26"/>
          <w:szCs w:val="26"/>
          <w:color w:val="676969"/>
          <w:spacing w:val="0"/>
          <w:w w:val="100"/>
          <w:b/>
          <w:bCs/>
          <w:position w:val="0"/>
        </w:rPr>
      </w:r>
      <w:r>
        <w:rPr>
          <w:rFonts w:ascii="Arial" w:hAnsi="Arial" w:cs="Arial" w:eastAsia="Arial"/>
          <w:sz w:val="41"/>
          <w:szCs w:val="41"/>
          <w:color w:val="676969"/>
          <w:spacing w:val="0"/>
          <w:w w:val="59"/>
          <w:position w:val="0"/>
        </w:rPr>
        <w:t>ı</w:t>
      </w:r>
      <w:r>
        <w:rPr>
          <w:rFonts w:ascii="Arial" w:hAnsi="Arial" w:cs="Arial" w:eastAsia="Arial"/>
          <w:sz w:val="41"/>
          <w:szCs w:val="41"/>
          <w:color w:val="676969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41"/>
          <w:szCs w:val="41"/>
          <w:color w:val="676969"/>
          <w:spacing w:val="0"/>
          <w:w w:val="100"/>
          <w:position w:val="0"/>
        </w:rPr>
      </w:r>
      <w:r>
        <w:rPr>
          <w:rFonts w:ascii="Arial" w:hAnsi="Arial" w:cs="Arial" w:eastAsia="Arial"/>
          <w:sz w:val="26"/>
          <w:szCs w:val="26"/>
          <w:color w:val="595959"/>
          <w:spacing w:val="0"/>
          <w:w w:val="79"/>
          <w:b/>
          <w:bCs/>
          <w:position w:val="2"/>
        </w:rPr>
        <w:t>ı</w:t>
      </w:r>
      <w:r>
        <w:rPr>
          <w:rFonts w:ascii="Arial" w:hAnsi="Arial" w:cs="Arial" w:eastAsia="Arial"/>
          <w:sz w:val="26"/>
          <w:szCs w:val="26"/>
          <w:color w:val="000000"/>
          <w:spacing w:val="0"/>
          <w:w w:val="100"/>
          <w:position w:val="0"/>
        </w:rPr>
      </w:r>
    </w:p>
    <w:p>
      <w:pPr>
        <w:spacing w:before="0" w:after="0" w:line="172" w:lineRule="exact"/>
        <w:ind w:left="279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5.728771pt;margin-top:.974302pt;width:.1pt;height:419.223216pt;mso-position-horizontal-relative:page;mso-position-vertical-relative:paragraph;z-index:-7517" coordorigin="115,19" coordsize="2,8384">
            <v:shape style="position:absolute;left:115;top:19;width:2;height:8384" coordorigin="115,19" coordsize="0,8384" path="m115,8404l115,19e" filled="f" stroked="t" strokeweight=".716096pt" strokecolor="#CFCFCC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color w:val="676969"/>
          <w:w w:val="101"/>
        </w:rPr>
        <w:t>Yan</w:t>
      </w:r>
      <w:r>
        <w:rPr>
          <w:rFonts w:ascii="Arial" w:hAnsi="Arial" w:cs="Arial" w:eastAsia="Arial"/>
          <w:sz w:val="18"/>
          <w:szCs w:val="18"/>
          <w:color w:val="676969"/>
          <w:spacing w:val="-10"/>
          <w:w w:val="102"/>
        </w:rPr>
        <w:t>g</w:t>
      </w:r>
      <w:r>
        <w:rPr>
          <w:rFonts w:ascii="Arial" w:hAnsi="Arial" w:cs="Arial" w:eastAsia="Arial"/>
          <w:sz w:val="18"/>
          <w:szCs w:val="18"/>
          <w:color w:val="3A3B3A"/>
          <w:spacing w:val="-12"/>
          <w:w w:val="135"/>
        </w:rPr>
        <w:t>ı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4"/>
        </w:rPr>
        <w:t>n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yer</w:t>
      </w:r>
      <w:r>
        <w:rPr>
          <w:rFonts w:ascii="Arial" w:hAnsi="Arial" w:cs="Arial" w:eastAsia="Arial"/>
          <w:sz w:val="18"/>
          <w:szCs w:val="18"/>
          <w:color w:val="777979"/>
          <w:spacing w:val="-4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494949"/>
          <w:spacing w:val="-7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35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AY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3494</w:t>
      </w:r>
      <w:r>
        <w:rPr>
          <w:rFonts w:ascii="Arial" w:hAnsi="Arial" w:cs="Arial" w:eastAsia="Arial"/>
          <w:sz w:val="18"/>
          <w:szCs w:val="18"/>
          <w:color w:val="777979"/>
          <w:spacing w:val="4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18"/>
        </w:rPr>
        <w:t>p</w:t>
      </w:r>
      <w:r>
        <w:rPr>
          <w:rFonts w:ascii="Arial" w:hAnsi="Arial" w:cs="Arial" w:eastAsia="Arial"/>
          <w:sz w:val="18"/>
          <w:szCs w:val="18"/>
          <w:color w:val="494949"/>
          <w:spacing w:val="-17"/>
          <w:w w:val="118"/>
        </w:rPr>
        <w:t>l</w:t>
      </w:r>
      <w:r>
        <w:rPr>
          <w:rFonts w:ascii="Arial" w:hAnsi="Arial" w:cs="Arial" w:eastAsia="Arial"/>
          <w:sz w:val="18"/>
          <w:szCs w:val="18"/>
          <w:color w:val="676969"/>
          <w:spacing w:val="-3"/>
          <w:w w:val="83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6"/>
          <w:w w:val="111"/>
        </w:rPr>
        <w:t>k</w:t>
      </w:r>
      <w:r>
        <w:rPr>
          <w:rFonts w:ascii="Arial" w:hAnsi="Arial" w:cs="Arial" w:eastAsia="Arial"/>
          <w:sz w:val="18"/>
          <w:szCs w:val="18"/>
          <w:color w:val="676969"/>
          <w:spacing w:val="12"/>
          <w:w w:val="83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13"/>
        </w:rPr>
        <w:t>lı.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200</w:t>
      </w:r>
      <w:r>
        <w:rPr>
          <w:rFonts w:ascii="Arial" w:hAnsi="Arial" w:cs="Arial" w:eastAsia="Arial"/>
          <w:sz w:val="18"/>
          <w:szCs w:val="18"/>
          <w:color w:val="777979"/>
          <w:spacing w:val="-3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60"/>
        </w:rPr>
        <w:t>1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60"/>
        </w:rPr>
        <w:t>    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60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-4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odel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777979"/>
          <w:spacing w:val="-4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go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marka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1"/>
        </w:rPr>
        <w:t>k</w:t>
      </w:r>
      <w:r>
        <w:rPr>
          <w:rFonts w:ascii="Arial" w:hAnsi="Arial" w:cs="Arial" w:eastAsia="Arial"/>
          <w:sz w:val="18"/>
          <w:szCs w:val="18"/>
          <w:color w:val="676969"/>
          <w:spacing w:val="-3"/>
          <w:w w:val="101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6"/>
        </w:rPr>
        <w:t>ı</w:t>
      </w:r>
      <w:r>
        <w:rPr>
          <w:rFonts w:ascii="Arial" w:hAnsi="Arial" w:cs="Arial" w:eastAsia="Arial"/>
          <w:sz w:val="18"/>
          <w:szCs w:val="18"/>
          <w:color w:val="494949"/>
          <w:spacing w:val="-3"/>
          <w:w w:val="107"/>
        </w:rPr>
        <w:t>n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7"/>
        </w:rPr>
        <w:t>y</w:t>
      </w:r>
      <w:r>
        <w:rPr>
          <w:rFonts w:ascii="Arial" w:hAnsi="Arial" w:cs="Arial" w:eastAsia="Arial"/>
          <w:sz w:val="18"/>
          <w:szCs w:val="18"/>
          <w:color w:val="777979"/>
          <w:spacing w:val="3"/>
          <w:w w:val="107"/>
        </w:rPr>
        <w:t>o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1"/>
        </w:rPr>
        <w:t>nu</w:t>
      </w:r>
      <w:r>
        <w:rPr>
          <w:rFonts w:ascii="Arial" w:hAnsi="Arial" w:cs="Arial" w:eastAsia="Arial"/>
          <w:sz w:val="18"/>
          <w:szCs w:val="18"/>
          <w:color w:val="595959"/>
          <w:spacing w:val="-8"/>
          <w:w w:val="101"/>
        </w:rPr>
        <w:t>n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238"/>
        </w:rPr>
        <w:t>:</w:t>
      </w:r>
      <w:r>
        <w:rPr>
          <w:rFonts w:ascii="Arial" w:hAnsi="Arial" w:cs="Arial" w:eastAsia="Arial"/>
          <w:sz w:val="18"/>
          <w:szCs w:val="18"/>
          <w:color w:val="777979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>kup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100"/>
          <w:position w:val="1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-4"/>
          <w:w w:val="113"/>
          <w:position w:val="1"/>
        </w:rPr>
        <w:t>n</w:t>
      </w:r>
      <w:r>
        <w:rPr>
          <w:rFonts w:ascii="Arial" w:hAnsi="Arial" w:cs="Arial" w:eastAsia="Arial"/>
          <w:sz w:val="18"/>
          <w:szCs w:val="18"/>
          <w:color w:val="676969"/>
          <w:spacing w:val="-19"/>
          <w:w w:val="135"/>
          <w:position w:val="1"/>
        </w:rPr>
        <w:t>ı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4"/>
          <w:position w:val="1"/>
        </w:rPr>
        <w:t>n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-8"/>
          <w:w w:val="114"/>
          <w:position w:val="1"/>
        </w:rPr>
        <w:t>ü</w:t>
      </w:r>
      <w:r>
        <w:rPr>
          <w:rFonts w:ascii="Arial" w:hAnsi="Arial" w:cs="Arial" w:eastAsia="Arial"/>
          <w:sz w:val="18"/>
          <w:szCs w:val="18"/>
          <w:color w:val="777979"/>
          <w:spacing w:val="6"/>
          <w:w w:val="92"/>
          <w:position w:val="1"/>
        </w:rPr>
        <w:t>s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4"/>
          <w:position w:val="1"/>
        </w:rPr>
        <w:t>tlindeki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22" w:after="0" w:line="266" w:lineRule="auto"/>
        <w:ind w:left="673" w:right="2031" w:firstLine="-14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76969"/>
          <w:spacing w:val="0"/>
          <w:w w:val="84"/>
        </w:rPr>
        <w:t>:::&gt;öndürm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84"/>
        </w:rPr>
        <w:t>e</w:t>
      </w:r>
      <w:r>
        <w:rPr>
          <w:rFonts w:ascii="Arial" w:hAnsi="Arial" w:cs="Arial" w:eastAsia="Arial"/>
          <w:sz w:val="18"/>
          <w:szCs w:val="18"/>
          <w:color w:val="676969"/>
          <w:spacing w:val="17"/>
          <w:w w:val="84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97"/>
        </w:rPr>
        <w:t>S</w:t>
      </w:r>
      <w:r>
        <w:rPr>
          <w:rFonts w:ascii="Arial" w:hAnsi="Arial" w:cs="Arial" w:eastAsia="Arial"/>
          <w:sz w:val="18"/>
          <w:szCs w:val="18"/>
          <w:color w:val="777979"/>
          <w:spacing w:val="-5"/>
          <w:w w:val="98"/>
        </w:rPr>
        <w:t>o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1"/>
        </w:rPr>
        <w:t>nun</w:t>
      </w:r>
      <w:r>
        <w:rPr>
          <w:rFonts w:ascii="Arial" w:hAnsi="Arial" w:cs="Arial" w:eastAsia="Arial"/>
          <w:sz w:val="18"/>
          <w:szCs w:val="18"/>
          <w:color w:val="494949"/>
          <w:spacing w:val="-6"/>
          <w:w w:val="101"/>
        </w:rPr>
        <w:t>d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4"/>
        </w:rPr>
        <w:t>ak</w:t>
      </w:r>
      <w:r>
        <w:rPr>
          <w:rFonts w:ascii="Arial" w:hAnsi="Arial" w:cs="Arial" w:eastAsia="Arial"/>
          <w:sz w:val="18"/>
          <w:szCs w:val="18"/>
          <w:color w:val="676969"/>
          <w:spacing w:val="-3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81"/>
        </w:rPr>
        <w:t>i</w:t>
      </w:r>
      <w:r>
        <w:rPr>
          <w:rFonts w:ascii="Arial" w:hAnsi="Arial" w:cs="Arial" w:eastAsia="Arial"/>
          <w:sz w:val="18"/>
          <w:szCs w:val="18"/>
          <w:color w:val="676969"/>
          <w:spacing w:val="-11"/>
          <w:w w:val="181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4"/>
        </w:rPr>
        <w:t>ı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5"/>
        </w:rPr>
        <w:t>a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95"/>
        </w:rPr>
        <w:t>v</w:t>
      </w:r>
      <w:r>
        <w:rPr>
          <w:rFonts w:ascii="Arial" w:hAnsi="Arial" w:cs="Arial" w:eastAsia="Arial"/>
          <w:sz w:val="18"/>
          <w:szCs w:val="18"/>
          <w:color w:val="777979"/>
          <w:spacing w:val="10"/>
          <w:w w:val="95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-6"/>
          <w:w w:val="136"/>
        </w:rPr>
        <w:t>l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92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-7"/>
          <w:w w:val="113"/>
        </w:rPr>
        <w:t>n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7"/>
        </w:rPr>
        <w:t>d</w:t>
      </w:r>
      <w:r>
        <w:rPr>
          <w:rFonts w:ascii="Arial" w:hAnsi="Arial" w:cs="Arial" w:eastAsia="Arial"/>
          <w:sz w:val="18"/>
          <w:szCs w:val="18"/>
          <w:color w:val="676969"/>
          <w:spacing w:val="-32"/>
          <w:w w:val="106"/>
        </w:rPr>
        <w:t>ı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color w:val="494949"/>
          <w:spacing w:val="-4"/>
          <w:w w:val="107"/>
        </w:rPr>
        <w:t>m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2"/>
        </w:rPr>
        <w:t>a</w:t>
      </w:r>
      <w:r>
        <w:rPr>
          <w:rFonts w:ascii="Arial" w:hAnsi="Arial" w:cs="Arial" w:eastAsia="Arial"/>
          <w:sz w:val="18"/>
          <w:szCs w:val="18"/>
          <w:color w:val="676969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-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un</w:t>
      </w:r>
      <w:r>
        <w:rPr>
          <w:rFonts w:ascii="Arial" w:hAnsi="Arial" w:cs="Arial" w:eastAsia="Arial"/>
          <w:sz w:val="18"/>
          <w:szCs w:val="18"/>
          <w:color w:val="494949"/>
          <w:spacing w:val="-21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777979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3A3B3A"/>
          <w:spacing w:val="6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color w:val="595959"/>
          <w:spacing w:val="4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için</w:t>
      </w:r>
      <w:r>
        <w:rPr>
          <w:rFonts w:ascii="Arial" w:hAnsi="Arial" w:cs="Arial" w:eastAsia="Arial"/>
          <w:sz w:val="18"/>
          <w:szCs w:val="18"/>
          <w:color w:val="595959"/>
          <w:spacing w:val="-7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777979"/>
          <w:spacing w:val="-4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ki</w:t>
      </w:r>
      <w:r>
        <w:rPr>
          <w:rFonts w:ascii="Arial" w:hAnsi="Arial" w:cs="Arial" w:eastAsia="Arial"/>
          <w:sz w:val="18"/>
          <w:szCs w:val="18"/>
          <w:color w:val="595959"/>
          <w:spacing w:val="4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4"/>
        </w:rPr>
        <w:t>tala</w:t>
      </w:r>
      <w:r>
        <w:rPr>
          <w:rFonts w:ascii="Arial" w:hAnsi="Arial" w:cs="Arial" w:eastAsia="Arial"/>
          <w:sz w:val="18"/>
          <w:szCs w:val="18"/>
          <w:color w:val="676969"/>
          <w:spacing w:val="-3"/>
          <w:w w:val="95"/>
        </w:rPr>
        <w:t>ş</w:t>
      </w:r>
      <w:r>
        <w:rPr>
          <w:rFonts w:ascii="Arial" w:hAnsi="Arial" w:cs="Arial" w:eastAsia="Arial"/>
          <w:sz w:val="18"/>
          <w:szCs w:val="18"/>
          <w:color w:val="3A3B3A"/>
          <w:spacing w:val="-17"/>
          <w:w w:val="181"/>
        </w:rPr>
        <w:t>l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92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13"/>
        </w:rPr>
        <w:t>r</w:t>
      </w:r>
      <w:r>
        <w:rPr>
          <w:rFonts w:ascii="Arial" w:hAnsi="Arial" w:cs="Arial" w:eastAsia="Arial"/>
          <w:sz w:val="18"/>
          <w:szCs w:val="18"/>
          <w:color w:val="3A3B3A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96"/>
        </w:rPr>
        <w:t>y</w:t>
      </w:r>
      <w:r>
        <w:rPr>
          <w:rFonts w:ascii="Arial" w:hAnsi="Arial" w:cs="Arial" w:eastAsia="Arial"/>
          <w:sz w:val="18"/>
          <w:szCs w:val="18"/>
          <w:color w:val="777979"/>
          <w:spacing w:val="5"/>
          <w:w w:val="96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6"/>
        </w:rPr>
        <w:t>nm</w:t>
      </w:r>
      <w:r>
        <w:rPr>
          <w:rFonts w:ascii="Arial" w:hAnsi="Arial" w:cs="Arial" w:eastAsia="Arial"/>
          <w:sz w:val="18"/>
          <w:szCs w:val="18"/>
          <w:color w:val="494949"/>
          <w:spacing w:val="-13"/>
          <w:w w:val="105"/>
        </w:rPr>
        <w:t>ı</w:t>
      </w:r>
      <w:r>
        <w:rPr>
          <w:rFonts w:ascii="Arial" w:hAnsi="Arial" w:cs="Arial" w:eastAsia="Arial"/>
          <w:sz w:val="18"/>
          <w:szCs w:val="18"/>
          <w:color w:val="777979"/>
          <w:spacing w:val="-6"/>
          <w:w w:val="83"/>
        </w:rPr>
        <w:t>ş</w:t>
      </w:r>
      <w:r>
        <w:rPr>
          <w:rFonts w:ascii="Arial" w:hAnsi="Arial" w:cs="Arial" w:eastAsia="Arial"/>
          <w:sz w:val="18"/>
          <w:szCs w:val="18"/>
          <w:color w:val="595959"/>
          <w:spacing w:val="-5"/>
          <w:w w:val="181"/>
        </w:rPr>
        <w:t>!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2"/>
        </w:rPr>
        <w:t>ır.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-11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676969"/>
          <w:spacing w:val="-3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494949"/>
          <w:spacing w:val="-6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angi</w:t>
      </w:r>
      <w:r>
        <w:rPr>
          <w:rFonts w:ascii="Arial" w:hAnsi="Arial" w:cs="Arial" w:eastAsia="Arial"/>
          <w:sz w:val="18"/>
          <w:szCs w:val="18"/>
          <w:color w:val="676969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bir</w:t>
      </w:r>
      <w:r>
        <w:rPr>
          <w:rFonts w:ascii="Arial" w:hAnsi="Arial" w:cs="Arial" w:eastAsia="Arial"/>
          <w:sz w:val="18"/>
          <w:szCs w:val="18"/>
          <w:color w:val="494949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-12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777979"/>
          <w:spacing w:val="-6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ddi</w:t>
      </w:r>
      <w:r>
        <w:rPr>
          <w:rFonts w:ascii="Arial" w:hAnsi="Arial" w:cs="Arial" w:eastAsia="Arial"/>
          <w:sz w:val="18"/>
          <w:szCs w:val="18"/>
          <w:color w:val="595959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97"/>
        </w:rPr>
        <w:t>z</w:t>
      </w:r>
      <w:r>
        <w:rPr>
          <w:rFonts w:ascii="Arial" w:hAnsi="Arial" w:cs="Arial" w:eastAsia="Arial"/>
          <w:sz w:val="18"/>
          <w:szCs w:val="18"/>
          <w:color w:val="777979"/>
          <w:spacing w:val="-4"/>
          <w:w w:val="97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2"/>
          <w:w w:val="97"/>
        </w:rPr>
        <w:t>r</w:t>
      </w:r>
      <w:r>
        <w:rPr>
          <w:rFonts w:ascii="Arial" w:hAnsi="Arial" w:cs="Arial" w:eastAsia="Arial"/>
          <w:sz w:val="18"/>
          <w:szCs w:val="18"/>
          <w:color w:val="676969"/>
          <w:spacing w:val="5"/>
          <w:w w:val="97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97"/>
        </w:rPr>
        <w:t>r</w:t>
      </w:r>
      <w:r>
        <w:rPr>
          <w:rFonts w:ascii="Arial" w:hAnsi="Arial" w:cs="Arial" w:eastAsia="Arial"/>
          <w:sz w:val="18"/>
          <w:szCs w:val="18"/>
          <w:color w:val="494949"/>
          <w:spacing w:val="10"/>
          <w:w w:val="97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-2"/>
          <w:w w:val="100"/>
        </w:rPr>
        <w:t>z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iyan</w:t>
      </w:r>
      <w:r>
        <w:rPr>
          <w:rFonts w:ascii="Arial" w:hAnsi="Arial" w:cs="Arial" w:eastAsia="Arial"/>
          <w:sz w:val="18"/>
          <w:szCs w:val="18"/>
          <w:color w:val="595959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6"/>
        </w:rPr>
        <w:t>yok</w:t>
      </w:r>
      <w:r>
        <w:rPr>
          <w:rFonts w:ascii="Arial" w:hAnsi="Arial" w:cs="Arial" w:eastAsia="Arial"/>
          <w:sz w:val="18"/>
          <w:szCs w:val="18"/>
          <w:color w:val="676969"/>
          <w:spacing w:val="2"/>
          <w:w w:val="105"/>
        </w:rPr>
        <w:t>t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9"/>
        </w:rPr>
        <w:t>ur.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9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77"/>
        </w:rPr>
        <w:t>I</w:t>
      </w:r>
      <w:r>
        <w:rPr>
          <w:rFonts w:ascii="Arial" w:hAnsi="Arial" w:cs="Arial" w:eastAsia="Arial"/>
          <w:sz w:val="18"/>
          <w:szCs w:val="18"/>
          <w:color w:val="3A3B3A"/>
          <w:spacing w:val="-6"/>
          <w:w w:val="178"/>
        </w:rPr>
        <w:t>l</w:t>
      </w:r>
      <w:r>
        <w:rPr>
          <w:rFonts w:ascii="Arial" w:hAnsi="Arial" w:cs="Arial" w:eastAsia="Arial"/>
          <w:sz w:val="18"/>
          <w:szCs w:val="18"/>
          <w:color w:val="676969"/>
          <w:spacing w:val="4"/>
          <w:w w:val="83"/>
        </w:rPr>
        <w:t>a</w:t>
      </w:r>
      <w:r>
        <w:rPr>
          <w:rFonts w:ascii="Arial" w:hAnsi="Arial" w:cs="Arial" w:eastAsia="Arial"/>
          <w:sz w:val="18"/>
          <w:szCs w:val="18"/>
          <w:color w:val="898C8E"/>
          <w:spacing w:val="-5"/>
          <w:w w:val="92"/>
        </w:rPr>
        <w:t>s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6"/>
        </w:rPr>
        <w:t>ar</w:t>
      </w:r>
      <w:r>
        <w:rPr>
          <w:rFonts w:ascii="Arial" w:hAnsi="Arial" w:cs="Arial" w:eastAsia="Arial"/>
          <w:sz w:val="18"/>
          <w:szCs w:val="18"/>
          <w:color w:val="676969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3"/>
        </w:rPr>
        <w:t>Durumu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68" w:lineRule="auto"/>
        <w:ind w:left="626" w:right="270" w:firstLine="2177"/>
        <w:jc w:val="right"/>
        <w:tabs>
          <w:tab w:pos="18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Ya</w:t>
      </w:r>
      <w:r>
        <w:rPr>
          <w:rFonts w:ascii="Arial" w:hAnsi="Arial" w:cs="Arial" w:eastAsia="Arial"/>
          <w:sz w:val="18"/>
          <w:szCs w:val="18"/>
          <w:color w:val="494949"/>
          <w:spacing w:val="-5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676969"/>
          <w:spacing w:val="-1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ı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777979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rin</w:t>
      </w:r>
      <w:r>
        <w:rPr>
          <w:rFonts w:ascii="Arial" w:hAnsi="Arial" w:cs="Arial" w:eastAsia="Arial"/>
          <w:sz w:val="18"/>
          <w:szCs w:val="18"/>
          <w:color w:val="494949"/>
          <w:spacing w:val="-7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595959"/>
          <w:spacing w:val="-3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pı</w:t>
      </w:r>
      <w:r>
        <w:rPr>
          <w:rFonts w:ascii="Arial" w:hAnsi="Arial" w:cs="Arial" w:eastAsia="Arial"/>
          <w:sz w:val="18"/>
          <w:szCs w:val="18"/>
          <w:color w:val="3A3B3A"/>
          <w:spacing w:val="-6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3A3B3A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270"/>
        </w:rPr>
        <w:t>ı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97"/>
        </w:rPr>
        <w:t>c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13"/>
        </w:rPr>
        <w:t>ıki</w:t>
      </w:r>
      <w:r>
        <w:rPr>
          <w:rFonts w:ascii="Arial" w:hAnsi="Arial" w:cs="Arial" w:eastAsia="Arial"/>
          <w:sz w:val="18"/>
          <w:szCs w:val="18"/>
          <w:color w:val="494949"/>
          <w:spacing w:val="-3"/>
          <w:w w:val="114"/>
        </w:rPr>
        <w:t>k</w:t>
      </w:r>
      <w:r>
        <w:rPr>
          <w:rFonts w:ascii="Arial" w:hAnsi="Arial" w:cs="Arial" w:eastAsia="Arial"/>
          <w:sz w:val="18"/>
          <w:szCs w:val="18"/>
          <w:color w:val="242626"/>
          <w:spacing w:val="8"/>
          <w:w w:val="225"/>
        </w:rPr>
        <w:t>ı</w:t>
      </w:r>
      <w:r>
        <w:rPr>
          <w:rFonts w:ascii="Arial" w:hAnsi="Arial" w:cs="Arial" w:eastAsia="Arial"/>
          <w:sz w:val="18"/>
          <w:szCs w:val="18"/>
          <w:color w:val="595959"/>
          <w:spacing w:val="-2"/>
          <w:w w:val="97"/>
        </w:rPr>
        <w:t>c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87"/>
        </w:rPr>
        <w:t>,</w:t>
      </w:r>
      <w:r>
        <w:rPr>
          <w:rFonts w:ascii="Arial" w:hAnsi="Arial" w:cs="Arial" w:eastAsia="Arial"/>
          <w:sz w:val="18"/>
          <w:szCs w:val="18"/>
          <w:color w:val="777979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595959"/>
          <w:spacing w:val="5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-5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676969"/>
          <w:spacing w:val="-1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ı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95"/>
        </w:rPr>
        <w:t>b</w:t>
      </w:r>
      <w:r>
        <w:rPr>
          <w:rFonts w:ascii="Arial" w:hAnsi="Arial" w:cs="Arial" w:eastAsia="Arial"/>
          <w:sz w:val="18"/>
          <w:szCs w:val="18"/>
          <w:color w:val="494949"/>
          <w:spacing w:val="4"/>
          <w:w w:val="95"/>
        </w:rPr>
        <w:t>a</w:t>
      </w:r>
      <w:r>
        <w:rPr>
          <w:rFonts w:ascii="Arial" w:hAnsi="Arial" w:cs="Arial" w:eastAsia="Arial"/>
          <w:sz w:val="18"/>
          <w:szCs w:val="18"/>
          <w:color w:val="676969"/>
          <w:spacing w:val="5"/>
          <w:w w:val="83"/>
        </w:rPr>
        <w:t>ş</w:t>
      </w:r>
      <w:r>
        <w:rPr>
          <w:rFonts w:ascii="Arial" w:hAnsi="Arial" w:cs="Arial" w:eastAsia="Arial"/>
          <w:sz w:val="18"/>
          <w:szCs w:val="18"/>
          <w:color w:val="3A3B3A"/>
          <w:spacing w:val="-5"/>
          <w:w w:val="181"/>
        </w:rPr>
        <w:t>l</w:t>
      </w:r>
      <w:r>
        <w:rPr>
          <w:rFonts w:ascii="Arial" w:hAnsi="Arial" w:cs="Arial" w:eastAsia="Arial"/>
          <w:sz w:val="18"/>
          <w:szCs w:val="18"/>
          <w:color w:val="676969"/>
          <w:spacing w:val="12"/>
          <w:w w:val="83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-2"/>
          <w:w w:val="94"/>
        </w:rPr>
        <w:t>n</w:t>
      </w:r>
      <w:r>
        <w:rPr>
          <w:rFonts w:ascii="Arial" w:hAnsi="Arial" w:cs="Arial" w:eastAsia="Arial"/>
          <w:sz w:val="18"/>
          <w:szCs w:val="18"/>
          <w:color w:val="676969"/>
          <w:spacing w:val="-19"/>
          <w:w w:val="122"/>
        </w:rPr>
        <w:t>g</w:t>
      </w:r>
      <w:r>
        <w:rPr>
          <w:rFonts w:ascii="Arial" w:hAnsi="Arial" w:cs="Arial" w:eastAsia="Arial"/>
          <w:sz w:val="18"/>
          <w:szCs w:val="18"/>
          <w:color w:val="3A3B3A"/>
          <w:spacing w:val="-7"/>
          <w:w w:val="180"/>
        </w:rPr>
        <w:t>ı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11"/>
        </w:rPr>
        <w:t>c</w:t>
      </w:r>
      <w:r>
        <w:rPr>
          <w:rFonts w:ascii="Arial" w:hAnsi="Arial" w:cs="Arial" w:eastAsia="Arial"/>
          <w:sz w:val="18"/>
          <w:szCs w:val="18"/>
          <w:color w:val="676969"/>
          <w:spacing w:val="-24"/>
          <w:w w:val="110"/>
        </w:rPr>
        <w:t>ı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1"/>
        </w:rPr>
        <w:t>nı</w:t>
      </w:r>
      <w:r>
        <w:rPr>
          <w:rFonts w:ascii="Arial" w:hAnsi="Arial" w:cs="Arial" w:eastAsia="Arial"/>
          <w:sz w:val="18"/>
          <w:szCs w:val="18"/>
          <w:color w:val="494949"/>
          <w:spacing w:val="2"/>
          <w:w w:val="102"/>
        </w:rPr>
        <w:t>n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58"/>
        </w:rPr>
        <w:t>:</w:t>
      </w:r>
      <w:r>
        <w:rPr>
          <w:rFonts w:ascii="Arial" w:hAnsi="Arial" w:cs="Arial" w:eastAsia="Arial"/>
          <w:sz w:val="18"/>
          <w:szCs w:val="18"/>
          <w:color w:val="676969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97"/>
        </w:rPr>
        <w:t>p</w:t>
      </w:r>
      <w:r>
        <w:rPr>
          <w:rFonts w:ascii="Arial" w:hAnsi="Arial" w:cs="Arial" w:eastAsia="Arial"/>
          <w:sz w:val="18"/>
          <w:szCs w:val="18"/>
          <w:color w:val="676969"/>
          <w:spacing w:val="-2"/>
          <w:w w:val="97"/>
        </w:rPr>
        <w:t>a</w:t>
      </w:r>
      <w:r>
        <w:rPr>
          <w:rFonts w:ascii="Arial" w:hAnsi="Arial" w:cs="Arial" w:eastAsia="Arial"/>
          <w:sz w:val="18"/>
          <w:szCs w:val="18"/>
          <w:color w:val="242626"/>
          <w:spacing w:val="4"/>
          <w:w w:val="97"/>
        </w:rPr>
        <w:t>r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7"/>
        </w:rPr>
        <w:t>k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7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6"/>
          <w:w w:val="97"/>
        </w:rPr>
        <w:t> </w:t>
      </w:r>
      <w:r>
        <w:rPr>
          <w:rFonts w:ascii="Arial" w:hAnsi="Arial" w:cs="Arial" w:eastAsia="Arial"/>
          <w:sz w:val="18"/>
          <w:szCs w:val="18"/>
          <w:color w:val="242626"/>
          <w:spacing w:val="2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al</w:t>
      </w:r>
      <w:r>
        <w:rPr>
          <w:rFonts w:ascii="Arial" w:hAnsi="Arial" w:cs="Arial" w:eastAsia="Arial"/>
          <w:sz w:val="18"/>
          <w:szCs w:val="18"/>
          <w:color w:val="595959"/>
          <w:spacing w:val="-20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3A3B3A"/>
          <w:spacing w:val="2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deki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35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AY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3494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-5"/>
          <w:w w:val="106"/>
        </w:rPr>
        <w:t>p</w:t>
      </w:r>
      <w:r>
        <w:rPr>
          <w:rFonts w:ascii="Arial" w:hAnsi="Arial" w:cs="Arial" w:eastAsia="Arial"/>
          <w:sz w:val="18"/>
          <w:szCs w:val="18"/>
          <w:color w:val="242626"/>
          <w:spacing w:val="-5"/>
          <w:w w:val="181"/>
        </w:rPr>
        <w:t>l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8"/>
        </w:rPr>
        <w:t>ak</w:t>
      </w:r>
      <w:r>
        <w:rPr>
          <w:rFonts w:ascii="Arial" w:hAnsi="Arial" w:cs="Arial" w:eastAsia="Arial"/>
          <w:sz w:val="18"/>
          <w:szCs w:val="18"/>
          <w:color w:val="676969"/>
          <w:spacing w:val="7"/>
          <w:w w:val="98"/>
        </w:rPr>
        <w:t>n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28"/>
        </w:rPr>
        <w:t>l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27"/>
        </w:rPr>
        <w:t>ı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kanı</w:t>
      </w:r>
      <w:r>
        <w:rPr>
          <w:rFonts w:ascii="Arial" w:hAnsi="Arial" w:cs="Arial" w:eastAsia="Arial"/>
          <w:sz w:val="18"/>
          <w:szCs w:val="18"/>
          <w:color w:val="494949"/>
          <w:spacing w:val="6"/>
          <w:w w:val="101"/>
        </w:rPr>
        <w:t>y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98"/>
        </w:rPr>
        <w:t>o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1"/>
        </w:rPr>
        <w:t>nun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Yangı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676969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101"/>
        </w:rPr>
        <w:t>Ç</w:t>
      </w:r>
      <w:r>
        <w:rPr>
          <w:rFonts w:ascii="Arial" w:hAnsi="Arial" w:cs="Arial" w:eastAsia="Arial"/>
          <w:sz w:val="18"/>
          <w:szCs w:val="18"/>
          <w:color w:val="242626"/>
          <w:spacing w:val="-5"/>
          <w:w w:val="180"/>
        </w:rPr>
        <w:t>ı</w:t>
      </w:r>
      <w:r>
        <w:rPr>
          <w:rFonts w:ascii="Arial" w:hAnsi="Arial" w:cs="Arial" w:eastAsia="Arial"/>
          <w:sz w:val="18"/>
          <w:szCs w:val="18"/>
          <w:color w:val="595959"/>
          <w:spacing w:val="11"/>
          <w:w w:val="93"/>
        </w:rPr>
        <w:t>k</w:t>
      </w:r>
      <w:r>
        <w:rPr>
          <w:rFonts w:ascii="Arial" w:hAnsi="Arial" w:cs="Arial" w:eastAsia="Arial"/>
          <w:sz w:val="18"/>
          <w:szCs w:val="18"/>
          <w:color w:val="242626"/>
          <w:spacing w:val="-5"/>
          <w:w w:val="180"/>
        </w:rPr>
        <w:t>ı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83"/>
        </w:rPr>
        <w:t>ş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ed</w:t>
      </w:r>
      <w:r>
        <w:rPr>
          <w:rFonts w:ascii="Arial" w:hAnsi="Arial" w:cs="Arial" w:eastAsia="Arial"/>
          <w:sz w:val="18"/>
          <w:szCs w:val="18"/>
          <w:color w:val="676969"/>
          <w:spacing w:val="5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ni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2"/>
          <w:w w:val="104"/>
        </w:rPr>
        <w:t>ü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74"/>
        </w:rPr>
        <w:t>s</w:t>
      </w:r>
      <w:r>
        <w:rPr>
          <w:rFonts w:ascii="Arial" w:hAnsi="Arial" w:cs="Arial" w:eastAsia="Arial"/>
          <w:sz w:val="18"/>
          <w:szCs w:val="18"/>
          <w:color w:val="777979"/>
          <w:spacing w:val="-3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595959"/>
          <w:spacing w:val="-4"/>
          <w:w w:val="101"/>
        </w:rPr>
        <w:t>ü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2"/>
        </w:rPr>
        <w:t>n</w:t>
      </w:r>
      <w:r>
        <w:rPr>
          <w:rFonts w:ascii="Arial" w:hAnsi="Arial" w:cs="Arial" w:eastAsia="Arial"/>
          <w:sz w:val="18"/>
          <w:szCs w:val="18"/>
          <w:color w:val="3A3B3A"/>
          <w:spacing w:val="-7"/>
          <w:w w:val="102"/>
        </w:rPr>
        <w:t>d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8"/>
        </w:rPr>
        <w:t>ek</w:t>
      </w:r>
      <w:r>
        <w:rPr>
          <w:rFonts w:ascii="Arial" w:hAnsi="Arial" w:cs="Arial" w:eastAsia="Arial"/>
          <w:sz w:val="18"/>
          <w:szCs w:val="18"/>
          <w:color w:val="676969"/>
          <w:spacing w:val="-3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36"/>
        </w:rPr>
        <w:t>i</w:t>
      </w:r>
      <w:r>
        <w:rPr>
          <w:rFonts w:ascii="Arial" w:hAnsi="Arial" w:cs="Arial" w:eastAsia="Arial"/>
          <w:sz w:val="18"/>
          <w:szCs w:val="18"/>
          <w:color w:val="494949"/>
          <w:spacing w:val="28"/>
          <w:w w:val="136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2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676969"/>
          <w:spacing w:val="-1"/>
          <w:w w:val="100"/>
        </w:rPr>
        <w:t>v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alandırm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85"/>
        </w:rPr>
        <w:t>s</w:t>
      </w:r>
      <w:r>
        <w:rPr>
          <w:rFonts w:ascii="Arial" w:hAnsi="Arial" w:cs="Arial" w:eastAsia="Arial"/>
          <w:sz w:val="18"/>
          <w:szCs w:val="18"/>
          <w:color w:val="777979"/>
          <w:spacing w:val="3"/>
          <w:w w:val="85"/>
        </w:rPr>
        <w:t>a</w:t>
      </w:r>
      <w:r>
        <w:rPr>
          <w:rFonts w:ascii="Arial" w:hAnsi="Arial" w:cs="Arial" w:eastAsia="Arial"/>
          <w:sz w:val="18"/>
          <w:szCs w:val="18"/>
          <w:color w:val="242626"/>
          <w:spacing w:val="-14"/>
          <w:w w:val="181"/>
        </w:rPr>
        <w:t>l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8"/>
        </w:rPr>
        <w:t>yangozu</w:t>
      </w:r>
      <w:r>
        <w:rPr>
          <w:rFonts w:ascii="Arial" w:hAnsi="Arial" w:cs="Arial" w:eastAsia="Arial"/>
          <w:sz w:val="18"/>
          <w:szCs w:val="18"/>
          <w:color w:val="676969"/>
          <w:spacing w:val="7"/>
          <w:w w:val="98"/>
        </w:rPr>
        <w:t>n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98"/>
        </w:rPr>
        <w:t>un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için</w:t>
      </w:r>
      <w:r>
        <w:rPr>
          <w:rFonts w:ascii="Arial" w:hAnsi="Arial" w:cs="Arial" w:eastAsia="Arial"/>
          <w:sz w:val="18"/>
          <w:szCs w:val="18"/>
          <w:color w:val="595959"/>
          <w:spacing w:val="-7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3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ld</w:t>
      </w:r>
      <w:r>
        <w:rPr>
          <w:rFonts w:ascii="Arial" w:hAnsi="Arial" w:cs="Arial" w:eastAsia="Arial"/>
          <w:sz w:val="18"/>
          <w:szCs w:val="18"/>
          <w:color w:val="3A3B3A"/>
          <w:spacing w:val="-5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676969"/>
          <w:spacing w:val="-19"/>
          <w:w w:val="100"/>
        </w:rPr>
        <w:t>ğ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676969"/>
          <w:spacing w:val="4"/>
          <w:w w:val="100"/>
        </w:rPr>
        <w:t>ö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rülm</w:t>
      </w:r>
      <w:r>
        <w:rPr>
          <w:rFonts w:ascii="Arial" w:hAnsi="Arial" w:cs="Arial" w:eastAsia="Arial"/>
          <w:sz w:val="18"/>
          <w:szCs w:val="18"/>
          <w:color w:val="494949"/>
          <w:spacing w:val="-5"/>
          <w:w w:val="100"/>
        </w:rPr>
        <w:t>ü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ş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12"/>
        </w:rPr>
        <w:t>o</w:t>
      </w:r>
      <w:r>
        <w:rPr>
          <w:rFonts w:ascii="Arial" w:hAnsi="Arial" w:cs="Arial" w:eastAsia="Arial"/>
          <w:sz w:val="18"/>
          <w:szCs w:val="18"/>
          <w:color w:val="676969"/>
          <w:spacing w:val="-11"/>
          <w:w w:val="112"/>
        </w:rPr>
        <w:t>l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3"/>
        </w:rPr>
        <w:t>u</w:t>
      </w:r>
      <w:r>
        <w:rPr>
          <w:rFonts w:ascii="Arial" w:hAnsi="Arial" w:cs="Arial" w:eastAsia="Arial"/>
          <w:sz w:val="18"/>
          <w:szCs w:val="18"/>
          <w:color w:val="494949"/>
          <w:spacing w:val="-10"/>
          <w:w w:val="103"/>
        </w:rPr>
        <w:t>p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98"/>
        </w:rPr>
        <w:t>:</w:t>
      </w:r>
      <w:r>
        <w:rPr>
          <w:rFonts w:ascii="Arial" w:hAnsi="Arial" w:cs="Arial" w:eastAsia="Arial"/>
          <w:sz w:val="18"/>
          <w:szCs w:val="18"/>
          <w:color w:val="676969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595959"/>
          <w:spacing w:val="-4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3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ıl</w:t>
      </w:r>
      <w:r>
        <w:rPr>
          <w:rFonts w:ascii="Arial" w:hAnsi="Arial" w:cs="Arial" w:eastAsia="Arial"/>
          <w:sz w:val="18"/>
          <w:szCs w:val="18"/>
          <w:color w:val="595959"/>
          <w:spacing w:val="1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3A3B3A"/>
          <w:spacing w:val="4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-5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42626"/>
          <w:spacing w:val="2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aştı</w:t>
      </w:r>
      <w:r>
        <w:rPr>
          <w:rFonts w:ascii="Arial" w:hAnsi="Arial" w:cs="Arial" w:eastAsia="Arial"/>
          <w:sz w:val="18"/>
          <w:szCs w:val="18"/>
          <w:color w:val="595959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ma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95"/>
        </w:rPr>
        <w:t>ve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-12"/>
          <w:w w:val="92"/>
        </w:rPr>
        <w:t>s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3"/>
        </w:rPr>
        <w:t>on</w:t>
      </w:r>
      <w:r>
        <w:rPr>
          <w:rFonts w:ascii="Arial" w:hAnsi="Arial" w:cs="Arial" w:eastAsia="Arial"/>
          <w:sz w:val="18"/>
          <w:szCs w:val="18"/>
          <w:color w:val="595959"/>
          <w:spacing w:val="-31"/>
          <w:w w:val="112"/>
        </w:rPr>
        <w:t>ı</w:t>
      </w:r>
      <w:r>
        <w:rPr>
          <w:rFonts w:ascii="Arial" w:hAnsi="Arial" w:cs="Arial" w:eastAsia="Arial"/>
          <w:sz w:val="18"/>
          <w:szCs w:val="18"/>
          <w:color w:val="777979"/>
          <w:spacing w:val="-1"/>
          <w:w w:val="83"/>
        </w:rPr>
        <w:t>ş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8"/>
        </w:rPr>
        <w:t>ıurmad</w:t>
      </w:r>
      <w:r>
        <w:rPr>
          <w:rFonts w:ascii="Arial" w:hAnsi="Arial" w:cs="Arial" w:eastAsia="Arial"/>
          <w:sz w:val="18"/>
          <w:szCs w:val="18"/>
          <w:color w:val="595959"/>
          <w:spacing w:val="2"/>
          <w:w w:val="99"/>
        </w:rPr>
        <w:t>a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49"/>
        </w:rPr>
        <w:t>,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49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30"/>
        </w:rPr>
        <w:t>c</w:t>
      </w:r>
      <w:r>
        <w:rPr>
          <w:rFonts w:ascii="Arial" w:hAnsi="Arial" w:cs="Arial" w:eastAsia="Arial"/>
          <w:sz w:val="18"/>
          <w:szCs w:val="18"/>
          <w:color w:val="676969"/>
          <w:spacing w:val="-6"/>
          <w:w w:val="130"/>
        </w:rPr>
        <w:t>v</w:t>
      </w:r>
      <w:r>
        <w:rPr>
          <w:rFonts w:ascii="Arial" w:hAnsi="Arial" w:cs="Arial" w:eastAsia="Arial"/>
          <w:sz w:val="18"/>
          <w:szCs w:val="18"/>
          <w:color w:val="494949"/>
          <w:spacing w:val="1"/>
          <w:w w:val="113"/>
        </w:rPr>
        <w:t>r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1"/>
        </w:rPr>
        <w:t>cdc</w:t>
      </w:r>
      <w:r>
        <w:rPr>
          <w:rFonts w:ascii="Arial" w:hAnsi="Arial" w:cs="Arial" w:eastAsia="Arial"/>
          <w:sz w:val="18"/>
          <w:szCs w:val="18"/>
          <w:color w:val="676969"/>
          <w:spacing w:val="9"/>
          <w:w w:val="101"/>
        </w:rPr>
        <w:t>k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81"/>
        </w:rPr>
        <w:t>i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4"/>
          <w:position w:val="1"/>
        </w:rPr>
        <w:t>binalar</w:t>
      </w:r>
      <w:r>
        <w:rPr>
          <w:rFonts w:ascii="Arial" w:hAnsi="Arial" w:cs="Arial" w:eastAsia="Arial"/>
          <w:sz w:val="18"/>
          <w:szCs w:val="18"/>
          <w:color w:val="494949"/>
          <w:spacing w:val="3"/>
          <w:w w:val="104"/>
          <w:position w:val="1"/>
        </w:rPr>
        <w:t>d</w:t>
      </w:r>
      <w:r>
        <w:rPr>
          <w:rFonts w:ascii="Arial" w:hAnsi="Arial" w:cs="Arial" w:eastAsia="Arial"/>
          <w:sz w:val="18"/>
          <w:szCs w:val="18"/>
          <w:color w:val="676969"/>
          <w:spacing w:val="-3"/>
          <w:w w:val="83"/>
          <w:position w:val="1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13"/>
          <w:position w:val="1"/>
        </w:rPr>
        <w:t>n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1"/>
        </w:rPr>
        <w:t>sc</w:t>
      </w:r>
      <w:r>
        <w:rPr>
          <w:rFonts w:ascii="Arial" w:hAnsi="Arial" w:cs="Arial" w:eastAsia="Arial"/>
          <w:sz w:val="18"/>
          <w:szCs w:val="18"/>
          <w:color w:val="494949"/>
          <w:spacing w:val="9"/>
          <w:w w:val="100"/>
          <w:position w:val="1"/>
        </w:rPr>
        <w:t>h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>v</w:t>
      </w:r>
      <w:r>
        <w:rPr>
          <w:rFonts w:ascii="Arial" w:hAnsi="Arial" w:cs="Arial" w:eastAsia="Arial"/>
          <w:sz w:val="18"/>
          <w:szCs w:val="18"/>
          <w:color w:val="676969"/>
          <w:spacing w:val="3"/>
          <w:w w:val="100"/>
          <w:position w:val="1"/>
        </w:rPr>
        <w:t>e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  <w:position w:val="1"/>
        </w:rPr>
        <w:t>n</w:t>
      </w:r>
      <w:r>
        <w:rPr>
          <w:rFonts w:ascii="Arial" w:hAnsi="Arial" w:cs="Arial" w:eastAsia="Arial"/>
          <w:sz w:val="18"/>
          <w:szCs w:val="18"/>
          <w:color w:val="3A3B3A"/>
          <w:spacing w:val="48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5"/>
          <w:w w:val="100"/>
          <w:position w:val="1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  <w:position w:val="1"/>
        </w:rPr>
        <w:t>tı</w:t>
      </w:r>
      <w:r>
        <w:rPr>
          <w:rFonts w:ascii="Arial" w:hAnsi="Arial" w:cs="Arial" w:eastAsia="Arial"/>
          <w:sz w:val="18"/>
          <w:szCs w:val="18"/>
          <w:color w:val="3A3B3A"/>
          <w:spacing w:val="-21"/>
          <w:w w:val="100"/>
          <w:position w:val="1"/>
        </w:rPr>
        <w:t>l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1"/>
        </w:rPr>
        <w:t>an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1"/>
        </w:rPr>
        <w:t>  </w:t>
      </w:r>
      <w:r>
        <w:rPr>
          <w:rFonts w:ascii="Arial" w:hAnsi="Arial" w:cs="Arial" w:eastAsia="Arial"/>
          <w:sz w:val="18"/>
          <w:szCs w:val="18"/>
          <w:color w:val="595959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-1"/>
          <w:w w:val="100"/>
          <w:position w:val="1"/>
        </w:rPr>
        <w:t>v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1"/>
        </w:rPr>
        <w:t>eya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30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1"/>
        </w:rPr>
        <w:t>düş</w:t>
      </w:r>
      <w:r>
        <w:rPr>
          <w:rFonts w:ascii="Arial" w:hAnsi="Arial" w:cs="Arial" w:eastAsia="Arial"/>
          <w:sz w:val="18"/>
          <w:szCs w:val="18"/>
          <w:color w:val="595959"/>
          <w:spacing w:val="-4"/>
          <w:w w:val="100"/>
          <w:position w:val="1"/>
        </w:rPr>
        <w:t>ü</w:t>
      </w:r>
      <w:r>
        <w:rPr>
          <w:rFonts w:ascii="Arial" w:hAnsi="Arial" w:cs="Arial" w:eastAsia="Arial"/>
          <w:sz w:val="18"/>
          <w:szCs w:val="18"/>
          <w:color w:val="3A3B3A"/>
          <w:spacing w:val="4"/>
          <w:w w:val="100"/>
          <w:position w:val="1"/>
        </w:rPr>
        <w:t>r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1"/>
        </w:rPr>
        <w:t>ülcn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  <w:position w:val="1"/>
        </w:rPr>
        <w:t>  </w:t>
      </w:r>
      <w:r>
        <w:rPr>
          <w:rFonts w:ascii="Arial" w:hAnsi="Arial" w:cs="Arial" w:eastAsia="Arial"/>
          <w:sz w:val="18"/>
          <w:szCs w:val="18"/>
          <w:color w:val="595959"/>
          <w:spacing w:val="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-3"/>
          <w:w w:val="98"/>
          <w:position w:val="1"/>
        </w:rPr>
        <w:t>s</w:t>
      </w:r>
      <w:r>
        <w:rPr>
          <w:rFonts w:ascii="Arial" w:hAnsi="Arial" w:cs="Arial" w:eastAsia="Arial"/>
          <w:sz w:val="18"/>
          <w:szCs w:val="18"/>
          <w:color w:val="595959"/>
          <w:spacing w:val="-5"/>
          <w:w w:val="98"/>
          <w:position w:val="1"/>
        </w:rPr>
        <w:t>ö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98"/>
          <w:position w:val="1"/>
        </w:rPr>
        <w:t>n</w:t>
      </w:r>
      <w:r>
        <w:rPr>
          <w:rFonts w:ascii="Arial" w:hAnsi="Arial" w:cs="Arial" w:eastAsia="Arial"/>
          <w:sz w:val="18"/>
          <w:szCs w:val="18"/>
          <w:color w:val="3A3B3A"/>
          <w:spacing w:val="-5"/>
          <w:w w:val="98"/>
          <w:position w:val="1"/>
        </w:rPr>
        <w:t>m</w:t>
      </w:r>
      <w:r>
        <w:rPr>
          <w:rFonts w:ascii="Arial" w:hAnsi="Arial" w:cs="Arial" w:eastAsia="Arial"/>
          <w:sz w:val="18"/>
          <w:szCs w:val="18"/>
          <w:color w:val="676969"/>
          <w:spacing w:val="9"/>
          <w:w w:val="98"/>
          <w:position w:val="1"/>
        </w:rPr>
        <w:t>c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98"/>
          <w:position w:val="1"/>
        </w:rPr>
        <w:t>m</w:t>
      </w:r>
      <w:r>
        <w:rPr>
          <w:rFonts w:ascii="Arial" w:hAnsi="Arial" w:cs="Arial" w:eastAsia="Arial"/>
          <w:sz w:val="18"/>
          <w:szCs w:val="18"/>
          <w:color w:val="494949"/>
          <w:spacing w:val="2"/>
          <w:w w:val="98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98"/>
          <w:position w:val="1"/>
        </w:rPr>
        <w:t>ş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98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48"/>
          <w:w w:val="98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12"/>
          <w:w w:val="83"/>
          <w:position w:val="1"/>
        </w:rPr>
        <w:t>s</w:t>
      </w:r>
      <w:r>
        <w:rPr>
          <w:rFonts w:ascii="Arial" w:hAnsi="Arial" w:cs="Arial" w:eastAsia="Arial"/>
          <w:sz w:val="18"/>
          <w:szCs w:val="18"/>
          <w:color w:val="494949"/>
          <w:spacing w:val="-5"/>
          <w:w w:val="136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2"/>
          <w:position w:val="1"/>
        </w:rPr>
        <w:t>g</w:t>
      </w:r>
      <w:r>
        <w:rPr>
          <w:rFonts w:ascii="Arial" w:hAnsi="Arial" w:cs="Arial" w:eastAsia="Arial"/>
          <w:sz w:val="18"/>
          <w:szCs w:val="18"/>
          <w:color w:val="676969"/>
          <w:spacing w:val="-2"/>
          <w:w w:val="92"/>
          <w:position w:val="1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1"/>
          <w:w w:val="127"/>
          <w:position w:val="1"/>
        </w:rPr>
        <w:t>r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83"/>
          <w:position w:val="1"/>
        </w:rPr>
        <w:t>a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>  </w:t>
      </w:r>
      <w:r>
        <w:rPr>
          <w:rFonts w:ascii="Arial" w:hAnsi="Arial" w:cs="Arial" w:eastAsia="Arial"/>
          <w:sz w:val="18"/>
          <w:szCs w:val="18"/>
          <w:color w:val="676969"/>
          <w:spacing w:val="-5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-3"/>
          <w:w w:val="136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777979"/>
          <w:spacing w:val="-7"/>
          <w:w w:val="104"/>
          <w:position w:val="1"/>
        </w:rPr>
        <w:t>z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9"/>
          <w:position w:val="1"/>
        </w:rPr>
        <w:t>ınn</w:t>
      </w:r>
      <w:r>
        <w:rPr>
          <w:rFonts w:ascii="Arial" w:hAnsi="Arial" w:cs="Arial" w:eastAsia="Arial"/>
          <w:sz w:val="18"/>
          <w:szCs w:val="18"/>
          <w:color w:val="3A3B3A"/>
          <w:spacing w:val="1"/>
          <w:w w:val="110"/>
          <w:position w:val="1"/>
        </w:rPr>
        <w:t>r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10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3A3B3A"/>
          <w:spacing w:val="-15"/>
          <w:w w:val="109"/>
          <w:position w:val="1"/>
        </w:rPr>
        <w:t>ı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13"/>
          <w:position w:val="1"/>
        </w:rPr>
        <w:t>ni</w:t>
      </w:r>
      <w:r>
        <w:rPr>
          <w:rFonts w:ascii="Arial" w:hAnsi="Arial" w:cs="Arial" w:eastAsia="Arial"/>
          <w:sz w:val="18"/>
          <w:szCs w:val="18"/>
          <w:color w:val="3A3B3A"/>
          <w:spacing w:val="-10"/>
          <w:w w:val="113"/>
          <w:position w:val="1"/>
        </w:rPr>
        <w:t>n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98"/>
          <w:position w:val="1"/>
        </w:rPr>
        <w:t>: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1"/>
        </w:rPr>
        <w:t>  </w:t>
      </w:r>
      <w:r>
        <w:rPr>
          <w:rFonts w:ascii="Arial" w:hAnsi="Arial" w:cs="Arial" w:eastAsia="Arial"/>
          <w:sz w:val="18"/>
          <w:szCs w:val="18"/>
          <w:color w:val="777979"/>
          <w:spacing w:val="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1"/>
        </w:rPr>
        <w:t>ka</w:t>
      </w:r>
      <w:r>
        <w:rPr>
          <w:rFonts w:ascii="Arial" w:hAnsi="Arial" w:cs="Arial" w:eastAsia="Arial"/>
          <w:sz w:val="18"/>
          <w:szCs w:val="18"/>
          <w:color w:val="494949"/>
          <w:spacing w:val="6"/>
          <w:w w:val="100"/>
          <w:position w:val="1"/>
        </w:rPr>
        <w:t>m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>y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100"/>
          <w:position w:val="1"/>
        </w:rPr>
        <w:t>o</w:t>
      </w:r>
      <w:r>
        <w:rPr>
          <w:rFonts w:ascii="Arial" w:hAnsi="Arial" w:cs="Arial" w:eastAsia="Arial"/>
          <w:sz w:val="18"/>
          <w:szCs w:val="18"/>
          <w:color w:val="3A3B3A"/>
          <w:spacing w:val="-3"/>
          <w:w w:val="100"/>
          <w:position w:val="1"/>
        </w:rPr>
        <w:t>n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1"/>
        </w:rPr>
        <w:t>un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1"/>
        </w:rPr>
        <w:t>  </w:t>
      </w:r>
      <w:r>
        <w:rPr>
          <w:rFonts w:ascii="Arial" w:hAnsi="Arial" w:cs="Arial" w:eastAsia="Arial"/>
          <w:sz w:val="18"/>
          <w:szCs w:val="18"/>
          <w:color w:val="494949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-5"/>
          <w:w w:val="104"/>
          <w:position w:val="1"/>
        </w:rPr>
        <w:t>ü</w:t>
      </w:r>
      <w:r>
        <w:rPr>
          <w:rFonts w:ascii="Arial" w:hAnsi="Arial" w:cs="Arial" w:eastAsia="Arial"/>
          <w:sz w:val="18"/>
          <w:szCs w:val="18"/>
          <w:color w:val="777979"/>
          <w:spacing w:val="6"/>
          <w:w w:val="92"/>
          <w:position w:val="1"/>
        </w:rPr>
        <w:t>s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1"/>
        </w:rPr>
        <w:t>tündeki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97" w:lineRule="exact"/>
        <w:ind w:left="249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494949"/>
          <w:spacing w:val="-33"/>
          <w:w w:val="105"/>
        </w:rPr>
        <w:t>1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9"/>
        </w:rPr>
        <w:t>av</w:t>
      </w:r>
      <w:r>
        <w:rPr>
          <w:rFonts w:ascii="Arial" w:hAnsi="Arial" w:cs="Arial" w:eastAsia="Arial"/>
          <w:sz w:val="18"/>
          <w:szCs w:val="18"/>
          <w:color w:val="676969"/>
          <w:spacing w:val="3"/>
          <w:w w:val="99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-5"/>
          <w:w w:val="181"/>
        </w:rPr>
        <w:t>l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an</w:t>
      </w:r>
      <w:r>
        <w:rPr>
          <w:rFonts w:ascii="Arial" w:hAnsi="Arial" w:cs="Arial" w:eastAsia="Arial"/>
          <w:sz w:val="18"/>
          <w:szCs w:val="18"/>
          <w:color w:val="676969"/>
          <w:spacing w:val="-12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494949"/>
          <w:spacing w:val="-5"/>
          <w:w w:val="180"/>
        </w:rPr>
        <w:t>ı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rnı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1"/>
        </w:rPr>
        <w:t>a</w:t>
      </w:r>
      <w:r>
        <w:rPr>
          <w:rFonts w:ascii="Arial" w:hAnsi="Arial" w:cs="Arial" w:eastAsia="Arial"/>
          <w:sz w:val="18"/>
          <w:szCs w:val="18"/>
          <w:color w:val="676969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-5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595959"/>
          <w:spacing w:val="-29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777979"/>
          <w:spacing w:val="-1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angoz</w:t>
      </w:r>
      <w:r>
        <w:rPr>
          <w:rFonts w:ascii="Arial" w:hAnsi="Arial" w:cs="Arial" w:eastAsia="Arial"/>
          <w:sz w:val="18"/>
          <w:szCs w:val="18"/>
          <w:color w:val="595959"/>
          <w:spacing w:val="-4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3A3B3A"/>
          <w:spacing w:val="-3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un</w:t>
      </w:r>
      <w:r>
        <w:rPr>
          <w:rFonts w:ascii="Arial" w:hAnsi="Arial" w:cs="Arial" w:eastAsia="Arial"/>
          <w:sz w:val="18"/>
          <w:szCs w:val="18"/>
          <w:color w:val="595959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içine</w:t>
      </w:r>
      <w:r>
        <w:rPr>
          <w:rFonts w:ascii="Arial" w:hAnsi="Arial" w:cs="Arial" w:eastAsia="Arial"/>
          <w:sz w:val="18"/>
          <w:szCs w:val="18"/>
          <w:color w:val="595959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3"/>
        </w:rPr>
        <w:t>d</w:t>
      </w:r>
      <w:r>
        <w:rPr>
          <w:rFonts w:ascii="Arial" w:hAnsi="Arial" w:cs="Arial" w:eastAsia="Arial"/>
          <w:sz w:val="18"/>
          <w:szCs w:val="18"/>
          <w:color w:val="494949"/>
          <w:spacing w:val="-8"/>
          <w:w w:val="103"/>
        </w:rPr>
        <w:t>ü</w:t>
      </w:r>
      <w:r>
        <w:rPr>
          <w:rFonts w:ascii="Arial" w:hAnsi="Arial" w:cs="Arial" w:eastAsia="Arial"/>
          <w:sz w:val="18"/>
          <w:szCs w:val="18"/>
          <w:color w:val="676969"/>
          <w:spacing w:val="-9"/>
          <w:w w:val="83"/>
        </w:rPr>
        <w:t>ş</w:t>
      </w:r>
      <w:r>
        <w:rPr>
          <w:rFonts w:ascii="Arial" w:hAnsi="Arial" w:cs="Arial" w:eastAsia="Arial"/>
          <w:sz w:val="18"/>
          <w:szCs w:val="18"/>
          <w:color w:val="494949"/>
          <w:spacing w:val="-7"/>
          <w:w w:val="113"/>
        </w:rPr>
        <w:t>m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8"/>
        </w:rPr>
        <w:t>esi</w:t>
      </w:r>
      <w:r>
        <w:rPr>
          <w:rFonts w:ascii="Arial" w:hAnsi="Arial" w:cs="Arial" w:eastAsia="Arial"/>
          <w:sz w:val="18"/>
          <w:szCs w:val="18"/>
          <w:color w:val="676969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ne</w:t>
      </w:r>
      <w:r>
        <w:rPr>
          <w:rFonts w:ascii="Arial" w:hAnsi="Arial" w:cs="Arial" w:eastAsia="Arial"/>
          <w:sz w:val="18"/>
          <w:szCs w:val="18"/>
          <w:color w:val="595959"/>
          <w:spacing w:val="1"/>
          <w:w w:val="99"/>
        </w:rPr>
        <w:t>t</w:t>
      </w:r>
      <w:r>
        <w:rPr>
          <w:rFonts w:ascii="Arial" w:hAnsi="Arial" w:cs="Arial" w:eastAsia="Arial"/>
          <w:sz w:val="18"/>
          <w:szCs w:val="18"/>
          <w:color w:val="3A3B3A"/>
          <w:spacing w:val="-5"/>
          <w:w w:val="181"/>
        </w:rPr>
        <w:t>i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ces</w:t>
      </w:r>
      <w:r>
        <w:rPr>
          <w:rFonts w:ascii="Arial" w:hAnsi="Arial" w:cs="Arial" w:eastAsia="Arial"/>
          <w:sz w:val="18"/>
          <w:szCs w:val="18"/>
          <w:color w:val="676969"/>
          <w:spacing w:val="-22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2"/>
        </w:rPr>
        <w:t>n</w:t>
      </w:r>
      <w:r>
        <w:rPr>
          <w:rFonts w:ascii="Arial" w:hAnsi="Arial" w:cs="Arial" w:eastAsia="Arial"/>
          <w:sz w:val="18"/>
          <w:szCs w:val="18"/>
          <w:color w:val="494949"/>
          <w:spacing w:val="-7"/>
          <w:w w:val="102"/>
        </w:rPr>
        <w:t>d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2"/>
        </w:rPr>
        <w:t>e</w:t>
      </w:r>
      <w:r>
        <w:rPr>
          <w:rFonts w:ascii="Arial" w:hAnsi="Arial" w:cs="Arial" w:eastAsia="Arial"/>
          <w:sz w:val="18"/>
          <w:szCs w:val="18"/>
          <w:color w:val="676969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9"/>
        </w:rPr>
        <w:t>k</w:t>
      </w:r>
      <w:r>
        <w:rPr>
          <w:rFonts w:ascii="Arial" w:hAnsi="Arial" w:cs="Arial" w:eastAsia="Arial"/>
          <w:sz w:val="18"/>
          <w:szCs w:val="18"/>
          <w:color w:val="676969"/>
          <w:spacing w:val="4"/>
          <w:w w:val="109"/>
        </w:rPr>
        <w:t>o</w:t>
      </w:r>
      <w:r>
        <w:rPr>
          <w:rFonts w:ascii="Arial" w:hAnsi="Arial" w:cs="Arial" w:eastAsia="Arial"/>
          <w:sz w:val="18"/>
          <w:szCs w:val="18"/>
          <w:color w:val="3A3B3A"/>
          <w:spacing w:val="-17"/>
          <w:w w:val="181"/>
        </w:rPr>
        <w:t>l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4"/>
        </w:rPr>
        <w:t>ay</w:t>
      </w:r>
      <w:r>
        <w:rPr>
          <w:rFonts w:ascii="Arial" w:hAnsi="Arial" w:cs="Arial" w:eastAsia="Arial"/>
          <w:sz w:val="18"/>
          <w:szCs w:val="18"/>
          <w:color w:val="595959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777979"/>
          <w:spacing w:val="-5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-5"/>
          <w:w w:val="107"/>
        </w:rPr>
        <w:t>m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97"/>
        </w:rPr>
        <w:t>c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225"/>
        </w:rPr>
        <w:t>ı</w:t>
      </w:r>
      <w:r>
        <w:rPr>
          <w:rFonts w:ascii="Arial" w:hAnsi="Arial" w:cs="Arial" w:eastAsia="Arial"/>
          <w:sz w:val="18"/>
          <w:szCs w:val="18"/>
          <w:color w:val="3A3B3A"/>
          <w:spacing w:val="-2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1"/>
        </w:rPr>
        <w:t>t</w:t>
      </w:r>
      <w:r>
        <w:rPr>
          <w:rFonts w:ascii="Arial" w:hAnsi="Arial" w:cs="Arial" w:eastAsia="Arial"/>
          <w:sz w:val="18"/>
          <w:szCs w:val="18"/>
          <w:color w:val="595959"/>
          <w:spacing w:val="3"/>
          <w:w w:val="92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-5"/>
          <w:w w:val="181"/>
        </w:rPr>
        <w:t>l</w:t>
      </w:r>
      <w:r>
        <w:rPr>
          <w:rFonts w:ascii="Arial" w:hAnsi="Arial" w:cs="Arial" w:eastAsia="Arial"/>
          <w:sz w:val="18"/>
          <w:szCs w:val="18"/>
          <w:color w:val="595959"/>
          <w:spacing w:val="2"/>
          <w:w w:val="92"/>
        </w:rPr>
        <w:t>a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83"/>
        </w:rPr>
        <w:t>ş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-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1"/>
          <w:w w:val="78"/>
        </w:rPr>
        <w:t>t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3"/>
        </w:rPr>
        <w:t>o</w:t>
      </w:r>
      <w:r>
        <w:rPr>
          <w:rFonts w:ascii="Arial" w:hAnsi="Arial" w:cs="Arial" w:eastAsia="Arial"/>
          <w:sz w:val="18"/>
          <w:szCs w:val="18"/>
          <w:color w:val="676969"/>
          <w:spacing w:val="6"/>
          <w:w w:val="103"/>
        </w:rPr>
        <w:t>z</w:t>
      </w:r>
      <w:r>
        <w:rPr>
          <w:rFonts w:ascii="Arial" w:hAnsi="Arial" w:cs="Arial" w:eastAsia="Arial"/>
          <w:sz w:val="18"/>
          <w:szCs w:val="18"/>
          <w:color w:val="3A3B3A"/>
          <w:spacing w:val="-5"/>
          <w:w w:val="181"/>
        </w:rPr>
        <w:t>l</w:t>
      </w:r>
      <w:r>
        <w:rPr>
          <w:rFonts w:ascii="Arial" w:hAnsi="Arial" w:cs="Arial" w:eastAsia="Arial"/>
          <w:sz w:val="18"/>
          <w:szCs w:val="18"/>
          <w:color w:val="595959"/>
          <w:spacing w:val="-4"/>
          <w:w w:val="92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13"/>
        </w:rPr>
        <w:t>nnı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14"/>
        </w:rPr>
        <w:t>n</w:t>
      </w:r>
      <w:r>
        <w:rPr>
          <w:rFonts w:ascii="Arial" w:hAnsi="Arial" w:cs="Arial" w:eastAsia="Arial"/>
          <w:sz w:val="18"/>
          <w:szCs w:val="18"/>
          <w:color w:val="3A3B3A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2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ut</w:t>
      </w:r>
      <w:r>
        <w:rPr>
          <w:rFonts w:ascii="Arial" w:hAnsi="Arial" w:cs="Arial" w:eastAsia="Arial"/>
          <w:sz w:val="18"/>
          <w:szCs w:val="18"/>
          <w:color w:val="3A3B3A"/>
          <w:spacing w:val="-5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676969"/>
          <w:spacing w:val="-9"/>
          <w:w w:val="100"/>
        </w:rPr>
        <w:t>ş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ı</w:t>
      </w:r>
      <w:r>
        <w:rPr>
          <w:rFonts w:ascii="Arial" w:hAnsi="Arial" w:cs="Arial" w:eastAsia="Arial"/>
          <w:sz w:val="18"/>
          <w:szCs w:val="18"/>
          <w:color w:val="494949"/>
          <w:spacing w:val="-1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as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ı</w:t>
      </w:r>
      <w:r>
        <w:rPr>
          <w:rFonts w:ascii="Arial" w:hAnsi="Arial" w:cs="Arial" w:eastAsia="Arial"/>
          <w:sz w:val="18"/>
          <w:szCs w:val="18"/>
          <w:color w:val="676969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4"/>
          <w:w w:val="98"/>
        </w:rPr>
        <w:t>s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8"/>
        </w:rPr>
        <w:t>onucu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8"/>
        </w:rPr>
        <w:t>,</w:t>
      </w:r>
      <w:r>
        <w:rPr>
          <w:rFonts w:ascii="Arial" w:hAnsi="Arial" w:cs="Arial" w:eastAsia="Arial"/>
          <w:sz w:val="18"/>
          <w:szCs w:val="18"/>
          <w:color w:val="595959"/>
          <w:spacing w:val="-14"/>
          <w:w w:val="98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4"/>
        </w:rPr>
        <w:t>y</w:t>
      </w:r>
      <w:r>
        <w:rPr>
          <w:rFonts w:ascii="Arial" w:hAnsi="Arial" w:cs="Arial" w:eastAsia="Arial"/>
          <w:sz w:val="18"/>
          <w:szCs w:val="18"/>
          <w:color w:val="676969"/>
          <w:spacing w:val="-12"/>
          <w:w w:val="104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98"/>
        </w:rPr>
        <w:t>ngın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2" w:after="0" w:line="240" w:lineRule="auto"/>
        <w:ind w:left="244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76969"/>
          <w:w w:val="133"/>
        </w:rPr>
        <w:t>hk</w:t>
      </w:r>
      <w:r>
        <w:rPr>
          <w:rFonts w:ascii="Arial" w:hAnsi="Arial" w:cs="Arial" w:eastAsia="Arial"/>
          <w:sz w:val="18"/>
          <w:szCs w:val="18"/>
          <w:color w:val="676969"/>
          <w:spacing w:val="-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6"/>
        </w:rPr>
        <w:t>t</w:t>
      </w:r>
      <w:r>
        <w:rPr>
          <w:rFonts w:ascii="Arial" w:hAnsi="Arial" w:cs="Arial" w:eastAsia="Arial"/>
          <w:sz w:val="18"/>
          <w:szCs w:val="18"/>
          <w:color w:val="494949"/>
          <w:spacing w:val="-13"/>
          <w:w w:val="106"/>
        </w:rPr>
        <w:t>ı</w:t>
      </w:r>
      <w:r>
        <w:rPr>
          <w:rFonts w:ascii="Arial" w:hAnsi="Arial" w:cs="Arial" w:eastAsia="Arial"/>
          <w:sz w:val="18"/>
          <w:szCs w:val="18"/>
          <w:color w:val="676969"/>
          <w:spacing w:val="-17"/>
          <w:w w:val="113"/>
        </w:rPr>
        <w:t>ğ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80"/>
        </w:rPr>
        <w:t>ı</w:t>
      </w:r>
      <w:r>
        <w:rPr>
          <w:rFonts w:ascii="Arial" w:hAnsi="Arial" w:cs="Arial" w:eastAsia="Arial"/>
          <w:sz w:val="18"/>
          <w:szCs w:val="18"/>
          <w:color w:val="494949"/>
          <w:spacing w:val="-2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kanaatin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595959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95"/>
        </w:rPr>
        <w:t>v</w:t>
      </w:r>
      <w:r>
        <w:rPr>
          <w:rFonts w:ascii="Arial" w:hAnsi="Arial" w:cs="Arial" w:eastAsia="Arial"/>
          <w:sz w:val="18"/>
          <w:szCs w:val="18"/>
          <w:color w:val="777979"/>
          <w:spacing w:val="-4"/>
          <w:w w:val="95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13"/>
        </w:rPr>
        <w:t>rılm</w:t>
      </w:r>
      <w:r>
        <w:rPr>
          <w:rFonts w:ascii="Arial" w:hAnsi="Arial" w:cs="Arial" w:eastAsia="Arial"/>
          <w:sz w:val="18"/>
          <w:szCs w:val="18"/>
          <w:color w:val="494949"/>
          <w:spacing w:val="-24"/>
          <w:w w:val="113"/>
        </w:rPr>
        <w:t>ı</w:t>
      </w:r>
      <w:r>
        <w:rPr>
          <w:rFonts w:ascii="Arial" w:hAnsi="Arial" w:cs="Arial" w:eastAsia="Arial"/>
          <w:sz w:val="18"/>
          <w:szCs w:val="18"/>
          <w:color w:val="777979"/>
          <w:spacing w:val="7"/>
          <w:w w:val="83"/>
        </w:rPr>
        <w:t>ş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7"/>
        </w:rPr>
        <w:t>tı</w:t>
      </w:r>
      <w:r>
        <w:rPr>
          <w:rFonts w:ascii="Arial" w:hAnsi="Arial" w:cs="Arial" w:eastAsia="Arial"/>
          <w:sz w:val="18"/>
          <w:szCs w:val="18"/>
          <w:color w:val="494949"/>
          <w:spacing w:val="-9"/>
          <w:w w:val="108"/>
        </w:rPr>
        <w:t>r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58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0" w:after="0" w:line="279" w:lineRule="auto"/>
        <w:ind w:left="673" w:right="3970" w:firstLine="100"/>
        <w:jc w:val="left"/>
        <w:tabs>
          <w:tab w:pos="2460" w:val="left"/>
          <w:tab w:pos="71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76969"/>
          <w:w w:val="103"/>
        </w:rPr>
        <w:t>ig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103"/>
        </w:rPr>
        <w:t>o</w:t>
      </w:r>
      <w:r>
        <w:rPr>
          <w:rFonts w:ascii="Arial" w:hAnsi="Arial" w:cs="Arial" w:eastAsia="Arial"/>
          <w:sz w:val="18"/>
          <w:szCs w:val="18"/>
          <w:color w:val="494949"/>
          <w:spacing w:val="-2"/>
          <w:w w:val="132"/>
        </w:rPr>
        <w:t>r</w:t>
      </w:r>
      <w:r>
        <w:rPr>
          <w:rFonts w:ascii="Arial" w:hAnsi="Arial" w:cs="Arial" w:eastAsia="Arial"/>
          <w:sz w:val="18"/>
          <w:szCs w:val="18"/>
          <w:color w:val="494949"/>
          <w:spacing w:val="-37"/>
          <w:w w:val="131"/>
        </w:rPr>
        <w:t>ı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92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39"/>
        </w:rPr>
        <w:t>l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38"/>
        </w:rPr>
        <w:t>ı</w:t>
      </w:r>
      <w:r>
        <w:rPr>
          <w:rFonts w:ascii="Arial" w:hAnsi="Arial" w:cs="Arial" w:eastAsia="Arial"/>
          <w:sz w:val="18"/>
          <w:szCs w:val="18"/>
          <w:color w:val="3A3B3A"/>
          <w:spacing w:val="-2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-5"/>
          <w:w w:val="136"/>
        </w:rPr>
        <w:t>i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89"/>
        </w:rPr>
        <w:t>se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777979"/>
          <w:spacing w:val="10"/>
          <w:w w:val="83"/>
        </w:rPr>
        <w:t>Ş</w:t>
      </w:r>
      <w:r>
        <w:rPr>
          <w:rFonts w:ascii="Arial" w:hAnsi="Arial" w:cs="Arial" w:eastAsia="Arial"/>
          <w:sz w:val="18"/>
          <w:szCs w:val="18"/>
          <w:color w:val="595959"/>
          <w:spacing w:val="-15"/>
          <w:w w:val="181"/>
        </w:rPr>
        <w:t>i</w:t>
      </w:r>
      <w:r>
        <w:rPr>
          <w:rFonts w:ascii="Arial" w:hAnsi="Arial" w:cs="Arial" w:eastAsia="Arial"/>
          <w:sz w:val="18"/>
          <w:szCs w:val="18"/>
          <w:color w:val="3A3B3A"/>
          <w:spacing w:val="-11"/>
          <w:w w:val="113"/>
        </w:rPr>
        <w:t>r</w:t>
      </w:r>
      <w:r>
        <w:rPr>
          <w:rFonts w:ascii="Arial" w:hAnsi="Arial" w:cs="Arial" w:eastAsia="Arial"/>
          <w:sz w:val="18"/>
          <w:szCs w:val="18"/>
          <w:color w:val="595959"/>
          <w:spacing w:val="6"/>
          <w:w w:val="111"/>
        </w:rPr>
        <w:t>k</w:t>
      </w:r>
      <w:r>
        <w:rPr>
          <w:rFonts w:ascii="Arial" w:hAnsi="Arial" w:cs="Arial" w:eastAsia="Arial"/>
          <w:sz w:val="18"/>
          <w:szCs w:val="18"/>
          <w:color w:val="777979"/>
          <w:spacing w:val="5"/>
          <w:w w:val="92"/>
        </w:rPr>
        <w:t>e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0"/>
        </w:rPr>
        <w:t>ti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1"/>
        </w:rPr>
        <w:t>n</w:t>
      </w:r>
      <w:r>
        <w:rPr>
          <w:rFonts w:ascii="Arial" w:hAnsi="Arial" w:cs="Arial" w:eastAsia="Arial"/>
          <w:sz w:val="18"/>
          <w:szCs w:val="18"/>
          <w:color w:val="595959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16"/>
        </w:rPr>
        <w:t>A</w:t>
      </w:r>
      <w:r>
        <w:rPr>
          <w:rFonts w:ascii="Arial" w:hAnsi="Arial" w:cs="Arial" w:eastAsia="Arial"/>
          <w:sz w:val="18"/>
          <w:szCs w:val="18"/>
          <w:color w:val="676969"/>
          <w:spacing w:val="-3"/>
          <w:w w:val="116"/>
        </w:rPr>
        <w:t>d</w:t>
      </w:r>
      <w:r>
        <w:rPr>
          <w:rFonts w:ascii="Arial" w:hAnsi="Arial" w:cs="Arial" w:eastAsia="Arial"/>
          <w:sz w:val="18"/>
          <w:szCs w:val="18"/>
          <w:color w:val="494949"/>
          <w:spacing w:val="-19"/>
          <w:w w:val="116"/>
        </w:rPr>
        <w:t>ı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16"/>
        </w:rPr>
        <w:t>:</w:t>
      </w:r>
      <w:r>
        <w:rPr>
          <w:rFonts w:ascii="Arial" w:hAnsi="Arial" w:cs="Arial" w:eastAsia="Arial"/>
          <w:sz w:val="18"/>
          <w:szCs w:val="18"/>
          <w:color w:val="676969"/>
          <w:spacing w:val="-57"/>
          <w:w w:val="116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97"/>
        </w:rPr>
        <w:t>Be</w:t>
      </w:r>
      <w:r>
        <w:rPr>
          <w:rFonts w:ascii="Arial" w:hAnsi="Arial" w:cs="Arial" w:eastAsia="Arial"/>
          <w:sz w:val="18"/>
          <w:szCs w:val="18"/>
          <w:color w:val="494949"/>
          <w:spacing w:val="-7"/>
          <w:w w:val="98"/>
        </w:rPr>
        <w:t>d</w:t>
      </w:r>
      <w:r>
        <w:rPr>
          <w:rFonts w:ascii="Arial" w:hAnsi="Arial" w:cs="Arial" w:eastAsia="Arial"/>
          <w:sz w:val="18"/>
          <w:szCs w:val="18"/>
          <w:color w:val="676969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3A3B3A"/>
          <w:spacing w:val="-15"/>
          <w:w w:val="181"/>
        </w:rPr>
        <w:t>l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25"/>
        </w:rPr>
        <w:t>i: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25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51"/>
        </w:rPr>
        <w:t>"</w:t>
      </w:r>
      <w:r>
        <w:rPr>
          <w:rFonts w:ascii="Arial" w:hAnsi="Arial" w:cs="Arial" w:eastAsia="Arial"/>
          <w:sz w:val="18"/>
          <w:szCs w:val="18"/>
          <w:color w:val="676969"/>
          <w:spacing w:val="-3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-35"/>
          <w:w w:val="119"/>
        </w:rPr>
        <w:t>·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85"/>
        </w:rPr>
        <w:t>·aç</w:t>
      </w:r>
      <w:r>
        <w:rPr>
          <w:rFonts w:ascii="Arial" w:hAnsi="Arial" w:cs="Arial" w:eastAsia="Arial"/>
          <w:sz w:val="18"/>
          <w:szCs w:val="18"/>
          <w:color w:val="676969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Gere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ç</w:t>
      </w:r>
      <w:r>
        <w:rPr>
          <w:rFonts w:ascii="Arial" w:hAnsi="Arial" w:cs="Arial" w:eastAsia="Arial"/>
          <w:sz w:val="18"/>
          <w:szCs w:val="18"/>
          <w:color w:val="676969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4"/>
        </w:rPr>
        <w:t>Kay</w:t>
      </w:r>
      <w:r>
        <w:rPr>
          <w:rFonts w:ascii="Arial" w:hAnsi="Arial" w:cs="Arial" w:eastAsia="Arial"/>
          <w:sz w:val="18"/>
          <w:szCs w:val="18"/>
          <w:color w:val="595959"/>
          <w:spacing w:val="-4"/>
          <w:w w:val="105"/>
        </w:rPr>
        <w:t>b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35"/>
        </w:rPr>
        <w:t>ı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79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3"/>
          <w:position w:val="1"/>
        </w:rPr>
        <w:t>Yok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02" w:lineRule="exact"/>
        <w:ind w:left="838" w:right="-20"/>
        <w:jc w:val="left"/>
        <w:tabs>
          <w:tab w:pos="25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98C8E"/>
          <w:spacing w:val="-12"/>
          <w:w w:val="158"/>
        </w:rPr>
        <w:t>.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8"/>
        </w:rPr>
        <w:t>ıı</w:t>
      </w:r>
      <w:r>
        <w:rPr>
          <w:rFonts w:ascii="Arial" w:hAnsi="Arial" w:cs="Arial" w:eastAsia="Arial"/>
          <w:sz w:val="18"/>
          <w:szCs w:val="18"/>
          <w:color w:val="676969"/>
          <w:spacing w:val="-19"/>
          <w:w w:val="109"/>
        </w:rPr>
        <w:t>g</w:t>
      </w:r>
      <w:r>
        <w:rPr>
          <w:rFonts w:ascii="Arial" w:hAnsi="Arial" w:cs="Arial" w:eastAsia="Arial"/>
          <w:sz w:val="18"/>
          <w:szCs w:val="18"/>
          <w:color w:val="3A3B3A"/>
          <w:spacing w:val="-5"/>
          <w:w w:val="180"/>
        </w:rPr>
        <w:t>ı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4"/>
        </w:rPr>
        <w:t>n</w:t>
      </w:r>
      <w:r>
        <w:rPr>
          <w:rFonts w:ascii="Arial" w:hAnsi="Arial" w:cs="Arial" w:eastAsia="Arial"/>
          <w:sz w:val="18"/>
          <w:szCs w:val="18"/>
          <w:color w:val="595959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0"/>
        </w:rPr>
        <w:t>Y</w:t>
      </w:r>
      <w:r>
        <w:rPr>
          <w:rFonts w:ascii="Arial" w:hAnsi="Arial" w:cs="Arial" w:eastAsia="Arial"/>
          <w:sz w:val="18"/>
          <w:szCs w:val="18"/>
          <w:color w:val="676969"/>
          <w:spacing w:val="-3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8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.</w:t>
      </w:r>
      <w:r>
        <w:rPr>
          <w:rFonts w:ascii="Arial" w:hAnsi="Arial" w:cs="Arial" w:eastAsia="Arial"/>
          <w:sz w:val="18"/>
          <w:szCs w:val="18"/>
          <w:color w:val="595959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7"/>
        </w:rPr>
        <w:t>K</w:t>
      </w:r>
      <w:r>
        <w:rPr>
          <w:rFonts w:ascii="Arial" w:hAnsi="Arial" w:cs="Arial" w:eastAsia="Arial"/>
          <w:sz w:val="18"/>
          <w:szCs w:val="18"/>
          <w:color w:val="595959"/>
          <w:spacing w:val="-3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-4"/>
          <w:w w:val="136"/>
        </w:rPr>
        <w:t>i</w:t>
      </w:r>
      <w:r>
        <w:rPr>
          <w:rFonts w:ascii="Arial" w:hAnsi="Arial" w:cs="Arial" w:eastAsia="Arial"/>
          <w:sz w:val="18"/>
          <w:szCs w:val="18"/>
          <w:color w:val="494949"/>
          <w:spacing w:val="-5"/>
          <w:w w:val="102"/>
        </w:rPr>
        <w:t>m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7"/>
        </w:rPr>
        <w:t>c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676969"/>
          <w:spacing w:val="-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4"/>
        </w:rPr>
        <w:t>h</w:t>
      </w:r>
      <w:r>
        <w:rPr>
          <w:rFonts w:ascii="Arial" w:hAnsi="Arial" w:cs="Arial" w:eastAsia="Arial"/>
          <w:sz w:val="18"/>
          <w:szCs w:val="18"/>
          <w:color w:val="494949"/>
          <w:spacing w:val="-7"/>
          <w:w w:val="104"/>
        </w:rPr>
        <w:t>m</w:t>
      </w:r>
      <w:r>
        <w:rPr>
          <w:rFonts w:ascii="Arial" w:hAnsi="Arial" w:cs="Arial" w:eastAsia="Arial"/>
          <w:sz w:val="18"/>
          <w:szCs w:val="18"/>
          <w:color w:val="777979"/>
          <w:spacing w:val="5"/>
          <w:w w:val="92"/>
        </w:rPr>
        <w:t>e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78"/>
        </w:rPr>
        <w:t>t</w:t>
      </w:r>
      <w:r>
        <w:rPr>
          <w:rFonts w:ascii="Arial" w:hAnsi="Arial" w:cs="Arial" w:eastAsia="Arial"/>
          <w:sz w:val="18"/>
          <w:szCs w:val="18"/>
          <w:color w:val="494949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9"/>
          <w:w w:val="114"/>
        </w:rPr>
        <w:t>D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12"/>
        </w:rPr>
        <w:t>/\</w:t>
      </w:r>
      <w:r>
        <w:rPr>
          <w:rFonts w:ascii="Arial" w:hAnsi="Arial" w:cs="Arial" w:eastAsia="Arial"/>
          <w:sz w:val="18"/>
          <w:szCs w:val="18"/>
          <w:color w:val="676969"/>
          <w:spacing w:val="1"/>
          <w:w w:val="112"/>
        </w:rPr>
        <w:t>G</w:t>
      </w:r>
      <w:r>
        <w:rPr>
          <w:rFonts w:ascii="Arial" w:hAnsi="Arial" w:cs="Arial" w:eastAsia="Arial"/>
          <w:sz w:val="18"/>
          <w:szCs w:val="18"/>
          <w:color w:val="3A3B3A"/>
          <w:spacing w:val="-3"/>
          <w:w w:val="118"/>
        </w:rPr>
        <w:t>'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83"/>
        </w:rPr>
        <w:t>a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2" w:after="0" w:line="240" w:lineRule="auto"/>
        <w:ind w:left="63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A3B3A"/>
          <w:spacing w:val="-7"/>
          <w:w w:val="104"/>
        </w:rPr>
        <w:t>h</w:t>
      </w:r>
      <w:r>
        <w:rPr>
          <w:rFonts w:ascii="Arial" w:hAnsi="Arial" w:cs="Arial" w:eastAsia="Arial"/>
          <w:sz w:val="18"/>
          <w:szCs w:val="18"/>
          <w:color w:val="A1A3A7"/>
          <w:spacing w:val="0"/>
          <w:w w:val="197"/>
        </w:rPr>
        <w:t>'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85"/>
        </w:rPr>
        <w:t>e</w:t>
      </w:r>
      <w:r>
        <w:rPr>
          <w:rFonts w:ascii="Arial" w:hAnsi="Arial" w:cs="Arial" w:eastAsia="Arial"/>
          <w:sz w:val="18"/>
          <w:szCs w:val="18"/>
          <w:color w:val="676969"/>
          <w:spacing w:val="5"/>
          <w:w w:val="85"/>
        </w:rPr>
        <w:t>s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14"/>
        </w:rPr>
        <w:t>lim</w:t>
      </w:r>
      <w:r>
        <w:rPr>
          <w:rFonts w:ascii="Arial" w:hAnsi="Arial" w:cs="Arial" w:eastAsia="Arial"/>
          <w:sz w:val="18"/>
          <w:szCs w:val="18"/>
          <w:color w:val="3A3B3A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-1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3A3B3A"/>
          <w:spacing w:val="3"/>
          <w:w w:val="106"/>
        </w:rPr>
        <w:t>d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20"/>
        </w:rPr>
        <w:t>il</w:t>
      </w:r>
      <w:r>
        <w:rPr>
          <w:rFonts w:ascii="Arial" w:hAnsi="Arial" w:cs="Arial" w:eastAsia="Arial"/>
          <w:sz w:val="18"/>
          <w:szCs w:val="18"/>
          <w:color w:val="595959"/>
          <w:spacing w:val="-5"/>
          <w:w w:val="120"/>
        </w:rPr>
        <w:t>d</w:t>
      </w:r>
      <w:r>
        <w:rPr>
          <w:rFonts w:ascii="Arial" w:hAnsi="Arial" w:cs="Arial" w:eastAsia="Arial"/>
          <w:sz w:val="18"/>
          <w:szCs w:val="18"/>
          <w:color w:val="3A3B3A"/>
          <w:spacing w:val="-16"/>
          <w:w w:val="181"/>
        </w:rPr>
        <w:t>i</w:t>
      </w:r>
      <w:r>
        <w:rPr>
          <w:rFonts w:ascii="Arial" w:hAnsi="Arial" w:cs="Arial" w:eastAsia="Arial"/>
          <w:sz w:val="18"/>
          <w:szCs w:val="18"/>
          <w:color w:val="676969"/>
          <w:spacing w:val="-10"/>
          <w:w w:val="104"/>
        </w:rPr>
        <w:t>ğ</w:t>
      </w:r>
      <w:r>
        <w:rPr>
          <w:rFonts w:ascii="Arial" w:hAnsi="Arial" w:cs="Arial" w:eastAsia="Arial"/>
          <w:sz w:val="18"/>
          <w:szCs w:val="18"/>
          <w:color w:val="242626"/>
          <w:spacing w:val="0"/>
          <w:w w:val="181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7" w:after="0" w:line="240" w:lineRule="auto"/>
        <w:ind w:left="659" w:right="-20"/>
        <w:jc w:val="left"/>
        <w:tabs>
          <w:tab w:pos="2440" w:val="left"/>
          <w:tab w:pos="63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76969"/>
          <w:spacing w:val="-8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494949"/>
          <w:spacing w:val="-15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676969"/>
          <w:spacing w:val="-6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Döıı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ü</w:t>
      </w:r>
      <w:r>
        <w:rPr>
          <w:rFonts w:ascii="Arial" w:hAnsi="Arial" w:cs="Arial" w:eastAsia="Arial"/>
          <w:sz w:val="18"/>
          <w:szCs w:val="18"/>
          <w:color w:val="494949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494949"/>
          <w:spacing w:val="0"/>
          <w:w w:val="100"/>
        </w:rPr>
        <w:t>ü</w:t>
      </w:r>
      <w:r>
        <w:rPr>
          <w:rFonts w:ascii="Arial" w:hAnsi="Arial" w:cs="Arial" w:eastAsia="Arial"/>
          <w:sz w:val="16"/>
          <w:szCs w:val="16"/>
          <w:color w:val="494949"/>
          <w:spacing w:val="-3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494949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color w:val="494949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Tarih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494949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58"/>
        </w:rPr>
        <w:t>:</w:t>
      </w:r>
      <w:r>
        <w:rPr>
          <w:rFonts w:ascii="Arial" w:hAnsi="Arial" w:cs="Arial" w:eastAsia="Arial"/>
          <w:sz w:val="18"/>
          <w:szCs w:val="18"/>
          <w:color w:val="777979"/>
          <w:spacing w:val="-33"/>
          <w:w w:val="158"/>
        </w:rPr>
        <w:t> </w:t>
      </w:r>
      <w:r>
        <w:rPr>
          <w:rFonts w:ascii="Arial" w:hAnsi="Arial" w:cs="Arial" w:eastAsia="Arial"/>
          <w:sz w:val="18"/>
          <w:szCs w:val="18"/>
          <w:color w:val="242626"/>
          <w:spacing w:val="0"/>
          <w:w w:val="60"/>
        </w:rPr>
        <w:t>1</w:t>
      </w:r>
      <w:r>
        <w:rPr>
          <w:rFonts w:ascii="Arial" w:hAnsi="Arial" w:cs="Arial" w:eastAsia="Arial"/>
          <w:sz w:val="18"/>
          <w:szCs w:val="18"/>
          <w:color w:val="242626"/>
          <w:spacing w:val="1"/>
          <w:w w:val="6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80"/>
        </w:rPr>
        <w:t>51</w:t>
      </w:r>
      <w:r>
        <w:rPr>
          <w:rFonts w:ascii="Arial" w:hAnsi="Arial" w:cs="Arial" w:eastAsia="Arial"/>
          <w:sz w:val="18"/>
          <w:szCs w:val="18"/>
          <w:color w:val="676969"/>
          <w:spacing w:val="12"/>
          <w:w w:val="80"/>
        </w:rPr>
        <w:t>1</w:t>
      </w:r>
      <w:r>
        <w:rPr>
          <w:rFonts w:ascii="Arial" w:hAnsi="Arial" w:cs="Arial" w:eastAsia="Arial"/>
          <w:sz w:val="18"/>
          <w:szCs w:val="18"/>
          <w:color w:val="595959"/>
          <w:spacing w:val="-3"/>
          <w:w w:val="111"/>
        </w:rPr>
        <w:t>0</w:t>
      </w:r>
      <w:r>
        <w:rPr>
          <w:rFonts w:ascii="Arial" w:hAnsi="Arial" w:cs="Arial" w:eastAsia="Arial"/>
          <w:sz w:val="18"/>
          <w:szCs w:val="18"/>
          <w:color w:val="A1A3A7"/>
          <w:spacing w:val="2"/>
          <w:w w:val="99"/>
        </w:rPr>
        <w:t>/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4"/>
        </w:rPr>
        <w:t>2</w:t>
      </w:r>
      <w:r>
        <w:rPr>
          <w:rFonts w:ascii="Arial" w:hAnsi="Arial" w:cs="Arial" w:eastAsia="Arial"/>
          <w:sz w:val="18"/>
          <w:szCs w:val="18"/>
          <w:color w:val="676969"/>
          <w:spacing w:val="6"/>
          <w:w w:val="104"/>
        </w:rPr>
        <w:t>0</w:t>
      </w:r>
      <w:r>
        <w:rPr>
          <w:rFonts w:ascii="Arial" w:hAnsi="Arial" w:cs="Arial" w:eastAsia="Arial"/>
          <w:sz w:val="18"/>
          <w:szCs w:val="18"/>
          <w:color w:val="242626"/>
          <w:spacing w:val="0"/>
          <w:w w:val="60"/>
        </w:rPr>
        <w:t>1</w:t>
      </w:r>
      <w:r>
        <w:rPr>
          <w:rFonts w:ascii="Arial" w:hAnsi="Arial" w:cs="Arial" w:eastAsia="Arial"/>
          <w:sz w:val="18"/>
          <w:szCs w:val="18"/>
          <w:color w:val="242626"/>
          <w:spacing w:val="-2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7</w:t>
      </w:r>
      <w:r>
        <w:rPr>
          <w:rFonts w:ascii="Arial" w:hAnsi="Arial" w:cs="Arial" w:eastAsia="Arial"/>
          <w:sz w:val="18"/>
          <w:szCs w:val="18"/>
          <w:color w:val="676969"/>
          <w:spacing w:val="-4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90"/>
        </w:rPr>
        <w:t>!Şaa</w:t>
      </w:r>
      <w:r>
        <w:rPr>
          <w:rFonts w:ascii="Arial" w:hAnsi="Arial" w:cs="Arial" w:eastAsia="Arial"/>
          <w:sz w:val="18"/>
          <w:szCs w:val="18"/>
          <w:color w:val="676969"/>
          <w:spacing w:val="-46"/>
          <w:w w:val="90"/>
        </w:rPr>
        <w:t>ı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36"/>
        </w:rPr>
        <w:t>i</w:t>
      </w:r>
      <w:r>
        <w:rPr>
          <w:rFonts w:ascii="Arial" w:hAnsi="Arial" w:cs="Arial" w:eastAsia="Arial"/>
          <w:sz w:val="18"/>
          <w:szCs w:val="18"/>
          <w:color w:val="494949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676969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1:15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7" w:after="0" w:line="240" w:lineRule="auto"/>
        <w:ind w:left="702" w:right="-20"/>
        <w:jc w:val="left"/>
        <w:tabs>
          <w:tab w:pos="1800" w:val="left"/>
          <w:tab w:pos="88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76969"/>
          <w:spacing w:val="0"/>
          <w:w w:val="94"/>
        </w:rPr>
        <w:t>V</w:t>
      </w:r>
      <w:r>
        <w:rPr>
          <w:rFonts w:ascii="Arial" w:hAnsi="Arial" w:cs="Arial" w:eastAsia="Arial"/>
          <w:sz w:val="18"/>
          <w:szCs w:val="18"/>
          <w:color w:val="676969"/>
          <w:spacing w:val="-4"/>
          <w:w w:val="94"/>
        </w:rPr>
        <w:t>a</w:t>
      </w:r>
      <w:r>
        <w:rPr>
          <w:rFonts w:ascii="Arial" w:hAnsi="Arial" w:cs="Arial" w:eastAsia="Arial"/>
          <w:sz w:val="18"/>
          <w:szCs w:val="18"/>
          <w:color w:val="3A3B3A"/>
          <w:spacing w:val="3"/>
          <w:w w:val="94"/>
        </w:rPr>
        <w:t>r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94"/>
        </w:rPr>
        <w:t>sa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94"/>
        </w:rPr>
        <w:t>  </w:t>
      </w:r>
      <w:r>
        <w:rPr>
          <w:rFonts w:ascii="Arial" w:hAnsi="Arial" w:cs="Arial" w:eastAsia="Arial"/>
          <w:sz w:val="18"/>
          <w:szCs w:val="18"/>
          <w:color w:val="777979"/>
          <w:spacing w:val="4"/>
          <w:w w:val="94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Ölü</w:t>
      </w:r>
      <w:r>
        <w:rPr>
          <w:rFonts w:ascii="Arial" w:hAnsi="Arial" w:cs="Arial" w:eastAsia="Arial"/>
          <w:sz w:val="18"/>
          <w:szCs w:val="18"/>
          <w:color w:val="595959"/>
          <w:spacing w:val="-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7"/>
        </w:rPr>
        <w:t>Yar</w:t>
      </w:r>
      <w:r>
        <w:rPr>
          <w:rFonts w:ascii="Arial" w:hAnsi="Arial" w:cs="Arial" w:eastAsia="Arial"/>
          <w:sz w:val="18"/>
          <w:szCs w:val="18"/>
          <w:color w:val="595959"/>
          <w:spacing w:val="3"/>
          <w:w w:val="98"/>
        </w:rPr>
        <w:t>a</w:t>
      </w:r>
      <w:r>
        <w:rPr>
          <w:rFonts w:ascii="Arial" w:hAnsi="Arial" w:cs="Arial" w:eastAsia="Arial"/>
          <w:sz w:val="18"/>
          <w:szCs w:val="18"/>
          <w:color w:val="242626"/>
          <w:spacing w:val="0"/>
          <w:w w:val="138"/>
        </w:rPr>
        <w:t>lı</w:t>
      </w:r>
      <w:r>
        <w:rPr>
          <w:rFonts w:ascii="Arial" w:hAnsi="Arial" w:cs="Arial" w:eastAsia="Arial"/>
          <w:sz w:val="18"/>
          <w:szCs w:val="18"/>
          <w:color w:val="242626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242626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4"/>
          <w:w w:val="107"/>
        </w:rPr>
        <w:t>G</w:t>
      </w:r>
      <w:r>
        <w:rPr>
          <w:rFonts w:ascii="Arial" w:hAnsi="Arial" w:cs="Arial" w:eastAsia="Arial"/>
          <w:sz w:val="18"/>
          <w:szCs w:val="18"/>
          <w:color w:val="3A3B3A"/>
          <w:spacing w:val="-3"/>
          <w:w w:val="181"/>
        </w:rPr>
        <w:t>i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9"/>
        </w:rPr>
        <w:t>DE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0"/>
        </w:rPr>
        <w:t>N</w:t>
      </w:r>
      <w:r>
        <w:rPr>
          <w:rFonts w:ascii="Arial" w:hAnsi="Arial" w:cs="Arial" w:eastAsia="Arial"/>
          <w:sz w:val="18"/>
          <w:szCs w:val="18"/>
          <w:color w:val="595959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-9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Ki</w:t>
      </w:r>
      <w:r>
        <w:rPr>
          <w:rFonts w:ascii="Arial" w:hAnsi="Arial" w:cs="Arial" w:eastAsia="Arial"/>
          <w:sz w:val="18"/>
          <w:szCs w:val="18"/>
          <w:color w:val="3A3B3A"/>
          <w:spacing w:val="8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9"/>
          <w:w w:val="125"/>
        </w:rPr>
        <w:t>I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18"/>
        </w:rPr>
        <w:t>.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92"/>
        </w:rPr>
        <w:t>P</w:t>
      </w:r>
      <w:r>
        <w:rPr>
          <w:rFonts w:ascii="Arial" w:hAnsi="Arial" w:cs="Arial" w:eastAsia="Arial"/>
          <w:sz w:val="18"/>
          <w:szCs w:val="18"/>
          <w:color w:val="494949"/>
          <w:spacing w:val="3"/>
          <w:w w:val="93"/>
        </w:rPr>
        <w:t>o</w:t>
      </w:r>
      <w:r>
        <w:rPr>
          <w:rFonts w:ascii="Arial" w:hAnsi="Arial" w:cs="Arial" w:eastAsia="Arial"/>
          <w:sz w:val="18"/>
          <w:szCs w:val="18"/>
          <w:color w:val="777979"/>
          <w:spacing w:val="-8"/>
          <w:w w:val="83"/>
        </w:rPr>
        <w:t>s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6"/>
        </w:rPr>
        <w:t>ı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7"/>
        </w:rPr>
        <w:t>a</w:t>
      </w:r>
      <w:r>
        <w:rPr>
          <w:rFonts w:ascii="Arial" w:hAnsi="Arial" w:cs="Arial" w:eastAsia="Arial"/>
          <w:sz w:val="18"/>
          <w:szCs w:val="18"/>
          <w:color w:val="595959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3"/>
        </w:rPr>
        <w:t>Bayrak</w:t>
      </w:r>
      <w:r>
        <w:rPr>
          <w:rFonts w:ascii="Arial" w:hAnsi="Arial" w:cs="Arial" w:eastAsia="Arial"/>
          <w:sz w:val="18"/>
          <w:szCs w:val="18"/>
          <w:color w:val="595959"/>
          <w:spacing w:val="-20"/>
          <w:w w:val="104"/>
        </w:rPr>
        <w:t>l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35"/>
        </w:rPr>
        <w:t>ı</w:t>
      </w:r>
      <w:r>
        <w:rPr>
          <w:rFonts w:ascii="Arial" w:hAnsi="Arial" w:cs="Arial" w:eastAsia="Arial"/>
          <w:sz w:val="18"/>
          <w:szCs w:val="18"/>
          <w:color w:val="3A3B3A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Grubu</w:t>
      </w:r>
      <w:r>
        <w:rPr>
          <w:rFonts w:ascii="Arial" w:hAnsi="Arial" w:cs="Arial" w:eastAsia="Arial"/>
          <w:sz w:val="18"/>
          <w:szCs w:val="18"/>
          <w:color w:val="595959"/>
          <w:spacing w:val="-3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5"/>
          <w:position w:val="1"/>
        </w:rPr>
        <w:t>ONAYLAY</w:t>
      </w:r>
      <w:r>
        <w:rPr>
          <w:rFonts w:ascii="Arial" w:hAnsi="Arial" w:cs="Arial" w:eastAsia="Arial"/>
          <w:sz w:val="18"/>
          <w:szCs w:val="18"/>
          <w:color w:val="595959"/>
          <w:spacing w:val="-2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5"/>
          <w:position w:val="1"/>
        </w:rPr>
        <w:t>AN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607" w:right="-20"/>
        <w:jc w:val="left"/>
        <w:tabs>
          <w:tab w:pos="5140" w:val="left"/>
          <w:tab w:pos="890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8.894196pt;margin-top:12.634628pt;width:45.302522pt;height:9pt;mso-position-horizontal-relative:page;mso-position-vertical-relative:paragraph;z-index:-7510" type="#_x0000_t202" filled="f" stroked="f">
            <v:textbox inset="0,0,0,0">
              <w:txbxContent>
                <w:p>
                  <w:pPr>
                    <w:spacing w:before="0" w:after="0" w:line="180" w:lineRule="exact"/>
                    <w:ind w:right="-67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Pr/>
                  <w:r>
                    <w:rPr>
                      <w:rFonts w:ascii="Arial" w:hAnsi="Arial" w:cs="Arial" w:eastAsia="Arial"/>
                      <w:sz w:val="18"/>
                      <w:szCs w:val="18"/>
                      <w:color w:val="676969"/>
                      <w:w w:val="98"/>
                    </w:rPr>
                    <w:t>E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color w:val="676969"/>
                      <w:w w:val="99"/>
                    </w:rPr>
                    <w:t>k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color w:val="676969"/>
                      <w:spacing w:val="-34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color w:val="494949"/>
                      <w:spacing w:val="0"/>
                      <w:w w:val="100"/>
                    </w:rPr>
                    <w:t>ip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color w:val="494949"/>
                      <w:spacing w:val="22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color w:val="595959"/>
                      <w:spacing w:val="0"/>
                      <w:w w:val="114"/>
                    </w:rPr>
                    <w:t>Amiri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595959"/>
          <w:spacing w:val="-24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ım</w:t>
      </w:r>
      <w:r>
        <w:rPr>
          <w:rFonts w:ascii="Arial" w:hAnsi="Arial" w:cs="Arial" w:eastAsia="Arial"/>
          <w:sz w:val="18"/>
          <w:szCs w:val="18"/>
          <w:color w:val="3A3B3A"/>
          <w:spacing w:val="-16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şsc</w:t>
      </w:r>
      <w:r>
        <w:rPr>
          <w:rFonts w:ascii="Arial" w:hAnsi="Arial" w:cs="Arial" w:eastAsia="Arial"/>
          <w:sz w:val="18"/>
          <w:szCs w:val="18"/>
          <w:color w:val="777979"/>
          <w:spacing w:val="4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Üs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494949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4"/>
        </w:rPr>
        <w:t>A</w:t>
      </w:r>
      <w:r>
        <w:rPr>
          <w:rFonts w:ascii="Arial" w:hAnsi="Arial" w:cs="Arial" w:eastAsia="Arial"/>
          <w:sz w:val="18"/>
          <w:szCs w:val="18"/>
          <w:color w:val="595959"/>
          <w:spacing w:val="5"/>
          <w:w w:val="105"/>
        </w:rPr>
        <w:t>m</w:t>
      </w:r>
      <w:r>
        <w:rPr>
          <w:rFonts w:ascii="Arial" w:hAnsi="Arial" w:cs="Arial" w:eastAsia="Arial"/>
          <w:sz w:val="18"/>
          <w:szCs w:val="18"/>
          <w:color w:val="3A3B3A"/>
          <w:spacing w:val="-4"/>
          <w:w w:val="181"/>
        </w:rPr>
        <w:t>i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32"/>
        </w:rPr>
        <w:t>r</w:t>
      </w:r>
      <w:r>
        <w:rPr>
          <w:rFonts w:ascii="Arial" w:hAnsi="Arial" w:cs="Arial" w:eastAsia="Arial"/>
          <w:sz w:val="18"/>
          <w:szCs w:val="18"/>
          <w:color w:val="595959"/>
          <w:spacing w:val="-12"/>
          <w:w w:val="132"/>
        </w:rPr>
        <w:t>i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18"/>
        </w:rPr>
        <w:t>: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Yangın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595959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1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81"/>
        </w:rPr>
        <w:t>l</w:t>
      </w:r>
      <w:r>
        <w:rPr>
          <w:rFonts w:ascii="Arial" w:hAnsi="Arial" w:cs="Arial" w:eastAsia="Arial"/>
          <w:sz w:val="18"/>
          <w:szCs w:val="18"/>
          <w:color w:val="3A3B3A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595959"/>
          <w:spacing w:val="-3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777979"/>
          <w:spacing w:val="1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494949"/>
          <w:spacing w:val="-4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color w:val="777979"/>
          <w:spacing w:val="0"/>
          <w:w w:val="62"/>
          <w:b/>
          <w:bCs/>
          <w:position w:val="-15"/>
        </w:rPr>
        <w:t>2</w:t>
      </w:r>
      <w:r>
        <w:rPr>
          <w:rFonts w:ascii="Times New Roman" w:hAnsi="Times New Roman" w:cs="Times New Roman" w:eastAsia="Times New Roman"/>
          <w:sz w:val="30"/>
          <w:szCs w:val="30"/>
          <w:color w:val="777979"/>
          <w:spacing w:val="28"/>
          <w:w w:val="62"/>
          <w:b/>
          <w:bCs/>
          <w:position w:val="-15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777979"/>
          <w:spacing w:val="0"/>
          <w:w w:val="62"/>
          <w:b/>
          <w:bCs/>
          <w:position w:val="-15"/>
        </w:rPr>
        <w:t>3</w:t>
      </w:r>
      <w:r>
        <w:rPr>
          <w:rFonts w:ascii="Times New Roman" w:hAnsi="Times New Roman" w:cs="Times New Roman" w:eastAsia="Times New Roman"/>
          <w:sz w:val="30"/>
          <w:szCs w:val="30"/>
          <w:color w:val="777979"/>
          <w:spacing w:val="23"/>
          <w:w w:val="62"/>
          <w:b/>
          <w:bCs/>
          <w:position w:val="-15"/>
        </w:rPr>
        <w:t> </w:t>
      </w:r>
      <w:r>
        <w:rPr>
          <w:rFonts w:ascii="Arial" w:hAnsi="Arial" w:cs="Arial" w:eastAsia="Arial"/>
          <w:sz w:val="27"/>
          <w:szCs w:val="27"/>
          <w:color w:val="777979"/>
          <w:spacing w:val="-4"/>
          <w:w w:val="62"/>
          <w:position w:val="-15"/>
        </w:rPr>
        <w:t>E</w:t>
      </w:r>
      <w:r>
        <w:rPr>
          <w:rFonts w:ascii="Arial" w:hAnsi="Arial" w:cs="Arial" w:eastAsia="Arial"/>
          <w:sz w:val="27"/>
          <w:szCs w:val="27"/>
          <w:color w:val="898C8E"/>
          <w:spacing w:val="-28"/>
          <w:w w:val="62"/>
          <w:position w:val="-15"/>
        </w:rPr>
        <w:t>i</w:t>
      </w:r>
      <w:r>
        <w:rPr>
          <w:rFonts w:ascii="Arial" w:hAnsi="Arial" w:cs="Arial" w:eastAsia="Arial"/>
          <w:sz w:val="27"/>
          <w:szCs w:val="27"/>
          <w:color w:val="777979"/>
          <w:spacing w:val="-6"/>
          <w:w w:val="62"/>
          <w:position w:val="-15"/>
        </w:rPr>
        <w:t>!</w:t>
      </w:r>
      <w:r>
        <w:rPr>
          <w:rFonts w:ascii="Arial" w:hAnsi="Arial" w:cs="Arial" w:eastAsia="Arial"/>
          <w:sz w:val="27"/>
          <w:szCs w:val="27"/>
          <w:color w:val="898C8E"/>
          <w:spacing w:val="0"/>
          <w:w w:val="62"/>
          <w:position w:val="-15"/>
        </w:rPr>
        <w:t>m</w:t>
      </w:r>
      <w:r>
        <w:rPr>
          <w:rFonts w:ascii="Arial" w:hAnsi="Arial" w:cs="Arial" w:eastAsia="Arial"/>
          <w:sz w:val="27"/>
          <w:szCs w:val="27"/>
          <w:color w:val="898C8E"/>
          <w:spacing w:val="21"/>
          <w:w w:val="62"/>
          <w:position w:val="-15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898C8E"/>
          <w:spacing w:val="0"/>
          <w:w w:val="62"/>
          <w:b/>
          <w:bCs/>
          <w:position w:val="-15"/>
        </w:rPr>
        <w:t>2017</w:t>
      </w:r>
      <w:r>
        <w:rPr>
          <w:rFonts w:ascii="Times New Roman" w:hAnsi="Times New Roman" w:cs="Times New Roman" w:eastAsia="Times New Roman"/>
          <w:sz w:val="30"/>
          <w:szCs w:val="30"/>
          <w:color w:val="000000"/>
          <w:spacing w:val="0"/>
          <w:w w:val="100"/>
          <w:position w:val="0"/>
        </w:rPr>
      </w:r>
    </w:p>
    <w:p>
      <w:pPr>
        <w:spacing w:before="50" w:after="0" w:line="226" w:lineRule="exact"/>
        <w:ind w:left="816" w:right="-20"/>
        <w:jc w:val="left"/>
        <w:tabs>
          <w:tab w:pos="91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4"/>
          <w:szCs w:val="14"/>
          <w:color w:val="777979"/>
          <w:spacing w:val="0"/>
          <w:w w:val="170"/>
          <w:position w:val="-4"/>
        </w:rPr>
        <w:t>u</w:t>
      </w:r>
      <w:r>
        <w:rPr>
          <w:rFonts w:ascii="Arial" w:hAnsi="Arial" w:cs="Arial" w:eastAsia="Arial"/>
          <w:sz w:val="14"/>
          <w:szCs w:val="14"/>
          <w:color w:val="777979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14"/>
          <w:szCs w:val="14"/>
          <w:color w:val="777979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color w:val="A1A3A7"/>
          <w:spacing w:val="0"/>
          <w:w w:val="80"/>
          <w:i/>
          <w:position w:val="-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A1A3A7"/>
          <w:spacing w:val="0"/>
          <w:w w:val="80"/>
          <w:i/>
          <w:position w:val="-1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A1A3A7"/>
          <w:spacing w:val="18"/>
          <w:w w:val="8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A1A3A7"/>
          <w:spacing w:val="0"/>
          <w:w w:val="136"/>
          <w:position w:val="-1"/>
        </w:rPr>
        <w:t>1</w:t>
      </w:r>
      <w:r>
        <w:rPr>
          <w:rFonts w:ascii="Arial" w:hAnsi="Arial" w:cs="Arial" w:eastAsia="Arial"/>
          <w:sz w:val="18"/>
          <w:szCs w:val="18"/>
          <w:color w:val="777979"/>
          <w:spacing w:val="-10"/>
          <w:w w:val="101"/>
          <w:position w:val="-1"/>
        </w:rPr>
        <w:t>2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6"/>
          <w:position w:val="-1"/>
        </w:rPr>
        <w:t>017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3" w:lineRule="exact"/>
        <w:ind w:left="816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9.226898pt;margin-top:.633977pt;width:321.591446pt;height:53.5pt;mso-position-horizontal-relative:page;mso-position-vertical-relative:paragraph;z-index:-7509" type="#_x0000_t202" filled="f" stroked="f">
            <v:textbox inset="0,0,0,0">
              <w:txbxContent>
                <w:p>
                  <w:pPr>
                    <w:spacing w:before="0" w:after="0" w:line="1070" w:lineRule="exact"/>
                    <w:ind w:right="-200"/>
                    <w:jc w:val="left"/>
                    <w:tabs>
                      <w:tab w:pos="1220" w:val="left"/>
                      <w:tab w:pos="4100" w:val="left"/>
                      <w:tab w:pos="5160" w:val="left"/>
                    </w:tabs>
                    <w:rPr>
                      <w:rFonts w:ascii="Arial" w:hAnsi="Arial" w:cs="Arial" w:eastAsia="Arial"/>
                      <w:sz w:val="53"/>
                      <w:szCs w:val="53"/>
                    </w:rPr>
                  </w:pPr>
                  <w:rPr/>
                  <w:r>
                    <w:rPr>
                      <w:rFonts w:ascii="Arial" w:hAnsi="Arial" w:cs="Arial" w:eastAsia="Arial"/>
                      <w:sz w:val="61"/>
                      <w:szCs w:val="61"/>
                      <w:color w:val="42499A"/>
                      <w:spacing w:val="0"/>
                      <w:w w:val="100"/>
                      <w:position w:val="5"/>
                    </w:rPr>
                    <w:t>/2</w:t>
                  </w:r>
                  <w:r>
                    <w:rPr>
                      <w:rFonts w:ascii="Arial" w:hAnsi="Arial" w:cs="Arial" w:eastAsia="Arial"/>
                      <w:sz w:val="61"/>
                      <w:szCs w:val="61"/>
                      <w:color w:val="42499A"/>
                      <w:spacing w:val="-42"/>
                      <w:w w:val="100"/>
                      <w:position w:val="5"/>
                    </w:rPr>
                    <w:t> </w:t>
                  </w:r>
                  <w:r>
                    <w:rPr>
                      <w:rFonts w:ascii="Arial" w:hAnsi="Arial" w:cs="Arial" w:eastAsia="Arial"/>
                      <w:sz w:val="61"/>
                      <w:szCs w:val="61"/>
                      <w:color w:val="42499A"/>
                      <w:spacing w:val="0"/>
                      <w:w w:val="100"/>
                      <w:position w:val="5"/>
                    </w:rPr>
                    <w:tab/>
                  </w:r>
                  <w:r>
                    <w:rPr>
                      <w:rFonts w:ascii="Arial" w:hAnsi="Arial" w:cs="Arial" w:eastAsia="Arial"/>
                      <w:sz w:val="61"/>
                      <w:szCs w:val="61"/>
                      <w:color w:val="42499A"/>
                      <w:spacing w:val="0"/>
                      <w:w w:val="100"/>
                      <w:position w:val="5"/>
                    </w:rPr>
                  </w:r>
                  <w:r>
                    <w:rPr>
                      <w:rFonts w:ascii="Arial" w:hAnsi="Arial" w:cs="Arial" w:eastAsia="Arial"/>
                      <w:sz w:val="58"/>
                      <w:szCs w:val="58"/>
                      <w:color w:val="5457AF"/>
                      <w:spacing w:val="0"/>
                      <w:w w:val="100"/>
                      <w:i/>
                      <w:position w:val="5"/>
                    </w:rPr>
                    <w:t>-</w:t>
                  </w:r>
                  <w:r>
                    <w:rPr>
                      <w:rFonts w:ascii="Arial" w:hAnsi="Arial" w:cs="Arial" w:eastAsia="Arial"/>
                      <w:sz w:val="58"/>
                      <w:szCs w:val="58"/>
                      <w:color w:val="5457AF"/>
                      <w:spacing w:val="-128"/>
                      <w:w w:val="100"/>
                      <w:i/>
                      <w:position w:val="5"/>
                    </w:rPr>
                    <w:t>z</w:t>
                  </w:r>
                  <w:r>
                    <w:rPr>
                      <w:rFonts w:ascii="Arial" w:hAnsi="Arial" w:cs="Arial" w:eastAsia="Arial"/>
                      <w:sz w:val="72"/>
                      <w:szCs w:val="72"/>
                      <w:color w:val="7579BF"/>
                      <w:spacing w:val="0"/>
                      <w:w w:val="51"/>
                      <w:position w:val="1"/>
                    </w:rPr>
                    <w:t>-</w:t>
                  </w:r>
                  <w:r>
                    <w:rPr>
                      <w:rFonts w:ascii="Arial" w:hAnsi="Arial" w:cs="Arial" w:eastAsia="Arial"/>
                      <w:sz w:val="72"/>
                      <w:szCs w:val="72"/>
                      <w:color w:val="7579BF"/>
                      <w:spacing w:val="0"/>
                      <w:w w:val="100"/>
                      <w:position w:val="1"/>
                    </w:rPr>
                    <w:tab/>
                  </w:r>
                  <w:r>
                    <w:rPr>
                      <w:rFonts w:ascii="Arial" w:hAnsi="Arial" w:cs="Arial" w:eastAsia="Arial"/>
                      <w:sz w:val="72"/>
                      <w:szCs w:val="72"/>
                      <w:color w:val="7579BF"/>
                      <w:spacing w:val="0"/>
                      <w:w w:val="100"/>
                      <w:position w:val="1"/>
                    </w:rPr>
                  </w:r>
                  <w:r>
                    <w:rPr>
                      <w:rFonts w:ascii="Arial" w:hAnsi="Arial" w:cs="Arial" w:eastAsia="Arial"/>
                      <w:sz w:val="107"/>
                      <w:szCs w:val="107"/>
                      <w:color w:val="3D446B"/>
                      <w:spacing w:val="0"/>
                      <w:w w:val="61"/>
                      <w:i/>
                      <w:position w:val="-1"/>
                    </w:rPr>
                    <w:t>u</w:t>
                  </w:r>
                  <w:r>
                    <w:rPr>
                      <w:rFonts w:ascii="Arial" w:hAnsi="Arial" w:cs="Arial" w:eastAsia="Arial"/>
                      <w:sz w:val="107"/>
                      <w:szCs w:val="107"/>
                      <w:color w:val="3D446B"/>
                      <w:spacing w:val="0"/>
                      <w:w w:val="100"/>
                      <w:i/>
                      <w:position w:val="-1"/>
                    </w:rPr>
                    <w:tab/>
                  </w:r>
                  <w:r>
                    <w:rPr>
                      <w:rFonts w:ascii="Arial" w:hAnsi="Arial" w:cs="Arial" w:eastAsia="Arial"/>
                      <w:sz w:val="107"/>
                      <w:szCs w:val="107"/>
                      <w:color w:val="3D446B"/>
                      <w:spacing w:val="0"/>
                      <w:w w:val="100"/>
                      <w:i/>
                      <w:position w:val="-1"/>
                    </w:rPr>
                  </w:r>
                  <w:r>
                    <w:rPr>
                      <w:rFonts w:ascii="Arial" w:hAnsi="Arial" w:cs="Arial" w:eastAsia="Arial"/>
                      <w:sz w:val="53"/>
                      <w:szCs w:val="53"/>
                      <w:color w:val="A1A3A7"/>
                      <w:spacing w:val="-87"/>
                      <w:w w:val="51"/>
                      <w:position w:val="-1"/>
                    </w:rPr>
                    <w:t>"</w:t>
                  </w:r>
                  <w:r>
                    <w:rPr>
                      <w:rFonts w:ascii="Arial" w:hAnsi="Arial" w:cs="Arial" w:eastAsia="Arial"/>
                      <w:sz w:val="53"/>
                      <w:szCs w:val="53"/>
                      <w:color w:val="898C8E"/>
                      <w:spacing w:val="0"/>
                      <w:w w:val="153"/>
                      <w:position w:val="-1"/>
                    </w:rPr>
                    <w:t>if</w:t>
                  </w:r>
                  <w:r>
                    <w:rPr>
                      <w:rFonts w:ascii="Arial" w:hAnsi="Arial" w:cs="Arial" w:eastAsia="Arial"/>
                      <w:sz w:val="53"/>
                      <w:szCs w:val="53"/>
                      <w:color w:val="898C8E"/>
                      <w:spacing w:val="0"/>
                      <w:w w:val="154"/>
                      <w:position w:val="-1"/>
                    </w:rPr>
                    <w:t>(</w:t>
                  </w:r>
                  <w:r>
                    <w:rPr>
                      <w:rFonts w:ascii="Arial" w:hAnsi="Arial" w:cs="Arial" w:eastAsia="Arial"/>
                      <w:sz w:val="53"/>
                      <w:szCs w:val="53"/>
                      <w:color w:val="898C8E"/>
                      <w:spacing w:val="-34"/>
                      <w:w w:val="153"/>
                      <w:position w:val="-1"/>
                    </w:rPr>
                    <w:t>t</w:t>
                  </w:r>
                  <w:r>
                    <w:rPr>
                      <w:rFonts w:ascii="Arial" w:hAnsi="Arial" w:cs="Arial" w:eastAsia="Arial"/>
                      <w:sz w:val="53"/>
                      <w:szCs w:val="53"/>
                      <w:color w:val="595959"/>
                      <w:spacing w:val="-110"/>
                      <w:w w:val="81"/>
                      <w:position w:val="-1"/>
                    </w:rPr>
                    <w:t>·</w:t>
                  </w:r>
                  <w:r>
                    <w:rPr>
                      <w:rFonts w:ascii="Arial" w:hAnsi="Arial" w:cs="Arial" w:eastAsia="Arial"/>
                      <w:sz w:val="53"/>
                      <w:szCs w:val="53"/>
                      <w:color w:val="898C8E"/>
                      <w:spacing w:val="0"/>
                      <w:w w:val="189"/>
                      <w:position w:val="-1"/>
                    </w:rPr>
                    <w:t>·</w:t>
                  </w:r>
                  <w:r>
                    <w:rPr>
                      <w:rFonts w:ascii="Arial" w:hAnsi="Arial" w:cs="Arial" w:eastAsia="Arial"/>
                      <w:sz w:val="53"/>
                      <w:szCs w:val="5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777979"/>
          <w:spacing w:val="0"/>
          <w:w w:val="170"/>
          <w:position w:val="-7"/>
        </w:rPr>
        <w:t>u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00" w:h="16820"/>
          <w:pgMar w:top="360" w:bottom="280" w:left="0" w:right="160"/>
        </w:sectPr>
      </w:pPr>
      <w:rPr/>
    </w:p>
    <w:p>
      <w:pPr>
        <w:spacing w:before="28" w:after="0" w:line="240" w:lineRule="auto"/>
        <w:ind w:right="-20"/>
        <w:jc w:val="righ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color w:val="676969"/>
          <w:spacing w:val="0"/>
          <w:w w:val="53"/>
        </w:rPr>
        <w:t>.::::-.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30" w:after="0" w:line="240" w:lineRule="auto"/>
        <w:ind w:right="-8"/>
        <w:jc w:val="right"/>
        <w:rPr>
          <w:rFonts w:ascii="Arial" w:hAnsi="Arial" w:cs="Arial" w:eastAsia="Arial"/>
          <w:sz w:val="30"/>
          <w:szCs w:val="30"/>
        </w:rPr>
      </w:pPr>
      <w:rPr/>
      <w:r>
        <w:rPr>
          <w:rFonts w:ascii="Arial" w:hAnsi="Arial" w:cs="Arial" w:eastAsia="Arial"/>
          <w:sz w:val="30"/>
          <w:szCs w:val="30"/>
          <w:color w:val="676969"/>
          <w:spacing w:val="-18"/>
          <w:w w:val="72"/>
        </w:rPr>
        <w:t>·</w:t>
      </w:r>
      <w:r>
        <w:rPr>
          <w:rFonts w:ascii="Arial" w:hAnsi="Arial" w:cs="Arial" w:eastAsia="Arial"/>
          <w:sz w:val="30"/>
          <w:szCs w:val="30"/>
          <w:color w:val="494949"/>
          <w:spacing w:val="0"/>
          <w:w w:val="167"/>
        </w:rPr>
        <w:t>-</w:t>
      </w:r>
      <w:r>
        <w:rPr>
          <w:rFonts w:ascii="Arial" w:hAnsi="Arial" w:cs="Arial" w:eastAsia="Arial"/>
          <w:sz w:val="30"/>
          <w:szCs w:val="30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1362"/>
        <w:jc w:val="righ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39.608704pt;margin-top:9.340078pt;width:28.822879pt;height:1.612968pt;mso-position-horizontal-relative:page;mso-position-vertical-relative:paragraph;z-index:-7515" coordorigin="6792,187" coordsize="576,32">
            <v:group style="position:absolute;left:6803;top:208;width:286;height:2" coordorigin="6803,208" coordsize="286,2">
              <v:shape style="position:absolute;left:6803;top:208;width:286;height:2" coordorigin="6803,208" coordsize="286,0" path="m6803,208l7089,208e" filled="f" stroked="t" strokeweight="1.074145pt" strokecolor="#6B6BBF">
                <v:path arrowok="t"/>
              </v:shape>
            </v:group>
            <v:group style="position:absolute;left:7025;top:194;width:337;height:2" coordorigin="7025,194" coordsize="337,2">
              <v:shape style="position:absolute;left:7025;top:194;width:337;height:2" coordorigin="7025,194" coordsize="337,0" path="m7025,194l7361,194e" filled="f" stroked="t" strokeweight=".716096pt" strokecolor="#6060B8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2.598267pt;margin-top:10.595436pt;width:.1pt;height:21.176515pt;mso-position-horizontal-relative:page;mso-position-vertical-relative:paragraph;z-index:-7514" coordorigin="9252,212" coordsize="2,424">
            <v:shape style="position:absolute;left:9252;top:212;width:2;height:424" coordorigin="9252,212" coordsize="0,424" path="m9252,635l9252,212e" filled="f" stroked="t" strokeweight=".35804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6.774399pt;margin-top:-4.746916pt;width:83.448954pt;height:65.0pt;mso-position-horizontal-relative:page;mso-position-vertical-relative:paragraph;z-index:-7506" type="#_x0000_t202" filled="f" stroked="f">
            <v:textbox inset="0,0,0,0">
              <w:txbxContent>
                <w:p>
                  <w:pPr>
                    <w:spacing w:before="0" w:after="0" w:line="1300" w:lineRule="exact"/>
                    <w:ind w:right="-235"/>
                    <w:jc w:val="left"/>
                    <w:rPr>
                      <w:rFonts w:ascii="Arial" w:hAnsi="Arial" w:cs="Arial" w:eastAsia="Arial"/>
                      <w:sz w:val="130"/>
                      <w:szCs w:val="130"/>
                    </w:rPr>
                  </w:pPr>
                  <w:rPr/>
                  <w:r>
                    <w:rPr>
                      <w:rFonts w:ascii="Arial" w:hAnsi="Arial" w:cs="Arial" w:eastAsia="Arial"/>
                      <w:sz w:val="130"/>
                      <w:szCs w:val="130"/>
                      <w:color w:val="A1A3A7"/>
                      <w:spacing w:val="0"/>
                      <w:w w:val="100"/>
                      <w:position w:val="-1"/>
                    </w:rPr>
                    <w:t>,</w:t>
                  </w:r>
                  <w:r>
                    <w:rPr>
                      <w:rFonts w:ascii="Arial" w:hAnsi="Arial" w:cs="Arial" w:eastAsia="Arial"/>
                      <w:sz w:val="130"/>
                      <w:szCs w:val="130"/>
                      <w:color w:val="A1A3A7"/>
                      <w:spacing w:val="-8"/>
                      <w:w w:val="100"/>
                      <w:position w:val="-1"/>
                    </w:rPr>
                    <w:t> </w:t>
                  </w:r>
                  <w:r>
                    <w:rPr>
                      <w:rFonts w:ascii="Arial" w:hAnsi="Arial" w:cs="Arial" w:eastAsia="Arial"/>
                      <w:sz w:val="130"/>
                      <w:szCs w:val="130"/>
                      <w:color w:val="5E6691"/>
                      <w:spacing w:val="0"/>
                      <w:w w:val="109"/>
                      <w:position w:val="-1"/>
                    </w:rPr>
                    <w:t>A</w:t>
                  </w:r>
                  <w:r>
                    <w:rPr>
                      <w:rFonts w:ascii="Arial" w:hAnsi="Arial" w:cs="Arial" w:eastAsia="Arial"/>
                      <w:sz w:val="130"/>
                      <w:szCs w:val="130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itfa</w:t>
      </w:r>
      <w:r>
        <w:rPr>
          <w:rFonts w:ascii="Arial" w:hAnsi="Arial" w:cs="Arial" w:eastAsia="Arial"/>
          <w:sz w:val="18"/>
          <w:szCs w:val="18"/>
          <w:color w:val="3A3B3A"/>
          <w:spacing w:val="-17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ye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Biri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3A3B3A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07"/>
        </w:rPr>
        <w:t>A</w:t>
      </w:r>
      <w:r>
        <w:rPr>
          <w:rFonts w:ascii="Arial" w:hAnsi="Arial" w:cs="Arial" w:eastAsia="Arial"/>
          <w:sz w:val="18"/>
          <w:szCs w:val="18"/>
          <w:color w:val="595959"/>
          <w:spacing w:val="5"/>
          <w:w w:val="108"/>
        </w:rPr>
        <w:t>m</w:t>
      </w:r>
      <w:r>
        <w:rPr>
          <w:rFonts w:ascii="Arial" w:hAnsi="Arial" w:cs="Arial" w:eastAsia="Arial"/>
          <w:sz w:val="18"/>
          <w:szCs w:val="18"/>
          <w:color w:val="3A3B3A"/>
          <w:spacing w:val="-4"/>
          <w:w w:val="136"/>
        </w:rPr>
        <w:t>i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23"/>
        </w:rPr>
        <w:t>ri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41" w:after="0" w:line="296" w:lineRule="exact"/>
        <w:ind w:left="3452" w:right="-20"/>
        <w:jc w:val="left"/>
        <w:tabs>
          <w:tab w:pos="3820" w:val="left"/>
          <w:tab w:pos="6760" w:val="left"/>
          <w:tab w:pos="8280" w:val="left"/>
        </w:tabs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Arial" w:hAnsi="Arial" w:cs="Arial" w:eastAsia="Arial"/>
          <w:sz w:val="43"/>
          <w:szCs w:val="43"/>
          <w:color w:val="676969"/>
          <w:spacing w:val="0"/>
          <w:w w:val="49"/>
          <w:position w:val="-24"/>
        </w:rPr>
        <w:t>.</w:t>
      </w:r>
      <w:r>
        <w:rPr>
          <w:rFonts w:ascii="Arial" w:hAnsi="Arial" w:cs="Arial" w:eastAsia="Arial"/>
          <w:sz w:val="43"/>
          <w:szCs w:val="43"/>
          <w:color w:val="676969"/>
          <w:spacing w:val="0"/>
          <w:w w:val="100"/>
          <w:position w:val="-24"/>
        </w:rPr>
        <w:tab/>
      </w:r>
      <w:r>
        <w:rPr>
          <w:rFonts w:ascii="Arial" w:hAnsi="Arial" w:cs="Arial" w:eastAsia="Arial"/>
          <w:sz w:val="43"/>
          <w:szCs w:val="43"/>
          <w:color w:val="676969"/>
          <w:spacing w:val="0"/>
          <w:w w:val="100"/>
          <w:position w:val="-24"/>
        </w:rPr>
      </w:r>
      <w:r>
        <w:rPr>
          <w:rFonts w:ascii="Arial" w:hAnsi="Arial" w:cs="Arial" w:eastAsia="Arial"/>
          <w:sz w:val="43"/>
          <w:szCs w:val="43"/>
          <w:color w:val="5457AF"/>
          <w:spacing w:val="0"/>
          <w:w w:val="76"/>
          <w:position w:val="-24"/>
        </w:rPr>
        <w:t>::&gt;</w:t>
      </w:r>
      <w:r>
        <w:rPr>
          <w:rFonts w:ascii="Arial" w:hAnsi="Arial" w:cs="Arial" w:eastAsia="Arial"/>
          <w:sz w:val="43"/>
          <w:szCs w:val="43"/>
          <w:color w:val="5457AF"/>
          <w:spacing w:val="0"/>
          <w:w w:val="100"/>
          <w:position w:val="-24"/>
        </w:rPr>
        <w:tab/>
      </w:r>
      <w:r>
        <w:rPr>
          <w:rFonts w:ascii="Arial" w:hAnsi="Arial" w:cs="Arial" w:eastAsia="Arial"/>
          <w:sz w:val="43"/>
          <w:szCs w:val="43"/>
          <w:color w:val="5457AF"/>
          <w:spacing w:val="0"/>
          <w:w w:val="100"/>
          <w:position w:val="-24"/>
        </w:rPr>
      </w:r>
      <w:r>
        <w:rPr>
          <w:rFonts w:ascii="Arial" w:hAnsi="Arial" w:cs="Arial" w:eastAsia="Arial"/>
          <w:sz w:val="52"/>
          <w:szCs w:val="52"/>
          <w:color w:val="0C1A57"/>
          <w:spacing w:val="-68"/>
          <w:w w:val="123"/>
          <w:position w:val="-25"/>
        </w:rPr>
        <w:t>'</w:t>
      </w:r>
      <w:r>
        <w:rPr>
          <w:rFonts w:ascii="Arial" w:hAnsi="Arial" w:cs="Arial" w:eastAsia="Arial"/>
          <w:sz w:val="52"/>
          <w:szCs w:val="52"/>
          <w:color w:val="3D446B"/>
          <w:spacing w:val="0"/>
          <w:w w:val="68"/>
          <w:position w:val="-25"/>
        </w:rPr>
        <w:t>l</w:t>
      </w:r>
      <w:r>
        <w:rPr>
          <w:rFonts w:ascii="Arial" w:hAnsi="Arial" w:cs="Arial" w:eastAsia="Arial"/>
          <w:sz w:val="52"/>
          <w:szCs w:val="52"/>
          <w:color w:val="3D446B"/>
          <w:spacing w:val="31"/>
          <w:w w:val="68"/>
          <w:position w:val="-25"/>
        </w:rPr>
        <w:t>c</w:t>
      </w:r>
      <w:r>
        <w:rPr>
          <w:rFonts w:ascii="Arial" w:hAnsi="Arial" w:cs="Arial" w:eastAsia="Arial"/>
          <w:sz w:val="52"/>
          <w:szCs w:val="52"/>
          <w:color w:val="5E6691"/>
          <w:spacing w:val="0"/>
          <w:w w:val="41"/>
          <w:position w:val="-25"/>
        </w:rPr>
        <w:t>j</w:t>
      </w:r>
      <w:r>
        <w:rPr>
          <w:rFonts w:ascii="Arial" w:hAnsi="Arial" w:cs="Arial" w:eastAsia="Arial"/>
          <w:sz w:val="52"/>
          <w:szCs w:val="52"/>
          <w:color w:val="5E6691"/>
          <w:spacing w:val="47"/>
          <w:w w:val="100"/>
          <w:position w:val="-2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2499A"/>
          <w:spacing w:val="0"/>
          <w:w w:val="100"/>
          <w:position w:val="-14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color w:val="42499A"/>
          <w:spacing w:val="0"/>
          <w:w w:val="100"/>
          <w:position w:val="-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2499A"/>
          <w:spacing w:val="52"/>
          <w:w w:val="100"/>
          <w:position w:val="-14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898C8E"/>
          <w:spacing w:val="-12"/>
          <w:w w:val="175"/>
          <w:position w:val="-25"/>
        </w:rPr>
        <w:t>t</w:t>
      </w:r>
      <w:r>
        <w:rPr>
          <w:rFonts w:ascii="Times New Roman" w:hAnsi="Times New Roman" w:cs="Times New Roman" w:eastAsia="Times New Roman"/>
          <w:sz w:val="25"/>
          <w:szCs w:val="25"/>
          <w:color w:val="B3B5B6"/>
          <w:spacing w:val="0"/>
          <w:w w:val="175"/>
          <w:position w:val="-25"/>
        </w:rPr>
        <w:t>·</w:t>
      </w:r>
      <w:r>
        <w:rPr>
          <w:rFonts w:ascii="Times New Roman" w:hAnsi="Times New Roman" w:cs="Times New Roman" w:eastAsia="Times New Roman"/>
          <w:sz w:val="25"/>
          <w:szCs w:val="25"/>
          <w:color w:val="B3B5B6"/>
          <w:spacing w:val="-108"/>
          <w:w w:val="175"/>
          <w:position w:val="-25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B3B5B6"/>
          <w:spacing w:val="0"/>
          <w:w w:val="100"/>
          <w:position w:val="-25"/>
        </w:rPr>
        <w:tab/>
      </w:r>
      <w:r>
        <w:rPr>
          <w:rFonts w:ascii="Times New Roman" w:hAnsi="Times New Roman" w:cs="Times New Roman" w:eastAsia="Times New Roman"/>
          <w:sz w:val="25"/>
          <w:szCs w:val="25"/>
          <w:color w:val="B3B5B6"/>
          <w:spacing w:val="0"/>
          <w:w w:val="100"/>
          <w:position w:val="-25"/>
        </w:rPr>
      </w:r>
      <w:r>
        <w:rPr>
          <w:rFonts w:ascii="Times New Roman" w:hAnsi="Times New Roman" w:cs="Times New Roman" w:eastAsia="Times New Roman"/>
          <w:sz w:val="25"/>
          <w:szCs w:val="25"/>
          <w:color w:val="D4D8DB"/>
          <w:spacing w:val="3"/>
          <w:w w:val="56"/>
          <w:position w:val="-25"/>
        </w:rPr>
        <w:t>·</w:t>
      </w:r>
      <w:r>
        <w:rPr>
          <w:rFonts w:ascii="Times New Roman" w:hAnsi="Times New Roman" w:cs="Times New Roman" w:eastAsia="Times New Roman"/>
          <w:sz w:val="25"/>
          <w:szCs w:val="25"/>
          <w:color w:val="898C8E"/>
          <w:spacing w:val="0"/>
          <w:w w:val="106"/>
          <w:position w:val="-25"/>
        </w:rPr>
        <w:t>.</w:t>
      </w:r>
      <w:r>
        <w:rPr>
          <w:rFonts w:ascii="Times New Roman" w:hAnsi="Times New Roman" w:cs="Times New Roman" w:eastAsia="Times New Roman"/>
          <w:sz w:val="25"/>
          <w:szCs w:val="25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160"/>
          <w:cols w:num="2" w:equalWidth="0">
            <w:col w:w="979" w:space="1757"/>
            <w:col w:w="9004"/>
          </w:cols>
        </w:sectPr>
      </w:pPr>
      <w:rPr/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857"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98C8E"/>
          <w:spacing w:val="-6"/>
          <w:w w:val="113"/>
        </w:rPr>
        <w:t>r</w:t>
      </w:r>
      <w:r>
        <w:rPr>
          <w:rFonts w:ascii="Arial" w:hAnsi="Arial" w:cs="Arial" w:eastAsia="Arial"/>
          <w:sz w:val="18"/>
          <w:szCs w:val="18"/>
          <w:color w:val="B3B5B6"/>
          <w:spacing w:val="0"/>
          <w:w w:val="195"/>
        </w:rPr>
        <w:t>\.</w:t>
      </w:r>
      <w:r>
        <w:rPr>
          <w:rFonts w:ascii="Arial" w:hAnsi="Arial" w:cs="Arial" w:eastAsia="Arial"/>
          <w:sz w:val="18"/>
          <w:szCs w:val="18"/>
          <w:color w:val="B3B5B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B3B5B6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898C8E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898C8E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898C8E"/>
          <w:spacing w:val="0"/>
          <w:w w:val="117"/>
        </w:rPr>
        <w:t>Gru</w:t>
      </w:r>
      <w:r>
        <w:rPr>
          <w:rFonts w:ascii="Arial" w:hAnsi="Arial" w:cs="Arial" w:eastAsia="Arial"/>
          <w:sz w:val="18"/>
          <w:szCs w:val="18"/>
          <w:color w:val="898C8E"/>
          <w:spacing w:val="-2"/>
          <w:w w:val="118"/>
        </w:rPr>
        <w:t>p</w:t>
      </w:r>
      <w:r>
        <w:rPr>
          <w:rFonts w:ascii="Arial" w:hAnsi="Arial" w:cs="Arial" w:eastAsia="Arial"/>
          <w:sz w:val="18"/>
          <w:szCs w:val="18"/>
          <w:color w:val="676969"/>
          <w:spacing w:val="-17"/>
          <w:w w:val="181"/>
        </w:rPr>
        <w:t>l</w:t>
      </w:r>
      <w:r>
        <w:rPr>
          <w:rFonts w:ascii="Arial" w:hAnsi="Arial" w:cs="Arial" w:eastAsia="Arial"/>
          <w:sz w:val="18"/>
          <w:szCs w:val="18"/>
          <w:color w:val="898C8E"/>
          <w:spacing w:val="0"/>
          <w:w w:val="115"/>
        </w:rPr>
        <w:t>ar</w:t>
      </w:r>
      <w:r>
        <w:rPr>
          <w:rFonts w:ascii="Arial" w:hAnsi="Arial" w:cs="Arial" w:eastAsia="Arial"/>
          <w:sz w:val="18"/>
          <w:szCs w:val="18"/>
          <w:color w:val="898C8E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21"/>
        </w:rPr>
        <w:t>Amiri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191" w:lineRule="exact"/>
        <w:ind w:right="-20"/>
        <w:jc w:val="right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color w:val="42499A"/>
          <w:spacing w:val="0"/>
          <w:w w:val="192"/>
          <w:position w:val="-2"/>
        </w:rPr>
        <w:t>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0" w:after="0" w:line="161" w:lineRule="exact"/>
        <w:ind w:right="-20"/>
        <w:jc w:val="left"/>
        <w:tabs>
          <w:tab w:pos="8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1"/>
        </w:rPr>
        <w:t>A</w:t>
      </w:r>
      <w:r>
        <w:rPr>
          <w:rFonts w:ascii="Arial" w:hAnsi="Arial" w:cs="Arial" w:eastAsia="Arial"/>
          <w:sz w:val="18"/>
          <w:szCs w:val="18"/>
          <w:color w:val="676969"/>
          <w:spacing w:val="-6"/>
          <w:w w:val="100"/>
          <w:position w:val="1"/>
        </w:rPr>
        <w:t>.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1"/>
        </w:rPr>
        <w:t>K</w:t>
      </w:r>
      <w:r>
        <w:rPr>
          <w:rFonts w:ascii="Arial" w:hAnsi="Arial" w:cs="Arial" w:eastAsia="Arial"/>
          <w:sz w:val="18"/>
          <w:szCs w:val="18"/>
          <w:color w:val="494949"/>
          <w:spacing w:val="-1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3"/>
          <w:w w:val="99"/>
          <w:position w:val="1"/>
        </w:rPr>
        <w:t>a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99"/>
          <w:position w:val="1"/>
        </w:rPr>
        <w:t>dıı</w:t>
      </w:r>
      <w:r>
        <w:rPr>
          <w:rFonts w:ascii="Arial" w:hAnsi="Arial" w:cs="Arial" w:eastAsia="Arial"/>
          <w:sz w:val="18"/>
          <w:szCs w:val="18"/>
          <w:color w:val="494949"/>
          <w:spacing w:val="-48"/>
          <w:w w:val="99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8"/>
          <w:szCs w:val="18"/>
          <w:color w:val="494949"/>
          <w:spacing w:val="0"/>
          <w:w w:val="100"/>
          <w:position w:val="1"/>
        </w:rPr>
      </w:r>
      <w:r>
        <w:rPr>
          <w:rFonts w:ascii="Arial" w:hAnsi="Arial" w:cs="Arial" w:eastAsia="Arial"/>
          <w:sz w:val="18"/>
          <w:szCs w:val="18"/>
          <w:color w:val="242626"/>
          <w:spacing w:val="0"/>
          <w:w w:val="38"/>
          <w:b/>
          <w:bCs/>
          <w:position w:val="1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30" w:after="0" w:line="240" w:lineRule="auto"/>
        <w:ind w:left="40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A3B3A"/>
          <w:spacing w:val="-8"/>
          <w:w w:val="163"/>
        </w:rPr>
        <w:t>i</w:t>
      </w:r>
      <w:r>
        <w:rPr>
          <w:rFonts w:ascii="Arial" w:hAnsi="Arial" w:cs="Arial" w:eastAsia="Arial"/>
          <w:sz w:val="18"/>
          <w:szCs w:val="18"/>
          <w:color w:val="3A3B3A"/>
          <w:spacing w:val="-28"/>
          <w:w w:val="162"/>
        </w:rPr>
        <w:t>ı</w:t>
      </w:r>
      <w:r>
        <w:rPr>
          <w:rFonts w:ascii="Arial" w:hAnsi="Arial" w:cs="Arial" w:eastAsia="Arial"/>
          <w:sz w:val="18"/>
          <w:szCs w:val="18"/>
          <w:color w:val="595959"/>
          <w:spacing w:val="-16"/>
          <w:w w:val="130"/>
        </w:rPr>
        <w:t>f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1"/>
        </w:rPr>
        <w:t>.Çvş.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40" w:lineRule="auto"/>
        <w:ind w:right="-20"/>
        <w:jc w:val="left"/>
        <w:tabs>
          <w:tab w:pos="114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27"/>
          <w:szCs w:val="27"/>
          <w:color w:val="777979"/>
          <w:spacing w:val="0"/>
          <w:w w:val="100"/>
          <w:b/>
          <w:bCs/>
        </w:rPr>
        <w:t>Bül</w:t>
      </w:r>
      <w:r>
        <w:rPr>
          <w:rFonts w:ascii="Times New Roman" w:hAnsi="Times New Roman" w:cs="Times New Roman" w:eastAsia="Times New Roman"/>
          <w:sz w:val="27"/>
          <w:szCs w:val="27"/>
          <w:color w:val="777979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color w:val="3D446B"/>
          <w:spacing w:val="0"/>
          <w:w w:val="154"/>
          <w:b/>
          <w:bCs/>
        </w:rPr>
        <w:t>J</w:t>
      </w:r>
      <w:r>
        <w:rPr>
          <w:rFonts w:ascii="Times New Roman" w:hAnsi="Times New Roman" w:cs="Times New Roman" w:eastAsia="Times New Roman"/>
          <w:sz w:val="27"/>
          <w:szCs w:val="27"/>
          <w:color w:val="3D446B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7"/>
          <w:szCs w:val="27"/>
          <w:color w:val="3D446B"/>
          <w:spacing w:val="0"/>
          <w:w w:val="100"/>
          <w:b/>
          <w:bCs/>
        </w:rPr>
      </w:r>
      <w:r>
        <w:rPr>
          <w:rFonts w:ascii="Arial" w:hAnsi="Arial" w:cs="Arial" w:eastAsia="Arial"/>
          <w:sz w:val="17"/>
          <w:szCs w:val="17"/>
          <w:color w:val="5E6691"/>
          <w:spacing w:val="0"/>
          <w:w w:val="100"/>
          <w:b/>
          <w:bCs/>
        </w:rPr>
        <w:t>J</w:t>
      </w:r>
      <w:r>
        <w:rPr>
          <w:rFonts w:ascii="Arial" w:hAnsi="Arial" w:cs="Arial" w:eastAsia="Arial"/>
          <w:sz w:val="17"/>
          <w:szCs w:val="17"/>
          <w:color w:val="5E6691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color w:val="B3B5B6"/>
          <w:spacing w:val="-32"/>
          <w:w w:val="168"/>
        </w:rPr>
        <w:t>·</w:t>
      </w:r>
      <w:r>
        <w:rPr>
          <w:rFonts w:ascii="Arial" w:hAnsi="Arial" w:cs="Arial" w:eastAsia="Arial"/>
          <w:sz w:val="17"/>
          <w:szCs w:val="17"/>
          <w:color w:val="676969"/>
          <w:spacing w:val="-8"/>
          <w:w w:val="211"/>
        </w:rPr>
        <w:t>·</w:t>
      </w:r>
      <w:r>
        <w:rPr>
          <w:rFonts w:ascii="Arial" w:hAnsi="Arial" w:cs="Arial" w:eastAsia="Arial"/>
          <w:sz w:val="17"/>
          <w:szCs w:val="17"/>
          <w:color w:val="898C8E"/>
          <w:spacing w:val="0"/>
          <w:w w:val="399"/>
        </w:rPr>
        <w:t>:.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40" w:lineRule="exact"/>
        <w:ind w:left="7" w:right="-20"/>
        <w:jc w:val="left"/>
        <w:tabs>
          <w:tab w:pos="900" w:val="left"/>
          <w:tab w:pos="162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Arial" w:hAnsi="Arial" w:cs="Arial" w:eastAsia="Arial"/>
          <w:sz w:val="18"/>
          <w:szCs w:val="18"/>
          <w:color w:val="898C8E"/>
          <w:spacing w:val="0"/>
          <w:w w:val="100"/>
          <w:position w:val="-6"/>
        </w:rPr>
        <w:t>Mu</w:t>
      </w:r>
      <w:r>
        <w:rPr>
          <w:rFonts w:ascii="Arial" w:hAnsi="Arial" w:cs="Arial" w:eastAsia="Arial"/>
          <w:sz w:val="18"/>
          <w:szCs w:val="18"/>
          <w:color w:val="898C8E"/>
          <w:spacing w:val="0"/>
          <w:w w:val="100"/>
          <w:position w:val="-6"/>
        </w:rPr>
        <w:tab/>
      </w:r>
      <w:r>
        <w:rPr>
          <w:rFonts w:ascii="Arial" w:hAnsi="Arial" w:cs="Arial" w:eastAsia="Arial"/>
          <w:sz w:val="18"/>
          <w:szCs w:val="18"/>
          <w:color w:val="898C8E"/>
          <w:spacing w:val="0"/>
          <w:w w:val="100"/>
          <w:position w:val="-6"/>
        </w:rPr>
      </w:r>
      <w:r>
        <w:rPr>
          <w:rFonts w:ascii="Arial" w:hAnsi="Arial" w:cs="Arial" w:eastAsia="Arial"/>
          <w:sz w:val="18"/>
          <w:szCs w:val="18"/>
          <w:color w:val="777979"/>
          <w:spacing w:val="-2"/>
          <w:w w:val="100"/>
          <w:position w:val="-6"/>
        </w:rPr>
        <w:t>u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-6"/>
        </w:rPr>
        <w:t>be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00"/>
          <w:position w:val="-6"/>
        </w:rPr>
        <w:tab/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62"/>
          <w:position w:val="-6"/>
        </w:rPr>
        <w:t>ı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62"/>
          <w:position w:val="-6"/>
        </w:rPr>
        <w:t>n</w:t>
      </w:r>
      <w:r>
        <w:rPr>
          <w:rFonts w:ascii="Arial" w:hAnsi="Arial" w:cs="Arial" w:eastAsia="Arial"/>
          <w:sz w:val="18"/>
          <w:szCs w:val="18"/>
          <w:color w:val="777979"/>
          <w:spacing w:val="-3"/>
          <w:w w:val="162"/>
          <w:position w:val="-6"/>
        </w:rPr>
        <w:t> </w:t>
      </w:r>
      <w:r>
        <w:rPr>
          <w:rFonts w:ascii="Arial" w:hAnsi="Arial" w:cs="Arial" w:eastAsia="Arial"/>
          <w:sz w:val="18"/>
          <w:szCs w:val="18"/>
          <w:color w:val="A1A3A7"/>
          <w:spacing w:val="0"/>
          <w:w w:val="100"/>
          <w:position w:val="-6"/>
        </w:rPr>
        <w:t>.</w:t>
      </w:r>
      <w:r>
        <w:rPr>
          <w:rFonts w:ascii="Arial" w:hAnsi="Arial" w:cs="Arial" w:eastAsia="Arial"/>
          <w:sz w:val="18"/>
          <w:szCs w:val="18"/>
          <w:color w:val="A1A3A7"/>
          <w:spacing w:val="46"/>
          <w:w w:val="100"/>
          <w:position w:val="-6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47"/>
          <w:position w:val="-6"/>
        </w:rPr>
        <w:t>··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47"/>
          <w:position w:val="-6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23"/>
          <w:w w:val="147"/>
          <w:position w:val="-6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898C8E"/>
          <w:spacing w:val="-1"/>
          <w:w w:val="196"/>
          <w:position w:val="-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A1A3A7"/>
          <w:spacing w:val="0"/>
          <w:w w:val="171"/>
          <w:position w:val="-6"/>
        </w:rPr>
        <w:t>'</w:t>
      </w:r>
      <w:r>
        <w:rPr>
          <w:rFonts w:ascii="Times New Roman" w:hAnsi="Times New Roman" w:cs="Times New Roman" w:eastAsia="Times New Roman"/>
          <w:sz w:val="13"/>
          <w:szCs w:val="13"/>
          <w:color w:val="A1A3A7"/>
          <w:spacing w:val="-8"/>
          <w:w w:val="171"/>
          <w:position w:val="-6"/>
        </w:rPr>
        <w:t>"</w:t>
      </w:r>
      <w:r>
        <w:rPr>
          <w:rFonts w:ascii="Times New Roman" w:hAnsi="Times New Roman" w:cs="Times New Roman" w:eastAsia="Times New Roman"/>
          <w:sz w:val="13"/>
          <w:szCs w:val="13"/>
          <w:color w:val="898C8E"/>
          <w:spacing w:val="0"/>
          <w:w w:val="75"/>
          <w:position w:val="-6"/>
        </w:rPr>
        <w:t>.ı.&gt;.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160"/>
          <w:cols w:num="3" w:equalWidth="0">
            <w:col w:w="4636" w:space="470"/>
            <w:col w:w="2197" w:space="1305"/>
            <w:col w:w="3132"/>
          </w:cols>
        </w:sectPr>
      </w:pPr>
      <w:rPr/>
    </w:p>
    <w:p>
      <w:pPr>
        <w:spacing w:before="0" w:after="0" w:line="225" w:lineRule="exact"/>
        <w:ind w:left="6960" w:right="-20"/>
        <w:jc w:val="left"/>
        <w:tabs>
          <w:tab w:pos="9820" w:val="left"/>
          <w:tab w:pos="10560" w:val="left"/>
        </w:tabs>
        <w:rPr>
          <w:rFonts w:ascii="Arial" w:hAnsi="Arial" w:cs="Arial" w:eastAsia="Arial"/>
          <w:sz w:val="19"/>
          <w:szCs w:val="1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1.527283pt;margin-top:2.653202pt;width:11.664001pt;height:12.0pt;mso-position-horizontal-relative:page;mso-position-vertical-relative:paragraph;z-index:-7508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Courier New" w:hAnsi="Courier New" w:cs="Courier New" w:eastAsia="Courier New"/>
                      <w:sz w:val="24"/>
                      <w:szCs w:val="24"/>
                    </w:rPr>
                  </w:pPr>
                  <w:rPr/>
                  <w:r>
                    <w:rPr>
                      <w:rFonts w:ascii="Courier New" w:hAnsi="Courier New" w:cs="Courier New" w:eastAsia="Courier New"/>
                      <w:sz w:val="24"/>
                      <w:szCs w:val="24"/>
                      <w:color w:val="42499A"/>
                      <w:spacing w:val="0"/>
                      <w:w w:val="54"/>
                      <w:i/>
                      <w:position w:val="2"/>
                    </w:rPr>
                    <w:t>Ir-</w:t>
                  </w:r>
                  <w:r>
                    <w:rPr>
                      <w:rFonts w:ascii="Courier New" w:hAnsi="Courier New" w:cs="Courier New" w:eastAsia="Courier New"/>
                      <w:sz w:val="24"/>
                      <w:szCs w:val="2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3"/>
          <w:szCs w:val="23"/>
          <w:color w:val="2F388E"/>
          <w:spacing w:val="0"/>
          <w:w w:val="278"/>
          <w:i/>
          <w:position w:val="-1"/>
        </w:rPr>
        <w:t>I</w:t>
      </w:r>
      <w:r>
        <w:rPr>
          <w:rFonts w:ascii="Arial" w:hAnsi="Arial" w:cs="Arial" w:eastAsia="Arial"/>
          <w:sz w:val="23"/>
          <w:szCs w:val="23"/>
          <w:color w:val="2F388E"/>
          <w:spacing w:val="0"/>
          <w:w w:val="100"/>
          <w:i/>
          <w:position w:val="-1"/>
        </w:rPr>
        <w:tab/>
      </w:r>
      <w:r>
        <w:rPr>
          <w:rFonts w:ascii="Arial" w:hAnsi="Arial" w:cs="Arial" w:eastAsia="Arial"/>
          <w:sz w:val="23"/>
          <w:szCs w:val="23"/>
          <w:color w:val="2F388E"/>
          <w:spacing w:val="0"/>
          <w:w w:val="100"/>
          <w:i/>
          <w:position w:val="-1"/>
        </w:rPr>
      </w:r>
      <w:r>
        <w:rPr>
          <w:rFonts w:ascii="Times New Roman" w:hAnsi="Times New Roman" w:cs="Times New Roman" w:eastAsia="Times New Roman"/>
          <w:sz w:val="10"/>
          <w:szCs w:val="10"/>
          <w:color w:val="898C8E"/>
          <w:spacing w:val="0"/>
          <w:w w:val="137"/>
          <w:position w:val="2"/>
        </w:rPr>
        <w:t>1</w:t>
      </w:r>
      <w:r>
        <w:rPr>
          <w:rFonts w:ascii="Times New Roman" w:hAnsi="Times New Roman" w:cs="Times New Roman" w:eastAsia="Times New Roman"/>
          <w:sz w:val="10"/>
          <w:szCs w:val="10"/>
          <w:color w:val="898C8E"/>
          <w:spacing w:val="0"/>
          <w:w w:val="137"/>
          <w:position w:val="2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898C8E"/>
          <w:spacing w:val="28"/>
          <w:w w:val="137"/>
          <w:position w:val="2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898C8E"/>
          <w:spacing w:val="-16"/>
          <w:w w:val="146"/>
          <w:position w:val="2"/>
        </w:rPr>
        <w:t>•</w:t>
      </w:r>
      <w:r>
        <w:rPr>
          <w:rFonts w:ascii="Times New Roman" w:hAnsi="Times New Roman" w:cs="Times New Roman" w:eastAsia="Times New Roman"/>
          <w:sz w:val="17"/>
          <w:szCs w:val="17"/>
          <w:color w:val="A1A3A7"/>
          <w:spacing w:val="-10"/>
          <w:w w:val="42"/>
          <w:position w:val="-4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A1A3A7"/>
          <w:spacing w:val="-14"/>
          <w:w w:val="42"/>
          <w:position w:val="-4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777979"/>
          <w:spacing w:val="-7"/>
          <w:w w:val="44"/>
          <w:position w:val="-4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A1A3A7"/>
          <w:spacing w:val="-21"/>
          <w:w w:val="42"/>
          <w:position w:val="-4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777979"/>
          <w:spacing w:val="0"/>
          <w:w w:val="44"/>
          <w:position w:val="-4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777979"/>
          <w:spacing w:val="-7"/>
          <w:w w:val="44"/>
          <w:position w:val="-4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777979"/>
          <w:spacing w:val="-9"/>
          <w:w w:val="44"/>
          <w:position w:val="-4"/>
        </w:rPr>
        <w:t>.</w:t>
      </w:r>
      <w:r>
        <w:rPr>
          <w:rFonts w:ascii="Times New Roman" w:hAnsi="Times New Roman" w:cs="Times New Roman" w:eastAsia="Times New Roman"/>
          <w:sz w:val="10"/>
          <w:szCs w:val="10"/>
          <w:color w:val="595959"/>
          <w:spacing w:val="0"/>
          <w:w w:val="278"/>
          <w:position w:val="2"/>
        </w:rPr>
        <w:t>·</w:t>
      </w:r>
      <w:r>
        <w:rPr>
          <w:rFonts w:ascii="Times New Roman" w:hAnsi="Times New Roman" w:cs="Times New Roman" w:eastAsia="Times New Roman"/>
          <w:sz w:val="10"/>
          <w:szCs w:val="10"/>
          <w:color w:val="595959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0"/>
          <w:szCs w:val="10"/>
          <w:color w:val="595959"/>
          <w:spacing w:val="0"/>
          <w:w w:val="100"/>
          <w:position w:val="2"/>
        </w:rPr>
      </w:r>
      <w:r>
        <w:rPr>
          <w:rFonts w:ascii="Arial" w:hAnsi="Arial" w:cs="Arial" w:eastAsia="Arial"/>
          <w:sz w:val="19"/>
          <w:szCs w:val="19"/>
          <w:color w:val="777979"/>
          <w:spacing w:val="0"/>
          <w:w w:val="285"/>
          <w:i/>
          <w:position w:val="2"/>
        </w:rPr>
        <w:t>'!</w:t>
      </w:r>
      <w:r>
        <w:rPr>
          <w:rFonts w:ascii="Arial" w:hAnsi="Arial" w:cs="Arial" w:eastAsia="Arial"/>
          <w:sz w:val="19"/>
          <w:szCs w:val="19"/>
          <w:color w:val="777979"/>
          <w:spacing w:val="0"/>
          <w:w w:val="285"/>
          <w:i/>
          <w:position w:val="2"/>
        </w:rPr>
        <w:t>J</w:t>
      </w:r>
      <w:r>
        <w:rPr>
          <w:rFonts w:ascii="Arial" w:hAnsi="Arial" w:cs="Arial" w:eastAsia="Arial"/>
          <w:sz w:val="19"/>
          <w:szCs w:val="19"/>
          <w:color w:val="777979"/>
          <w:spacing w:val="-118"/>
          <w:w w:val="285"/>
          <w:i/>
          <w:position w:val="2"/>
        </w:rPr>
        <w:t> </w:t>
      </w:r>
      <w:r>
        <w:rPr>
          <w:rFonts w:ascii="Arial" w:hAnsi="Arial" w:cs="Arial" w:eastAsia="Arial"/>
          <w:sz w:val="19"/>
          <w:szCs w:val="19"/>
          <w:color w:val="B3B5B6"/>
          <w:spacing w:val="0"/>
          <w:w w:val="124"/>
          <w:i/>
          <w:position w:val="2"/>
        </w:rPr>
        <w:t>·</w:t>
      </w:r>
      <w:r>
        <w:rPr>
          <w:rFonts w:ascii="Arial" w:hAnsi="Arial" w:cs="Arial" w:eastAsia="Arial"/>
          <w:sz w:val="19"/>
          <w:szCs w:val="19"/>
          <w:color w:val="B3B5B6"/>
          <w:spacing w:val="-39"/>
          <w:w w:val="100"/>
          <w:i/>
          <w:position w:val="2"/>
        </w:rPr>
        <w:t> </w:t>
      </w:r>
      <w:r>
        <w:rPr>
          <w:rFonts w:ascii="Arial" w:hAnsi="Arial" w:cs="Arial" w:eastAsia="Arial"/>
          <w:sz w:val="19"/>
          <w:szCs w:val="19"/>
          <w:color w:val="898C8E"/>
          <w:spacing w:val="0"/>
          <w:w w:val="339"/>
          <w:position w:val="2"/>
        </w:rPr>
        <w:t>·</w:t>
      </w:r>
      <w:r>
        <w:rPr>
          <w:rFonts w:ascii="Arial" w:hAnsi="Arial" w:cs="Arial" w:eastAsia="Arial"/>
          <w:sz w:val="19"/>
          <w:szCs w:val="19"/>
          <w:color w:val="898C8E"/>
          <w:spacing w:val="-106"/>
          <w:w w:val="339"/>
          <w:position w:val="2"/>
        </w:rPr>
        <w:t> </w:t>
      </w:r>
      <w:r>
        <w:rPr>
          <w:rFonts w:ascii="Arial" w:hAnsi="Arial" w:cs="Arial" w:eastAsia="Arial"/>
          <w:sz w:val="19"/>
          <w:szCs w:val="19"/>
          <w:color w:val="777979"/>
          <w:spacing w:val="-37"/>
          <w:w w:val="112"/>
          <w:position w:val="2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color w:val="777979"/>
          <w:spacing w:val="-8"/>
          <w:w w:val="97"/>
          <w:position w:val="-4"/>
        </w:rPr>
        <w:t>•</w:t>
      </w:r>
      <w:r>
        <w:rPr>
          <w:rFonts w:ascii="Arial" w:hAnsi="Arial" w:cs="Arial" w:eastAsia="Arial"/>
          <w:sz w:val="23"/>
          <w:szCs w:val="23"/>
          <w:color w:val="494949"/>
          <w:spacing w:val="-36"/>
          <w:w w:val="92"/>
          <w:position w:val="-4"/>
        </w:rPr>
        <w:t>.</w:t>
      </w:r>
      <w:r>
        <w:rPr>
          <w:rFonts w:ascii="Arial" w:hAnsi="Arial" w:cs="Arial" w:eastAsia="Arial"/>
          <w:sz w:val="19"/>
          <w:szCs w:val="19"/>
          <w:color w:val="898C8E"/>
          <w:spacing w:val="0"/>
          <w:w w:val="263"/>
          <w:position w:val="2"/>
        </w:rPr>
        <w:t>: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75" w:lineRule="exact"/>
        <w:ind w:right="752"/>
        <w:jc w:val="righ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B3B5B6"/>
          <w:spacing w:val="3"/>
          <w:w w:val="100"/>
          <w:position w:val="-4"/>
        </w:rPr>
        <w:t>•</w:t>
      </w:r>
      <w:r>
        <w:rPr>
          <w:rFonts w:ascii="Arial" w:hAnsi="Arial" w:cs="Arial" w:eastAsia="Arial"/>
          <w:sz w:val="18"/>
          <w:szCs w:val="18"/>
          <w:color w:val="898C8E"/>
          <w:spacing w:val="0"/>
          <w:w w:val="100"/>
          <w:position w:val="-4"/>
        </w:rPr>
        <w:t>..</w:t>
      </w:r>
      <w:r>
        <w:rPr>
          <w:rFonts w:ascii="Arial" w:hAnsi="Arial" w:cs="Arial" w:eastAsia="Arial"/>
          <w:sz w:val="18"/>
          <w:szCs w:val="18"/>
          <w:color w:val="898C8E"/>
          <w:spacing w:val="0"/>
          <w:w w:val="100"/>
          <w:position w:val="-4"/>
        </w:rPr>
        <w:t>  </w:t>
      </w:r>
      <w:r>
        <w:rPr>
          <w:rFonts w:ascii="Arial" w:hAnsi="Arial" w:cs="Arial" w:eastAsia="Arial"/>
          <w:sz w:val="18"/>
          <w:szCs w:val="18"/>
          <w:color w:val="898C8E"/>
          <w:spacing w:val="4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color w:val="A1A3A7"/>
          <w:spacing w:val="-17"/>
          <w:w w:val="119"/>
          <w:position w:val="-4"/>
        </w:rPr>
        <w:t>·</w:t>
      </w:r>
      <w:r>
        <w:rPr>
          <w:rFonts w:ascii="Arial" w:hAnsi="Arial" w:cs="Arial" w:eastAsia="Arial"/>
          <w:sz w:val="18"/>
          <w:szCs w:val="18"/>
          <w:color w:val="898C8E"/>
          <w:spacing w:val="0"/>
          <w:w w:val="70"/>
          <w:position w:val="-4"/>
        </w:rPr>
        <w:t>v-</w:t>
      </w:r>
      <w:r>
        <w:rPr>
          <w:rFonts w:ascii="Arial" w:hAnsi="Arial" w:cs="Arial" w:eastAsia="Arial"/>
          <w:sz w:val="18"/>
          <w:szCs w:val="18"/>
          <w:color w:val="898C8E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color w:val="898C8E"/>
          <w:spacing w:val="4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00"/>
          <w:position w:val="-4"/>
        </w:rPr>
        <w:t>"'</w:t>
      </w:r>
      <w:r>
        <w:rPr>
          <w:rFonts w:ascii="Arial" w:hAnsi="Arial" w:cs="Arial" w:eastAsia="Arial"/>
          <w:sz w:val="18"/>
          <w:szCs w:val="18"/>
          <w:color w:val="676969"/>
          <w:spacing w:val="2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0"/>
          <w:w w:val="128"/>
          <w:position w:val="-4"/>
        </w:rPr>
        <w:t>•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0" w:right="160"/>
        </w:sectPr>
      </w:pPr>
      <w:rPr/>
    </w:p>
    <w:p>
      <w:pPr>
        <w:spacing w:before="0" w:after="0" w:line="198" w:lineRule="exact"/>
        <w:ind w:right="-20"/>
        <w:jc w:val="right"/>
        <w:tabs>
          <w:tab w:pos="480" w:val="left"/>
        </w:tabs>
        <w:rPr>
          <w:rFonts w:ascii="Arial" w:hAnsi="Arial" w:cs="Arial" w:eastAsia="Arial"/>
          <w:sz w:val="32"/>
          <w:szCs w:val="3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8.510803pt;margin-top:9.923061pt;width:94.786545pt;height:18.5pt;mso-position-horizontal-relative:page;mso-position-vertical-relative:paragraph;z-index:-7507" type="#_x0000_t202" filled="f" stroked="f">
            <v:textbox inset="0,0,0,0">
              <w:txbxContent>
                <w:p>
                  <w:pPr>
                    <w:spacing w:before="0" w:after="0" w:line="370" w:lineRule="exact"/>
                    <w:ind w:right="-95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37"/>
                      <w:szCs w:val="37"/>
                      <w:color w:val="7579BF"/>
                      <w:spacing w:val="0"/>
                      <w:w w:val="185"/>
                    </w:rPr>
                    <w:t>;</w:t>
                  </w:r>
                  <w:r>
                    <w:rPr>
                      <w:rFonts w:ascii="Times New Roman" w:hAnsi="Times New Roman" w:cs="Times New Roman" w:eastAsia="Times New Roman"/>
                      <w:sz w:val="37"/>
                      <w:szCs w:val="37"/>
                      <w:color w:val="7579BF"/>
                      <w:spacing w:val="-40"/>
                      <w:w w:val="18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37"/>
                      <w:szCs w:val="37"/>
                      <w:color w:val="2F388E"/>
                      <w:spacing w:val="-15"/>
                      <w:w w:val="135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37"/>
                      <w:szCs w:val="37"/>
                      <w:color w:val="5457AF"/>
                      <w:spacing w:val="0"/>
                      <w:w w:val="83"/>
                    </w:rPr>
                    <w:t>6Jv</w:t>
                  </w:r>
                  <w:r>
                    <w:rPr>
                      <w:rFonts w:ascii="Times New Roman" w:hAnsi="Times New Roman" w:cs="Times New Roman" w:eastAsia="Times New Roman"/>
                      <w:sz w:val="37"/>
                      <w:szCs w:val="37"/>
                      <w:color w:val="5457AF"/>
                      <w:spacing w:val="0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37"/>
                      <w:szCs w:val="37"/>
                      <w:color w:val="5457AF"/>
                      <w:spacing w:val="-34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5"/>
                      <w:szCs w:val="25"/>
                      <w:color w:val="42499A"/>
                      <w:spacing w:val="0"/>
                      <w:w w:val="137"/>
                      <w:b/>
                      <w:bCs/>
                    </w:rPr>
                    <w:t>LV</w:t>
                  </w:r>
                  <w:r>
                    <w:rPr>
                      <w:rFonts w:ascii="Arial" w:hAnsi="Arial" w:cs="Arial" w:eastAsia="Arial"/>
                      <w:sz w:val="25"/>
                      <w:szCs w:val="25"/>
                      <w:color w:val="42499A"/>
                      <w:spacing w:val="0"/>
                      <w:w w:val="137"/>
                      <w:b/>
                      <w:bCs/>
                    </w:rPr>
                    <w:t> </w:t>
                  </w:r>
                  <w:r>
                    <w:rPr>
                      <w:rFonts w:ascii="Arial" w:hAnsi="Arial" w:cs="Arial" w:eastAsia="Arial"/>
                      <w:sz w:val="25"/>
                      <w:szCs w:val="25"/>
                      <w:color w:val="42499A"/>
                      <w:spacing w:val="28"/>
                      <w:w w:val="137"/>
                      <w:b/>
                      <w:bCs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color w:val="2F388E"/>
                      <w:spacing w:val="0"/>
                      <w:w w:val="137"/>
                    </w:rPr>
                    <w:t>U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2"/>
          <w:szCs w:val="32"/>
          <w:color w:val="42499A"/>
          <w:w w:val="99"/>
          <w:i/>
          <w:position w:val="-10"/>
        </w:rPr>
      </w:r>
      <w:r>
        <w:rPr>
          <w:rFonts w:ascii="Arial" w:hAnsi="Arial" w:cs="Arial" w:eastAsia="Arial"/>
          <w:sz w:val="32"/>
          <w:szCs w:val="32"/>
          <w:color w:val="42499A"/>
          <w:w w:val="99"/>
          <w:i/>
          <w:u w:val="single" w:color="4B57A8"/>
          <w:position w:val="-10"/>
        </w:rPr>
        <w:t> </w:t>
      </w:r>
      <w:r>
        <w:rPr>
          <w:rFonts w:ascii="Arial" w:hAnsi="Arial" w:cs="Arial" w:eastAsia="Arial"/>
          <w:sz w:val="32"/>
          <w:szCs w:val="32"/>
          <w:color w:val="42499A"/>
          <w:w w:val="100"/>
          <w:i/>
          <w:u w:val="single" w:color="4B57A8"/>
          <w:position w:val="-10"/>
        </w:rPr>
        <w:tab/>
      </w:r>
      <w:r>
        <w:rPr>
          <w:rFonts w:ascii="Arial" w:hAnsi="Arial" w:cs="Arial" w:eastAsia="Arial"/>
          <w:sz w:val="32"/>
          <w:szCs w:val="32"/>
          <w:color w:val="42499A"/>
          <w:w w:val="100"/>
          <w:i/>
          <w:u w:val="single" w:color="4B57A8"/>
          <w:position w:val="-10"/>
        </w:rPr>
      </w:r>
      <w:r>
        <w:rPr>
          <w:rFonts w:ascii="Arial" w:hAnsi="Arial" w:cs="Arial" w:eastAsia="Arial"/>
          <w:sz w:val="32"/>
          <w:szCs w:val="32"/>
          <w:color w:val="42499A"/>
          <w:spacing w:val="0"/>
          <w:w w:val="171"/>
          <w:i/>
          <w:u w:val="single" w:color="4B57A8"/>
          <w:position w:val="-10"/>
        </w:rPr>
        <w:t>'n11]Jj</w:t>
      </w:r>
      <w:r>
        <w:rPr>
          <w:rFonts w:ascii="Arial" w:hAnsi="Arial" w:cs="Arial" w:eastAsia="Arial"/>
          <w:sz w:val="32"/>
          <w:szCs w:val="32"/>
          <w:color w:val="42499A"/>
          <w:spacing w:val="0"/>
          <w:w w:val="171"/>
          <w:i/>
          <w:position w:val="-10"/>
        </w:rPr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  <w:position w:val="0"/>
        </w:rPr>
      </w:r>
    </w:p>
    <w:p>
      <w:pPr>
        <w:spacing w:before="0" w:after="0" w:line="137" w:lineRule="exact"/>
        <w:ind w:left="107" w:right="-20"/>
        <w:jc w:val="left"/>
        <w:tabs>
          <w:tab w:pos="500" w:val="left"/>
          <w:tab w:pos="1080" w:val="left"/>
        </w:tabs>
        <w:rPr>
          <w:rFonts w:ascii="Times New Roman" w:hAnsi="Times New Roman" w:cs="Times New Roman" w:eastAsia="Times New Roman"/>
          <w:sz w:val="9"/>
          <w:szCs w:val="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color w:val="898C8E"/>
          <w:spacing w:val="0"/>
          <w:w w:val="100"/>
        </w:rPr>
        <w:t>(-</w:t>
      </w:r>
      <w:r>
        <w:rPr>
          <w:rFonts w:ascii="Times New Roman" w:hAnsi="Times New Roman" w:cs="Times New Roman" w:eastAsia="Times New Roman"/>
          <w:sz w:val="13"/>
          <w:szCs w:val="13"/>
          <w:color w:val="898C8E"/>
          <w:spacing w:val="0"/>
          <w:w w:val="100"/>
        </w:rPr>
        <w:t>\</w:t>
      </w:r>
      <w:r>
        <w:rPr>
          <w:rFonts w:ascii="Times New Roman" w:hAnsi="Times New Roman" w:cs="Times New Roman" w:eastAsia="Times New Roman"/>
          <w:sz w:val="13"/>
          <w:szCs w:val="13"/>
          <w:color w:val="898C8E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898C8E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898C8E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898C8E"/>
          <w:spacing w:val="0"/>
          <w:w w:val="100"/>
        </w:rPr>
      </w:r>
      <w:r>
        <w:rPr>
          <w:rFonts w:ascii="Times New Roman" w:hAnsi="Times New Roman" w:cs="Times New Roman" w:eastAsia="Times New Roman"/>
          <w:sz w:val="13"/>
          <w:szCs w:val="13"/>
          <w:color w:val="777979"/>
          <w:spacing w:val="0"/>
          <w:w w:val="57"/>
        </w:rPr>
        <w:t>...,.</w:t>
      </w:r>
      <w:r>
        <w:rPr>
          <w:rFonts w:ascii="Times New Roman" w:hAnsi="Times New Roman" w:cs="Times New Roman" w:eastAsia="Times New Roman"/>
          <w:sz w:val="13"/>
          <w:szCs w:val="13"/>
          <w:color w:val="777979"/>
          <w:spacing w:val="4"/>
          <w:w w:val="57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777979"/>
          <w:spacing w:val="0"/>
          <w:w w:val="276"/>
        </w:rPr>
        <w:t>"</w:t>
      </w:r>
      <w:r>
        <w:rPr>
          <w:rFonts w:ascii="Times New Roman" w:hAnsi="Times New Roman" w:cs="Times New Roman" w:eastAsia="Times New Roman"/>
          <w:sz w:val="13"/>
          <w:szCs w:val="13"/>
          <w:color w:val="777979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777979"/>
          <w:spacing w:val="0"/>
          <w:w w:val="100"/>
        </w:rPr>
        <w:t>...</w:t>
        <w:tab/>
      </w:r>
      <w:r>
        <w:rPr>
          <w:rFonts w:ascii="Times New Roman" w:hAnsi="Times New Roman" w:cs="Times New Roman" w:eastAsia="Times New Roman"/>
          <w:sz w:val="13"/>
          <w:szCs w:val="13"/>
          <w:color w:val="777979"/>
          <w:spacing w:val="0"/>
          <w:w w:val="100"/>
        </w:rPr>
      </w:r>
      <w:r>
        <w:rPr>
          <w:rFonts w:ascii="Times New Roman" w:hAnsi="Times New Roman" w:cs="Times New Roman" w:eastAsia="Times New Roman"/>
          <w:sz w:val="13"/>
          <w:szCs w:val="13"/>
          <w:color w:val="777979"/>
          <w:spacing w:val="0"/>
          <w:w w:val="64"/>
          <w:i/>
        </w:rPr>
        <w:t>$.·"\</w:t>
      </w:r>
      <w:r>
        <w:rPr>
          <w:rFonts w:ascii="Times New Roman" w:hAnsi="Times New Roman" w:cs="Times New Roman" w:eastAsia="Times New Roman"/>
          <w:sz w:val="13"/>
          <w:szCs w:val="13"/>
          <w:color w:val="777979"/>
          <w:spacing w:val="-5"/>
          <w:w w:val="64"/>
          <w:i/>
        </w:rPr>
        <w:t>{</w:t>
      </w:r>
      <w:r>
        <w:rPr>
          <w:rFonts w:ascii="Times New Roman" w:hAnsi="Times New Roman" w:cs="Times New Roman" w:eastAsia="Times New Roman"/>
          <w:sz w:val="13"/>
          <w:szCs w:val="13"/>
          <w:color w:val="777979"/>
          <w:spacing w:val="0"/>
          <w:w w:val="64"/>
          <w:i/>
        </w:rPr>
        <w:t>"</w:t>
      </w:r>
      <w:r>
        <w:rPr>
          <w:rFonts w:ascii="Times New Roman" w:hAnsi="Times New Roman" w:cs="Times New Roman" w:eastAsia="Times New Roman"/>
          <w:sz w:val="13"/>
          <w:szCs w:val="13"/>
          <w:color w:val="777979"/>
          <w:spacing w:val="0"/>
          <w:w w:val="64"/>
          <w:i/>
        </w:rPr>
        <w:t>    </w:t>
      </w:r>
      <w:r>
        <w:rPr>
          <w:rFonts w:ascii="Times New Roman" w:hAnsi="Times New Roman" w:cs="Times New Roman" w:eastAsia="Times New Roman"/>
          <w:sz w:val="13"/>
          <w:szCs w:val="13"/>
          <w:color w:val="777979"/>
          <w:spacing w:val="15"/>
          <w:w w:val="64"/>
          <w:i/>
        </w:rPr>
        <w:t> </w:t>
      </w:r>
      <w:r>
        <w:rPr>
          <w:rFonts w:ascii="Times New Roman" w:hAnsi="Times New Roman" w:cs="Times New Roman" w:eastAsia="Times New Roman"/>
          <w:sz w:val="9"/>
          <w:szCs w:val="9"/>
          <w:color w:val="B3B5B6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9"/>
          <w:szCs w:val="9"/>
          <w:color w:val="000000"/>
          <w:spacing w:val="0"/>
          <w:w w:val="100"/>
        </w:rPr>
      </w:r>
    </w:p>
    <w:p>
      <w:pPr>
        <w:spacing w:before="11" w:after="0" w:line="50" w:lineRule="exact"/>
        <w:ind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color w:val="777979"/>
          <w:spacing w:val="-10"/>
          <w:w w:val="600"/>
          <w:position w:val="-10"/>
        </w:rPr>
        <w:t>"</w:t>
      </w:r>
      <w:r>
        <w:rPr>
          <w:rFonts w:ascii="Times New Roman" w:hAnsi="Times New Roman" w:cs="Times New Roman" w:eastAsia="Times New Roman"/>
          <w:sz w:val="15"/>
          <w:szCs w:val="15"/>
          <w:color w:val="494949"/>
          <w:spacing w:val="0"/>
          <w:w w:val="278"/>
          <w:position w:val="-10"/>
        </w:rPr>
        <w:t>·</w:t>
      </w:r>
      <w:r>
        <w:rPr>
          <w:rFonts w:ascii="Times New Roman" w:hAnsi="Times New Roman" w:cs="Times New Roman" w:eastAsia="Times New Roman"/>
          <w:sz w:val="15"/>
          <w:szCs w:val="15"/>
          <w:color w:val="494949"/>
          <w:spacing w:val="-6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676969"/>
          <w:spacing w:val="0"/>
          <w:w w:val="80"/>
          <w:position w:val="-10"/>
        </w:rPr>
        <w:t>..</w:t>
      </w:r>
      <w:r>
        <w:rPr>
          <w:rFonts w:ascii="Times New Roman" w:hAnsi="Times New Roman" w:cs="Times New Roman" w:eastAsia="Times New Roman"/>
          <w:sz w:val="15"/>
          <w:szCs w:val="15"/>
          <w:color w:val="676969"/>
          <w:spacing w:val="0"/>
          <w:w w:val="80"/>
          <w:position w:val="-1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color w:val="676969"/>
          <w:spacing w:val="25"/>
          <w:w w:val="80"/>
          <w:position w:val="-1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494949"/>
          <w:spacing w:val="-7"/>
          <w:w w:val="100"/>
          <w:position w:val="-1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color w:val="777979"/>
          <w:spacing w:val="0"/>
          <w:w w:val="100"/>
          <w:position w:val="-10"/>
        </w:rPr>
        <w:t>&lt;</w:t>
      </w:r>
      <w:r>
        <w:rPr>
          <w:rFonts w:ascii="Times New Roman" w:hAnsi="Times New Roman" w:cs="Times New Roman" w:eastAsia="Times New Roman"/>
          <w:sz w:val="15"/>
          <w:szCs w:val="15"/>
          <w:color w:val="777979"/>
          <w:spacing w:val="-42"/>
          <w:w w:val="100"/>
          <w:position w:val="-10"/>
        </w:rPr>
        <w:t>·</w:t>
      </w:r>
      <w:r>
        <w:rPr>
          <w:rFonts w:ascii="Times New Roman" w:hAnsi="Times New Roman" w:cs="Times New Roman" w:eastAsia="Times New Roman"/>
          <w:sz w:val="15"/>
          <w:szCs w:val="15"/>
          <w:color w:val="B3B5B6"/>
          <w:spacing w:val="-15"/>
          <w:w w:val="100"/>
          <w:position w:val="-1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color w:val="777979"/>
          <w:spacing w:val="5"/>
          <w:w w:val="100"/>
          <w:position w:val="-10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color w:val="595959"/>
          <w:spacing w:val="0"/>
          <w:w w:val="100"/>
          <w:position w:val="-1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color w:val="595959"/>
          <w:spacing w:val="0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595959"/>
          <w:spacing w:val="22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898C8E"/>
          <w:spacing w:val="0"/>
          <w:w w:val="260"/>
          <w:position w:val="-10"/>
        </w:rPr>
        <w:t>,/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160"/>
          <w:cols w:num="2" w:equalWidth="0">
            <w:col w:w="7046" w:space="3022"/>
            <w:col w:w="1672"/>
          </w:cols>
        </w:sectPr>
      </w:pPr>
      <w:rPr/>
    </w:p>
    <w:p>
      <w:pPr>
        <w:spacing w:before="98" w:after="0" w:line="240" w:lineRule="auto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595959"/>
          <w:spacing w:val="0"/>
          <w:w w:val="63"/>
        </w:rPr>
        <w:t>...:.: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1" w:after="0" w:line="240" w:lineRule="auto"/>
        <w:ind w:right="423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color w:val="898C8E"/>
        </w:rPr>
        <w:t>..</w:t>
      </w:r>
      <w:r>
        <w:rPr>
          <w:rFonts w:ascii="Times New Roman" w:hAnsi="Times New Roman" w:cs="Times New Roman" w:eastAsia="Times New Roman"/>
          <w:sz w:val="13"/>
          <w:szCs w:val="13"/>
          <w:color w:val="898C8E"/>
          <w:spacing w:val="-2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898C8E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898C8E"/>
          <w:spacing w:val="-19"/>
          <w:w w:val="108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A1A3A7"/>
          <w:spacing w:val="0"/>
          <w:w w:val="321"/>
        </w:rPr>
        <w:t>·</w:t>
      </w:r>
      <w:r>
        <w:rPr>
          <w:rFonts w:ascii="Times New Roman" w:hAnsi="Times New Roman" w:cs="Times New Roman" w:eastAsia="Times New Roman"/>
          <w:sz w:val="13"/>
          <w:szCs w:val="13"/>
          <w:color w:val="A1A3A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A1A3A7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898C8E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3"/>
          <w:szCs w:val="13"/>
          <w:color w:val="898C8E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3"/>
          <w:szCs w:val="13"/>
          <w:color w:val="898C8E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494949"/>
          <w:spacing w:val="-13"/>
          <w:w w:val="179"/>
          <w:b/>
          <w:bCs/>
        </w:rPr>
        <w:t>,</w:t>
      </w:r>
      <w:r>
        <w:rPr>
          <w:rFonts w:ascii="Times New Roman" w:hAnsi="Times New Roman" w:cs="Times New Roman" w:eastAsia="Times New Roman"/>
          <w:sz w:val="13"/>
          <w:szCs w:val="13"/>
          <w:color w:val="676969"/>
          <w:spacing w:val="0"/>
          <w:w w:val="166"/>
          <w:b/>
          <w:bCs/>
        </w:rPr>
        <w:t>t,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7" w:after="0" w:line="240" w:lineRule="auto"/>
        <w:ind w:right="696"/>
        <w:jc w:val="righ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color w:val="676969"/>
          <w:w w:val="211"/>
          <w:b/>
          <w:bCs/>
        </w:rPr>
        <w:t>:.tl</w:t>
      </w:r>
      <w:r>
        <w:rPr>
          <w:rFonts w:ascii="Arial" w:hAnsi="Arial" w:cs="Arial" w:eastAsia="Arial"/>
          <w:sz w:val="10"/>
          <w:szCs w:val="10"/>
          <w:color w:val="898C8E"/>
          <w:w w:val="85"/>
          <w:b/>
          <w:bCs/>
        </w:rPr>
        <w:t>t:-4•</w:t>
      </w:r>
      <w:r>
        <w:rPr>
          <w:rFonts w:ascii="Arial" w:hAnsi="Arial" w:cs="Arial" w:eastAsia="Arial"/>
          <w:sz w:val="10"/>
          <w:szCs w:val="10"/>
          <w:color w:val="000000"/>
          <w:w w:val="10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0" w:right="160"/>
          <w:cols w:num="2" w:equalWidth="0">
            <w:col w:w="833" w:space="4337"/>
            <w:col w:w="6570"/>
          </w:cols>
        </w:sectPr>
      </w:pPr>
      <w:rPr/>
    </w:p>
    <w:p>
      <w:pPr>
        <w:spacing w:before="0" w:after="0" w:line="282" w:lineRule="exact"/>
        <w:ind w:right="-20"/>
        <w:jc w:val="right"/>
        <w:rPr>
          <w:rFonts w:ascii="Arial" w:hAnsi="Arial" w:cs="Arial" w:eastAsia="Arial"/>
          <w:sz w:val="26"/>
          <w:szCs w:val="26"/>
        </w:rPr>
      </w:pPr>
      <w:rPr/>
      <w:r>
        <w:rPr/>
        <w:pict>
          <v:group style="position:absolute;margin-left:30.434095pt;margin-top:30.86834pt;width:560.685901pt;height:789.631017pt;mso-position-horizontal-relative:page;mso-position-vertical-relative:page;z-index:-7519" coordorigin="609,617" coordsize="11214,15793">
            <v:shape style="position:absolute;left:11491;top:13392;width:331;height:1159" type="#_x0000_t75">
              <v:imagedata r:id="rId20" o:title=""/>
            </v:shape>
            <v:group style="position:absolute;left:673;top:639;width:501;height:2" coordorigin="673,639" coordsize="501,2">
              <v:shape style="position:absolute;left:673;top:639;width:501;height:2" coordorigin="673,639" coordsize="501,0" path="m673,639l1174,639e" filled="f" stroked="t" strokeweight=".358048pt" strokecolor="#979C9C">
                <v:path arrowok="t"/>
              </v:shape>
            </v:group>
            <v:group style="position:absolute;left:673;top:639;width:6796;height:2" coordorigin="673,639" coordsize="6796,2">
              <v:shape style="position:absolute;left:673;top:639;width:6796;height:2" coordorigin="673,639" coordsize="6796,0" path="m673,639l7469,639e" filled="f" stroked="t" strokeweight=".716096pt" strokecolor="#77777C">
                <v:path arrowok="t"/>
              </v:shape>
            </v:group>
            <v:group style="position:absolute;left:9259;top:625;width:2;height:1536" coordorigin="9259,625" coordsize="2,1536">
              <v:shape style="position:absolute;left:9259;top:625;width:2;height:1536" coordorigin="9259,625" coordsize="0,1536" path="m9259,2161l9259,625e" filled="f" stroked="t" strokeweight=".716096pt" strokecolor="#646764">
                <v:path arrowok="t"/>
              </v:shape>
            </v:group>
            <v:group style="position:absolute;left:673;top:628;width:10777;height:2" coordorigin="673,628" coordsize="10777,2">
              <v:shape style="position:absolute;left:673;top:628;width:10777;height:2" coordorigin="673,628" coordsize="10777,0" path="m673,628l11450,628e" filled="f" stroked="t" strokeweight=".358048pt" strokecolor="#707474">
                <v:path arrowok="t"/>
              </v:shape>
            </v:group>
            <v:group style="position:absolute;left:616;top:1766;width:2;height:4293" coordorigin="616,1766" coordsize="2,4293">
              <v:shape style="position:absolute;left:616;top:1766;width:2;height:4293" coordorigin="616,1766" coordsize="0,4293" path="m616,6059l616,1766e" filled="f" stroked="t" strokeweight=".358048pt" strokecolor="#000000">
                <v:path arrowok="t"/>
              </v:shape>
            </v:group>
            <v:group style="position:absolute;left:666;top:2164;width:2750;height:2" coordorigin="666,2164" coordsize="2750,2">
              <v:shape style="position:absolute;left:666;top:2164;width:2750;height:2" coordorigin="666,2164" coordsize="2750,0" path="m666,2164l3416,2164e" filled="f" stroked="t" strokeweight=".716096pt" strokecolor="#747777">
                <v:path arrowok="t"/>
              </v:shape>
            </v:group>
            <v:group style="position:absolute;left:3351;top:2164;width:573;height:2" coordorigin="3351,2164" coordsize="573,2">
              <v:shape style="position:absolute;left:3351;top:2164;width:573;height:2" coordorigin="3351,2164" coordsize="573,0" path="m3351,2164l3924,2164e" filled="f" stroked="t" strokeweight=".358048pt" strokecolor="#4F5457">
                <v:path arrowok="t"/>
              </v:shape>
            </v:group>
            <v:group style="position:absolute;left:3867;top:2164;width:5328;height:2" coordorigin="3867,2164" coordsize="5328,2">
              <v:shape style="position:absolute;left:3867;top:2164;width:5328;height:2" coordorigin="3867,2164" coordsize="5328,0" path="m3867,2164l9195,2164e" filled="f" stroked="t" strokeweight=".716096pt" strokecolor="#707470">
                <v:path arrowok="t"/>
              </v:shape>
            </v:group>
            <v:group style="position:absolute;left:9130;top:2157;width:501;height:2" coordorigin="9130,2157" coordsize="501,2">
              <v:shape style="position:absolute;left:9130;top:2157;width:501;height:2" coordorigin="9130,2157" coordsize="501,0" path="m9130,2157l9631,2157e" filled="f" stroked="t" strokeweight=".358048pt" strokecolor="#484B4B">
                <v:path arrowok="t"/>
              </v:shape>
            </v:group>
            <v:group style="position:absolute;left:9567;top:2154;width:1024;height:2" coordorigin="9567,2154" coordsize="1024,2">
              <v:shape style="position:absolute;left:9567;top:2154;width:1024;height:2" coordorigin="9567,2154" coordsize="1024,0" path="m9567,2154l10591,2154e" filled="f" stroked="t" strokeweight=".716096pt" strokecolor="#7C7C7C">
                <v:path arrowok="t"/>
              </v:shape>
            </v:group>
            <v:group style="position:absolute;left:10512;top:2157;width:938;height:2" coordorigin="10512,2157" coordsize="938,2">
              <v:shape style="position:absolute;left:10512;top:2157;width:938;height:2" coordorigin="10512,2157" coordsize="938,0" path="m10512,2157l11450,2157e" filled="f" stroked="t" strokeweight=".358048pt" strokecolor="#5B5B60">
                <v:path arrowok="t"/>
              </v:shape>
            </v:group>
            <v:group style="position:absolute;left:666;top:2405;width:8529;height:2" coordorigin="666,2405" coordsize="8529,2">
              <v:shape style="position:absolute;left:666;top:2405;width:8529;height:2" coordorigin="666,2405" coordsize="8529,0" path="m666,2405l9195,2405e" filled="f" stroked="t" strokeweight=".716096pt" strokecolor="#6B7070">
                <v:path arrowok="t"/>
              </v:shape>
            </v:group>
            <v:group style="position:absolute;left:3502;top:2161;width:2;height:495" coordorigin="3502,2161" coordsize="2,495">
              <v:shape style="position:absolute;left:3502;top:2161;width:2;height:495" coordorigin="3502,2161" coordsize="0,495" path="m3502,2656l3502,2161e" filled="f" stroked="t" strokeweight=".716096pt" strokecolor="#6B6B6B">
                <v:path arrowok="t"/>
              </v:shape>
            </v:group>
            <v:group style="position:absolute;left:5815;top:2139;width:2;height:280" coordorigin="5815,2139" coordsize="2,280">
              <v:shape style="position:absolute;left:5815;top:2139;width:2;height:280" coordorigin="5815,2139" coordsize="0,280" path="m5815,2419l5815,2139e" filled="f" stroked="t" strokeweight=".358048pt" strokecolor="#4F5454">
                <v:path arrowok="t"/>
              </v:shape>
            </v:group>
            <v:group style="position:absolute;left:9130;top:2401;width:150;height:2" coordorigin="9130,2401" coordsize="150,2">
              <v:shape style="position:absolute;left:9130;top:2401;width:150;height:2" coordorigin="9130,2401" coordsize="150,0" path="m9130,2401l9281,2401e" filled="f" stroked="t" strokeweight=".358048pt" strokecolor="#343838">
                <v:path arrowok="t"/>
              </v:shape>
            </v:group>
            <v:group style="position:absolute;left:9223;top:2401;width:408;height:2" coordorigin="9223,2401" coordsize="408,2">
              <v:shape style="position:absolute;left:9223;top:2401;width:408;height:2" coordorigin="9223,2401" coordsize="408,0" path="m9223,2401l9631,2401e" filled="f" stroked="t" strokeweight=".358048pt" strokecolor="#545454">
                <v:path arrowok="t"/>
              </v:shape>
            </v:group>
            <v:group style="position:absolute;left:9567;top:2398;width:1074;height:2" coordorigin="9567,2398" coordsize="1074,2">
              <v:shape style="position:absolute;left:9567;top:2398;width:1074;height:2" coordorigin="9567,2398" coordsize="1074,0" path="m9567,2398l10641,2398e" filled="f" stroked="t" strokeweight=".716096pt" strokecolor="#747474">
                <v:path arrowok="t"/>
              </v:shape>
            </v:group>
            <v:group style="position:absolute;left:10512;top:2401;width:938;height:2" coordorigin="10512,2401" coordsize="938,2">
              <v:shape style="position:absolute;left:10512;top:2401;width:938;height:2" coordorigin="10512,2401" coordsize="938,0" path="m10512,2401l11450,2401e" filled="f" stroked="t" strokeweight=".358048pt" strokecolor="#4F5454">
                <v:path arrowok="t"/>
              </v:shape>
            </v:group>
            <v:group style="position:absolute;left:5815;top:2398;width:2;height:280" coordorigin="5815,2398" coordsize="2,280">
              <v:shape style="position:absolute;left:5815;top:2398;width:2;height:280" coordorigin="5815,2398" coordsize="0,280" path="m5815,2678l5815,2398e" filled="f" stroked="t" strokeweight=".358048pt" strokecolor="#777777">
                <v:path arrowok="t"/>
              </v:shape>
            </v:group>
            <v:group style="position:absolute;left:666;top:2645;width:10784;height:2" coordorigin="666,2645" coordsize="10784,2">
              <v:shape style="position:absolute;left:666;top:2645;width:10784;height:2" coordorigin="666,2645" coordsize="10784,0" path="m666,2645l11450,2645e" filled="f" stroked="t" strokeweight=".716096pt" strokecolor="#747474">
                <v:path arrowok="t"/>
              </v:shape>
            </v:group>
            <v:group style="position:absolute;left:666;top:2893;width:4354;height:2" coordorigin="666,2893" coordsize="4354,2">
              <v:shape style="position:absolute;left:666;top:2893;width:4354;height:2" coordorigin="666,2893" coordsize="4354,0" path="m666,2893l5020,2893e" filled="f" stroked="t" strokeweight=".716096pt" strokecolor="#747777">
                <v:path arrowok="t"/>
              </v:shape>
            </v:group>
            <v:group style="position:absolute;left:4955;top:2889;width:637;height:2" coordorigin="4955,2889" coordsize="637,2">
              <v:shape style="position:absolute;left:4955;top:2889;width:637;height:2" coordorigin="4955,2889" coordsize="637,0" path="m4955,2889l5593,2889e" filled="f" stroked="t" strokeweight=".358048pt" strokecolor="#545454">
                <v:path arrowok="t"/>
              </v:shape>
            </v:group>
            <v:group style="position:absolute;left:5528;top:2889;width:1561;height:2" coordorigin="5528,2889" coordsize="1561,2">
              <v:shape style="position:absolute;left:5528;top:2889;width:1561;height:2" coordorigin="5528,2889" coordsize="1561,0" path="m5528,2889l7089,2889e" filled="f" stroked="t" strokeweight=".716096pt" strokecolor="#7C7C7C">
                <v:path arrowok="t"/>
              </v:shape>
            </v:group>
            <v:group style="position:absolute;left:7025;top:2886;width:695;height:2" coordorigin="7025,2886" coordsize="695,2">
              <v:shape style="position:absolute;left:7025;top:2886;width:695;height:2" coordorigin="7025,2886" coordsize="695,0" path="m7025,2886l7720,2886e" filled="f" stroked="t" strokeweight=".358048pt" strokecolor="#575757">
                <v:path arrowok="t"/>
              </v:shape>
            </v:group>
            <v:group style="position:absolute;left:7655;top:2886;width:1540;height:2" coordorigin="7655,2886" coordsize="1540,2">
              <v:shape style="position:absolute;left:7655;top:2886;width:1540;height:2" coordorigin="7655,2886" coordsize="1540,0" path="m7655,2886l9195,2886e" filled="f" stroked="t" strokeweight=".716096pt" strokecolor="#777777">
                <v:path arrowok="t"/>
              </v:shape>
            </v:group>
            <v:group style="position:absolute;left:9130;top:2882;width:501;height:2" coordorigin="9130,2882" coordsize="501,2">
              <v:shape style="position:absolute;left:9130;top:2882;width:501;height:2" coordorigin="9130,2882" coordsize="501,0" path="m9130,2882l9631,2882e" filled="f" stroked="t" strokeweight=".358048pt" strokecolor="#4B4B4B">
                <v:path arrowok="t"/>
              </v:shape>
            </v:group>
            <v:group style="position:absolute;left:9567;top:2879;width:1010;height:2" coordorigin="9567,2879" coordsize="1010,2">
              <v:shape style="position:absolute;left:9567;top:2879;width:1010;height:2" coordorigin="9567,2879" coordsize="1010,0" path="m9567,2879l10577,2879e" filled="f" stroked="t" strokeweight=".716096pt" strokecolor="#777C7C">
                <v:path arrowok="t"/>
              </v:shape>
            </v:group>
            <v:group style="position:absolute;left:10512;top:2886;width:938;height:2" coordorigin="10512,2886" coordsize="938,2">
              <v:shape style="position:absolute;left:10512;top:2886;width:938;height:2" coordorigin="10512,2886" coordsize="938,0" path="m10512,2886l11450,2886e" filled="f" stroked="t" strokeweight=".358048pt" strokecolor="#5B5B5B">
                <v:path arrowok="t"/>
              </v:shape>
            </v:group>
            <v:group style="position:absolute;left:666;top:3130;width:6495;height:2" coordorigin="666,3130" coordsize="6495,2">
              <v:shape style="position:absolute;left:666;top:3130;width:6495;height:2" coordorigin="666,3130" coordsize="6495,0" path="m666,3130l7161,3130e" filled="f" stroked="t" strokeweight=".716096pt" strokecolor="#747474">
                <v:path arrowok="t"/>
              </v:shape>
            </v:group>
            <v:group style="position:absolute;left:7025;top:3130;width:924;height:2" coordorigin="7025,3130" coordsize="924,2">
              <v:shape style="position:absolute;left:7025;top:3130;width:924;height:2" coordorigin="7025,3130" coordsize="924,0" path="m7025,3130l7949,3130e" filled="f" stroked="t" strokeweight=".358048pt" strokecolor="#5B5B5B">
                <v:path arrowok="t"/>
              </v:shape>
            </v:group>
            <v:group style="position:absolute;left:7884;top:3123;width:3566;height:2" coordorigin="7884,3123" coordsize="3566,2">
              <v:shape style="position:absolute;left:7884;top:3123;width:3566;height:2" coordorigin="7884,3123" coordsize="3566,0" path="m7884,3123l11450,3123e" filled="f" stroked="t" strokeweight=".716096pt" strokecolor="#707070">
                <v:path arrowok="t"/>
              </v:shape>
            </v:group>
            <v:group style="position:absolute;left:666;top:3374;width:2564;height:2" coordorigin="666,3374" coordsize="2564,2">
              <v:shape style="position:absolute;left:666;top:3374;width:2564;height:2" coordorigin="666,3374" coordsize="2564,0" path="m666,3374l3230,3374e" filled="f" stroked="t" strokeweight=".358048pt" strokecolor="#6B7070">
                <v:path arrowok="t"/>
              </v:shape>
            </v:group>
            <v:group style="position:absolute;left:3165;top:3374;width:759;height:2" coordorigin="3165,3374" coordsize="759,2">
              <v:shape style="position:absolute;left:3165;top:3374;width:759;height:2" coordorigin="3165,3374" coordsize="759,0" path="m3165,3374l3924,3374e" filled="f" stroked="t" strokeweight=".358048pt" strokecolor="#575B5B">
                <v:path arrowok="t"/>
              </v:shape>
            </v:group>
            <v:group style="position:absolute;left:3767;top:3370;width:7684;height:2" coordorigin="3767,3370" coordsize="7684,2">
              <v:shape style="position:absolute;left:3767;top:3370;width:7684;height:2" coordorigin="3767,3370" coordsize="7684,0" path="m3767,3370l11450,3370e" filled="f" stroked="t" strokeweight=".716096pt" strokecolor="#6B7070">
                <v:path arrowok="t"/>
              </v:shape>
            </v:group>
            <v:group style="position:absolute;left:3896;top:3345;width:2;height:273" coordorigin="3896,3345" coordsize="2,273">
              <v:shape style="position:absolute;left:3896;top:3345;width:2;height:273" coordorigin="3896,3345" coordsize="0,273" path="m3896,3618l3896,3345e" filled="f" stroked="t" strokeweight=".358048pt" strokecolor="#5B6060">
                <v:path arrowok="t"/>
              </v:shape>
            </v:group>
            <v:group style="position:absolute;left:7068;top:3360;width:2;height:754" coordorigin="7068,3360" coordsize="2,754">
              <v:shape style="position:absolute;left:7068;top:3360;width:2;height:754" coordorigin="7068,3360" coordsize="0,754" path="m7068,4113l7068,3360e" filled="f" stroked="t" strokeweight=".716096pt" strokecolor="#5B5B5B">
                <v:path arrowok="t"/>
              </v:shape>
            </v:group>
            <v:group style="position:absolute;left:7046;top:3790;width:1404;height:2" coordorigin="7046,3790" coordsize="1404,2">
              <v:shape style="position:absolute;left:7046;top:3790;width:1404;height:2" coordorigin="7046,3790" coordsize="1404,0" path="m7046,3790l8450,3790e" filled="f" stroked="t" strokeweight=".358048pt" strokecolor="#5B5B5B">
                <v:path arrowok="t"/>
              </v:shape>
            </v:group>
            <v:group style="position:absolute;left:11447;top:3316;width:2;height:510" coordorigin="11447,3316" coordsize="2,510">
              <v:shape style="position:absolute;left:11447;top:3316;width:2;height:510" coordorigin="11447,3316" coordsize="0,510" path="m11447,3826l11447,3316e" filled="f" stroked="t" strokeweight=".358048pt" strokecolor="#3F3F3F">
                <v:path arrowok="t"/>
              </v:shape>
            </v:group>
            <v:group style="position:absolute;left:3896;top:3611;width:2;height:179" coordorigin="3896,3611" coordsize="2,179">
              <v:shape style="position:absolute;left:3896;top:3611;width:2;height:179" coordorigin="3896,3611" coordsize="0,179" path="m3896,3790l3896,3611e" filled="f" stroked="t" strokeweight=".358048pt" strokecolor="#000000">
                <v:path arrowok="t"/>
              </v:shape>
            </v:group>
            <v:group style="position:absolute;left:8450;top:3790;width:2986;height:2" coordorigin="8450,3790" coordsize="2986,2">
              <v:shape style="position:absolute;left:8450;top:3790;width:2986;height:2" coordorigin="8450,3790" coordsize="2986,0" path="m8450,3790l11436,3790e" filled="f" stroked="t" strokeweight=".358048pt" strokecolor="#000000">
                <v:path arrowok="t"/>
              </v:shape>
            </v:group>
            <v:group style="position:absolute;left:659;top:4106;width:3273;height:2" coordorigin="659,4106" coordsize="3273,2">
              <v:shape style="position:absolute;left:659;top:4106;width:3273;height:2" coordorigin="659,4106" coordsize="3273,0" path="m659,4106l3931,4106e" filled="f" stroked="t" strokeweight=".716096pt" strokecolor="#747474">
                <v:path arrowok="t"/>
              </v:shape>
            </v:group>
            <v:group style="position:absolute;left:3953;top:3797;width:1948;height:2" coordorigin="3953,3797" coordsize="1948,2">
              <v:shape style="position:absolute;left:3953;top:3797;width:1948;height:2" coordorigin="3953,3797" coordsize="1948,0" path="m3953,3797l5901,3797e" filled="f" stroked="t" strokeweight=".716096pt" strokecolor="#707474">
                <v:path arrowok="t"/>
              </v:shape>
            </v:group>
            <v:group style="position:absolute;left:3896;top:3790;width:2;height:309" coordorigin="3896,3790" coordsize="2,309">
              <v:shape style="position:absolute;left:3896;top:3790;width:2;height:309" coordorigin="3896,3790" coordsize="0,309" path="m3896,4099l3896,3790e" filled="f" stroked="t" strokeweight=".358048pt" strokecolor="#808080">
                <v:path arrowok="t"/>
              </v:shape>
            </v:group>
            <v:group style="position:absolute;left:3867;top:4103;width:2041;height:2" coordorigin="3867,4103" coordsize="2041,2">
              <v:shape style="position:absolute;left:3867;top:4103;width:2041;height:2" coordorigin="3867,4103" coordsize="2041,0" path="m3867,4103l5908,4103e" filled="f" stroked="t" strokeweight="1.074145pt" strokecolor="#4B4F54">
                <v:path arrowok="t"/>
              </v:shape>
            </v:group>
            <v:group style="position:absolute;left:5779;top:4103;width:5671;height:2" coordorigin="5779,4103" coordsize="5671,2">
              <v:shape style="position:absolute;left:5779;top:4103;width:5671;height:2" coordorigin="5779,4103" coordsize="5671,0" path="m5779,4103l11450,4103e" filled="f" stroked="t" strokeweight=".716096pt" strokecolor="#6B7070">
                <v:path arrowok="t"/>
              </v:shape>
            </v:group>
            <v:group style="position:absolute;left:659;top:4379;width:2385;height:2" coordorigin="659,4379" coordsize="2385,2">
              <v:shape style="position:absolute;left:659;top:4379;width:2385;height:2" coordorigin="659,4379" coordsize="2385,0" path="m659,4379l3043,4379e" filled="f" stroked="t" strokeweight=".716096pt" strokecolor="#7C8080">
                <v:path arrowok="t"/>
              </v:shape>
            </v:group>
            <v:group style="position:absolute;left:2979;top:4382;width:1346;height:2" coordorigin="2979,4382" coordsize="1346,2">
              <v:shape style="position:absolute;left:2979;top:4382;width:1346;height:2" coordorigin="2979,4382" coordsize="1346,0" path="m2979,4382l4325,4382e" filled="f" stroked="t" strokeweight=".358048pt" strokecolor="#5B6060">
                <v:path arrowok="t"/>
              </v:shape>
            </v:group>
            <v:group style="position:absolute;left:4261;top:4382;width:938;height:2" coordorigin="4261,4382" coordsize="938,2">
              <v:shape style="position:absolute;left:4261;top:4382;width:938;height:2" coordorigin="4261,4382" coordsize="938,0" path="m4261,4382l5199,4382e" filled="f" stroked="t" strokeweight=".716096pt" strokecolor="#7C7C7C">
                <v:path arrowok="t"/>
              </v:shape>
            </v:group>
            <v:group style="position:absolute;left:4955;top:4379;width:637;height:2" coordorigin="4955,4379" coordsize="637,2">
              <v:shape style="position:absolute;left:4955;top:4379;width:637;height:2" coordorigin="4955,4379" coordsize="637,0" path="m4955,4379l5593,4379e" filled="f" stroked="t" strokeweight=".358048pt" strokecolor="#646464">
                <v:path arrowok="t"/>
              </v:shape>
            </v:group>
            <v:group style="position:absolute;left:5528;top:4382;width:315;height:2" coordorigin="5528,4382" coordsize="315,2">
              <v:shape style="position:absolute;left:5528;top:4382;width:315;height:2" coordorigin="5528,4382" coordsize="315,0" path="m5528,4382l5843,4382e" filled="f" stroked="t" strokeweight=".358048pt" strokecolor="#444444">
                <v:path arrowok="t"/>
              </v:shape>
            </v:group>
            <v:group style="position:absolute;left:5779;top:4375;width:5671;height:2" coordorigin="5779,4375" coordsize="5671,2">
              <v:shape style="position:absolute;left:5779;top:4375;width:5671;height:2" coordorigin="5779,4375" coordsize="5671,0" path="m5779,4375l11450,4375e" filled="f" stroked="t" strokeweight=".716096pt" strokecolor="#6B7070">
                <v:path arrowok="t"/>
              </v:shape>
            </v:group>
            <v:group style="position:absolute;left:2463;top:4623;width:6158;height:2" coordorigin="2463,4623" coordsize="6158,2">
              <v:shape style="position:absolute;left:2463;top:4623;width:6158;height:2" coordorigin="2463,4623" coordsize="6158,0" path="m2463,4623l8622,4623e" filled="f" stroked="t" strokeweight=".716096pt" strokecolor="#747474">
                <v:path arrowok="t"/>
              </v:shape>
            </v:group>
            <v:group style="position:absolute;left:8557;top:4619;width:637;height:2" coordorigin="8557,4619" coordsize="637,2">
              <v:shape style="position:absolute;left:8557;top:4619;width:637;height:2" coordorigin="8557,4619" coordsize="637,0" path="m8557,4619l9195,4619e" filled="f" stroked="t" strokeweight=".358048pt" strokecolor="#4B4B4B">
                <v:path arrowok="t"/>
              </v:shape>
            </v:group>
            <v:group style="position:absolute;left:9130;top:4616;width:1554;height:2" coordorigin="9130,4616" coordsize="1554,2">
              <v:shape style="position:absolute;left:9130;top:4616;width:1554;height:2" coordorigin="9130,4616" coordsize="1554,0" path="m9130,4616l10684,4616e" filled="f" stroked="t" strokeweight=".716096pt" strokecolor="#6B7070">
                <v:path arrowok="t"/>
              </v:shape>
            </v:group>
            <v:group style="position:absolute;left:10512;top:4619;width:938;height:2" coordorigin="10512,4619" coordsize="938,2">
              <v:shape style="position:absolute;left:10512;top:4619;width:938;height:2" coordorigin="10512,4619" coordsize="938,0" path="m10512,4619l11450,4619e" filled="f" stroked="t" strokeweight=".358048pt" strokecolor="#5B5B5B">
                <v:path arrowok="t"/>
              </v:shape>
            </v:group>
            <v:group style="position:absolute;left:7927;top:4616;width:2;height:495" coordorigin="7927,4616" coordsize="2,495">
              <v:shape style="position:absolute;left:7927;top:4616;width:2;height:495" coordorigin="7927,4616" coordsize="0,495" path="m7927,5111l7927,4616e" filled="f" stroked="t" strokeweight=".716096pt" strokecolor="#6B6B6B">
                <v:path arrowok="t"/>
              </v:shape>
            </v:group>
            <v:group style="position:absolute;left:11450;top:625;width:2;height:4781" coordorigin="11450,625" coordsize="2,4781">
              <v:shape style="position:absolute;left:11450;top:625;width:2;height:4781" coordorigin="11450,625" coordsize="0,4781" path="m11450,5405l11450,625e" filled="f" stroked="t" strokeweight=".358048pt" strokecolor="#676767">
                <v:path arrowok="t"/>
              </v:shape>
            </v:group>
            <v:group style="position:absolute;left:4998;top:5107;width:845;height:2" coordorigin="4998,5107" coordsize="845,2">
              <v:shape style="position:absolute;left:4998;top:5107;width:845;height:2" coordorigin="4998,5107" coordsize="845,0" path="m4998,5107l5843,5107e" filled="f" stroked="t" strokeweight=".358048pt" strokecolor="#4F5454">
                <v:path arrowok="t"/>
              </v:shape>
            </v:group>
            <v:group style="position:absolute;left:5779;top:5104;width:5671;height:2" coordorigin="5779,5104" coordsize="5671,2">
              <v:shape style="position:absolute;left:5779;top:5104;width:5671;height:2" coordorigin="5779,5104" coordsize="5671,0" path="m5779,5104l11450,5104e" filled="f" stroked="t" strokeweight=".716096pt" strokecolor="#6B706B">
                <v:path arrowok="t"/>
              </v:shape>
            </v:group>
            <v:group style="position:absolute;left:5002;top:4616;width:2;height:2175" coordorigin="5002,4616" coordsize="2,2175">
              <v:shape style="position:absolute;left:5002;top:4616;width:2;height:2175" coordorigin="5002,4616" coordsize="0,2175" path="m5002,6791l5002,4616e" filled="f" stroked="t" strokeweight="1.074145pt" strokecolor="#676767">
                <v:path arrowok="t"/>
              </v:shape>
            </v:group>
            <v:group style="position:absolute;left:4998;top:5348;width:3645;height:2" coordorigin="4998,5348" coordsize="3645,2">
              <v:shape style="position:absolute;left:4998;top:5348;width:3645;height:2" coordorigin="4998,5348" coordsize="3645,0" path="m4998,5348l8643,5348e" filled="f" stroked="t" strokeweight=".716096pt" strokecolor="#6B7070">
                <v:path arrowok="t"/>
              </v:shape>
            </v:group>
            <v:group style="position:absolute;left:8557;top:5344;width:1074;height:2" coordorigin="8557,5344" coordsize="1074,2">
              <v:shape style="position:absolute;left:8557;top:5344;width:1074;height:2" coordorigin="8557,5344" coordsize="1074,0" path="m8557,5344l9631,5344e" filled="f" stroked="t" strokeweight=".358048pt" strokecolor="#4F4F4F">
                <v:path arrowok="t"/>
              </v:shape>
            </v:group>
            <v:group style="position:absolute;left:9130;top:5344;width:150;height:2" coordorigin="9130,5344" coordsize="150,2">
              <v:shape style="position:absolute;left:9130;top:5344;width:150;height:2" coordorigin="9130,5344" coordsize="150,0" path="m9130,5344l9281,5344e" filled="f" stroked="t" strokeweight=".358048pt" strokecolor="#343434">
                <v:path arrowok="t"/>
              </v:shape>
            </v:group>
            <v:group style="position:absolute;left:9567;top:5341;width:1053;height:2" coordorigin="9567,5341" coordsize="1053,2">
              <v:shape style="position:absolute;left:9567;top:5341;width:1053;height:2" coordorigin="9567,5341" coordsize="1053,0" path="m9567,5341l10620,5341e" filled="f" stroked="t" strokeweight=".716096pt" strokecolor="#747474">
                <v:path arrowok="t"/>
              </v:shape>
            </v:group>
            <v:group style="position:absolute;left:10512;top:5348;width:938;height:2" coordorigin="10512,5348" coordsize="938,2">
              <v:shape style="position:absolute;left:10512;top:5348;width:938;height:2" coordorigin="10512,5348" coordsize="938,0" path="m10512,5348l11450,5348e" filled="f" stroked="t" strokeweight=".358048pt" strokecolor="#5B6060">
                <v:path arrowok="t"/>
              </v:shape>
            </v:group>
            <v:group style="position:absolute;left:4998;top:5592;width:2091;height:2" coordorigin="4998,5592" coordsize="2091,2">
              <v:shape style="position:absolute;left:4998;top:5592;width:2091;height:2" coordorigin="4998,5592" coordsize="2091,0" path="m4998,5592l7089,5592e" filled="f" stroked="t" strokeweight=".716096pt" strokecolor="#707070">
                <v:path arrowok="t"/>
              </v:shape>
            </v:group>
            <v:group style="position:absolute;left:7025;top:5588;width:924;height:2" coordorigin="7025,5588" coordsize="924,2">
              <v:shape style="position:absolute;left:7025;top:5588;width:924;height:2" coordorigin="7025,5588" coordsize="924,0" path="m7025,5588l7949,5588e" filled="f" stroked="t" strokeweight=".358048pt" strokecolor="#4F4F4F">
                <v:path arrowok="t"/>
              </v:shape>
            </v:group>
            <v:group style="position:absolute;left:7884;top:5585;width:3566;height:2" coordorigin="7884,5585" coordsize="3566,2">
              <v:shape style="position:absolute;left:7884;top:5585;width:3566;height:2" coordorigin="7884,5585" coordsize="3566,0" path="m7884,5585l11450,5585e" filled="f" stroked="t" strokeweight=".716096pt" strokecolor="#707474">
                <v:path arrowok="t"/>
              </v:shape>
            </v:group>
            <v:group style="position:absolute;left:11447;top:5334;width:2;height:280" coordorigin="11447,5334" coordsize="2,280">
              <v:shape style="position:absolute;left:11447;top:5334;width:2;height:280" coordorigin="11447,5334" coordsize="0,280" path="m11447,5614l11447,5334e" filled="f" stroked="t" strokeweight=".358048pt" strokecolor="#3F3F3F">
                <v:path arrowok="t"/>
              </v:shape>
            </v:group>
            <v:group style="position:absolute;left:2463;top:5829;width:6158;height:2" coordorigin="2463,5829" coordsize="6158,2">
              <v:shape style="position:absolute;left:2463;top:5829;width:6158;height:2" coordorigin="2463,5829" coordsize="6158,0" path="m2463,5829l8622,5829e" filled="f" stroked="t" strokeweight=".716096pt" strokecolor="#707470">
                <v:path arrowok="t"/>
              </v:shape>
            </v:group>
            <v:group style="position:absolute;left:8557;top:5825;width:637;height:2" coordorigin="8557,5825" coordsize="637,2">
              <v:shape style="position:absolute;left:8557;top:5825;width:637;height:2" coordorigin="8557,5825" coordsize="637,0" path="m8557,5825l9195,5825e" filled="f" stroked="t" strokeweight=".358048pt" strokecolor="#575B5B">
                <v:path arrowok="t"/>
              </v:shape>
            </v:group>
            <v:group style="position:absolute;left:9080;top:5822;width:2370;height:2" coordorigin="9080,5822" coordsize="2370,2">
              <v:shape style="position:absolute;left:9080;top:5822;width:2370;height:2" coordorigin="9080,5822" coordsize="2370,0" path="m9080,5822l11450,5822e" filled="f" stroked="t" strokeweight=".716096pt" strokecolor="#6B6B6B">
                <v:path arrowok="t"/>
              </v:shape>
            </v:group>
            <v:group style="position:absolute;left:2467;top:4099;width:2;height:3654" coordorigin="2467,4099" coordsize="2,3654">
              <v:shape style="position:absolute;left:2467;top:4099;width:2;height:3654" coordorigin="2467,4099" coordsize="0,3654" path="m2467,7753l2467,4099e" filled="f" stroked="t" strokeweight=".716096pt" strokecolor="#707070">
                <v:path arrowok="t"/>
              </v:shape>
            </v:group>
            <v:group style="position:absolute;left:859;top:6069;width:10591;height:2" coordorigin="859,6069" coordsize="10591,2">
              <v:shape style="position:absolute;left:859;top:6069;width:10591;height:2" coordorigin="859,6069" coordsize="10591,0" path="m859,6069l11450,6069e" filled="f" stroked="t" strokeweight=".716096pt" strokecolor="#747777">
                <v:path arrowok="t"/>
              </v:shape>
            </v:group>
            <v:group style="position:absolute;left:7927;top:6066;width:2;height:725" coordorigin="7927,6066" coordsize="2,725">
              <v:shape style="position:absolute;left:7927;top:6066;width:2;height:725" coordorigin="7927,6066" coordsize="0,725" path="m7927,6791l7927,6066e" filled="f" stroked="t" strokeweight="1.074145pt" strokecolor="#707070">
                <v:path arrowok="t"/>
              </v:shape>
            </v:group>
            <v:group style="position:absolute;left:2456;top:6543;width:6166;height:2" coordorigin="2456,6543" coordsize="6166,2">
              <v:shape style="position:absolute;left:2456;top:6543;width:6166;height:2" coordorigin="2456,6543" coordsize="6166,0" path="m2456,6543l8622,6543e" filled="f" stroked="t" strokeweight=".358048pt" strokecolor="#747777">
                <v:path arrowok="t"/>
              </v:shape>
            </v:group>
            <v:group style="position:absolute;left:8586;top:6575;width:1962;height:2" coordorigin="8586,6575" coordsize="1962,2">
              <v:shape style="position:absolute;left:8586;top:6575;width:1962;height:2" coordorigin="8586,6575" coordsize="1962,0" path="m8586,6575l10548,6575e" filled="f" stroked="t" strokeweight=".358048pt" strokecolor="#000000">
                <v:path arrowok="t"/>
              </v:shape>
            </v:group>
            <v:group style="position:absolute;left:10541;top:6575;width:895;height:2" coordorigin="10541,6575" coordsize="895,2">
              <v:shape style="position:absolute;left:10541;top:6575;width:895;height:2" coordorigin="10541,6575" coordsize="895,0" path="m10541,6575l11436,6575e" filled="f" stroked="t" strokeweight=".358048pt" strokecolor="#838383">
                <v:path arrowok="t"/>
              </v:shape>
            </v:group>
            <v:group style="position:absolute;left:2456;top:6780;width:8994;height:2" coordorigin="2456,6780" coordsize="8994,2">
              <v:shape style="position:absolute;left:2456;top:6780;width:8994;height:2" coordorigin="2456,6780" coordsize="8994,0" path="m2456,6780l11450,6780e" filled="f" stroked="t" strokeweight=".716096pt" strokecolor="#777C7C">
                <v:path arrowok="t"/>
              </v:shape>
            </v:group>
            <v:group style="position:absolute;left:616;top:6303;width:2;height:1421" coordorigin="616,6303" coordsize="2,1421">
              <v:shape style="position:absolute;left:616;top:6303;width:2;height:1421" coordorigin="616,6303" coordsize="0,1421" path="m616,7724l616,6303e" filled="f" stroked="t" strokeweight=".358048pt" strokecolor="#000000">
                <v:path arrowok="t"/>
              </v:shape>
            </v:group>
            <v:group style="position:absolute;left:652;top:7021;width:4941;height:2" coordorigin="652,7021" coordsize="4941,2">
              <v:shape style="position:absolute;left:652;top:7021;width:4941;height:2" coordorigin="652,7021" coordsize="4941,0" path="m652,7021l5593,7021e" filled="f" stroked="t" strokeweight=".716096pt" strokecolor="#777C7C">
                <v:path arrowok="t"/>
              </v:shape>
            </v:group>
            <v:group style="position:absolute;left:5528;top:7024;width:315;height:2" coordorigin="5528,7024" coordsize="315,2">
              <v:shape style="position:absolute;left:5528;top:7024;width:315;height:2" coordorigin="5528,7024" coordsize="315,0" path="m5528,7024l5843,7024e" filled="f" stroked="t" strokeweight=".358048pt" strokecolor="#4F5454">
                <v:path arrowok="t"/>
              </v:shape>
            </v:group>
            <v:group style="position:absolute;left:5779;top:7024;width:3416;height:2" coordorigin="5779,7024" coordsize="3416,2">
              <v:shape style="position:absolute;left:5779;top:7024;width:3416;height:2" coordorigin="5779,7024" coordsize="3416,0" path="m5779,7024l9195,7024e" filled="f" stroked="t" strokeweight=".716096pt" strokecolor="#777C7C">
                <v:path arrowok="t"/>
              </v:shape>
            </v:group>
            <v:group style="position:absolute;left:9130;top:7017;width:150;height:2" coordorigin="9130,7017" coordsize="150,2">
              <v:shape style="position:absolute;left:9130;top:7017;width:150;height:2" coordorigin="9130,7017" coordsize="150,0" path="m9130,7017l9281,7017e" filled="f" stroked="t" strokeweight=".358048pt" strokecolor="#4B4B4B">
                <v:path arrowok="t"/>
              </v:shape>
            </v:group>
            <v:group style="position:absolute;left:9223;top:7017;width:2227;height:2" coordorigin="9223,7017" coordsize="2227,2">
              <v:shape style="position:absolute;left:9223;top:7017;width:2227;height:2" coordorigin="9223,7017" coordsize="2227,0" path="m9223,7017l11450,7017e" filled="f" stroked="t" strokeweight=".716096pt" strokecolor="#707474">
                <v:path arrowok="t"/>
              </v:shape>
            </v:group>
            <v:group style="position:absolute;left:652;top:7494;width:4941;height:2" coordorigin="652,7494" coordsize="4941,2">
              <v:shape style="position:absolute;left:652;top:7494;width:4941;height:2" coordorigin="652,7494" coordsize="4941,0" path="m652,7494l5593,7494e" filled="f" stroked="t" strokeweight=".716096pt" strokecolor="#808387">
                <v:path arrowok="t"/>
              </v:shape>
            </v:group>
            <v:group style="position:absolute;left:5528;top:7498;width:616;height:2" coordorigin="5528,7498" coordsize="616,2">
              <v:shape style="position:absolute;left:5528;top:7498;width:616;height:2" coordorigin="5528,7498" coordsize="616,0" path="m5528,7498l6144,7498e" filled="f" stroked="t" strokeweight=".358048pt" strokecolor="#5B6467">
                <v:path arrowok="t"/>
              </v:shape>
            </v:group>
            <v:group style="position:absolute;left:6087;top:7491;width:5364;height:2" coordorigin="6087,7491" coordsize="5364,2">
              <v:shape style="position:absolute;left:6087;top:7491;width:5364;height:2" coordorigin="6087,7491" coordsize="5364,0" path="m6087,7491l11450,7491e" filled="f" stroked="t" strokeweight=".716096pt" strokecolor="#7C8080">
                <v:path arrowok="t"/>
              </v:shape>
            </v:group>
            <v:group style="position:absolute;left:2456;top:7695;width:2;height:1622" coordorigin="2456,7695" coordsize="2,1622">
              <v:shape style="position:absolute;left:2456;top:7695;width:2;height:1622" coordorigin="2456,7695" coordsize="0,1622" path="m2456,9318l2456,7695e" filled="f" stroked="t" strokeweight=".716096pt" strokecolor="#777774">
                <v:path arrowok="t"/>
              </v:shape>
            </v:group>
            <v:group style="position:absolute;left:4991;top:7738;width:3631;height:2" coordorigin="4991,7738" coordsize="3631,2">
              <v:shape style="position:absolute;left:4991;top:7738;width:3631;height:2" coordorigin="4991,7738" coordsize="3631,0" path="m4991,7738l8622,7738e" filled="f" stroked="t" strokeweight=".716096pt" strokecolor="#707474">
                <v:path arrowok="t"/>
              </v:shape>
            </v:group>
            <v:group style="position:absolute;left:8557;top:7735;width:637;height:2" coordorigin="8557,7735" coordsize="637,2">
              <v:shape style="position:absolute;left:8557;top:7735;width:637;height:2" coordorigin="8557,7735" coordsize="637,0" path="m8557,7735l9195,7735e" filled="f" stroked="t" strokeweight=".358048pt" strokecolor="#606060">
                <v:path arrowok="t"/>
              </v:shape>
            </v:group>
            <v:group style="position:absolute;left:9130;top:7735;width:150;height:2" coordorigin="9130,7735" coordsize="150,2">
              <v:shape style="position:absolute;left:9130;top:7735;width:150;height:2" coordorigin="9130,7735" coordsize="150,0" path="m9130,7735l9281,7735e" filled="f" stroked="t" strokeweight=".358048pt" strokecolor="#3F3B3F">
                <v:path arrowok="t"/>
              </v:shape>
            </v:group>
            <v:group style="position:absolute;left:9223;top:7731;width:2220;height:2" coordorigin="9223,7731" coordsize="2220,2">
              <v:shape style="position:absolute;left:9223;top:7731;width:2220;height:2" coordorigin="9223,7731" coordsize="2220,0" path="m9223,7731l11443,7731e" filled="f" stroked="t" strokeweight=".716096pt" strokecolor="#6B6B70">
                <v:path arrowok="t"/>
              </v:shape>
            </v:group>
            <v:group style="position:absolute;left:4991;top:7487;width:2;height:747" coordorigin="4991,7487" coordsize="2,747">
              <v:shape style="position:absolute;left:4991;top:7487;width:2;height:747" coordorigin="4991,7487" coordsize="0,747" path="m4991,8234l4991,7487e" filled="f" stroked="t" strokeweight=".716096pt" strokecolor="#707070">
                <v:path arrowok="t"/>
              </v:shape>
            </v:group>
            <v:group style="position:absolute;left:4984;top:7979;width:6466;height:2" coordorigin="4984,7979" coordsize="6466,2">
              <v:shape style="position:absolute;left:4984;top:7979;width:6466;height:2" coordorigin="4984,7979" coordsize="6466,0" path="m4984,7979l11450,7979e" filled="f" stroked="t" strokeweight=".716096pt" strokecolor="#747777">
                <v:path arrowok="t"/>
              </v:shape>
            </v:group>
            <v:group style="position:absolute;left:644;top:8223;width:6223;height:2" coordorigin="644,8223" coordsize="6223,2">
              <v:shape style="position:absolute;left:644;top:8223;width:6223;height:2" coordorigin="644,8223" coordsize="6223,0" path="m644,8223l6867,8223e" filled="f" stroked="t" strokeweight=".716096pt" strokecolor="#808387">
                <v:path arrowok="t"/>
              </v:shape>
            </v:group>
            <v:group style="position:absolute;left:6803;top:8227;width:917;height:2" coordorigin="6803,8227" coordsize="917,2">
              <v:shape style="position:absolute;left:6803;top:8227;width:917;height:2" coordorigin="6803,8227" coordsize="917,0" path="m6803,8227l7720,8227e" filled="f" stroked="t" strokeweight=".358048pt" strokecolor="#67676B">
                <v:path arrowok="t"/>
              </v:shape>
            </v:group>
            <v:group style="position:absolute;left:7655;top:8223;width:3788;height:2" coordorigin="7655,8223" coordsize="3788,2">
              <v:shape style="position:absolute;left:7655;top:8223;width:3788;height:2" coordorigin="7655,8223" coordsize="3788,0" path="m7655,8223l11443,8223e" filled="f" stroked="t" strokeweight=".716096pt" strokecolor="#808383">
                <v:path arrowok="t"/>
              </v:shape>
            </v:group>
            <v:group style="position:absolute;left:11443;top:7932;width:2;height:330" coordorigin="11443,7932" coordsize="2,330">
              <v:shape style="position:absolute;left:11443;top:7932;width:2;height:330" coordorigin="11443,7932" coordsize="0,330" path="m11443,8262l11443,7932e" filled="f" stroked="t" strokeweight=".716096pt" strokecolor="#808080">
                <v:path arrowok="t"/>
              </v:shape>
            </v:group>
            <v:group style="position:absolute;left:644;top:9031;width:8006;height:2" coordorigin="644,9031" coordsize="8006,2">
              <v:shape style="position:absolute;left:644;top:9031;width:8006;height:2" coordorigin="644,9031" coordsize="8006,0" path="m644,9031l8650,9031e" filled="f" stroked="t" strokeweight=".716096pt" strokecolor="#7C8083">
                <v:path arrowok="t"/>
              </v:shape>
            </v:group>
            <v:group style="position:absolute;left:8557;top:9027;width:637;height:2" coordorigin="8557,9027" coordsize="637,2">
              <v:shape style="position:absolute;left:8557;top:9027;width:637;height:2" coordorigin="8557,9027" coordsize="637,0" path="m8557,9027l9195,9027e" filled="f" stroked="t" strokeweight=".358048pt" strokecolor="#606060">
                <v:path arrowok="t"/>
              </v:shape>
            </v:group>
            <v:group style="position:absolute;left:9130;top:9027;width:150;height:2" coordorigin="9130,9027" coordsize="150,2">
              <v:shape style="position:absolute;left:9130;top:9027;width:150;height:2" coordorigin="9130,9027" coordsize="150,0" path="m9130,9027l9281,9027e" filled="f" stroked="t" strokeweight=".358048pt" strokecolor="#484848">
                <v:path arrowok="t"/>
              </v:shape>
            </v:group>
            <v:group style="position:absolute;left:9223;top:9023;width:408;height:2" coordorigin="9223,9023" coordsize="408,2">
              <v:shape style="position:absolute;left:9223;top:9023;width:408;height:2" coordorigin="9223,9023" coordsize="408,0" path="m9223,9023l9631,9023e" filled="f" stroked="t" strokeweight=".358048pt" strokecolor="#646767">
                <v:path arrowok="t"/>
              </v:shape>
            </v:group>
            <v:group style="position:absolute;left:9531;top:9023;width:1912;height:2" coordorigin="9531,9023" coordsize="1912,2">
              <v:shape style="position:absolute;left:9531;top:9023;width:1912;height:2" coordorigin="9531,9023" coordsize="1912,0" path="m9531,9023l11443,9023e" filled="f" stroked="t" strokeweight=".716096pt" strokecolor="#777C7C">
                <v:path arrowok="t"/>
              </v:shape>
            </v:group>
            <v:group style="position:absolute;left:2453;top:9260;width:2;height:287" coordorigin="2453,9260" coordsize="2,287">
              <v:shape style="position:absolute;left:2453;top:9260;width:2;height:287" coordorigin="2453,9260" coordsize="0,287" path="m2453,9547l2453,9260e" filled="f" stroked="t" strokeweight=".358048pt" strokecolor="#4F4F4F">
                <v:path arrowok="t"/>
              </v:shape>
            </v:group>
            <v:group style="position:absolute;left:644;top:6310;width:2;height:4286" coordorigin="644,6310" coordsize="2,4286">
              <v:shape style="position:absolute;left:644;top:6310;width:2;height:4286" coordorigin="644,6310" coordsize="0,4286" path="m644,10595l644,6310e" filled="f" stroked="t" strokeweight=".716096pt" strokecolor="#777777">
                <v:path arrowok="t"/>
              </v:shape>
            </v:group>
            <v:group style="position:absolute;left:2449;top:9490;width:2;height:1694" coordorigin="2449,9490" coordsize="2,1694">
              <v:shape style="position:absolute;left:2449;top:9490;width:2;height:1694" coordorigin="2449,9490" coordsize="0,1694" path="m2449,11184l2449,9490e" filled="f" stroked="t" strokeweight=".716096pt" strokecolor="#676767">
                <v:path arrowok="t"/>
              </v:shape>
            </v:group>
            <v:group style="position:absolute;left:637;top:10193;width:4955;height:2" coordorigin="637,10193" coordsize="4955,2">
              <v:shape style="position:absolute;left:637;top:10193;width:4955;height:2" coordorigin="637,10193" coordsize="4955,0" path="m637,10193l5593,10193e" filled="f" stroked="t" strokeweight=".716096pt" strokecolor="#707474">
                <v:path arrowok="t"/>
              </v:shape>
            </v:group>
            <v:group style="position:absolute;left:5528;top:10197;width:315;height:2" coordorigin="5528,10197" coordsize="315,2">
              <v:shape style="position:absolute;left:5528;top:10197;width:315;height:2" coordorigin="5528,10197" coordsize="315,0" path="m5528,10197l5843,10197e" filled="f" stroked="t" strokeweight=".358048pt" strokecolor="#444848">
                <v:path arrowok="t"/>
              </v:shape>
            </v:group>
            <v:group style="position:absolute;left:5779;top:10197;width:365;height:2" coordorigin="5779,10197" coordsize="365,2">
              <v:shape style="position:absolute;left:5779;top:10197;width:365;height:2" coordorigin="5779,10197" coordsize="365,0" path="m5779,10197l6144,10197e" filled="f" stroked="t" strokeweight=".358048pt" strokecolor="#606467">
                <v:path arrowok="t"/>
              </v:shape>
            </v:group>
            <v:group style="position:absolute;left:6087;top:10201;width:251;height:2" coordorigin="6087,10201" coordsize="251,2">
              <v:shape style="position:absolute;left:6087;top:10201;width:251;height:2" coordorigin="6087,10201" coordsize="251,0" path="m6087,10201l6337,10201e" filled="f" stroked="t" strokeweight=".716096pt" strokecolor="#7C8080">
                <v:path arrowok="t"/>
              </v:shape>
            </v:group>
            <v:group style="position:absolute;left:6273;top:10190;width:5177;height:2" coordorigin="6273,10190" coordsize="5177,2">
              <v:shape style="position:absolute;left:6273;top:10190;width:5177;height:2" coordorigin="6273,10190" coordsize="5177,0" path="m6273,10190l11450,10190e" filled="f" stroked="t" strokeweight=".716096pt" strokecolor="#6B6B70">
                <v:path arrowok="t"/>
              </v:shape>
            </v:group>
            <v:group style="position:absolute;left:637;top:10438;width:4955;height:2" coordorigin="637,10438" coordsize="4955,2">
              <v:shape style="position:absolute;left:637;top:10438;width:4955;height:2" coordorigin="637,10438" coordsize="4955,0" path="m637,10438l5593,10438e" filled="f" stroked="t" strokeweight=".716096pt" strokecolor="#707474">
                <v:path arrowok="t"/>
              </v:shape>
            </v:group>
            <v:group style="position:absolute;left:709;top:10201;width:2;height:266" coordorigin="709,10201" coordsize="2,266">
              <v:shape style="position:absolute;left:709;top:10201;width:2;height:266" coordorigin="709,10201" coordsize="0,266" path="m709,10466l709,10201e" filled="f" stroked="t" strokeweight=".716096pt" strokecolor="#838383">
                <v:path arrowok="t"/>
              </v:shape>
            </v:group>
            <v:group style="position:absolute;left:5528;top:10441;width:315;height:2" coordorigin="5528,10441" coordsize="315,2">
              <v:shape style="position:absolute;left:5528;top:10441;width:315;height:2" coordorigin="5528,10441" coordsize="315,0" path="m5528,10441l5843,10441e" filled="f" stroked="t" strokeweight=".358048pt" strokecolor="#4B4F4B">
                <v:path arrowok="t"/>
              </v:shape>
            </v:group>
            <v:group style="position:absolute;left:5779;top:10438;width:3416;height:2" coordorigin="5779,10438" coordsize="3416,2">
              <v:shape style="position:absolute;left:5779;top:10438;width:3416;height:2" coordorigin="5779,10438" coordsize="3416,0" path="m5779,10438l9195,10438e" filled="f" stroked="t" strokeweight=".716096pt" strokecolor="#6B7070">
                <v:path arrowok="t"/>
              </v:shape>
            </v:group>
            <v:group style="position:absolute;left:7061;top:10201;width:2;height:266" coordorigin="7061,10201" coordsize="2,266">
              <v:shape style="position:absolute;left:7061;top:10201;width:2;height:266" coordorigin="7061,10201" coordsize="0,266" path="m7061,10466l7061,10201e" filled="f" stroked="t" strokeweight=".358048pt" strokecolor="#606060">
                <v:path arrowok="t"/>
              </v:shape>
            </v:group>
            <v:group style="position:absolute;left:9130;top:10434;width:501;height:2" coordorigin="9130,10434" coordsize="501,2">
              <v:shape style="position:absolute;left:9130;top:10434;width:501;height:2" coordorigin="9130,10434" coordsize="501,0" path="m9130,10434l9631,10434e" filled="f" stroked="t" strokeweight=".358048pt" strokecolor="#3F4444">
                <v:path arrowok="t"/>
              </v:shape>
            </v:group>
            <v:group style="position:absolute;left:9567;top:10434;width:286;height:2" coordorigin="9567,10434" coordsize="286,2">
              <v:shape style="position:absolute;left:9567;top:10434;width:286;height:2" coordorigin="9567,10434" coordsize="286,0" path="m9567,10434l9853,10434e" filled="f" stroked="t" strokeweight=".358048pt" strokecolor="#575B60">
                <v:path arrowok="t"/>
              </v:shape>
            </v:group>
            <v:group style="position:absolute;left:9796;top:10430;width:781;height:2" coordorigin="9796,10430" coordsize="781,2">
              <v:shape style="position:absolute;left:9796;top:10430;width:781;height:2" coordorigin="9796,10430" coordsize="781,0" path="m9796,10430l10577,10430e" filled="f" stroked="t" strokeweight=".716096pt" strokecolor="#747777">
                <v:path arrowok="t"/>
              </v:shape>
            </v:group>
            <v:group style="position:absolute;left:10512;top:10438;width:938;height:2" coordorigin="10512,10438" coordsize="938,2">
              <v:shape style="position:absolute;left:10512;top:10438;width:938;height:2" coordorigin="10512,10438" coordsize="938,0" path="m10512,10438l11450,10438e" filled="f" stroked="t" strokeweight=".716096pt" strokecolor="#606464">
                <v:path arrowok="t"/>
              </v:shape>
            </v:group>
            <v:group style="position:absolute;left:881;top:10674;width:2349;height:2" coordorigin="881,10674" coordsize="2349,2">
              <v:shape style="position:absolute;left:881;top:10674;width:2349;height:2" coordorigin="881,10674" coordsize="2349,0" path="m881,10674l3230,10674e" filled="f" stroked="t" strokeweight=".716096pt" strokecolor="#747777">
                <v:path arrowok="t"/>
              </v:shape>
            </v:group>
            <v:group style="position:absolute;left:3165;top:10674;width:251;height:2" coordorigin="3165,10674" coordsize="251,2">
              <v:shape style="position:absolute;left:3165;top:10674;width:251;height:2" coordorigin="3165,10674" coordsize="251,0" path="m3165,10674l3416,10674e" filled="f" stroked="t" strokeweight=".358048pt" strokecolor="#646464">
                <v:path arrowok="t"/>
              </v:shape>
            </v:group>
            <v:group style="position:absolute;left:3351;top:10678;width:573;height:2" coordorigin="3351,10678" coordsize="573,2">
              <v:shape style="position:absolute;left:3351;top:10678;width:573;height:2" coordorigin="3351,10678" coordsize="573,0" path="m3351,10678l3924,10678e" filled="f" stroked="t" strokeweight=".358048pt" strokecolor="#484848">
                <v:path arrowok="t"/>
              </v:shape>
            </v:group>
            <v:group style="position:absolute;left:3867;top:10678;width:1153;height:2" coordorigin="3867,10678" coordsize="1153,2">
              <v:shape style="position:absolute;left:3867;top:10678;width:1153;height:2" coordorigin="3867,10678" coordsize="1153,0" path="m3867,10678l5020,10678e" filled="f" stroked="t" strokeweight=".716096pt" strokecolor="#747774">
                <v:path arrowok="t"/>
              </v:shape>
            </v:group>
            <v:group style="position:absolute;left:4955;top:10678;width:888;height:2" coordorigin="4955,10678" coordsize="888,2">
              <v:shape style="position:absolute;left:4955;top:10678;width:888;height:2" coordorigin="4955,10678" coordsize="888,0" path="m4955,10678l5843,10678e" filled="f" stroked="t" strokeweight=".358048pt" strokecolor="#4F5454">
                <v:path arrowok="t"/>
              </v:shape>
            </v:group>
            <v:group style="position:absolute;left:5779;top:10682;width:1088;height:2" coordorigin="5779,10682" coordsize="1088,2">
              <v:shape style="position:absolute;left:5779;top:10682;width:1088;height:2" coordorigin="5779,10682" coordsize="1088,0" path="m5779,10682l6867,10682e" filled="f" stroked="t" strokeweight=".716096pt" strokecolor="#747777">
                <v:path arrowok="t"/>
              </v:shape>
            </v:group>
            <v:group style="position:absolute;left:6803;top:10674;width:286;height:2" coordorigin="6803,10674" coordsize="286,2">
              <v:shape style="position:absolute;left:6803;top:10674;width:286;height:2" coordorigin="6803,10674" coordsize="286,0" path="m6803,10674l7089,10674e" filled="f" stroked="t" strokeweight=".358048pt" strokecolor="#606060">
                <v:path arrowok="t"/>
              </v:shape>
            </v:group>
            <v:group style="position:absolute;left:7025;top:10678;width:444;height:2" coordorigin="7025,10678" coordsize="444,2">
              <v:shape style="position:absolute;left:7025;top:10678;width:444;height:2" coordorigin="7025,10678" coordsize="444,0" path="m7025,10678l7469,10678e" filled="f" stroked="t" strokeweight=".358048pt" strokecolor="#3F4444">
                <v:path arrowok="t"/>
              </v:shape>
            </v:group>
            <v:group style="position:absolute;left:7404;top:10674;width:4046;height:2" coordorigin="7404,10674" coordsize="4046,2">
              <v:shape style="position:absolute;left:7404;top:10674;width:4046;height:2" coordorigin="7404,10674" coordsize="4046,0" path="m7404,10674l11450,10674e" filled="f" stroked="t" strokeweight=".716096pt" strokecolor="#676B6B">
                <v:path arrowok="t"/>
              </v:shape>
            </v:group>
            <v:group style="position:absolute;left:637;top:11155;width:8192;height:2" coordorigin="637,11155" coordsize="8192,2">
              <v:shape style="position:absolute;left:637;top:11155;width:8192;height:2" coordorigin="637,11155" coordsize="8192,0" path="m637,11155l8829,11155e" filled="f" stroked="t" strokeweight=".716096pt" strokecolor="#707070">
                <v:path arrowok="t"/>
              </v:shape>
            </v:group>
            <v:group style="position:absolute;left:8557;top:11155;width:637;height:2" coordorigin="8557,11155" coordsize="637,2">
              <v:shape style="position:absolute;left:8557;top:11155;width:637;height:2" coordorigin="8557,11155" coordsize="637,0" path="m8557,11155l9195,11155e" filled="f" stroked="t" strokeweight=".716096pt" strokecolor="#575B5B">
                <v:path arrowok="t"/>
              </v:shape>
            </v:group>
            <v:group style="position:absolute;left:9130;top:11152;width:150;height:2" coordorigin="9130,11152" coordsize="150,2">
              <v:shape style="position:absolute;left:9130;top:11152;width:150;height:2" coordorigin="9130,11152" coordsize="150,0" path="m9130,11152l9281,11152e" filled="f" stroked="t" strokeweight=".358048pt" strokecolor="#282828">
                <v:path arrowok="t"/>
              </v:shape>
            </v:group>
            <v:group style="position:absolute;left:9223;top:11152;width:408;height:2" coordorigin="9223,11152" coordsize="408,2">
              <v:shape style="position:absolute;left:9223;top:11152;width:408;height:2" coordorigin="9223,11152" coordsize="408,0" path="m9223,11152l9631,11152e" filled="f" stroked="t" strokeweight=".358048pt" strokecolor="#3F3F3F">
                <v:path arrowok="t"/>
              </v:shape>
            </v:group>
            <v:group style="position:absolute;left:9567;top:11148;width:1010;height:2" coordorigin="9567,11148" coordsize="1010,2">
              <v:shape style="position:absolute;left:9567;top:11148;width:1010;height:2" coordorigin="9567,11148" coordsize="1010,0" path="m9567,11148l10577,11148e" filled="f" stroked="t" strokeweight=".716096pt" strokecolor="#747474">
                <v:path arrowok="t"/>
              </v:shape>
            </v:group>
            <v:group style="position:absolute;left:10512;top:11155;width:938;height:2" coordorigin="10512,11155" coordsize="938,2">
              <v:shape style="position:absolute;left:10512;top:11155;width:938;height:2" coordorigin="10512,11155" coordsize="938,0" path="m10512,11155l11450,11155e" filled="f" stroked="t" strokeweight=".358048pt" strokecolor="#5B6060">
                <v:path arrowok="t"/>
              </v:shape>
            </v:group>
            <v:group style="position:absolute;left:641;top:10861;width:2;height:5061" coordorigin="641,10861" coordsize="2,5061">
              <v:shape style="position:absolute;left:641;top:10861;width:2;height:5061" coordorigin="641,10861" coordsize="0,5061" path="m641,15922l641,10861e" filled="f" stroked="t" strokeweight=".716096pt" strokecolor="#707070">
                <v:path arrowok="t"/>
              </v:shape>
            </v:group>
            <v:group style="position:absolute;left:2449;top:11105;width:2;height:337" coordorigin="2449,11105" coordsize="2,337">
              <v:shape style="position:absolute;left:2449;top:11105;width:2;height:337" coordorigin="2449,11105" coordsize="0,337" path="m2449,11442l2449,11105e" filled="f" stroked="t" strokeweight=".358048pt" strokecolor="#545454">
                <v:path arrowok="t"/>
              </v:shape>
            </v:group>
            <v:group style="position:absolute;left:630;top:11396;width:4390;height:2" coordorigin="630,11396" coordsize="4390,2">
              <v:shape style="position:absolute;left:630;top:11396;width:4390;height:2" coordorigin="630,11396" coordsize="4390,0" path="m630,11396l5020,11396e" filled="f" stroked="t" strokeweight=".358048pt" strokecolor="#6B6B6B">
                <v:path arrowok="t"/>
              </v:shape>
            </v:group>
            <v:group style="position:absolute;left:4955;top:11396;width:888;height:2" coordorigin="4955,11396" coordsize="888,2">
              <v:shape style="position:absolute;left:4955;top:11396;width:888;height:2" coordorigin="4955,11396" coordsize="888,0" path="m4955,11396l5843,11396e" filled="f" stroked="t" strokeweight=".358048pt" strokecolor="#484B4B">
                <v:path arrowok="t"/>
              </v:shape>
            </v:group>
            <v:group style="position:absolute;left:5779;top:11392;width:4798;height:2" coordorigin="5779,11392" coordsize="4798,2">
              <v:shape style="position:absolute;left:5779;top:11392;width:4798;height:2" coordorigin="5779,11392" coordsize="4798,0" path="m5779,11392l10577,11392e" filled="f" stroked="t" strokeweight=".716096pt" strokecolor="#6B706B">
                <v:path arrowok="t"/>
              </v:shape>
            </v:group>
            <v:group style="position:absolute;left:10512;top:11392;width:931;height:2" coordorigin="10512,11392" coordsize="931,2">
              <v:shape style="position:absolute;left:10512;top:11392;width:931;height:2" coordorigin="10512,11392" coordsize="931,0" path="m10512,11392l11443,11392e" filled="f" stroked="t" strokeweight=".716096pt" strokecolor="#646764">
                <v:path arrowok="t"/>
              </v:shape>
            </v:group>
            <v:group style="position:absolute;left:630;top:11636;width:6323;height:2" coordorigin="630,11636" coordsize="6323,2">
              <v:shape style="position:absolute;left:630;top:11636;width:6323;height:2" coordorigin="630,11636" coordsize="6323,0" path="m630,11636l6953,11636e" filled="f" stroked="t" strokeweight=".716096pt" strokecolor="#747474">
                <v:path arrowok="t"/>
              </v:shape>
            </v:group>
            <v:group style="position:absolute;left:1740;top:11392;width:2;height:4666" coordorigin="1740,11392" coordsize="2,4666">
              <v:shape style="position:absolute;left:1740;top:11392;width:2;height:4666" coordorigin="1740,11392" coordsize="0,4666" path="m1740,16058l1740,11392e" filled="f" stroked="t" strokeweight=".358048pt" strokecolor="#6B6B6B">
                <v:path arrowok="t"/>
              </v:shape>
            </v:group>
            <v:group style="position:absolute;left:6803;top:11636;width:286;height:2" coordorigin="6803,11636" coordsize="286,2">
              <v:shape style="position:absolute;left:6803;top:11636;width:286;height:2" coordorigin="6803,11636" coordsize="286,0" path="m6803,11636l7089,11636e" filled="f" stroked="t" strokeweight=".716096pt" strokecolor="#606464">
                <v:path arrowok="t"/>
              </v:shape>
            </v:group>
            <v:group style="position:absolute;left:7025;top:11633;width:695;height:2" coordorigin="7025,11633" coordsize="695,2">
              <v:shape style="position:absolute;left:7025;top:11633;width:695;height:2" coordorigin="7025,11633" coordsize="695,0" path="m7025,11633l7720,11633e" filled="f" stroked="t" strokeweight=".358048pt" strokecolor="#3B3B3B">
                <v:path arrowok="t"/>
              </v:shape>
            </v:group>
            <v:group style="position:absolute;left:7655;top:11633;width:294;height:2" coordorigin="7655,11633" coordsize="294,2">
              <v:shape style="position:absolute;left:7655;top:11633;width:294;height:2" coordorigin="7655,11633" coordsize="294,0" path="m7655,11633l7949,11633e" filled="f" stroked="t" strokeweight=".358048pt" strokecolor="#575B5B">
                <v:path arrowok="t"/>
              </v:shape>
            </v:group>
            <v:group style="position:absolute;left:7884;top:11629;width:3559;height:2" coordorigin="7884,11629" coordsize="3559,2">
              <v:shape style="position:absolute;left:7884;top:11629;width:3559;height:2" coordorigin="7884,11629" coordsize="3559,0" path="m7884,11629l11443,11629e" filled="f" stroked="t" strokeweight=".716096pt" strokecolor="#6B706B">
                <v:path arrowok="t"/>
              </v:shape>
            </v:group>
            <v:group style="position:absolute;left:634;top:12756;width:2;height:287" coordorigin="634,12756" coordsize="2,287">
              <v:shape style="position:absolute;left:634;top:12756;width:2;height:287" coordorigin="634,12756" coordsize="0,287" path="m634,13043l634,12756e" filled="f" stroked="t" strokeweight=".358048pt" strokecolor="#3B3B3B">
                <v:path arrowok="t"/>
              </v:shape>
            </v:group>
            <v:group style="position:absolute;left:2438;top:11364;width:2;height:4810" coordorigin="2438,11364" coordsize="2,4810">
              <v:shape style="position:absolute;left:2438;top:11364;width:2;height:4810" coordorigin="2438,11364" coordsize="0,4810" path="m2438,16173l2438,11364e" filled="f" stroked="t" strokeweight=".716096pt" strokecolor="#676767">
                <v:path arrowok="t"/>
              </v:shape>
            </v:group>
            <v:group style="position:absolute;left:11440;top:12756;width:2;height:581" coordorigin="11440,12756" coordsize="2,581">
              <v:shape style="position:absolute;left:11440;top:12756;width:2;height:581" coordorigin="11440,12756" coordsize="0,581" path="m11440,13338l11440,12756e" filled="f" stroked="t" strokeweight=".358048pt" strokecolor="#4F4F4F">
                <v:path arrowok="t"/>
              </v:shape>
            </v:group>
            <v:group style="position:absolute;left:11440;top:625;width:2;height:15778" coordorigin="11440,625" coordsize="2,15778">
              <v:shape style="position:absolute;left:11440;top:625;width:2;height:15778" coordorigin="11440,625" coordsize="0,15778" path="m11440,16403l11440,625e" filled="f" stroked="t" strokeweight=".716096pt" strokecolor="#6B6B6B">
                <v:path arrowok="t"/>
              </v:shape>
            </v:group>
            <v:group style="position:absolute;left:623;top:13707;width:1131;height:2" coordorigin="623,13707" coordsize="1131,2">
              <v:shape style="position:absolute;left:623;top:13707;width:1131;height:2" coordorigin="623,13707" coordsize="1131,0" path="m623,13707l1754,13707e" filled="f" stroked="t" strokeweight=".716096pt" strokecolor="#7C7C7C">
                <v:path arrowok="t"/>
              </v:shape>
            </v:group>
            <v:group style="position:absolute;left:1156;top:11392;width:2;height:3281" coordorigin="1156,11392" coordsize="2,3281">
              <v:shape style="position:absolute;left:1156;top:11392;width:2;height:3281" coordorigin="1156,11392" coordsize="0,3281" path="m1156,14673l1156,11392e" filled="f" stroked="t" strokeweight=".716096pt" strokecolor="#7C7C7C">
                <v:path arrowok="t"/>
              </v:shape>
            </v:group>
            <v:group style="position:absolute;left:1676;top:13704;width:766;height:2" coordorigin="1676,13704" coordsize="766,2">
              <v:shape style="position:absolute;left:1676;top:13704;width:766;height:2" coordorigin="1676,13704" coordsize="766,0" path="m1676,13704l2442,13704e" filled="f" stroked="t" strokeweight=".716096pt" strokecolor="#676767">
                <v:path arrowok="t"/>
              </v:shape>
            </v:group>
            <v:group style="position:absolute;left:1729;top:11392;width:2;height:5003" coordorigin="1729,11392" coordsize="2,5003">
              <v:shape style="position:absolute;left:1729;top:11392;width:2;height:5003" coordorigin="1729,11392" coordsize="0,5003" path="m1729,16396l1729,11392e" filled="f" stroked="t" strokeweight=".716096pt" strokecolor="#707070">
                <v:path arrowok="t"/>
              </v:shape>
            </v:group>
            <v:group style="position:absolute;left:6824;top:14378;width:265;height:2" coordorigin="6824,14378" coordsize="265,2">
              <v:shape style="position:absolute;left:6824;top:14378;width:265;height:2" coordorigin="6824,14378" coordsize="265,0" path="m6824,14378l7089,14378e" filled="f" stroked="t" strokeweight=".358048pt" strokecolor="#484B9C">
                <v:path arrowok="t"/>
              </v:shape>
            </v:group>
            <v:group style="position:absolute;left:7025;top:14378;width:831;height:2" coordorigin="7025,14378" coordsize="831,2">
              <v:shape style="position:absolute;left:7025;top:14378;width:831;height:2" coordorigin="7025,14378" coordsize="831,0" path="m7025,14378l7856,14378e" filled="f" stroked="t" strokeweight=".358048pt" strokecolor="#6064AF">
                <v:path arrowok="t"/>
              </v:shape>
            </v:group>
            <v:group style="position:absolute;left:7397;top:14378;width:458;height:2" coordorigin="7397,14378" coordsize="458,2">
              <v:shape style="position:absolute;left:7397;top:14378;width:458;height:2" coordorigin="7397,14378" coordsize="458,0" path="m7397,14378l7856,14378e" filled="f" stroked="t" strokeweight=".716096pt" strokecolor="#7477BF">
                <v:path arrowok="t"/>
              </v:shape>
            </v:group>
            <v:group style="position:absolute;left:7655;top:14378;width:201;height:2" coordorigin="7655,14378" coordsize="201,2">
              <v:shape style="position:absolute;left:7655;top:14378;width:201;height:2" coordorigin="7655,14378" coordsize="201,0" path="m7655,14378l7856,14378e" filled="f" stroked="t" strokeweight=".716096pt" strokecolor="#979CDB">
                <v:path arrowok="t"/>
              </v:shape>
            </v:group>
            <v:group style="position:absolute;left:9166;top:14091;width:2;height:258" coordorigin="9166,14091" coordsize="2,258">
              <v:shape style="position:absolute;left:9166;top:14091;width:2;height:258" coordorigin="9166,14091" coordsize="0,258" path="m9166,14350l9166,14091e" filled="f" stroked="t" strokeweight=".716096pt" strokecolor="#545787">
                <v:path arrowok="t"/>
              </v:shape>
            </v:group>
            <v:group style="position:absolute;left:9252;top:14091;width:2;height:258" coordorigin="9252,14091" coordsize="2,258">
              <v:shape style="position:absolute;left:9252;top:14091;width:2;height:258" coordorigin="9252,14091" coordsize="0,258" path="m9252,14350l9252,14091e" filled="f" stroked="t" strokeweight=".716096pt" strokecolor="#6B7090">
                <v:path arrowok="t"/>
              </v:shape>
            </v:group>
            <v:group style="position:absolute;left:9857;top:14084;width:2;height:208" coordorigin="9857,14084" coordsize="2,208">
              <v:shape style="position:absolute;left:9857;top:14084;width:2;height:208" coordorigin="9857,14084" coordsize="0,208" path="m9857,14292l9857,14084e" filled="f" stroked="t" strokeweight=".358048pt" strokecolor="#80838C">
                <v:path arrowok="t"/>
              </v:shape>
            </v:group>
            <v:group style="position:absolute;left:5815;top:14343;width:2;height:86" coordorigin="5815,14343" coordsize="2,86">
              <v:shape style="position:absolute;left:5815;top:14343;width:2;height:86" coordorigin="5815,14343" coordsize="0,86" path="m5815,14429l5815,14343e" filled="f" stroked="t" strokeweight=".358048pt" strokecolor="#000000">
                <v:path arrowok="t"/>
              </v:shape>
            </v:group>
            <v:group style="position:absolute;left:627;top:14400;width:2;height:258" coordorigin="627,14400" coordsize="2,258">
              <v:shape style="position:absolute;left:627;top:14400;width:2;height:258" coordorigin="627,14400" coordsize="0,258" path="m627,14658l627,14400e" filled="f" stroked="t" strokeweight=".358048pt" strokecolor="#545454">
                <v:path arrowok="t"/>
              </v:shape>
            </v:group>
            <v:group style="position:absolute;left:2428;top:14314;width:2;height:811" coordorigin="2428,14314" coordsize="2,811">
              <v:shape style="position:absolute;left:2428;top:14314;width:2;height:811" coordorigin="2428,14314" coordsize="0,811" path="m2428,15125l2428,14314e" filled="f" stroked="t" strokeweight=".716096pt" strokecolor="#5B5B5B">
                <v:path arrowok="t"/>
              </v:shape>
            </v:group>
            <v:group style="position:absolute;left:7451;top:14472;width:2;height:187" coordorigin="7451,14472" coordsize="2,187">
              <v:shape style="position:absolute;left:7451;top:14472;width:2;height:187" coordorigin="7451,14472" coordsize="0,187" path="m7451,14658l7451,14472e" filled="f" stroked="t" strokeweight=".358048pt" strokecolor="#3F3F3F">
                <v:path arrowok="t"/>
              </v:shape>
            </v:group>
            <v:group style="position:absolute;left:627;top:10861;width:2;height:5542" coordorigin="627,10861" coordsize="2,5542">
              <v:shape style="position:absolute;left:627;top:10861;width:2;height:5542" coordorigin="627,10861" coordsize="0,5542" path="m627,16403l627,10861e" filled="f" stroked="t" strokeweight=".358048pt" strokecolor="#707070">
                <v:path arrowok="t"/>
              </v:shape>
            </v:group>
            <v:group style="position:absolute;left:1726;top:14594;width:2;height:431" coordorigin="1726,14594" coordsize="2,431">
              <v:shape style="position:absolute;left:1726;top:14594;width:2;height:431" coordorigin="1726,14594" coordsize="0,431" path="m1726,15025l1726,14594e" filled="f" stroked="t" strokeweight=".358048pt" strokecolor="#575757">
                <v:path arrowok="t"/>
              </v:shape>
            </v:group>
            <v:group style="position:absolute;left:7451;top:14594;width:2;height:280" coordorigin="7451,14594" coordsize="2,280">
              <v:shape style="position:absolute;left:7451;top:14594;width:2;height:280" coordorigin="7451,14594" coordsize="0,280" path="m7451,14874l7451,14594e" filled="f" stroked="t" strokeweight=".358048pt" strokecolor="#2B2B2B">
                <v:path arrowok="t"/>
              </v:shape>
            </v:group>
            <v:group style="position:absolute;left:1149;top:14759;width:2;height:115" coordorigin="1149,14759" coordsize="2,115">
              <v:shape style="position:absolute;left:1149;top:14759;width:2;height:115" coordorigin="1149,14759" coordsize="0,115" path="m1149,14874l1149,14759e" filled="f" stroked="t" strokeweight=".358048pt" strokecolor="#3F3F3F">
                <v:path arrowok="t"/>
              </v:shape>
            </v:group>
            <v:group style="position:absolute;left:1722;top:14759;width:2;height:115" coordorigin="1722,14759" coordsize="2,115">
              <v:shape style="position:absolute;left:1722;top:14759;width:2;height:115" coordorigin="1722,14759" coordsize="0,115" path="m1722,14874l1722,14759e" filled="f" stroked="t" strokeweight=".358048pt" strokecolor="#383838">
                <v:path arrowok="t"/>
              </v:shape>
            </v:group>
            <v:group style="position:absolute;left:1149;top:14594;width:2;height:431" coordorigin="1149,14594" coordsize="2,431">
              <v:shape style="position:absolute;left:1149;top:14594;width:2;height:431" coordorigin="1149,14594" coordsize="0,431" path="m1149,15025l1149,14594e" filled="f" stroked="t" strokeweight=".358048pt" strokecolor="#5B5B5B">
                <v:path arrowok="t"/>
              </v:shape>
            </v:group>
            <v:group style="position:absolute;left:7458;top:12311;width:2;height:510" coordorigin="7458,12311" coordsize="2,510">
              <v:shape style="position:absolute;left:7458;top:12311;width:2;height:510" coordorigin="7458,12311" coordsize="0,510" path="m7458,12821l7458,12311e" filled="f" stroked="t" strokeweight=".358048pt" strokecolor="#3F3F3F">
                <v:path arrowok="t"/>
              </v:shape>
            </v:group>
            <v:group style="position:absolute;left:7451;top:11385;width:2;height:5018" coordorigin="7451,11385" coordsize="2,5018">
              <v:shape style="position:absolute;left:7451;top:11385;width:2;height:5018" coordorigin="7451,11385" coordsize="0,5018" path="m7451,16403l7451,11385e" filled="f" stroked="t" strokeweight=".716096pt" strokecolor="#646464">
                <v:path arrowok="t"/>
              </v:shape>
            </v:group>
            <v:group style="position:absolute;left:1719;top:14960;width:2;height:1436" coordorigin="1719,14960" coordsize="2,1436">
              <v:shape style="position:absolute;left:1719;top:14960;width:2;height:1436" coordorigin="1719,14960" coordsize="0,1436" path="m1719,16396l1719,14960e" filled="f" stroked="t" strokeweight=".716096pt" strokecolor="#747474">
                <v:path arrowok="t"/>
              </v:shape>
            </v:group>
            <v:group style="position:absolute;left:1146;top:14953;width:2;height:1443" coordorigin="1146,14953" coordsize="2,1443">
              <v:shape style="position:absolute;left:1146;top:14953;width:2;height:1443" coordorigin="1146,14953" coordsize="0,1443" path="m1146,16396l1146,14953e" filled="f" stroked="t" strokeweight=".716096pt" strokecolor="#7C7C7C">
                <v:path arrowok="t"/>
              </v:shape>
            </v:group>
            <v:group style="position:absolute;left:616;top:16396;width:566;height:2" coordorigin="616,16396" coordsize="566,2">
              <v:shape style="position:absolute;left:616;top:16396;width:566;height:2" coordorigin="616,16396" coordsize="566,0" path="m616,16396l1182,16396e" filled="f" stroked="t" strokeweight=".716096pt" strokecolor="#838787">
                <v:path arrowok="t"/>
              </v:shape>
            </v:group>
            <v:group style="position:absolute;left:1103;top:16392;width:652;height:2" coordorigin="1103,16392" coordsize="652,2">
              <v:shape style="position:absolute;left:1103;top:16392;width:652;height:2" coordorigin="1103,16392" coordsize="652,0" path="m1103,16392l1754,16392e" filled="f" stroked="t" strokeweight=".358048pt" strokecolor="#676B6B">
                <v:path arrowok="t"/>
              </v:shape>
            </v:group>
            <v:group style="position:absolute;left:1676;top:16392;width:372;height:2" coordorigin="1676,16392" coordsize="372,2">
              <v:shape style="position:absolute;left:1676;top:16392;width:372;height:2" coordorigin="1676,16392" coordsize="372,0" path="m1676,16392l2048,16392e" filled="f" stroked="t" strokeweight=".358048pt" strokecolor="#4B4B4B">
                <v:path arrowok="t"/>
              </v:shape>
            </v:group>
            <v:group style="position:absolute;left:1984;top:16392;width:494;height:2" coordorigin="1984,16392" coordsize="494,2">
              <v:shape style="position:absolute;left:1984;top:16392;width:494;height:2" coordorigin="1984,16392" coordsize="494,0" path="m1984,16392l2478,16392e" filled="f" stroked="t" strokeweight=".358048pt" strokecolor="#5B6060">
                <v:path arrowok="t"/>
              </v:shape>
            </v:group>
            <v:group style="position:absolute;left:2420;top:15060;width:2;height:1335" coordorigin="2420,15060" coordsize="2,1335">
              <v:shape style="position:absolute;left:2420;top:15060;width:2;height:1335" coordorigin="2420,15060" coordsize="0,1335" path="m2420,16396l2420,15060e" filled="f" stroked="t" strokeweight=".716096pt" strokecolor="#707070">
                <v:path arrowok="t"/>
              </v:shape>
            </v:group>
            <v:group style="position:absolute;left:2399;top:16396;width:3194;height:2" coordorigin="2399,16396" coordsize="3194,2">
              <v:shape style="position:absolute;left:2399;top:16396;width:3194;height:2" coordorigin="2399,16396" coordsize="3194,0" path="m2399,16396l5593,16396e" filled="f" stroked="t" strokeweight=".716096pt" strokecolor="#747474">
                <v:path arrowok="t"/>
              </v:shape>
            </v:group>
            <v:group style="position:absolute;left:5528;top:16399;width:616;height:2" coordorigin="5528,16399" coordsize="616,2">
              <v:shape style="position:absolute;left:5528;top:16399;width:616;height:2" coordorigin="5528,16399" coordsize="616,0" path="m5528,16399l6144,16399e" filled="f" stroked="t" strokeweight=".358048pt" strokecolor="#4B4F4F">
                <v:path arrowok="t"/>
              </v:shape>
            </v:group>
            <v:group style="position:absolute;left:6087;top:16399;width:251;height:2" coordorigin="6087,16399" coordsize="251,2">
              <v:shape style="position:absolute;left:6087;top:16399;width:251;height:2" coordorigin="6087,16399" coordsize="251,0" path="m6087,16399l6337,16399e" filled="f" stroked="t" strokeweight=".358048pt" strokecolor="#646464">
                <v:path arrowok="t"/>
              </v:shape>
            </v:group>
            <v:group style="position:absolute;left:6273;top:16396;width:838;height:2" coordorigin="6273,16396" coordsize="838,2">
              <v:shape style="position:absolute;left:6273;top:16396;width:838;height:2" coordorigin="6273,16396" coordsize="838,0" path="m6273,16396l7111,16396e" filled="f" stroked="t" strokeweight=".716096pt" strokecolor="#7C7C7C">
                <v:path arrowok="t"/>
              </v:shape>
            </v:group>
            <v:group style="position:absolute;left:7025;top:16399;width:695;height:2" coordorigin="7025,16399" coordsize="695,2">
              <v:shape style="position:absolute;left:7025;top:16399;width:695;height:2" coordorigin="7025,16399" coordsize="695,0" path="m7025,16399l7720,16399e" filled="f" stroked="t" strokeweight=".358048pt" strokecolor="#575B57">
                <v:path arrowok="t"/>
              </v:shape>
            </v:group>
            <v:group style="position:absolute;left:7655;top:16396;width:3781;height:2" coordorigin="7655,16396" coordsize="3781,2">
              <v:shape style="position:absolute;left:7655;top:16396;width:3781;height:2" coordorigin="7655,16396" coordsize="3781,0" path="m7655,16396l11436,16396e" filled="f" stroked="t" strokeweight=".716096pt" strokecolor="#6B707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.265843pt;margin-top:5.742784pt;width:.1pt;height:391.944993pt;mso-position-horizontal-relative:page;mso-position-vertical-relative:page;z-index:-7518" coordorigin="125,115" coordsize="2,7839">
            <v:shape style="position:absolute;left:125;top:115;width:2;height:7839" coordorigin="125,115" coordsize="0,7839" path="m125,7954l125,115e" filled="f" stroked="t" strokeweight=".716096pt" strokecolor="#C8CCC3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.728771pt;margin-top:33.178036pt;width:552.06453pt;height:64.028899pt;mso-position-horizontal-relative:page;mso-position-vertical-relative:page;z-index:-7512" type="#_x0000_t202" filled="f" stroked="f">
            <v:textbox inset="0,0,0,0">
              <w:txbxContent>
                <w:p>
                  <w:pPr>
                    <w:spacing w:before="0" w:after="0" w:line="1281" w:lineRule="exact"/>
                    <w:ind w:right="-232"/>
                    <w:jc w:val="left"/>
                    <w:tabs>
                      <w:tab w:pos="1320" w:val="left"/>
                      <w:tab w:pos="9880" w:val="left"/>
                    </w:tabs>
                    <w:rPr>
                      <w:rFonts w:ascii="Times New Roman" w:hAnsi="Times New Roman" w:cs="Times New Roman" w:eastAsia="Times New Roman"/>
                      <w:sz w:val="128"/>
                      <w:szCs w:val="128"/>
                    </w:rPr>
                  </w:pPr>
                  <w:rPr/>
                  <w:r>
                    <w:rPr>
                      <w:rFonts w:ascii="Arial" w:hAnsi="Arial" w:cs="Arial" w:eastAsia="Arial"/>
                      <w:sz w:val="40"/>
                      <w:szCs w:val="40"/>
                      <w:color w:val="C8C8C3"/>
                      <w:spacing w:val="0"/>
                      <w:w w:val="51"/>
                      <w:b/>
                      <w:bCs/>
                      <w:position w:val="47"/>
                    </w:rPr>
                    <w:t>ı</w:t>
                  </w:r>
                  <w:r>
                    <w:rPr>
                      <w:rFonts w:ascii="Arial" w:hAnsi="Arial" w:cs="Arial" w:eastAsia="Arial"/>
                      <w:sz w:val="40"/>
                      <w:szCs w:val="40"/>
                      <w:color w:val="C8C8C3"/>
                      <w:spacing w:val="0"/>
                      <w:w w:val="100"/>
                      <w:b/>
                      <w:bCs/>
                      <w:position w:val="47"/>
                    </w:rPr>
                    <w:tab/>
                  </w:r>
                  <w:r>
                    <w:rPr>
                      <w:rFonts w:ascii="Arial" w:hAnsi="Arial" w:cs="Arial" w:eastAsia="Arial"/>
                      <w:sz w:val="40"/>
                      <w:szCs w:val="40"/>
                      <w:color w:val="C8C8C3"/>
                      <w:spacing w:val="0"/>
                      <w:w w:val="100"/>
                      <w:b/>
                      <w:bCs/>
                      <w:position w:val="47"/>
                    </w:rPr>
                  </w:r>
                  <w:r>
                    <w:rPr>
                      <w:rFonts w:ascii="Arial" w:hAnsi="Arial" w:cs="Arial" w:eastAsia="Arial"/>
                      <w:sz w:val="82"/>
                      <w:szCs w:val="82"/>
                      <w:color w:val="3A3B3A"/>
                      <w:spacing w:val="0"/>
                      <w:w w:val="180"/>
                      <w:b/>
                      <w:bCs/>
                      <w:position w:val="36"/>
                    </w:rPr>
                    <w:t>1</w:t>
                  </w:r>
                  <w:r>
                    <w:rPr>
                      <w:rFonts w:ascii="Arial" w:hAnsi="Arial" w:cs="Arial" w:eastAsia="Arial"/>
                      <w:sz w:val="82"/>
                      <w:szCs w:val="82"/>
                      <w:color w:val="3A3B3A"/>
                      <w:spacing w:val="0"/>
                      <w:w w:val="100"/>
                      <w:b/>
                      <w:bCs/>
                      <w:position w:val="36"/>
                    </w:rPr>
                    <w:tab/>
                  </w:r>
                  <w:r>
                    <w:rPr>
                      <w:rFonts w:ascii="Arial" w:hAnsi="Arial" w:cs="Arial" w:eastAsia="Arial"/>
                      <w:sz w:val="82"/>
                      <w:szCs w:val="82"/>
                      <w:color w:val="3A3B3A"/>
                      <w:spacing w:val="0"/>
                      <w:w w:val="100"/>
                      <w:b/>
                      <w:bCs/>
                      <w:position w:val="36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128"/>
                      <w:szCs w:val="128"/>
                      <w:color w:val="777979"/>
                      <w:spacing w:val="0"/>
                      <w:w w:val="180"/>
                      <w:b/>
                      <w:bCs/>
                      <w:position w:val="-1"/>
                    </w:rPr>
                    <w:t>8</w:t>
                  </w:r>
                  <w:r>
                    <w:rPr>
                      <w:rFonts w:ascii="Times New Roman" w:hAnsi="Times New Roman" w:cs="Times New Roman" w:eastAsia="Times New Roman"/>
                      <w:sz w:val="128"/>
                      <w:szCs w:val="128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color w:val="595959"/>
          <w:spacing w:val="-16"/>
          <w:w w:val="108"/>
          <w:position w:val="-1"/>
        </w:rPr>
        <w:t>:</w:t>
      </w:r>
      <w:r>
        <w:rPr>
          <w:rFonts w:ascii="Arial" w:hAnsi="Arial" w:cs="Arial" w:eastAsia="Arial"/>
          <w:sz w:val="26"/>
          <w:szCs w:val="26"/>
          <w:color w:val="676969"/>
          <w:spacing w:val="-70"/>
          <w:w w:val="84"/>
          <w:position w:val="0"/>
        </w:rPr>
        <w:t>"</w:t>
      </w:r>
      <w:r>
        <w:rPr>
          <w:rFonts w:ascii="Arial" w:hAnsi="Arial" w:cs="Arial" w:eastAsia="Arial"/>
          <w:sz w:val="20"/>
          <w:szCs w:val="20"/>
          <w:color w:val="595959"/>
          <w:spacing w:val="-5"/>
          <w:w w:val="108"/>
          <w:position w:val="-1"/>
        </w:rPr>
        <w:t>ı</w:t>
      </w:r>
      <w:r>
        <w:rPr>
          <w:rFonts w:ascii="Arial" w:hAnsi="Arial" w:cs="Arial" w:eastAsia="Arial"/>
          <w:sz w:val="20"/>
          <w:szCs w:val="20"/>
          <w:color w:val="595959"/>
          <w:spacing w:val="-60"/>
          <w:w w:val="108"/>
          <w:position w:val="-1"/>
        </w:rPr>
        <w:t>:</w:t>
      </w:r>
      <w:r>
        <w:rPr>
          <w:rFonts w:ascii="Arial" w:hAnsi="Arial" w:cs="Arial" w:eastAsia="Arial"/>
          <w:sz w:val="26"/>
          <w:szCs w:val="26"/>
          <w:color w:val="676969"/>
          <w:spacing w:val="0"/>
          <w:w w:val="84"/>
          <w:position w:val="0"/>
        </w:rPr>
        <w:t>'</w:t>
      </w:r>
      <w:r>
        <w:rPr>
          <w:rFonts w:ascii="Arial" w:hAnsi="Arial" w:cs="Arial" w:eastAsia="Arial"/>
          <w:sz w:val="26"/>
          <w:szCs w:val="26"/>
          <w:color w:val="000000"/>
          <w:spacing w:val="0"/>
          <w:w w:val="100"/>
          <w:position w:val="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left="-36" w:right="5049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777979"/>
          <w:w w:val="96"/>
        </w:rPr>
        <w:t>V</w:t>
      </w:r>
      <w:r>
        <w:rPr>
          <w:rFonts w:ascii="Arial" w:hAnsi="Arial" w:cs="Arial" w:eastAsia="Arial"/>
          <w:sz w:val="18"/>
          <w:szCs w:val="18"/>
          <w:color w:val="777979"/>
          <w:spacing w:val="-3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2"/>
        </w:rPr>
        <w:t>olkan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2"/>
        </w:rPr>
        <w:t>A</w:t>
      </w:r>
      <w:r>
        <w:rPr>
          <w:rFonts w:ascii="Arial" w:hAnsi="Arial" w:cs="Arial" w:eastAsia="Arial"/>
          <w:sz w:val="18"/>
          <w:szCs w:val="18"/>
          <w:color w:val="595959"/>
          <w:spacing w:val="-16"/>
          <w:w w:val="112"/>
        </w:rPr>
        <w:t> 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96"/>
        </w:rPr>
        <w:t>Y</w:t>
      </w:r>
      <w:r>
        <w:rPr>
          <w:rFonts w:ascii="Arial" w:hAnsi="Arial" w:cs="Arial" w:eastAsia="Arial"/>
          <w:sz w:val="18"/>
          <w:szCs w:val="18"/>
          <w:color w:val="595959"/>
          <w:spacing w:val="-2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05479"/>
          <w:spacing w:val="0"/>
          <w:w w:val="123"/>
        </w:rPr>
        <w:t>p</w:t>
      </w:r>
      <w:r>
        <w:rPr>
          <w:rFonts w:ascii="Arial" w:hAnsi="Arial" w:cs="Arial" w:eastAsia="Arial"/>
          <w:sz w:val="18"/>
          <w:szCs w:val="18"/>
          <w:color w:val="505479"/>
          <w:spacing w:val="-2"/>
          <w:w w:val="122"/>
        </w:rPr>
        <w:t>E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16"/>
        </w:rPr>
        <w:t>M</w:t>
      </w:r>
      <w:r>
        <w:rPr>
          <w:rFonts w:ascii="Arial" w:hAnsi="Arial" w:cs="Arial" w:eastAsia="Arial"/>
          <w:sz w:val="18"/>
          <w:szCs w:val="18"/>
          <w:color w:val="595959"/>
          <w:spacing w:val="-3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A3B3A"/>
          <w:spacing w:val="8"/>
          <w:w w:val="136"/>
        </w:rPr>
        <w:t>i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88"/>
        </w:rPr>
        <w:t>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2" w:after="0" w:line="240" w:lineRule="auto"/>
        <w:ind w:left="475" w:right="5617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494949"/>
          <w:spacing w:val="0"/>
          <w:w w:val="127"/>
        </w:rPr>
        <w:t>i</w:t>
      </w:r>
      <w:r>
        <w:rPr>
          <w:rFonts w:ascii="Arial" w:hAnsi="Arial" w:cs="Arial" w:eastAsia="Arial"/>
          <w:sz w:val="18"/>
          <w:szCs w:val="18"/>
          <w:color w:val="494949"/>
          <w:spacing w:val="15"/>
          <w:w w:val="127"/>
        </w:rPr>
        <w:t>t</w:t>
      </w:r>
      <w:r>
        <w:rPr>
          <w:rFonts w:ascii="Arial" w:hAnsi="Arial" w:cs="Arial" w:eastAsia="Arial"/>
          <w:sz w:val="18"/>
          <w:szCs w:val="18"/>
          <w:color w:val="676969"/>
          <w:spacing w:val="0"/>
          <w:w w:val="127"/>
        </w:rPr>
        <w:t>f</w:t>
      </w:r>
      <w:r>
        <w:rPr>
          <w:rFonts w:ascii="Arial" w:hAnsi="Arial" w:cs="Arial" w:eastAsia="Arial"/>
          <w:sz w:val="18"/>
          <w:szCs w:val="18"/>
          <w:color w:val="676969"/>
          <w:spacing w:val="-11"/>
          <w:w w:val="127"/>
        </w:rPr>
        <w:t> </w:t>
      </w:r>
      <w:r>
        <w:rPr>
          <w:rFonts w:ascii="Arial" w:hAnsi="Arial" w:cs="Arial" w:eastAsia="Arial"/>
          <w:sz w:val="18"/>
          <w:szCs w:val="18"/>
          <w:color w:val="777979"/>
          <w:spacing w:val="1"/>
          <w:w w:val="96"/>
        </w:rPr>
        <w:t>E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123"/>
        </w:rPr>
        <w:t>ri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0" w:right="160"/>
          <w:cols w:num="2" w:equalWidth="0">
            <w:col w:w="837" w:space="4226"/>
            <w:col w:w="6677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0" w:lineRule="atLeast"/>
        <w:ind w:left="3836" w:right="4458" w:firstLine="-11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İZMİR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7"/>
        </w:rPr>
        <w:t>BÜYÜKŞEHİR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29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7"/>
        </w:rPr>
        <w:t>BELEDİYESİ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8"/>
        </w:rPr>
        <w:t>İT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4"/>
          <w:w w:val="108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8"/>
        </w:rPr>
        <w:t>AİY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8"/>
        </w:rPr>
        <w:t>DAİRESi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16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8"/>
        </w:rPr>
        <w:t>BAŞKANLIGI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71" w:lineRule="exact"/>
        <w:ind w:left="900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B4D4D"/>
          <w:spacing w:val="0"/>
          <w:w w:val="124"/>
          <w:position w:val="-1"/>
        </w:rPr>
        <w:t>IZMIR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178" w:lineRule="exact"/>
        <w:ind w:left="628" w:right="-20"/>
        <w:jc w:val="left"/>
        <w:tabs>
          <w:tab w:pos="33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8.003807pt;margin-top:-47.164688pt;width:495.369914pt;height:72pt;mso-position-horizontal-relative:page;mso-position-vertical-relative:paragraph;z-index:-7502" type="#_x0000_t202" filled="f" stroked="f">
            <v:textbox inset="0,0,0,0">
              <w:txbxContent>
                <w:p>
                  <w:pPr>
                    <w:spacing w:before="0" w:after="0" w:line="1440" w:lineRule="exact"/>
                    <w:ind w:right="-256"/>
                    <w:jc w:val="left"/>
                    <w:tabs>
                      <w:tab w:pos="8780" w:val="left"/>
                    </w:tabs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87"/>
                      <w:szCs w:val="87"/>
                      <w:color w:val="343636"/>
                      <w:spacing w:val="0"/>
                      <w:w w:val="166"/>
                      <w:i/>
                      <w:position w:val="35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z w:val="87"/>
                      <w:szCs w:val="87"/>
                      <w:color w:val="343636"/>
                      <w:spacing w:val="-298"/>
                      <w:w w:val="166"/>
                      <w:i/>
                      <w:position w:val="3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87"/>
                      <w:szCs w:val="87"/>
                      <w:color w:val="343636"/>
                      <w:spacing w:val="0"/>
                      <w:w w:val="100"/>
                      <w:i/>
                      <w:position w:val="35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87"/>
                      <w:szCs w:val="87"/>
                      <w:color w:val="343636"/>
                      <w:spacing w:val="0"/>
                      <w:w w:val="100"/>
                      <w:i/>
                      <w:position w:val="35"/>
                    </w:rPr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747577"/>
                      <w:spacing w:val="0"/>
                      <w:w w:val="166"/>
                      <w:position w:val="-1"/>
                    </w:rPr>
                    <w:t>e</w:t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343636"/>
          <w:spacing w:val="0"/>
          <w:w w:val="105"/>
        </w:rPr>
        <w:t>BÜYÜKŞ</w:t>
      </w:r>
      <w:r>
        <w:rPr>
          <w:rFonts w:ascii="Arial" w:hAnsi="Arial" w:cs="Arial" w:eastAsia="Arial"/>
          <w:sz w:val="15"/>
          <w:szCs w:val="15"/>
          <w:color w:val="343636"/>
          <w:spacing w:val="-7"/>
          <w:w w:val="105"/>
        </w:rPr>
        <w:t>E</w:t>
      </w:r>
      <w:r>
        <w:rPr>
          <w:rFonts w:ascii="Arial" w:hAnsi="Arial" w:cs="Arial" w:eastAsia="Arial"/>
          <w:sz w:val="15"/>
          <w:szCs w:val="15"/>
          <w:color w:val="151616"/>
          <w:spacing w:val="0"/>
          <w:w w:val="105"/>
        </w:rPr>
        <w:t>HIR</w:t>
      </w:r>
      <w:r>
        <w:rPr>
          <w:rFonts w:ascii="Arial" w:hAnsi="Arial" w:cs="Arial" w:eastAsia="Arial"/>
          <w:sz w:val="15"/>
          <w:szCs w:val="15"/>
          <w:color w:val="151616"/>
          <w:spacing w:val="-36"/>
          <w:w w:val="105"/>
        </w:rPr>
        <w:t> </w:t>
      </w:r>
      <w:r>
        <w:rPr>
          <w:rFonts w:ascii="Arial" w:hAnsi="Arial" w:cs="Arial" w:eastAsia="Arial"/>
          <w:sz w:val="15"/>
          <w:szCs w:val="15"/>
          <w:color w:val="151616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151616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aiye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9"/>
        </w:rPr>
        <w:t>Müdahale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1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Şub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8"/>
        </w:rPr>
        <w:t>Müdürlüğü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61" w:lineRule="exact"/>
        <w:ind w:left="671" w:right="-20"/>
        <w:jc w:val="left"/>
        <w:tabs>
          <w:tab w:pos="4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color w:val="4B4D4D"/>
          <w:spacing w:val="0"/>
          <w:w w:val="116"/>
          <w:position w:val="9"/>
        </w:rPr>
        <w:t>BELEDIYESI</w:t>
      </w:r>
      <w:r>
        <w:rPr>
          <w:rFonts w:ascii="Arial" w:hAnsi="Arial" w:cs="Arial" w:eastAsia="Arial"/>
          <w:sz w:val="14"/>
          <w:szCs w:val="14"/>
          <w:color w:val="4B4D4D"/>
          <w:spacing w:val="0"/>
          <w:w w:val="100"/>
          <w:position w:val="9"/>
        </w:rPr>
        <w:tab/>
      </w:r>
      <w:r>
        <w:rPr>
          <w:rFonts w:ascii="Arial" w:hAnsi="Arial" w:cs="Arial" w:eastAsia="Arial"/>
          <w:sz w:val="14"/>
          <w:szCs w:val="14"/>
          <w:color w:val="4B4D4D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9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1"/>
        </w:rPr>
        <w:t>ANGl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7"/>
          <w:position w:val="-1"/>
        </w:rPr>
        <w:t>RAPORU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48" w:right="-20"/>
        <w:jc w:val="left"/>
        <w:tabs>
          <w:tab w:pos="1520" w:val="left"/>
          <w:tab w:pos="3220" w:val="left"/>
          <w:tab w:pos="5580" w:val="left"/>
          <w:tab w:pos="7600" w:val="left"/>
          <w:tab w:pos="1150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Ola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Tarihi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1"/>
        </w:rPr>
        <w:t>14.10.2017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96"/>
          <w:position w:val="0"/>
        </w:rPr>
        <w:t>Bildirim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3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3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63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1"/>
          <w:position w:val="0"/>
        </w:rPr>
        <w:t>!Bild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9"/>
          <w:w w:val="91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91"/>
          <w:position w:val="0"/>
        </w:rPr>
        <w:t>rim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3"/>
          <w:w w:val="9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:23:40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</w:r>
      <w:r>
        <w:rPr>
          <w:rFonts w:ascii="Arial" w:hAnsi="Arial" w:cs="Arial" w:eastAsia="Arial"/>
          <w:sz w:val="27"/>
          <w:szCs w:val="27"/>
          <w:color w:val="4B4D4D"/>
          <w:spacing w:val="0"/>
          <w:w w:val="55"/>
          <w:position w:val="0"/>
        </w:rPr>
        <w:t>t</w:t>
      </w:r>
      <w:r>
        <w:rPr>
          <w:rFonts w:ascii="Arial" w:hAnsi="Arial" w:cs="Arial" w:eastAsia="Arial"/>
          <w:sz w:val="27"/>
          <w:szCs w:val="27"/>
          <w:color w:val="4B4D4D"/>
          <w:spacing w:val="9"/>
          <w:w w:val="55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"/>
          <w:w w:val="10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3"/>
          <w:w w:val="78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8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</w:r>
      <w:r>
        <w:rPr>
          <w:rFonts w:ascii="Arial" w:hAnsi="Arial" w:cs="Arial" w:eastAsia="Arial"/>
          <w:sz w:val="12"/>
          <w:szCs w:val="12"/>
          <w:color w:val="CACACC"/>
          <w:spacing w:val="0"/>
          <w:w w:val="68"/>
          <w:position w:val="6"/>
        </w:rPr>
        <w:t>1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230" w:lineRule="exact"/>
        <w:ind w:left="155" w:right="-20"/>
        <w:jc w:val="left"/>
        <w:tabs>
          <w:tab w:pos="1520" w:val="left"/>
          <w:tab w:pos="3220" w:val="left"/>
          <w:tab w:pos="4540" w:val="left"/>
          <w:tab w:pos="5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3"/>
          <w:position w:val="1"/>
        </w:rPr>
        <w:t>Kayıt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5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Tarihi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15"/>
          <w:w w:val="13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92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6"/>
          <w:w w:val="92"/>
          <w:position w:val="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99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9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  <w:position w:val="0"/>
        </w:rPr>
        <w:t>.2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4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0"/>
        </w:rPr>
        <w:t>17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0"/>
        </w:rPr>
        <w:t>Kayıt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22"/>
          <w:w w:val="13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0"/>
        </w:rPr>
        <w:t>10236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2"/>
          <w:position w:val="0"/>
        </w:rPr>
        <w:t>!Bildirim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6"/>
          <w:w w:val="9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0"/>
        </w:rPr>
        <w:t>Ala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8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97"/>
          <w:position w:val="0"/>
        </w:rPr>
        <w:t>Merkez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8" w:lineRule="exact"/>
        <w:ind w:left="14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2"/>
        </w:rPr>
        <w:t>Bildirile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2"/>
        </w:rPr>
        <w:t>Adre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3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30"/>
          <w:position w:val="-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16"/>
          <w:w w:val="13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7"/>
          <w:position w:val="-2"/>
        </w:rPr>
        <w:t>Karabağla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7"/>
          <w:position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5"/>
          <w:w w:val="97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2"/>
        </w:rPr>
        <w:t>910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"/>
          <w:w w:val="100"/>
          <w:position w:val="-2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87898A"/>
          <w:spacing w:val="-8"/>
          <w:w w:val="100"/>
          <w:position w:val="-2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2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  <w:position w:val="-2"/>
        </w:rPr>
        <w:t>sk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2"/>
        </w:rPr>
        <w:t>üzeri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65" w:lineRule="exact"/>
        <w:ind w:left="148" w:right="-64"/>
        <w:jc w:val="left"/>
        <w:tabs>
          <w:tab w:pos="1520" w:val="left"/>
          <w:tab w:pos="11500" w:val="left"/>
        </w:tabs>
        <w:rPr>
          <w:rFonts w:ascii="Arial" w:hAnsi="Arial" w:cs="Arial" w:eastAsia="Arial"/>
          <w:sz w:val="32"/>
          <w:szCs w:val="3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6.872650pt;margin-top:8.901005pt;width:34.065902pt;height:46.5pt;mso-position-horizontal-relative:page;mso-position-vertical-relative:paragraph;z-index:-7501" type="#_x0000_t202" filled="f" stroked="f">
            <v:textbox inset="0,0,0,0">
              <w:txbxContent>
                <w:p>
                  <w:pPr>
                    <w:spacing w:before="0" w:after="0" w:line="930" w:lineRule="exact"/>
                    <w:ind w:right="-180"/>
                    <w:jc w:val="left"/>
                    <w:rPr>
                      <w:rFonts w:ascii="Times New Roman" w:hAnsi="Times New Roman" w:cs="Times New Roman" w:eastAsia="Times New Roman"/>
                      <w:sz w:val="93"/>
                      <w:szCs w:val="93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93"/>
                      <w:szCs w:val="93"/>
                      <w:color w:val="4B4D4D"/>
                      <w:spacing w:val="0"/>
                      <w:w w:val="2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93"/>
                      <w:szCs w:val="93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Dogru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Adres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23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Karabagla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4"/>
        </w:rPr>
        <w:t>91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4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8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87898A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sk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üzeri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</w:r>
      <w:r>
        <w:rPr>
          <w:rFonts w:ascii="Arial" w:hAnsi="Arial" w:cs="Arial" w:eastAsia="Arial"/>
          <w:sz w:val="32"/>
          <w:szCs w:val="32"/>
          <w:color w:val="CACACC"/>
          <w:spacing w:val="0"/>
          <w:w w:val="101"/>
          <w:position w:val="-2"/>
        </w:rPr>
        <w:t>ı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  <w:position w:val="0"/>
        </w:rPr>
      </w:r>
    </w:p>
    <w:p>
      <w:pPr>
        <w:spacing w:before="0" w:after="0" w:line="248" w:lineRule="exact"/>
        <w:ind w:left="127" w:right="-20"/>
        <w:jc w:val="left"/>
        <w:tabs>
          <w:tab w:pos="1520" w:val="left"/>
          <w:tab w:pos="4620" w:val="left"/>
          <w:tab w:pos="7760" w:val="left"/>
          <w:tab w:pos="11500" w:val="left"/>
        </w:tabs>
        <w:rPr>
          <w:rFonts w:ascii="Arial" w:hAnsi="Arial" w:cs="Arial" w:eastAsia="Arial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626264"/>
          <w:w w:val="68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626264"/>
          <w:spacing w:val="7"/>
          <w:w w:val="68"/>
          <w:position w:val="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8"/>
          <w:position w:val="1"/>
        </w:rPr>
        <w:t>angı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9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9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8"/>
          <w:w w:val="100"/>
          <w:position w:val="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16"/>
          <w:w w:val="79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6"/>
          <w:position w:val="1"/>
        </w:rPr>
        <w:t>i1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3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3"/>
          <w:w w:val="13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Çö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4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Yangını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Sınıfı: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1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7"/>
          <w:w w:val="100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9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98"/>
          <w:position w:val="1"/>
        </w:rPr>
        <w:t>Dikka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2"/>
          <w:w w:val="98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2"/>
          <w:position w:val="1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2"/>
          <w:w w:val="102"/>
          <w:position w:val="1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92"/>
          <w:position w:val="1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Sigara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)</w:t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</w:r>
      <w:r>
        <w:rPr>
          <w:rFonts w:ascii="Arial" w:hAnsi="Arial" w:cs="Arial" w:eastAsia="Arial"/>
          <w:sz w:val="19"/>
          <w:szCs w:val="19"/>
          <w:color w:val="CACACC"/>
          <w:spacing w:val="0"/>
          <w:w w:val="127"/>
          <w:position w:val="7"/>
        </w:rPr>
        <w:t>ı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194" w:lineRule="exact"/>
        <w:ind w:left="127" w:right="-20"/>
        <w:jc w:val="left"/>
        <w:tabs>
          <w:tab w:pos="36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2.67746pt;margin-top:3.075865pt;width:239.345631pt;height:15.5pt;mso-position-horizontal-relative:page;mso-position-vertical-relative:paragraph;z-index:-7498" type="#_x0000_t202" filled="f" stroked="f">
            <v:textbox inset="0,0,0,0">
              <w:txbxContent>
                <w:p>
                  <w:pPr>
                    <w:spacing w:before="0" w:after="0" w:line="310" w:lineRule="exact"/>
                    <w:ind w:right="-87"/>
                    <w:jc w:val="left"/>
                    <w:tabs>
                      <w:tab w:pos="4700" w:val="left"/>
                    </w:tabs>
                    <w:rPr>
                      <w:rFonts w:ascii="Arial" w:hAnsi="Arial" w:cs="Arial" w:eastAsia="Arial"/>
                      <w:sz w:val="31"/>
                      <w:szCs w:val="31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343636"/>
                      <w:spacing w:val="0"/>
                      <w:w w:val="95"/>
                      <w:position w:val="7"/>
                    </w:rPr>
                    <w:t>Kullanım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343636"/>
                      <w:spacing w:val="10"/>
                      <w:w w:val="95"/>
                      <w:position w:val="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343636"/>
                      <w:spacing w:val="0"/>
                      <w:w w:val="100"/>
                      <w:position w:val="7"/>
                    </w:rPr>
                    <w:t>Şekli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343636"/>
                      <w:spacing w:val="-10"/>
                      <w:w w:val="100"/>
                      <w:position w:val="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4B4D4D"/>
                      <w:spacing w:val="0"/>
                      <w:w w:val="130"/>
                      <w:position w:val="7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4B4D4D"/>
                      <w:spacing w:val="0"/>
                      <w:w w:val="100"/>
                      <w:position w:val="7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4B4D4D"/>
                      <w:spacing w:val="0"/>
                      <w:w w:val="100"/>
                      <w:position w:val="7"/>
                    </w:rPr>
                  </w:r>
                  <w:r>
                    <w:rPr>
                      <w:rFonts w:ascii="Arial" w:hAnsi="Arial" w:cs="Arial" w:eastAsia="Arial"/>
                      <w:sz w:val="31"/>
                      <w:szCs w:val="31"/>
                      <w:color w:val="CACACC"/>
                      <w:spacing w:val="0"/>
                      <w:w w:val="78"/>
                      <w:position w:val="0"/>
                    </w:rPr>
                    <w:t>ı</w:t>
                  </w:r>
                  <w:r>
                    <w:rPr>
                      <w:rFonts w:ascii="Arial" w:hAnsi="Arial" w:cs="Arial" w:eastAsia="Arial"/>
                      <w:sz w:val="31"/>
                      <w:szCs w:val="31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626264"/>
          <w:w w:val="83"/>
          <w:position w:val="-3"/>
        </w:rPr>
        <w:t>!Y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w w:val="82"/>
          <w:position w:val="-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3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3"/>
        </w:rPr>
        <w:t>ngı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3"/>
        </w:rPr>
        <w:t>Binada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95"/>
          <w:position w:val="-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27"/>
          <w:position w:val="-3"/>
        </w:rPr>
        <w:t>se: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19"/>
          <w:szCs w:val="19"/>
          <w:color w:val="4B4D4D"/>
          <w:spacing w:val="0"/>
          <w:w w:val="70"/>
          <w:position w:val="-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4B4D4D"/>
          <w:spacing w:val="1"/>
          <w:w w:val="71"/>
          <w:position w:val="-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4B4D4D"/>
          <w:spacing w:val="0"/>
          <w:w w:val="93"/>
          <w:position w:val="-1"/>
        </w:rPr>
        <w:t>apını</w:t>
      </w:r>
      <w:r>
        <w:rPr>
          <w:rFonts w:ascii="Times New Roman" w:hAnsi="Times New Roman" w:cs="Times New Roman" w:eastAsia="Times New Roman"/>
          <w:sz w:val="19"/>
          <w:szCs w:val="19"/>
          <w:color w:val="4B4D4D"/>
          <w:spacing w:val="0"/>
          <w:w w:val="94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B4D4D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B4D4D"/>
          <w:spacing w:val="0"/>
          <w:w w:val="100"/>
          <w:position w:val="-1"/>
        </w:rPr>
        <w:t>Şekli: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30" w:lineRule="exact"/>
        <w:ind w:left="3635" w:right="5535"/>
        <w:jc w:val="center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43636"/>
          <w:spacing w:val="-2"/>
          <w:w w:val="92"/>
          <w:position w:val="-3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626264"/>
          <w:spacing w:val="0"/>
          <w:w w:val="92"/>
          <w:position w:val="-3"/>
        </w:rPr>
        <w:t>et</w:t>
      </w:r>
      <w:r>
        <w:rPr>
          <w:rFonts w:ascii="Times New Roman" w:hAnsi="Times New Roman" w:cs="Times New Roman" w:eastAsia="Times New Roman"/>
          <w:sz w:val="19"/>
          <w:szCs w:val="19"/>
          <w:color w:val="626264"/>
          <w:spacing w:val="0"/>
          <w:w w:val="92"/>
          <w:position w:val="-3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232424"/>
          <w:spacing w:val="0"/>
          <w:w w:val="92"/>
          <w:position w:val="-3"/>
        </w:rPr>
        <w:t>nan</w:t>
      </w:r>
      <w:r>
        <w:rPr>
          <w:rFonts w:ascii="Times New Roman" w:hAnsi="Times New Roman" w:cs="Times New Roman" w:eastAsia="Times New Roman"/>
          <w:sz w:val="19"/>
          <w:szCs w:val="19"/>
          <w:color w:val="232424"/>
          <w:spacing w:val="6"/>
          <w:w w:val="92"/>
          <w:position w:val="-3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626264"/>
          <w:spacing w:val="0"/>
          <w:w w:val="92"/>
          <w:position w:val="-3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626264"/>
          <w:spacing w:val="15"/>
          <w:w w:val="92"/>
          <w:position w:val="-3"/>
        </w:rPr>
        <w:t> </w:t>
      </w:r>
      <w:r>
        <w:rPr>
          <w:rFonts w:ascii="Arial" w:hAnsi="Arial" w:cs="Arial" w:eastAsia="Arial"/>
          <w:sz w:val="31"/>
          <w:szCs w:val="31"/>
          <w:color w:val="4B4D4D"/>
          <w:spacing w:val="-10"/>
          <w:w w:val="92"/>
          <w:position w:val="-3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343636"/>
          <w:spacing w:val="0"/>
          <w:w w:val="92"/>
          <w:position w:val="-3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343636"/>
          <w:spacing w:val="3"/>
          <w:w w:val="92"/>
          <w:position w:val="-3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626264"/>
          <w:spacing w:val="5"/>
          <w:w w:val="92"/>
          <w:position w:val="-3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343636"/>
          <w:spacing w:val="0"/>
          <w:w w:val="92"/>
          <w:position w:val="-3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343636"/>
          <w:spacing w:val="0"/>
          <w:w w:val="92"/>
          <w:position w:val="-3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343636"/>
          <w:spacing w:val="29"/>
          <w:w w:val="92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B4D4D"/>
          <w:spacing w:val="-15"/>
          <w:w w:val="280"/>
          <w:position w:val="-3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32424"/>
          <w:spacing w:val="4"/>
          <w:w w:val="85"/>
          <w:position w:val="-3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4B4D4D"/>
          <w:spacing w:val="0"/>
          <w:w w:val="96"/>
          <w:position w:val="-3"/>
        </w:rPr>
        <w:t>şa</w:t>
      </w:r>
      <w:r>
        <w:rPr>
          <w:rFonts w:ascii="Times New Roman" w:hAnsi="Times New Roman" w:cs="Times New Roman" w:eastAsia="Times New Roman"/>
          <w:sz w:val="19"/>
          <w:szCs w:val="19"/>
          <w:color w:val="4B4D4D"/>
          <w:spacing w:val="0"/>
          <w:w w:val="97"/>
          <w:position w:val="-3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4B4D4D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B4D4D"/>
          <w:spacing w:val="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B3B5B8"/>
          <w:spacing w:val="8"/>
          <w:w w:val="40"/>
          <w:position w:val="-3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B4D4D"/>
          <w:spacing w:val="8"/>
          <w:w w:val="94"/>
          <w:position w:val="-3"/>
        </w:rPr>
      </w:r>
      <w:r>
        <w:rPr>
          <w:rFonts w:ascii="Times New Roman" w:hAnsi="Times New Roman" w:cs="Times New Roman" w:eastAsia="Times New Roman"/>
          <w:sz w:val="19"/>
          <w:szCs w:val="19"/>
          <w:color w:val="4B4D4D"/>
          <w:spacing w:val="0"/>
          <w:w w:val="94"/>
          <w:strike/>
          <w:position w:val="-3"/>
        </w:rPr>
        <w:t>Çelik</w:t>
      </w:r>
      <w:r>
        <w:rPr>
          <w:rFonts w:ascii="Times New Roman" w:hAnsi="Times New Roman" w:cs="Times New Roman" w:eastAsia="Times New Roman"/>
          <w:sz w:val="19"/>
          <w:szCs w:val="19"/>
          <w:color w:val="4B4D4D"/>
          <w:spacing w:val="0"/>
          <w:w w:val="94"/>
          <w:position w:val="-3"/>
        </w:rPr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63" w:lineRule="exact"/>
        <w:ind w:left="6772" w:right="-20"/>
        <w:jc w:val="left"/>
        <w:tabs>
          <w:tab w:pos="11500" w:val="left"/>
        </w:tabs>
        <w:rPr>
          <w:rFonts w:ascii="Arial" w:hAnsi="Arial" w:cs="Arial" w:eastAsia="Arial"/>
          <w:sz w:val="31"/>
          <w:szCs w:val="31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3"/>
        </w:rPr>
        <w:t>tvangını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3"/>
        </w:rPr>
        <w:t>Kontrol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87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11"/>
          <w:w w:val="78"/>
          <w:position w:val="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8"/>
          <w:position w:val="3"/>
        </w:rPr>
        <w:t>tına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6"/>
          <w:w w:val="92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92"/>
          <w:position w:val="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6"/>
          <w:w w:val="92"/>
          <w:position w:val="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2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5"/>
          <w:w w:val="92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3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  <w:position w:val="3"/>
        </w:rPr>
        <w:t>:23: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1"/>
          <w:w w:val="100"/>
          <w:position w:val="3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3"/>
        </w:rPr>
        <w:t>0</w:t>
        <w:tab/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3"/>
        </w:rPr>
      </w:r>
      <w:r>
        <w:rPr>
          <w:rFonts w:ascii="Arial" w:hAnsi="Arial" w:cs="Arial" w:eastAsia="Arial"/>
          <w:sz w:val="31"/>
          <w:szCs w:val="31"/>
          <w:color w:val="CACACC"/>
          <w:spacing w:val="0"/>
          <w:w w:val="78"/>
          <w:position w:val="1"/>
        </w:rPr>
        <w:t>ı</w:t>
      </w:r>
      <w:r>
        <w:rPr>
          <w:rFonts w:ascii="Arial" w:hAnsi="Arial" w:cs="Arial" w:eastAsia="Arial"/>
          <w:sz w:val="31"/>
          <w:szCs w:val="31"/>
          <w:color w:val="000000"/>
          <w:spacing w:val="0"/>
          <w:w w:val="100"/>
          <w:position w:val="0"/>
        </w:rPr>
      </w:r>
    </w:p>
    <w:p>
      <w:pPr>
        <w:spacing w:before="42" w:after="0" w:line="240" w:lineRule="auto"/>
        <w:ind w:left="127" w:right="-20"/>
        <w:jc w:val="left"/>
        <w:tabs>
          <w:tab w:pos="2160" w:val="left"/>
          <w:tab w:pos="5760" w:val="left"/>
          <w:tab w:pos="77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26264"/>
          <w:w w:val="83"/>
        </w:rPr>
        <w:t>!Y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w w:val="8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6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Şeyin:</w:t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hibi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9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Karabağla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7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5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5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9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11"/>
          <w:w w:val="9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94"/>
        </w:rPr>
        <w:t>yesi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88"/>
        </w:rPr>
        <w:t>IKira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"/>
          <w:w w:val="8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8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6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Kullanan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97"/>
        </w:rPr>
        <w:t>Karaba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4"/>
          <w:w w:val="98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6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Beled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3" w:after="0" w:line="222" w:lineRule="exact"/>
        <w:ind w:left="2175" w:right="-20"/>
        <w:jc w:val="left"/>
        <w:tabs>
          <w:tab w:pos="1150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4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  <w:position w:val="-1"/>
        </w:rPr>
        <w:t>:E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Baraı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KÖSEKUL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</w:r>
      <w:r>
        <w:rPr>
          <w:rFonts w:ascii="Arial" w:hAnsi="Arial" w:cs="Arial" w:eastAsia="Arial"/>
          <w:sz w:val="12"/>
          <w:szCs w:val="12"/>
          <w:color w:val="CACACC"/>
          <w:spacing w:val="0"/>
          <w:w w:val="100"/>
          <w:position w:val="6"/>
        </w:rPr>
        <w:t>1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00" w:h="16820"/>
          <w:pgMar w:top="380" w:bottom="280" w:left="260" w:right="0"/>
        </w:sectPr>
      </w:pPr>
      <w:rPr/>
    </w:p>
    <w:p>
      <w:pPr>
        <w:spacing w:before="22" w:after="0" w:line="240" w:lineRule="auto"/>
        <w:ind w:left="217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Sayısı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68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6" w:lineRule="exact"/>
        <w:ind w:left="127" w:right="-72"/>
        <w:jc w:val="left"/>
        <w:tabs>
          <w:tab w:pos="2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6"/>
          <w:w w:val="145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85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86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7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9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7"/>
          <w:w w:val="89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  <w:position w:val="-1"/>
        </w:rPr>
        <w:t>aka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1"/>
          <w:w w:val="101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2"/>
          <w:w w:val="79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1"/>
          <w:position w:val="-1"/>
        </w:rPr>
        <w:t>:3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2"/>
          <w:position w:val="-1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681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52" w:lineRule="exact"/>
        <w:ind w:left="-57" w:right="4"/>
        <w:jc w:val="right"/>
        <w:tabs>
          <w:tab w:pos="3000" w:val="left"/>
          <w:tab w:pos="674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0"/>
          <w:w w:val="258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1"/>
          <w:position w:val="-1"/>
        </w:rPr>
        <w:t>kı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2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1"/>
          <w:position w:val="-1"/>
        </w:rPr>
        <w:t>:23: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5"/>
          <w:w w:val="102"/>
          <w:position w:val="-1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68"/>
          <w:position w:val="-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arı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24"/>
          <w:w w:val="13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23:46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</w:r>
      <w:r>
        <w:rPr>
          <w:rFonts w:ascii="Arial" w:hAnsi="Arial" w:cs="Arial" w:eastAsia="Arial"/>
          <w:sz w:val="24"/>
          <w:szCs w:val="24"/>
          <w:color w:val="CACACC"/>
          <w:spacing w:val="0"/>
          <w:w w:val="135"/>
          <w:position w:val="1"/>
        </w:rPr>
        <w:t>ı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40"/>
        <w:jc w:val="righ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color w:val="CACACC"/>
          <w:spacing w:val="0"/>
          <w:w w:val="109"/>
        </w:rPr>
        <w:t>1</w:t>
      </w:r>
      <w:r>
        <w:rPr>
          <w:rFonts w:ascii="Times New Roman" w:hAnsi="Times New Roman" w:cs="Times New Roman" w:eastAsia="Times New Roman"/>
          <w:sz w:val="10"/>
          <w:szCs w:val="10"/>
          <w:color w:val="000000"/>
          <w:spacing w:val="0"/>
          <w:w w:val="10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260" w:right="0"/>
          <w:cols w:num="2" w:equalWidth="0">
            <w:col w:w="4086" w:space="624"/>
            <w:col w:w="6930"/>
          </w:cols>
        </w:sectPr>
      </w:pPr>
      <w:rPr/>
    </w:p>
    <w:p>
      <w:pPr>
        <w:spacing w:before="0" w:after="0" w:line="255" w:lineRule="exact"/>
        <w:ind w:left="148" w:right="-20"/>
        <w:jc w:val="left"/>
        <w:tabs>
          <w:tab w:pos="47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3"/>
        </w:rPr>
        <w:t>Ekibin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Elektri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1"/>
        </w:rPr>
        <w:t>Arıza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11" w:lineRule="exact"/>
        <w:ind w:left="4746" w:right="-71"/>
        <w:jc w:val="left"/>
        <w:tabs>
          <w:tab w:pos="11500" w:val="left"/>
        </w:tabs>
        <w:rPr>
          <w:rFonts w:ascii="Arial" w:hAnsi="Arial" w:cs="Arial" w:eastAsia="Arial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  <w:position w:val="-2"/>
        </w:rPr>
        <w:t>112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2"/>
        </w:rPr>
        <w:t>Acil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2"/>
        </w:rPr>
        <w:t>Servi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8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2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2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1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2"/>
        </w:rPr>
        <w:t>Saati</w:t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2"/>
        </w:rPr>
      </w:r>
      <w:r>
        <w:rPr>
          <w:rFonts w:ascii="Arial" w:hAnsi="Arial" w:cs="Arial" w:eastAsia="Arial"/>
          <w:sz w:val="21"/>
          <w:szCs w:val="21"/>
          <w:color w:val="CACACC"/>
          <w:spacing w:val="0"/>
          <w:w w:val="154"/>
          <w:position w:val="-1"/>
        </w:rPr>
        <w:t>ı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0" w:after="0" w:line="253" w:lineRule="exact"/>
        <w:ind w:left="4731" w:right="-71"/>
        <w:jc w:val="left"/>
        <w:tabs>
          <w:tab w:pos="1150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w w:val="91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2"/>
          <w:w w:val="91"/>
          <w:position w:val="-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99"/>
          <w:position w:val="-2"/>
        </w:rPr>
        <w:t>niyet-Jan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"/>
          <w:w w:val="100"/>
          <w:position w:val="-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6"/>
          <w:position w:val="-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  <w:position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1"/>
          <w:w w:val="100"/>
          <w:position w:val="-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9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2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2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9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2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2"/>
        </w:rPr>
      </w:r>
      <w:r>
        <w:rPr>
          <w:rFonts w:ascii="Arial" w:hAnsi="Arial" w:cs="Arial" w:eastAsia="Arial"/>
          <w:sz w:val="32"/>
          <w:szCs w:val="32"/>
          <w:color w:val="CACACC"/>
          <w:spacing w:val="0"/>
          <w:w w:val="101"/>
          <w:position w:val="-3"/>
        </w:rPr>
        <w:t>ı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  <w:position w:val="0"/>
        </w:rPr>
      </w:r>
    </w:p>
    <w:p>
      <w:pPr>
        <w:spacing w:before="0" w:after="0" w:line="263" w:lineRule="exact"/>
        <w:ind w:left="2175" w:right="-64"/>
        <w:jc w:val="left"/>
        <w:tabs>
          <w:tab w:pos="4720" w:val="left"/>
          <w:tab w:pos="1150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1"/>
          <w:w w:val="9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99"/>
        </w:rPr>
        <w:t>erson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2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Sayısı: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97"/>
        </w:rPr>
        <w:t>Doğ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8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7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gaz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Ekibi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</w:r>
      <w:r>
        <w:rPr>
          <w:rFonts w:ascii="Arial" w:hAnsi="Arial" w:cs="Arial" w:eastAsia="Arial"/>
          <w:sz w:val="32"/>
          <w:szCs w:val="32"/>
          <w:color w:val="CACACC"/>
          <w:spacing w:val="0"/>
          <w:w w:val="101"/>
        </w:rPr>
        <w:t>ı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</w:sectPr>
      </w:pPr>
      <w:rPr/>
    </w:p>
    <w:p>
      <w:pPr>
        <w:spacing w:before="0" w:after="0" w:line="230" w:lineRule="exact"/>
        <w:ind w:left="2175" w:right="-58" w:firstLine="-2048"/>
        <w:jc w:val="left"/>
        <w:tabs>
          <w:tab w:pos="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5"/>
        </w:rPr>
        <w:t>tv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5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mcı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Gitmişse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95"/>
          <w:position w:val="0"/>
        </w:rPr>
        <w:t>Çı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10"/>
          <w:w w:val="96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5"/>
          <w:w w:val="7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17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8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  <w:position w:val="0"/>
        </w:rPr>
        <w:t>önüş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93" w:lineRule="exact"/>
        <w:ind w:right="-42"/>
        <w:jc w:val="left"/>
        <w:tabs>
          <w:tab w:pos="2920" w:val="left"/>
          <w:tab w:pos="6800" w:val="left"/>
        </w:tabs>
        <w:rPr>
          <w:rFonts w:ascii="Arial" w:hAnsi="Arial" w:cs="Arial" w:eastAsia="Arial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1"/>
          <w:position w:val="4"/>
        </w:rPr>
        <w:t>!Araç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8"/>
          <w:w w:val="91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4"/>
        </w:rPr>
        <w:t>Sayısı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30"/>
          <w:position w:val="4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5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9"/>
          <w:w w:val="100"/>
          <w:position w:val="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  <w:position w:val="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10"/>
          <w:w w:val="100"/>
          <w:position w:val="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5"/>
        </w:rPr>
        <w:t>nel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5"/>
        </w:rPr>
        <w:t>Sayıs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9"/>
          <w:w w:val="100"/>
          <w:position w:val="5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  <w:position w:val="5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  <w:position w:val="5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  <w:position w:val="5"/>
        </w:rPr>
      </w:r>
      <w:r>
        <w:rPr>
          <w:rFonts w:ascii="Arial" w:hAnsi="Arial" w:cs="Arial" w:eastAsia="Arial"/>
          <w:sz w:val="29"/>
          <w:szCs w:val="29"/>
          <w:color w:val="CACACC"/>
          <w:spacing w:val="0"/>
          <w:w w:val="100"/>
          <w:position w:val="0"/>
        </w:rPr>
        <w:t>!</w:t>
      </w:r>
      <w:r>
        <w:rPr>
          <w:rFonts w:ascii="Arial" w:hAnsi="Arial" w:cs="Arial" w:eastAsia="Arial"/>
          <w:sz w:val="29"/>
          <w:szCs w:val="2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  <w:cols w:num="2" w:equalWidth="0">
            <w:col w:w="3188" w:space="1521"/>
            <w:col w:w="6931"/>
          </w:cols>
        </w:sectPr>
      </w:pPr>
      <w:rPr/>
    </w:p>
    <w:p>
      <w:pPr>
        <w:spacing w:before="0" w:after="0" w:line="285" w:lineRule="exact"/>
        <w:ind w:left="2175" w:right="-20"/>
        <w:jc w:val="left"/>
        <w:tabs>
          <w:tab w:pos="11440" w:val="left"/>
        </w:tabs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3"/>
        </w:rPr>
        <w:t>Yardıma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3"/>
        </w:rPr>
        <w:t>Gele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3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97"/>
          <w:position w:val="3"/>
        </w:rPr>
        <w:t>Plak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4"/>
          <w:w w:val="97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6"/>
          <w:position w:val="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79"/>
          <w:position w:val="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7"/>
          <w:szCs w:val="27"/>
          <w:color w:val="B3B5B8"/>
          <w:spacing w:val="0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27"/>
          <w:szCs w:val="27"/>
          <w:color w:val="000000"/>
          <w:spacing w:val="0"/>
          <w:w w:val="100"/>
          <w:position w:val="0"/>
        </w:rPr>
      </w:r>
    </w:p>
    <w:p>
      <w:pPr>
        <w:spacing w:before="0" w:after="0" w:line="193" w:lineRule="exact"/>
        <w:ind w:left="217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Amirini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Adı-Soyadı: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40" w:lineRule="auto"/>
        <w:ind w:left="127" w:right="-20"/>
        <w:jc w:val="left"/>
        <w:tabs>
          <w:tab w:pos="22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Olayı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Görüldüğü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Ola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yerine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2"/>
        </w:rPr>
        <w:t>va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1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ğında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alevii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dumanlı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şe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9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ilde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yanmakta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olduğ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3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7"/>
          <w:w w:val="103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2"/>
        </w:rPr>
        <w:t>ıüld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3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3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9" w:lineRule="exact"/>
        <w:ind w:left="141" w:right="-20"/>
        <w:jc w:val="left"/>
        <w:tabs>
          <w:tab w:pos="11440" w:val="left"/>
        </w:tabs>
        <w:rPr>
          <w:rFonts w:ascii="Arial" w:hAnsi="Arial" w:cs="Arial" w:eastAsia="Arial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Durum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</w:r>
      <w:r>
        <w:rPr>
          <w:rFonts w:ascii="Arial" w:hAnsi="Arial" w:cs="Arial" w:eastAsia="Arial"/>
          <w:sz w:val="21"/>
          <w:szCs w:val="21"/>
          <w:color w:val="B3B5B8"/>
          <w:spacing w:val="0"/>
          <w:w w:val="205"/>
        </w:rPr>
        <w:t>j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</w:sectPr>
      </w:pPr>
      <w:rPr/>
    </w:p>
    <w:p>
      <w:pPr>
        <w:spacing w:before="17" w:after="0" w:line="240" w:lineRule="auto"/>
        <w:ind w:left="471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Söndürmede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96"/>
        </w:rPr>
        <w:t>Kulla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7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0"/>
          <w:w w:val="96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-2"/>
          <w:w w:val="9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söndüıilcü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194" w:lineRule="exact"/>
        <w:ind w:left="127" w:right="-72"/>
        <w:jc w:val="left"/>
        <w:tabs>
          <w:tab w:pos="3060" w:val="left"/>
          <w:tab w:pos="4700" w:val="left"/>
          <w:tab w:pos="6640" w:val="left"/>
          <w:tab w:pos="82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  <w:position w:val="-3"/>
        </w:rPr>
        <w:t>Sön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8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3"/>
        </w:rPr>
        <w:t>ürme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1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9"/>
          <w:position w:val="-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8"/>
          <w:w w:val="100"/>
          <w:position w:val="-3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3"/>
          <w:w w:val="79"/>
          <w:position w:val="-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15"/>
          <w:position w:val="-3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3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3"/>
        </w:rPr>
        <w:t>ile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4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5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4"/>
        </w:rPr>
        <w:t>m3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0"/>
          <w:position w:val="-4"/>
        </w:rPr>
        <w:t>IKöpük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8"/>
          <w:w w:val="9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4"/>
        </w:rPr>
        <w:t>Kg.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2"/>
          <w:position w:val="-3"/>
        </w:rPr>
        <w:t>IK.K.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5"/>
          <w:w w:val="91"/>
          <w:position w:val="-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3"/>
          <w:position w:val="-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7"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4"/>
          <w:w w:val="97"/>
          <w:position w:val="-3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3"/>
          <w:position w:val="-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16" w:lineRule="exact"/>
        <w:ind w:left="4710" w:right="-20"/>
        <w:jc w:val="left"/>
        <w:tabs>
          <w:tab w:pos="6640" w:val="left"/>
          <w:tab w:pos="8200" w:val="left"/>
        </w:tabs>
        <w:rPr>
          <w:rFonts w:ascii="Arial" w:hAnsi="Arial" w:cs="Arial" w:eastAsia="Arial"/>
          <w:sz w:val="38"/>
          <w:szCs w:val="38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Q.5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</w:r>
      <w:r>
        <w:rPr>
          <w:rFonts w:ascii="Arial" w:hAnsi="Arial" w:cs="Arial" w:eastAsia="Arial"/>
          <w:sz w:val="32"/>
          <w:szCs w:val="32"/>
          <w:color w:val="4B4D4D"/>
          <w:spacing w:val="0"/>
          <w:w w:val="50"/>
          <w:position w:val="-1"/>
        </w:rPr>
        <w:t>ı</w:t>
      </w:r>
      <w:r>
        <w:rPr>
          <w:rFonts w:ascii="Arial" w:hAnsi="Arial" w:cs="Arial" w:eastAsia="Arial"/>
          <w:sz w:val="32"/>
          <w:szCs w:val="32"/>
          <w:color w:val="4B4D4D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32"/>
          <w:szCs w:val="32"/>
          <w:color w:val="4B4D4D"/>
          <w:spacing w:val="0"/>
          <w:w w:val="100"/>
          <w:position w:val="-1"/>
        </w:rPr>
      </w:r>
      <w:r>
        <w:rPr>
          <w:rFonts w:ascii="Arial" w:hAnsi="Arial" w:cs="Arial" w:eastAsia="Arial"/>
          <w:sz w:val="38"/>
          <w:szCs w:val="38"/>
          <w:color w:val="4B4D4D"/>
          <w:spacing w:val="0"/>
          <w:w w:val="63"/>
          <w:position w:val="-1"/>
        </w:rPr>
        <w:t>ı</w:t>
      </w:r>
      <w:r>
        <w:rPr>
          <w:rFonts w:ascii="Arial" w:hAnsi="Arial" w:cs="Arial" w:eastAsia="Arial"/>
          <w:sz w:val="38"/>
          <w:szCs w:val="38"/>
          <w:color w:val="000000"/>
          <w:spacing w:val="0"/>
          <w:w w:val="100"/>
          <w:position w:val="0"/>
        </w:rPr>
      </w:r>
    </w:p>
    <w:p>
      <w:pPr>
        <w:spacing w:before="14" w:after="0" w:line="240" w:lineRule="auto"/>
        <w:ind w:right="4"/>
        <w:jc w:val="right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color w:val="CACACC"/>
          <w:spacing w:val="0"/>
          <w:w w:val="154"/>
        </w:rPr>
        <w:t>ı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21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ıco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Kg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  <w:cols w:num="2" w:equalWidth="0">
            <w:col w:w="9149" w:space="716"/>
            <w:col w:w="1775"/>
          </w:cols>
        </w:sectPr>
      </w:pPr>
      <w:rPr/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7" w:right="-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97"/>
        </w:rPr>
        <w:t>Söııdürme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Sonundaki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auto"/>
        <w:ind w:left="14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Hasa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Durumu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w w:val="96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4"/>
          <w:w w:val="97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22"/>
          <w:w w:val="8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Çıkı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Nede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8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6" w:lineRule="exact"/>
        <w:ind w:left="12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  <w:position w:val="-1"/>
        </w:rPr>
        <w:t>Sig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7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1"/>
        </w:rPr>
        <w:t>rtalı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ise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4" w:lineRule="exact"/>
        <w:ind w:left="7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Yangında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kenarında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buluna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çö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konteynırındaki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çöple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yanmıştır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Tahmini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zara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5"/>
          <w:w w:val="94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10"/>
          <w:w w:val="9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94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18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yoktur.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0" w:lineRule="exact"/>
        <w:ind w:right="38" w:firstLine="12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636"/>
          <w:w w:val="8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ngı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yerinde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yapıla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tetkikte;yangı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başlangıcını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1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soka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üzerinde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buluna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çö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konteynırında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6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7"/>
        </w:rPr>
        <w:t>dugu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7"/>
          <w:w w:val="99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ülm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5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747577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4757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plup;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yapıla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araştırma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soru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3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turmada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96"/>
        </w:rPr>
        <w:t>kimli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4"/>
          <w:w w:val="94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27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belirsiz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kişi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7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erce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sönme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7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4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1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7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igara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8"/>
        </w:rPr>
        <w:t>zmari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9"/>
          <w:w w:val="9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82"/>
        </w:rPr>
        <w:t>iıı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01"/>
        </w:rPr>
        <w:t>çöp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7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87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87"/>
        </w:rPr>
        <w:t>&lt;:ontcynırına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4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87"/>
        </w:rPr>
        <w:t>atılma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kola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4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7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1"/>
          <w:w w:val="94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4"/>
        </w:rPr>
        <w:t>cı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8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çöpleri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tutuşturması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sonuc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çıkmı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olabileceği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9"/>
          <w:w w:val="9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96"/>
        </w:rPr>
        <w:t>anaa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9"/>
          <w:w w:val="9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1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96"/>
        </w:rPr>
        <w:t>varı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11"/>
          <w:w w:val="9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9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4"/>
          <w:w w:val="9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3"/>
          <w:w w:val="11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9"/>
          <w:w w:val="7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8"/>
        </w:rPr>
        <w:t>ır.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6" w:lineRule="exact"/>
        <w:ind w:right="-20"/>
        <w:jc w:val="left"/>
        <w:tabs>
          <w:tab w:pos="46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Şirketi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Adı: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!Bedeli: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  <w:cols w:num="2" w:equalWidth="0">
            <w:col w:w="1834" w:space="319"/>
            <w:col w:w="9487"/>
          </w:cols>
        </w:sectPr>
      </w:pPr>
      <w:rPr/>
    </w:p>
    <w:p>
      <w:pPr>
        <w:spacing w:before="8" w:after="0" w:line="240" w:lineRule="auto"/>
        <w:ind w:left="127" w:right="-20"/>
        <w:jc w:val="left"/>
        <w:tabs>
          <w:tab w:pos="2200" w:val="left"/>
          <w:tab w:pos="115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Gereç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1"/>
        </w:rPr>
        <w:t>Kaybı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Yok</w:t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</w:r>
      <w:r>
        <w:rPr>
          <w:rFonts w:ascii="Arial" w:hAnsi="Arial" w:cs="Arial" w:eastAsia="Arial"/>
          <w:sz w:val="20"/>
          <w:szCs w:val="20"/>
          <w:color w:val="CACACC"/>
          <w:spacing w:val="0"/>
          <w:w w:val="163"/>
          <w:position w:val="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7" w:after="0" w:line="240" w:lineRule="auto"/>
        <w:ind w:left="12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Yer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Kime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70" w:lineRule="exact"/>
        <w:ind w:left="11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8"/>
          <w:szCs w:val="18"/>
          <w:color w:val="4B4D4D"/>
          <w:spacing w:val="-122"/>
          <w:w w:val="110"/>
          <w:position w:val="4"/>
        </w:rPr>
        <w:t>T</w:t>
      </w:r>
      <w:r>
        <w:rPr>
          <w:rFonts w:ascii="Times New Roman" w:hAnsi="Times New Roman" w:cs="Times New Roman" w:eastAsia="Times New Roman"/>
          <w:sz w:val="25"/>
          <w:szCs w:val="25"/>
          <w:color w:val="626264"/>
          <w:spacing w:val="2"/>
          <w:w w:val="204"/>
          <w:position w:val="-8"/>
        </w:rPr>
        <w:t>-</w:t>
      </w:r>
      <w:r>
        <w:rPr>
          <w:rFonts w:ascii="Arial" w:hAnsi="Arial" w:cs="Arial" w:eastAsia="Arial"/>
          <w:sz w:val="18"/>
          <w:szCs w:val="18"/>
          <w:color w:val="4B4D4D"/>
          <w:spacing w:val="0"/>
          <w:w w:val="111"/>
          <w:position w:val="4"/>
        </w:rPr>
        <w:t>r</w:t>
      </w:r>
      <w:r>
        <w:rPr>
          <w:rFonts w:ascii="Arial" w:hAnsi="Arial" w:cs="Arial" w:eastAsia="Arial"/>
          <w:sz w:val="18"/>
          <w:szCs w:val="18"/>
          <w:color w:val="4B4D4D"/>
          <w:spacing w:val="0"/>
          <w:w w:val="100"/>
          <w:position w:val="4"/>
        </w:rPr>
        <w:t>  </w:t>
      </w:r>
      <w:r>
        <w:rPr>
          <w:rFonts w:ascii="Arial" w:hAnsi="Arial" w:cs="Arial" w:eastAsia="Arial"/>
          <w:sz w:val="18"/>
          <w:szCs w:val="18"/>
          <w:color w:val="4B4D4D"/>
          <w:spacing w:val="5"/>
          <w:w w:val="100"/>
          <w:position w:val="4"/>
        </w:rPr>
        <w:t> </w:t>
      </w:r>
      <w:r>
        <w:rPr>
          <w:rFonts w:ascii="Arial" w:hAnsi="Arial" w:cs="Arial" w:eastAsia="Arial"/>
          <w:sz w:val="18"/>
          <w:szCs w:val="18"/>
          <w:color w:val="A3A5A7"/>
          <w:spacing w:val="0"/>
          <w:w w:val="158"/>
          <w:position w:val="4"/>
        </w:rPr>
        <w:t>.</w:t>
      </w:r>
      <w:r>
        <w:rPr>
          <w:rFonts w:ascii="Arial" w:hAnsi="Arial" w:cs="Arial" w:eastAsia="Arial"/>
          <w:sz w:val="18"/>
          <w:szCs w:val="18"/>
          <w:color w:val="A3A5A7"/>
          <w:spacing w:val="-32"/>
          <w:w w:val="100"/>
          <w:position w:val="4"/>
        </w:rPr>
        <w:t> </w:t>
      </w:r>
      <w:r>
        <w:rPr>
          <w:rFonts w:ascii="Arial" w:hAnsi="Arial" w:cs="Arial" w:eastAsia="Arial"/>
          <w:sz w:val="17"/>
          <w:szCs w:val="17"/>
          <w:color w:val="4B4D4D"/>
          <w:spacing w:val="0"/>
          <w:w w:val="100"/>
          <w:position w:val="4"/>
        </w:rPr>
        <w:t>-</w:t>
      </w:r>
      <w:r>
        <w:rPr>
          <w:rFonts w:ascii="Arial" w:hAnsi="Arial" w:cs="Arial" w:eastAsia="Arial"/>
          <w:sz w:val="17"/>
          <w:szCs w:val="17"/>
          <w:color w:val="4B4D4D"/>
          <w:spacing w:val="0"/>
          <w:w w:val="100"/>
          <w:position w:val="4"/>
        </w:rPr>
        <w:t>ı</w:t>
      </w:r>
      <w:r>
        <w:rPr>
          <w:rFonts w:ascii="Arial" w:hAnsi="Arial" w:cs="Arial" w:eastAsia="Arial"/>
          <w:sz w:val="17"/>
          <w:szCs w:val="17"/>
          <w:color w:val="4B4D4D"/>
          <w:spacing w:val="2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4"/>
        </w:rPr>
        <w:t>Edildigi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</w:sectPr>
      </w:pPr>
      <w:rPr/>
    </w:p>
    <w:p>
      <w:pPr>
        <w:spacing w:before="0" w:after="0" w:line="204" w:lineRule="exact"/>
        <w:ind w:left="127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Ekıuı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Dönüşü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4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</w:rPr>
        <w:t>rih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4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15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15.10.2017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7" w:lineRule="exact"/>
        <w:ind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88"/>
        </w:rPr>
        <w:t>!Saa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8"/>
          <w:w w:val="8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8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5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2"/>
        </w:rPr>
        <w:t>00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11"/>
          <w:w w:val="10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68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3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43636"/>
          <w:spacing w:val="0"/>
          <w:w w:val="65"/>
        </w:rPr>
        <w:t>O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  <w:cols w:num="4" w:equalWidth="0">
            <w:col w:w="1303" w:space="850"/>
            <w:col w:w="431" w:space="163"/>
            <w:col w:w="1014" w:space="2315"/>
            <w:col w:w="5564"/>
          </w:cols>
        </w:sectPr>
      </w:pPr>
      <w:rPr/>
    </w:p>
    <w:p>
      <w:pPr>
        <w:spacing w:before="4" w:after="0" w:line="226" w:lineRule="exact"/>
        <w:ind w:left="227" w:right="-70"/>
        <w:jc w:val="left"/>
        <w:tabs>
          <w:tab w:pos="1020" w:val="left"/>
          <w:tab w:pos="15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Varsa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1"/>
        </w:rPr>
        <w:t>Ölü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Yaralı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30" w:lineRule="exact"/>
        <w:ind w:right="-20"/>
        <w:jc w:val="left"/>
        <w:tabs>
          <w:tab w:pos="6560" w:val="left"/>
          <w:tab w:pos="9360" w:val="left"/>
        </w:tabs>
        <w:rPr>
          <w:rFonts w:ascii="Arial" w:hAnsi="Arial" w:cs="Arial" w:eastAsia="Arial"/>
          <w:sz w:val="19"/>
          <w:szCs w:val="1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GiDE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EKİP: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  <w:position w:val="-1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-1"/>
        </w:rPr>
        <w:t>osta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1"/>
        </w:rPr>
        <w:t>HatayGrubu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99"/>
          <w:position w:val="0"/>
        </w:rPr>
        <w:t>ONAYLA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0"/>
        </w:rPr>
      </w:r>
      <w:r>
        <w:rPr>
          <w:rFonts w:ascii="Arial" w:hAnsi="Arial" w:cs="Arial" w:eastAsia="Arial"/>
          <w:sz w:val="19"/>
          <w:szCs w:val="19"/>
          <w:color w:val="CACACC"/>
          <w:spacing w:val="0"/>
          <w:w w:val="100"/>
          <w:position w:val="1"/>
        </w:rPr>
        <w:t>ı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  <w:cols w:num="2" w:equalWidth="0">
            <w:col w:w="2025" w:space="128"/>
            <w:col w:w="9487"/>
          </w:cols>
        </w:sectPr>
      </w:pPr>
      <w:rPr/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</w:sectPr>
      </w:pPr>
      <w:rPr/>
    </w:p>
    <w:p>
      <w:pPr>
        <w:spacing w:before="34" w:after="0" w:line="240" w:lineRule="auto"/>
        <w:ind w:left="2304" w:right="-70"/>
        <w:jc w:val="left"/>
        <w:tabs>
          <w:tab w:pos="48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Gitmişse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Üs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Amiri: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Yangına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4"/>
          <w:w w:val="8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8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5"/>
          <w:w w:val="8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Koyan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1" w:lineRule="exact"/>
        <w:ind w:left="470" w:right="-20"/>
        <w:jc w:val="left"/>
        <w:tabs>
          <w:tab w:pos="5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6"/>
          <w:szCs w:val="16"/>
          <w:color w:val="626264"/>
          <w:spacing w:val="0"/>
          <w:w w:val="134"/>
          <w:position w:val="-9"/>
        </w:rPr>
        <w:t>'ö</w:t>
      </w:r>
      <w:r>
        <w:rPr>
          <w:rFonts w:ascii="Arial" w:hAnsi="Arial" w:cs="Arial" w:eastAsia="Arial"/>
          <w:sz w:val="16"/>
          <w:szCs w:val="16"/>
          <w:color w:val="626264"/>
          <w:spacing w:val="0"/>
          <w:w w:val="100"/>
          <w:position w:val="-9"/>
        </w:rPr>
        <w:tab/>
      </w:r>
      <w:r>
        <w:rPr>
          <w:rFonts w:ascii="Arial" w:hAnsi="Arial" w:cs="Arial" w:eastAsia="Arial"/>
          <w:sz w:val="16"/>
          <w:szCs w:val="16"/>
          <w:color w:val="626264"/>
          <w:spacing w:val="0"/>
          <w:w w:val="100"/>
          <w:position w:val="-9"/>
        </w:rPr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1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Arial" w:hAnsi="Arial" w:cs="Arial" w:eastAsia="Arial"/>
          <w:sz w:val="27"/>
          <w:szCs w:val="27"/>
          <w:color w:val="626264"/>
          <w:spacing w:val="0"/>
          <w:w w:val="57"/>
          <w:i/>
        </w:rPr>
        <w:t>1</w:t>
      </w:r>
      <w:r>
        <w:rPr>
          <w:rFonts w:ascii="Arial" w:hAnsi="Arial" w:cs="Arial" w:eastAsia="Arial"/>
          <w:sz w:val="27"/>
          <w:szCs w:val="27"/>
          <w:color w:val="626264"/>
          <w:spacing w:val="0"/>
          <w:w w:val="57"/>
          <w:i/>
        </w:rPr>
        <w:t>f</w:t>
      </w:r>
      <w:r>
        <w:rPr>
          <w:rFonts w:ascii="Arial" w:hAnsi="Arial" w:cs="Arial" w:eastAsia="Arial"/>
          <w:sz w:val="27"/>
          <w:szCs w:val="27"/>
          <w:color w:val="626264"/>
          <w:spacing w:val="0"/>
          <w:w w:val="57"/>
          <w:i/>
        </w:rPr>
        <w:t> </w:t>
      </w:r>
      <w:r>
        <w:rPr>
          <w:rFonts w:ascii="Arial" w:hAnsi="Arial" w:cs="Arial" w:eastAsia="Arial"/>
          <w:sz w:val="27"/>
          <w:szCs w:val="27"/>
          <w:color w:val="626264"/>
          <w:spacing w:val="35"/>
          <w:w w:val="57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747577"/>
          <w:spacing w:val="0"/>
          <w:w w:val="57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747577"/>
          <w:spacing w:val="18"/>
          <w:w w:val="5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747577"/>
          <w:spacing w:val="0"/>
          <w:w w:val="64"/>
        </w:rPr>
        <w:t>im</w:t>
      </w:r>
      <w:r>
        <w:rPr>
          <w:rFonts w:ascii="Times New Roman" w:hAnsi="Times New Roman" w:cs="Times New Roman" w:eastAsia="Times New Roman"/>
          <w:sz w:val="28"/>
          <w:szCs w:val="28"/>
          <w:color w:val="747577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B3B5B8"/>
          <w:spacing w:val="-33"/>
          <w:w w:val="74"/>
        </w:rPr>
        <w:t>·</w:t>
      </w:r>
      <w:r>
        <w:rPr>
          <w:rFonts w:ascii="Times New Roman" w:hAnsi="Times New Roman" w:cs="Times New Roman" w:eastAsia="Times New Roman"/>
          <w:sz w:val="28"/>
          <w:szCs w:val="28"/>
          <w:color w:val="87898A"/>
          <w:spacing w:val="0"/>
          <w:w w:val="65"/>
        </w:rPr>
        <w:t>W1f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  <w:cols w:num="2" w:equalWidth="0">
            <w:col w:w="6320" w:space="2693"/>
            <w:col w:w="2627"/>
          </w:cols>
        </w:sectPr>
      </w:pPr>
      <w:rPr/>
    </w:p>
    <w:p>
      <w:pPr>
        <w:spacing w:before="0" w:after="0" w:line="164" w:lineRule="exact"/>
        <w:ind w:left="513" w:right="-20"/>
        <w:jc w:val="left"/>
        <w:tabs>
          <w:tab w:pos="9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8"/>
          <w:szCs w:val="8"/>
          <w:color w:val="626264"/>
          <w:spacing w:val="0"/>
          <w:w w:val="129"/>
          <w:i/>
          <w:position w:val="-1"/>
        </w:rPr>
        <w:t>Q</w:t>
      </w:r>
      <w:r>
        <w:rPr>
          <w:rFonts w:ascii="Arial" w:hAnsi="Arial" w:cs="Arial" w:eastAsia="Arial"/>
          <w:sz w:val="8"/>
          <w:szCs w:val="8"/>
          <w:color w:val="626264"/>
          <w:spacing w:val="0"/>
          <w:w w:val="129"/>
          <w:i/>
          <w:position w:val="-1"/>
        </w:rPr>
        <w:t>)</w:t>
      </w:r>
      <w:r>
        <w:rPr>
          <w:rFonts w:ascii="Arial" w:hAnsi="Arial" w:cs="Arial" w:eastAsia="Arial"/>
          <w:sz w:val="8"/>
          <w:szCs w:val="8"/>
          <w:color w:val="626264"/>
          <w:spacing w:val="-28"/>
          <w:w w:val="129"/>
          <w:i/>
          <w:position w:val="-1"/>
        </w:rPr>
        <w:t> </w:t>
      </w:r>
      <w:r>
        <w:rPr>
          <w:rFonts w:ascii="Arial" w:hAnsi="Arial" w:cs="Arial" w:eastAsia="Arial"/>
          <w:sz w:val="8"/>
          <w:szCs w:val="8"/>
          <w:color w:val="626264"/>
          <w:spacing w:val="0"/>
          <w:w w:val="100"/>
          <w:i/>
          <w:position w:val="-1"/>
        </w:rPr>
        <w:tab/>
      </w:r>
      <w:r>
        <w:rPr>
          <w:rFonts w:ascii="Arial" w:hAnsi="Arial" w:cs="Arial" w:eastAsia="Arial"/>
          <w:sz w:val="8"/>
          <w:szCs w:val="8"/>
          <w:color w:val="626264"/>
          <w:spacing w:val="0"/>
          <w:w w:val="100"/>
          <w:i/>
          <w:position w:val="-1"/>
        </w:rPr>
      </w:r>
      <w:r>
        <w:rPr>
          <w:rFonts w:ascii="Arial" w:hAnsi="Arial" w:cs="Arial" w:eastAsia="Arial"/>
          <w:sz w:val="18"/>
          <w:szCs w:val="18"/>
          <w:color w:val="87898A"/>
          <w:spacing w:val="0"/>
          <w:w w:val="100"/>
          <w:i/>
          <w:position w:val="-3"/>
        </w:rPr>
        <w:t>1</w:t>
      </w:r>
      <w:r>
        <w:rPr>
          <w:rFonts w:ascii="Arial" w:hAnsi="Arial" w:cs="Arial" w:eastAsia="Arial"/>
          <w:sz w:val="18"/>
          <w:szCs w:val="18"/>
          <w:color w:val="87898A"/>
          <w:spacing w:val="0"/>
          <w:w w:val="100"/>
          <w:i/>
          <w:position w:val="-3"/>
        </w:rPr>
        <w:t>  </w:t>
      </w:r>
      <w:r>
        <w:rPr>
          <w:rFonts w:ascii="Arial" w:hAnsi="Arial" w:cs="Arial" w:eastAsia="Arial"/>
          <w:sz w:val="18"/>
          <w:szCs w:val="18"/>
          <w:color w:val="87898A"/>
          <w:spacing w:val="8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7898A"/>
          <w:spacing w:val="-3"/>
          <w:w w:val="137"/>
          <w:position w:val="-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2"/>
          <w:position w:val="-3"/>
        </w:rPr>
        <w:t>2017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89" w:lineRule="exact"/>
        <w:ind w:left="51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626264"/>
          <w:spacing w:val="0"/>
          <w:w w:val="124"/>
          <w:position w:val="-2"/>
        </w:rPr>
        <w:t>&gt;.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62" w:lineRule="exact"/>
        <w:ind w:left="449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color w:val="747577"/>
          <w:spacing w:val="-11"/>
          <w:w w:val="13"/>
          <w:position w:val="-9"/>
        </w:rPr>
        <w:t>_</w:t>
      </w:r>
      <w:r>
        <w:rPr>
          <w:rFonts w:ascii="Times New Roman" w:hAnsi="Times New Roman" w:cs="Times New Roman" w:eastAsia="Times New Roman"/>
          <w:sz w:val="32"/>
          <w:szCs w:val="32"/>
          <w:color w:val="4B4D4D"/>
          <w:spacing w:val="0"/>
          <w:w w:val="99"/>
          <w:position w:val="-9"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</w:sectPr>
      </w:pPr>
      <w:rPr/>
    </w:p>
    <w:p>
      <w:pPr>
        <w:spacing w:before="0" w:after="0" w:line="258" w:lineRule="exact"/>
        <w:ind w:left="3048" w:right="-103"/>
        <w:jc w:val="left"/>
        <w:tabs>
          <w:tab w:pos="5940" w:val="left"/>
        </w:tabs>
        <w:rPr>
          <w:rFonts w:ascii="Arial" w:hAnsi="Arial" w:cs="Arial" w:eastAsia="Arial"/>
          <w:sz w:val="27"/>
          <w:szCs w:val="27"/>
        </w:rPr>
      </w:pPr>
      <w:rPr/>
      <w:r>
        <w:rPr>
          <w:rFonts w:ascii="Courier New" w:hAnsi="Courier New" w:cs="Courier New" w:eastAsia="Courier New"/>
          <w:sz w:val="36"/>
          <w:szCs w:val="36"/>
          <w:color w:val="565DAA"/>
          <w:spacing w:val="0"/>
          <w:w w:val="100"/>
          <w:position w:val="-12"/>
        </w:rPr>
        <w:t>(l/fl1</w:t>
      </w:r>
      <w:r>
        <w:rPr>
          <w:rFonts w:ascii="Courier New" w:hAnsi="Courier New" w:cs="Courier New" w:eastAsia="Courier New"/>
          <w:sz w:val="36"/>
          <w:szCs w:val="36"/>
          <w:color w:val="565DAA"/>
          <w:spacing w:val="0"/>
          <w:w w:val="100"/>
          <w:position w:val="-12"/>
        </w:rPr>
        <w:tab/>
      </w:r>
      <w:r>
        <w:rPr>
          <w:rFonts w:ascii="Courier New" w:hAnsi="Courier New" w:cs="Courier New" w:eastAsia="Courier New"/>
          <w:sz w:val="36"/>
          <w:szCs w:val="36"/>
          <w:color w:val="565DAA"/>
          <w:spacing w:val="0"/>
          <w:w w:val="100"/>
          <w:position w:val="-12"/>
        </w:rPr>
      </w:r>
      <w:r>
        <w:rPr>
          <w:rFonts w:ascii="Arial" w:hAnsi="Arial" w:cs="Arial" w:eastAsia="Arial"/>
          <w:sz w:val="27"/>
          <w:szCs w:val="27"/>
          <w:color w:val="6970BF"/>
          <w:spacing w:val="0"/>
          <w:w w:val="105"/>
          <w:position w:val="-1"/>
        </w:rPr>
      </w:r>
      <w:r>
        <w:rPr>
          <w:rFonts w:ascii="Arial" w:hAnsi="Arial" w:cs="Arial" w:eastAsia="Arial"/>
          <w:sz w:val="27"/>
          <w:szCs w:val="27"/>
          <w:color w:val="6970BF"/>
          <w:spacing w:val="0"/>
          <w:w w:val="105"/>
          <w:imprint/>
          <w:position w:val="-1"/>
        </w:rPr>
        <w:t>.</w:t>
      </w:r>
      <w:r>
        <w:rPr>
          <w:rFonts w:ascii="Arial" w:hAnsi="Arial" w:cs="Arial" w:eastAsia="Arial"/>
          <w:sz w:val="27"/>
          <w:szCs w:val="27"/>
          <w:color w:val="6970BF"/>
          <w:spacing w:val="0"/>
          <w:w w:val="105"/>
          <w:position w:val="-1"/>
        </w:rPr>
      </w:r>
      <w:r>
        <w:rPr>
          <w:rFonts w:ascii="Arial" w:hAnsi="Arial" w:cs="Arial" w:eastAsia="Arial"/>
          <w:sz w:val="27"/>
          <w:szCs w:val="27"/>
          <w:color w:val="000000"/>
          <w:spacing w:val="0"/>
          <w:w w:val="100"/>
          <w:position w:val="0"/>
        </w:rPr>
      </w:r>
    </w:p>
    <w:p>
      <w:pPr>
        <w:spacing w:before="17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itfaiye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</w:rPr>
        <w:t>Birim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0"/>
          <w:w w:val="196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626264"/>
          <w:spacing w:val="-44"/>
          <w:w w:val="1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</w:rPr>
        <w:t>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  <w:cols w:num="2" w:equalWidth="0">
            <w:col w:w="6035" w:space="2656"/>
            <w:col w:w="2949"/>
          </w:cols>
        </w:sectPr>
      </w:pPr>
      <w:rPr/>
    </w:p>
    <w:p>
      <w:pPr>
        <w:spacing w:before="0" w:after="0" w:line="481" w:lineRule="exact"/>
        <w:ind w:left="2418" w:right="-139"/>
        <w:jc w:val="left"/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Arial" w:hAnsi="Arial" w:cs="Arial" w:eastAsia="Arial"/>
          <w:sz w:val="66"/>
          <w:szCs w:val="66"/>
          <w:color w:val="A3A5A7"/>
          <w:w w:val="39"/>
          <w:i/>
          <w:position w:val="-15"/>
        </w:rPr>
        <w:t>1</w:t>
      </w:r>
      <w:r>
        <w:rPr>
          <w:rFonts w:ascii="Arial" w:hAnsi="Arial" w:cs="Arial" w:eastAsia="Arial"/>
          <w:sz w:val="66"/>
          <w:szCs w:val="66"/>
          <w:color w:val="A3A5A7"/>
          <w:spacing w:val="-85"/>
          <w:w w:val="38"/>
          <w:i/>
          <w:position w:val="-15"/>
        </w:rPr>
        <w:t>'</w:t>
      </w:r>
      <w:r>
        <w:rPr>
          <w:rFonts w:ascii="Arial" w:hAnsi="Arial" w:cs="Arial" w:eastAsia="Arial"/>
          <w:sz w:val="66"/>
          <w:szCs w:val="66"/>
          <w:color w:val="565DAA"/>
          <w:spacing w:val="0"/>
          <w:w w:val="68"/>
          <w:i/>
          <w:position w:val="-15"/>
        </w:rPr>
        <w:t>\&amp;':ı</w:t>
      </w:r>
      <w:r>
        <w:rPr>
          <w:rFonts w:ascii="Arial" w:hAnsi="Arial" w:cs="Arial" w:eastAsia="Arial"/>
          <w:sz w:val="66"/>
          <w:szCs w:val="66"/>
          <w:color w:val="565DAA"/>
          <w:spacing w:val="-2"/>
          <w:w w:val="69"/>
          <w:i/>
          <w:position w:val="-15"/>
        </w:rPr>
        <w:t>N</w:t>
      </w:r>
      <w:r>
        <w:rPr>
          <w:rFonts w:ascii="Arial" w:hAnsi="Arial" w:cs="Arial" w:eastAsia="Arial"/>
          <w:sz w:val="66"/>
          <w:szCs w:val="66"/>
          <w:color w:val="747577"/>
          <w:spacing w:val="0"/>
          <w:w w:val="46"/>
          <w:i/>
          <w:position w:val="-15"/>
        </w:rPr>
        <w:t>TI</w:t>
      </w:r>
      <w:r>
        <w:rPr>
          <w:rFonts w:ascii="Arial" w:hAnsi="Arial" w:cs="Arial" w:eastAsia="Arial"/>
          <w:sz w:val="66"/>
          <w:szCs w:val="66"/>
          <w:color w:val="747577"/>
          <w:spacing w:val="-57"/>
          <w:w w:val="46"/>
          <w:i/>
          <w:position w:val="-15"/>
        </w:rPr>
        <w:t>,</w:t>
      </w:r>
      <w:r>
        <w:rPr>
          <w:rFonts w:ascii="Times New Roman" w:hAnsi="Times New Roman" w:cs="Times New Roman" w:eastAsia="Times New Roman"/>
          <w:sz w:val="25"/>
          <w:szCs w:val="25"/>
          <w:color w:val="626264"/>
          <w:spacing w:val="0"/>
          <w:w w:val="106"/>
          <w:position w:val="-15"/>
        </w:rPr>
        <w:t>U</w:t>
      </w:r>
      <w:r>
        <w:rPr>
          <w:rFonts w:ascii="Times New Roman" w:hAnsi="Times New Roman" w:cs="Times New Roman" w:eastAsia="Times New Roman"/>
          <w:sz w:val="25"/>
          <w:szCs w:val="25"/>
          <w:color w:val="000000"/>
          <w:spacing w:val="0"/>
          <w:w w:val="100"/>
          <w:position w:val="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300" w:lineRule="exact"/>
        <w:ind w:right="-20"/>
        <w:jc w:val="left"/>
        <w:tabs>
          <w:tab w:pos="4020" w:val="left"/>
          <w:tab w:pos="5900" w:val="left"/>
        </w:tabs>
        <w:rPr>
          <w:rFonts w:ascii="Arial" w:hAnsi="Arial" w:cs="Arial" w:eastAsia="Arial"/>
          <w:sz w:val="33"/>
          <w:szCs w:val="33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5"/>
        </w:rPr>
        <w:t>Baraı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5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7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5"/>
        </w:rPr>
        <w:t>KÖSEKUL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5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-5"/>
        </w:rPr>
      </w:r>
      <w:r>
        <w:rPr>
          <w:rFonts w:ascii="Arial" w:hAnsi="Arial" w:cs="Arial" w:eastAsia="Arial"/>
          <w:sz w:val="33"/>
          <w:szCs w:val="33"/>
          <w:color w:val="6970BF"/>
          <w:spacing w:val="0"/>
          <w:w w:val="100"/>
          <w:position w:val="-7"/>
        </w:rPr>
        <w:t>.</w:t>
      </w:r>
      <w:r>
        <w:rPr>
          <w:rFonts w:ascii="Arial" w:hAnsi="Arial" w:cs="Arial" w:eastAsia="Arial"/>
          <w:sz w:val="33"/>
          <w:szCs w:val="33"/>
          <w:color w:val="6970BF"/>
          <w:spacing w:val="0"/>
          <w:w w:val="100"/>
          <w:position w:val="-7"/>
        </w:rPr>
        <w:tab/>
      </w:r>
      <w:r>
        <w:rPr>
          <w:rFonts w:ascii="Arial" w:hAnsi="Arial" w:cs="Arial" w:eastAsia="Arial"/>
          <w:sz w:val="33"/>
          <w:szCs w:val="33"/>
          <w:color w:val="6970BF"/>
          <w:spacing w:val="0"/>
          <w:w w:val="100"/>
          <w:position w:val="-7"/>
        </w:rPr>
      </w:r>
      <w:r>
        <w:rPr>
          <w:rFonts w:ascii="Arial" w:hAnsi="Arial" w:cs="Arial" w:eastAsia="Arial"/>
          <w:sz w:val="33"/>
          <w:szCs w:val="33"/>
          <w:color w:val="626264"/>
          <w:spacing w:val="0"/>
          <w:w w:val="114"/>
          <w:i/>
          <w:position w:val="-7"/>
        </w:rPr>
        <w:t>C»</w:t>
      </w:r>
      <w:r>
        <w:rPr>
          <w:rFonts w:ascii="Arial" w:hAnsi="Arial" w:cs="Arial" w:eastAsia="Arial"/>
          <w:sz w:val="33"/>
          <w:szCs w:val="33"/>
          <w:color w:val="626264"/>
          <w:spacing w:val="-12"/>
          <w:w w:val="113"/>
          <w:i/>
          <w:position w:val="-7"/>
        </w:rPr>
        <w:t>'</w:t>
      </w:r>
      <w:r>
        <w:rPr>
          <w:rFonts w:ascii="Arial" w:hAnsi="Arial" w:cs="Arial" w:eastAsia="Arial"/>
          <w:sz w:val="33"/>
          <w:szCs w:val="33"/>
          <w:color w:val="343636"/>
          <w:spacing w:val="-6"/>
          <w:w w:val="98"/>
          <w:i/>
          <w:position w:val="-7"/>
        </w:rPr>
        <w:t>'</w:t>
      </w:r>
      <w:r>
        <w:rPr>
          <w:rFonts w:ascii="Arial" w:hAnsi="Arial" w:cs="Arial" w:eastAsia="Arial"/>
          <w:sz w:val="33"/>
          <w:szCs w:val="33"/>
          <w:color w:val="747577"/>
          <w:spacing w:val="0"/>
          <w:w w:val="114"/>
          <w:i/>
          <w:position w:val="-7"/>
        </w:rPr>
        <w:t>,</w:t>
      </w:r>
      <w:r>
        <w:rPr>
          <w:rFonts w:ascii="Arial" w:hAnsi="Arial" w:cs="Arial" w:eastAsia="Arial"/>
          <w:sz w:val="33"/>
          <w:szCs w:val="33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  <w:cols w:num="2" w:equalWidth="0">
            <w:col w:w="4178" w:space="653"/>
            <w:col w:w="6809"/>
          </w:cols>
        </w:sectPr>
      </w:pPr>
      <w:rPr/>
    </w:p>
    <w:p>
      <w:pPr>
        <w:spacing w:before="24" w:after="0" w:line="240" w:lineRule="auto"/>
        <w:ind w:left="2361" w:right="-74"/>
        <w:jc w:val="left"/>
        <w:tabs>
          <w:tab w:pos="5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87898A"/>
          <w:spacing w:val="9"/>
          <w:w w:val="98"/>
        </w:rPr>
        <w:t>!</w:t>
      </w:r>
      <w:r>
        <w:rPr>
          <w:rFonts w:ascii="Arial" w:hAnsi="Arial" w:cs="Arial" w:eastAsia="Arial"/>
          <w:sz w:val="20"/>
          <w:szCs w:val="20"/>
          <w:color w:val="B3B5B8"/>
          <w:spacing w:val="0"/>
          <w:w w:val="86"/>
        </w:rPr>
        <w:t>tf;:</w:t>
      </w:r>
      <w:r>
        <w:rPr>
          <w:rFonts w:ascii="Arial" w:hAnsi="Arial" w:cs="Arial" w:eastAsia="Arial"/>
          <w:sz w:val="20"/>
          <w:szCs w:val="20"/>
          <w:color w:val="B3B5B8"/>
          <w:spacing w:val="-6"/>
          <w:w w:val="86"/>
        </w:rPr>
        <w:t>ı</w:t>
      </w:r>
      <w:r>
        <w:rPr>
          <w:rFonts w:ascii="Arial" w:hAnsi="Arial" w:cs="Arial" w:eastAsia="Arial"/>
          <w:sz w:val="20"/>
          <w:szCs w:val="20"/>
          <w:color w:val="87898A"/>
          <w:spacing w:val="-9"/>
          <w:w w:val="162"/>
        </w:rPr>
        <w:t>ı</w:t>
      </w:r>
      <w:r>
        <w:rPr>
          <w:rFonts w:ascii="Arial" w:hAnsi="Arial" w:cs="Arial" w:eastAsia="Arial"/>
          <w:sz w:val="20"/>
          <w:szCs w:val="20"/>
          <w:color w:val="A3A5A7"/>
          <w:spacing w:val="4"/>
          <w:w w:val="106"/>
        </w:rPr>
        <w:t>y</w:t>
      </w:r>
      <w:r>
        <w:rPr>
          <w:rFonts w:ascii="Arial" w:hAnsi="Arial" w:cs="Arial" w:eastAsia="Arial"/>
          <w:sz w:val="20"/>
          <w:szCs w:val="20"/>
          <w:color w:val="87898A"/>
          <w:spacing w:val="0"/>
          <w:w w:val="98"/>
        </w:rPr>
        <w:t>e</w:t>
      </w:r>
      <w:r>
        <w:rPr>
          <w:rFonts w:ascii="Arial" w:hAnsi="Arial" w:cs="Arial" w:eastAsia="Arial"/>
          <w:sz w:val="20"/>
          <w:szCs w:val="20"/>
          <w:color w:val="87898A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747577"/>
          <w:spacing w:val="0"/>
          <w:w w:val="100"/>
        </w:rPr>
        <w:t>Merkez</w:t>
      </w:r>
      <w:r>
        <w:rPr>
          <w:rFonts w:ascii="Arial" w:hAnsi="Arial" w:cs="Arial" w:eastAsia="Arial"/>
          <w:sz w:val="20"/>
          <w:szCs w:val="20"/>
          <w:color w:val="747577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747577"/>
          <w:spacing w:val="0"/>
          <w:w w:val="100"/>
        </w:rPr>
        <w:t>Bqlge</w:t>
      </w:r>
      <w:r>
        <w:rPr>
          <w:rFonts w:ascii="Arial" w:hAnsi="Arial" w:cs="Arial" w:eastAsia="Arial"/>
          <w:sz w:val="20"/>
          <w:szCs w:val="20"/>
          <w:color w:val="747577"/>
          <w:spacing w:val="-3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747577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747577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100"/>
          <w:position w:val="3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-1"/>
          <w:w w:val="100"/>
          <w:position w:val="3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151616"/>
          <w:spacing w:val="11"/>
          <w:w w:val="100"/>
          <w:position w:val="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B4D4D"/>
          <w:spacing w:val="0"/>
          <w:w w:val="100"/>
          <w:position w:val="3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05" w:lineRule="exact"/>
        <w:ind w:left="233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9"/>
          <w:szCs w:val="19"/>
          <w:color w:val="747577"/>
          <w:spacing w:val="0"/>
          <w:w w:val="100"/>
          <w:position w:val="-10"/>
        </w:rPr>
        <w:t>!.P</w:t>
      </w:r>
      <w:r>
        <w:rPr>
          <w:rFonts w:ascii="Arial" w:hAnsi="Arial" w:cs="Arial" w:eastAsia="Arial"/>
          <w:sz w:val="19"/>
          <w:szCs w:val="19"/>
          <w:color w:val="747577"/>
          <w:spacing w:val="0"/>
          <w:w w:val="100"/>
          <w:position w:val="-10"/>
        </w:rPr>
        <w:t>o</w:t>
      </w:r>
      <w:r>
        <w:rPr>
          <w:rFonts w:ascii="Arial" w:hAnsi="Arial" w:cs="Arial" w:eastAsia="Arial"/>
          <w:sz w:val="19"/>
          <w:szCs w:val="19"/>
          <w:color w:val="A3A5A7"/>
          <w:spacing w:val="3"/>
          <w:w w:val="100"/>
          <w:position w:val="-10"/>
        </w:rPr>
        <w:t>s</w:t>
      </w:r>
      <w:r>
        <w:rPr>
          <w:rFonts w:ascii="Arial" w:hAnsi="Arial" w:cs="Arial" w:eastAsia="Arial"/>
          <w:sz w:val="19"/>
          <w:szCs w:val="19"/>
          <w:color w:val="87898A"/>
          <w:spacing w:val="0"/>
          <w:w w:val="100"/>
          <w:position w:val="-10"/>
        </w:rPr>
        <w:t>t</w:t>
      </w:r>
      <w:r>
        <w:rPr>
          <w:rFonts w:ascii="Arial" w:hAnsi="Arial" w:cs="Arial" w:eastAsia="Arial"/>
          <w:sz w:val="19"/>
          <w:szCs w:val="19"/>
          <w:color w:val="87898A"/>
          <w:spacing w:val="0"/>
          <w:w w:val="100"/>
          <w:position w:val="-10"/>
        </w:rPr>
        <w:t>a</w:t>
      </w:r>
      <w:r>
        <w:rPr>
          <w:rFonts w:ascii="Arial" w:hAnsi="Arial" w:cs="Arial" w:eastAsia="Arial"/>
          <w:sz w:val="19"/>
          <w:szCs w:val="19"/>
          <w:color w:val="87898A"/>
          <w:spacing w:val="42"/>
          <w:w w:val="100"/>
          <w:position w:val="-10"/>
        </w:rPr>
        <w:t> </w:t>
      </w:r>
      <w:r>
        <w:rPr>
          <w:rFonts w:ascii="Arial" w:hAnsi="Arial" w:cs="Arial" w:eastAsia="Arial"/>
          <w:sz w:val="20"/>
          <w:szCs w:val="20"/>
          <w:color w:val="747577"/>
          <w:spacing w:val="0"/>
          <w:w w:val="105"/>
          <w:position w:val="-10"/>
        </w:rPr>
        <w:t>Gru</w:t>
      </w:r>
      <w:r>
        <w:rPr>
          <w:rFonts w:ascii="Arial" w:hAnsi="Arial" w:cs="Arial" w:eastAsia="Arial"/>
          <w:sz w:val="20"/>
          <w:szCs w:val="20"/>
          <w:color w:val="747577"/>
          <w:spacing w:val="-1"/>
          <w:w w:val="106"/>
          <w:position w:val="-10"/>
        </w:rPr>
        <w:t>p</w:t>
      </w:r>
      <w:r>
        <w:rPr>
          <w:rFonts w:ascii="Arial" w:hAnsi="Arial" w:cs="Arial" w:eastAsia="Arial"/>
          <w:sz w:val="20"/>
          <w:szCs w:val="20"/>
          <w:color w:val="4B4D4D"/>
          <w:spacing w:val="-9"/>
          <w:w w:val="163"/>
          <w:position w:val="-10"/>
        </w:rPr>
        <w:t>l</w:t>
      </w:r>
      <w:r>
        <w:rPr>
          <w:rFonts w:ascii="Arial" w:hAnsi="Arial" w:cs="Arial" w:eastAsia="Arial"/>
          <w:sz w:val="20"/>
          <w:szCs w:val="20"/>
          <w:color w:val="747577"/>
          <w:spacing w:val="0"/>
          <w:w w:val="107"/>
          <w:position w:val="-10"/>
        </w:rPr>
        <w:t>ar</w:t>
      </w:r>
      <w:r>
        <w:rPr>
          <w:rFonts w:ascii="Arial" w:hAnsi="Arial" w:cs="Arial" w:eastAsia="Arial"/>
          <w:sz w:val="20"/>
          <w:szCs w:val="20"/>
          <w:color w:val="747577"/>
          <w:spacing w:val="-5"/>
          <w:w w:val="100"/>
          <w:position w:val="-10"/>
        </w:rPr>
        <w:t> </w:t>
      </w:r>
      <w:r>
        <w:rPr>
          <w:rFonts w:ascii="Arial" w:hAnsi="Arial" w:cs="Arial" w:eastAsia="Arial"/>
          <w:sz w:val="20"/>
          <w:szCs w:val="20"/>
          <w:color w:val="4B4D4D"/>
          <w:spacing w:val="0"/>
          <w:w w:val="100"/>
          <w:position w:val="-10"/>
        </w:rPr>
        <w:t>A</w:t>
      </w:r>
      <w:r>
        <w:rPr>
          <w:rFonts w:ascii="Arial" w:hAnsi="Arial" w:cs="Arial" w:eastAsia="Arial"/>
          <w:sz w:val="20"/>
          <w:szCs w:val="20"/>
          <w:color w:val="4B4D4D"/>
          <w:spacing w:val="-17"/>
          <w:w w:val="100"/>
          <w:position w:val="-10"/>
        </w:rPr>
        <w:t> </w:t>
      </w:r>
      <w:r>
        <w:rPr>
          <w:rFonts w:ascii="Arial" w:hAnsi="Arial" w:cs="Arial" w:eastAsia="Arial"/>
          <w:sz w:val="20"/>
          <w:szCs w:val="20"/>
          <w:color w:val="626264"/>
          <w:spacing w:val="-11"/>
          <w:w w:val="145"/>
          <w:position w:val="-10"/>
        </w:rPr>
        <w:t>n</w:t>
      </w:r>
      <w:r>
        <w:rPr>
          <w:rFonts w:ascii="Arial" w:hAnsi="Arial" w:cs="Arial" w:eastAsia="Arial"/>
          <w:sz w:val="20"/>
          <w:szCs w:val="20"/>
          <w:color w:val="626264"/>
          <w:spacing w:val="0"/>
          <w:w w:val="128"/>
          <w:position w:val="-10"/>
        </w:rPr>
        <w:t>iri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13" w:lineRule="exact"/>
        <w:ind w:right="-99"/>
        <w:jc w:val="left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color w:val="626264"/>
          <w:spacing w:val="-31"/>
          <w:w w:val="164"/>
          <w:position w:val="-8"/>
        </w:rPr>
        <w:t>B</w:t>
      </w:r>
      <w:r>
        <w:rPr>
          <w:rFonts w:ascii="Arial" w:hAnsi="Arial" w:cs="Arial" w:eastAsia="Arial"/>
          <w:sz w:val="32"/>
          <w:szCs w:val="32"/>
          <w:color w:val="4B4D4D"/>
          <w:spacing w:val="22"/>
          <w:w w:val="75"/>
          <w:position w:val="-20"/>
        </w:rPr>
        <w:t>ı</w:t>
      </w:r>
      <w:r>
        <w:rPr>
          <w:rFonts w:ascii="Times New Roman" w:hAnsi="Times New Roman" w:cs="Times New Roman" w:eastAsia="Times New Roman"/>
          <w:sz w:val="27"/>
          <w:szCs w:val="27"/>
          <w:color w:val="28318E"/>
          <w:spacing w:val="-33"/>
          <w:w w:val="54"/>
          <w:position w:val="-8"/>
        </w:rPr>
        <w:t>,</w:t>
      </w:r>
      <w:r>
        <w:rPr>
          <w:rFonts w:ascii="Times New Roman" w:hAnsi="Times New Roman" w:cs="Times New Roman" w:eastAsia="Times New Roman"/>
          <w:sz w:val="27"/>
          <w:szCs w:val="27"/>
          <w:color w:val="626264"/>
          <w:spacing w:val="0"/>
          <w:w w:val="217"/>
          <w:position w:val="-8"/>
        </w:rPr>
        <w:t>•</w:t>
      </w:r>
      <w:r>
        <w:rPr>
          <w:rFonts w:ascii="Times New Roman" w:hAnsi="Times New Roman" w:cs="Times New Roman" w:eastAsia="Times New Roman"/>
          <w:sz w:val="27"/>
          <w:szCs w:val="27"/>
          <w:color w:val="000000"/>
          <w:spacing w:val="0"/>
          <w:w w:val="100"/>
          <w:position w:val="0"/>
        </w:rPr>
      </w:r>
    </w:p>
    <w:p>
      <w:pPr>
        <w:spacing w:before="0" w:after="0" w:line="296" w:lineRule="exact"/>
        <w:ind w:right="48"/>
        <w:jc w:val="righ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color w:val="CACACC"/>
          <w:spacing w:val="0"/>
          <w:w w:val="75"/>
        </w:rPr>
        <w:t>'</w:t>
      </w:r>
      <w:r>
        <w:rPr>
          <w:rFonts w:ascii="Times New Roman" w:hAnsi="Times New Roman" w:cs="Times New Roman" w:eastAsia="Times New Roman"/>
          <w:sz w:val="29"/>
          <w:szCs w:val="29"/>
          <w:color w:val="000000"/>
          <w:spacing w:val="0"/>
          <w:w w:val="100"/>
        </w:rPr>
      </w:r>
    </w:p>
    <w:p>
      <w:pPr>
        <w:spacing w:before="14" w:after="0" w:line="77" w:lineRule="exact"/>
        <w:ind w:left="-58" w:right="88"/>
        <w:jc w:val="right"/>
        <w:tabs>
          <w:tab w:pos="156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83.800537pt;margin-top:7.440317pt;width:6.963pt;height:6pt;mso-position-horizontal-relative:page;mso-position-vertical-relative:paragraph;z-index:-7500" type="#_x0000_t202" filled="f" stroked="f">
            <v:textbox inset="0,0,0,0">
              <w:txbxContent>
                <w:p>
                  <w:pPr>
                    <w:spacing w:before="0" w:after="0" w:line="120" w:lineRule="exact"/>
                    <w:ind w:right="-58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color w:val="626264"/>
                      <w:spacing w:val="0"/>
                      <w:w w:val="110"/>
                    </w:rPr>
                    <w:t>Q)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9"/>
          <w:szCs w:val="19"/>
          <w:color w:val="363B62"/>
          <w:spacing w:val="0"/>
          <w:w w:val="195"/>
          <w:position w:val="-17"/>
        </w:rPr>
        <w:t>\</w:t>
      </w:r>
      <w:r>
        <w:rPr>
          <w:rFonts w:ascii="Arial" w:hAnsi="Arial" w:cs="Arial" w:eastAsia="Arial"/>
          <w:sz w:val="19"/>
          <w:szCs w:val="19"/>
          <w:color w:val="363B62"/>
          <w:spacing w:val="0"/>
          <w:w w:val="195"/>
          <w:position w:val="-17"/>
        </w:rPr>
        <w:t>'</w:t>
      </w:r>
      <w:r>
        <w:rPr>
          <w:rFonts w:ascii="Arial" w:hAnsi="Arial" w:cs="Arial" w:eastAsia="Arial"/>
          <w:sz w:val="19"/>
          <w:szCs w:val="19"/>
          <w:color w:val="363B62"/>
          <w:spacing w:val="-102"/>
          <w:w w:val="195"/>
          <w:position w:val="-17"/>
        </w:rPr>
        <w:t> </w:t>
      </w:r>
      <w:r>
        <w:rPr>
          <w:rFonts w:ascii="Arial" w:hAnsi="Arial" w:cs="Arial" w:eastAsia="Arial"/>
          <w:sz w:val="19"/>
          <w:szCs w:val="19"/>
          <w:color w:val="363B62"/>
          <w:spacing w:val="0"/>
          <w:w w:val="100"/>
          <w:position w:val="-17"/>
        </w:rPr>
        <w:tab/>
      </w:r>
      <w:r>
        <w:rPr>
          <w:rFonts w:ascii="Arial" w:hAnsi="Arial" w:cs="Arial" w:eastAsia="Arial"/>
          <w:sz w:val="19"/>
          <w:szCs w:val="19"/>
          <w:color w:val="363B62"/>
          <w:spacing w:val="0"/>
          <w:w w:val="100"/>
          <w:position w:val="-17"/>
        </w:rPr>
      </w:r>
      <w:r>
        <w:rPr>
          <w:rFonts w:ascii="Arial" w:hAnsi="Arial" w:cs="Arial" w:eastAsia="Arial"/>
          <w:sz w:val="19"/>
          <w:szCs w:val="19"/>
          <w:color w:val="626264"/>
          <w:spacing w:val="0"/>
          <w:w w:val="422"/>
          <w:position w:val="-17"/>
        </w:rPr>
        <w:t>·</w:t>
      </w:r>
      <w:r>
        <w:rPr>
          <w:rFonts w:ascii="Arial" w:hAnsi="Arial" w:cs="Arial" w:eastAsia="Arial"/>
          <w:sz w:val="19"/>
          <w:szCs w:val="19"/>
          <w:color w:val="626264"/>
          <w:spacing w:val="-117"/>
          <w:w w:val="422"/>
          <w:position w:val="-17"/>
        </w:rPr>
        <w:t> </w:t>
      </w:r>
      <w:r>
        <w:rPr>
          <w:rFonts w:ascii="Arial" w:hAnsi="Arial" w:cs="Arial" w:eastAsia="Arial"/>
          <w:sz w:val="14"/>
          <w:szCs w:val="14"/>
          <w:color w:val="626264"/>
          <w:spacing w:val="0"/>
          <w:w w:val="100"/>
          <w:i/>
          <w:position w:val="-17"/>
        </w:rPr>
        <w:t>c-</w:t>
      </w:r>
      <w:r>
        <w:rPr>
          <w:rFonts w:ascii="Arial" w:hAnsi="Arial" w:cs="Arial" w:eastAsia="Arial"/>
          <w:sz w:val="14"/>
          <w:szCs w:val="14"/>
          <w:color w:val="626264"/>
          <w:spacing w:val="16"/>
          <w:w w:val="100"/>
          <w:i/>
          <w:position w:val="-17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626264"/>
          <w:spacing w:val="0"/>
          <w:w w:val="144"/>
          <w:position w:val="-5"/>
        </w:rPr>
        <w:t>Q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260" w:right="0"/>
          <w:cols w:num="3" w:equalWidth="0">
            <w:col w:w="5780" w:space="2826"/>
            <w:col w:w="516" w:space="100"/>
            <w:col w:w="2418"/>
          </w:cols>
        </w:sectPr>
      </w:pPr>
      <w:rPr/>
    </w:p>
    <w:p>
      <w:pPr>
        <w:spacing w:before="0" w:after="0" w:line="152" w:lineRule="exact"/>
        <w:ind w:right="2127"/>
        <w:jc w:val="righ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color w:val="4B4D4D"/>
          <w:spacing w:val="0"/>
          <w:w w:val="95"/>
          <w:position w:val="-3"/>
        </w:rPr>
        <w:t>fa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57" w:lineRule="exact"/>
        <w:ind w:right="-20"/>
        <w:jc w:val="right"/>
        <w:tabs>
          <w:tab w:pos="1220" w:val="left"/>
          <w:tab w:pos="2520" w:val="left"/>
        </w:tabs>
        <w:rPr>
          <w:rFonts w:ascii="Arial" w:hAnsi="Arial" w:cs="Arial" w:eastAsia="Arial"/>
          <w:sz w:val="33"/>
          <w:szCs w:val="33"/>
        </w:rPr>
      </w:pPr>
      <w:rPr/>
      <w:r>
        <w:rPr>
          <w:rFonts w:ascii="Arial" w:hAnsi="Arial" w:cs="Arial" w:eastAsia="Arial"/>
          <w:sz w:val="18"/>
          <w:szCs w:val="18"/>
          <w:color w:val="4B4D4D"/>
          <w:w w:val="96"/>
          <w:position w:val="-2"/>
        </w:rPr>
        <w:t>M</w:t>
      </w:r>
      <w:r>
        <w:rPr>
          <w:rFonts w:ascii="Arial" w:hAnsi="Arial" w:cs="Arial" w:eastAsia="Arial"/>
          <w:sz w:val="18"/>
          <w:szCs w:val="18"/>
          <w:color w:val="4B4D4D"/>
          <w:spacing w:val="-10"/>
          <w:w w:val="96"/>
          <w:position w:val="-2"/>
        </w:rPr>
        <w:t>ü</w:t>
      </w:r>
      <w:r>
        <w:rPr>
          <w:rFonts w:ascii="Arial" w:hAnsi="Arial" w:cs="Arial" w:eastAsia="Arial"/>
          <w:sz w:val="18"/>
          <w:szCs w:val="18"/>
          <w:color w:val="747577"/>
          <w:spacing w:val="0"/>
          <w:w w:val="86"/>
          <w:position w:val="-2"/>
        </w:rPr>
        <w:t>Şube.</w:t>
      </w:r>
      <w:r>
        <w:rPr>
          <w:rFonts w:ascii="Arial" w:hAnsi="Arial" w:cs="Arial" w:eastAsia="Arial"/>
          <w:sz w:val="18"/>
          <w:szCs w:val="18"/>
          <w:color w:val="747577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18"/>
          <w:szCs w:val="18"/>
          <w:color w:val="747577"/>
          <w:spacing w:val="0"/>
          <w:w w:val="100"/>
          <w:position w:val="-2"/>
        </w:rPr>
      </w:r>
      <w:r>
        <w:rPr>
          <w:rFonts w:ascii="Arial" w:hAnsi="Arial" w:cs="Arial" w:eastAsia="Arial"/>
          <w:sz w:val="33"/>
          <w:szCs w:val="33"/>
          <w:color w:val="626264"/>
          <w:spacing w:val="0"/>
          <w:w w:val="184"/>
          <w:position w:val="-2"/>
        </w:rPr>
        <w:t>4</w:t>
      </w:r>
      <w:r>
        <w:rPr>
          <w:rFonts w:ascii="Arial" w:hAnsi="Arial" w:cs="Arial" w:eastAsia="Arial"/>
          <w:sz w:val="33"/>
          <w:szCs w:val="33"/>
          <w:color w:val="626264"/>
          <w:spacing w:val="20"/>
          <w:w w:val="184"/>
          <w:position w:val="-2"/>
        </w:rPr>
        <w:t> </w:t>
      </w:r>
      <w:r>
        <w:rPr>
          <w:rFonts w:ascii="Arial" w:hAnsi="Arial" w:cs="Arial" w:eastAsia="Arial"/>
          <w:sz w:val="33"/>
          <w:szCs w:val="33"/>
          <w:color w:val="4B4D4D"/>
          <w:spacing w:val="0"/>
          <w:w w:val="82"/>
          <w:position w:val="-2"/>
        </w:rPr>
        <w:t>.....</w:t>
      </w:r>
      <w:r>
        <w:rPr>
          <w:rFonts w:ascii="Arial" w:hAnsi="Arial" w:cs="Arial" w:eastAsia="Arial"/>
          <w:sz w:val="33"/>
          <w:szCs w:val="33"/>
          <w:color w:val="4B4D4D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33"/>
          <w:szCs w:val="33"/>
          <w:color w:val="4B4D4D"/>
          <w:spacing w:val="0"/>
          <w:w w:val="100"/>
          <w:position w:val="-2"/>
        </w:rPr>
      </w:r>
      <w:r>
        <w:rPr>
          <w:rFonts w:ascii="Arial" w:hAnsi="Arial" w:cs="Arial" w:eastAsia="Arial"/>
          <w:sz w:val="33"/>
          <w:szCs w:val="33"/>
          <w:color w:val="747577"/>
          <w:spacing w:val="-110"/>
          <w:w w:val="366"/>
          <w:position w:val="-2"/>
        </w:rPr>
        <w:t>;</w:t>
      </w:r>
      <w:r>
        <w:rPr>
          <w:rFonts w:ascii="Arial" w:hAnsi="Arial" w:cs="Arial" w:eastAsia="Arial"/>
          <w:sz w:val="33"/>
          <w:szCs w:val="33"/>
          <w:color w:val="000000"/>
          <w:spacing w:val="0"/>
          <w:w w:val="100"/>
          <w:position w:val="0"/>
        </w:rPr>
      </w:r>
    </w:p>
    <w:p>
      <w:pPr>
        <w:spacing w:before="0" w:after="0" w:line="135" w:lineRule="exact"/>
        <w:ind w:right="237"/>
        <w:jc w:val="right"/>
        <w:tabs>
          <w:tab w:pos="580" w:val="left"/>
        </w:tabs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Arial" w:hAnsi="Arial" w:cs="Arial" w:eastAsia="Arial"/>
          <w:sz w:val="11"/>
          <w:szCs w:val="11"/>
          <w:color w:val="4B4D4D"/>
          <w:w w:val="114"/>
          <w:position w:val="-4"/>
        </w:rPr>
        <w:t>C)</w:t>
      </w:r>
      <w:r>
        <w:rPr>
          <w:rFonts w:ascii="Arial" w:hAnsi="Arial" w:cs="Arial" w:eastAsia="Arial"/>
          <w:sz w:val="11"/>
          <w:szCs w:val="11"/>
          <w:color w:val="4B4D4D"/>
          <w:w w:val="100"/>
          <w:position w:val="-4"/>
        </w:rPr>
        <w:tab/>
      </w:r>
      <w:r>
        <w:rPr>
          <w:rFonts w:ascii="Arial" w:hAnsi="Arial" w:cs="Arial" w:eastAsia="Arial"/>
          <w:sz w:val="11"/>
          <w:szCs w:val="11"/>
          <w:color w:val="4B4D4D"/>
          <w:w w:val="100"/>
          <w:position w:val="-4"/>
        </w:rPr>
      </w:r>
      <w:r>
        <w:rPr>
          <w:rFonts w:ascii="Times New Roman" w:hAnsi="Times New Roman" w:cs="Times New Roman" w:eastAsia="Times New Roman"/>
          <w:sz w:val="23"/>
          <w:szCs w:val="23"/>
          <w:color w:val="4B4D4D"/>
          <w:spacing w:val="0"/>
          <w:w w:val="100"/>
          <w:position w:val="-4"/>
        </w:rPr>
        <w:t>'ı</w:t>
      </w:r>
      <w:r>
        <w:rPr>
          <w:rFonts w:ascii="Times New Roman" w:hAnsi="Times New Roman" w:cs="Times New Roman" w:eastAsia="Times New Roman"/>
          <w:sz w:val="23"/>
          <w:szCs w:val="23"/>
          <w:color w:val="4B4D4D"/>
          <w:spacing w:val="-16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4B4D4D"/>
          <w:spacing w:val="0"/>
          <w:w w:val="90"/>
          <w:position w:val="-4"/>
        </w:rPr>
        <w:t>ı'?ı</w:t>
      </w:r>
      <w:r>
        <w:rPr>
          <w:rFonts w:ascii="Times New Roman" w:hAnsi="Times New Roman" w:cs="Times New Roman" w:eastAsia="Times New Roman"/>
          <w:sz w:val="23"/>
          <w:szCs w:val="23"/>
          <w:color w:val="000000"/>
          <w:spacing w:val="0"/>
          <w:w w:val="100"/>
          <w:position w:val="0"/>
        </w:rPr>
      </w:r>
    </w:p>
    <w:p>
      <w:pPr>
        <w:spacing w:before="67" w:after="0" w:line="317" w:lineRule="exact"/>
        <w:ind w:left="93" w:right="-20"/>
        <w:jc w:val="left"/>
        <w:rPr>
          <w:rFonts w:ascii="Arial" w:hAnsi="Arial" w:cs="Arial" w:eastAsia="Arial"/>
          <w:sz w:val="33"/>
          <w:szCs w:val="33"/>
        </w:rPr>
      </w:pPr>
      <w:rPr/>
      <w:r>
        <w:rPr/>
        <w:br w:type="column"/>
      </w:r>
      <w:r>
        <w:rPr>
          <w:rFonts w:ascii="Arial" w:hAnsi="Arial" w:cs="Arial" w:eastAsia="Arial"/>
          <w:sz w:val="33"/>
          <w:szCs w:val="33"/>
          <w:color w:val="87898A"/>
          <w:spacing w:val="0"/>
          <w:w w:val="36"/>
          <w:position w:val="-6"/>
        </w:rPr>
        <w:t>....</w:t>
      </w:r>
      <w:r>
        <w:rPr>
          <w:rFonts w:ascii="Arial" w:hAnsi="Arial" w:cs="Arial" w:eastAsia="Arial"/>
          <w:sz w:val="33"/>
          <w:szCs w:val="33"/>
          <w:color w:val="000000"/>
          <w:spacing w:val="0"/>
          <w:w w:val="100"/>
          <w:position w:val="0"/>
        </w:rPr>
      </w:r>
    </w:p>
    <w:p>
      <w:pPr>
        <w:spacing w:before="0" w:after="0" w:line="160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Arial" w:hAnsi="Arial" w:cs="Arial" w:eastAsia="Arial"/>
          <w:sz w:val="36"/>
          <w:szCs w:val="36"/>
          <w:color w:val="87898A"/>
          <w:spacing w:val="-96"/>
          <w:w w:val="138"/>
          <w:position w:val="-10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626264"/>
          <w:spacing w:val="-35"/>
          <w:w w:val="107"/>
          <w:position w:val="-4"/>
        </w:rPr>
        <w:t>e</w:t>
      </w:r>
      <w:r>
        <w:rPr>
          <w:rFonts w:ascii="Arial" w:hAnsi="Arial" w:cs="Arial" w:eastAsia="Arial"/>
          <w:sz w:val="36"/>
          <w:szCs w:val="36"/>
          <w:color w:val="CACACC"/>
          <w:spacing w:val="-50"/>
          <w:w w:val="79"/>
          <w:position w:val="-10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626264"/>
          <w:spacing w:val="0"/>
          <w:w w:val="108"/>
          <w:position w:val="-4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  <w:cols w:num="2" w:equalWidth="0">
            <w:col w:w="11205" w:space="133"/>
            <w:col w:w="302"/>
          </w:cols>
        </w:sectPr>
      </w:pPr>
      <w:rPr/>
    </w:p>
    <w:p>
      <w:pPr>
        <w:spacing w:before="0" w:after="0" w:line="169" w:lineRule="exact"/>
        <w:ind w:right="-20"/>
        <w:jc w:val="right"/>
        <w:rPr>
          <w:rFonts w:ascii="Times New Roman" w:hAnsi="Times New Roman" w:cs="Times New Roman" w:eastAsia="Times New Roman"/>
          <w:sz w:val="105"/>
          <w:szCs w:val="10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0.602051pt;margin-top:8.425832pt;width:58.965117pt;height:34.0pt;mso-position-horizontal-relative:page;mso-position-vertical-relative:paragraph;z-index:-7499" type="#_x0000_t202" filled="f" stroked="f">
            <v:textbox inset="0,0,0,0">
              <w:txbxContent>
                <w:p>
                  <w:pPr>
                    <w:spacing w:before="0" w:after="0" w:line="680" w:lineRule="exact"/>
                    <w:ind w:right="-142"/>
                    <w:jc w:val="left"/>
                    <w:rPr>
                      <w:rFonts w:ascii="Times New Roman" w:hAnsi="Times New Roman" w:cs="Times New Roman" w:eastAsia="Times New Roman"/>
                      <w:sz w:val="68"/>
                      <w:szCs w:val="6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68"/>
                      <w:szCs w:val="68"/>
                      <w:color w:val="4B4D4D"/>
                      <w:spacing w:val="14"/>
                      <w:w w:val="285"/>
                    </w:rPr>
                    <w:t>&lt;</w:t>
                  </w:r>
                  <w:r>
                    <w:rPr>
                      <w:rFonts w:ascii="Times New Roman" w:hAnsi="Times New Roman" w:cs="Times New Roman" w:eastAsia="Times New Roman"/>
                      <w:sz w:val="68"/>
                      <w:szCs w:val="68"/>
                      <w:color w:val="CACACC"/>
                      <w:spacing w:val="0"/>
                      <w:w w:val="31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sz w:val="68"/>
                      <w:szCs w:val="68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05"/>
          <w:szCs w:val="105"/>
          <w:color w:val="3D3D82"/>
          <w:w w:val="133"/>
          <w:position w:val="-71"/>
        </w:rPr>
        <w:t>ii</w:t>
      </w:r>
      <w:r>
        <w:rPr>
          <w:rFonts w:ascii="Times New Roman" w:hAnsi="Times New Roman" w:cs="Times New Roman" w:eastAsia="Times New Roman"/>
          <w:sz w:val="105"/>
          <w:szCs w:val="105"/>
          <w:color w:val="3D3D82"/>
          <w:spacing w:val="-25"/>
          <w:w w:val="133"/>
          <w:position w:val="-71"/>
        </w:rPr>
        <w:t>l</w:t>
      </w:r>
      <w:r>
        <w:rPr>
          <w:rFonts w:ascii="Times New Roman" w:hAnsi="Times New Roman" w:cs="Times New Roman" w:eastAsia="Times New Roman"/>
          <w:sz w:val="105"/>
          <w:szCs w:val="105"/>
          <w:color w:val="4B4D4D"/>
          <w:spacing w:val="0"/>
          <w:w w:val="18"/>
          <w:position w:val="-71"/>
        </w:rPr>
        <w:t>KUŞ</w:t>
      </w:r>
      <w:r>
        <w:rPr>
          <w:rFonts w:ascii="Times New Roman" w:hAnsi="Times New Roman" w:cs="Times New Roman" w:eastAsia="Times New Roman"/>
          <w:sz w:val="105"/>
          <w:szCs w:val="105"/>
          <w:color w:val="000000"/>
          <w:spacing w:val="0"/>
          <w:w w:val="100"/>
          <w:position w:val="0"/>
        </w:rPr>
      </w:r>
    </w:p>
    <w:p>
      <w:pPr>
        <w:spacing w:before="92" w:after="0" w:line="76" w:lineRule="exact"/>
        <w:ind w:right="-20"/>
        <w:jc w:val="left"/>
        <w:tabs>
          <w:tab w:pos="11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626264"/>
          <w:spacing w:val="0"/>
          <w:w w:val="424"/>
          <w:position w:val="-9"/>
        </w:rPr>
        <w:t>'</w:t>
      </w:r>
      <w:r>
        <w:rPr>
          <w:rFonts w:ascii="Times New Roman" w:hAnsi="Times New Roman" w:cs="Times New Roman" w:eastAsia="Times New Roman"/>
          <w:sz w:val="16"/>
          <w:szCs w:val="16"/>
          <w:color w:val="626264"/>
          <w:spacing w:val="-113"/>
          <w:w w:val="424"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626264"/>
          <w:spacing w:val="0"/>
          <w:w w:val="154"/>
          <w:position w:val="-16"/>
        </w:rPr>
        <w:t>#</w:t>
      </w:r>
      <w:r>
        <w:rPr>
          <w:rFonts w:ascii="Times New Roman" w:hAnsi="Times New Roman" w:cs="Times New Roman" w:eastAsia="Times New Roman"/>
          <w:sz w:val="16"/>
          <w:szCs w:val="16"/>
          <w:color w:val="626264"/>
          <w:spacing w:val="0"/>
          <w:w w:val="154"/>
          <w:position w:val="-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626264"/>
          <w:spacing w:val="19"/>
          <w:w w:val="154"/>
          <w:position w:val="-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4B4D4D"/>
          <w:spacing w:val="0"/>
          <w:w w:val="148"/>
          <w:i/>
          <w:position w:val="-9"/>
        </w:rPr>
        <w:t>6tj</w:t>
      </w:r>
      <w:r>
        <w:rPr>
          <w:rFonts w:ascii="Times New Roman" w:hAnsi="Times New Roman" w:cs="Times New Roman" w:eastAsia="Times New Roman"/>
          <w:sz w:val="16"/>
          <w:szCs w:val="16"/>
          <w:color w:val="4B4D4D"/>
          <w:spacing w:val="-26"/>
          <w:w w:val="100"/>
          <w:i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626264"/>
          <w:spacing w:val="0"/>
          <w:w w:val="100"/>
          <w:position w:val="-16"/>
        </w:rPr>
        <w:t>'(</w:t>
      </w:r>
      <w:r>
        <w:rPr>
          <w:rFonts w:ascii="Times New Roman" w:hAnsi="Times New Roman" w:cs="Times New Roman" w:eastAsia="Times New Roman"/>
          <w:sz w:val="16"/>
          <w:szCs w:val="16"/>
          <w:color w:val="626264"/>
          <w:spacing w:val="-33"/>
          <w:w w:val="100"/>
          <w:position w:val="-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626264"/>
          <w:spacing w:val="0"/>
          <w:w w:val="100"/>
          <w:position w:val="-16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626264"/>
          <w:spacing w:val="0"/>
          <w:w w:val="100"/>
          <w:position w:val="-16"/>
        </w:rPr>
      </w:r>
      <w:r>
        <w:rPr>
          <w:rFonts w:ascii="Times New Roman" w:hAnsi="Times New Roman" w:cs="Times New Roman" w:eastAsia="Times New Roman"/>
          <w:sz w:val="16"/>
          <w:szCs w:val="16"/>
          <w:color w:val="4B4D4D"/>
          <w:spacing w:val="0"/>
          <w:w w:val="171"/>
          <w:i/>
          <w:position w:val="-16"/>
        </w:rPr>
        <w:t>/</w:t>
      </w:r>
      <w:r>
        <w:rPr>
          <w:rFonts w:ascii="Times New Roman" w:hAnsi="Times New Roman" w:cs="Times New Roman" w:eastAsia="Times New Roman"/>
          <w:sz w:val="16"/>
          <w:szCs w:val="16"/>
          <w:color w:val="4B4D4D"/>
          <w:spacing w:val="-44"/>
          <w:w w:val="171"/>
          <w:i/>
          <w:position w:val="-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626264"/>
          <w:spacing w:val="0"/>
          <w:w w:val="257"/>
          <w:position w:val="-9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626264"/>
          <w:spacing w:val="-17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87898A"/>
          <w:spacing w:val="0"/>
          <w:w w:val="166"/>
          <w:position w:val="-9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  <w:cols w:num="2" w:equalWidth="0">
            <w:col w:w="6349" w:space="3681"/>
            <w:col w:w="1610"/>
          </w:cols>
        </w:sectPr>
      </w:pPr>
      <w:rPr/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/>
        <w:pict>
          <v:group style="position:absolute;margin-left:6.623891pt;margin-top:4.307087pt;width:.1pt;height:118.803839pt;mso-position-horizontal-relative:page;mso-position-vertical-relative:page;z-index:-7505" coordorigin="132,86" coordsize="2,2376">
            <v:shape style="position:absolute;left:132;top:86;width:2;height:2376" coordorigin="132,86" coordsize="0,2376" path="m132,2462l132,86e" filled="f" stroked="t" strokeweight=".716096pt" strokecolor="#C8C8BF">
              <v:path arrowok="t"/>
            </v:shape>
          </v:group>
          <w10:wrap type="none"/>
        </w:pict>
      </w:r>
      <w:r>
        <w:rPr/>
        <w:pict>
          <v:group style="position:absolute;margin-left:17.544361pt;margin-top:29.611666pt;width:572.877094pt;height:776.171806pt;mso-position-horizontal-relative:page;mso-position-vertical-relative:page;z-index:-7503" coordorigin="351,592" coordsize="11458,15523">
            <v:group style="position:absolute;left:401;top:614;width:11386;height:2" coordorigin="401,614" coordsize="11386,2">
              <v:shape style="position:absolute;left:401;top:614;width:11386;height:2" coordorigin="401,614" coordsize="11386,0" path="m401,614l11787,614e" filled="f" stroked="t" strokeweight=".716096pt" strokecolor="#575B5B">
                <v:path arrowok="t"/>
              </v:shape>
            </v:group>
            <v:group style="position:absolute;left:2435;top:610;width:2;height:1515" coordorigin="2435,610" coordsize="2,1515">
              <v:shape style="position:absolute;left:2435;top:610;width:2;height:1515" coordorigin="2435,610" coordsize="0,1515" path="m2435,2125l2435,610e" filled="f" stroked="t" strokeweight=".716096pt" strokecolor="#5B5B5B">
                <v:path arrowok="t"/>
              </v:shape>
            </v:group>
            <v:group style="position:absolute;left:9220;top:610;width:2;height:725" coordorigin="9220,610" coordsize="2,725">
              <v:shape style="position:absolute;left:9220;top:610;width:2;height:725" coordorigin="9220,610" coordsize="0,725" path="m9220,1335l9220,610e" filled="f" stroked="t" strokeweight=".716096pt" strokecolor="#676767">
                <v:path arrowok="t"/>
              </v:shape>
            </v:group>
            <v:group style="position:absolute;left:11708;top:596;width:2;height:1070" coordorigin="11708,596" coordsize="2,1070">
              <v:shape style="position:absolute;left:11708;top:596;width:2;height:1070" coordorigin="11708,596" coordsize="0,1070" path="m11708,1665l11708,596e" filled="f" stroked="t" strokeweight=".358048pt" strokecolor="#777C7C">
                <v:path arrowok="t"/>
              </v:shape>
            </v:group>
            <v:group style="position:absolute;left:9220;top:1271;width:2;height:194" coordorigin="9220,1271" coordsize="2,194">
              <v:shape style="position:absolute;left:9220;top:1271;width:2;height:194" coordorigin="9220,1271" coordsize="0,194" path="m9220,1464l9220,1271e" filled="f" stroked="t" strokeweight=".358048pt" strokecolor="#4B4B4B">
                <v:path arrowok="t"/>
              </v:shape>
            </v:group>
            <v:group style="position:absolute;left:9220;top:1400;width:2;height:294" coordorigin="9220,1400" coordsize="2,294">
              <v:shape style="position:absolute;left:9220;top:1400;width:2;height:294" coordorigin="9220,1400" coordsize="0,294" path="m9220,1694l9220,1400e" filled="f" stroked="t" strokeweight=".358048pt" strokecolor="#2F2F2F">
                <v:path arrowok="t"/>
              </v:shape>
            </v:group>
            <v:group style="position:absolute;left:394;top:2118;width:8156;height:2" coordorigin="394,2118" coordsize="8156,2">
              <v:shape style="position:absolute;left:394;top:2118;width:8156;height:2" coordorigin="394,2118" coordsize="8156,0" path="m394,2118l8550,2118e" filled="f" stroked="t" strokeweight=".716096pt" strokecolor="#4F5454">
                <v:path arrowok="t"/>
              </v:shape>
            </v:group>
            <v:group style="position:absolute;left:401;top:1773;width:2;height:854" coordorigin="401,1773" coordsize="2,854">
              <v:shape style="position:absolute;left:401;top:1773;width:2;height:854" coordorigin="401,1773" coordsize="0,854" path="m401,2627l401,1773e" filled="f" stroked="t" strokeweight=".716096pt" strokecolor="#777777">
                <v:path arrowok="t"/>
              </v:shape>
            </v:group>
            <v:group style="position:absolute;left:9102;top:2114;width:2678;height:2" coordorigin="9102,2114" coordsize="2678,2">
              <v:shape style="position:absolute;left:9102;top:2114;width:2678;height:2" coordorigin="9102,2114" coordsize="2678,0" path="m9102,2114l11780,2114e" filled="f" stroked="t" strokeweight=".358048pt" strokecolor="#676B6B">
                <v:path arrowok="t"/>
              </v:shape>
            </v:group>
            <v:group style="position:absolute;left:9216;top:1637;width:2;height:481" coordorigin="9216,1637" coordsize="2,481">
              <v:shape style="position:absolute;left:9216;top:1637;width:2;height:481" coordorigin="9216,1637" coordsize="0,481" path="m9216,2118l9216,1637e" filled="f" stroked="t" strokeweight=".716096pt" strokecolor="#4B4B4B">
                <v:path arrowok="t"/>
              </v:shape>
            </v:group>
            <v:group style="position:absolute;left:8343;top:2114;width:3437;height:2" coordorigin="8343,2114" coordsize="3437,2">
              <v:shape style="position:absolute;left:8343;top:2114;width:3437;height:2" coordorigin="8343,2114" coordsize="3437,0" path="m8343,2114l11780,2114e" filled="f" stroked="t" strokeweight=".716096pt" strokecolor="#67676B">
                <v:path arrowok="t"/>
              </v:shape>
            </v:group>
            <v:group style="position:absolute;left:11672;top:2110;width:107;height:2" coordorigin="11672,2110" coordsize="107,2">
              <v:shape style="position:absolute;left:11672;top:2110;width:107;height:2" coordorigin="11672,2110" coordsize="107,0" path="m11672,2110l11780,2110e" filled="f" stroked="t" strokeweight=".716096pt" strokecolor="#878C90">
                <v:path arrowok="t"/>
              </v:shape>
            </v:group>
            <v:group style="position:absolute;left:394;top:2358;width:7455;height:2" coordorigin="394,2358" coordsize="7455,2">
              <v:shape style="position:absolute;left:394;top:2358;width:7455;height:2" coordorigin="394,2358" coordsize="7455,0" path="m394,2358l7848,2358e" filled="f" stroked="t" strokeweight=".716096pt" strokecolor="#4B4F4F">
                <v:path arrowok="t"/>
              </v:shape>
            </v:group>
            <v:group style="position:absolute;left:7720;top:2355;width:4067;height:2" coordorigin="7720,2355" coordsize="4067,2">
              <v:shape style="position:absolute;left:7720;top:2355;width:4067;height:2" coordorigin="7720,2355" coordsize="4067,0" path="m7720,2355l11787,2355e" filled="f" stroked="t" strokeweight=".716096pt" strokecolor="#606464">
                <v:path arrowok="t"/>
              </v:shape>
            </v:group>
            <v:group style="position:absolute;left:394;top:2602;width:9503;height:2" coordorigin="394,2602" coordsize="9503,2">
              <v:shape style="position:absolute;left:394;top:2602;width:9503;height:2" coordorigin="394,2602" coordsize="9503,0" path="m394,2602l9896,2602e" filled="f" stroked="t" strokeweight=".716096pt" strokecolor="#545757">
                <v:path arrowok="t"/>
              </v:shape>
            </v:group>
            <v:group style="position:absolute;left:3469;top:2110;width:2;height:495" coordorigin="3469,2110" coordsize="2,495">
              <v:shape style="position:absolute;left:3469;top:2110;width:2;height:495" coordorigin="3469,2110" coordsize="0,495" path="m3469,2606l3469,2110e" filled="f" stroked="t" strokeweight=".716096pt" strokecolor="#575757">
                <v:path arrowok="t"/>
              </v:shape>
            </v:group>
            <v:group style="position:absolute;left:9374;top:2595;width:2413;height:2" coordorigin="9374,2595" coordsize="2413,2">
              <v:shape style="position:absolute;left:9374;top:2595;width:2413;height:2" coordorigin="9374,2595" coordsize="2413,0" path="m9374,2595l11787,2595e" filled="f" stroked="t" strokeweight=".716096pt" strokecolor="#67676B">
                <v:path arrowok="t"/>
              </v:shape>
            </v:group>
            <v:group style="position:absolute;left:394;top:2835;width:9474;height:2" coordorigin="394,2835" coordsize="9474,2">
              <v:shape style="position:absolute;left:394;top:2835;width:9474;height:2" coordorigin="394,2835" coordsize="9474,0" path="m394,2835l9868,2835e" filled="f" stroked="t" strokeweight=".716096pt" strokecolor="#575B5B">
                <v:path arrowok="t"/>
              </v:shape>
            </v:group>
            <v:group style="position:absolute;left:9725;top:2832;width:2062;height:2" coordorigin="9725,2832" coordsize="2062,2">
              <v:shape style="position:absolute;left:9725;top:2832;width:2062;height:2" coordorigin="9725,2832" coordsize="2062,0" path="m9725,2832l11787,2832e" filled="f" stroked="t" strokeweight=".716096pt" strokecolor="#747777">
                <v:path arrowok="t"/>
              </v:shape>
            </v:group>
            <v:group style="position:absolute;left:11708;top:2577;width:2;height:251" coordorigin="11708,2577" coordsize="2,251">
              <v:shape style="position:absolute;left:11708;top:2577;width:2;height:251" coordorigin="11708,2577" coordsize="0,251" path="m11708,2828l11708,2577e" filled="f" stroked="t" strokeweight=".358048pt" strokecolor="#878C8C">
                <v:path arrowok="t"/>
              </v:shape>
            </v:group>
            <v:group style="position:absolute;left:394;top:3076;width:11400;height:2" coordorigin="394,3076" coordsize="11400,2">
              <v:shape style="position:absolute;left:394;top:3076;width:11400;height:2" coordorigin="394,3076" coordsize="11400,0" path="m394,3076l11794,3076e" filled="f" stroked="t" strokeweight=".716096pt" strokecolor="#4F5454">
                <v:path arrowok="t"/>
              </v:shape>
            </v:group>
            <v:group style="position:absolute;left:394;top:3313;width:11343;height:2" coordorigin="394,3313" coordsize="11343,2">
              <v:shape style="position:absolute;left:394;top:3313;width:11343;height:2" coordorigin="394,3313" coordsize="11343,0" path="m394,3313l11737,3313e" filled="f" stroked="t" strokeweight=".716096pt" strokecolor="#545757">
                <v:path arrowok="t"/>
              </v:shape>
            </v:group>
            <v:group style="position:absolute;left:397;top:3029;width:2;height:1041" coordorigin="397,3029" coordsize="2,1041">
              <v:shape style="position:absolute;left:397;top:3029;width:2;height:1041" coordorigin="397,3029" coordsize="0,1041" path="m397,4070l397,3029e" filled="f" stroked="t" strokeweight=".358048pt" strokecolor="#646464">
                <v:path arrowok="t"/>
              </v:shape>
            </v:group>
            <v:group style="position:absolute;left:10978;top:3309;width:809;height:2" coordorigin="10978,3309" coordsize="809,2">
              <v:shape style="position:absolute;left:10978;top:3309;width:809;height:2" coordorigin="10978,3309" coordsize="809,0" path="m10978,3309l11787,3309e" filled="f" stroked="t" strokeweight=".716096pt" strokecolor="#6B7070">
                <v:path arrowok="t"/>
              </v:shape>
            </v:group>
            <v:group style="position:absolute;left:3924;top:3309;width:2;height:747" coordorigin="3924,3309" coordsize="2,747">
              <v:shape style="position:absolute;left:3924;top:3309;width:2;height:747" coordorigin="3924,3309" coordsize="0,747" path="m3924,4056l3924,3309e" filled="f" stroked="t" strokeweight=".716096pt" strokecolor="#4B4F4B">
                <v:path arrowok="t"/>
              </v:shape>
            </v:group>
            <v:group style="position:absolute;left:3917;top:3657;width:1669;height:2" coordorigin="3917,3657" coordsize="1669,2">
              <v:shape style="position:absolute;left:3917;top:3657;width:1669;height:2" coordorigin="3917,3657" coordsize="1669,0" path="m3917,3657l5586,3657e" filled="f" stroked="t" strokeweight="1.074145pt" strokecolor="#3F3F3F">
                <v:path arrowok="t"/>
              </v:shape>
            </v:group>
            <v:group style="position:absolute;left:7039;top:3302;width:2;height:754" coordorigin="7039,3302" coordsize="2,754">
              <v:shape style="position:absolute;left:7039;top:3302;width:2;height:754" coordorigin="7039,3302" coordsize="0,754" path="m7039,4056l7039,3302e" filled="f" stroked="t" strokeweight=".716096pt" strokecolor="#444444">
                <v:path arrowok="t"/>
              </v:shape>
            </v:group>
            <v:group style="position:absolute;left:7032;top:3675;width:2406;height:2" coordorigin="7032,3675" coordsize="2406,2">
              <v:shape style="position:absolute;left:7032;top:3675;width:2406;height:2" coordorigin="7032,3675" coordsize="2406,0" path="m7032,3675l9438,3675e" filled="f" stroked="t" strokeweight=".716096pt" strokecolor="#444848">
                <v:path arrowok="t"/>
              </v:shape>
            </v:group>
            <v:group style="position:absolute;left:9374;top:3668;width:2385;height:2" coordorigin="9374,3668" coordsize="2385,2">
              <v:shape style="position:absolute;left:9374;top:3668;width:2385;height:2" coordorigin="9374,3668" coordsize="2385,0" path="m9374,3668l11758,3668e" filled="f" stroked="t" strokeweight=".716096pt" strokecolor="#5B6060">
                <v:path arrowok="t"/>
              </v:shape>
            </v:group>
            <v:group style="position:absolute;left:11672;top:3668;width:115;height:2" coordorigin="11672,3668" coordsize="115,2">
              <v:shape style="position:absolute;left:11672;top:3668;width:115;height:2" coordorigin="11672,3668" coordsize="115,0" path="m11672,3668l11787,3668e" filled="f" stroked="t" strokeweight=".716096pt" strokecolor="#7C8080">
                <v:path arrowok="t"/>
              </v:shape>
            </v:group>
            <v:group style="position:absolute;left:394;top:4045;width:11393;height:2" coordorigin="394,4045" coordsize="11393,2">
              <v:shape style="position:absolute;left:394;top:4045;width:11393;height:2" coordorigin="394,4045" coordsize="11393,0" path="m394,4045l11787,4045e" filled="f" stroked="t" strokeweight=".716096pt" strokecolor="#4F5757">
                <v:path arrowok="t"/>
              </v:shape>
            </v:group>
            <v:group style="position:absolute;left:11672;top:4041;width:115;height:2" coordorigin="11672,4041" coordsize="115,2">
              <v:shape style="position:absolute;left:11672;top:4041;width:115;height:2" coordorigin="11672,4041" coordsize="115,0" path="m11672,4041l11787,4041e" filled="f" stroked="t" strokeweight=".716096pt" strokecolor="#7C8080">
                <v:path arrowok="t"/>
              </v:shape>
            </v:group>
            <v:group style="position:absolute;left:2428;top:4041;width:2;height:8923" coordorigin="2428,4041" coordsize="2,8923">
              <v:shape style="position:absolute;left:2428;top:4041;width:2;height:8923" coordorigin="2428,4041" coordsize="0,8923" path="m2428,12964l2428,4041e" filled="f" stroked="t" strokeweight=".358048pt" strokecolor="#5B5B5B">
                <v:path arrowok="t"/>
              </v:shape>
            </v:group>
            <v:group style="position:absolute;left:394;top:4321;width:11393;height:2" coordorigin="394,4321" coordsize="11393,2">
              <v:shape style="position:absolute;left:394;top:4321;width:11393;height:2" coordorigin="394,4321" coordsize="11393,0" path="m394,4321l11787,4321e" filled="f" stroked="t" strokeweight=".716096pt" strokecolor="#545757">
                <v:path arrowok="t"/>
              </v:shape>
            </v:group>
            <v:group style="position:absolute;left:11708;top:4020;width:2;height:301" coordorigin="11708,4020" coordsize="2,301">
              <v:shape style="position:absolute;left:11708;top:4020;width:2;height:301" coordorigin="11708,4020" coordsize="0,301" path="m11708,4321l11708,4020e" filled="f" stroked="t" strokeweight=".358048pt" strokecolor="#808080">
                <v:path arrowok="t"/>
              </v:shape>
            </v:group>
            <v:group style="position:absolute;left:11672;top:4318;width:115;height:2" coordorigin="11672,4318" coordsize="115,2">
              <v:shape style="position:absolute;left:11672;top:4318;width:115;height:2" coordorigin="11672,4318" coordsize="115,0" path="m11672,4318l11787,4318e" filled="f" stroked="t" strokeweight=".716096pt" strokecolor="#8C9090">
                <v:path arrowok="t"/>
              </v:shape>
            </v:group>
            <v:group style="position:absolute;left:2420;top:4562;width:7705;height:2" coordorigin="2420,4562" coordsize="7705,2">
              <v:shape style="position:absolute;left:2420;top:4562;width:7705;height:2" coordorigin="2420,4562" coordsize="7705,0" path="m2420,4562l10126,4562e" filled="f" stroked="t" strokeweight=".716096pt" strokecolor="#545454">
                <v:path arrowok="t"/>
              </v:shape>
            </v:group>
            <v:group style="position:absolute;left:10061;top:4558;width:1726;height:2" coordorigin="10061,4558" coordsize="1726,2">
              <v:shape style="position:absolute;left:10061;top:4558;width:1726;height:2" coordorigin="10061,4558" coordsize="1726,0" path="m10061,4558l11787,4558e" filled="f" stroked="t" strokeweight=".716096pt" strokecolor="#676B6B">
                <v:path arrowok="t"/>
              </v:shape>
            </v:group>
            <v:group style="position:absolute;left:4977;top:4558;width:2;height:2168" coordorigin="4977,4558" coordsize="2,2168">
              <v:shape style="position:absolute;left:4977;top:4558;width:2;height:2168" coordorigin="4977,4558" coordsize="0,2168" path="m4977,6726l4977,4558e" filled="f" stroked="t" strokeweight=".716096pt" strokecolor="#545454">
                <v:path arrowok="t"/>
              </v:shape>
            </v:group>
            <v:group style="position:absolute;left:7820;top:4558;width:2;height:495" coordorigin="7820,4558" coordsize="2,495">
              <v:shape style="position:absolute;left:7820;top:4558;width:2;height:495" coordorigin="7820,4558" coordsize="0,495" path="m7820,5054l7820,4558e" filled="f" stroked="t" strokeweight=".358048pt" strokecolor="#4B4B4B">
                <v:path arrowok="t"/>
              </v:shape>
            </v:group>
            <v:group style="position:absolute;left:4970;top:5043;width:6824;height:2" coordorigin="4970,5043" coordsize="6824,2">
              <v:shape style="position:absolute;left:4970;top:5043;width:6824;height:2" coordorigin="4970,5043" coordsize="6824,0" path="m4970,5043l11794,5043e" filled="f" stroked="t" strokeweight=".716096pt" strokecolor="#646464">
                <v:path arrowok="t"/>
              </v:shape>
            </v:group>
            <v:group style="position:absolute;left:11543;top:5039;width:251;height:2" coordorigin="11543,5039" coordsize="251,2">
              <v:shape style="position:absolute;left:11543;top:5039;width:251;height:2" coordorigin="11543,5039" coordsize="251,0" path="m11543,5039l11794,5039e" filled="f" stroked="t" strokeweight=".716096pt" strokecolor="#979797">
                <v:path arrowok="t"/>
              </v:shape>
            </v:group>
            <v:group style="position:absolute;left:4970;top:5280;width:6824;height:2" coordorigin="4970,5280" coordsize="6824,2">
              <v:shape style="position:absolute;left:4970;top:5280;width:6824;height:2" coordorigin="4970,5280" coordsize="6824,0" path="m4970,5280l11794,5280e" filled="f" stroked="t" strokeweight=".716096pt" strokecolor="#4F544F">
                <v:path arrowok="t"/>
              </v:shape>
            </v:group>
            <v:group style="position:absolute;left:11708;top:5032;width:2;height:244" coordorigin="11708,5032" coordsize="2,244">
              <v:shape style="position:absolute;left:11708;top:5032;width:2;height:244" coordorigin="11708,5032" coordsize="0,244" path="m11708,5276l11708,5032e" filled="f" stroked="t" strokeweight=".358048pt" strokecolor="#808383">
                <v:path arrowok="t"/>
              </v:shape>
            </v:group>
            <v:group style="position:absolute;left:2428;top:5240;width:2;height:323" coordorigin="2428,5240" coordsize="2,323">
              <v:shape style="position:absolute;left:2428;top:5240;width:2;height:323" coordorigin="2428,5240" coordsize="0,323" path="m2428,5563l2428,5240e" filled="f" stroked="t" strokeweight=".358048pt" strokecolor="#444444">
                <v:path arrowok="t"/>
              </v:shape>
            </v:group>
            <v:group style="position:absolute;left:4970;top:5520;width:6767;height:2" coordorigin="4970,5520" coordsize="6767,2">
              <v:shape style="position:absolute;left:4970;top:5520;width:6767;height:2" coordorigin="4970,5520" coordsize="6767,0" path="m4970,5520l11737,5520e" filled="f" stroked="t" strokeweight=".716096pt" strokecolor="#545757">
                <v:path arrowok="t"/>
              </v:shape>
            </v:group>
            <v:group style="position:absolute;left:11672;top:5517;width:122;height:2" coordorigin="11672,5517" coordsize="122,2">
              <v:shape style="position:absolute;left:11672;top:5517;width:122;height:2" coordorigin="11672,5517" coordsize="122,0" path="m11672,5517l11794,5517e" filled="f" stroked="t" strokeweight=".716096pt" strokecolor="#777C7C">
                <v:path arrowok="t"/>
              </v:shape>
            </v:group>
            <v:group style="position:absolute;left:390;top:5499;width:2;height:280" coordorigin="390,5499" coordsize="2,280">
              <v:shape style="position:absolute;left:390;top:5499;width:2;height:280" coordorigin="390,5499" coordsize="0,280" path="m390,5779l390,5499e" filled="f" stroked="t" strokeweight=".358048pt" strokecolor="#575754">
                <v:path arrowok="t"/>
              </v:shape>
            </v:group>
            <v:group style="position:absolute;left:2420;top:5757;width:9316;height:2" coordorigin="2420,5757" coordsize="9316,2">
              <v:shape style="position:absolute;left:2420;top:5757;width:9316;height:2" coordorigin="2420,5757" coordsize="9316,0" path="m2420,5757l11737,5757e" filled="f" stroked="t" strokeweight=".716096pt" strokecolor="#57575B">
                <v:path arrowok="t"/>
              </v:shape>
            </v:group>
            <v:group style="position:absolute;left:11672;top:5754;width:115;height:2" coordorigin="11672,5754" coordsize="115,2">
              <v:shape style="position:absolute;left:11672;top:5754;width:115;height:2" coordorigin="11672,5754" coordsize="115,0" path="m11672,5754l11787,5754e" filled="f" stroked="t" strokeweight=".716096pt" strokecolor="#8C8C8C">
                <v:path arrowok="t"/>
              </v:shape>
            </v:group>
            <v:group style="position:absolute;left:387;top:6001;width:7462;height:2" coordorigin="387,6001" coordsize="7462,2">
              <v:shape style="position:absolute;left:387;top:6001;width:7462;height:2" coordorigin="387,6001" coordsize="7462,0" path="m387,6001l7848,6001e" filled="f" stroked="t" strokeweight=".716096pt" strokecolor="#4B4F4F">
                <v:path arrowok="t"/>
              </v:shape>
            </v:group>
            <v:group style="position:absolute;left:390;top:1773;width:2;height:4271" coordorigin="390,1773" coordsize="2,4271">
              <v:shape style="position:absolute;left:390;top:1773;width:2;height:4271" coordorigin="390,1773" coordsize="0,4271" path="m390,6044l390,1773e" filled="f" stroked="t" strokeweight=".358048pt" strokecolor="#7C7C7C">
                <v:path arrowok="t"/>
              </v:shape>
            </v:group>
            <v:group style="position:absolute;left:7784;top:5998;width:4003;height:2" coordorigin="7784,5998" coordsize="4003,2">
              <v:shape style="position:absolute;left:7784;top:5998;width:4003;height:2" coordorigin="7784,5998" coordsize="4003,0" path="m7784,5998l11787,5998e" filled="f" stroked="t" strokeweight=".716096pt" strokecolor="#606464">
                <v:path arrowok="t"/>
              </v:shape>
            </v:group>
            <v:group style="position:absolute;left:390;top:1773;width:2;height:7193" coordorigin="390,1773" coordsize="2,7193">
              <v:shape style="position:absolute;left:390;top:1773;width:2;height:7193" coordorigin="390,1773" coordsize="0,7193" path="m390,8966l390,1773e" filled="f" stroked="t" strokeweight=".716096pt" strokecolor="#808080">
                <v:path arrowok="t"/>
              </v:shape>
            </v:group>
            <v:group style="position:absolute;left:7820;top:5994;width:2;height:718" coordorigin="7820,5994" coordsize="2,718">
              <v:shape style="position:absolute;left:7820;top:5994;width:2;height:718" coordorigin="7820,5994" coordsize="0,718" path="m7820,6712l7820,5994e" filled="f" stroked="t" strokeweight=".358048pt" strokecolor="#4B4F54">
                <v:path arrowok="t"/>
              </v:shape>
            </v:group>
            <v:group style="position:absolute;left:2413;top:6468;width:9381;height:2" coordorigin="2413,6468" coordsize="9381,2">
              <v:shape style="position:absolute;left:2413;top:6468;width:9381;height:2" coordorigin="2413,6468" coordsize="9381,0" path="m2413,6468l11794,6468e" filled="f" stroked="t" strokeweight=".716096pt" strokecolor="#606064">
                <v:path arrowok="t"/>
              </v:shape>
            </v:group>
            <v:group style="position:absolute;left:11672;top:6468;width:122;height:2" coordorigin="11672,6468" coordsize="122,2">
              <v:shape style="position:absolute;left:11672;top:6468;width:122;height:2" coordorigin="11672,6468" coordsize="122,0" path="m11672,6468l11794,6468e" filled="f" stroked="t" strokeweight=".716096pt" strokecolor="#97979C">
                <v:path arrowok="t"/>
              </v:shape>
            </v:group>
            <v:group style="position:absolute;left:2413;top:6712;width:9381;height:2" coordorigin="2413,6712" coordsize="9381,2">
              <v:shape style="position:absolute;left:2413;top:6712;width:9381;height:2" coordorigin="2413,6712" coordsize="9381,0" path="m2413,6712l11794,6712e" filled="f" stroked="t" strokeweight=".716096pt" strokecolor="#606467">
                <v:path arrowok="t"/>
              </v:shape>
            </v:group>
            <v:group style="position:absolute;left:11672;top:6708;width:122;height:2" coordorigin="11672,6708" coordsize="122,2">
              <v:shape style="position:absolute;left:11672;top:6708;width:122;height:2" coordorigin="11672,6708" coordsize="122,0" path="m11672,6708l11794,6708e" filled="f" stroked="t" strokeweight=".716096pt" strokecolor="#83878C">
                <v:path arrowok="t"/>
              </v:shape>
            </v:group>
            <v:group style="position:absolute;left:380;top:6952;width:11422;height:2" coordorigin="380,6952" coordsize="11422,2">
              <v:shape style="position:absolute;left:380;top:6952;width:11422;height:2" coordorigin="380,6952" coordsize="11422,0" path="m380,6952l11801,6952e" filled="f" stroked="t" strokeweight=".716096pt" strokecolor="#676B70">
                <v:path arrowok="t"/>
              </v:shape>
            </v:group>
            <v:group style="position:absolute;left:11672;top:6949;width:122;height:2" coordorigin="11672,6949" coordsize="122,2">
              <v:shape style="position:absolute;left:11672;top:6949;width:122;height:2" coordorigin="11672,6949" coordsize="122,0" path="m11672,6949l11794,6949e" filled="f" stroked="t" strokeweight=".716096pt" strokecolor="#97979C">
                <v:path arrowok="t"/>
              </v:shape>
            </v:group>
            <v:group style="position:absolute;left:380;top:7419;width:1368;height:2" coordorigin="380,7419" coordsize="1368,2">
              <v:shape style="position:absolute;left:380;top:7419;width:1368;height:2" coordorigin="380,7419" coordsize="1368,0" path="m380,7419l1747,7419e" filled="f" stroked="t" strokeweight=".716096pt" strokecolor="#6B7070">
                <v:path arrowok="t"/>
              </v:shape>
            </v:group>
            <v:group style="position:absolute;left:1690;top:7419;width:752;height:2" coordorigin="1690,7419" coordsize="752,2">
              <v:shape style="position:absolute;left:1690;top:7419;width:752;height:2" coordorigin="1690,7419" coordsize="752,0" path="m1690,7419l2442,7419e" filled="f" stroked="t" strokeweight=".358048pt" strokecolor="#575B60">
                <v:path arrowok="t"/>
              </v:shape>
            </v:group>
            <v:group style="position:absolute;left:2292;top:7419;width:9445;height:2" coordorigin="2292,7419" coordsize="9445,2">
              <v:shape style="position:absolute;left:2292;top:7419;width:9445;height:2" coordorigin="2292,7419" coordsize="9445,0" path="m2292,7419l11737,7419e" filled="f" stroked="t" strokeweight=".716096pt" strokecolor="#646B70">
                <v:path arrowok="t"/>
              </v:shape>
            </v:group>
            <v:group style="position:absolute;left:10727;top:7415;width:1067;height:2" coordorigin="10727,7415" coordsize="1067,2">
              <v:shape style="position:absolute;left:10727;top:7415;width:1067;height:2" coordorigin="10727,7415" coordsize="1067,0" path="m10727,7415l11794,7415e" filled="f" stroked="t" strokeweight=".716096pt" strokecolor="#777C80">
                <v:path arrowok="t"/>
              </v:shape>
            </v:group>
            <v:group style="position:absolute;left:4970;top:7659;width:2879;height:2" coordorigin="4970,7659" coordsize="2879,2">
              <v:shape style="position:absolute;left:4970;top:7659;width:2879;height:2" coordorigin="4970,7659" coordsize="2879,0" path="m4970,7659l7848,7659e" filled="f" stroked="t" strokeweight=".716096pt" strokecolor="#484F4F">
                <v:path arrowok="t"/>
              </v:shape>
            </v:group>
            <v:group style="position:absolute;left:7784;top:7656;width:4010;height:2" coordorigin="7784,7656" coordsize="4010,2">
              <v:shape style="position:absolute;left:7784;top:7656;width:4010;height:2" coordorigin="7784,7656" coordsize="4010,0" path="m7784,7656l11794,7656e" filled="f" stroked="t" strokeweight=".716096pt" strokecolor="#676B6B">
                <v:path arrowok="t"/>
              </v:shape>
            </v:group>
            <v:group style="position:absolute;left:11672;top:7652;width:122;height:2" coordorigin="11672,7652" coordsize="122,2">
              <v:shape style="position:absolute;left:11672;top:7652;width:122;height:2" coordorigin="11672,7652" coordsize="122,0" path="m11672,7652l11794,7652e" filled="f" stroked="t" strokeweight=".716096pt" strokecolor="#838387">
                <v:path arrowok="t"/>
              </v:shape>
            </v:group>
            <v:group style="position:absolute;left:2417;top:7609;width:2;height:323" coordorigin="2417,7609" coordsize="2,323">
              <v:shape style="position:absolute;left:2417;top:7609;width:2;height:323" coordorigin="2417,7609" coordsize="0,323" path="m2417,7932l2417,7609e" filled="f" stroked="t" strokeweight=".358048pt" strokecolor="#484844">
                <v:path arrowok="t"/>
              </v:shape>
            </v:group>
            <v:group style="position:absolute;left:4970;top:7415;width:2;height:538" coordorigin="4970,7415" coordsize="2,538">
              <v:shape style="position:absolute;left:4970;top:7415;width:2;height:538" coordorigin="4970,7415" coordsize="0,538" path="m4970,7954l4970,7415e" filled="f" stroked="t" strokeweight=".716096pt" strokecolor="#575757">
                <v:path arrowok="t"/>
              </v:shape>
            </v:group>
            <v:group style="position:absolute;left:4970;top:7904;width:580;height:2" coordorigin="4970,7904" coordsize="580,2">
              <v:shape style="position:absolute;left:4970;top:7904;width:580;height:2" coordorigin="4970,7904" coordsize="580,0" path="m4970,7904l5550,7904e" filled="f" stroked="t" strokeweight=".716096pt" strokecolor="#444848">
                <v:path arrowok="t"/>
              </v:shape>
            </v:group>
            <v:group style="position:absolute;left:5485;top:7900;width:6302;height:2" coordorigin="5485,7900" coordsize="6302,2">
              <v:shape style="position:absolute;left:5485;top:7900;width:6302;height:2" coordorigin="5485,7900" coordsize="6302,0" path="m5485,7900l11787,7900e" filled="f" stroked="t" strokeweight=".716096pt" strokecolor="#606464">
                <v:path arrowok="t"/>
              </v:shape>
            </v:group>
            <v:group style="position:absolute;left:11708;top:7631;width:2;height:538" coordorigin="11708,7631" coordsize="2,538">
              <v:shape style="position:absolute;left:11708;top:7631;width:2;height:538" coordorigin="11708,7631" coordsize="0,538" path="m11708,8169l11708,7631e" filled="f" stroked="t" strokeweight=".358048pt" strokecolor="#7C8083">
                <v:path arrowok="t"/>
              </v:shape>
            </v:group>
            <v:group style="position:absolute;left:11672;top:7896;width:122;height:2" coordorigin="11672,7896" coordsize="122,2">
              <v:shape style="position:absolute;left:11672;top:7896;width:122;height:2" coordorigin="11672,7896" coordsize="122,0" path="m11672,7896l11794,7896e" filled="f" stroked="t" strokeweight=".716096pt" strokecolor="#8C9093">
                <v:path arrowok="t"/>
              </v:shape>
            </v:group>
            <v:group style="position:absolute;left:380;top:8144;width:8787;height:2" coordorigin="380,8144" coordsize="8787,2">
              <v:shape style="position:absolute;left:380;top:8144;width:8787;height:2" coordorigin="380,8144" coordsize="8787,0" path="m380,8144l9166,8144e" filled="f" stroked="t" strokeweight=".716096pt" strokecolor="#606467">
                <v:path arrowok="t"/>
              </v:shape>
            </v:group>
            <v:group style="position:absolute;left:4980;top:7868;width:2;height:287" coordorigin="4980,7868" coordsize="2,287">
              <v:shape style="position:absolute;left:4980;top:7868;width:2;height:287" coordorigin="4980,7868" coordsize="0,287" path="m4980,8155l4980,7868e" filled="f" stroked="t" strokeweight="1.074145pt" strokecolor="#545454">
                <v:path arrowok="t"/>
              </v:shape>
            </v:group>
            <v:group style="position:absolute;left:6996;top:8140;width:852;height:2" coordorigin="6996,8140" coordsize="852,2">
              <v:shape style="position:absolute;left:6996;top:8140;width:852;height:2" coordorigin="6996,8140" coordsize="852,0" path="m6996,8140l7848,8140e" filled="f" stroked="t" strokeweight=".716096pt" strokecolor="#3F4848">
                <v:path arrowok="t"/>
              </v:shape>
            </v:group>
            <v:group style="position:absolute;left:9102;top:8140;width:337;height:2" coordorigin="9102,8140" coordsize="337,2">
              <v:shape style="position:absolute;left:9102;top:8140;width:337;height:2" coordorigin="9102,8140" coordsize="337,0" path="m9102,8140l9438,8140e" filled="f" stroked="t" strokeweight=".358048pt" strokecolor="#4F5454">
                <v:path arrowok="t"/>
              </v:shape>
            </v:group>
            <v:group style="position:absolute;left:9374;top:8133;width:2370;height:2" coordorigin="9374,8133" coordsize="2370,2">
              <v:shape style="position:absolute;left:9374;top:8133;width:2370;height:2" coordorigin="9374,8133" coordsize="2370,0" path="m9374,8133l11744,8133e" filled="f" stroked="t" strokeweight=".716096pt" strokecolor="#6B7074">
                <v:path arrowok="t"/>
              </v:shape>
            </v:group>
            <v:group style="position:absolute;left:10129;top:7674;width:2;height:467" coordorigin="10129,7674" coordsize="2,467">
              <v:shape style="position:absolute;left:10129;top:7674;width:2;height:467" coordorigin="10129,7674" coordsize="0,467" path="m10129,8140l10129,7674e" filled="f" stroked="t" strokeweight=".716096pt" strokecolor="#676767">
                <v:path arrowok="t"/>
              </v:shape>
            </v:group>
            <v:group style="position:absolute;left:11672;top:8133;width:122;height:2" coordorigin="11672,8133" coordsize="122,2">
              <v:shape style="position:absolute;left:11672;top:8133;width:122;height:2" coordorigin="11672,8133" coordsize="122,0" path="m11672,8133l11794,8133e" filled="f" stroked="t" strokeweight=".716096pt" strokecolor="#8C9090">
                <v:path arrowok="t"/>
              </v:shape>
            </v:group>
            <v:group style="position:absolute;left:380;top:8952;width:7669;height:2" coordorigin="380,8952" coordsize="7669,2">
              <v:shape style="position:absolute;left:380;top:8952;width:7669;height:2" coordorigin="380,8952" coordsize="7669,0" path="m380,8952l8049,8952e" filled="f" stroked="t" strokeweight=".716096pt" strokecolor="#575B5B">
                <v:path arrowok="t"/>
              </v:shape>
            </v:group>
            <v:group style="position:absolute;left:2417;top:4041;width:2;height:10380" coordorigin="2417,4041" coordsize="2,10380">
              <v:shape style="position:absolute;left:2417;top:4041;width:2;height:10380" coordorigin="2417,4041" coordsize="0,10380" path="m2417,14422l2417,4041e" filled="f" stroked="t" strokeweight=".716096pt" strokecolor="#5B5B5B">
                <v:path arrowok="t"/>
              </v:shape>
            </v:group>
            <v:group style="position:absolute;left:7390;top:8948;width:4347;height:2" coordorigin="7390,8948" coordsize="4347,2">
              <v:shape style="position:absolute;left:7390;top:8948;width:4347;height:2" coordorigin="7390,8948" coordsize="4347,0" path="m7390,8948l11737,8948e" filled="f" stroked="t" strokeweight=".716096pt" strokecolor="#676B70">
                <v:path arrowok="t"/>
              </v:shape>
            </v:group>
            <v:group style="position:absolute;left:11006;top:8944;width:788;height:2" coordorigin="11006,8944" coordsize="788,2">
              <v:shape style="position:absolute;left:11006;top:8944;width:788;height:2" coordorigin="11006,8944" coordsize="788,0" path="m11006,8944l11794,8944e" filled="f" stroked="t" strokeweight=".716096pt" strokecolor="#7C8080">
                <v:path arrowok="t"/>
              </v:shape>
            </v:group>
            <v:group style="position:absolute;left:372;top:9788;width:11422;height:2" coordorigin="372,9788" coordsize="11422,2">
              <v:shape style="position:absolute;left:372;top:9788;width:11422;height:2" coordorigin="372,9788" coordsize="11422,0" path="m372,9788l11794,9788e" filled="f" stroked="t" strokeweight=".716096pt" strokecolor="#4F5454">
                <v:path arrowok="t"/>
              </v:shape>
            </v:group>
            <v:group style="position:absolute;left:9803;top:9777;width:1991;height:2" coordorigin="9803,9777" coordsize="1991,2">
              <v:shape style="position:absolute;left:9803;top:9777;width:1991;height:2" coordorigin="9803,9777" coordsize="1991,0" path="m9803,9777l11794,9777e" filled="f" stroked="t" strokeweight=".716096pt" strokecolor="#575B5B">
                <v:path arrowok="t"/>
              </v:shape>
            </v:group>
            <v:group style="position:absolute;left:372;top:10025;width:9352;height:2" coordorigin="372,10025" coordsize="9352,2">
              <v:shape style="position:absolute;left:372;top:10025;width:9352;height:2" coordorigin="372,10025" coordsize="9352,0" path="m372,10025l9725,10025e" filled="f" stroked="t" strokeweight=".716096pt" strokecolor="#484B4B">
                <v:path arrowok="t"/>
              </v:shape>
            </v:group>
            <v:group style="position:absolute;left:9374;top:10018;width:2420;height:2" coordorigin="9374,10018" coordsize="2420,2">
              <v:shape style="position:absolute;left:9374;top:10018;width:2420;height:2" coordorigin="9374,10018" coordsize="2420,0" path="m9374,10018l11794,10018e" filled="f" stroked="t" strokeweight=".716096pt" strokecolor="#646767">
                <v:path arrowok="t"/>
              </v:shape>
            </v:group>
            <v:group style="position:absolute;left:11672;top:10014;width:122;height:2" coordorigin="11672,10014" coordsize="122,2">
              <v:shape style="position:absolute;left:11672;top:10014;width:122;height:2" coordorigin="11672,10014" coordsize="122,0" path="m11672,10014l11794,10014e" filled="f" stroked="t" strokeweight=".716096pt" strokecolor="#909097">
                <v:path arrowok="t"/>
              </v:shape>
            </v:group>
            <v:group style="position:absolute;left:372;top:10269;width:8794;height:2" coordorigin="372,10269" coordsize="8794,2">
              <v:shape style="position:absolute;left:372;top:10269;width:8794;height:2" coordorigin="372,10269" coordsize="8794,0" path="m372,10269l9166,10269e" filled="f" stroked="t" strokeweight=".716096pt" strokecolor="#575B60">
                <v:path arrowok="t"/>
              </v:shape>
            </v:group>
            <v:group style="position:absolute;left:9102;top:10262;width:136;height:2" coordorigin="9102,10262" coordsize="136,2">
              <v:shape style="position:absolute;left:9102;top:10262;width:136;height:2" coordorigin="9102,10262" coordsize="136,0" path="m9102,10262l9238,10262e" filled="f" stroked="t" strokeweight=".358048pt" strokecolor="#2B2B2F">
                <v:path arrowok="t"/>
              </v:shape>
            </v:group>
            <v:group style="position:absolute;left:9180;top:10258;width:2614;height:2" coordorigin="9180,10258" coordsize="2614,2">
              <v:shape style="position:absolute;left:9180;top:10258;width:2614;height:2" coordorigin="9180,10258" coordsize="2614,0" path="m9180,10258l11794,10258e" filled="f" stroked="t" strokeweight=".716096pt" strokecolor="#606464">
                <v:path arrowok="t"/>
              </v:shape>
            </v:group>
            <v:group style="position:absolute;left:874;top:10746;width:4125;height:2" coordorigin="874,10746" coordsize="4125,2">
              <v:shape style="position:absolute;left:874;top:10746;width:4125;height:2" coordorigin="874,10746" coordsize="4125,0" path="m874,10746l4998,10746e" filled="f" stroked="t" strokeweight=".716096pt" strokecolor="#4F4F4F">
                <v:path arrowok="t"/>
              </v:shape>
            </v:group>
            <v:group style="position:absolute;left:4941;top:10746;width:609;height:2" coordorigin="4941,10746" coordsize="609,2">
              <v:shape style="position:absolute;left:4941;top:10746;width:609;height:2" coordorigin="4941,10746" coordsize="609,0" path="m4941,10746l5550,10746e" filled="f" stroked="t" strokeweight=".716096pt" strokecolor="#383B3B">
                <v:path arrowok="t"/>
              </v:shape>
            </v:group>
            <v:group style="position:absolute;left:5485;top:10743;width:4118;height:2" coordorigin="5485,10743" coordsize="4118,2">
              <v:shape style="position:absolute;left:5485;top:10743;width:4118;height:2" coordorigin="5485,10743" coordsize="4118,0" path="m5485,10743l9603,10743e" filled="f" stroked="t" strokeweight=".716096pt" strokecolor="#4B4F4F">
                <v:path arrowok="t"/>
              </v:shape>
            </v:group>
            <v:group style="position:absolute;left:9374;top:10735;width:2428;height:2" coordorigin="9374,10735" coordsize="2428,2">
              <v:shape style="position:absolute;left:9374;top:10735;width:2428;height:2" coordorigin="9374,10735" coordsize="2428,0" path="m9374,10735l11801,10735e" filled="f" stroked="t" strokeweight=".716096pt" strokecolor="#646467">
                <v:path arrowok="t"/>
              </v:shape>
            </v:group>
            <v:group style="position:absolute;left:11651;top:10732;width:143;height:2" coordorigin="11651,10732" coordsize="143,2">
              <v:shape style="position:absolute;left:11651;top:10732;width:143;height:2" coordorigin="11651,10732" coordsize="143,0" path="m11651,10732l11794,10732e" filled="f" stroked="t" strokeweight=".716096pt" strokecolor="#87878C">
                <v:path arrowok="t"/>
              </v:shape>
            </v:group>
            <v:group style="position:absolute;left:376;top:4889;width:2;height:11220" coordorigin="376,4889" coordsize="2,11220">
              <v:shape style="position:absolute;left:376;top:4889;width:2;height:11220" coordorigin="376,4889" coordsize="0,11220" path="m376,16109l376,4889e" filled="f" stroked="t" strokeweight=".716096pt" strokecolor="#838383">
                <v:path arrowok="t"/>
              </v:shape>
            </v:group>
            <v:group style="position:absolute;left:2410;top:10689;width:2;height:323" coordorigin="2410,10689" coordsize="2,323">
              <v:shape style="position:absolute;left:2410;top:10689;width:2;height:323" coordorigin="2410,10689" coordsize="0,323" path="m2410,11012l2410,10689e" filled="f" stroked="t" strokeweight=".716096pt" strokecolor="#444848">
                <v:path arrowok="t"/>
              </v:shape>
            </v:group>
            <v:group style="position:absolute;left:9102;top:10979;width:136;height:2" coordorigin="9102,10979" coordsize="136,2">
              <v:shape style="position:absolute;left:9102;top:10979;width:136;height:2" coordorigin="9102,10979" coordsize="136,0" path="m9102,10979l9238,10979e" filled="f" stroked="t" strokeweight=".358048pt" strokecolor="#181C1C">
                <v:path arrowok="t"/>
              </v:shape>
            </v:group>
            <v:group style="position:absolute;left:9180;top:10979;width:258;height:2" coordorigin="9180,10979" coordsize="258,2">
              <v:shape style="position:absolute;left:9180;top:10979;width:258;height:2" coordorigin="9180,10979" coordsize="258,0" path="m9180,10979l9438,10979e" filled="f" stroked="t" strokeweight=".358048pt" strokecolor="#383838">
                <v:path arrowok="t"/>
              </v:shape>
            </v:group>
            <v:group style="position:absolute;left:372;top:10983;width:11422;height:2" coordorigin="372,10983" coordsize="11422,2">
              <v:shape style="position:absolute;left:372;top:10983;width:11422;height:2" coordorigin="372,10983" coordsize="11422,0" path="m372,10983l11794,10983e" filled="f" stroked="t" strokeweight=".716096pt" strokecolor="#575757">
                <v:path arrowok="t"/>
              </v:shape>
            </v:group>
            <v:group style="position:absolute;left:1740;top:10976;width:2;height:5133" coordorigin="1740,10976" coordsize="2,5133">
              <v:shape style="position:absolute;left:1740;top:10976;width:2;height:5133" coordorigin="1740,10976" coordsize="0,5133" path="m1740,16109l1740,10976e" filled="f" stroked="t" strokeweight=".716096pt" strokecolor="#575B57">
                <v:path arrowok="t"/>
              </v:shape>
            </v:group>
            <v:group style="position:absolute;left:2406;top:10933;width:2;height:2032" coordorigin="2406,10933" coordsize="2,2032">
              <v:shape style="position:absolute;left:2406;top:10933;width:2;height:2032" coordorigin="2406,10933" coordsize="0,2032" path="m2406,12964l2406,10933e" filled="f" stroked="t" strokeweight=".716096pt" strokecolor="#575757">
                <v:path arrowok="t"/>
              </v:shape>
            </v:group>
            <v:group style="position:absolute;left:7429;top:10976;width:2;height:266" coordorigin="7429,10976" coordsize="2,266">
              <v:shape style="position:absolute;left:7429;top:10976;width:2;height:266" coordorigin="7429,10976" coordsize="0,266" path="m7429,11241l7429,10976e" filled="f" stroked="t" strokeweight=".358048pt" strokecolor="#2B2B2B">
                <v:path arrowok="t"/>
              </v:shape>
            </v:group>
            <v:group style="position:absolute;left:7784;top:11220;width:1124;height:2" coordorigin="7784,11220" coordsize="1124,2">
              <v:shape style="position:absolute;left:7784;top:11220;width:1124;height:2" coordorigin="7784,11220" coordsize="1124,0" path="m7784,11220l8908,11220e" filled="f" stroked="t" strokeweight=".716096pt" strokecolor="#4F5454">
                <v:path arrowok="t"/>
              </v:shape>
            </v:group>
            <v:group style="position:absolute;left:365;top:11220;width:11429;height:2" coordorigin="365,11220" coordsize="11429,2">
              <v:shape style="position:absolute;left:365;top:11220;width:11429;height:2" coordorigin="365,11220" coordsize="11429,0" path="m365,11220l11794,11220e" filled="f" stroked="t" strokeweight=".716096pt" strokecolor="#575B5B">
                <v:path arrowok="t"/>
              </v:shape>
            </v:group>
            <v:group style="position:absolute;left:7429;top:11163;width:2;height:574" coordorigin="7429,11163" coordsize="2,574">
              <v:shape style="position:absolute;left:7429;top:11163;width:2;height:574" coordorigin="7429,11163" coordsize="0,574" path="m7429,11737l7429,11163e" filled="f" stroked="t" strokeweight=".358048pt" strokecolor="#4F4F4F">
                <v:path arrowok="t"/>
              </v:shape>
            </v:group>
            <v:group style="position:absolute;left:1737;top:11672;width:2;height:948" coordorigin="1737,11672" coordsize="2,948">
              <v:shape style="position:absolute;left:1737;top:11672;width:2;height:948" coordorigin="1737,11672" coordsize="0,948" path="m1737,12620l1737,11672e" filled="f" stroked="t" strokeweight=".716096pt" strokecolor="#707070">
                <v:path arrowok="t"/>
              </v:shape>
            </v:group>
            <v:group style="position:absolute;left:7429;top:11622;width:2;height:495" coordorigin="7429,11622" coordsize="2,495">
              <v:shape style="position:absolute;left:7429;top:11622;width:2;height:495" coordorigin="7429,11622" coordsize="0,495" path="m7429,12117l7429,11622e" filled="f" stroked="t" strokeweight=".716096pt" strokecolor="#777777">
                <v:path arrowok="t"/>
              </v:shape>
            </v:group>
            <v:group style="position:absolute;left:3817;top:12081;width:2;height:108" coordorigin="3817,12081" coordsize="2,108">
              <v:shape style="position:absolute;left:3817;top:12081;width:2;height:108" coordorigin="3817,12081" coordsize="0,108" path="m3817,12189l3817,12081e" filled="f" stroked="t" strokeweight=".716096pt" strokecolor="#7780D4">
                <v:path arrowok="t"/>
              </v:shape>
            </v:group>
            <v:group style="position:absolute;left:7433;top:11988;width:2;height:940" coordorigin="7433,11988" coordsize="2,940">
              <v:shape style="position:absolute;left:7433;top:11988;width:2;height:940" coordorigin="7433,11988" coordsize="0,940" path="m7433,12928l7433,11988e" filled="f" stroked="t" strokeweight=".716096pt" strokecolor="#606060">
                <v:path arrowok="t"/>
              </v:shape>
            </v:group>
            <v:group style="position:absolute;left:3197;top:12211;width:2;height:330" coordorigin="3197,12211" coordsize="2,330">
              <v:shape style="position:absolute;left:3197;top:12211;width:2;height:330" coordorigin="3197,12211" coordsize="0,330" path="m3197,12541l3197,12211e" filled="f" stroked="t" strokeweight="1.432193pt" strokecolor="#6770BC">
                <v:path arrowok="t"/>
              </v:shape>
            </v:group>
            <v:group style="position:absolute;left:3187;top:12505;width:2;height:201" coordorigin="3187,12505" coordsize="2,201">
              <v:shape style="position:absolute;left:3187;top:12505;width:2;height:201" coordorigin="3187,12505" coordsize="0,201" path="m3187,12706l3187,12505e" filled="f" stroked="t" strokeweight="1.432193pt" strokecolor="#8093CF">
                <v:path arrowok="t"/>
              </v:shape>
            </v:group>
            <v:group style="position:absolute;left:1737;top:12677;width:2;height:230" coordorigin="1737,12677" coordsize="2,230">
              <v:shape style="position:absolute;left:1737;top:12677;width:2;height:230" coordorigin="1737,12677" coordsize="0,230" path="m1737,12907l1737,12677e" filled="f" stroked="t" strokeweight=".358048pt" strokecolor="#383838">
                <v:path arrowok="t"/>
              </v:shape>
            </v:group>
            <v:group style="position:absolute;left:9410;top:12706;width:2;height:172" coordorigin="9410,12706" coordsize="2,172">
              <v:shape style="position:absolute;left:9410;top:12706;width:2;height:172" coordorigin="9410,12706" coordsize="0,172" path="m9410,12878l9410,12706e" filled="f" stroked="t" strokeweight="1.790241pt" strokecolor="#000000">
                <v:path arrowok="t"/>
              </v:shape>
            </v:group>
            <v:group style="position:absolute;left:9739;top:12727;width:2;height:323" coordorigin="9739,12727" coordsize="2,323">
              <v:shape style="position:absolute;left:9739;top:12727;width:2;height:323" coordorigin="9739,12727" coordsize="0,323" path="m9739,13050l9739,12727e" filled="f" stroked="t" strokeweight="1.790241pt" strokecolor="#7077C8">
                <v:path arrowok="t"/>
              </v:shape>
            </v:group>
            <v:group style="position:absolute;left:10111;top:12526;width:2;height:380" coordorigin="10111,12526" coordsize="2,380">
              <v:shape style="position:absolute;left:10111;top:12526;width:2;height:380" coordorigin="10111,12526" coordsize="0,380" path="m10111,12907l10111,12526e" filled="f" stroked="t" strokeweight="1.074145pt" strokecolor="#5460AC">
                <v:path arrowok="t"/>
              </v:shape>
            </v:group>
            <v:group style="position:absolute;left:2406;top:12842;width:2;height:352" coordorigin="2406,12842" coordsize="2,352">
              <v:shape style="position:absolute;left:2406;top:12842;width:2;height:352" coordorigin="2406,12842" coordsize="0,352" path="m2406,13194l2406,12842e" filled="f" stroked="t" strokeweight=".358048pt" strokecolor="#3B3B3B">
                <v:path arrowok="t"/>
              </v:shape>
            </v:group>
            <v:group style="position:absolute;left:7429;top:12842;width:2;height:510" coordorigin="7429,12842" coordsize="2,510">
              <v:shape style="position:absolute;left:7429;top:12842;width:2;height:510" coordorigin="7429,12842" coordsize="0,510" path="m7429,13352l7429,12842e" filled="f" stroked="t" strokeweight=".358048pt" strokecolor="#3F3F3F">
                <v:path arrowok="t"/>
              </v:shape>
            </v:group>
            <v:group style="position:absolute;left:1156;top:10976;width:2;height:3510" coordorigin="1156,10976" coordsize="2,3510">
              <v:shape style="position:absolute;left:1156;top:10976;width:2;height:3510" coordorigin="1156,10976" coordsize="0,3510" path="m1156,14486l1156,10976e" filled="f" stroked="t" strokeweight=".716096pt" strokecolor="#575757">
                <v:path arrowok="t"/>
              </v:shape>
            </v:group>
            <v:group style="position:absolute;left:365;top:13298;width:1389;height:2" coordorigin="365,13298" coordsize="1389,2">
              <v:shape style="position:absolute;left:365;top:13298;width:1389;height:2" coordorigin="365,13298" coordsize="1389,0" path="m365,13298l1754,13298e" filled="f" stroked="t" strokeweight=".716096pt" strokecolor="#5B6060">
                <v:path arrowok="t"/>
              </v:shape>
            </v:group>
            <v:group style="position:absolute;left:1683;top:13298;width:723;height:2" coordorigin="1683,13298" coordsize="723,2">
              <v:shape style="position:absolute;left:1683;top:13298;width:723;height:2" coordorigin="1683,13298" coordsize="723,0" path="m1683,13298l2406,13298e" filled="f" stroked="t" strokeweight=".358048pt" strokecolor="#444444">
                <v:path arrowok="t"/>
              </v:shape>
            </v:group>
            <v:group style="position:absolute;left:2399;top:13137;width:2;height:1350" coordorigin="2399,13137" coordsize="2,1350">
              <v:shape style="position:absolute;left:2399;top:13137;width:2;height:1350" coordorigin="2399,13137" coordsize="0,1350" path="m2399,14486l2399,13137e" filled="f" stroked="t" strokeweight=".716096pt" strokecolor="#5B5B5B">
                <v:path arrowok="t"/>
              </v:shape>
            </v:group>
            <v:group style="position:absolute;left:7426;top:13295;width:2;height:2814" coordorigin="7426,13295" coordsize="2,2814">
              <v:shape style="position:absolute;left:7426;top:13295;width:2;height:2814" coordorigin="7426,13295" coordsize="0,2814" path="m7426,16109l7426,13295e" filled="f" stroked="t" strokeweight=".716096pt" strokecolor="#646464">
                <v:path arrowok="t"/>
              </v:shape>
            </v:group>
            <v:group style="position:absolute;left:1729;top:10976;width:2;height:5133" coordorigin="1729,10976" coordsize="2,5133">
              <v:shape style="position:absolute;left:1729;top:10976;width:2;height:5133" coordorigin="1729,10976" coordsize="0,5133" path="m1729,16109l1729,10976e" filled="f" stroked="t" strokeweight=".716096pt" strokecolor="#5B5B5B">
                <v:path arrowok="t"/>
              </v:shape>
            </v:group>
            <v:group style="position:absolute;left:10097;top:13876;width:2;height:223" coordorigin="10097,13876" coordsize="2,223">
              <v:shape style="position:absolute;left:10097;top:13876;width:2;height:223" coordorigin="10097,13876" coordsize="0,223" path="m10097,14099l10097,13876e" filled="f" stroked="t" strokeweight="1.074145pt" strokecolor="#4B4F4F">
                <v:path arrowok="t"/>
              </v:shape>
            </v:group>
            <v:group style="position:absolute;left:10122;top:13898;width:2;height:208" coordorigin="10122,13898" coordsize="2,208">
              <v:shape style="position:absolute;left:10122;top:13898;width:2;height:208" coordorigin="10122,13898" coordsize="0,208" path="m10122,14106l10122,13898e" filled="f" stroked="t" strokeweight="1.074145pt" strokecolor="#4B4B4B">
                <v:path arrowok="t"/>
              </v:shape>
            </v:group>
            <v:group style="position:absolute;left:1149;top:14422;width:2;height:208" coordorigin="1149,14422" coordsize="2,208">
              <v:shape style="position:absolute;left:1149;top:14422;width:2;height:208" coordorigin="1149,14422" coordsize="0,208" path="m1149,14630l1149,14422e" filled="f" stroked="t" strokeweight=".358048pt" strokecolor="#343434">
                <v:path arrowok="t"/>
              </v:shape>
            </v:group>
            <v:group style="position:absolute;left:1146;top:14565;width:2;height:424" coordorigin="1146,14565" coordsize="2,424">
              <v:shape style="position:absolute;left:1146;top:14565;width:2;height:424" coordorigin="1146,14565" coordsize="0,424" path="m1146,14989l1146,14565e" filled="f" stroked="t" strokeweight=".716096pt" strokecolor="#4B4B4B">
                <v:path arrowok="t"/>
              </v:shape>
            </v:group>
            <v:group style="position:absolute;left:1726;top:14565;width:2;height:424" coordorigin="1726,14565" coordsize="2,424">
              <v:shape style="position:absolute;left:1726;top:14565;width:2;height:424" coordorigin="1726,14565" coordsize="0,424" path="m1726,14989l1726,14565e" filled="f" stroked="t" strokeweight=".716096pt" strokecolor="#484848">
                <v:path arrowok="t"/>
              </v:shape>
            </v:group>
            <v:group style="position:absolute;left:2392;top:14422;width:2;height:567" coordorigin="2392,14422" coordsize="2,567">
              <v:shape style="position:absolute;left:2392;top:14422;width:2;height:567" coordorigin="2392,14422" coordsize="0,567" path="m2392,14989l2392,14422e" filled="f" stroked="t" strokeweight=".716096pt" strokecolor="#444444">
                <v:path arrowok="t"/>
              </v:shape>
            </v:group>
            <v:group style="position:absolute;left:362;top:13287;width:2;height:2821" coordorigin="362,13287" coordsize="2,2821">
              <v:shape style="position:absolute;left:362;top:13287;width:2;height:2821" coordorigin="362,13287" coordsize="0,2821" path="m362,16109l362,13287e" filled="f" stroked="t" strokeweight=".716096pt" strokecolor="#8C8C8C">
                <v:path arrowok="t"/>
              </v:shape>
            </v:group>
            <v:group style="position:absolute;left:1719;top:14924;width:2;height:1184" coordorigin="1719,14924" coordsize="2,1184">
              <v:shape style="position:absolute;left:1719;top:14924;width:2;height:1184" coordorigin="1719,14924" coordsize="0,1184" path="m1719,16109l1719,14924e" filled="f" stroked="t" strokeweight=".716096pt" strokecolor="#606060">
                <v:path arrowok="t"/>
              </v:shape>
            </v:group>
            <v:group style="position:absolute;left:358;top:16101;width:1396;height:2" coordorigin="358,16101" coordsize="1396,2">
              <v:shape style="position:absolute;left:358;top:16101;width:1396;height:2" coordorigin="358,16101" coordsize="1396,0" path="m358,16101l1754,16101e" filled="f" stroked="t" strokeweight=".716096pt" strokecolor="#575B5B">
                <v:path arrowok="t"/>
              </v:shape>
            </v:group>
            <v:group style="position:absolute;left:1142;top:14924;width:2;height:1184" coordorigin="1142,14924" coordsize="2,1184">
              <v:shape style="position:absolute;left:1142;top:14924;width:2;height:1184" coordorigin="1142,14924" coordsize="0,1184" path="m1142,16109l1142,14924e" filled="f" stroked="t" strokeweight=".716096pt" strokecolor="#646464">
                <v:path arrowok="t"/>
              </v:shape>
            </v:group>
            <v:group style="position:absolute;left:2388;top:14924;width:2;height:1184" coordorigin="2388,14924" coordsize="2,1184">
              <v:shape style="position:absolute;left:2388;top:14924;width:2;height:1184" coordorigin="2388,14924" coordsize="0,1184" path="m2388,16109l2388,14924e" filled="f" stroked="t" strokeweight=".716096pt" strokecolor="#646464">
                <v:path arrowok="t"/>
              </v:shape>
            </v:group>
            <v:group style="position:absolute;left:9102;top:16091;width:2693;height:2" coordorigin="9102,16091" coordsize="2693,2">
              <v:shape style="position:absolute;left:9102;top:16091;width:2693;height:2" coordorigin="9102,16091" coordsize="2693,0" path="m9102,16091l11794,16091e" filled="f" stroked="t" strokeweight=".358048pt" strokecolor="#5B6060">
                <v:path arrowok="t"/>
              </v:shape>
            </v:group>
            <v:group style="position:absolute;left:1683;top:16094;width:10111;height:2" coordorigin="1683,16094" coordsize="10111,2">
              <v:shape style="position:absolute;left:1683;top:16094;width:10111;height:2" coordorigin="1683,16094" coordsize="10111,0" path="m1683,16094l11794,16094e" filled="f" stroked="t" strokeweight=".716096pt" strokecolor="#545757">
                <v:path arrowok="t"/>
              </v:shape>
            </v:group>
            <w10:wrap type="none"/>
          </v:group>
        </w:pict>
      </w:r>
      <w:r>
        <w:rPr>
          <w:sz w:val="13"/>
          <w:szCs w:val="13"/>
        </w:rPr>
      </w:r>
    </w:p>
    <w:p>
      <w:pPr>
        <w:spacing w:before="0" w:after="0" w:line="140" w:lineRule="exact"/>
        <w:ind w:left="499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43636"/>
          <w:spacing w:val="0"/>
          <w:w w:val="63"/>
          <w:position w:val="-1"/>
        </w:rPr>
        <w:t>..&gt;.::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left="499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4B4D4D"/>
          <w:spacing w:val="0"/>
          <w:w w:val="170"/>
          <w:position w:val="-1"/>
        </w:rPr>
        <w:t>(ii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0" w:after="0" w:line="208" w:lineRule="exact"/>
        <w:ind w:left="499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343636"/>
          <w:spacing w:val="0"/>
          <w:w w:val="53"/>
          <w:position w:val="1"/>
        </w:rPr>
        <w:t>::ı::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6" w:lineRule="exact"/>
        <w:ind w:left="5276" w:right="579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636"/>
          <w:spacing w:val="0"/>
          <w:w w:val="96"/>
          <w:position w:val="-1"/>
        </w:rPr>
        <w:t>İtf.Eri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6" w:after="0" w:line="240" w:lineRule="auto"/>
        <w:ind w:right="20"/>
        <w:jc w:val="right"/>
        <w:rPr>
          <w:rFonts w:ascii="Arial" w:hAnsi="Arial" w:cs="Arial" w:eastAsia="Arial"/>
          <w:sz w:val="11"/>
          <w:szCs w:val="11"/>
        </w:rPr>
      </w:pPr>
      <w:rPr/>
      <w:r>
        <w:rPr/>
        <w:pict>
          <v:group style="position:absolute;margin-left:5.012675pt;margin-top:-333.159943pt;width:.1pt;height:304.367541pt;mso-position-horizontal-relative:page;mso-position-vertical-relative:paragraph;z-index:-7504" coordorigin="100,-6663" coordsize="2,6087">
            <v:shape style="position:absolute;left:100;top:-6663;width:2;height:6087" coordorigin="100,-6663" coordsize="0,6087" path="m100,-576l100,-6663e" filled="f" stroked="t" strokeweight=".716096pt" strokecolor="#CFCFCC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1"/>
          <w:szCs w:val="11"/>
          <w:color w:val="CACACC"/>
          <w:spacing w:val="0"/>
          <w:w w:val="221"/>
        </w:rPr>
        <w:t>ı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260" w:right="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360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91"/>
        </w:rPr>
        <w:t>İZMİR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12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</w:rPr>
        <w:t>BÜYÜKŞEHİR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8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BELEDİYESİ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173" w:lineRule="exact"/>
        <w:ind w:left="3446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94"/>
          <w:position w:val="-2"/>
        </w:rPr>
        <w:t>iTFAiYE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19"/>
          <w:w w:val="94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94"/>
          <w:position w:val="-2"/>
        </w:rPr>
        <w:t>DAİRES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94"/>
          <w:position w:val="-2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8"/>
          <w:w w:val="94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2"/>
        </w:rPr>
        <w:t>BAŞKANLIÖI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35" w:lineRule="exact"/>
        <w:ind w:left="867" w:right="-20"/>
        <w:jc w:val="left"/>
        <w:tabs>
          <w:tab w:pos="35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0.721874pt;margin-top:-35.832554pt;width:490.426301pt;height:83.225234pt;mso-position-horizontal-relative:page;mso-position-vertical-relative:paragraph;z-index:-7489" type="#_x0000_t202" filled="f" stroked="f">
            <v:textbox inset="0,0,0,0">
              <w:txbxContent>
                <w:p>
                  <w:pPr>
                    <w:spacing w:before="0" w:after="0" w:line="1665" w:lineRule="exact"/>
                    <w:ind w:right="-290"/>
                    <w:jc w:val="left"/>
                    <w:tabs>
                      <w:tab w:pos="8500" w:val="left"/>
                    </w:tabs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Pr/>
                  <w:r>
                    <w:rPr>
                      <w:rFonts w:ascii="Arial" w:hAnsi="Arial" w:cs="Arial" w:eastAsia="Arial"/>
                      <w:sz w:val="85"/>
                      <w:szCs w:val="85"/>
                      <w:color w:val="262A2A"/>
                      <w:spacing w:val="0"/>
                      <w:w w:val="176"/>
                      <w:b/>
                      <w:bCs/>
                      <w:i/>
                      <w:position w:val="64"/>
                    </w:rPr>
                    <w:t>l</w:t>
                  </w:r>
                  <w:r>
                    <w:rPr>
                      <w:rFonts w:ascii="Arial" w:hAnsi="Arial" w:cs="Arial" w:eastAsia="Arial"/>
                      <w:sz w:val="85"/>
                      <w:szCs w:val="85"/>
                      <w:color w:val="262A2A"/>
                      <w:spacing w:val="0"/>
                      <w:w w:val="100"/>
                      <w:b/>
                      <w:bCs/>
                      <w:i/>
                      <w:position w:val="64"/>
                    </w:rPr>
                    <w:tab/>
                  </w:r>
                  <w:r>
                    <w:rPr>
                      <w:rFonts w:ascii="Arial" w:hAnsi="Arial" w:cs="Arial" w:eastAsia="Arial"/>
                      <w:sz w:val="85"/>
                      <w:szCs w:val="85"/>
                      <w:color w:val="262A2A"/>
                      <w:spacing w:val="0"/>
                      <w:w w:val="100"/>
                      <w:b/>
                      <w:bCs/>
                      <w:i/>
                      <w:position w:val="64"/>
                    </w:rPr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3F3F41"/>
                      <w:spacing w:val="0"/>
                      <w:w w:val="258"/>
                      <w:position w:val="-6"/>
                    </w:rPr>
                    <w:t>•</w:t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.791561pt;margin-top:6.150102pt;width:51.534602pt;height:7.5pt;mso-position-horizontal-relative:page;mso-position-vertical-relative:paragraph;z-index:-7488" type="#_x0000_t202" filled="f" stroked="f">
            <v:textbox inset="0,0,0,0">
              <w:txbxContent>
                <w:p>
                  <w:pPr>
                    <w:spacing w:before="0" w:after="0" w:line="150" w:lineRule="exact"/>
                    <w:ind w:right="-63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Pr/>
                  <w:r>
                    <w:rPr>
                      <w:rFonts w:ascii="Arial" w:hAnsi="Arial" w:cs="Arial" w:eastAsia="Arial"/>
                      <w:sz w:val="15"/>
                      <w:szCs w:val="15"/>
                      <w:color w:val="181A1A"/>
                      <w:spacing w:val="0"/>
                      <w:w w:val="103"/>
                      <w:b/>
                      <w:bCs/>
                    </w:rPr>
                    <w:t>BÜYÜKŞEHIR</w:t>
                  </w:r>
                  <w:r>
                    <w:rPr>
                      <w:rFonts w:ascii="Arial" w:hAnsi="Arial" w:cs="Arial" w:eastAsia="Arial"/>
                      <w:sz w:val="15"/>
                      <w:szCs w:val="15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181A1A"/>
          <w:spacing w:val="-1"/>
          <w:w w:val="149"/>
          <w:position w:val="9"/>
        </w:rPr>
        <w:t>I</w:t>
      </w:r>
      <w:r>
        <w:rPr>
          <w:rFonts w:ascii="Arial" w:hAnsi="Arial" w:cs="Arial" w:eastAsia="Arial"/>
          <w:sz w:val="15"/>
          <w:szCs w:val="15"/>
          <w:color w:val="3F3F41"/>
          <w:spacing w:val="0"/>
          <w:w w:val="112"/>
          <w:position w:val="9"/>
        </w:rPr>
        <w:t>ZMIR</w:t>
      </w:r>
      <w:r>
        <w:rPr>
          <w:rFonts w:ascii="Arial" w:hAnsi="Arial" w:cs="Arial" w:eastAsia="Arial"/>
          <w:sz w:val="15"/>
          <w:szCs w:val="15"/>
          <w:color w:val="3F3F41"/>
          <w:spacing w:val="0"/>
          <w:w w:val="100"/>
          <w:position w:val="9"/>
        </w:rPr>
        <w:tab/>
      </w:r>
      <w:r>
        <w:rPr>
          <w:rFonts w:ascii="Arial" w:hAnsi="Arial" w:cs="Arial" w:eastAsia="Arial"/>
          <w:sz w:val="15"/>
          <w:szCs w:val="15"/>
          <w:color w:val="3F3F41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  <w:position w:val="-1"/>
        </w:rPr>
        <w:t>Itfaiye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91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  <w:position w:val="-1"/>
        </w:rPr>
        <w:t>Yangı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9"/>
          <w:w w:val="91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  <w:position w:val="-1"/>
        </w:rPr>
        <w:t>Acil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4"/>
          <w:w w:val="88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  <w:position w:val="-1"/>
        </w:rPr>
        <w:t>MOdahale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9"/>
          <w:w w:val="88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  <w:position w:val="-1"/>
        </w:rPr>
        <w:t>Şub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6"/>
          <w:w w:val="88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0"/>
          <w:position w:val="-1"/>
        </w:rPr>
        <w:t>MOdO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80"/>
          <w:position w:val="-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-2"/>
          <w:w w:val="82"/>
          <w:position w:val="-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5"/>
          <w:position w:val="-1"/>
        </w:rPr>
        <w:t>ogo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01" w:lineRule="exact"/>
        <w:ind w:left="639" w:right="-20"/>
        <w:jc w:val="left"/>
        <w:tabs>
          <w:tab w:pos="39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Arial" w:hAnsi="Arial" w:cs="Arial" w:eastAsia="Arial"/>
          <w:sz w:val="15"/>
          <w:szCs w:val="15"/>
          <w:color w:val="262A2A"/>
          <w:spacing w:val="0"/>
          <w:w w:val="108"/>
          <w:position w:val="1"/>
        </w:rPr>
        <w:t>BELEDIYESI</w:t>
      </w:r>
      <w:r>
        <w:rPr>
          <w:rFonts w:ascii="Arial" w:hAnsi="Arial" w:cs="Arial" w:eastAsia="Arial"/>
          <w:sz w:val="15"/>
          <w:szCs w:val="15"/>
          <w:color w:val="262A2A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5"/>
          <w:szCs w:val="15"/>
          <w:color w:val="262A2A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3"/>
          <w:w w:val="93"/>
          <w:position w:val="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0"/>
        </w:rPr>
        <w:t>ANGl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6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>RAPORU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1" w:after="0" w:line="255" w:lineRule="exact"/>
        <w:ind w:left="124" w:right="-20"/>
        <w:jc w:val="left"/>
        <w:tabs>
          <w:tab w:pos="1360" w:val="left"/>
          <w:tab w:pos="2960" w:val="left"/>
          <w:tab w:pos="5300" w:val="left"/>
          <w:tab w:pos="732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3"/>
          <w:w w:val="87"/>
          <w:position w:val="2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7"/>
          <w:w w:val="65"/>
          <w:position w:val="2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5"/>
          <w:position w:val="2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6"/>
          <w:position w:val="2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2"/>
        </w:rPr>
        <w:t>Tarihi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14.10.2017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  <w:position w:val="0"/>
        </w:rPr>
        <w:t>Bildirim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"/>
          <w:w w:val="91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>Sıra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5"/>
          <w:position w:val="0"/>
        </w:rPr>
        <w:t>No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4"/>
          <w:position w:val="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>62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  <w:position w:val="-1"/>
        </w:rPr>
        <w:t>!Bildirim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5"/>
          <w:w w:val="9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  <w:position w:val="-1"/>
        </w:rPr>
        <w:t>Saati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7"/>
          <w:w w:val="9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37"/>
          <w:position w:val="-1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2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22:43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lfel: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2938800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03" w:right="-20"/>
        <w:jc w:val="left"/>
        <w:tabs>
          <w:tab w:pos="1360" w:val="left"/>
          <w:tab w:pos="2960" w:val="left"/>
          <w:tab w:pos="4160" w:val="left"/>
          <w:tab w:pos="530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5"/>
          <w:position w:val="3"/>
        </w:rPr>
        <w:t>!Kayıt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4"/>
          <w:w w:val="85"/>
          <w:position w:val="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  <w:position w:val="3"/>
        </w:rPr>
        <w:t>Tarihi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137"/>
          <w:position w:val="2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30"/>
          <w:w w:val="137"/>
          <w:position w:val="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0"/>
          <w:w w:val="57"/>
          <w:position w:val="2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-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4"/>
          <w:w w:val="109"/>
          <w:position w:val="2"/>
        </w:rPr>
        <w:t>4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10"/>
          <w:w w:val="139"/>
          <w:position w:val="2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94"/>
          <w:position w:val="2"/>
        </w:rPr>
        <w:t>10.2017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  <w:position w:val="2"/>
        </w:rPr>
        <w:t>Kayıt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1"/>
          <w:w w:val="89"/>
          <w:position w:val="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2"/>
        </w:rPr>
        <w:t>No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  <w:position w:val="1"/>
        </w:rPr>
        <w:t>10235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  <w:position w:val="0"/>
        </w:rPr>
        <w:t>!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  <w:position w:val="0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0"/>
          <w:w w:val="89"/>
          <w:position w:val="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-7"/>
          <w:w w:val="89"/>
          <w:position w:val="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  <w:position w:val="0"/>
        </w:rPr>
        <w:t>dirim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4"/>
          <w:w w:val="89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  <w:position w:val="0"/>
        </w:rPr>
        <w:t>Ala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  <w:position w:val="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5"/>
          <w:w w:val="89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0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"/>
          <w:w w:val="92"/>
          <w:position w:val="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0"/>
          <w:w w:val="92"/>
          <w:position w:val="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-6"/>
          <w:w w:val="92"/>
          <w:position w:val="0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0"/>
        </w:rPr>
        <w:t>ez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8"/>
          <w:w w:val="92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>Santral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194" w:lineRule="exact"/>
        <w:ind w:left="124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</w:rPr>
        <w:t>Bil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8"/>
          <w:w w:val="91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0"/>
          <w:w w:val="91"/>
        </w:rPr>
        <w:t>iri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-2"/>
          <w:w w:val="9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5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Adre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37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Aydı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7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92"/>
        </w:rPr>
        <w:t>Mah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92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7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</w:rPr>
        <w:t>4311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4"/>
        </w:rPr>
        <w:t>Sok.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6"/>
          <w:w w:val="9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No:59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3" w:after="0" w:line="240" w:lineRule="auto"/>
        <w:ind w:left="103" w:right="-20"/>
        <w:jc w:val="left"/>
        <w:tabs>
          <w:tab w:pos="13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</w:rPr>
        <w:t>!Dogru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7"/>
          <w:w w:val="8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Adres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Aydı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Mah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9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4311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7"/>
        </w:rPr>
        <w:t>Sok.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No:59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25" w:lineRule="exact"/>
        <w:ind w:left="103" w:right="-20"/>
        <w:jc w:val="left"/>
        <w:tabs>
          <w:tab w:pos="1360" w:val="left"/>
          <w:tab w:pos="4500" w:val="left"/>
          <w:tab w:pos="690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2"/>
          <w:position w:val="1"/>
        </w:rPr>
        <w:t>!Yangı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2"/>
          <w:position w:val="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2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5"/>
          <w:w w:val="82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2"/>
          <w:position w:val="1"/>
        </w:rPr>
        <w:t>TOrO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37"/>
          <w:position w:val="2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6"/>
          <w:w w:val="100"/>
          <w:position w:val="2"/>
        </w:rPr>
        <w:t>Ç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9"/>
          <w:w w:val="100"/>
          <w:position w:val="2"/>
        </w:rPr>
        <w:t>ö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2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2"/>
        </w:rPr>
        <w:t>yan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2"/>
          <w:w w:val="100"/>
          <w:position w:val="2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  <w:position w:val="2"/>
        </w:rPr>
        <w:t>ını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-1"/>
        </w:rPr>
        <w:t>Yangı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3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4"/>
          <w:position w:val="-1"/>
        </w:rPr>
        <w:t>Sı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9"/>
          <w:w w:val="95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11"/>
          <w:w w:val="83"/>
          <w:position w:val="-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2"/>
          <w:w w:val="85"/>
          <w:position w:val="-1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-5"/>
          <w:w w:val="83"/>
          <w:position w:val="-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37"/>
          <w:position w:val="-1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2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Sınıfı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-1"/>
        </w:rPr>
        <w:t>Yangı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4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2"/>
          <w:position w:val="-1"/>
        </w:rPr>
        <w:t>Sebe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5"/>
          <w:w w:val="92"/>
          <w:position w:val="-1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92"/>
          <w:position w:val="-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12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-1"/>
        </w:rPr>
        <w:t>:Tedbi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7"/>
          <w:w w:val="92"/>
          <w:position w:val="-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2"/>
          <w:position w:val="-1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-1"/>
        </w:rPr>
        <w:t>izlik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-1"/>
        </w:rPr>
        <w:t>(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-1"/>
        </w:rPr>
        <w:t>Açı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-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5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ateş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)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00" w:h="16820"/>
          <w:pgMar w:top="500" w:bottom="280" w:left="340" w:right="140"/>
        </w:sectPr>
      </w:pPr>
      <w:rPr/>
    </w:p>
    <w:p>
      <w:pPr>
        <w:spacing w:before="0" w:after="0" w:line="205" w:lineRule="exact"/>
        <w:ind w:left="103" w:right="-68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!Yangı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8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Binada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6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9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122"/>
        </w:rPr>
        <w:t>se: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12" w:lineRule="exact"/>
        <w:ind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tyapını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4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Şekli: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07" w:lineRule="exact"/>
        <w:ind w:right="-99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  <w:position w:val="1"/>
        </w:rPr>
        <w:t>IBeton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5"/>
          <w:w w:val="88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5"/>
          <w:w w:val="88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  <w:position w:val="1"/>
        </w:rPr>
        <w:t>me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6"/>
          <w:w w:val="88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  <w:position w:val="1"/>
        </w:rPr>
        <w:t>Kagi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9"/>
          <w:w w:val="88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Ahşa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30"/>
          <w:w w:val="86"/>
          <w:position w:val="1"/>
        </w:rPr>
        <w:t>Ç</w:t>
      </w:r>
      <w:r>
        <w:rPr>
          <w:rFonts w:ascii="Times New Roman" w:hAnsi="Times New Roman" w:cs="Times New Roman" w:eastAsia="Times New Roman"/>
          <w:sz w:val="19"/>
          <w:szCs w:val="19"/>
          <w:color w:val="979A9E"/>
          <w:spacing w:val="-38"/>
          <w:w w:val="86"/>
          <w:position w:val="1"/>
        </w:rPr>
        <w:t>_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6"/>
          <w:position w:val="1"/>
        </w:rPr>
        <w:t>elik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6"/>
          <w:position w:val="1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2"/>
          <w:w w:val="86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>Diger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08" w:lineRule="exact"/>
        <w:ind w:left="829" w:right="-20"/>
        <w:jc w:val="left"/>
        <w:tabs>
          <w:tab w:pos="1420" w:val="left"/>
          <w:tab w:pos="1920" w:val="left"/>
          <w:tab w:pos="256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color w:val="3F3F41"/>
          <w:spacing w:val="0"/>
          <w:w w:val="71"/>
          <w:position w:val="-3"/>
        </w:rPr>
        <w:t>ı</w:t>
      </w:r>
      <w:r>
        <w:rPr>
          <w:rFonts w:ascii="Arial" w:hAnsi="Arial" w:cs="Arial" w:eastAsia="Arial"/>
          <w:sz w:val="34"/>
          <w:szCs w:val="34"/>
          <w:color w:val="3F3F41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34"/>
          <w:szCs w:val="34"/>
          <w:color w:val="3F3F41"/>
          <w:spacing w:val="0"/>
          <w:w w:val="47"/>
          <w:position w:val="-3"/>
        </w:rPr>
        <w:t>ı</w:t>
      </w:r>
      <w:r>
        <w:rPr>
          <w:rFonts w:ascii="Arial" w:hAnsi="Arial" w:cs="Arial" w:eastAsia="Arial"/>
          <w:sz w:val="34"/>
          <w:szCs w:val="34"/>
          <w:color w:val="3F3F41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34"/>
          <w:szCs w:val="34"/>
          <w:color w:val="3F3F41"/>
          <w:spacing w:val="0"/>
          <w:w w:val="100"/>
          <w:position w:val="-3"/>
        </w:rPr>
      </w:r>
      <w:r>
        <w:rPr>
          <w:rFonts w:ascii="Arial" w:hAnsi="Arial" w:cs="Arial" w:eastAsia="Arial"/>
          <w:sz w:val="34"/>
          <w:szCs w:val="34"/>
          <w:color w:val="979A9E"/>
          <w:spacing w:val="0"/>
          <w:w w:val="71"/>
          <w:position w:val="-3"/>
        </w:rPr>
        <w:t>ı</w:t>
      </w:r>
      <w:r>
        <w:rPr>
          <w:rFonts w:ascii="Arial" w:hAnsi="Arial" w:cs="Arial" w:eastAsia="Arial"/>
          <w:sz w:val="34"/>
          <w:szCs w:val="34"/>
          <w:color w:val="979A9E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34"/>
          <w:szCs w:val="34"/>
          <w:color w:val="979A9E"/>
          <w:spacing w:val="0"/>
          <w:w w:val="100"/>
          <w:position w:val="-3"/>
        </w:rPr>
      </w:r>
      <w:r>
        <w:rPr>
          <w:rFonts w:ascii="Arial" w:hAnsi="Arial" w:cs="Arial" w:eastAsia="Arial"/>
          <w:sz w:val="34"/>
          <w:szCs w:val="34"/>
          <w:color w:val="181A1A"/>
          <w:spacing w:val="0"/>
          <w:w w:val="100"/>
          <w:position w:val="-3"/>
        </w:rPr>
        <w:t>ı</w:t>
      </w:r>
      <w:r>
        <w:rPr>
          <w:rFonts w:ascii="Arial" w:hAnsi="Arial" w:cs="Arial" w:eastAsia="Arial"/>
          <w:sz w:val="34"/>
          <w:szCs w:val="34"/>
          <w:color w:val="000000"/>
          <w:spacing w:val="0"/>
          <w:w w:val="100"/>
          <w:position w:val="0"/>
        </w:rPr>
      </w:r>
    </w:p>
    <w:p>
      <w:pPr>
        <w:spacing w:before="72" w:after="0" w:line="240" w:lineRule="auto"/>
        <w:ind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</w:rPr>
        <w:t>!Kullanım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2"/>
          <w:w w:val="8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88"/>
        </w:rPr>
        <w:t>Şekli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30"/>
          <w:w w:val="8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37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90"/>
        </w:rPr>
        <w:t>tyangını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22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90"/>
        </w:rPr>
        <w:t>Kontrol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13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Altına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1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6"/>
          <w:w w:val="9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0"/>
          <w:w w:val="9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6"/>
          <w:w w:val="90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3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Sa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4"/>
          <w:w w:val="9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0"/>
          <w:w w:val="90"/>
        </w:rPr>
        <w:t>ti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3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37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23:00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40" w:right="140"/>
          <w:cols w:num="3" w:equalWidth="0">
            <w:col w:w="1574" w:space="1729"/>
            <w:col w:w="2854" w:space="346"/>
            <w:col w:w="4917"/>
          </w:cols>
        </w:sectPr>
      </w:pPr>
      <w:rPr/>
    </w:p>
    <w:p>
      <w:pPr>
        <w:spacing w:before="0" w:after="0" w:line="208" w:lineRule="exact"/>
        <w:ind w:left="103" w:right="-20"/>
        <w:jc w:val="left"/>
        <w:tabs>
          <w:tab w:pos="2100" w:val="left"/>
          <w:tab w:pos="550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5"/>
          <w:position w:val="1"/>
        </w:rPr>
        <w:t>fYana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5"/>
          <w:position w:val="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5"/>
          <w:w w:val="85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3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6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yin: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Sahibi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4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6"/>
          <w:position w:val="0"/>
        </w:rPr>
        <w:t>jKiracı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1"/>
          <w:w w:val="86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6"/>
          <w:position w:val="0"/>
        </w:rPr>
        <w:t>veya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31"/>
          <w:w w:val="86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86"/>
          <w:position w:val="0"/>
        </w:rPr>
        <w:t>Kullana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86"/>
          <w:position w:val="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86"/>
          <w:position w:val="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3"/>
          <w:w w:val="86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37"/>
          <w:position w:val="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46" w:after="0" w:line="240" w:lineRule="auto"/>
        <w:ind w:left="2103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Amiri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37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32"/>
          <w:w w:val="13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Barı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ÇELİK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8" w:after="0" w:line="214" w:lineRule="exact"/>
        <w:ind w:left="2103" w:right="-20"/>
        <w:jc w:val="left"/>
        <w:tabs>
          <w:tab w:pos="4520" w:val="left"/>
          <w:tab w:pos="748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Araç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5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Sayısı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31"/>
          <w:position w:val="-2"/>
        </w:rPr>
        <w:t>ıkı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31"/>
          <w:position w:val="-2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25"/>
          <w:w w:val="131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-2"/>
        </w:rPr>
        <w:t>Saati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"/>
          <w:w w:val="93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100"/>
          <w:position w:val="-2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1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2"/>
        </w:rPr>
        <w:t>22:44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-1"/>
        </w:rPr>
        <w:t>an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-1"/>
        </w:rPr>
        <w:t>Saati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"/>
          <w:w w:val="93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:22:48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40" w:right="140"/>
        </w:sectPr>
      </w:pPr>
      <w:rPr/>
    </w:p>
    <w:p>
      <w:pPr>
        <w:spacing w:before="0" w:after="0" w:line="194" w:lineRule="exact"/>
        <w:ind w:left="103" w:right="-68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4"/>
        </w:rPr>
        <w:t>piden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04" w:lineRule="exact"/>
        <w:ind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Araç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0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Plakası: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35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4"/>
        </w:rPr>
        <w:t>EC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9"/>
          <w:w w:val="9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603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40" w:right="140"/>
          <w:cols w:num="2" w:equalWidth="0">
            <w:col w:w="546" w:space="1557"/>
            <w:col w:w="9317"/>
          </w:cols>
        </w:sectPr>
      </w:pPr>
      <w:rPr/>
    </w:p>
    <w:p>
      <w:pPr>
        <w:spacing w:before="0" w:after="0" w:line="283" w:lineRule="exact"/>
        <w:ind w:left="131" w:right="-20"/>
        <w:jc w:val="left"/>
        <w:tabs>
          <w:tab w:pos="4480" w:val="left"/>
          <w:tab w:pos="676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w w:val="89"/>
          <w:position w:val="7"/>
        </w:rPr>
        <w:t>Eki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3"/>
          <w:w w:val="90"/>
          <w:position w:val="7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0"/>
          <w:w w:val="66"/>
          <w:position w:val="7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-3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7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7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6"/>
          <w:w w:val="78"/>
          <w:position w:val="-2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7"/>
          <w:w w:val="65"/>
          <w:position w:val="-2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4"/>
          <w:position w:val="-2"/>
        </w:rPr>
        <w:t>ektri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5"/>
          <w:position w:val="-2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-2"/>
        </w:rPr>
        <w:t>Arıza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2"/>
          <w:w w:val="92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92"/>
          <w:position w:val="-2"/>
        </w:rPr>
        <w:t>Geli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92"/>
          <w:position w:val="-2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8"/>
          <w:w w:val="92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2"/>
        </w:rPr>
        <w:t>Saati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21"/>
          <w:szCs w:val="21"/>
          <w:color w:val="181A1A"/>
          <w:spacing w:val="0"/>
          <w:w w:val="52"/>
          <w:position w:val="1"/>
        </w:rPr>
        <w:t>...........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0" w:after="0" w:line="245" w:lineRule="exact"/>
        <w:ind w:left="4458" w:right="4281"/>
        <w:jc w:val="center"/>
        <w:tabs>
          <w:tab w:pos="664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-1"/>
        </w:rPr>
        <w:t>112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-1"/>
        </w:rPr>
        <w:t>Acil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3"/>
          <w:w w:val="93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-1"/>
        </w:rPr>
        <w:t>Servi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-1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"/>
          <w:w w:val="93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-1"/>
        </w:rPr>
        <w:t>Geli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-1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</w:r>
      <w:r>
        <w:rPr>
          <w:rFonts w:ascii="Arial" w:hAnsi="Arial" w:cs="Arial" w:eastAsia="Arial"/>
          <w:sz w:val="16"/>
          <w:szCs w:val="16"/>
          <w:color w:val="3F3F41"/>
          <w:spacing w:val="6"/>
          <w:w w:val="178"/>
          <w:position w:val="-1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color w:val="3F3F41"/>
          <w:spacing w:val="0"/>
          <w:w w:val="52"/>
          <w:position w:val="3"/>
        </w:rPr>
        <w:t>...........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66" w:after="0" w:line="174" w:lineRule="auto"/>
        <w:ind w:left="2103" w:right="4253" w:firstLine="2365"/>
        <w:jc w:val="left"/>
        <w:tabs>
          <w:tab w:pos="4460" w:val="left"/>
          <w:tab w:pos="676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525454"/>
          <w:w w:val="79"/>
        </w:rPr>
        <w:t>!E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5"/>
          <w:w w:val="79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9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89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2"/>
        </w:rPr>
        <w:t>yet-Jandarma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18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Geli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8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Saati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5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37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--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0"/>
          <w:w w:val="100"/>
        </w:rPr>
        <w:t>--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1"/>
        </w:rPr>
        <w:t>Personel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Sayısı: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4"/>
          <w:position w:val="0"/>
        </w:rPr>
        <w:t>!Dog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9"/>
          <w:w w:val="83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8"/>
          <w:w w:val="65"/>
          <w:position w:val="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7"/>
          <w:position w:val="0"/>
        </w:rPr>
        <w:t>gaz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2"/>
          <w:position w:val="0"/>
        </w:rPr>
        <w:t>Eki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3"/>
          <w:w w:val="92"/>
          <w:position w:val="0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92"/>
          <w:position w:val="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10"/>
          <w:w w:val="92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0"/>
        </w:rPr>
        <w:t>Geli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0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6"/>
          <w:w w:val="92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0"/>
        </w:rPr>
        <w:t>Saati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1"/>
          <w:szCs w:val="21"/>
          <w:color w:val="262A2A"/>
          <w:spacing w:val="0"/>
          <w:w w:val="52"/>
          <w:position w:val="3"/>
        </w:rPr>
        <w:t>...........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51" w:after="0" w:line="194" w:lineRule="exact"/>
        <w:ind w:left="2103" w:right="2852" w:firstLine="-2000"/>
        <w:jc w:val="left"/>
        <w:tabs>
          <w:tab w:pos="2100" w:val="left"/>
          <w:tab w:pos="4460" w:val="left"/>
          <w:tab w:pos="73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  <w:position w:val="1"/>
        </w:rPr>
        <w:t>!Yar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8"/>
          <w:w w:val="89"/>
          <w:position w:val="1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3"/>
          <w:w w:val="89"/>
          <w:position w:val="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  <w:position w:val="1"/>
        </w:rPr>
        <w:t>mcı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9"/>
          <w:w w:val="89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  <w:position w:val="1"/>
        </w:rPr>
        <w:t>Eki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  <w:position w:val="1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8"/>
          <w:w w:val="89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1"/>
        </w:rPr>
        <w:t>Gitmişse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4"/>
          <w:w w:val="90"/>
          <w:position w:val="1"/>
        </w:rPr>
        <w:t>Ç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3"/>
          <w:w w:val="90"/>
          <w:position w:val="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  <w:position w:val="1"/>
        </w:rPr>
        <w:t>kı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  <w:position w:val="1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4"/>
          <w:w w:val="9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Saati: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2"/>
          <w:position w:val="0"/>
        </w:rPr>
        <w:t>V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2"/>
          <w:position w:val="0"/>
        </w:rPr>
        <w:t>\raç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7"/>
          <w:w w:val="82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5"/>
          <w:position w:val="0"/>
        </w:rPr>
        <w:t>Sa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5"/>
          <w:position w:val="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5"/>
          <w:w w:val="95"/>
          <w:position w:val="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5"/>
          <w:position w:val="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5"/>
          <w:position w:val="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14"/>
          <w:w w:val="95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5"/>
          <w:w w:val="94"/>
          <w:position w:val="1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1"/>
          <w:w w:val="94"/>
          <w:position w:val="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8"/>
          <w:w w:val="94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4"/>
          <w:position w:val="1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8"/>
          <w:w w:val="94"/>
          <w:position w:val="1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4"/>
          <w:position w:val="1"/>
        </w:rPr>
        <w:t>nel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5"/>
          <w:w w:val="94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4"/>
          <w:position w:val="1"/>
        </w:rPr>
        <w:t>Sayı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95"/>
          <w:position w:val="1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2"/>
          <w:w w:val="83"/>
          <w:position w:val="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2"/>
          <w:position w:val="1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2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85"/>
          <w:position w:val="0"/>
        </w:rPr>
        <w:t>DönOş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4"/>
          <w:w w:val="85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>Saati: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17" w:lineRule="exact"/>
        <w:ind w:left="2089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88"/>
        </w:rPr>
        <w:t>!Yardıma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7"/>
          <w:w w:val="8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4"/>
          <w:w w:val="88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-2"/>
          <w:w w:val="88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41"/>
          <w:w w:val="88"/>
        </w:rPr>
        <w:t> </w:t>
      </w:r>
      <w:r>
        <w:rPr>
          <w:rFonts w:ascii="Arial" w:hAnsi="Arial" w:cs="Arial" w:eastAsia="Arial"/>
          <w:sz w:val="17"/>
          <w:szCs w:val="17"/>
          <w:color w:val="3F3F41"/>
          <w:spacing w:val="0"/>
          <w:w w:val="100"/>
        </w:rPr>
        <w:t>A.</w:t>
      </w:r>
      <w:r>
        <w:rPr>
          <w:rFonts w:ascii="Arial" w:hAnsi="Arial" w:cs="Arial" w:eastAsia="Arial"/>
          <w:sz w:val="17"/>
          <w:szCs w:val="17"/>
          <w:color w:val="3F3F41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5"/>
          <w:w w:val="97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-3"/>
          <w:w w:val="98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4"/>
        </w:rPr>
        <w:t>aka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95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0"/>
          <w:w w:val="66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15" w:lineRule="exact"/>
        <w:ind w:left="2103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Eki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4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Amirini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2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Adı-Soyadı: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22" w:lineRule="exact"/>
        <w:ind w:left="103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pıayı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</w:rPr>
        <w:t>GörOldug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2"/>
          <w:w w:val="8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Durum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2"/>
        </w:rPr>
        <w:t>Yangı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7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yerine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8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2"/>
        </w:rPr>
        <w:t>var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4"/>
          <w:w w:val="92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92"/>
        </w:rPr>
        <w:t>ld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7"/>
          <w:w w:val="92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2"/>
        </w:rPr>
        <w:t>gında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2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9"/>
          <w:w w:val="9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7"/>
          <w:w w:val="65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7"/>
          <w:w w:val="92"/>
        </w:rPr>
        <w:t>v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89"/>
        </w:rPr>
        <w:t>ii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3"/>
        </w:rPr>
        <w:t>v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4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dumanlı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0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bi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9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3"/>
        </w:rPr>
        <w:t>şekilde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14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3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nmakta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1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oldug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3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6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8"/>
          <w:w w:val="96"/>
        </w:rPr>
        <w:t>ö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79"/>
        </w:rPr>
        <w:t>rOldO.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32" w:after="0" w:line="240" w:lineRule="auto"/>
        <w:ind w:left="4483" w:right="4369"/>
        <w:jc w:val="center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öndOn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Kullanıla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2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15"/>
          <w:w w:val="111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79"/>
        </w:rPr>
        <w:t>öndOrOcU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182" w:lineRule="exact"/>
        <w:ind w:left="124" w:right="-20"/>
        <w:jc w:val="left"/>
        <w:tabs>
          <w:tab w:pos="2900" w:val="left"/>
          <w:tab w:pos="5200" w:val="left"/>
          <w:tab w:pos="6380" w:val="left"/>
          <w:tab w:pos="7940" w:val="left"/>
          <w:tab w:pos="95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89"/>
          <w:position w:val="-1"/>
        </w:rPr>
        <w:t>:s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89"/>
          <w:position w:val="-1"/>
        </w:rPr>
        <w:t>ö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  <w:position w:val="-1"/>
        </w:rPr>
        <w:t>ndUnn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7"/>
          <w:w w:val="89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12"/>
          <w:w w:val="107"/>
          <w:position w:val="-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71"/>
          <w:position w:val="-1"/>
        </w:rPr>
        <w:t>OrO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-1"/>
        </w:rPr>
        <w:t>Su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5"/>
          <w:position w:val="-1"/>
        </w:rPr>
        <w:t>ile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2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-1"/>
        </w:rPr>
        <w:t>sö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  <w:position w:val="-1"/>
        </w:rPr>
        <w:t>ndUr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1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-4"/>
        </w:rPr>
        <w:t>Sum3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21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78"/>
          <w:position w:val="-4"/>
        </w:rPr>
        <w:t>IKöpUk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8"/>
          <w:w w:val="78"/>
          <w:position w:val="-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4"/>
        </w:rPr>
        <w:t>Kg.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  <w:position w:val="-4"/>
        </w:rPr>
        <w:t>IK.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4"/>
          <w:w w:val="88"/>
          <w:position w:val="-4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5"/>
          <w:w w:val="88"/>
          <w:position w:val="-4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  <w:position w:val="-4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  <w:position w:val="-4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1"/>
          <w:w w:val="88"/>
          <w:position w:val="-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4"/>
        </w:rPr>
        <w:t>Kg.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  <w:position w:val="-3"/>
        </w:rPr>
        <w:t>K;0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  <w:position w:val="-3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5"/>
          <w:w w:val="90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3"/>
        </w:rPr>
        <w:t>Kg.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88" w:lineRule="exact"/>
        <w:ind w:left="5425" w:right="-20"/>
        <w:jc w:val="left"/>
        <w:tabs>
          <w:tab w:pos="6380" w:val="left"/>
          <w:tab w:pos="7940" w:val="left"/>
          <w:tab w:pos="956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3"/>
          <w:position w:val="2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2"/>
        </w:rPr>
      </w:r>
      <w:r>
        <w:rPr>
          <w:rFonts w:ascii="Arial" w:hAnsi="Arial" w:cs="Arial" w:eastAsia="Arial"/>
          <w:sz w:val="30"/>
          <w:szCs w:val="30"/>
          <w:color w:val="3F3F41"/>
          <w:spacing w:val="0"/>
          <w:w w:val="53"/>
          <w:position w:val="0"/>
        </w:rPr>
        <w:t>ı</w:t>
      </w:r>
      <w:r>
        <w:rPr>
          <w:rFonts w:ascii="Arial" w:hAnsi="Arial" w:cs="Arial" w:eastAsia="Arial"/>
          <w:sz w:val="30"/>
          <w:szCs w:val="30"/>
          <w:color w:val="3F3F41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30"/>
          <w:szCs w:val="30"/>
          <w:color w:val="3F3F41"/>
          <w:spacing w:val="0"/>
          <w:w w:val="53"/>
          <w:position w:val="0"/>
        </w:rPr>
        <w:t>ı</w:t>
      </w:r>
      <w:r>
        <w:rPr>
          <w:rFonts w:ascii="Arial" w:hAnsi="Arial" w:cs="Arial" w:eastAsia="Arial"/>
          <w:sz w:val="30"/>
          <w:szCs w:val="30"/>
          <w:color w:val="3F3F41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30"/>
          <w:szCs w:val="30"/>
          <w:color w:val="3F3F41"/>
          <w:spacing w:val="0"/>
          <w:w w:val="100"/>
          <w:position w:val="0"/>
        </w:rPr>
      </w:r>
      <w:r>
        <w:rPr>
          <w:rFonts w:ascii="Arial" w:hAnsi="Arial" w:cs="Arial" w:eastAsia="Arial"/>
          <w:sz w:val="34"/>
          <w:szCs w:val="34"/>
          <w:color w:val="262A2A"/>
          <w:spacing w:val="0"/>
          <w:w w:val="71"/>
          <w:position w:val="0"/>
        </w:rPr>
        <w:t>ı</w:t>
      </w:r>
      <w:r>
        <w:rPr>
          <w:rFonts w:ascii="Arial" w:hAnsi="Arial" w:cs="Arial" w:eastAsia="Arial"/>
          <w:sz w:val="34"/>
          <w:szCs w:val="34"/>
          <w:color w:val="000000"/>
          <w:spacing w:val="0"/>
          <w:w w:val="100"/>
          <w:position w:val="0"/>
        </w:rPr>
      </w:r>
    </w:p>
    <w:p>
      <w:pPr>
        <w:spacing w:before="0" w:after="0" w:line="175" w:lineRule="exact"/>
        <w:ind w:left="2103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"/>
          <w:w w:val="92"/>
          <w:position w:val="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2"/>
          <w:position w:val="1"/>
        </w:rPr>
        <w:t>an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2"/>
          <w:w w:val="92"/>
          <w:position w:val="1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1"/>
        </w:rPr>
        <w:t>ında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1"/>
          <w:w w:val="92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92"/>
          <w:position w:val="1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2"/>
          <w:position w:val="1"/>
        </w:rPr>
        <w:t>oş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6"/>
          <w:w w:val="92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1"/>
        </w:rPr>
        <w:t>arsa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7"/>
          <w:w w:val="66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5"/>
          <w:position w:val="1"/>
        </w:rPr>
        <w:t>çersinde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  <w:position w:val="1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7"/>
          <w:w w:val="90"/>
          <w:position w:val="1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4"/>
          <w:w w:val="90"/>
          <w:position w:val="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  <w:position w:val="1"/>
        </w:rPr>
        <w:t>una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  <w:position w:val="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3"/>
          <w:w w:val="9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100"/>
          <w:position w:val="1"/>
        </w:rPr>
        <w:t>ç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9"/>
          <w:w w:val="100"/>
          <w:position w:val="1"/>
        </w:rPr>
        <w:t>ö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ple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88"/>
          <w:position w:val="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7"/>
          <w:w w:val="87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1"/>
        </w:rPr>
        <w:t>nmıştı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5"/>
          <w:w w:val="94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139"/>
          <w:position w:val="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7" w:after="0" w:line="200" w:lineRule="exact"/>
        <w:ind w:left="124" w:right="6589"/>
        <w:jc w:val="left"/>
        <w:tabs>
          <w:tab w:pos="210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1"/>
          <w:position w:val="1"/>
        </w:rPr>
        <w:t>SöndUnn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1"/>
          <w:position w:val="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3"/>
          <w:w w:val="91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1"/>
        </w:rPr>
        <w:t>Sonundaki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4"/>
          <w:position w:val="0"/>
        </w:rPr>
        <w:t>Maddi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9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4"/>
          <w:position w:val="0"/>
        </w:rPr>
        <w:t>zara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4"/>
          <w:position w:val="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3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4"/>
          <w:position w:val="0"/>
        </w:rPr>
        <w:t>ziya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4"/>
          <w:position w:val="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2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4"/>
          <w:position w:val="0"/>
        </w:rPr>
        <w:t>bulunmamaktadır.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5"/>
          <w:w w:val="89"/>
          <w:position w:val="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89"/>
          <w:position w:val="0"/>
        </w:rPr>
        <w:t>as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5"/>
          <w:w w:val="89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  <w:position w:val="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8"/>
          <w:w w:val="89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>Durumu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40" w:right="140"/>
        </w:sectPr>
      </w:pPr>
      <w:rPr/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4" w:right="-68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Yangı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5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3"/>
        </w:rPr>
        <w:t>Çıkı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3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3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Ned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9" w:after="0" w:line="224" w:lineRule="auto"/>
        <w:ind w:right="65" w:firstLine="129"/>
        <w:jc w:val="both"/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rinde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2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6"/>
          <w:w w:val="92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pıla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9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tetkikte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7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2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6"/>
          <w:w w:val="92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3"/>
          <w:w w:val="92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3"/>
          <w:w w:val="92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39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2"/>
        </w:rPr>
        <w:t>başlangıcının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2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34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boş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arsa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2"/>
          <w:w w:val="88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88"/>
        </w:rPr>
        <w:t>çerisinde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22"/>
          <w:w w:val="8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</w:rPr>
        <w:t>buluna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2"/>
          <w:w w:val="8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88"/>
        </w:rPr>
        <w:t>çö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2"/>
          <w:w w:val="88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2"/>
          <w:w w:val="88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88"/>
        </w:rPr>
        <w:t>erde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22"/>
          <w:w w:val="8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88"/>
        </w:rPr>
        <w:t>oldug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88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5"/>
          <w:w w:val="8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88"/>
        </w:rPr>
        <w:t>görUhnUş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8"/>
          <w:w w:val="8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olup;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6"/>
          <w:w w:val="10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araştımıa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soruştunnada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kimligi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4"/>
        </w:rPr>
        <w:t>beli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8"/>
          <w:w w:val="94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8"/>
          <w:w w:val="94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4"/>
        </w:rPr>
        <w:t>z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1"/>
          <w:w w:val="9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kişi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veya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6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85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111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7"/>
          <w:w w:val="66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7"/>
          <w:w w:val="65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3"/>
        </w:rPr>
        <w:t>erce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yakıla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ateşi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ç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1"/>
          <w:w w:val="100"/>
        </w:rPr>
        <w:t>ö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</w:rPr>
        <w:t>plere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irayet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87"/>
        </w:rPr>
        <w:t>et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sonuc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</w:rPr>
        <w:t>çık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9"/>
          <w:w w:val="9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8"/>
          <w:w w:val="66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2"/>
        </w:rPr>
        <w:t>gı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5"/>
        </w:rPr>
        <w:t>anaatine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3"/>
          <w:w w:val="9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2"/>
        </w:rPr>
        <w:t>varıl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7"/>
          <w:w w:val="92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4"/>
          <w:w w:val="66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7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9"/>
          <w:w w:val="96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0"/>
          <w:w w:val="66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1900" w:h="16820"/>
          <w:pgMar w:top="520" w:bottom="280" w:left="340" w:right="140"/>
          <w:cols w:num="2" w:equalWidth="0">
            <w:col w:w="1626" w:space="477"/>
            <w:col w:w="9317"/>
          </w:cols>
        </w:sectPr>
      </w:pPr>
      <w:rPr/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5" w:after="0" w:line="252" w:lineRule="auto"/>
        <w:ind w:left="124" w:right="4284"/>
        <w:jc w:val="left"/>
        <w:tabs>
          <w:tab w:pos="2100" w:val="left"/>
          <w:tab w:pos="654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2"/>
          <w:w w:val="102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"/>
          <w:w w:val="83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6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1"/>
          <w:w w:val="96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7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8"/>
          <w:w w:val="86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4"/>
          <w:w w:val="66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9"/>
        </w:rPr>
        <w:t>se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5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3"/>
          <w:w w:val="95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5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95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8"/>
          <w:w w:val="95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5"/>
        </w:rPr>
        <w:t>ti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0"/>
          <w:w w:val="9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Adı: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85"/>
        </w:rPr>
        <w:t>jBedeli: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6"/>
          <w:w w:val="93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3"/>
        </w:rPr>
        <w:t>aç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4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3"/>
        </w:rPr>
        <w:t>Gereç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4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</w:rPr>
        <w:t>Kay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3"/>
          <w:w w:val="92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0"/>
          <w:w w:val="66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7" w:after="0" w:line="240" w:lineRule="auto"/>
        <w:ind w:left="124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Yangı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6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Yer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0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Kime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4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</w:rPr>
        <w:t>Tesl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12"/>
          <w:w w:val="66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08" w:lineRule="exact"/>
        <w:ind w:left="131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w w:val="86"/>
        </w:rPr>
        <w:t>Edi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8"/>
          <w:w w:val="65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4"/>
        </w:rPr>
        <w:t>digi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46" w:after="0" w:line="240" w:lineRule="auto"/>
        <w:ind w:left="131" w:right="-20"/>
        <w:jc w:val="left"/>
        <w:tabs>
          <w:tab w:pos="2100" w:val="left"/>
          <w:tab w:pos="582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2"/>
          <w:w w:val="85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ki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3"/>
          <w:w w:val="91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0"/>
          <w:w w:val="66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2"/>
        </w:rPr>
        <w:t>Dön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2"/>
          <w:w w:val="82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82"/>
        </w:rPr>
        <w:t>şU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36"/>
          <w:w w:val="8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Tarih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5"/>
          <w:w w:val="100"/>
        </w:rPr>
        <w:t>4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.10.2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6"/>
          <w:w w:val="100"/>
        </w:rPr>
        <w:t>0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</w:rPr>
        <w:t>17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83"/>
        </w:rPr>
        <w:t>!Sa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5"/>
          <w:w w:val="83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83"/>
        </w:rPr>
        <w:t>ti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19"/>
          <w:w w:val="8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6"/>
          <w:w w:val="102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23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4"/>
          <w:w w:val="92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11"/>
          <w:w w:val="72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7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15" w:lineRule="exact"/>
        <w:ind w:left="203" w:right="-20"/>
        <w:jc w:val="left"/>
        <w:tabs>
          <w:tab w:pos="860" w:val="left"/>
          <w:tab w:pos="2100" w:val="left"/>
          <w:tab w:pos="85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Varsa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</w:r>
      <w:r>
        <w:rPr>
          <w:rFonts w:ascii="Arial" w:hAnsi="Arial" w:cs="Arial" w:eastAsia="Arial"/>
          <w:sz w:val="17"/>
          <w:szCs w:val="17"/>
          <w:color w:val="525454"/>
          <w:spacing w:val="-4"/>
          <w:w w:val="103"/>
        </w:rPr>
        <w:t>Ö</w:t>
      </w:r>
      <w:r>
        <w:rPr>
          <w:rFonts w:ascii="Arial" w:hAnsi="Arial" w:cs="Arial" w:eastAsia="Arial"/>
          <w:sz w:val="17"/>
          <w:szCs w:val="17"/>
          <w:color w:val="181A1A"/>
          <w:spacing w:val="-3"/>
          <w:w w:val="191"/>
        </w:rPr>
        <w:t>l</w:t>
      </w:r>
      <w:r>
        <w:rPr>
          <w:rFonts w:ascii="Arial" w:hAnsi="Arial" w:cs="Arial" w:eastAsia="Arial"/>
          <w:sz w:val="17"/>
          <w:szCs w:val="17"/>
          <w:color w:val="3F3F41"/>
          <w:spacing w:val="0"/>
          <w:w w:val="120"/>
        </w:rPr>
        <w:t>ü</w:t>
      </w:r>
      <w:r>
        <w:rPr>
          <w:rFonts w:ascii="Arial" w:hAnsi="Arial" w:cs="Arial" w:eastAsia="Arial"/>
          <w:sz w:val="17"/>
          <w:szCs w:val="17"/>
          <w:color w:val="3F3F41"/>
          <w:spacing w:val="0"/>
          <w:w w:val="100"/>
        </w:rPr>
        <w:t>  </w:t>
      </w:r>
      <w:r>
        <w:rPr>
          <w:rFonts w:ascii="Arial" w:hAnsi="Arial" w:cs="Arial" w:eastAsia="Arial"/>
          <w:sz w:val="17"/>
          <w:szCs w:val="17"/>
          <w:color w:val="3F3F41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Yaralı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0"/>
        </w:rPr>
        <w:t>Gi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5"/>
          <w:w w:val="93"/>
          <w:position w:val="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3"/>
          <w:position w:val="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3"/>
          <w:position w:val="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14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3"/>
          <w:position w:val="0"/>
        </w:rPr>
        <w:t>EKiP: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10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0"/>
        </w:rPr>
        <w:t>Karabagla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8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3"/>
          <w:position w:val="0"/>
        </w:rPr>
        <w:t>Grubu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12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>1.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4"/>
          <w:position w:val="0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8"/>
          <w:w w:val="94"/>
          <w:position w:val="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6"/>
          <w:w w:val="94"/>
          <w:position w:val="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6"/>
          <w:w w:val="94"/>
          <w:position w:val="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4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43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1"/>
        </w:rPr>
        <w:t>ONAYLA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3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AN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313" w:lineRule="exact"/>
        <w:ind w:left="475" w:right="1536"/>
        <w:jc w:val="center"/>
        <w:tabs>
          <w:tab w:pos="2180" w:val="left"/>
          <w:tab w:pos="4460" w:val="left"/>
          <w:tab w:pos="876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15"/>
          <w:szCs w:val="15"/>
          <w:color w:val="CFCFCD"/>
          <w:spacing w:val="0"/>
          <w:w w:val="66"/>
          <w:position w:val="-4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color w:val="CFCFCD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CFCFCD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2"/>
        </w:rPr>
        <w:t>Gitmiş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7"/>
          <w:w w:val="93"/>
          <w:position w:val="2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93"/>
          <w:position w:val="2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18"/>
          <w:w w:val="93"/>
          <w:position w:val="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93"/>
          <w:position w:val="2"/>
        </w:rPr>
        <w:t>Ü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3"/>
          <w:w w:val="93"/>
          <w:position w:val="2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93"/>
          <w:position w:val="2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4"/>
          <w:w w:val="93"/>
          <w:position w:val="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2"/>
        </w:rPr>
        <w:t>Amir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5"/>
          <w:w w:val="93"/>
          <w:position w:val="2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137"/>
          <w:position w:val="2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2"/>
        </w:rPr>
        <w:t>Ya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7"/>
          <w:w w:val="92"/>
          <w:position w:val="2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2"/>
          <w:w w:val="92"/>
          <w:position w:val="2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2"/>
        </w:rPr>
        <w:t>ına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1"/>
          <w:w w:val="92"/>
          <w:position w:val="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4"/>
          <w:w w:val="92"/>
          <w:position w:val="2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65"/>
          <w:position w:val="2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2"/>
        </w:rPr>
        <w:t>Koyan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9"/>
          <w:szCs w:val="29"/>
          <w:color w:val="3F3F41"/>
          <w:spacing w:val="0"/>
          <w:w w:val="85"/>
          <w:position w:val="-2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color w:val="3F3F41"/>
          <w:spacing w:val="-3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3F3F41"/>
          <w:spacing w:val="0"/>
          <w:w w:val="71"/>
          <w:position w:val="-2"/>
        </w:rPr>
        <w:t>7</w:t>
      </w:r>
      <w:r>
        <w:rPr>
          <w:rFonts w:ascii="Times New Roman" w:hAnsi="Times New Roman" w:cs="Times New Roman" w:eastAsia="Times New Roman"/>
          <w:sz w:val="29"/>
          <w:szCs w:val="29"/>
          <w:color w:val="3F3F41"/>
          <w:spacing w:val="36"/>
          <w:w w:val="71"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7C7E80"/>
          <w:spacing w:val="-38"/>
          <w:w w:val="47"/>
          <w:position w:val="-2"/>
        </w:rPr>
        <w:t>E</w:t>
      </w:r>
      <w:r>
        <w:rPr>
          <w:rFonts w:ascii="Times New Roman" w:hAnsi="Times New Roman" w:cs="Times New Roman" w:eastAsia="Times New Roman"/>
          <w:sz w:val="29"/>
          <w:szCs w:val="29"/>
          <w:color w:val="979A9E"/>
          <w:spacing w:val="0"/>
          <w:w w:val="47"/>
          <w:position w:val="-2"/>
        </w:rPr>
        <w:t>.</w:t>
      </w:r>
      <w:r>
        <w:rPr>
          <w:rFonts w:ascii="Times New Roman" w:hAnsi="Times New Roman" w:cs="Times New Roman" w:eastAsia="Times New Roman"/>
          <w:sz w:val="29"/>
          <w:szCs w:val="29"/>
          <w:color w:val="979A9E"/>
          <w:spacing w:val="1"/>
          <w:w w:val="47"/>
          <w:position w:val="-2"/>
        </w:rPr>
        <w:t>i</w:t>
      </w:r>
      <w:r>
        <w:rPr>
          <w:rFonts w:ascii="Times New Roman" w:hAnsi="Times New Roman" w:cs="Times New Roman" w:eastAsia="Times New Roman"/>
          <w:sz w:val="29"/>
          <w:szCs w:val="29"/>
          <w:color w:val="7C7E80"/>
          <w:spacing w:val="0"/>
          <w:w w:val="47"/>
          <w:position w:val="-2"/>
        </w:rPr>
        <w:t>m</w:t>
      </w:r>
      <w:r>
        <w:rPr>
          <w:rFonts w:ascii="Times New Roman" w:hAnsi="Times New Roman" w:cs="Times New Roman" w:eastAsia="Times New Roman"/>
          <w:sz w:val="29"/>
          <w:szCs w:val="29"/>
          <w:color w:val="7C7E80"/>
          <w:spacing w:val="12"/>
          <w:w w:val="47"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626466"/>
          <w:spacing w:val="0"/>
          <w:w w:val="57"/>
          <w:position w:val="-2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color w:val="626466"/>
          <w:spacing w:val="-42"/>
          <w:w w:val="57"/>
          <w:position w:val="-2"/>
        </w:rPr>
        <w:t>.</w:t>
      </w:r>
      <w:r>
        <w:rPr>
          <w:rFonts w:ascii="Times New Roman" w:hAnsi="Times New Roman" w:cs="Times New Roman" w:eastAsia="Times New Roman"/>
          <w:sz w:val="29"/>
          <w:szCs w:val="29"/>
          <w:color w:val="7C7E80"/>
          <w:spacing w:val="-30"/>
          <w:w w:val="69"/>
          <w:position w:val="-2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color w:val="626466"/>
          <w:spacing w:val="0"/>
          <w:w w:val="59"/>
          <w:position w:val="-2"/>
        </w:rPr>
        <w:t>17</w:t>
      </w:r>
      <w:r>
        <w:rPr>
          <w:rFonts w:ascii="Times New Roman" w:hAnsi="Times New Roman" w:cs="Times New Roman" w:eastAsia="Times New Roman"/>
          <w:sz w:val="29"/>
          <w:szCs w:val="29"/>
          <w:color w:val="000000"/>
          <w:spacing w:val="0"/>
          <w:w w:val="100"/>
          <w:position w:val="0"/>
        </w:rPr>
      </w:r>
    </w:p>
    <w:p>
      <w:pPr>
        <w:spacing w:before="0" w:after="0" w:line="170" w:lineRule="exact"/>
        <w:ind w:left="4676" w:right="5836"/>
        <w:jc w:val="center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1"/>
          <w:w w:val="92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92"/>
        </w:rPr>
        <w:t>ki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92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2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4"/>
        </w:rPr>
        <w:t>Ami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95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0"/>
          <w:w w:val="83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173" w:lineRule="exact"/>
        <w:ind w:right="1862"/>
        <w:jc w:val="righ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Arial" w:hAnsi="Arial" w:cs="Arial" w:eastAsia="Arial"/>
          <w:sz w:val="18"/>
          <w:szCs w:val="18"/>
          <w:color w:val="626466"/>
          <w:spacing w:val="0"/>
          <w:w w:val="100"/>
          <w:i/>
          <w:position w:val="-3"/>
        </w:rPr>
        <w:t>1</w:t>
      </w:r>
      <w:r>
        <w:rPr>
          <w:rFonts w:ascii="Arial" w:hAnsi="Arial" w:cs="Arial" w:eastAsia="Arial"/>
          <w:sz w:val="18"/>
          <w:szCs w:val="18"/>
          <w:color w:val="62646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626466"/>
          <w:spacing w:val="28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0"/>
          <w:w w:val="100"/>
          <w:position w:val="-2"/>
        </w:rPr>
        <w:t>/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-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-2"/>
        </w:rPr>
        <w:t>2017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21" w:lineRule="exact"/>
        <w:ind w:left="274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626466"/>
          <w:spacing w:val="0"/>
          <w:w w:val="177"/>
          <w:position w:val="-2"/>
        </w:rPr>
        <w:t>·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166" w:lineRule="exact"/>
        <w:ind w:left="317" w:right="-20"/>
        <w:jc w:val="left"/>
        <w:tabs>
          <w:tab w:pos="852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Arial" w:hAnsi="Arial" w:cs="Arial" w:eastAsia="Arial"/>
          <w:sz w:val="14"/>
          <w:szCs w:val="14"/>
          <w:color w:val="626466"/>
          <w:spacing w:val="0"/>
          <w:w w:val="127"/>
          <w:position w:val="2"/>
        </w:rPr>
        <w:t>&gt;.</w:t>
      </w:r>
      <w:r>
        <w:rPr>
          <w:rFonts w:ascii="Arial" w:hAnsi="Arial" w:cs="Arial" w:eastAsia="Arial"/>
          <w:sz w:val="14"/>
          <w:szCs w:val="14"/>
          <w:color w:val="626466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4"/>
          <w:szCs w:val="14"/>
          <w:color w:val="626466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4"/>
        </w:rPr>
        <w:t>itfaiye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6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  <w:position w:val="-4"/>
        </w:rPr>
        <w:t>Birim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2"/>
          <w:w w:val="90"/>
          <w:position w:val="-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4"/>
        </w:rPr>
        <w:t>Amiri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431" w:lineRule="exact"/>
        <w:ind w:left="246" w:right="-20"/>
        <w:jc w:val="left"/>
        <w:tabs>
          <w:tab w:pos="9640" w:val="left"/>
        </w:tabs>
        <w:rPr>
          <w:rFonts w:ascii="Arial" w:hAnsi="Arial" w:cs="Arial" w:eastAsia="Arial"/>
          <w:sz w:val="78"/>
          <w:szCs w:val="78"/>
        </w:rPr>
      </w:pPr>
      <w:rPr/>
      <w:r>
        <w:rPr/>
        <w:pict>
          <v:group style="position:absolute;margin-left:500.241089pt;margin-top:.436994pt;width:2.857499pt;height:26.164099pt;mso-position-horizontal-relative:page;mso-position-vertical-relative:paragraph;z-index:-7494" coordorigin="10005,9" coordsize="57,523">
            <v:group style="position:absolute;left:10058;top:84;width:2;height:265" coordorigin="10058,84" coordsize="2,265">
              <v:shape style="position:absolute;left:10058;top:84;width:2;height:265" coordorigin="10058,84" coordsize="0,265" path="m10058,349l10058,84e" filled="f" stroked="t" strokeweight=".357187pt" strokecolor="#4854A0">
                <v:path arrowok="t"/>
              </v:shape>
            </v:group>
            <v:group style="position:absolute;left:10016;top:19;width:2;height:502" coordorigin="10016,19" coordsize="2,502">
              <v:shape style="position:absolute;left:10016;top:19;width:2;height:502" coordorigin="10016,19" coordsize="0,502" path="m10016,521l10016,19e" filled="f" stroked="t" strokeweight="1.071562pt" strokecolor="#484FA3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72.201874pt;margin-top:17.820621pt;width:.1pt;height:4.301578pt;mso-position-horizontal-relative:page;mso-position-vertical-relative:paragraph;z-index:-7493" coordorigin="9444,356" coordsize="2,86">
            <v:shape style="position:absolute;left:9444;top:356;width:2;height:86" coordorigin="9444,356" coordsize="0,86" path="m9444,442l9444,356e" filled="f" stroked="t" strokeweight=".714375pt" strokecolor="#6B70BF">
              <v:path arrowok="t"/>
            </v:shape>
          </v:group>
          <w10:wrap type="none"/>
        </w:pict>
      </w:r>
      <w:r>
        <w:rPr/>
        <w:pict>
          <v:group style="position:absolute;margin-left:485.596405pt;margin-top:16.028297pt;width:.1pt;height:6.093902pt;mso-position-horizontal-relative:page;mso-position-vertical-relative:paragraph;z-index:-7492" coordorigin="9712,321" coordsize="2,122">
            <v:shape style="position:absolute;left:9712;top:321;width:2;height:122" coordorigin="9712,321" coordsize="0,122" path="m9712,442l9712,321e" filled="f" stroked="t" strokeweight=".357187pt" strokecolor="#384887">
              <v:path arrowok="t"/>
            </v:shape>
          </v:group>
          <w10:wrap type="none"/>
        </w:pict>
      </w:r>
      <w:r>
        <w:rPr/>
        <w:pict>
          <v:group style="position:absolute;margin-left:515.778748pt;margin-top:18.179087pt;width:.1pt;height:3.943113pt;mso-position-horizontal-relative:page;mso-position-vertical-relative:paragraph;z-index:-7491" coordorigin="10316,364" coordsize="2,79">
            <v:shape style="position:absolute;left:10316;top:364;width:2;height:79" coordorigin="10316,364" coordsize="0,79" path="m10316,442l10316,364e" filled="f" stroked="t" strokeweight="1.071562pt" strokecolor="#4F57A8">
              <v:path arrowok="t"/>
            </v:shape>
          </v:group>
          <w10:wrap type="none"/>
        </w:pict>
      </w:r>
      <w:r>
        <w:rPr/>
        <w:pict>
          <v:group style="position:absolute;margin-left:466.129669pt;margin-top:28.22121pt;width:9.286874pt;height:44.981585pt;mso-position-horizontal-relative:page;mso-position-vertical-relative:paragraph;z-index:-7490" coordorigin="9323,564" coordsize="186,900">
            <v:group style="position:absolute;left:9415;top:593;width:2;height:186" coordorigin="9415,593" coordsize="2,186">
              <v:shape style="position:absolute;left:9415;top:593;width:2;height:186" coordorigin="9415,593" coordsize="0,186" path="m9415,779l9415,593e" filled="f" stroked="t" strokeweight="2.8575pt" strokecolor="#4B5470">
                <v:path arrowok="t"/>
              </v:shape>
            </v:group>
            <v:group style="position:absolute;left:9415;top:844;width:2;height:323" coordorigin="9415,844" coordsize="2,323">
              <v:shape style="position:absolute;left:9415;top:844;width:2;height:323" coordorigin="9415,844" coordsize="0,323" path="m9415,1167l9415,844e" filled="f" stroked="t" strokeweight=".714375pt" strokecolor="#444F90">
                <v:path arrowok="t"/>
              </v:shape>
            </v:group>
            <v:group style="position:absolute;left:9369;top:1131;width:93;height:136" coordorigin="9369,1131" coordsize="93,136">
              <v:shape style="position:absolute;left:9369;top:1131;width:93;height:136" coordorigin="9369,1131" coordsize="93,136" path="m9369,1131l9462,1131,9462,1267,9369,1267,9369,1131xe" filled="t" fillcolor="#576083" stroked="f">
                <v:path arrowok="t"/>
                <v:fill/>
              </v:shape>
            </v:group>
            <v:group style="position:absolute;left:9415;top:1267;width:2;height:194" coordorigin="9415,1267" coordsize="2,194">
              <v:shape style="position:absolute;left:9415;top:1267;width:2;height:194" coordorigin="9415,1267" coordsize="0,194" path="m9415,1460l9415,1267e" filled="f" stroked="t" strokeweight=".357187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5.070618pt;margin-top:15.063106pt;width:9.35022pt;height:11pt;mso-position-horizontal-relative:page;mso-position-vertical-relative:paragraph;z-index:-7487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right="-73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7C7E80"/>
                      <w:w w:val="186"/>
                    </w:rPr>
                    <w:t>'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7C7E80"/>
                      <w:w w:val="185"/>
                    </w:rPr>
                    <w:t>\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00000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5.769989pt;margin-top:24.839165pt;width:90.783436pt;height:42.088069pt;mso-position-horizontal-relative:page;mso-position-vertical-relative:paragraph;z-index:-7486" type="#_x0000_t202" filled="f" stroked="f">
            <v:textbox inset="0,0,0,0">
              <w:txbxContent>
                <w:p>
                  <w:pPr>
                    <w:spacing w:before="0" w:after="0" w:line="842" w:lineRule="exact"/>
                    <w:ind w:right="-166"/>
                    <w:jc w:val="left"/>
                    <w:tabs>
                      <w:tab w:pos="600" w:val="left"/>
                    </w:tabs>
                    <w:rPr>
                      <w:rFonts w:ascii="Arial" w:hAnsi="Arial" w:cs="Arial" w:eastAsia="Arial"/>
                      <w:sz w:val="80"/>
                      <w:szCs w:val="80"/>
                    </w:rPr>
                  </w:pPr>
                  <w:rPr/>
                  <w:r>
                    <w:rPr>
                      <w:rFonts w:ascii="Arial" w:hAnsi="Arial" w:cs="Arial" w:eastAsia="Arial"/>
                      <w:sz w:val="68"/>
                      <w:szCs w:val="68"/>
                      <w:color w:val="3F3F41"/>
                      <w:spacing w:val="0"/>
                      <w:w w:val="30"/>
                      <w:i/>
                      <w:position w:val="-4"/>
                    </w:rPr>
                    <w:t>lt:</w:t>
                  </w:r>
                  <w:r>
                    <w:rPr>
                      <w:rFonts w:ascii="Arial" w:hAnsi="Arial" w:cs="Arial" w:eastAsia="Arial"/>
                      <w:sz w:val="68"/>
                      <w:szCs w:val="68"/>
                      <w:color w:val="3F3F41"/>
                      <w:spacing w:val="0"/>
                      <w:w w:val="100"/>
                      <w:i/>
                      <w:position w:val="-4"/>
                    </w:rPr>
                    <w:tab/>
                  </w:r>
                  <w:r>
                    <w:rPr>
                      <w:rFonts w:ascii="Arial" w:hAnsi="Arial" w:cs="Arial" w:eastAsia="Arial"/>
                      <w:sz w:val="68"/>
                      <w:szCs w:val="68"/>
                      <w:color w:val="3F3F41"/>
                      <w:spacing w:val="0"/>
                      <w:w w:val="100"/>
                      <w:i/>
                      <w:position w:val="-4"/>
                    </w:rPr>
                  </w:r>
                  <w:r>
                    <w:rPr>
                      <w:rFonts w:ascii="Arial" w:hAnsi="Arial" w:cs="Arial" w:eastAsia="Arial"/>
                      <w:sz w:val="80"/>
                      <w:szCs w:val="80"/>
                      <w:color w:val="7C7E80"/>
                      <w:spacing w:val="-165"/>
                      <w:w w:val="37"/>
                      <w:i/>
                      <w:position w:val="3"/>
                    </w:rPr>
                    <w:t>·</w:t>
                  </w:r>
                  <w:r>
                    <w:rPr>
                      <w:rFonts w:ascii="Arial" w:hAnsi="Arial" w:cs="Arial" w:eastAsia="Arial"/>
                      <w:sz w:val="80"/>
                      <w:szCs w:val="80"/>
                      <w:color w:val="626466"/>
                      <w:spacing w:val="0"/>
                      <w:w w:val="58"/>
                      <w:i/>
                      <w:position w:val="3"/>
                    </w:rPr>
                    <w:t>"</w:t>
                  </w:r>
                  <w:r>
                    <w:rPr>
                      <w:rFonts w:ascii="Arial" w:hAnsi="Arial" w:cs="Arial" w:eastAsia="Arial"/>
                      <w:sz w:val="80"/>
                      <w:szCs w:val="80"/>
                      <w:color w:val="626466"/>
                      <w:spacing w:val="-56"/>
                      <w:w w:val="100"/>
                      <w:i/>
                      <w:position w:val="3"/>
                    </w:rPr>
                    <w:t> </w:t>
                  </w:r>
                  <w:r>
                    <w:rPr>
                      <w:rFonts w:ascii="Arial" w:hAnsi="Arial" w:cs="Arial" w:eastAsia="Arial"/>
                      <w:sz w:val="80"/>
                      <w:szCs w:val="80"/>
                      <w:color w:val="7C7E80"/>
                      <w:spacing w:val="0"/>
                      <w:w w:val="75"/>
                      <w:position w:val="3"/>
                    </w:rPr>
                    <w:t>r</w:t>
                  </w:r>
                  <w:r>
                    <w:rPr>
                      <w:rFonts w:ascii="Arial" w:hAnsi="Arial" w:cs="Arial" w:eastAsia="Arial"/>
                      <w:sz w:val="80"/>
                      <w:szCs w:val="80"/>
                      <w:color w:val="7C7E80"/>
                      <w:spacing w:val="19"/>
                      <w:w w:val="75"/>
                      <w:position w:val="3"/>
                    </w:rPr>
                    <w:t>r</w:t>
                  </w:r>
                  <w:r>
                    <w:rPr>
                      <w:rFonts w:ascii="Arial" w:hAnsi="Arial" w:cs="Arial" w:eastAsia="Arial"/>
                      <w:sz w:val="80"/>
                      <w:szCs w:val="80"/>
                      <w:color w:val="7C7E80"/>
                      <w:spacing w:val="-31"/>
                      <w:w w:val="54"/>
                      <w:position w:val="3"/>
                    </w:rPr>
                    <w:t>\</w:t>
                  </w:r>
                  <w:r>
                    <w:rPr>
                      <w:rFonts w:ascii="Arial" w:hAnsi="Arial" w:cs="Arial" w:eastAsia="Arial"/>
                      <w:sz w:val="80"/>
                      <w:szCs w:val="80"/>
                      <w:color w:val="979A9E"/>
                      <w:spacing w:val="-91"/>
                      <w:w w:val="53"/>
                      <w:position w:val="3"/>
                    </w:rPr>
                    <w:t>'</w:t>
                  </w:r>
                  <w:r>
                    <w:rPr>
                      <w:rFonts w:ascii="Arial" w:hAnsi="Arial" w:cs="Arial" w:eastAsia="Arial"/>
                      <w:sz w:val="80"/>
                      <w:szCs w:val="80"/>
                      <w:color w:val="7C7E80"/>
                      <w:spacing w:val="-112"/>
                      <w:w w:val="19"/>
                      <w:position w:val="3"/>
                    </w:rPr>
                    <w:t>"</w:t>
                  </w:r>
                  <w:r>
                    <w:rPr>
                      <w:rFonts w:ascii="Arial" w:hAnsi="Arial" w:cs="Arial" w:eastAsia="Arial"/>
                      <w:sz w:val="80"/>
                      <w:szCs w:val="80"/>
                      <w:color w:val="979A9E"/>
                      <w:spacing w:val="0"/>
                      <w:w w:val="22"/>
                      <w:position w:val="3"/>
                    </w:rPr>
                    <w:t>'</w:t>
                  </w:r>
                  <w:r>
                    <w:rPr>
                      <w:rFonts w:ascii="Arial" w:hAnsi="Arial" w:cs="Arial" w:eastAsia="Arial"/>
                      <w:sz w:val="80"/>
                      <w:szCs w:val="80"/>
                      <w:color w:val="979A9E"/>
                      <w:spacing w:val="-142"/>
                      <w:w w:val="100"/>
                      <w:position w:val="3"/>
                    </w:rPr>
                    <w:t> </w:t>
                  </w:r>
                  <w:r>
                    <w:rPr>
                      <w:rFonts w:ascii="Arial" w:hAnsi="Arial" w:cs="Arial" w:eastAsia="Arial"/>
                      <w:sz w:val="80"/>
                      <w:szCs w:val="80"/>
                      <w:color w:val="3F3F41"/>
                      <w:spacing w:val="0"/>
                      <w:w w:val="15"/>
                      <w:position w:val="3"/>
                    </w:rPr>
                    <w:t>\</w:t>
                  </w:r>
                  <w:r>
                    <w:rPr>
                      <w:rFonts w:ascii="Arial" w:hAnsi="Arial" w:cs="Arial" w:eastAsia="Arial"/>
                      <w:sz w:val="80"/>
                      <w:szCs w:val="80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3"/>
          <w:szCs w:val="23"/>
          <w:color w:val="7C7E80"/>
          <w:spacing w:val="0"/>
          <w:w w:val="100"/>
          <w:position w:val="11"/>
        </w:rPr>
        <w:t>.</w:t>
      </w:r>
      <w:r>
        <w:rPr>
          <w:rFonts w:ascii="Arial" w:hAnsi="Arial" w:cs="Arial" w:eastAsia="Arial"/>
          <w:sz w:val="23"/>
          <w:szCs w:val="23"/>
          <w:color w:val="7C7E80"/>
          <w:spacing w:val="-49"/>
          <w:w w:val="100"/>
          <w:position w:val="11"/>
        </w:rPr>
        <w:t> </w:t>
      </w:r>
      <w:r>
        <w:rPr>
          <w:rFonts w:ascii="Arial" w:hAnsi="Arial" w:cs="Arial" w:eastAsia="Arial"/>
          <w:sz w:val="23"/>
          <w:szCs w:val="23"/>
          <w:color w:val="7C7E80"/>
          <w:spacing w:val="0"/>
          <w:w w:val="100"/>
          <w:position w:val="11"/>
        </w:rPr>
        <w:tab/>
      </w:r>
      <w:r>
        <w:rPr>
          <w:rFonts w:ascii="Arial" w:hAnsi="Arial" w:cs="Arial" w:eastAsia="Arial"/>
          <w:sz w:val="23"/>
          <w:szCs w:val="23"/>
          <w:color w:val="7C7E80"/>
          <w:spacing w:val="0"/>
          <w:w w:val="100"/>
          <w:position w:val="11"/>
        </w:rPr>
      </w:r>
      <w:r>
        <w:rPr>
          <w:rFonts w:ascii="Arial" w:hAnsi="Arial" w:cs="Arial" w:eastAsia="Arial"/>
          <w:sz w:val="78"/>
          <w:szCs w:val="78"/>
          <w:color w:val="424B93"/>
          <w:spacing w:val="-84"/>
          <w:w w:val="84"/>
          <w:position w:val="-24"/>
        </w:rPr>
        <w:t>r</w:t>
      </w:r>
      <w:r>
        <w:rPr>
          <w:rFonts w:ascii="Arial" w:hAnsi="Arial" w:cs="Arial" w:eastAsia="Arial"/>
          <w:sz w:val="78"/>
          <w:szCs w:val="78"/>
          <w:color w:val="6067B6"/>
          <w:spacing w:val="-13"/>
          <w:w w:val="147"/>
          <w:position w:val="-24"/>
        </w:rPr>
        <w:t>t</w:t>
      </w:r>
      <w:r>
        <w:rPr>
          <w:rFonts w:ascii="Arial" w:hAnsi="Arial" w:cs="Arial" w:eastAsia="Arial"/>
          <w:sz w:val="78"/>
          <w:szCs w:val="78"/>
          <w:color w:val="979A9E"/>
          <w:spacing w:val="-82"/>
          <w:w w:val="55"/>
          <w:position w:val="-24"/>
        </w:rPr>
        <w:t>•</w:t>
      </w:r>
      <w:r>
        <w:rPr>
          <w:rFonts w:ascii="Arial" w:hAnsi="Arial" w:cs="Arial" w:eastAsia="Arial"/>
          <w:sz w:val="78"/>
          <w:szCs w:val="78"/>
          <w:color w:val="626466"/>
          <w:spacing w:val="0"/>
          <w:w w:val="92"/>
          <w:position w:val="-24"/>
        </w:rPr>
        <w:t>ti</w:t>
      </w:r>
      <w:r>
        <w:rPr>
          <w:rFonts w:ascii="Arial" w:hAnsi="Arial" w:cs="Arial" w:eastAsia="Arial"/>
          <w:sz w:val="78"/>
          <w:szCs w:val="78"/>
          <w:color w:val="626466"/>
          <w:spacing w:val="-93"/>
          <w:w w:val="92"/>
          <w:position w:val="-24"/>
        </w:rPr>
        <w:t>f</w:t>
      </w:r>
      <w:r>
        <w:rPr>
          <w:rFonts w:ascii="Arial" w:hAnsi="Arial" w:cs="Arial" w:eastAsia="Arial"/>
          <w:sz w:val="64"/>
          <w:szCs w:val="64"/>
          <w:color w:val="626466"/>
          <w:spacing w:val="-63"/>
          <w:w w:val="77"/>
          <w:position w:val="-13"/>
        </w:rPr>
        <w:t>.</w:t>
      </w:r>
      <w:r>
        <w:rPr>
          <w:rFonts w:ascii="Arial" w:hAnsi="Arial" w:cs="Arial" w:eastAsia="Arial"/>
          <w:sz w:val="78"/>
          <w:szCs w:val="78"/>
          <w:color w:val="626466"/>
          <w:spacing w:val="0"/>
          <w:w w:val="92"/>
          <w:position w:val="-24"/>
        </w:rPr>
        <w:t>t</w:t>
      </w:r>
      <w:r>
        <w:rPr>
          <w:rFonts w:ascii="Arial" w:hAnsi="Arial" w:cs="Arial" w:eastAsia="Arial"/>
          <w:sz w:val="78"/>
          <w:szCs w:val="7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40" w:right="1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58" w:lineRule="exact"/>
        <w:ind w:left="282" w:right="-65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color w:val="525454"/>
          <w:spacing w:val="0"/>
          <w:w w:val="65"/>
          <w:position w:val="-3"/>
        </w:rPr>
        <w:t>..:.:</w:t>
      </w:r>
      <w:r>
        <w:rPr>
          <w:rFonts w:ascii="Times New Roman" w:hAnsi="Times New Roman" w:cs="Times New Roman" w:eastAsia="Times New Roman"/>
          <w:sz w:val="17"/>
          <w:szCs w:val="17"/>
          <w:color w:val="000000"/>
          <w:spacing w:val="0"/>
          <w:w w:val="100"/>
          <w:position w:val="0"/>
        </w:rPr>
      </w:r>
    </w:p>
    <w:p>
      <w:pPr>
        <w:spacing w:before="0" w:after="0" w:line="352" w:lineRule="exact"/>
        <w:ind w:left="229" w:right="-20"/>
        <w:jc w:val="left"/>
        <w:rPr>
          <w:rFonts w:ascii="Times New Roman" w:hAnsi="Times New Roman" w:cs="Times New Roman" w:eastAsia="Times New Roman"/>
          <w:sz w:val="38"/>
          <w:szCs w:val="3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8"/>
          <w:szCs w:val="38"/>
          <w:color w:val="7C7E80"/>
          <w:spacing w:val="0"/>
          <w:w w:val="100"/>
          <w:position w:val="-2"/>
        </w:rPr>
        <w:t>"u</w:t>
      </w:r>
      <w:r>
        <w:rPr>
          <w:rFonts w:ascii="Times New Roman" w:hAnsi="Times New Roman" w:cs="Times New Roman" w:eastAsia="Times New Roman"/>
          <w:sz w:val="38"/>
          <w:szCs w:val="38"/>
          <w:color w:val="000000"/>
          <w:spacing w:val="0"/>
          <w:w w:val="100"/>
          <w:position w:val="0"/>
        </w:rPr>
      </w:r>
    </w:p>
    <w:p>
      <w:pPr>
        <w:spacing w:before="0" w:after="0" w:line="168" w:lineRule="exact"/>
        <w:ind w:left="186" w:right="-70"/>
        <w:jc w:val="left"/>
        <w:tabs>
          <w:tab w:pos="22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Arial" w:hAnsi="Arial" w:cs="Arial" w:eastAsia="Arial"/>
          <w:sz w:val="20"/>
          <w:szCs w:val="20"/>
          <w:color w:val="AFB1B5"/>
          <w:spacing w:val="0"/>
          <w:w w:val="83"/>
          <w:position w:val="1"/>
        </w:rPr>
        <w:t>·'1i'</w:t>
      </w:r>
      <w:r>
        <w:rPr>
          <w:rFonts w:ascii="Arial" w:hAnsi="Arial" w:cs="Arial" w:eastAsia="Arial"/>
          <w:sz w:val="20"/>
          <w:szCs w:val="20"/>
          <w:color w:val="AFB1B5"/>
          <w:spacing w:val="0"/>
          <w:w w:val="83"/>
          <w:position w:val="1"/>
        </w:rPr>
        <w:t>(e</w:t>
      </w:r>
      <w:r>
        <w:rPr>
          <w:rFonts w:ascii="Arial" w:hAnsi="Arial" w:cs="Arial" w:eastAsia="Arial"/>
          <w:sz w:val="20"/>
          <w:szCs w:val="20"/>
          <w:color w:val="AFB1B5"/>
          <w:spacing w:val="11"/>
          <w:w w:val="83"/>
          <w:position w:val="1"/>
        </w:rPr>
        <w:t> </w:t>
      </w:r>
      <w:r>
        <w:rPr>
          <w:rFonts w:ascii="Arial" w:hAnsi="Arial" w:cs="Arial" w:eastAsia="Arial"/>
          <w:sz w:val="20"/>
          <w:szCs w:val="20"/>
          <w:color w:val="7C7E80"/>
          <w:spacing w:val="0"/>
          <w:w w:val="100"/>
          <w:position w:val="1"/>
        </w:rPr>
        <w:t>Merkez</w:t>
      </w:r>
      <w:r>
        <w:rPr>
          <w:rFonts w:ascii="Arial" w:hAnsi="Arial" w:cs="Arial" w:eastAsia="Arial"/>
          <w:sz w:val="20"/>
          <w:szCs w:val="20"/>
          <w:color w:val="7C7E80"/>
          <w:spacing w:val="25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color w:val="7C7E80"/>
          <w:spacing w:val="0"/>
          <w:w w:val="100"/>
          <w:position w:val="1"/>
        </w:rPr>
        <w:t>B</w:t>
      </w:r>
      <w:r>
        <w:rPr>
          <w:rFonts w:ascii="Arial" w:hAnsi="Arial" w:cs="Arial" w:eastAsia="Arial"/>
          <w:sz w:val="20"/>
          <w:szCs w:val="20"/>
          <w:color w:val="7C7E80"/>
          <w:spacing w:val="55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color w:val="626466"/>
          <w:spacing w:val="2"/>
          <w:w w:val="100"/>
          <w:position w:val="1"/>
        </w:rPr>
        <w:t>l</w:t>
      </w:r>
      <w:r>
        <w:rPr>
          <w:rFonts w:ascii="Arial" w:hAnsi="Arial" w:cs="Arial" w:eastAsia="Arial"/>
          <w:sz w:val="20"/>
          <w:szCs w:val="20"/>
          <w:color w:val="7C7E80"/>
          <w:spacing w:val="0"/>
          <w:w w:val="100"/>
          <w:position w:val="1"/>
        </w:rPr>
        <w:t>ge</w:t>
      </w:r>
      <w:r>
        <w:rPr>
          <w:rFonts w:ascii="Arial" w:hAnsi="Arial" w:cs="Arial" w:eastAsia="Arial"/>
          <w:sz w:val="20"/>
          <w:szCs w:val="20"/>
          <w:color w:val="7C7E80"/>
          <w:spacing w:val="-39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color w:val="7C7E80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0"/>
          <w:szCs w:val="20"/>
          <w:color w:val="7C7E80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0"/>
          <w:w w:val="95"/>
          <w:position w:val="1"/>
        </w:rPr>
        <w:t>İtf</w:t>
      </w:r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2"/>
          <w:w w:val="96"/>
          <w:position w:val="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626466"/>
          <w:spacing w:val="2"/>
          <w:w w:val="92"/>
          <w:position w:val="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91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181A1A"/>
          <w:spacing w:val="0"/>
          <w:w w:val="83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15" w:lineRule="exact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AFB1B5"/>
          <w:w w:val="115"/>
        </w:rPr>
        <w:t>ı</w:t>
      </w:r>
      <w:r>
        <w:rPr>
          <w:rFonts w:ascii="Arial" w:hAnsi="Arial" w:cs="Arial" w:eastAsia="Arial"/>
          <w:sz w:val="20"/>
          <w:szCs w:val="20"/>
          <w:color w:val="AFB1B5"/>
          <w:spacing w:val="-6"/>
          <w:w w:val="115"/>
        </w:rPr>
        <w:t>.</w:t>
      </w:r>
      <w:r>
        <w:rPr>
          <w:rFonts w:ascii="Arial" w:hAnsi="Arial" w:cs="Arial" w:eastAsia="Arial"/>
          <w:sz w:val="20"/>
          <w:szCs w:val="20"/>
          <w:color w:val="7C7E80"/>
          <w:spacing w:val="0"/>
          <w:w w:val="164"/>
        </w:rPr>
        <w:t>f</w:t>
      </w:r>
      <w:r>
        <w:rPr>
          <w:rFonts w:ascii="Arial" w:hAnsi="Arial" w:cs="Arial" w:eastAsia="Arial"/>
          <w:sz w:val="20"/>
          <w:szCs w:val="20"/>
          <w:color w:val="7C7E80"/>
          <w:spacing w:val="-3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79A9E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979A9E"/>
          <w:spacing w:val="4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7C7E8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626466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626466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626466"/>
          <w:spacing w:val="4"/>
          <w:w w:val="96"/>
        </w:rPr>
        <w:t>G</w:t>
      </w:r>
      <w:r>
        <w:rPr>
          <w:rFonts w:ascii="Arial" w:hAnsi="Arial" w:cs="Arial" w:eastAsia="Arial"/>
          <w:sz w:val="20"/>
          <w:szCs w:val="20"/>
          <w:color w:val="3F3F41"/>
          <w:spacing w:val="3"/>
          <w:w w:val="114"/>
        </w:rPr>
        <w:t>r</w:t>
      </w:r>
      <w:r>
        <w:rPr>
          <w:rFonts w:ascii="Arial" w:hAnsi="Arial" w:cs="Arial" w:eastAsia="Arial"/>
          <w:sz w:val="20"/>
          <w:szCs w:val="20"/>
          <w:color w:val="626466"/>
          <w:spacing w:val="0"/>
          <w:w w:val="110"/>
        </w:rPr>
        <w:t>u</w:t>
      </w:r>
      <w:r>
        <w:rPr>
          <w:rFonts w:ascii="Arial" w:hAnsi="Arial" w:cs="Arial" w:eastAsia="Arial"/>
          <w:sz w:val="20"/>
          <w:szCs w:val="20"/>
          <w:color w:val="626466"/>
          <w:spacing w:val="-9"/>
          <w:w w:val="110"/>
        </w:rPr>
        <w:t>p</w:t>
      </w:r>
      <w:r>
        <w:rPr>
          <w:rFonts w:ascii="Arial" w:hAnsi="Arial" w:cs="Arial" w:eastAsia="Arial"/>
          <w:sz w:val="20"/>
          <w:szCs w:val="20"/>
          <w:color w:val="3F3F41"/>
          <w:spacing w:val="-16"/>
          <w:w w:val="162"/>
        </w:rPr>
        <w:t>l</w:t>
      </w:r>
      <w:r>
        <w:rPr>
          <w:rFonts w:ascii="Arial" w:hAnsi="Arial" w:cs="Arial" w:eastAsia="Arial"/>
          <w:sz w:val="20"/>
          <w:szCs w:val="20"/>
          <w:color w:val="7C7E80"/>
          <w:spacing w:val="8"/>
          <w:w w:val="97"/>
        </w:rPr>
        <w:t>a</w:t>
      </w:r>
      <w:r>
        <w:rPr>
          <w:rFonts w:ascii="Arial" w:hAnsi="Arial" w:cs="Arial" w:eastAsia="Arial"/>
          <w:sz w:val="20"/>
          <w:szCs w:val="20"/>
          <w:color w:val="525454"/>
          <w:spacing w:val="0"/>
          <w:w w:val="101"/>
        </w:rPr>
        <w:t>r</w:t>
      </w:r>
      <w:r>
        <w:rPr>
          <w:rFonts w:ascii="Arial" w:hAnsi="Arial" w:cs="Arial" w:eastAsia="Arial"/>
          <w:sz w:val="20"/>
          <w:szCs w:val="20"/>
          <w:color w:val="525454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626466"/>
          <w:spacing w:val="0"/>
          <w:w w:val="111"/>
        </w:rPr>
        <w:t>Amiri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66" w:after="0" w:line="240" w:lineRule="auto"/>
        <w:ind w:right="-20"/>
        <w:jc w:val="left"/>
        <w:tabs>
          <w:tab w:pos="1520" w:val="left"/>
        </w:tabs>
        <w:rPr>
          <w:rFonts w:ascii="Times New Roman" w:hAnsi="Times New Roman" w:cs="Times New Roman" w:eastAsia="Times New Roman"/>
          <w:sz w:val="31"/>
          <w:szCs w:val="31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7"/>
          <w:szCs w:val="27"/>
          <w:color w:val="525454"/>
          <w:spacing w:val="-28"/>
          <w:w w:val="118"/>
          <w:b/>
          <w:bCs/>
          <w:position w:val="1"/>
        </w:rPr>
        <w:t>B</w:t>
      </w:r>
      <w:r>
        <w:rPr>
          <w:rFonts w:ascii="Times New Roman" w:hAnsi="Times New Roman" w:cs="Times New Roman" w:eastAsia="Times New Roman"/>
          <w:sz w:val="27"/>
          <w:szCs w:val="27"/>
          <w:color w:val="525454"/>
          <w:spacing w:val="2"/>
          <w:w w:val="118"/>
          <w:b/>
          <w:bCs/>
          <w:position w:val="1"/>
        </w:rPr>
        <w:t>ü</w:t>
      </w:r>
      <w:r>
        <w:rPr>
          <w:rFonts w:ascii="Times New Roman" w:hAnsi="Times New Roman" w:cs="Times New Roman" w:eastAsia="Times New Roman"/>
          <w:sz w:val="27"/>
          <w:szCs w:val="27"/>
          <w:color w:val="525454"/>
          <w:spacing w:val="0"/>
          <w:w w:val="118"/>
          <w:b/>
          <w:bCs/>
          <w:position w:val="1"/>
        </w:rPr>
        <w:t>l</w:t>
      </w:r>
      <w:r>
        <w:rPr>
          <w:rFonts w:ascii="Times New Roman" w:hAnsi="Times New Roman" w:cs="Times New Roman" w:eastAsia="Times New Roman"/>
          <w:sz w:val="27"/>
          <w:szCs w:val="27"/>
          <w:color w:val="525454"/>
          <w:spacing w:val="0"/>
          <w:w w:val="118"/>
          <w:b/>
          <w:bCs/>
          <w:position w:val="1"/>
        </w:rPr>
        <w:t>t</w:t>
      </w:r>
      <w:r>
        <w:rPr>
          <w:rFonts w:ascii="Times New Roman" w:hAnsi="Times New Roman" w:cs="Times New Roman" w:eastAsia="Times New Roman"/>
          <w:sz w:val="27"/>
          <w:szCs w:val="27"/>
          <w:color w:val="525454"/>
          <w:spacing w:val="-78"/>
          <w:w w:val="118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color w:val="525454"/>
          <w:spacing w:val="0"/>
          <w:w w:val="100"/>
          <w:b/>
          <w:bCs/>
          <w:position w:val="1"/>
        </w:rPr>
        <w:tab/>
      </w:r>
      <w:r>
        <w:rPr>
          <w:rFonts w:ascii="Times New Roman" w:hAnsi="Times New Roman" w:cs="Times New Roman" w:eastAsia="Times New Roman"/>
          <w:sz w:val="27"/>
          <w:szCs w:val="27"/>
          <w:color w:val="525454"/>
          <w:spacing w:val="0"/>
          <w:w w:val="100"/>
          <w:b/>
          <w:bCs/>
          <w:position w:val="1"/>
        </w:rPr>
      </w:r>
      <w:r>
        <w:rPr>
          <w:rFonts w:ascii="Times New Roman" w:hAnsi="Times New Roman" w:cs="Times New Roman" w:eastAsia="Times New Roman"/>
          <w:sz w:val="31"/>
          <w:szCs w:val="31"/>
          <w:color w:val="3F3F41"/>
          <w:spacing w:val="1"/>
          <w:w w:val="201"/>
          <w:position w:val="0"/>
        </w:rPr>
        <w:t>·</w:t>
      </w:r>
      <w:r>
        <w:rPr>
          <w:rFonts w:ascii="Times New Roman" w:hAnsi="Times New Roman" w:cs="Times New Roman" w:eastAsia="Times New Roman"/>
          <w:sz w:val="31"/>
          <w:szCs w:val="31"/>
          <w:color w:val="626466"/>
          <w:spacing w:val="0"/>
          <w:w w:val="126"/>
          <w:position w:val="0"/>
        </w:rPr>
        <w:t>,</w:t>
      </w:r>
      <w:r>
        <w:rPr>
          <w:rFonts w:ascii="Times New Roman" w:hAnsi="Times New Roman" w:cs="Times New Roman" w:eastAsia="Times New Roman"/>
          <w:sz w:val="31"/>
          <w:szCs w:val="31"/>
          <w:color w:val="626466"/>
          <w:spacing w:val="-5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color w:val="7C7E80"/>
          <w:spacing w:val="-23"/>
          <w:w w:val="158"/>
          <w:position w:val="0"/>
        </w:rPr>
        <w:t>,</w:t>
      </w:r>
      <w:r>
        <w:rPr>
          <w:rFonts w:ascii="Times New Roman" w:hAnsi="Times New Roman" w:cs="Times New Roman" w:eastAsia="Times New Roman"/>
          <w:sz w:val="31"/>
          <w:szCs w:val="31"/>
          <w:color w:val="3F3F41"/>
          <w:spacing w:val="8"/>
          <w:w w:val="110"/>
          <w:position w:val="0"/>
        </w:rPr>
        <w:t>·</w:t>
      </w:r>
      <w:r>
        <w:rPr>
          <w:rFonts w:ascii="Times New Roman" w:hAnsi="Times New Roman" w:cs="Times New Roman" w:eastAsia="Times New Roman"/>
          <w:sz w:val="31"/>
          <w:szCs w:val="31"/>
          <w:color w:val="3F3F41"/>
          <w:spacing w:val="0"/>
          <w:w w:val="110"/>
          <w:position w:val="0"/>
        </w:rPr>
        <w:t>*</w:t>
      </w:r>
      <w:r>
        <w:rPr>
          <w:rFonts w:ascii="Times New Roman" w:hAnsi="Times New Roman" w:cs="Times New Roman" w:eastAsia="Times New Roman"/>
          <w:sz w:val="31"/>
          <w:szCs w:val="31"/>
          <w:color w:val="3F3F41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color w:val="7C7E80"/>
          <w:spacing w:val="0"/>
          <w:w w:val="174"/>
          <w:position w:val="0"/>
        </w:rPr>
        <w:t>;\</w:t>
      </w:r>
      <w:r>
        <w:rPr>
          <w:rFonts w:ascii="Times New Roman" w:hAnsi="Times New Roman" w:cs="Times New Roman" w:eastAsia="Times New Roman"/>
          <w:sz w:val="31"/>
          <w:szCs w:val="31"/>
          <w:color w:val="000000"/>
          <w:spacing w:val="0"/>
          <w:w w:val="100"/>
          <w:position w:val="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34" w:lineRule="exact"/>
        <w:ind w:left="21" w:right="-20"/>
        <w:jc w:val="left"/>
        <w:tabs>
          <w:tab w:pos="920" w:val="left"/>
          <w:tab w:pos="1840" w:val="left"/>
          <w:tab w:pos="2340" w:val="left"/>
        </w:tabs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19"/>
          <w:szCs w:val="19"/>
          <w:color w:val="525454"/>
          <w:spacing w:val="0"/>
          <w:w w:val="79"/>
          <w:position w:val="-5"/>
        </w:rPr>
        <w:t>MG</w:t>
      </w:r>
      <w:r>
        <w:rPr>
          <w:rFonts w:ascii="Arial" w:hAnsi="Arial" w:cs="Arial" w:eastAsia="Arial"/>
          <w:sz w:val="19"/>
          <w:szCs w:val="19"/>
          <w:color w:val="525454"/>
          <w:spacing w:val="0"/>
          <w:w w:val="79"/>
          <w:position w:val="-5"/>
        </w:rPr>
        <w:t>d</w:t>
      </w:r>
      <w:r>
        <w:rPr>
          <w:rFonts w:ascii="Arial" w:hAnsi="Arial" w:cs="Arial" w:eastAsia="Arial"/>
          <w:sz w:val="19"/>
          <w:szCs w:val="19"/>
          <w:color w:val="525454"/>
          <w:spacing w:val="0"/>
          <w:w w:val="79"/>
          <w:position w:val="-5"/>
        </w:rPr>
        <w:t> </w:t>
      </w:r>
      <w:r>
        <w:rPr>
          <w:rFonts w:ascii="Arial" w:hAnsi="Arial" w:cs="Arial" w:eastAsia="Arial"/>
          <w:sz w:val="19"/>
          <w:szCs w:val="19"/>
          <w:color w:val="525454"/>
          <w:spacing w:val="7"/>
          <w:w w:val="79"/>
          <w:position w:val="-5"/>
        </w:rPr>
        <w:t> </w:t>
      </w:r>
      <w:r>
        <w:rPr>
          <w:rFonts w:ascii="Arial" w:hAnsi="Arial" w:cs="Arial" w:eastAsia="Arial"/>
          <w:sz w:val="19"/>
          <w:szCs w:val="19"/>
          <w:color w:val="3F3F41"/>
          <w:spacing w:val="0"/>
          <w:w w:val="100"/>
          <w:position w:val="-5"/>
        </w:rPr>
        <w:t>h</w:t>
      </w:r>
      <w:r>
        <w:rPr>
          <w:rFonts w:ascii="Arial" w:hAnsi="Arial" w:cs="Arial" w:eastAsia="Arial"/>
          <w:sz w:val="19"/>
          <w:szCs w:val="19"/>
          <w:color w:val="3F3F41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19"/>
          <w:szCs w:val="19"/>
          <w:color w:val="3F3F41"/>
          <w:spacing w:val="0"/>
          <w:w w:val="100"/>
          <w:position w:val="-5"/>
        </w:rPr>
      </w:r>
      <w:r>
        <w:rPr>
          <w:rFonts w:ascii="Arial" w:hAnsi="Arial" w:cs="Arial" w:eastAsia="Arial"/>
          <w:sz w:val="19"/>
          <w:szCs w:val="19"/>
          <w:color w:val="525454"/>
          <w:spacing w:val="0"/>
          <w:w w:val="86"/>
          <w:position w:val="-5"/>
        </w:rPr>
        <w:t>uoeJ</w:t>
      </w:r>
      <w:r>
        <w:rPr>
          <w:rFonts w:ascii="Arial" w:hAnsi="Arial" w:cs="Arial" w:eastAsia="Arial"/>
          <w:sz w:val="19"/>
          <w:szCs w:val="19"/>
          <w:color w:val="525454"/>
          <w:spacing w:val="3"/>
          <w:w w:val="86"/>
          <w:position w:val="-5"/>
        </w:rPr>
        <w:t>A</w:t>
      </w:r>
      <w:r>
        <w:rPr>
          <w:rFonts w:ascii="Arial" w:hAnsi="Arial" w:cs="Arial" w:eastAsia="Arial"/>
          <w:sz w:val="19"/>
          <w:szCs w:val="19"/>
          <w:color w:val="7C7E80"/>
          <w:spacing w:val="0"/>
          <w:w w:val="86"/>
          <w:position w:val="-5"/>
        </w:rPr>
        <w:t>u</w:t>
      </w:r>
      <w:r>
        <w:rPr>
          <w:rFonts w:ascii="Arial" w:hAnsi="Arial" w:cs="Arial" w:eastAsia="Arial"/>
          <w:sz w:val="19"/>
          <w:szCs w:val="19"/>
          <w:color w:val="7C7E80"/>
          <w:spacing w:val="13"/>
          <w:w w:val="86"/>
          <w:position w:val="-5"/>
        </w:rPr>
        <w:t> </w:t>
      </w:r>
      <w:r>
        <w:rPr>
          <w:rFonts w:ascii="Arial" w:hAnsi="Arial" w:cs="Arial" w:eastAsia="Arial"/>
          <w:sz w:val="19"/>
          <w:szCs w:val="19"/>
          <w:color w:val="626466"/>
          <w:spacing w:val="0"/>
          <w:w w:val="187"/>
          <w:position w:val="-5"/>
        </w:rPr>
        <w:t>.</w:t>
      </w:r>
      <w:r>
        <w:rPr>
          <w:rFonts w:ascii="Arial" w:hAnsi="Arial" w:cs="Arial" w:eastAsia="Arial"/>
          <w:sz w:val="19"/>
          <w:szCs w:val="19"/>
          <w:color w:val="626466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19"/>
          <w:szCs w:val="19"/>
          <w:color w:val="626466"/>
          <w:spacing w:val="-25"/>
          <w:w w:val="149"/>
          <w:position w:val="-5"/>
        </w:rPr>
        <w:t>.</w:t>
      </w:r>
      <w:r>
        <w:rPr>
          <w:rFonts w:ascii="Arial" w:hAnsi="Arial" w:cs="Arial" w:eastAsia="Arial"/>
          <w:sz w:val="19"/>
          <w:szCs w:val="19"/>
          <w:color w:val="979A9E"/>
          <w:spacing w:val="0"/>
          <w:w w:val="58"/>
          <w:position w:val="-5"/>
        </w:rPr>
        <w:t>.;,,.,,•</w:t>
      </w:r>
      <w:r>
        <w:rPr>
          <w:rFonts w:ascii="Arial" w:hAnsi="Arial" w:cs="Arial" w:eastAsia="Arial"/>
          <w:sz w:val="19"/>
          <w:szCs w:val="19"/>
          <w:color w:val="979A9E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19"/>
          <w:szCs w:val="19"/>
          <w:color w:val="979A9E"/>
          <w:spacing w:val="0"/>
          <w:w w:val="100"/>
          <w:position w:val="-5"/>
        </w:rPr>
      </w:r>
      <w:r>
        <w:rPr>
          <w:rFonts w:ascii="Arial" w:hAnsi="Arial" w:cs="Arial" w:eastAsia="Arial"/>
          <w:sz w:val="25"/>
          <w:szCs w:val="25"/>
          <w:color w:val="7C7E80"/>
          <w:spacing w:val="0"/>
          <w:w w:val="78"/>
          <w:i/>
          <w:position w:val="-5"/>
        </w:rPr>
        <w:t>1</w:t>
      </w:r>
      <w:r>
        <w:rPr>
          <w:rFonts w:ascii="Arial" w:hAnsi="Arial" w:cs="Arial" w:eastAsia="Arial"/>
          <w:sz w:val="25"/>
          <w:szCs w:val="25"/>
          <w:color w:val="7C7E80"/>
          <w:spacing w:val="-28"/>
          <w:w w:val="100"/>
          <w:i/>
          <w:position w:val="-5"/>
        </w:rPr>
        <w:t> </w:t>
      </w:r>
      <w:r>
        <w:rPr>
          <w:rFonts w:ascii="Arial" w:hAnsi="Arial" w:cs="Arial" w:eastAsia="Arial"/>
          <w:sz w:val="25"/>
          <w:szCs w:val="25"/>
          <w:color w:val="AFB1B5"/>
          <w:spacing w:val="0"/>
          <w:w w:val="45"/>
          <w:position w:val="-5"/>
        </w:rPr>
        <w:t>....</w:t>
      </w:r>
      <w:r>
        <w:rPr>
          <w:rFonts w:ascii="Arial" w:hAnsi="Arial" w:cs="Arial" w:eastAsia="Arial"/>
          <w:sz w:val="25"/>
          <w:szCs w:val="25"/>
          <w:color w:val="000000"/>
          <w:spacing w:val="0"/>
          <w:w w:val="100"/>
          <w:position w:val="0"/>
        </w:rPr>
      </w:r>
    </w:p>
    <w:p>
      <w:pPr>
        <w:spacing w:before="0" w:after="0" w:line="194" w:lineRule="exact"/>
        <w:ind w:left="1044" w:right="54"/>
        <w:jc w:val="center"/>
        <w:tabs>
          <w:tab w:pos="1660" w:val="left"/>
          <w:tab w:pos="280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9"/>
          <w:szCs w:val="29"/>
          <w:color w:val="626466"/>
          <w:spacing w:val="-13"/>
          <w:w w:val="123"/>
          <w:position w:val="-2"/>
        </w:rPr>
        <w:t>\</w:t>
      </w:r>
      <w:r>
        <w:rPr>
          <w:rFonts w:ascii="Times New Roman" w:hAnsi="Times New Roman" w:cs="Times New Roman" w:eastAsia="Times New Roman"/>
          <w:sz w:val="29"/>
          <w:szCs w:val="29"/>
          <w:color w:val="7C7E80"/>
          <w:spacing w:val="0"/>
          <w:w w:val="225"/>
          <w:position w:val="-2"/>
        </w:rPr>
        <w:t>.</w:t>
      </w:r>
      <w:r>
        <w:rPr>
          <w:rFonts w:ascii="Times New Roman" w:hAnsi="Times New Roman" w:cs="Times New Roman" w:eastAsia="Times New Roman"/>
          <w:sz w:val="29"/>
          <w:szCs w:val="29"/>
          <w:color w:val="7C7E80"/>
          <w:spacing w:val="-2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7C7E80"/>
          <w:spacing w:val="0"/>
          <w:w w:val="55"/>
          <w:b/>
          <w:bCs/>
          <w:position w:val="-2"/>
        </w:rPr>
        <w:t>'t</w:t>
      </w:r>
      <w:r>
        <w:rPr>
          <w:rFonts w:ascii="Times New Roman" w:hAnsi="Times New Roman" w:cs="Times New Roman" w:eastAsia="Times New Roman"/>
          <w:sz w:val="29"/>
          <w:szCs w:val="29"/>
          <w:color w:val="7C7E80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29"/>
          <w:szCs w:val="29"/>
          <w:color w:val="7C7E80"/>
          <w:spacing w:val="0"/>
          <w:w w:val="100"/>
          <w:b/>
          <w:bCs/>
          <w:position w:val="-2"/>
        </w:rPr>
      </w:r>
      <w:r>
        <w:rPr>
          <w:rFonts w:ascii="Times New Roman" w:hAnsi="Times New Roman" w:cs="Times New Roman" w:eastAsia="Times New Roman"/>
          <w:sz w:val="14"/>
          <w:szCs w:val="14"/>
          <w:color w:val="979A9E"/>
          <w:spacing w:val="-14"/>
          <w:w w:val="91"/>
          <w:b/>
          <w:bCs/>
          <w:position w:val="-2"/>
        </w:rPr>
        <w:t>•</w:t>
      </w:r>
      <w:r>
        <w:rPr>
          <w:rFonts w:ascii="Times New Roman" w:hAnsi="Times New Roman" w:cs="Times New Roman" w:eastAsia="Times New Roman"/>
          <w:sz w:val="14"/>
          <w:szCs w:val="14"/>
          <w:color w:val="7C7E80"/>
          <w:spacing w:val="0"/>
          <w:w w:val="63"/>
          <w:b/>
          <w:bCs/>
          <w:position w:val="-2"/>
        </w:rPr>
        <w:t>lt</w:t>
      </w:r>
      <w:r>
        <w:rPr>
          <w:rFonts w:ascii="Times New Roman" w:hAnsi="Times New Roman" w:cs="Times New Roman" w:eastAsia="Times New Roman"/>
          <w:sz w:val="14"/>
          <w:szCs w:val="14"/>
          <w:color w:val="7C7E80"/>
          <w:spacing w:val="-14"/>
          <w:w w:val="64"/>
          <w:b/>
          <w:bCs/>
          <w:position w:val="-2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979A9E"/>
          <w:spacing w:val="0"/>
          <w:w w:val="134"/>
          <w:b/>
          <w:bCs/>
          <w:position w:val="-2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7C7E80"/>
          <w:spacing w:val="-20"/>
          <w:w w:val="138"/>
          <w:b/>
          <w:bCs/>
          <w:position w:val="-2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979A9E"/>
          <w:spacing w:val="0"/>
          <w:w w:val="131"/>
          <w:b/>
          <w:bCs/>
          <w:position w:val="-2"/>
        </w:rPr>
        <w:t>ı;</w:t>
      </w:r>
      <w:r>
        <w:rPr>
          <w:rFonts w:ascii="Times New Roman" w:hAnsi="Times New Roman" w:cs="Times New Roman" w:eastAsia="Times New Roman"/>
          <w:sz w:val="14"/>
          <w:szCs w:val="14"/>
          <w:color w:val="979A9E"/>
          <w:spacing w:val="11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979A9E"/>
          <w:spacing w:val="0"/>
          <w:w w:val="132"/>
          <w:b/>
          <w:bCs/>
          <w:position w:val="-2"/>
        </w:rPr>
        <w:t>:;</w:t>
      </w:r>
      <w:r>
        <w:rPr>
          <w:rFonts w:ascii="Times New Roman" w:hAnsi="Times New Roman" w:cs="Times New Roman" w:eastAsia="Times New Roman"/>
          <w:sz w:val="14"/>
          <w:szCs w:val="14"/>
          <w:color w:val="979A9E"/>
          <w:spacing w:val="-14"/>
          <w:w w:val="132"/>
          <w:b/>
          <w:bCs/>
          <w:position w:val="-2"/>
        </w:rPr>
        <w:t>#</w:t>
      </w:r>
      <w:r>
        <w:rPr>
          <w:rFonts w:ascii="Times New Roman" w:hAnsi="Times New Roman" w:cs="Times New Roman" w:eastAsia="Times New Roman"/>
          <w:sz w:val="14"/>
          <w:szCs w:val="14"/>
          <w:color w:val="7C7E80"/>
          <w:spacing w:val="0"/>
          <w:w w:val="95"/>
          <w:b/>
          <w:bCs/>
          <w:position w:val="-2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color w:val="7C7E80"/>
          <w:spacing w:val="-22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979A9E"/>
          <w:spacing w:val="0"/>
          <w:w w:val="132"/>
          <w:b/>
          <w:bCs/>
          <w:position w:val="-2"/>
        </w:rPr>
        <w:t>,.·</w:t>
      </w:r>
      <w:r>
        <w:rPr>
          <w:rFonts w:ascii="Times New Roman" w:hAnsi="Times New Roman" w:cs="Times New Roman" w:eastAsia="Times New Roman"/>
          <w:sz w:val="14"/>
          <w:szCs w:val="14"/>
          <w:color w:val="979A9E"/>
          <w:spacing w:val="0"/>
          <w:w w:val="100"/>
          <w:b/>
          <w:bCs/>
          <w:position w:val="-2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979A9E"/>
          <w:spacing w:val="0"/>
          <w:w w:val="100"/>
          <w:b/>
          <w:bCs/>
          <w:position w:val="-2"/>
        </w:rPr>
      </w:r>
      <w:r>
        <w:rPr>
          <w:rFonts w:ascii="Times New Roman" w:hAnsi="Times New Roman" w:cs="Times New Roman" w:eastAsia="Times New Roman"/>
          <w:sz w:val="19"/>
          <w:szCs w:val="19"/>
          <w:color w:val="979A9E"/>
          <w:spacing w:val="0"/>
          <w:w w:val="66"/>
          <w:b/>
          <w:bCs/>
          <w:i/>
          <w:position w:val="-2"/>
        </w:rPr>
        <w:t>,f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139" w:lineRule="exact"/>
        <w:ind w:left="1093" w:right="79"/>
        <w:jc w:val="center"/>
        <w:tabs>
          <w:tab w:pos="1700" w:val="left"/>
        </w:tabs>
        <w:rPr>
          <w:rFonts w:ascii="Arial" w:hAnsi="Arial" w:cs="Arial" w:eastAsia="Arial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7C7E80"/>
          <w:spacing w:val="6"/>
          <w:w w:val="246"/>
          <w:position w:val="-2"/>
        </w:rPr>
        <w:t>·</w:t>
      </w:r>
      <w:r>
        <w:rPr>
          <w:rFonts w:ascii="Times New Roman" w:hAnsi="Times New Roman" w:cs="Times New Roman" w:eastAsia="Times New Roman"/>
          <w:sz w:val="22"/>
          <w:szCs w:val="22"/>
          <w:color w:val="7C7E80"/>
          <w:spacing w:val="-37"/>
          <w:w w:val="246"/>
          <w:position w:val="-2"/>
        </w:rPr>
        <w:t>·</w:t>
      </w:r>
      <w:r>
        <w:rPr>
          <w:rFonts w:ascii="Times New Roman" w:hAnsi="Times New Roman" w:cs="Times New Roman" w:eastAsia="Times New Roman"/>
          <w:sz w:val="22"/>
          <w:szCs w:val="22"/>
          <w:color w:val="626466"/>
          <w:spacing w:val="0"/>
          <w:w w:val="49"/>
          <w:position w:val="-2"/>
        </w:rPr>
        <w:t>ı./</w:t>
      </w:r>
      <w:r>
        <w:rPr>
          <w:rFonts w:ascii="Times New Roman" w:hAnsi="Times New Roman" w:cs="Times New Roman" w:eastAsia="Times New Roman"/>
          <w:sz w:val="22"/>
          <w:szCs w:val="22"/>
          <w:color w:val="626466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2"/>
          <w:szCs w:val="22"/>
          <w:color w:val="626466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22"/>
          <w:szCs w:val="22"/>
          <w:color w:val="979A9E"/>
          <w:spacing w:val="0"/>
          <w:w w:val="44"/>
          <w:position w:val="-2"/>
        </w:rPr>
        <w:t>_</w:t>
      </w:r>
      <w:r>
        <w:rPr>
          <w:rFonts w:ascii="Times New Roman" w:hAnsi="Times New Roman" w:cs="Times New Roman" w:eastAsia="Times New Roman"/>
          <w:sz w:val="22"/>
          <w:szCs w:val="22"/>
          <w:color w:val="979A9E"/>
          <w:spacing w:val="0"/>
          <w:w w:val="44"/>
          <w:position w:val="-2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color w:val="979A9E"/>
          <w:spacing w:val="16"/>
          <w:w w:val="44"/>
          <w:position w:val="-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979A9E"/>
          <w:spacing w:val="0"/>
          <w:w w:val="73"/>
          <w:position w:val="-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979A9E"/>
          <w:spacing w:val="-9"/>
          <w:w w:val="73"/>
          <w:position w:val="-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AFB1B5"/>
          <w:spacing w:val="0"/>
          <w:w w:val="154"/>
          <w:position w:val="-2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color w:val="AFB1B5"/>
          <w:spacing w:val="-1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AFB1B5"/>
          <w:spacing w:val="0"/>
          <w:w w:val="100"/>
          <w:position w:val="-2"/>
        </w:rPr>
        <w:t>.•</w:t>
      </w:r>
      <w:r>
        <w:rPr>
          <w:rFonts w:ascii="Times New Roman" w:hAnsi="Times New Roman" w:cs="Times New Roman" w:eastAsia="Times New Roman"/>
          <w:sz w:val="22"/>
          <w:szCs w:val="22"/>
          <w:color w:val="AFB1B5"/>
          <w:spacing w:val="45"/>
          <w:w w:val="100"/>
          <w:position w:val="-2"/>
        </w:rPr>
        <w:t> </w:t>
      </w:r>
      <w:r>
        <w:rPr>
          <w:rFonts w:ascii="Arial" w:hAnsi="Arial" w:cs="Arial" w:eastAsia="Arial"/>
          <w:sz w:val="15"/>
          <w:szCs w:val="15"/>
          <w:color w:val="7C7E80"/>
          <w:spacing w:val="0"/>
          <w:w w:val="284"/>
          <w:position w:val="-2"/>
        </w:rPr>
        <w:t>;ı"</w:t>
      </w:r>
      <w:r>
        <w:rPr>
          <w:rFonts w:ascii="Arial" w:hAnsi="Arial" w:cs="Arial" w:eastAsia="Arial"/>
          <w:sz w:val="15"/>
          <w:szCs w:val="15"/>
          <w:color w:val="7C7E80"/>
          <w:spacing w:val="-50"/>
          <w:w w:val="284"/>
          <w:position w:val="-2"/>
        </w:rPr>
        <w:t> </w:t>
      </w:r>
      <w:r>
        <w:rPr>
          <w:rFonts w:ascii="Arial" w:hAnsi="Arial" w:cs="Arial" w:eastAsia="Arial"/>
          <w:sz w:val="15"/>
          <w:szCs w:val="15"/>
          <w:color w:val="BFC1BD"/>
          <w:spacing w:val="0"/>
          <w:w w:val="284"/>
          <w:position w:val="-2"/>
        </w:rPr>
        <w:t>'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116" w:lineRule="exact"/>
        <w:ind w:left="1169" w:right="165"/>
        <w:jc w:val="center"/>
        <w:tabs>
          <w:tab w:pos="1700" w:val="left"/>
          <w:tab w:pos="238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0"/>
          <w:szCs w:val="10"/>
          <w:color w:val="7C7E80"/>
          <w:spacing w:val="0"/>
          <w:w w:val="339"/>
          <w:position w:val="1"/>
        </w:rPr>
        <w:t>,,</w:t>
      </w:r>
      <w:r>
        <w:rPr>
          <w:rFonts w:ascii="Times New Roman" w:hAnsi="Times New Roman" w:cs="Times New Roman" w:eastAsia="Times New Roman"/>
          <w:sz w:val="10"/>
          <w:szCs w:val="10"/>
          <w:color w:val="7C7E8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0"/>
          <w:szCs w:val="10"/>
          <w:color w:val="7C7E80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0"/>
          <w:szCs w:val="10"/>
          <w:color w:val="979A9E"/>
          <w:spacing w:val="0"/>
          <w:w w:val="79"/>
          <w:b/>
          <w:bCs/>
          <w:position w:val="1"/>
        </w:rPr>
        <w:t>.1</w:t>
      </w:r>
      <w:r>
        <w:rPr>
          <w:rFonts w:ascii="Times New Roman" w:hAnsi="Times New Roman" w:cs="Times New Roman" w:eastAsia="Times New Roman"/>
          <w:sz w:val="10"/>
          <w:szCs w:val="10"/>
          <w:color w:val="979A9E"/>
          <w:spacing w:val="0"/>
          <w:w w:val="79"/>
          <w:b/>
          <w:bCs/>
          <w:position w:val="1"/>
        </w:rPr>
        <w:t>  </w:t>
      </w:r>
      <w:r>
        <w:rPr>
          <w:rFonts w:ascii="Times New Roman" w:hAnsi="Times New Roman" w:cs="Times New Roman" w:eastAsia="Times New Roman"/>
          <w:sz w:val="10"/>
          <w:szCs w:val="10"/>
          <w:color w:val="979A9E"/>
          <w:spacing w:val="10"/>
          <w:w w:val="79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979A9E"/>
          <w:spacing w:val="0"/>
          <w:w w:val="177"/>
          <w:position w:val="1"/>
        </w:rPr>
        <w:t>.</w:t>
      </w:r>
      <w:r>
        <w:rPr>
          <w:rFonts w:ascii="Arial" w:hAnsi="Arial" w:cs="Arial" w:eastAsia="Arial"/>
          <w:sz w:val="9"/>
          <w:szCs w:val="9"/>
          <w:color w:val="AFB1B5"/>
          <w:spacing w:val="0"/>
          <w:w w:val="90"/>
          <w:b/>
          <w:bCs/>
          <w:i/>
          <w:position w:val="1"/>
        </w:rPr>
        <w:t>1.'</w:t>
      </w:r>
      <w:r>
        <w:rPr>
          <w:rFonts w:ascii="Arial" w:hAnsi="Arial" w:cs="Arial" w:eastAsia="Arial"/>
          <w:sz w:val="9"/>
          <w:szCs w:val="9"/>
          <w:color w:val="AFB1B5"/>
          <w:spacing w:val="0"/>
          <w:w w:val="100"/>
          <w:b/>
          <w:bCs/>
          <w:i/>
          <w:position w:val="1"/>
        </w:rPr>
        <w:t>  </w:t>
      </w:r>
      <w:r>
        <w:rPr>
          <w:rFonts w:ascii="Arial" w:hAnsi="Arial" w:cs="Arial" w:eastAsia="Arial"/>
          <w:sz w:val="9"/>
          <w:szCs w:val="9"/>
          <w:color w:val="AFB1B5"/>
          <w:spacing w:val="-12"/>
          <w:w w:val="100"/>
          <w:b/>
          <w:bCs/>
          <w:i/>
          <w:position w:val="1"/>
        </w:rPr>
        <w:t> </w:t>
      </w:r>
      <w:r>
        <w:rPr>
          <w:rFonts w:ascii="Arial" w:hAnsi="Arial" w:cs="Arial" w:eastAsia="Arial"/>
          <w:sz w:val="9"/>
          <w:szCs w:val="9"/>
          <w:color w:val="979A9E"/>
          <w:spacing w:val="0"/>
          <w:w w:val="155"/>
          <w:position w:val="1"/>
        </w:rPr>
        <w:t>\''</w:t>
      </w:r>
      <w:r>
        <w:rPr>
          <w:rFonts w:ascii="Arial" w:hAnsi="Arial" w:cs="Arial" w:eastAsia="Arial"/>
          <w:sz w:val="9"/>
          <w:szCs w:val="9"/>
          <w:color w:val="979A9E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9"/>
          <w:szCs w:val="9"/>
          <w:color w:val="979A9E"/>
          <w:spacing w:val="0"/>
          <w:w w:val="100"/>
          <w:position w:val="1"/>
        </w:rPr>
      </w:r>
      <w:r>
        <w:rPr>
          <w:rFonts w:ascii="Arial" w:hAnsi="Arial" w:cs="Arial" w:eastAsia="Arial"/>
          <w:sz w:val="9"/>
          <w:szCs w:val="9"/>
          <w:color w:val="979A9E"/>
          <w:spacing w:val="-5"/>
          <w:w w:val="190"/>
          <w:i/>
          <w:position w:val="1"/>
        </w:rPr>
        <w:t>:</w:t>
      </w:r>
      <w:r>
        <w:rPr>
          <w:rFonts w:ascii="Arial" w:hAnsi="Arial" w:cs="Arial" w:eastAsia="Arial"/>
          <w:sz w:val="9"/>
          <w:szCs w:val="9"/>
          <w:color w:val="7C7E80"/>
          <w:spacing w:val="0"/>
          <w:w w:val="119"/>
          <w:i/>
          <w:position w:val="1"/>
        </w:rPr>
        <w:t>.</w:t>
      </w:r>
      <w:r>
        <w:rPr>
          <w:rFonts w:ascii="Arial" w:hAnsi="Arial" w:cs="Arial" w:eastAsia="Arial"/>
          <w:sz w:val="9"/>
          <w:szCs w:val="9"/>
          <w:color w:val="7C7E80"/>
          <w:spacing w:val="-16"/>
          <w:w w:val="119"/>
          <w:i/>
          <w:position w:val="1"/>
        </w:rPr>
        <w:t>.</w:t>
      </w:r>
      <w:r>
        <w:rPr>
          <w:rFonts w:ascii="Arial" w:hAnsi="Arial" w:cs="Arial" w:eastAsia="Arial"/>
          <w:sz w:val="9"/>
          <w:szCs w:val="9"/>
          <w:color w:val="626466"/>
          <w:spacing w:val="-13"/>
          <w:w w:val="418"/>
          <w:i/>
          <w:position w:val="1"/>
        </w:rPr>
        <w:t>'</w:t>
      </w:r>
      <w:r>
        <w:rPr>
          <w:rFonts w:ascii="Arial" w:hAnsi="Arial" w:cs="Arial" w:eastAsia="Arial"/>
          <w:sz w:val="9"/>
          <w:szCs w:val="9"/>
          <w:color w:val="979A9E"/>
          <w:spacing w:val="0"/>
          <w:w w:val="100"/>
          <w:i/>
          <w:position w:val="1"/>
        </w:rPr>
        <w:t>,..</w:t>
      </w:r>
      <w:r>
        <w:rPr>
          <w:rFonts w:ascii="Arial" w:hAnsi="Arial" w:cs="Arial" w:eastAsia="Arial"/>
          <w:sz w:val="9"/>
          <w:szCs w:val="9"/>
          <w:color w:val="979A9E"/>
          <w:spacing w:val="0"/>
          <w:w w:val="100"/>
          <w:i/>
          <w:position w:val="1"/>
        </w:rPr>
        <w:t>  </w:t>
      </w:r>
      <w:r>
        <w:rPr>
          <w:rFonts w:ascii="Arial" w:hAnsi="Arial" w:cs="Arial" w:eastAsia="Arial"/>
          <w:sz w:val="9"/>
          <w:szCs w:val="9"/>
          <w:color w:val="979A9E"/>
          <w:spacing w:val="-4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626466"/>
          <w:spacing w:val="1"/>
          <w:w w:val="37"/>
          <w:i/>
          <w:position w:val="1"/>
        </w:rPr>
        <w:t>_</w:t>
      </w:r>
      <w:r>
        <w:rPr>
          <w:rFonts w:ascii="Times New Roman" w:hAnsi="Times New Roman" w:cs="Times New Roman" w:eastAsia="Times New Roman"/>
          <w:sz w:val="15"/>
          <w:szCs w:val="15"/>
          <w:color w:val="979A9E"/>
          <w:spacing w:val="0"/>
          <w:w w:val="132"/>
          <w:i/>
          <w:position w:val="1"/>
        </w:rPr>
        <w:t>,!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4" w:after="0" w:line="139" w:lineRule="exact"/>
        <w:ind w:left="1357" w:right="-20"/>
        <w:jc w:val="left"/>
        <w:tabs>
          <w:tab w:pos="1700" w:val="left"/>
          <w:tab w:pos="228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626466"/>
          <w:spacing w:val="0"/>
          <w:w w:val="81"/>
          <w:position w:val="-1"/>
        </w:rPr>
        <w:t>'1.</w:t>
      </w:r>
      <w:r>
        <w:rPr>
          <w:rFonts w:ascii="Times New Roman" w:hAnsi="Times New Roman" w:cs="Times New Roman" w:eastAsia="Times New Roman"/>
          <w:sz w:val="13"/>
          <w:szCs w:val="13"/>
          <w:color w:val="626466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626466"/>
          <w:spacing w:val="0"/>
          <w:w w:val="100"/>
          <w:position w:val="-1"/>
        </w:rPr>
      </w:r>
      <w:r>
        <w:rPr>
          <w:rFonts w:ascii="Arial" w:hAnsi="Arial" w:cs="Arial" w:eastAsia="Arial"/>
          <w:sz w:val="12"/>
          <w:szCs w:val="12"/>
          <w:color w:val="626466"/>
          <w:spacing w:val="0"/>
          <w:w w:val="100"/>
          <w:i/>
          <w:position w:val="-1"/>
        </w:rPr>
        <w:t>&gt;</w:t>
      </w:r>
      <w:r>
        <w:rPr>
          <w:rFonts w:ascii="Arial" w:hAnsi="Arial" w:cs="Arial" w:eastAsia="Arial"/>
          <w:sz w:val="12"/>
          <w:szCs w:val="12"/>
          <w:color w:val="626466"/>
          <w:spacing w:val="0"/>
          <w:w w:val="100"/>
          <w:i/>
          <w:position w:val="-1"/>
        </w:rPr>
        <w:tab/>
      </w:r>
      <w:r>
        <w:rPr>
          <w:rFonts w:ascii="Arial" w:hAnsi="Arial" w:cs="Arial" w:eastAsia="Arial"/>
          <w:sz w:val="12"/>
          <w:szCs w:val="12"/>
          <w:color w:val="626466"/>
          <w:spacing w:val="0"/>
          <w:w w:val="100"/>
          <w:i/>
          <w:position w:val="-1"/>
        </w:rPr>
      </w:r>
      <w:r>
        <w:rPr>
          <w:rFonts w:ascii="Arial" w:hAnsi="Arial" w:cs="Arial" w:eastAsia="Arial"/>
          <w:sz w:val="12"/>
          <w:szCs w:val="12"/>
          <w:color w:val="979A9E"/>
          <w:spacing w:val="-16"/>
          <w:w w:val="96"/>
          <w:position w:val="-1"/>
        </w:rPr>
        <w:t>•</w:t>
      </w:r>
      <w:r>
        <w:rPr>
          <w:rFonts w:ascii="Arial" w:hAnsi="Arial" w:cs="Arial" w:eastAsia="Arial"/>
          <w:sz w:val="12"/>
          <w:szCs w:val="12"/>
          <w:color w:val="626466"/>
          <w:spacing w:val="-6"/>
          <w:w w:val="178"/>
          <w:position w:val="-1"/>
        </w:rPr>
        <w:t>.</w:t>
      </w:r>
      <w:r>
        <w:rPr>
          <w:rFonts w:ascii="Arial" w:hAnsi="Arial" w:cs="Arial" w:eastAsia="Arial"/>
          <w:sz w:val="12"/>
          <w:szCs w:val="12"/>
          <w:color w:val="979A9E"/>
          <w:spacing w:val="0"/>
          <w:w w:val="224"/>
          <w:position w:val="-1"/>
        </w:rPr>
        <w:t>,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61" w:lineRule="exact"/>
        <w:ind w:left="1410" w:right="479"/>
        <w:jc w:val="center"/>
        <w:rPr>
          <w:rFonts w:ascii="Arial" w:hAnsi="Arial" w:cs="Arial" w:eastAsia="Arial"/>
          <w:sz w:val="7"/>
          <w:szCs w:val="7"/>
        </w:rPr>
      </w:pPr>
      <w:rPr/>
      <w:r>
        <w:rPr>
          <w:rFonts w:ascii="Times New Roman" w:hAnsi="Times New Roman" w:cs="Times New Roman" w:eastAsia="Times New Roman"/>
          <w:sz w:val="8"/>
          <w:szCs w:val="8"/>
          <w:color w:val="626466"/>
          <w:w w:val="88"/>
          <w:position w:val="-1"/>
        </w:rPr>
        <w:t>..</w:t>
      </w:r>
      <w:r>
        <w:rPr>
          <w:rFonts w:ascii="Times New Roman" w:hAnsi="Times New Roman" w:cs="Times New Roman" w:eastAsia="Times New Roman"/>
          <w:sz w:val="8"/>
          <w:szCs w:val="8"/>
          <w:color w:val="626466"/>
          <w:spacing w:val="-3"/>
          <w:w w:val="88"/>
          <w:position w:val="-1"/>
        </w:rPr>
        <w:t>.</w:t>
      </w:r>
      <w:r>
        <w:rPr>
          <w:rFonts w:ascii="Times New Roman" w:hAnsi="Times New Roman" w:cs="Times New Roman" w:eastAsia="Times New Roman"/>
          <w:sz w:val="8"/>
          <w:szCs w:val="8"/>
          <w:color w:val="7C7E80"/>
          <w:spacing w:val="0"/>
          <w:w w:val="156"/>
          <w:position w:val="-1"/>
        </w:rPr>
        <w:t>..,</w:t>
      </w:r>
      <w:r>
        <w:rPr>
          <w:rFonts w:ascii="Times New Roman" w:hAnsi="Times New Roman" w:cs="Times New Roman" w:eastAsia="Times New Roman"/>
          <w:sz w:val="8"/>
          <w:szCs w:val="8"/>
          <w:color w:val="7C7E80"/>
          <w:spacing w:val="0"/>
          <w:w w:val="100"/>
          <w:position w:val="-1"/>
        </w:rPr>
        <w:t>     </w:t>
      </w:r>
      <w:r>
        <w:rPr>
          <w:rFonts w:ascii="Times New Roman" w:hAnsi="Times New Roman" w:cs="Times New Roman" w:eastAsia="Times New Roman"/>
          <w:sz w:val="8"/>
          <w:szCs w:val="8"/>
          <w:color w:val="7C7E8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8"/>
          <w:szCs w:val="8"/>
          <w:color w:val="AFB1B5"/>
          <w:spacing w:val="-12"/>
          <w:w w:val="146"/>
          <w:position w:val="-1"/>
        </w:rPr>
        <w:t>•</w:t>
      </w:r>
      <w:r>
        <w:rPr>
          <w:rFonts w:ascii="Times New Roman" w:hAnsi="Times New Roman" w:cs="Times New Roman" w:eastAsia="Times New Roman"/>
          <w:sz w:val="8"/>
          <w:szCs w:val="8"/>
          <w:color w:val="525454"/>
          <w:spacing w:val="0"/>
          <w:w w:val="182"/>
          <w:position w:val="-1"/>
        </w:rPr>
        <w:t>•</w:t>
      </w:r>
      <w:r>
        <w:rPr>
          <w:rFonts w:ascii="Times New Roman" w:hAnsi="Times New Roman" w:cs="Times New Roman" w:eastAsia="Times New Roman"/>
          <w:sz w:val="8"/>
          <w:szCs w:val="8"/>
          <w:color w:val="525454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color w:val="525454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8"/>
          <w:szCs w:val="8"/>
          <w:color w:val="7C7E80"/>
          <w:spacing w:val="0"/>
          <w:w w:val="138"/>
          <w:b/>
          <w:bCs/>
          <w:position w:val="-1"/>
        </w:rPr>
        <w:t>oj</w:t>
      </w:r>
      <w:r>
        <w:rPr>
          <w:rFonts w:ascii="Times New Roman" w:hAnsi="Times New Roman" w:cs="Times New Roman" w:eastAsia="Times New Roman"/>
          <w:sz w:val="8"/>
          <w:szCs w:val="8"/>
          <w:color w:val="7C7E80"/>
          <w:spacing w:val="0"/>
          <w:w w:val="138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8"/>
          <w:szCs w:val="8"/>
          <w:color w:val="7C7E80"/>
          <w:spacing w:val="3"/>
          <w:w w:val="138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8"/>
          <w:szCs w:val="8"/>
          <w:color w:val="979A9E"/>
          <w:spacing w:val="0"/>
          <w:w w:val="74"/>
          <w:b/>
          <w:bCs/>
          <w:position w:val="-1"/>
        </w:rPr>
        <w:t>:,...</w:t>
      </w:r>
      <w:r>
        <w:rPr>
          <w:rFonts w:ascii="Times New Roman" w:hAnsi="Times New Roman" w:cs="Times New Roman" w:eastAsia="Times New Roman"/>
          <w:sz w:val="8"/>
          <w:szCs w:val="8"/>
          <w:color w:val="979A9E"/>
          <w:spacing w:val="0"/>
          <w:w w:val="74"/>
          <w:b/>
          <w:bCs/>
          <w:position w:val="-1"/>
        </w:rPr>
        <w:t>     </w:t>
      </w:r>
      <w:r>
        <w:rPr>
          <w:rFonts w:ascii="Times New Roman" w:hAnsi="Times New Roman" w:cs="Times New Roman" w:eastAsia="Times New Roman"/>
          <w:sz w:val="8"/>
          <w:szCs w:val="8"/>
          <w:color w:val="979A9E"/>
          <w:spacing w:val="4"/>
          <w:w w:val="74"/>
          <w:b/>
          <w:bCs/>
          <w:position w:val="-1"/>
        </w:rPr>
        <w:t> </w:t>
      </w:r>
      <w:r>
        <w:rPr>
          <w:rFonts w:ascii="Arial" w:hAnsi="Arial" w:cs="Arial" w:eastAsia="Arial"/>
          <w:sz w:val="7"/>
          <w:szCs w:val="7"/>
          <w:color w:val="626466"/>
          <w:spacing w:val="0"/>
          <w:w w:val="140"/>
          <w:b/>
          <w:bCs/>
          <w:position w:val="-1"/>
        </w:rPr>
        <w:t>.t</w:t>
      </w:r>
      <w:r>
        <w:rPr>
          <w:rFonts w:ascii="Arial" w:hAnsi="Arial" w:cs="Arial" w:eastAsia="Arial"/>
          <w:sz w:val="7"/>
          <w:szCs w:val="7"/>
          <w:color w:val="626466"/>
          <w:spacing w:val="0"/>
          <w:w w:val="140"/>
          <w:b/>
          <w:bCs/>
          <w:position w:val="-1"/>
        </w:rPr>
        <w:t> </w:t>
      </w:r>
      <w:r>
        <w:rPr>
          <w:rFonts w:ascii="Arial" w:hAnsi="Arial" w:cs="Arial" w:eastAsia="Arial"/>
          <w:sz w:val="7"/>
          <w:szCs w:val="7"/>
          <w:color w:val="626466"/>
          <w:spacing w:val="14"/>
          <w:w w:val="140"/>
          <w:b/>
          <w:bCs/>
          <w:position w:val="-1"/>
        </w:rPr>
        <w:t> </w:t>
      </w:r>
      <w:r>
        <w:rPr>
          <w:rFonts w:ascii="Arial" w:hAnsi="Arial" w:cs="Arial" w:eastAsia="Arial"/>
          <w:sz w:val="7"/>
          <w:szCs w:val="7"/>
          <w:color w:val="979A9E"/>
          <w:spacing w:val="0"/>
          <w:w w:val="140"/>
          <w:position w:val="-1"/>
        </w:rPr>
        <w:t>\</w:t>
      </w:r>
      <w:r>
        <w:rPr>
          <w:rFonts w:ascii="Arial" w:hAnsi="Arial" w:cs="Arial" w:eastAsia="Arial"/>
          <w:sz w:val="7"/>
          <w:szCs w:val="7"/>
          <w:color w:val="979A9E"/>
          <w:spacing w:val="0"/>
          <w:w w:val="140"/>
          <w:position w:val="-1"/>
        </w:rPr>
        <w:t>  </w:t>
      </w:r>
      <w:r>
        <w:rPr>
          <w:rFonts w:ascii="Arial" w:hAnsi="Arial" w:cs="Arial" w:eastAsia="Arial"/>
          <w:sz w:val="7"/>
          <w:szCs w:val="7"/>
          <w:color w:val="979A9E"/>
          <w:spacing w:val="13"/>
          <w:w w:val="140"/>
          <w:position w:val="-1"/>
        </w:rPr>
        <w:t> </w:t>
      </w:r>
      <w:r>
        <w:rPr>
          <w:rFonts w:ascii="Arial" w:hAnsi="Arial" w:cs="Arial" w:eastAsia="Arial"/>
          <w:sz w:val="7"/>
          <w:szCs w:val="7"/>
          <w:color w:val="979A9E"/>
          <w:spacing w:val="0"/>
          <w:w w:val="202"/>
          <w:position w:val="-1"/>
        </w:rPr>
        <w:t>•</w:t>
      </w:r>
      <w:r>
        <w:rPr>
          <w:rFonts w:ascii="Arial" w:hAnsi="Arial" w:cs="Arial" w:eastAsia="Arial"/>
          <w:sz w:val="7"/>
          <w:szCs w:val="7"/>
          <w:color w:val="979A9E"/>
          <w:spacing w:val="0"/>
          <w:w w:val="201"/>
          <w:position w:val="-1"/>
        </w:rPr>
        <w:t>"</w:t>
      </w:r>
      <w:r>
        <w:rPr>
          <w:rFonts w:ascii="Arial" w:hAnsi="Arial" w:cs="Arial" w:eastAsia="Arial"/>
          <w:sz w:val="7"/>
          <w:szCs w:val="7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340" w:right="140"/>
          <w:cols w:num="3" w:equalWidth="0">
            <w:col w:w="428" w:space="1975"/>
            <w:col w:w="2702" w:space="3256"/>
            <w:col w:w="3059"/>
          </w:cols>
        </w:sectPr>
      </w:pPr>
      <w:rPr/>
    </w:p>
    <w:p>
      <w:pPr>
        <w:spacing w:before="0" w:after="0" w:line="97" w:lineRule="exact"/>
        <w:ind w:left="282" w:right="-20"/>
        <w:jc w:val="left"/>
        <w:tabs>
          <w:tab w:pos="9980" w:val="left"/>
        </w:tabs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Arial" w:hAnsi="Arial" w:cs="Arial" w:eastAsia="Arial"/>
          <w:sz w:val="16"/>
          <w:szCs w:val="16"/>
          <w:color w:val="3F3F41"/>
          <w:spacing w:val="0"/>
          <w:w w:val="100"/>
          <w:position w:val="-5"/>
        </w:rPr>
        <w:t>«i</w:t>
      </w:r>
      <w:r>
        <w:rPr>
          <w:rFonts w:ascii="Arial" w:hAnsi="Arial" w:cs="Arial" w:eastAsia="Arial"/>
          <w:sz w:val="16"/>
          <w:szCs w:val="16"/>
          <w:color w:val="3F3F41"/>
          <w:spacing w:val="-13"/>
          <w:w w:val="100"/>
          <w:position w:val="-5"/>
        </w:rPr>
        <w:t> </w:t>
      </w:r>
      <w:r>
        <w:rPr>
          <w:rFonts w:ascii="Arial" w:hAnsi="Arial" w:cs="Arial" w:eastAsia="Arial"/>
          <w:sz w:val="16"/>
          <w:szCs w:val="16"/>
          <w:color w:val="3F3F41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16"/>
          <w:szCs w:val="16"/>
          <w:color w:val="3F3F41"/>
          <w:spacing w:val="0"/>
          <w:w w:val="100"/>
          <w:position w:val="-5"/>
        </w:rPr>
      </w:r>
      <w:r>
        <w:rPr>
          <w:rFonts w:ascii="Arial" w:hAnsi="Arial" w:cs="Arial" w:eastAsia="Arial"/>
          <w:sz w:val="7"/>
          <w:szCs w:val="7"/>
          <w:color w:val="7C7E80"/>
          <w:spacing w:val="0"/>
          <w:w w:val="115"/>
          <w:b/>
          <w:bCs/>
          <w:position w:val="-4"/>
        </w:rPr>
        <w:t>Q.ı</w:t>
      </w:r>
      <w:r>
        <w:rPr>
          <w:rFonts w:ascii="Arial" w:hAnsi="Arial" w:cs="Arial" w:eastAsia="Arial"/>
          <w:sz w:val="7"/>
          <w:szCs w:val="7"/>
          <w:color w:val="7C7E80"/>
          <w:spacing w:val="-10"/>
          <w:w w:val="115"/>
          <w:b/>
          <w:bCs/>
          <w:position w:val="-4"/>
        </w:rPr>
        <w:t>.</w:t>
      </w:r>
      <w:r>
        <w:rPr>
          <w:rFonts w:ascii="Arial" w:hAnsi="Arial" w:cs="Arial" w:eastAsia="Arial"/>
          <w:sz w:val="7"/>
          <w:szCs w:val="7"/>
          <w:color w:val="979A9E"/>
          <w:spacing w:val="0"/>
          <w:w w:val="152"/>
          <w:b/>
          <w:bCs/>
          <w:position w:val="-4"/>
        </w:rPr>
        <w:t>-</w:t>
      </w:r>
      <w:r>
        <w:rPr>
          <w:rFonts w:ascii="Arial" w:hAnsi="Arial" w:cs="Arial" w:eastAsia="Arial"/>
          <w:sz w:val="7"/>
          <w:szCs w:val="7"/>
          <w:color w:val="979A9E"/>
          <w:spacing w:val="0"/>
          <w:w w:val="151"/>
          <w:b/>
          <w:bCs/>
          <w:position w:val="-4"/>
        </w:rPr>
        <w:t>'</w:t>
      </w:r>
      <w:r>
        <w:rPr>
          <w:rFonts w:ascii="Arial" w:hAnsi="Arial" w:cs="Arial" w:eastAsia="Arial"/>
          <w:sz w:val="7"/>
          <w:szCs w:val="7"/>
          <w:color w:val="979A9E"/>
          <w:spacing w:val="-10"/>
          <w:w w:val="100"/>
          <w:b/>
          <w:bCs/>
          <w:position w:val="-4"/>
        </w:rPr>
        <w:t> </w:t>
      </w:r>
      <w:r>
        <w:rPr>
          <w:rFonts w:ascii="Arial" w:hAnsi="Arial" w:cs="Arial" w:eastAsia="Arial"/>
          <w:sz w:val="7"/>
          <w:szCs w:val="7"/>
          <w:color w:val="979A9E"/>
          <w:spacing w:val="-15"/>
          <w:w w:val="222"/>
          <w:b/>
          <w:bCs/>
          <w:position w:val="-4"/>
        </w:rPr>
        <w:t>.</w:t>
      </w:r>
      <w:r>
        <w:rPr>
          <w:rFonts w:ascii="Arial" w:hAnsi="Arial" w:cs="Arial" w:eastAsia="Arial"/>
          <w:sz w:val="7"/>
          <w:szCs w:val="7"/>
          <w:color w:val="626466"/>
          <w:spacing w:val="0"/>
          <w:w w:val="104"/>
          <w:b/>
          <w:bCs/>
          <w:position w:val="-4"/>
        </w:rPr>
        <w:t>...</w:t>
      </w:r>
      <w:r>
        <w:rPr>
          <w:rFonts w:ascii="Arial" w:hAnsi="Arial" w:cs="Arial" w:eastAsia="Arial"/>
          <w:sz w:val="7"/>
          <w:szCs w:val="7"/>
          <w:color w:val="626466"/>
          <w:spacing w:val="-9"/>
          <w:w w:val="104"/>
          <w:b/>
          <w:bCs/>
          <w:position w:val="-4"/>
        </w:rPr>
        <w:t>.</w:t>
      </w:r>
      <w:r>
        <w:rPr>
          <w:rFonts w:ascii="Arial" w:hAnsi="Arial" w:cs="Arial" w:eastAsia="Arial"/>
          <w:sz w:val="7"/>
          <w:szCs w:val="7"/>
          <w:color w:val="979A9E"/>
          <w:spacing w:val="-19"/>
          <w:w w:val="275"/>
          <w:b/>
          <w:bCs/>
          <w:position w:val="-4"/>
        </w:rPr>
        <w:t>,</w:t>
      </w:r>
      <w:r>
        <w:rPr>
          <w:rFonts w:ascii="Arial" w:hAnsi="Arial" w:cs="Arial" w:eastAsia="Arial"/>
          <w:sz w:val="7"/>
          <w:szCs w:val="7"/>
          <w:color w:val="626466"/>
          <w:spacing w:val="0"/>
          <w:w w:val="199"/>
          <w:b/>
          <w:bCs/>
          <w:position w:val="-4"/>
        </w:rPr>
        <w:t>..,</w:t>
      </w:r>
      <w:r>
        <w:rPr>
          <w:rFonts w:ascii="Arial" w:hAnsi="Arial" w:cs="Arial" w:eastAsia="Arial"/>
          <w:sz w:val="7"/>
          <w:szCs w:val="7"/>
          <w:color w:val="626466"/>
          <w:spacing w:val="2"/>
          <w:w w:val="199"/>
          <w:b/>
          <w:bCs/>
          <w:position w:val="-4"/>
        </w:rPr>
        <w:t>.</w:t>
      </w:r>
      <w:r>
        <w:rPr>
          <w:rFonts w:ascii="Arial" w:hAnsi="Arial" w:cs="Arial" w:eastAsia="Arial"/>
          <w:sz w:val="7"/>
          <w:szCs w:val="7"/>
          <w:color w:val="7C7E80"/>
          <w:spacing w:val="0"/>
          <w:w w:val="198"/>
          <w:b/>
          <w:bCs/>
          <w:position w:val="-4"/>
        </w:rPr>
        <w:t>.</w:t>
      </w:r>
      <w:r>
        <w:rPr>
          <w:rFonts w:ascii="Arial" w:hAnsi="Arial" w:cs="Arial" w:eastAsia="Arial"/>
          <w:sz w:val="7"/>
          <w:szCs w:val="7"/>
          <w:color w:val="7C7E80"/>
          <w:spacing w:val="-12"/>
          <w:w w:val="100"/>
          <w:b/>
          <w:bCs/>
          <w:position w:val="-4"/>
        </w:rPr>
        <w:t> </w:t>
      </w:r>
      <w:r>
        <w:rPr>
          <w:rFonts w:ascii="Arial" w:hAnsi="Arial" w:cs="Arial" w:eastAsia="Arial"/>
          <w:sz w:val="7"/>
          <w:szCs w:val="7"/>
          <w:color w:val="979A9E"/>
          <w:spacing w:val="-12"/>
          <w:w w:val="166"/>
          <w:b/>
          <w:bCs/>
          <w:position w:val="-4"/>
        </w:rPr>
      </w:r>
      <w:r>
        <w:rPr>
          <w:rFonts w:ascii="Arial" w:hAnsi="Arial" w:cs="Arial" w:eastAsia="Arial"/>
          <w:sz w:val="7"/>
          <w:szCs w:val="7"/>
          <w:color w:val="979A9E"/>
          <w:spacing w:val="0"/>
          <w:w w:val="166"/>
          <w:emboss/>
          <w:b/>
          <w:bCs/>
          <w:position w:val="-4"/>
        </w:rPr>
        <w:t>,</w:t>
      </w:r>
      <w:r>
        <w:rPr>
          <w:rFonts w:ascii="Arial" w:hAnsi="Arial" w:cs="Arial" w:eastAsia="Arial"/>
          <w:sz w:val="7"/>
          <w:szCs w:val="7"/>
          <w:color w:val="979A9E"/>
          <w:spacing w:val="0"/>
          <w:w w:val="166"/>
          <w:emboss/>
          <w:b/>
          <w:bCs/>
          <w:position w:val="-4"/>
        </w:rPr>
      </w:r>
      <w:r>
        <w:rPr>
          <w:rFonts w:ascii="Arial" w:hAnsi="Arial" w:cs="Arial" w:eastAsia="Arial"/>
          <w:sz w:val="7"/>
          <w:szCs w:val="7"/>
          <w:color w:val="979A9E"/>
          <w:spacing w:val="0"/>
          <w:w w:val="166"/>
          <w:b/>
          <w:bCs/>
          <w:position w:val="-4"/>
        </w:rPr>
      </w:r>
      <w:r>
        <w:rPr>
          <w:rFonts w:ascii="Arial" w:hAnsi="Arial" w:cs="Arial" w:eastAsia="Arial"/>
          <w:sz w:val="7"/>
          <w:szCs w:val="7"/>
          <w:color w:val="979A9E"/>
          <w:spacing w:val="-9"/>
          <w:w w:val="166"/>
          <w:b/>
          <w:bCs/>
          <w:position w:val="-4"/>
        </w:rPr>
        <w:t>.</w:t>
      </w:r>
      <w:r>
        <w:rPr>
          <w:rFonts w:ascii="Arial" w:hAnsi="Arial" w:cs="Arial" w:eastAsia="Arial"/>
          <w:sz w:val="7"/>
          <w:szCs w:val="7"/>
          <w:color w:val="3F3F41"/>
          <w:spacing w:val="0"/>
          <w:w w:val="196"/>
          <w:b/>
          <w:bCs/>
          <w:position w:val="-4"/>
        </w:rPr>
        <w:t>.</w:t>
      </w:r>
      <w:r>
        <w:rPr>
          <w:rFonts w:ascii="Arial" w:hAnsi="Arial" w:cs="Arial" w:eastAsia="Arial"/>
          <w:sz w:val="7"/>
          <w:szCs w:val="7"/>
          <w:color w:val="3F3F41"/>
          <w:spacing w:val="-5"/>
          <w:w w:val="196"/>
          <w:b/>
          <w:bCs/>
          <w:position w:val="-4"/>
        </w:rPr>
        <w:t>.</w:t>
      </w:r>
      <w:r>
        <w:rPr>
          <w:rFonts w:ascii="Times New Roman" w:hAnsi="Times New Roman" w:cs="Times New Roman" w:eastAsia="Times New Roman"/>
          <w:sz w:val="11"/>
          <w:szCs w:val="11"/>
          <w:color w:val="7C7E80"/>
          <w:spacing w:val="0"/>
          <w:w w:val="88"/>
          <w:b/>
          <w:bCs/>
          <w:position w:val="-4"/>
        </w:rPr>
        <w:t>)</w:t>
      </w:r>
      <w:r>
        <w:rPr>
          <w:rFonts w:ascii="Times New Roman" w:hAnsi="Times New Roman" w:cs="Times New Roman" w:eastAsia="Times New Roman"/>
          <w:sz w:val="11"/>
          <w:szCs w:val="11"/>
          <w:color w:val="7C7E80"/>
          <w:spacing w:val="-8"/>
          <w:w w:val="87"/>
          <w:b/>
          <w:bCs/>
          <w:position w:val="-4"/>
        </w:rPr>
        <w:t>l</w:t>
      </w:r>
      <w:r>
        <w:rPr>
          <w:rFonts w:ascii="Times New Roman" w:hAnsi="Times New Roman" w:cs="Times New Roman" w:eastAsia="Times New Roman"/>
          <w:sz w:val="11"/>
          <w:szCs w:val="11"/>
          <w:color w:val="525454"/>
          <w:spacing w:val="-4"/>
          <w:w w:val="178"/>
          <w:b/>
          <w:bCs/>
          <w:position w:val="-4"/>
        </w:rPr>
        <w:t>'</w:t>
      </w:r>
      <w:r>
        <w:rPr>
          <w:rFonts w:ascii="Times New Roman" w:hAnsi="Times New Roman" w:cs="Times New Roman" w:eastAsia="Times New Roman"/>
          <w:sz w:val="11"/>
          <w:szCs w:val="11"/>
          <w:color w:val="7C7E80"/>
          <w:spacing w:val="-13"/>
          <w:w w:val="153"/>
          <w:b/>
          <w:bCs/>
          <w:position w:val="-4"/>
        </w:rPr>
        <w:t>"</w:t>
      </w:r>
      <w:r>
        <w:rPr>
          <w:rFonts w:ascii="Times New Roman" w:hAnsi="Times New Roman" w:cs="Times New Roman" w:eastAsia="Times New Roman"/>
          <w:sz w:val="11"/>
          <w:szCs w:val="11"/>
          <w:color w:val="979A9E"/>
          <w:spacing w:val="0"/>
          <w:w w:val="89"/>
          <w:b/>
          <w:bCs/>
          <w:position w:val="-4"/>
        </w:rPr>
        <w:t>'</w:t>
      </w:r>
      <w:r>
        <w:rPr>
          <w:rFonts w:ascii="Times New Roman" w:hAnsi="Times New Roman" w:cs="Times New Roman" w:eastAsia="Times New Roman"/>
          <w:sz w:val="11"/>
          <w:szCs w:val="11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40" w:right="140"/>
        </w:sectPr>
      </w:pPr>
      <w:rPr/>
    </w:p>
    <w:p>
      <w:pPr>
        <w:spacing w:before="0" w:after="0" w:line="204" w:lineRule="exact"/>
        <w:ind w:left="282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6.607969pt;margin-top:23.300213pt;width:.1pt;height:735.211321pt;mso-position-horizontal-relative:page;mso-position-vertical-relative:page;z-index:-7497" coordorigin="132,466" coordsize="2,14704">
            <v:shape style="position:absolute;left:132;top:466;width:2;height:14704" coordorigin="132,466" coordsize="0,14704" path="m132,15170l132,466e" filled="f" stroked="t" strokeweight=".714375pt" strokecolor="#C8CCC3">
              <v:path arrowok="t"/>
            </v:shape>
          </v:group>
          <w10:wrap type="none"/>
        </w:pict>
      </w:r>
      <w:r>
        <w:rPr/>
        <w:pict>
          <v:group style="position:absolute;margin-left:6.786562pt;margin-top:764.963928pt;width:.1pt;height:65.240595pt;mso-position-horizontal-relative:page;mso-position-vertical-relative:page;z-index:-7496" coordorigin="136,15299" coordsize="2,1305">
            <v:shape style="position:absolute;left:136;top:15299;width:2;height:1305" coordorigin="136,15299" coordsize="0,1305" path="m136,16604l136,15299e" filled="f" stroked="t" strokeweight=".714375pt" strokecolor="#D8D8D4">
              <v:path arrowok="t"/>
            </v:shape>
          </v:group>
          <w10:wrap type="none"/>
        </w:pict>
      </w:r>
      <w:r>
        <w:rPr/>
        <w:pict>
          <v:group style="position:absolute;margin-left:21.609842pt;margin-top:29.753857pt;width:563.106081pt;height:708.682371pt;mso-position-horizontal-relative:page;mso-position-vertical-relative:page;z-index:-7495" coordorigin="432,595" coordsize="11262,14174">
            <v:group style="position:absolute;left:450;top:624;width:4365;height:2" coordorigin="450,624" coordsize="4365,2">
              <v:shape style="position:absolute;left:450;top:624;width:4365;height:2" coordorigin="450,624" coordsize="4365,0" path="m450,624l4815,624e" filled="f" stroked="t" strokeweight=".714375pt" strokecolor="#4F4F4F">
                <v:path arrowok="t"/>
              </v:shape>
            </v:group>
            <v:group style="position:absolute;left:2443;top:617;width:2;height:1018" coordorigin="2443,617" coordsize="2,1018">
              <v:shape style="position:absolute;left:2443;top:617;width:2;height:1018" coordorigin="2443,617" coordsize="0,1018" path="m2443,1635l2443,617e" filled="f" stroked="t" strokeweight=".714375pt" strokecolor="#646464">
                <v:path arrowok="t"/>
              </v:shape>
            </v:group>
            <v:group style="position:absolute;left:3615;top:638;width:8008;height:2" coordorigin="3615,638" coordsize="8008,2">
              <v:shape style="position:absolute;left:3615;top:638;width:8008;height:2" coordorigin="3615,638" coordsize="8008,0" path="m3615,638l11623,638e" filled="f" stroked="t" strokeweight=".714375pt" strokecolor="#4B4F4F">
                <v:path arrowok="t"/>
              </v:shape>
            </v:group>
            <v:group style="position:absolute;left:9008;top:638;width:2;height:552" coordorigin="9008,638" coordsize="2,552">
              <v:shape style="position:absolute;left:9008;top:638;width:2;height:552" coordorigin="9008,638" coordsize="0,552" path="m9008,1190l9008,638e" filled="f" stroked="t" strokeweight=".714375pt" strokecolor="#545454">
                <v:path arrowok="t"/>
              </v:shape>
            </v:group>
            <v:group style="position:absolute;left:9387;top:645;width:2236;height:2" coordorigin="9387,645" coordsize="2236,2">
              <v:shape style="position:absolute;left:9387;top:645;width:2236;height:2" coordorigin="9387,645" coordsize="2236,0" path="m9387,645l11623,645e" filled="f" stroked="t" strokeweight=".714375pt" strokecolor="#444848">
                <v:path arrowok="t"/>
              </v:shape>
            </v:group>
            <v:group style="position:absolute;left:11626;top:638;width:2;height:4961" coordorigin="11626,638" coordsize="2,4961">
              <v:shape style="position:absolute;left:11626;top:638;width:2;height:4961" coordorigin="11626,638" coordsize="0,4961" path="m11626,5599l11626,638e" filled="f" stroked="t" strokeweight=".714375pt" strokecolor="#484848">
                <v:path arrowok="t"/>
              </v:shape>
            </v:group>
            <v:group style="position:absolute;left:461;top:602;width:2;height:1735" coordorigin="461,602" coordsize="2,1735">
              <v:shape style="position:absolute;left:461;top:602;width:2;height:1735" coordorigin="461,602" coordsize="0,1735" path="m461,2337l461,602e" filled="f" stroked="t" strokeweight=".714375pt" strokecolor="#575757">
                <v:path arrowok="t"/>
              </v:shape>
            </v:group>
            <v:group style="position:absolute;left:9005;top:1126;width:2;height:337" coordorigin="9005,1126" coordsize="2,337">
              <v:shape style="position:absolute;left:9005;top:1126;width:2;height:337" coordorigin="9005,1126" coordsize="0,337" path="m9005,1463l9005,1126e" filled="f" stroked="t" strokeweight=".357187pt" strokecolor="#383838">
                <v:path arrowok="t"/>
              </v:shape>
            </v:group>
            <v:group style="position:absolute;left:9005;top:1405;width:2;height:695" coordorigin="9005,1405" coordsize="2,695">
              <v:shape style="position:absolute;left:9005;top:1405;width:2;height:695" coordorigin="9005,1405" coordsize="0,695" path="m9005,2101l9005,1405e" filled="f" stroked="t" strokeweight=".714375pt" strokecolor="#5B5B5B">
                <v:path arrowok="t"/>
              </v:shape>
            </v:group>
            <v:group style="position:absolute;left:443;top:2072;width:5429;height:2" coordorigin="443,2072" coordsize="5429,2">
              <v:shape style="position:absolute;left:443;top:2072;width:5429;height:2" coordorigin="443,2072" coordsize="5429,0" path="m443,2072l5872,2072e" filled="f" stroked="t" strokeweight=".714375pt" strokecolor="#484B4B">
                <v:path arrowok="t"/>
              </v:shape>
            </v:group>
            <v:group style="position:absolute;left:2436;top:1577;width:2;height:502" coordorigin="2436,1577" coordsize="2,502">
              <v:shape style="position:absolute;left:2436;top:1577;width:2;height:502" coordorigin="2436,1577" coordsize="0,502" path="m2436,2079l2436,1577e" filled="f" stroked="t" strokeweight=".714375pt" strokecolor="#4B4B4B">
                <v:path arrowok="t"/>
              </v:shape>
            </v:group>
            <v:group style="position:absolute;left:3908;top:2083;width:2179;height:2" coordorigin="3908,2083" coordsize="2179,2">
              <v:shape style="position:absolute;left:3908;top:2083;width:2179;height:2" coordorigin="3908,2083" coordsize="2179,0" path="m3908,2083l6086,2083e" filled="f" stroked="t" strokeweight=".714375pt" strokecolor="#4B4B4F">
                <v:path arrowok="t"/>
              </v:shape>
            </v:group>
            <v:group style="position:absolute;left:6029;top:2086;width:1264;height:2" coordorigin="6029,2086" coordsize="1264,2">
              <v:shape style="position:absolute;left:6029;top:2086;width:1264;height:2" coordorigin="6029,2086" coordsize="1264,0" path="m6029,2086l7294,2086e" filled="f" stroked="t" strokeweight=".714375pt" strokecolor="#3B3B3B">
                <v:path arrowok="t"/>
              </v:shape>
            </v:group>
            <v:group style="position:absolute;left:7229;top:2090;width:4393;height:2" coordorigin="7229,2090" coordsize="4393,2">
              <v:shape style="position:absolute;left:7229;top:2090;width:4393;height:2" coordorigin="7229,2090" coordsize="4393,0" path="m7229,2090l11623,2090e" filled="f" stroked="t" strokeweight="1.071562pt" strokecolor="#545757">
                <v:path arrowok="t"/>
              </v:shape>
            </v:group>
            <v:group style="position:absolute;left:443;top:2287;width:2843;height:2" coordorigin="443,2287" coordsize="2843,2">
              <v:shape style="position:absolute;left:443;top:2287;width:2843;height:2" coordorigin="443,2287" coordsize="2843,0" path="m443,2287l3286,2287e" filled="f" stroked="t" strokeweight=".714375pt" strokecolor="#444848">
                <v:path arrowok="t"/>
              </v:shape>
            </v:group>
            <v:group style="position:absolute;left:3229;top:2301;width:8394;height:2" coordorigin="3229,2301" coordsize="8394,2">
              <v:shape style="position:absolute;left:3229;top:2301;width:8394;height:2" coordorigin="3229,2301" coordsize="8394,0" path="m3229,2301l11623,2301e" filled="f" stroked="t" strokeweight=".714375pt" strokecolor="#4B4F4F">
                <v:path arrowok="t"/>
              </v:shape>
            </v:group>
            <v:group style="position:absolute;left:443;top:2502;width:2772;height:2" coordorigin="443,2502" coordsize="2772,2">
              <v:shape style="position:absolute;left:443;top:2502;width:2772;height:2" coordorigin="443,2502" coordsize="2772,0" path="m443,2502l3215,2502e" filled="f" stroked="t" strokeweight=".714375pt" strokecolor="#4B4F54">
                <v:path arrowok="t"/>
              </v:shape>
            </v:group>
            <v:group style="position:absolute;left:450;top:2258;width:2;height:2581" coordorigin="450,2258" coordsize="2,2581">
              <v:shape style="position:absolute;left:450;top:2258;width:2;height:2581" coordorigin="450,2258" coordsize="0,2581" path="m450,4839l450,2258e" filled="f" stroked="t" strokeweight=".714375pt" strokecolor="#4B4F4B">
                <v:path arrowok="t"/>
              </v:shape>
            </v:group>
            <v:group style="position:absolute;left:707;top:2516;width:10330;height:2" coordorigin="707,2516" coordsize="10330,2">
              <v:shape style="position:absolute;left:707;top:2516;width:10330;height:2" coordorigin="707,2516" coordsize="10330,0" path="m707,2516l11037,2516e" filled="f" stroked="t" strokeweight=".714375pt" strokecolor="#444848">
                <v:path arrowok="t"/>
              </v:shape>
            </v:group>
            <v:group style="position:absolute;left:3258;top:2287;width:2;height:229" coordorigin="3258,2287" coordsize="2,229">
              <v:shape style="position:absolute;left:3258;top:2287;width:2;height:229" coordorigin="3258,2287" coordsize="0,229" path="m3258,2516l3258,2287e" filled="f" stroked="t" strokeweight=".357187pt" strokecolor="#3F4448">
                <v:path arrowok="t"/>
              </v:shape>
            </v:group>
            <v:group style="position:absolute;left:2486;top:2527;width:9144;height:2" coordorigin="2486,2527" coordsize="9144,2">
              <v:shape style="position:absolute;left:2486;top:2527;width:9144;height:2" coordorigin="2486,2527" coordsize="9144,0" path="m2486,2527l11630,2527e" filled="f" stroked="t" strokeweight=".714375pt" strokecolor="#3F4448">
                <v:path arrowok="t"/>
              </v:shape>
            </v:group>
            <v:group style="position:absolute;left:443;top:2721;width:10894;height:2" coordorigin="443,2721" coordsize="10894,2">
              <v:shape style="position:absolute;left:443;top:2721;width:10894;height:2" coordorigin="443,2721" coordsize="10894,0" path="m443,2721l11337,2721e" filled="f" stroked="t" strokeweight=".714375pt" strokecolor="#4F5454">
                <v:path arrowok="t"/>
              </v:shape>
            </v:group>
            <v:group style="position:absolute;left:3679;top:2739;width:7951;height:2" coordorigin="3679,2739" coordsize="7951,2">
              <v:shape style="position:absolute;left:3679;top:2739;width:7951;height:2" coordorigin="3679,2739" coordsize="7951,0" path="m3679,2739l11630,2739e" filled="f" stroked="t" strokeweight=".714375pt" strokecolor="#4F4F4F">
                <v:path arrowok="t"/>
              </v:shape>
            </v:group>
            <v:group style="position:absolute;left:5779;top:2739;width:4886;height:2" coordorigin="5779,2739" coordsize="4886,2">
              <v:shape style="position:absolute;left:5779;top:2739;width:4886;height:2" coordorigin="5779,2739" coordsize="4886,0" path="m5779,2739l10666,2739e" filled="f" stroked="t" strokeweight=".714375pt" strokecolor="#4B4F4F">
                <v:path arrowok="t"/>
              </v:shape>
            </v:group>
            <v:group style="position:absolute;left:443;top:2936;width:3529;height:2" coordorigin="443,2936" coordsize="3529,2">
              <v:shape style="position:absolute;left:443;top:2936;width:3529;height:2" coordorigin="443,2936" coordsize="3529,0" path="m443,2936l3972,2936e" filled="f" stroked="t" strokeweight=".714375pt" strokecolor="#4F4F4F">
                <v:path arrowok="t"/>
              </v:shape>
            </v:group>
            <v:group style="position:absolute;left:3622;top:2954;width:8008;height:2" coordorigin="3622,2954" coordsize="8008,2">
              <v:shape style="position:absolute;left:3622;top:2954;width:8008;height:2" coordorigin="3622,2954" coordsize="8008,0" path="m3622,2954l11630,2954e" filled="f" stroked="t" strokeweight=".714375pt" strokecolor="#484B4B">
                <v:path arrowok="t"/>
              </v:shape>
            </v:group>
            <v:group style="position:absolute;left:450;top:3158;width:3522;height:2" coordorigin="450,3158" coordsize="3522,2">
              <v:shape style="position:absolute;left:450;top:3158;width:3522;height:2" coordorigin="450,3158" coordsize="3522,0" path="m450,3158l3972,3158e" filled="f" stroked="t" strokeweight=".714375pt" strokecolor="#3F4448">
                <v:path arrowok="t"/>
              </v:shape>
            </v:group>
            <v:group style="position:absolute;left:3908;top:3165;width:929;height:2" coordorigin="3908,3165" coordsize="929,2">
              <v:shape style="position:absolute;left:3908;top:3165;width:929;height:2" coordorigin="3908,3165" coordsize="929,0" path="m3908,3165l4836,3165e" filled="f" stroked="t" strokeweight="1.071562pt" strokecolor="#54575B">
                <v:path arrowok="t"/>
              </v:shape>
            </v:group>
            <v:group style="position:absolute;left:4772;top:3169;width:1915;height:2" coordorigin="4772,3169" coordsize="1915,2">
              <v:shape style="position:absolute;left:4772;top:3169;width:1915;height:2" coordorigin="4772,3169" coordsize="1915,0" path="m4772,3169l6687,3169e" filled="f" stroked="t" strokeweight=".714375pt" strokecolor="#3B3F3F">
                <v:path arrowok="t"/>
              </v:shape>
            </v:group>
            <v:group style="position:absolute;left:6629;top:3172;width:5001;height:2" coordorigin="6629,3172" coordsize="5001,2">
              <v:shape style="position:absolute;left:6629;top:3172;width:5001;height:2" coordorigin="6629,3172" coordsize="5001,0" path="m6629,3172l11630,3172e" filled="f" stroked="t" strokeweight="1.071562pt" strokecolor="#4F5457">
                <v:path arrowok="t"/>
              </v:shape>
            </v:group>
            <v:group style="position:absolute;left:3650;top:3154;width:2;height:466" coordorigin="3650,3154" coordsize="2,466">
              <v:shape style="position:absolute;left:3650;top:3154;width:2;height:466" coordorigin="3650,3154" coordsize="0,466" path="m3650,3620l3650,3154e" filled="f" stroked="t" strokeweight=".714375pt" strokecolor="#545454">
                <v:path arrowok="t"/>
              </v:shape>
            </v:group>
            <v:group style="position:absolute;left:6851;top:3162;width:2;height:738" coordorigin="6851,3162" coordsize="2,738">
              <v:shape style="position:absolute;left:6851;top:3162;width:2;height:738" coordorigin="6851,3162" coordsize="0,738" path="m6851,3900l6851,3162e" filled="f" stroked="t" strokeweight=".714375pt" strokecolor="#48484B">
                <v:path arrowok="t"/>
              </v:shape>
            </v:group>
            <v:group style="position:absolute;left:6837;top:3592;width:1286;height:2" coordorigin="6837,3592" coordsize="1286,2">
              <v:shape style="position:absolute;left:6837;top:3592;width:1286;height:2" coordorigin="6837,3592" coordsize="1286,0" path="m6837,3592l8122,3592e" filled="f" stroked="t" strokeweight=".357187pt" strokecolor="#4F4F4F">
                <v:path arrowok="t"/>
              </v:shape>
            </v:group>
            <v:group style="position:absolute;left:3643;top:3581;width:2443;height:2" coordorigin="3643,3581" coordsize="2443,2">
              <v:shape style="position:absolute;left:3643;top:3581;width:2443;height:2" coordorigin="3643,3581" coordsize="2443,0" path="m3643,3581l6086,3581e" filled="f" stroked="t" strokeweight=".714375pt" strokecolor="#545757">
                <v:path arrowok="t"/>
              </v:shape>
            </v:group>
            <v:group style="position:absolute;left:5601;top:3585;width:1257;height:2" coordorigin="5601,3585" coordsize="1257,2">
              <v:shape style="position:absolute;left:5601;top:3585;width:1257;height:2" coordorigin="5601,3585" coordsize="1257,0" path="m5601,3585l6858,3585e" filled="f" stroked="t" strokeweight=".357187pt" strokecolor="#909090">
                <v:path arrowok="t"/>
              </v:shape>
            </v:group>
            <v:group style="position:absolute;left:8115;top:3592;width:2186;height:2" coordorigin="8115,3592" coordsize="2186,2">
              <v:shape style="position:absolute;left:8115;top:3592;width:2186;height:2" coordorigin="8115,3592" coordsize="2186,0" path="m8115,3592l10301,3592e" filled="f" stroked="t" strokeweight=".357187pt" strokecolor="#000000">
                <v:path arrowok="t"/>
              </v:shape>
            </v:group>
            <v:group style="position:absolute;left:10294;top:3592;width:1343;height:2" coordorigin="10294,3592" coordsize="1343,2">
              <v:shape style="position:absolute;left:10294;top:3592;width:1343;height:2" coordorigin="10294,3592" coordsize="1343,0" path="m10294,3592l11637,3592e" filled="f" stroked="t" strokeweight=".357187pt" strokecolor="#383838">
                <v:path arrowok="t"/>
              </v:shape>
            </v:group>
            <v:group style="position:absolute;left:443;top:3875;width:679;height:2" coordorigin="443,3875" coordsize="679,2">
              <v:shape style="position:absolute;left:443;top:3875;width:679;height:2" coordorigin="443,3875" coordsize="679,0" path="m443,3875l1122,3875e" filled="f" stroked="t" strokeweight="1.071562pt" strokecolor="#545757">
                <v:path arrowok="t"/>
              </v:shape>
            </v:group>
            <v:group style="position:absolute;left:1057;top:3886;width:4458;height:2" coordorigin="1057,3886" coordsize="4458,2">
              <v:shape style="position:absolute;left:1057;top:3886;width:4458;height:2" coordorigin="1057,3886" coordsize="4458,0" path="m1057,3886l5515,3886e" filled="f" stroked="t" strokeweight="1.071562pt" strokecolor="#3F4848">
                <v:path arrowok="t"/>
              </v:shape>
            </v:group>
            <v:group style="position:absolute;left:2700;top:3882;width:736;height:2" coordorigin="2700,3882" coordsize="736,2">
              <v:shape style="position:absolute;left:2700;top:3882;width:736;height:2" coordorigin="2700,3882" coordsize="736,0" path="m2700,3882l3436,3882e" filled="f" stroked="t" strokeweight="1.071562pt" strokecolor="#575B5B">
                <v:path arrowok="t"/>
              </v:shape>
            </v:group>
            <v:group style="position:absolute;left:3647;top:3527;width:2;height:366" coordorigin="3647,3527" coordsize="2,366">
              <v:shape style="position:absolute;left:3647;top:3527;width:2;height:366" coordorigin="3647,3527" coordsize="0,366" path="m3647,3893l3647,3527e" filled="f" stroked="t" strokeweight=".357187pt" strokecolor="#343838">
                <v:path arrowok="t"/>
              </v:shape>
            </v:group>
            <v:group style="position:absolute;left:4372;top:3882;width:464;height:2" coordorigin="4372,3882" coordsize="464,2">
              <v:shape style="position:absolute;left:4372;top:3882;width:464;height:2" coordorigin="4372,3882" coordsize="464,0" path="m4372,3882l4836,3882e" filled="f" stroked="t" strokeweight="1.071562pt" strokecolor="#2B3838">
                <v:path arrowok="t"/>
              </v:shape>
            </v:group>
            <v:group style="position:absolute;left:5451;top:3886;width:1272;height:2" coordorigin="5451,3886" coordsize="1272,2">
              <v:shape style="position:absolute;left:5451;top:3886;width:1272;height:2" coordorigin="5451,3886" coordsize="1272,0" path="m5451,3886l6722,3886e" filled="f" stroked="t" strokeweight="1.42875pt" strokecolor="#4F575B">
                <v:path arrowok="t"/>
              </v:shape>
            </v:group>
            <v:group style="position:absolute;left:6629;top:3886;width:4979;height:2" coordorigin="6629,3886" coordsize="4979,2">
              <v:shape style="position:absolute;left:6629;top:3886;width:4979;height:2" coordorigin="6629,3886" coordsize="4979,0" path="m6629,3886l11609,3886e" filled="f" stroked="t" strokeweight="1.071562pt" strokecolor="#3B3F3F">
                <v:path arrowok="t"/>
              </v:shape>
            </v:group>
            <v:group style="position:absolute;left:6808;top:3893;width:4801;height:2" coordorigin="6808,3893" coordsize="4801,2">
              <v:shape style="position:absolute;left:6808;top:3893;width:4801;height:2" coordorigin="6808,3893" coordsize="4801,0" path="m6808,3893l11609,3893e" filled="f" stroked="t" strokeweight=".714375pt" strokecolor="#383B3F">
                <v:path arrowok="t"/>
              </v:shape>
            </v:group>
            <v:group style="position:absolute;left:10266;top:3893;width:1372;height:2" coordorigin="10266,3893" coordsize="1372,2">
              <v:shape style="position:absolute;left:10266;top:3893;width:1372;height:2" coordorigin="10266,3893" coordsize="1372,0" path="m10266,3893l11637,3893e" filled="f" stroked="t" strokeweight=".714375pt" strokecolor="#4B4F4F">
                <v:path arrowok="t"/>
              </v:shape>
            </v:group>
            <v:group style="position:absolute;left:443;top:4147;width:2022;height:2" coordorigin="443,4147" coordsize="2022,2">
              <v:shape style="position:absolute;left:443;top:4147;width:2022;height:2" coordorigin="443,4147" coordsize="2022,0" path="m443,4147l2465,4147e" filled="f" stroked="t" strokeweight="1.071562pt" strokecolor="#575B5B">
                <v:path arrowok="t"/>
              </v:shape>
            </v:group>
            <v:group style="position:absolute;left:2440;top:3871;width:2;height:968" coordorigin="2440,3871" coordsize="2,968">
              <v:shape style="position:absolute;left:2440;top:3871;width:2;height:968" coordorigin="2440,3871" coordsize="0,968" path="m2440,4839l2440,3871e" filled="f" stroked="t" strokeweight=".714375pt" strokecolor="#4B4F4F">
                <v:path arrowok="t"/>
              </v:shape>
            </v:group>
            <v:group style="position:absolute;left:2393;top:4151;width:822;height:2" coordorigin="2393,4151" coordsize="822,2">
              <v:shape style="position:absolute;left:2393;top:4151;width:822;height:2" coordorigin="2393,4151" coordsize="822,0" path="m2393,4151l3215,4151e" filled="f" stroked="t" strokeweight=".714375pt" strokecolor="#3B4444">
                <v:path arrowok="t"/>
              </v:shape>
            </v:group>
            <v:group style="position:absolute;left:3150;top:4158;width:7387;height:2" coordorigin="3150,4158" coordsize="7387,2">
              <v:shape style="position:absolute;left:3150;top:4158;width:7387;height:2" coordorigin="3150,4158" coordsize="7387,0" path="m3150,4158l10537,4158e" filled="f" stroked="t" strokeweight="1.071562pt" strokecolor="#4B5454">
                <v:path arrowok="t"/>
              </v:shape>
            </v:group>
            <v:group style="position:absolute;left:10266;top:4165;width:1372;height:2" coordorigin="10266,4165" coordsize="1372,2">
              <v:shape style="position:absolute;left:10266;top:4165;width:1372;height:2" coordorigin="10266,4165" coordsize="1372,0" path="m10266,4165l11637,4165e" filled="f" stroked="t" strokeweight=".714375pt" strokecolor="#3F4448">
                <v:path arrowok="t"/>
              </v:shape>
            </v:group>
            <v:group style="position:absolute;left:2429;top:4373;width:3086;height:2" coordorigin="2429,4373" coordsize="3086,2">
              <v:shape style="position:absolute;left:2429;top:4373;width:3086;height:2" coordorigin="2429,4373" coordsize="3086,0" path="m2429,4373l5515,4373e" filled="f" stroked="t" strokeweight="1.071562pt" strokecolor="#4B4F4F">
                <v:path arrowok="t"/>
              </v:shape>
            </v:group>
            <v:group style="position:absolute;left:5451;top:4380;width:4879;height:2" coordorigin="5451,4380" coordsize="4879,2">
              <v:shape style="position:absolute;left:5451;top:4380;width:4879;height:2" coordorigin="5451,4380" coordsize="4879,0" path="m5451,4380l10330,4380e" filled="f" stroked="t" strokeweight=".714375pt" strokecolor="#343B3B">
                <v:path arrowok="t"/>
              </v:shape>
            </v:group>
            <v:group style="position:absolute;left:10266;top:4384;width:1372;height:2" coordorigin="10266,4384" coordsize="1372,2">
              <v:shape style="position:absolute;left:10266;top:4384;width:1372;height:2" coordorigin="10266,4384" coordsize="1372,0" path="m10266,4384l11637,4384e" filled="f" stroked="t" strokeweight="1.071562pt" strokecolor="#4B4F54">
                <v:path arrowok="t"/>
              </v:shape>
            </v:group>
            <v:group style="position:absolute;left:4808;top:4366;width:2;height:473" coordorigin="4808,4366" coordsize="2,473">
              <v:shape style="position:absolute;left:4808;top:4366;width:2;height:473" coordorigin="4808,4366" coordsize="0,473" path="m4808,4839l4808,4366e" filled="f" stroked="t" strokeweight=".714375pt" strokecolor="#444444">
                <v:path arrowok="t"/>
              </v:shape>
            </v:group>
            <v:group style="position:absolute;left:4793;top:4811;width:1865;height:2" coordorigin="4793,4811" coordsize="1865,2">
              <v:shape style="position:absolute;left:4793;top:4811;width:1865;height:2" coordorigin="4793,4811" coordsize="1865,0" path="m4793,4811l6658,4811e" filled="f" stroked="t" strokeweight=".357187pt" strokecolor="#181818">
                <v:path arrowok="t"/>
              </v:shape>
            </v:group>
            <v:group style="position:absolute;left:7694;top:4373;width:2;height:473" coordorigin="7694,4373" coordsize="2,473">
              <v:shape style="position:absolute;left:7694;top:4373;width:2;height:473" coordorigin="7694,4373" coordsize="0,473" path="m7694,4846l7694,4373e" filled="f" stroked="t" strokeweight=".714375pt" strokecolor="#4F4F4F">
                <v:path arrowok="t"/>
              </v:shape>
            </v:group>
            <v:group style="position:absolute;left:6658;top:4811;width:607;height:2" coordorigin="6658,4811" coordsize="607,2">
              <v:shape style="position:absolute;left:6658;top:4811;width:607;height:2" coordorigin="6658,4811" coordsize="607,0" path="m6658,4811l7265,4811e" filled="f" stroked="t" strokeweight=".357187pt" strokecolor="#000000">
                <v:path arrowok="t"/>
              </v:shape>
            </v:group>
            <v:group style="position:absolute;left:7258;top:4811;width:429;height:2" coordorigin="7258,4811" coordsize="429,2">
              <v:shape style="position:absolute;left:7258;top:4811;width:429;height:2" coordorigin="7258,4811" coordsize="429,0" path="m7258,4811l7687,4811e" filled="f" stroked="t" strokeweight=".357187pt" strokecolor="#1C1C1C">
                <v:path arrowok="t"/>
              </v:shape>
            </v:group>
            <v:group style="position:absolute;left:7665;top:4811;width:457;height:2" coordorigin="7665,4811" coordsize="457,2">
              <v:shape style="position:absolute;left:7665;top:4811;width:457;height:2" coordorigin="7665,4811" coordsize="457,0" path="m7665,4811l8122,4811e" filled="f" stroked="t" strokeweight=".357187pt" strokecolor="#484848">
                <v:path arrowok="t"/>
              </v:shape>
            </v:group>
            <v:group style="position:absolute;left:8115;top:4811;width:2186;height:2" coordorigin="8115,4811" coordsize="2186,2">
              <v:shape style="position:absolute;left:8115;top:4811;width:2186;height:2" coordorigin="8115,4811" coordsize="2186,0" path="m8115,4811l10301,4811e" filled="f" stroked="t" strokeweight=".357187pt" strokecolor="#000000">
                <v:path arrowok="t"/>
              </v:shape>
            </v:group>
            <v:group style="position:absolute;left:10294;top:4811;width:1343;height:2" coordorigin="10294,4811" coordsize="1343,2">
              <v:shape style="position:absolute;left:10294;top:4811;width:1343;height:2" coordorigin="10294,4811" coordsize="1343,0" path="m10294,4811l11637,4811e" filled="f" stroked="t" strokeweight=".357187pt" strokecolor="#232323">
                <v:path arrowok="t"/>
              </v:shape>
            </v:group>
            <v:group style="position:absolute;left:454;top:4775;width:2;height:201" coordorigin="454,4775" coordsize="2,201">
              <v:shape style="position:absolute;left:454;top:4775;width:2;height:201" coordorigin="454,4775" coordsize="0,201" path="m454,4975l454,4775e" filled="f" stroked="t" strokeweight=".357187pt" strokecolor="#2B2B28">
                <v:path arrowok="t"/>
              </v:shape>
            </v:group>
            <v:group style="position:absolute;left:2440;top:4775;width:2;height:201" coordorigin="2440,4775" coordsize="2,201">
              <v:shape style="position:absolute;left:2440;top:4775;width:2;height:201" coordorigin="2440,4775" coordsize="0,201" path="m2440,4975l2440,4775e" filled="f" stroked="t" strokeweight=".357187pt" strokecolor="#282828">
                <v:path arrowok="t"/>
              </v:shape>
            </v:group>
            <v:group style="position:absolute;left:4801;top:5101;width:6837;height:2" coordorigin="4801,5101" coordsize="6837,2">
              <v:shape style="position:absolute;left:4801;top:5101;width:6837;height:2" coordorigin="4801,5101" coordsize="6837,0" path="m4801,5101l11637,5101e" filled="f" stroked="t" strokeweight="1.071562pt" strokecolor="#545457">
                <v:path arrowok="t"/>
              </v:shape>
            </v:group>
            <v:group style="position:absolute;left:450;top:4918;width:2;height:1742" coordorigin="450,4918" coordsize="2,1742">
              <v:shape style="position:absolute;left:450;top:4918;width:2;height:1742" coordorigin="450,4918" coordsize="0,1742" path="m450,6660l450,4918e" filled="f" stroked="t" strokeweight=".714375pt" strokecolor="#4B4B4B">
                <v:path arrowok="t"/>
              </v:shape>
            </v:group>
            <v:group style="position:absolute;left:2436;top:4918;width:2;height:1298" coordorigin="2436,4918" coordsize="2,1298">
              <v:shape style="position:absolute;left:2436;top:4918;width:2;height:1298" coordorigin="2436,4918" coordsize="0,1298" path="m2436,6216l2436,4918e" filled="f" stroked="t" strokeweight=".714375pt" strokecolor="#484848">
                <v:path arrowok="t"/>
              </v:shape>
            </v:group>
            <v:group style="position:absolute;left:4808;top:4854;width:2;height:1570" coordorigin="4808,4854" coordsize="2,1570">
              <v:shape style="position:absolute;left:4808;top:4854;width:2;height:1570" coordorigin="4808,4854" coordsize="0,1570" path="m4808,6424l4808,4854e" filled="f" stroked="t" strokeweight=".714375pt" strokecolor="#484848">
                <v:path arrowok="t"/>
              </v:shape>
            </v:group>
            <v:group style="position:absolute;left:4801;top:5341;width:4229;height:2" coordorigin="4801,5341" coordsize="4229,2">
              <v:shape style="position:absolute;left:4801;top:5341;width:4229;height:2" coordorigin="4801,5341" coordsize="4229,0" path="m4801,5341l9030,5341e" filled="f" stroked="t" strokeweight=".714375pt" strokecolor="#3B3F3F">
                <v:path arrowok="t"/>
              </v:shape>
            </v:group>
            <v:group style="position:absolute;left:8965;top:5338;width:2679;height:2" coordorigin="8965,5338" coordsize="2679,2">
              <v:shape style="position:absolute;left:8965;top:5338;width:2679;height:2" coordorigin="8965,5338" coordsize="2679,0" path="m8965,5338l11644,5338e" filled="f" stroked="t" strokeweight="1.071562pt" strokecolor="#545457">
                <v:path arrowok="t"/>
              </v:shape>
            </v:group>
            <v:group style="position:absolute;left:2429;top:5549;width:1243;height:2" coordorigin="2429,5549" coordsize="1243,2">
              <v:shape style="position:absolute;left:2429;top:5549;width:1243;height:2" coordorigin="2429,5549" coordsize="1243,0" path="m2429,5549l3672,5549e" filled="f" stroked="t" strokeweight=".714375pt" strokecolor="#3B4444">
                <v:path arrowok="t"/>
              </v:shape>
            </v:group>
            <v:group style="position:absolute;left:3615;top:5553;width:1229;height:2" coordorigin="3615,5553" coordsize="1229,2">
              <v:shape style="position:absolute;left:3615;top:5553;width:1229;height:2" coordorigin="3615,5553" coordsize="1229,0" path="m3615,5553l4843,5553e" filled="f" stroked="t" strokeweight="1.071562pt" strokecolor="#5B6060">
                <v:path arrowok="t"/>
              </v:shape>
            </v:group>
            <v:group style="position:absolute;left:4765;top:5556;width:4943;height:2" coordorigin="4765,5556" coordsize="4943,2">
              <v:shape style="position:absolute;left:4765;top:5556;width:4943;height:2" coordorigin="4765,5556" coordsize="4943,0" path="m4765,5556l9708,5556e" filled="f" stroked="t" strokeweight=".714375pt" strokecolor="#3B3F3F">
                <v:path arrowok="t"/>
              </v:shape>
            </v:group>
            <v:group style="position:absolute;left:9644;top:5553;width:786;height:2" coordorigin="9644,5553" coordsize="786,2">
              <v:shape style="position:absolute;left:9644;top:5553;width:786;height:2" coordorigin="9644,5553" coordsize="786,0" path="m9644,5553l10430,5553e" filled="f" stroked="t" strokeweight="1.071562pt" strokecolor="#5B6060">
                <v:path arrowok="t"/>
              </v:shape>
            </v:group>
            <v:group style="position:absolute;left:10266;top:5556;width:1372;height:2" coordorigin="10266,5556" coordsize="1372,2">
              <v:shape style="position:absolute;left:10266;top:5556;width:1372;height:2" coordorigin="10266,5556" coordsize="1372,0" path="m10266,5556l11637,5556e" filled="f" stroked="t" strokeweight=".714375pt" strokecolor="#48484B">
                <v:path arrowok="t"/>
              </v:shape>
            </v:group>
            <v:group style="position:absolute;left:443;top:5775;width:2022;height:2" coordorigin="443,5775" coordsize="2022,2">
              <v:shape style="position:absolute;left:443;top:5775;width:2022;height:2" coordorigin="443,5775" coordsize="2022,0" path="m443,5775l2465,5775e" filled="f" stroked="t" strokeweight=".714375pt" strokecolor="#4F4F54">
                <v:path arrowok="t"/>
              </v:shape>
            </v:group>
            <v:group style="position:absolute;left:2393;top:5778;width:1579;height:2" coordorigin="2393,5778" coordsize="1579,2">
              <v:shape style="position:absolute;left:2393;top:5778;width:1579;height:2" coordorigin="2393,5778" coordsize="1579,0" path="m2393,5778l3972,5778e" filled="f" stroked="t" strokeweight=".714375pt" strokecolor="#3B3F3F">
                <v:path arrowok="t"/>
              </v:shape>
            </v:group>
            <v:group style="position:absolute;left:3908;top:5782;width:3200;height:2" coordorigin="3908,5782" coordsize="3200,2">
              <v:shape style="position:absolute;left:3908;top:5782;width:3200;height:2" coordorigin="3908,5782" coordsize="3200,0" path="m3908,5782l7108,5782e" filled="f" stroked="t" strokeweight="1.071562pt" strokecolor="#545757">
                <v:path arrowok="t"/>
              </v:shape>
            </v:group>
            <v:group style="position:absolute;left:7044;top:5786;width:664;height:2" coordorigin="7044,5786" coordsize="664,2">
              <v:shape style="position:absolute;left:7044;top:5786;width:664;height:2" coordorigin="7044,5786" coordsize="664,0" path="m7044,5786l7708,5786e" filled="f" stroked="t" strokeweight=".714375pt" strokecolor="#444448">
                <v:path arrowok="t"/>
              </v:shape>
            </v:group>
            <v:group style="position:absolute;left:7644;top:5782;width:3993;height:2" coordorigin="7644,5782" coordsize="3993,2">
              <v:shape style="position:absolute;left:7644;top:5782;width:3993;height:2" coordorigin="7644,5782" coordsize="3993,0" path="m7644,5782l11637,5782e" filled="f" stroked="t" strokeweight="1.071562pt" strokecolor="#545757">
                <v:path arrowok="t"/>
              </v:shape>
            </v:group>
            <v:group style="position:absolute;left:11634;top:5520;width:2;height:280" coordorigin="11634,5520" coordsize="2,280">
              <v:shape style="position:absolute;left:11634;top:5520;width:2;height:280" coordorigin="11634,5520" coordsize="0,280" path="m11634,5800l11634,5520e" filled="f" stroked="t" strokeweight=".714375pt" strokecolor="#5B5B5B">
                <v:path arrowok="t"/>
              </v:shape>
            </v:group>
            <v:group style="position:absolute;left:7687;top:5778;width:2;height:645" coordorigin="7687,5778" coordsize="2,645">
              <v:shape style="position:absolute;left:7687;top:5778;width:2;height:645" coordorigin="7687,5778" coordsize="0,645" path="m7687,6424l7687,5778e" filled="f" stroked="t" strokeweight=".714375pt" strokecolor="#484848">
                <v:path arrowok="t"/>
              </v:shape>
            </v:group>
            <v:group style="position:absolute;left:11630;top:5728;width:2;height:308" coordorigin="11630,5728" coordsize="2,308">
              <v:shape style="position:absolute;left:11630;top:5728;width:2;height:308" coordorigin="11630,5728" coordsize="0,308" path="m11630,6037l11630,5728e" filled="f" stroked="t" strokeweight=".357187pt" strokecolor="#3B3B3B">
                <v:path arrowok="t"/>
              </v:shape>
            </v:group>
            <v:group style="position:absolute;left:2429;top:6198;width:9208;height:2" coordorigin="2429,6198" coordsize="9208,2">
              <v:shape style="position:absolute;left:2429;top:6198;width:9208;height:2" coordorigin="2429,6198" coordsize="9208,0" path="m2429,6198l11637,6198e" filled="f" stroked="t" strokeweight=".714375pt" strokecolor="#4B4F4F">
                <v:path arrowok="t"/>
              </v:shape>
            </v:group>
            <v:group style="position:absolute;left:3908;top:6198;width:707;height:2" coordorigin="3908,6198" coordsize="707,2">
              <v:shape style="position:absolute;left:3908;top:6198;width:707;height:2" coordorigin="3908,6198" coordsize="707,0" path="m3908,6198l4615,6198e" filled="f" stroked="t" strokeweight="1.071562pt" strokecolor="#5B6064">
                <v:path arrowok="t"/>
              </v:shape>
            </v:group>
            <v:group style="position:absolute;left:11634;top:5979;width:2;height:244" coordorigin="11634,5979" coordsize="2,244">
              <v:shape style="position:absolute;left:11634;top:5979;width:2;height:244" coordorigin="11634,5979" coordsize="0,244" path="m11634,6223l11634,5979e" filled="f" stroked="t" strokeweight=".357187pt" strokecolor="#1F1F1F">
                <v:path arrowok="t"/>
              </v:shape>
            </v:group>
            <v:group style="position:absolute;left:2432;top:6151;width:2;height:287" coordorigin="2432,6151" coordsize="2,287">
              <v:shape style="position:absolute;left:2432;top:6151;width:2;height:287" coordorigin="2432,6151" coordsize="0,287" path="m2432,6438l2432,6151e" filled="f" stroked="t" strokeweight=".714375pt" strokecolor="#343434">
                <v:path arrowok="t"/>
              </v:shape>
            </v:group>
            <v:group style="position:absolute;left:2422;top:6417;width:5729;height:2" coordorigin="2422,6417" coordsize="5729,2">
              <v:shape style="position:absolute;left:2422;top:6417;width:5729;height:2" coordorigin="2422,6417" coordsize="5729,0" path="m2422,6417l8151,6417e" filled="f" stroked="t" strokeweight=".714375pt" strokecolor="#4B4F4F">
                <v:path arrowok="t"/>
              </v:shape>
            </v:group>
            <v:group style="position:absolute;left:8087;top:6417;width:3550;height:2" coordorigin="8087,6417" coordsize="3550,2">
              <v:shape style="position:absolute;left:8087;top:6417;width:3550;height:2" coordorigin="8087,6417" coordsize="3550,0" path="m8087,6417l11637,6417e" filled="f" stroked="t" strokeweight=".714375pt" strokecolor="#44484B">
                <v:path arrowok="t"/>
              </v:shape>
            </v:group>
            <v:group style="position:absolute;left:11634;top:6144;width:2;height:301" coordorigin="11634,6144" coordsize="2,301">
              <v:shape style="position:absolute;left:11634;top:6144;width:2;height:301" coordorigin="11634,6144" coordsize="0,301" path="m11634,6445l11634,6144e" filled="f" stroked="t" strokeweight=".357187pt" strokecolor="#383838">
                <v:path arrowok="t"/>
              </v:shape>
            </v:group>
            <v:group style="position:absolute;left:443;top:6628;width:4393;height:2" coordorigin="443,6628" coordsize="4393,2">
              <v:shape style="position:absolute;left:443;top:6628;width:4393;height:2" coordorigin="443,6628" coordsize="4393,0" path="m443,6628l4836,6628e" filled="f" stroked="t" strokeweight=".714375pt" strokecolor="#3F4448">
                <v:path arrowok="t"/>
              </v:shape>
            </v:group>
            <v:group style="position:absolute;left:2440;top:6374;width:2;height:3348" coordorigin="2440,6374" coordsize="2,3348">
              <v:shape style="position:absolute;left:2440;top:6374;width:2;height:3348" coordorigin="2440,6374" coordsize="0,3348" path="m2440,9722l2440,6374e" filled="f" stroked="t" strokeweight=".714375pt" strokecolor="#545454">
                <v:path arrowok="t"/>
              </v:shape>
            </v:group>
            <v:group style="position:absolute;left:4772;top:6635;width:4936;height:2" coordorigin="4772,6635" coordsize="4936,2">
              <v:shape style="position:absolute;left:4772;top:6635;width:4936;height:2" coordorigin="4772,6635" coordsize="4936,0" path="m4772,6635l9708,6635e" filled="f" stroked="t" strokeweight="1.071562pt" strokecolor="#575B60">
                <v:path arrowok="t"/>
              </v:shape>
            </v:group>
            <v:group style="position:absolute;left:9644;top:6632;width:686;height:2" coordorigin="9644,6632" coordsize="686,2">
              <v:shape style="position:absolute;left:9644;top:6632;width:686;height:2" coordorigin="9644,6632" coordsize="686,0" path="m9644,6632l10330,6632e" filled="f" stroked="t" strokeweight=".714375pt" strokecolor="#3B3F3F">
                <v:path arrowok="t"/>
              </v:shape>
            </v:group>
            <v:group style="position:absolute;left:10266;top:6635;width:1379;height:2" coordorigin="10266,6635" coordsize="1379,2">
              <v:shape style="position:absolute;left:10266;top:6635;width:1379;height:2" coordorigin="10266,6635" coordsize="1379,0" path="m10266,6635l11644,6635e" filled="f" stroked="t" strokeweight="1.071562pt" strokecolor="#54575B">
                <v:path arrowok="t"/>
              </v:shape>
            </v:group>
            <v:group style="position:absolute;left:11641;top:6366;width:2;height:2050" coordorigin="11641,6366" coordsize="2,2050">
              <v:shape style="position:absolute;left:11641;top:6366;width:2;height:2050" coordorigin="11641,6366" coordsize="0,2050" path="m11641,8417l11641,6366e" filled="f" stroked="t" strokeweight=".714375pt" strokecolor="#4F4F4F">
                <v:path arrowok="t"/>
              </v:shape>
            </v:group>
            <v:group style="position:absolute;left:443;top:6879;width:9644;height:2" coordorigin="443,6879" coordsize="9644,2">
              <v:shape style="position:absolute;left:443;top:6879;width:9644;height:2" coordorigin="443,6879" coordsize="9644,0" path="m443,6879l10087,6879e" filled="f" stroked="t" strokeweight=".714375pt" strokecolor="#4B4F54">
                <v:path arrowok="t"/>
              </v:shape>
            </v:group>
            <v:group style="position:absolute;left:457;top:6581;width:2;height:8180" coordorigin="457,6581" coordsize="2,8180">
              <v:shape style="position:absolute;left:457;top:6581;width:2;height:8180" coordorigin="457,6581" coordsize="0,8180" path="m457,14762l457,6581e" filled="f" stroked="t" strokeweight=".714375pt" strokecolor="#4F4F4F">
                <v:path arrowok="t"/>
              </v:shape>
            </v:group>
            <v:group style="position:absolute;left:10023;top:6879;width:307;height:2" coordorigin="10023,6879" coordsize="307,2">
              <v:shape style="position:absolute;left:10023;top:6879;width:307;height:2" coordorigin="10023,6879" coordsize="307,0" path="m10023,6879l10330,6879e" filled="f" stroked="t" strokeweight="1.071562pt" strokecolor="#646B6B">
                <v:path arrowok="t"/>
              </v:shape>
            </v:group>
            <v:group style="position:absolute;left:10266;top:6883;width:1379;height:2" coordorigin="10266,6883" coordsize="1379,2">
              <v:shape style="position:absolute;left:10266;top:6883;width:1379;height:2" coordorigin="10266,6883" coordsize="1379,0" path="m10266,6883l11644,6883e" filled="f" stroked="t" strokeweight=".714375pt" strokecolor="#4F575B">
                <v:path arrowok="t"/>
              </v:shape>
            </v:group>
            <v:group style="position:absolute;left:4815;top:6875;width:2;height:667" coordorigin="4815,6875" coordsize="2,667">
              <v:shape style="position:absolute;left:4815;top:6875;width:2;height:667" coordorigin="4815,6875" coordsize="0,667" path="m4815,7542l4815,6875e" filled="f" stroked="t" strokeweight="1.071562pt" strokecolor="#4B4B4F">
                <v:path arrowok="t"/>
              </v:shape>
            </v:group>
            <v:group style="position:absolute;left:4808;top:7108;width:3343;height:2" coordorigin="4808,7108" coordsize="3343,2">
              <v:shape style="position:absolute;left:4808;top:7108;width:3343;height:2" coordorigin="4808,7108" coordsize="3343,0" path="m4808,7108l8151,7108e" filled="f" stroked="t" strokeweight="1.071562pt" strokecolor="#60676B">
                <v:path arrowok="t"/>
              </v:shape>
            </v:group>
            <v:group style="position:absolute;left:8087;top:7101;width:3565;height:2" coordorigin="8087,7101" coordsize="3565,2">
              <v:shape style="position:absolute;left:8087;top:7101;width:3565;height:2" coordorigin="8087,7101" coordsize="3565,0" path="m8087,7101l11651,7101e" filled="f" stroked="t" strokeweight=".714375pt" strokecolor="#4F5457">
                <v:path arrowok="t"/>
              </v:shape>
            </v:group>
            <v:group style="position:absolute;left:4808;top:7316;width:6844;height:2" coordorigin="4808,7316" coordsize="6844,2">
              <v:shape style="position:absolute;left:4808;top:7316;width:6844;height:2" coordorigin="4808,7316" coordsize="6844,0" path="m4808,7316l11651,7316e" filled="f" stroked="t" strokeweight=".714375pt" strokecolor="#54575B">
                <v:path arrowok="t"/>
              </v:shape>
            </v:group>
            <v:group style="position:absolute;left:450;top:7531;width:11201;height:2" coordorigin="450,7531" coordsize="11201,2">
              <v:shape style="position:absolute;left:450;top:7531;width:11201;height:2" coordorigin="450,7531" coordsize="11201,0" path="m450,7531l11651,7531e" filled="f" stroked="t" strokeweight=".714375pt" strokecolor="#575B60">
                <v:path arrowok="t"/>
              </v:shape>
            </v:group>
            <v:group style="position:absolute;left:457;top:7277;width:2;height:280" coordorigin="457,7277" coordsize="2,280">
              <v:shape style="position:absolute;left:457;top:7277;width:2;height:280" coordorigin="457,7277" coordsize="0,280" path="m457,7556l457,7277e" filled="f" stroked="t" strokeweight=".357187pt" strokecolor="#383838">
                <v:path arrowok="t"/>
              </v:shape>
            </v:group>
            <v:group style="position:absolute;left:450;top:8155;width:2015;height:2" coordorigin="450,8155" coordsize="2015,2">
              <v:shape style="position:absolute;left:450;top:8155;width:2015;height:2" coordorigin="450,8155" coordsize="2015,0" path="m450,8155l2465,8155e" filled="f" stroked="t" strokeweight="1.071562pt" strokecolor="#646B6B">
                <v:path arrowok="t"/>
              </v:shape>
            </v:group>
            <v:group style="position:absolute;left:2393;top:8155;width:9258;height:2" coordorigin="2393,8155" coordsize="9258,2">
              <v:shape style="position:absolute;left:2393;top:8155;width:9258;height:2" coordorigin="2393,8155" coordsize="9258,0" path="m2393,8155l11651,8155e" filled="f" stroked="t" strokeweight=".714375pt" strokecolor="#4F5457">
                <v:path arrowok="t"/>
              </v:shape>
            </v:group>
            <v:group style="position:absolute;left:8944;top:8155;width:529;height:2" coordorigin="8944,8155" coordsize="529,2">
              <v:shape style="position:absolute;left:8944;top:8155;width:529;height:2" coordorigin="8944,8155" coordsize="529,0" path="m8944,8155l9473,8155e" filled="f" stroked="t" strokeweight="1.071562pt" strokecolor="#606767">
                <v:path arrowok="t"/>
              </v:shape>
            </v:group>
            <v:group style="position:absolute;left:450;top:8990;width:11209;height:2" coordorigin="450,8990" coordsize="11209,2">
              <v:shape style="position:absolute;left:450;top:8990;width:11209;height:2" coordorigin="450,8990" coordsize="11209,0" path="m450,8990l11659,8990e" filled="f" stroked="t" strokeweight=".714375pt" strokecolor="#575B60">
                <v:path arrowok="t"/>
              </v:shape>
            </v:group>
            <v:group style="position:absolute;left:450;top:9227;width:1179;height:2" coordorigin="450,9227" coordsize="1179,2">
              <v:shape style="position:absolute;left:450;top:9227;width:1179;height:2" coordorigin="450,9227" coordsize="1179,0" path="m450,9227l1629,9227e" filled="f" stroked="t" strokeweight=".714375pt" strokecolor="#3F3F44">
                <v:path arrowok="t"/>
              </v:shape>
            </v:group>
            <v:group style="position:absolute;left:1572;top:9227;width:893;height:2" coordorigin="1572,9227" coordsize="893,2">
              <v:shape style="position:absolute;left:1572;top:9227;width:893;height:2" coordorigin="1572,9227" coordsize="893,0" path="m1572,9227l2465,9227e" filled="f" stroked="t" strokeweight=".714375pt" strokecolor="#545454">
                <v:path arrowok="t"/>
              </v:shape>
            </v:group>
            <v:group style="position:absolute;left:2393;top:9227;width:5315;height:2" coordorigin="2393,9227" coordsize="5315,2">
              <v:shape style="position:absolute;left:2393;top:9227;width:5315;height:2" coordorigin="2393,9227" coordsize="5315,0" path="m2393,9227l7708,9227e" filled="f" stroked="t" strokeweight=".714375pt" strokecolor="#3F443F">
                <v:path arrowok="t"/>
              </v:shape>
            </v:group>
            <v:group style="position:absolute;left:7644;top:9223;width:1800;height:2" coordorigin="7644,9223" coordsize="1800,2">
              <v:shape style="position:absolute;left:7644;top:9223;width:1800;height:2" coordorigin="7644,9223" coordsize="1800,0" path="m7644,9223l9444,9223e" filled="f" stroked="t" strokeweight="1.071562pt" strokecolor="#575B5B">
                <v:path arrowok="t"/>
              </v:shape>
            </v:group>
            <v:group style="position:absolute;left:9387;top:9220;width:2272;height:2" coordorigin="9387,9220" coordsize="2272,2">
              <v:shape style="position:absolute;left:9387;top:9220;width:2272;height:2" coordorigin="9387,9220" coordsize="2272,0" path="m9387,9220l11659,9220e" filled="f" stroked="t" strokeweight=".714375pt" strokecolor="#3B3F3F">
                <v:path arrowok="t"/>
              </v:shape>
            </v:group>
            <v:group style="position:absolute;left:11655;top:3190;width:2;height:8266" coordorigin="11655,3190" coordsize="2,8266">
              <v:shape style="position:absolute;left:11655;top:3190;width:2;height:8266" coordorigin="11655,3190" coordsize="0,8266" path="m11655,11457l11655,3190e" filled="f" stroked="t" strokeweight=".714375pt" strokecolor="#4F4F4F">
                <v:path arrowok="t"/>
              </v:shape>
            </v:group>
            <v:group style="position:absolute;left:450;top:9456;width:11216;height:2" coordorigin="450,9456" coordsize="11216,2">
              <v:shape style="position:absolute;left:450;top:9456;width:11216;height:2" coordorigin="450,9456" coordsize="11216,0" path="m450,9456l11666,9456e" filled="f" stroked="t" strokeweight=".714375pt" strokecolor="#4F5457">
                <v:path arrowok="t"/>
              </v:shape>
            </v:group>
            <v:group style="position:absolute;left:450;top:9929;width:5636;height:2" coordorigin="450,9929" coordsize="5636,2">
              <v:shape style="position:absolute;left:450;top:9929;width:5636;height:2" coordorigin="450,9929" coordsize="5636,0" path="m450,9929l6086,9929e" filled="f" stroked="t" strokeweight=".714375pt" strokecolor="#383B3B">
                <v:path arrowok="t"/>
              </v:shape>
            </v:group>
            <v:group style="position:absolute;left:2440;top:9657;width:2;height:294" coordorigin="2440,9657" coordsize="2,294">
              <v:shape style="position:absolute;left:2440;top:9657;width:2;height:294" coordorigin="2440,9657" coordsize="0,294" path="m2440,9951l2440,9657e" filled="f" stroked="t" strokeweight=".357187pt" strokecolor="#2F342F">
                <v:path arrowok="t"/>
              </v:shape>
            </v:group>
            <v:group style="position:absolute;left:6779;top:9926;width:514;height:2" coordorigin="6779,9926" coordsize="514,2">
              <v:shape style="position:absolute;left:6779;top:9926;width:514;height:2" coordorigin="6779,9926" coordsize="514,0" path="m6779,9926l7294,9926e" filled="f" stroked="t" strokeweight="1.071562pt" strokecolor="#5B6060">
                <v:path arrowok="t"/>
              </v:shape>
            </v:group>
            <v:group style="position:absolute;left:6029;top:9922;width:5629;height:2" coordorigin="6029,9922" coordsize="5629,2">
              <v:shape style="position:absolute;left:6029;top:9922;width:5629;height:2" coordorigin="6029,9922" coordsize="5629,0" path="m6029,9922l11659,9922e" filled="f" stroked="t" strokeweight=".714375pt" strokecolor="#484B4B">
                <v:path arrowok="t"/>
              </v:shape>
            </v:group>
            <v:group style="position:absolute;left:11655;top:9657;width:2;height:294" coordorigin="11655,9657" coordsize="2,294">
              <v:shape style="position:absolute;left:11655;top:9657;width:2;height:294" coordorigin="11655,9657" coordsize="0,294" path="m11655,9951l11655,9657e" filled="f" stroked="t" strokeweight=".357187pt" strokecolor="#2B2B2B">
                <v:path arrowok="t"/>
              </v:shape>
            </v:group>
            <v:group style="position:absolute;left:450;top:10145;width:5636;height:2" coordorigin="450,10145" coordsize="5636,2">
              <v:shape style="position:absolute;left:450;top:10145;width:5636;height:2" coordorigin="450,10145" coordsize="5636,0" path="m450,10145l6086,10145e" filled="f" stroked="t" strokeweight=".714375pt" strokecolor="#3B3F3F">
                <v:path arrowok="t"/>
              </v:shape>
            </v:group>
            <v:group style="position:absolute;left:2436;top:9872;width:2;height:315" coordorigin="2436,9872" coordsize="2,315">
              <v:shape style="position:absolute;left:2436;top:9872;width:2;height:315" coordorigin="2436,9872" coordsize="0,315" path="m2436,10188l2436,9872e" filled="f" stroked="t" strokeweight=".714375pt" strokecolor="#484848">
                <v:path arrowok="t"/>
              </v:shape>
            </v:group>
            <v:group style="position:absolute;left:6029;top:10137;width:5636;height:2" coordorigin="6029,10137" coordsize="5636,2">
              <v:shape style="position:absolute;left:6029;top:10137;width:5636;height:2" coordorigin="6029,10137" coordsize="5636,0" path="m6029,10137l11666,10137e" filled="f" stroked="t" strokeweight=".714375pt" strokecolor="#484B4F">
                <v:path arrowok="t"/>
              </v:shape>
            </v:group>
            <v:group style="position:absolute;left:450;top:10378;width:7258;height:2" coordorigin="450,10378" coordsize="7258,2">
              <v:shape style="position:absolute;left:450;top:10378;width:7258;height:2" coordorigin="450,10378" coordsize="7258,0" path="m450,10378l7708,10378e" filled="f" stroked="t" strokeweight="1.071562pt" strokecolor="#57575B">
                <v:path arrowok="t"/>
              </v:shape>
            </v:group>
            <v:group style="position:absolute;left:1100;top:10137;width:2;height:4617" coordorigin="1100,10137" coordsize="2,4617">
              <v:shape style="position:absolute;left:1100;top:10137;width:2;height:4617" coordorigin="1100,10137" coordsize="0,4617" path="m1100,14754l1100,10137e" filled="f" stroked="t" strokeweight=".714375pt" strokecolor="#4F4F4F">
                <v:path arrowok="t"/>
              </v:shape>
            </v:group>
            <v:group style="position:absolute;left:1611;top:10137;width:2;height:4617" coordorigin="1611,10137" coordsize="2,4617">
              <v:shape style="position:absolute;left:1611;top:10137;width:2;height:4617" coordorigin="1611,10137" coordsize="0,4617" path="m1611,14754l1611,10137e" filled="f" stroked="t" strokeweight=".714375pt" strokecolor="#4F4F4F">
                <v:path arrowok="t"/>
              </v:shape>
            </v:group>
            <v:group style="position:absolute;left:2447;top:10109;width:2;height:4646" coordorigin="2447,10109" coordsize="2,4646">
              <v:shape style="position:absolute;left:2447;top:10109;width:2;height:4646" coordorigin="2447,10109" coordsize="0,4646" path="m2447,14754l2447,10109e" filled="f" stroked="t" strokeweight=".714375pt" strokecolor="#4B4B4B">
                <v:path arrowok="t"/>
              </v:shape>
            </v:group>
            <v:group style="position:absolute;left:7269;top:10137;width:2;height:2739" coordorigin="7269,10137" coordsize="2,2739">
              <v:shape style="position:absolute;left:7269;top:10137;width:2;height:2739" coordorigin="7269,10137" coordsize="0,2739" path="m7269,12876l7269,10137e" filled="f" stroked="t" strokeweight=".714375pt" strokecolor="#484848">
                <v:path arrowok="t"/>
              </v:shape>
            </v:group>
            <v:group style="position:absolute;left:7644;top:10370;width:4022;height:2" coordorigin="7644,10370" coordsize="4022,2">
              <v:shape style="position:absolute;left:7644;top:10370;width:4022;height:2" coordorigin="7644,10370" coordsize="4022,0" path="m7644,10370l11666,10370e" filled="f" stroked="t" strokeweight=".714375pt" strokecolor="#3F4448">
                <v:path arrowok="t"/>
              </v:shape>
            </v:group>
            <v:group style="position:absolute;left:11662;top:11392;width:2;height:244" coordorigin="11662,11392" coordsize="2,244">
              <v:shape style="position:absolute;left:11662;top:11392;width:2;height:244" coordorigin="11662,11392" coordsize="0,244" path="m11662,11636l11662,11392e" filled="f" stroked="t" strokeweight=".357187pt" strokecolor="#5B5B5B">
                <v:path arrowok="t"/>
              </v:shape>
            </v:group>
            <v:group style="position:absolute;left:464;top:11528;width:2;height:3233" coordorigin="464,11528" coordsize="2,3233">
              <v:shape style="position:absolute;left:464;top:11528;width:2;height:3233" coordorigin="464,11528" coordsize="0,3233" path="m464,14762l464,11528e" filled="f" stroked="t" strokeweight=".714375pt" strokecolor="#4F4F4F">
                <v:path arrowok="t"/>
              </v:shape>
            </v:group>
            <v:group style="position:absolute;left:1107;top:11621;width:2;height:323" coordorigin="1107,11621" coordsize="2,323">
              <v:shape style="position:absolute;left:1107;top:11621;width:2;height:323" coordorigin="1107,11621" coordsize="0,323" path="m1107,11944l1107,11621e" filled="f" stroked="t" strokeweight=".714375pt" strokecolor="#606060">
                <v:path arrowok="t"/>
              </v:shape>
            </v:group>
            <v:group style="position:absolute;left:7283;top:10983;width:2;height:3764" coordorigin="7283,10983" coordsize="2,3764">
              <v:shape style="position:absolute;left:7283;top:10983;width:2;height:3764" coordorigin="7283,10983" coordsize="0,3764" path="m7283,14747l7283,10983e" filled="f" stroked="t" strokeweight=".714375pt" strokecolor="#484848">
                <v:path arrowok="t"/>
              </v:shape>
            </v:group>
            <v:group style="position:absolute;left:443;top:12704;width:1164;height:2" coordorigin="443,12704" coordsize="1164,2">
              <v:shape style="position:absolute;left:443;top:12704;width:1164;height:2" coordorigin="443,12704" coordsize="1164,0" path="m443,12704l1607,12704e" filled="f" stroked="t" strokeweight=".357187pt" strokecolor="#4F4F4F">
                <v:path arrowok="t"/>
              </v:shape>
            </v:group>
            <v:group style="position:absolute;left:1593;top:12704;width:843;height:2" coordorigin="1593,12704" coordsize="843,2">
              <v:shape style="position:absolute;left:1593;top:12704;width:843;height:2" coordorigin="1593,12704" coordsize="843,0" path="m1593,12704l2436,12704e" filled="f" stroked="t" strokeweight=".357187pt" strokecolor="#646464">
                <v:path arrowok="t"/>
              </v:shape>
            </v:group>
            <v:group style="position:absolute;left:7287;top:12804;width:2;height:251" coordorigin="7287,12804" coordsize="2,251">
              <v:shape style="position:absolute;left:7287;top:12804;width:2;height:251" coordorigin="7287,12804" coordsize="0,251" path="m7287,13055l7287,12804e" filled="f" stroked="t" strokeweight=".714375pt" strokecolor="#606060">
                <v:path arrowok="t"/>
              </v:shape>
            </v:group>
            <v:group style="position:absolute;left:1050;top:14747;width:8580;height:2" coordorigin="1050,14747" coordsize="8580,2">
              <v:shape style="position:absolute;left:1050;top:14747;width:8580;height:2" coordorigin="1050,14747" coordsize="8580,0" path="m1050,14747l9630,14747e" filled="f" stroked="t" strokeweight=".714375pt" strokecolor="#444444">
                <v:path arrowok="t"/>
              </v:shape>
            </v:group>
            <v:group style="position:absolute;left:457;top:14747;width:11230;height:2" coordorigin="457,14747" coordsize="11230,2">
              <v:shape style="position:absolute;left:457;top:14747;width:11230;height:2" coordorigin="457,14747" coordsize="11230,0" path="m457,14747l11687,14747e" filled="f" stroked="t" strokeweight=".714375pt" strokecolor="#444848">
                <v:path arrowok="t"/>
              </v:shape>
            </v:group>
            <v:group style="position:absolute;left:7044;top:14733;width:4643;height:2" coordorigin="7044,14733" coordsize="4643,2">
              <v:shape style="position:absolute;left:7044;top:14733;width:4643;height:2" coordorigin="7044,14733" coordsize="4643,0" path="m7044,14733l11687,14733e" filled="f" stroked="t" strokeweight=".714375pt" strokecolor="#3F4444">
                <v:path arrowok="t"/>
              </v:shape>
            </v:group>
            <v:group style="position:absolute;left:9244;top:14729;width:464;height:2" coordorigin="9244,14729" coordsize="464,2">
              <v:shape style="position:absolute;left:9244;top:14729;width:464;height:2" coordorigin="9244,14729" coordsize="464,0" path="m9244,14729l9708,14729e" filled="f" stroked="t" strokeweight="1.071562pt" strokecolor="#545757">
                <v:path arrowok="t"/>
              </v:shape>
            </v:group>
            <v:group style="position:absolute;left:11630;top:11650;width:2;height:330" coordorigin="11630,11650" coordsize="2,330">
              <v:shape style="position:absolute;left:11630;top:11650;width:2;height:330" coordorigin="11630,11650" coordsize="0,330" path="m11630,11980l11630,11650e" filled="f" stroked="t" strokeweight=".357187pt" strokecolor="#000000">
                <v:path arrowok="t"/>
              </v:shape>
            </v:group>
            <v:group style="position:absolute;left:11630;top:11973;width:2;height:473" coordorigin="11630,11973" coordsize="2,473">
              <v:shape style="position:absolute;left:11630;top:11973;width:2;height:473" coordorigin="11630,11973" coordsize="0,473" path="m11630,12446l11630,11973e" filled="f" stroked="t" strokeweight=".357187pt" strokecolor="#77777C">
                <v:path arrowok="t"/>
              </v:shape>
            </v:group>
            <v:group style="position:absolute;left:11641;top:12417;width:2;height:502" coordorigin="11641,12417" coordsize="2,502">
              <v:shape style="position:absolute;left:11641;top:12417;width:2;height:502" coordorigin="11641,12417" coordsize="0,502" path="m11641,12919l11641,12417e" filled="f" stroked="t" strokeweight=".714375pt" strokecolor="#676767">
                <v:path arrowok="t"/>
              </v:shape>
            </v:group>
            <v:group style="position:absolute;left:11630;top:12833;width:2;height:194" coordorigin="11630,12833" coordsize="2,194">
              <v:shape style="position:absolute;left:11630;top:12833;width:2;height:194" coordorigin="11630,12833" coordsize="0,194" path="m11630,13027l11630,12833e" filled="f" stroked="t" strokeweight=".714375pt" strokecolor="#9CA0A0">
                <v:path arrowok="t"/>
              </v:shape>
            </v:group>
            <v:group style="position:absolute;left:11630;top:13019;width:2;height:961" coordorigin="11630,13019" coordsize="2,961">
              <v:shape style="position:absolute;left:11630;top:13019;width:2;height:961" coordorigin="11630,13019" coordsize="0,961" path="m11630,13980l11630,13019e" filled="f" stroked="t" strokeweight=".357187pt" strokecolor="#000000">
                <v:path arrowok="t"/>
              </v:shape>
            </v:group>
            <v:group style="position:absolute;left:11630;top:13973;width:2;height:760" coordorigin="11630,13973" coordsize="2,760">
              <v:shape style="position:absolute;left:11630;top:13973;width:2;height:760" coordorigin="11630,13973" coordsize="0,760" path="m11630,14733l11630,13973e" filled="f" stroked="t" strokeweight=".357187pt" strokecolor="#3F3F3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color w:val="3F3F41"/>
          <w:spacing w:val="0"/>
          <w:w w:val="52"/>
        </w:rPr>
        <w:t>::ı::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74" w:lineRule="exact"/>
        <w:ind w:right="-20"/>
        <w:jc w:val="left"/>
        <w:tabs>
          <w:tab w:pos="66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  <w:position w:val="-1"/>
        </w:rPr>
        <w:t>Seyit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-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DEMIRALP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</w:r>
      <w:r>
        <w:rPr>
          <w:rFonts w:ascii="Arial" w:hAnsi="Arial" w:cs="Arial" w:eastAsia="Arial"/>
          <w:sz w:val="24"/>
          <w:szCs w:val="24"/>
          <w:color w:val="979A9E"/>
          <w:spacing w:val="0"/>
          <w:w w:val="53"/>
          <w:position w:val="-1"/>
        </w:rPr>
        <w:t>..,...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192" w:lineRule="exact"/>
        <w:ind w:left="314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262A2A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.A.K.P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40" w:right="140"/>
          <w:cols w:num="2" w:equalWidth="0">
            <w:col w:w="429" w:space="3932"/>
            <w:col w:w="7059"/>
          </w:cols>
        </w:sectPr>
      </w:pPr>
      <w:rPr/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0" w:lineRule="atLeast"/>
        <w:ind w:left="3657" w:right="4852" w:firstLine="-8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11"/>
          <w:w w:val="63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9"/>
        </w:rPr>
        <w:t>ZMİR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</w:rPr>
        <w:t>BÜYÜKŞEHİR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BELEDİYESİ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</w:rPr>
        <w:t>İTFAİYE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</w:rPr>
        <w:t>DAİRESi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98"/>
        </w:rPr>
        <w:t>BAŞKANLI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0"/>
          <w:w w:val="7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50" w:lineRule="exact"/>
        <w:ind w:left="921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9.399998pt;margin-top:-43.225716pt;width:492.603818pt;height:72pt;mso-position-horizontal-relative:page;mso-position-vertical-relative:paragraph;z-index:-7479" type="#_x0000_t202" filled="f" stroked="f">
            <v:textbox inset="0,0,0,0">
              <w:txbxContent>
                <w:p>
                  <w:pPr>
                    <w:spacing w:before="0" w:after="0" w:line="1440" w:lineRule="exact"/>
                    <w:ind w:right="-256"/>
                    <w:jc w:val="left"/>
                    <w:tabs>
                      <w:tab w:pos="8740" w:val="left"/>
                    </w:tabs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Pr/>
                  <w:r>
                    <w:rPr>
                      <w:rFonts w:ascii="Arial" w:hAnsi="Arial" w:cs="Arial" w:eastAsia="Arial"/>
                      <w:sz w:val="86"/>
                      <w:szCs w:val="86"/>
                      <w:color w:val="363636"/>
                      <w:spacing w:val="0"/>
                      <w:w w:val="157"/>
                      <w:b/>
                      <w:bCs/>
                      <w:i/>
                      <w:position w:val="37"/>
                    </w:rPr>
                    <w:t>l</w:t>
                  </w:r>
                  <w:r>
                    <w:rPr>
                      <w:rFonts w:ascii="Arial" w:hAnsi="Arial" w:cs="Arial" w:eastAsia="Arial"/>
                      <w:sz w:val="86"/>
                      <w:szCs w:val="86"/>
                      <w:color w:val="363636"/>
                      <w:spacing w:val="-325"/>
                      <w:w w:val="157"/>
                      <w:b/>
                      <w:bCs/>
                      <w:i/>
                      <w:position w:val="37"/>
                    </w:rPr>
                    <w:t> </w:t>
                  </w:r>
                  <w:r>
                    <w:rPr>
                      <w:rFonts w:ascii="Arial" w:hAnsi="Arial" w:cs="Arial" w:eastAsia="Arial"/>
                      <w:sz w:val="86"/>
                      <w:szCs w:val="86"/>
                      <w:color w:val="363636"/>
                      <w:spacing w:val="0"/>
                      <w:w w:val="100"/>
                      <w:b/>
                      <w:bCs/>
                      <w:i/>
                      <w:position w:val="37"/>
                    </w:rPr>
                    <w:tab/>
                  </w:r>
                  <w:r>
                    <w:rPr>
                      <w:rFonts w:ascii="Arial" w:hAnsi="Arial" w:cs="Arial" w:eastAsia="Arial"/>
                      <w:sz w:val="86"/>
                      <w:szCs w:val="86"/>
                      <w:color w:val="363636"/>
                      <w:spacing w:val="0"/>
                      <w:w w:val="100"/>
                      <w:b/>
                      <w:bCs/>
                      <w:i/>
                      <w:position w:val="37"/>
                    </w:rPr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4B4B4B"/>
                      <w:spacing w:val="0"/>
                      <w:w w:val="157"/>
                      <w:b/>
                      <w:bCs/>
                      <w:position w:val="-1"/>
                    </w:rPr>
                    <w:t>e</w:t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4B4B4B"/>
          <w:spacing w:val="0"/>
          <w:w w:val="125"/>
        </w:rPr>
        <w:t>IZMIR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84" w:lineRule="exact"/>
        <w:ind w:left="647" w:right="-20"/>
        <w:jc w:val="left"/>
        <w:tabs>
          <w:tab w:pos="35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6"/>
          <w:szCs w:val="16"/>
          <w:color w:val="1F2121"/>
          <w:w w:val="101"/>
        </w:rPr>
        <w:t>BÜYÜKŞE</w:t>
      </w:r>
      <w:r>
        <w:rPr>
          <w:rFonts w:ascii="Arial" w:hAnsi="Arial" w:cs="Arial" w:eastAsia="Arial"/>
          <w:sz w:val="16"/>
          <w:szCs w:val="16"/>
          <w:color w:val="1F2121"/>
          <w:spacing w:val="-12"/>
          <w:w w:val="102"/>
        </w:rPr>
        <w:t>H</w:t>
      </w:r>
      <w:r>
        <w:rPr>
          <w:rFonts w:ascii="Arial" w:hAnsi="Arial" w:cs="Arial" w:eastAsia="Arial"/>
          <w:sz w:val="16"/>
          <w:szCs w:val="16"/>
          <w:color w:val="000000"/>
          <w:spacing w:val="-17"/>
          <w:w w:val="141"/>
        </w:rPr>
        <w:t>I</w:t>
      </w:r>
      <w:r>
        <w:rPr>
          <w:rFonts w:ascii="Arial" w:hAnsi="Arial" w:cs="Arial" w:eastAsia="Arial"/>
          <w:sz w:val="16"/>
          <w:szCs w:val="16"/>
          <w:color w:val="1F2121"/>
          <w:spacing w:val="0"/>
          <w:w w:val="100"/>
        </w:rPr>
        <w:t>R</w:t>
        <w:tab/>
      </w:r>
      <w:r>
        <w:rPr>
          <w:rFonts w:ascii="Arial" w:hAnsi="Arial" w:cs="Arial" w:eastAsia="Arial"/>
          <w:sz w:val="16"/>
          <w:szCs w:val="16"/>
          <w:color w:val="1F2121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itfaiye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Acil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Müdahale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Şub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Müdürlüğü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7" w:lineRule="exact"/>
        <w:ind w:left="690" w:right="-20"/>
        <w:jc w:val="left"/>
        <w:tabs>
          <w:tab w:pos="42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color w:val="4B4B4B"/>
          <w:spacing w:val="0"/>
          <w:w w:val="117"/>
          <w:position w:val="7"/>
        </w:rPr>
        <w:t>BELEDIYESI</w:t>
      </w:r>
      <w:r>
        <w:rPr>
          <w:rFonts w:ascii="Arial" w:hAnsi="Arial" w:cs="Arial" w:eastAsia="Arial"/>
          <w:sz w:val="14"/>
          <w:szCs w:val="14"/>
          <w:color w:val="4B4B4B"/>
          <w:spacing w:val="0"/>
          <w:w w:val="100"/>
          <w:position w:val="7"/>
        </w:rPr>
        <w:tab/>
      </w:r>
      <w:r>
        <w:rPr>
          <w:rFonts w:ascii="Arial" w:hAnsi="Arial" w:cs="Arial" w:eastAsia="Arial"/>
          <w:sz w:val="14"/>
          <w:szCs w:val="14"/>
          <w:color w:val="4B4B4B"/>
          <w:spacing w:val="0"/>
          <w:w w:val="100"/>
          <w:position w:val="7"/>
        </w:rPr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YANGIN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0"/>
        </w:rPr>
        <w:t>RAPORU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25" w:lineRule="exact"/>
        <w:ind w:left="150" w:right="-20"/>
        <w:jc w:val="left"/>
        <w:tabs>
          <w:tab w:pos="1540" w:val="left"/>
          <w:tab w:pos="3180" w:val="left"/>
          <w:tab w:pos="5540" w:val="left"/>
          <w:tab w:pos="7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2"/>
        </w:rPr>
        <w:t>Ola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2"/>
        </w:rPr>
        <w:t>Tarihi</w:t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2"/>
        </w:rPr>
      </w:r>
      <w:r>
        <w:rPr>
          <w:rFonts w:ascii="Arial" w:hAnsi="Arial" w:cs="Arial" w:eastAsia="Arial"/>
          <w:sz w:val="25"/>
          <w:szCs w:val="25"/>
          <w:color w:val="363636"/>
          <w:spacing w:val="0"/>
          <w:w w:val="100"/>
          <w:position w:val="1"/>
        </w:rPr>
        <w:t>:</w:t>
      </w:r>
      <w:r>
        <w:rPr>
          <w:rFonts w:ascii="Arial" w:hAnsi="Arial" w:cs="Arial" w:eastAsia="Arial"/>
          <w:sz w:val="25"/>
          <w:szCs w:val="25"/>
          <w:color w:val="363636"/>
          <w:spacing w:val="-17"/>
          <w:w w:val="100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7"/>
          <w:w w:val="100"/>
          <w:position w:val="1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100"/>
          <w:position w:val="1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0"/>
          <w:w w:val="95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-2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0/20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31"/>
          <w:w w:val="100"/>
          <w:position w:val="1"/>
        </w:rPr>
        <w:t> </w:t>
      </w:r>
      <w:r>
        <w:rPr>
          <w:rFonts w:ascii="Arial" w:hAnsi="Arial" w:cs="Arial" w:eastAsia="Arial"/>
          <w:sz w:val="26"/>
          <w:szCs w:val="26"/>
          <w:color w:val="111111"/>
          <w:spacing w:val="-7"/>
          <w:w w:val="188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12"/>
          <w:position w:val="1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95"/>
          <w:position w:val="1"/>
        </w:rPr>
        <w:t>Bildirim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11"/>
          <w:w w:val="9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Sıra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1"/>
          <w:position w:val="1"/>
        </w:rPr>
        <w:t>No: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2"/>
          <w:position w:val="1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86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86"/>
          <w:position w:val="-1"/>
        </w:rPr>
        <w:t>!Bildirim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86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26"/>
          <w:w w:val="86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99"/>
          <w:position w:val="-1"/>
        </w:rPr>
        <w:t>:22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10"/>
          <w:w w:val="99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99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18"/>
          <w:w w:val="99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69"/>
          <w:position w:val="-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12"/>
          <w:position w:val="-2"/>
        </w:rPr>
        <w:t>tf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"/>
          <w:w w:val="112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89"/>
          <w:position w:val="-2"/>
        </w:rPr>
        <w:t>l: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5" w:after="0" w:line="216" w:lineRule="exact"/>
        <w:ind w:left="158" w:right="3142" w:firstLine="7"/>
        <w:jc w:val="left"/>
        <w:tabs>
          <w:tab w:pos="1560" w:val="left"/>
          <w:tab w:pos="3180" w:val="left"/>
          <w:tab w:pos="4520" w:val="left"/>
          <w:tab w:pos="5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95"/>
          <w:position w:val="3"/>
        </w:rPr>
        <w:t>Kayıt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4"/>
          <w:w w:val="95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3"/>
        </w:rPr>
        <w:t>Tarihi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11"/>
          <w:w w:val="98"/>
          <w:position w:val="3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98"/>
          <w:position w:val="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8"/>
          <w:w w:val="98"/>
          <w:position w:val="3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2"/>
          <w:position w:val="3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79"/>
          <w:position w:val="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8"/>
          <w:w w:val="100"/>
          <w:position w:val="3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3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"/>
          <w:w w:val="100"/>
          <w:position w:val="3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3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3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4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Kayıt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:ı0234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84"/>
          <w:position w:val="0"/>
        </w:rPr>
        <w:t>!Bi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-1"/>
          <w:w w:val="78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99"/>
          <w:position w:val="0"/>
        </w:rPr>
        <w:t>dirim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Ala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0"/>
        </w:rPr>
        <w:t>:Mu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KAR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3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Bildirile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Adre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:Cumhuriyet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Mh.Grupkent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site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9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arka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8"/>
          <w:w w:val="101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DİKİLİ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5" w:after="0" w:line="240" w:lineRule="auto"/>
        <w:ind w:left="158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Doğru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Adres</w:t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:Cumhuriyet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Mh.Grupkent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sitesi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11"/>
          <w:position w:val="0"/>
        </w:rPr>
        <w:t>arkası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11"/>
          <w:position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4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0"/>
        </w:rPr>
        <w:t>DİKİLİ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" w:after="0" w:line="240" w:lineRule="auto"/>
        <w:ind w:left="158" w:right="-20"/>
        <w:jc w:val="left"/>
        <w:tabs>
          <w:tab w:pos="1540" w:val="left"/>
          <w:tab w:pos="4940" w:val="left"/>
          <w:tab w:pos="8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2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2"/>
        </w:rPr>
        <w:t>Türü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4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2"/>
        </w:rPr>
        <w:t>:Ot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2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4"/>
          <w:w w:val="101"/>
          <w:position w:val="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11"/>
          <w:w w:val="79"/>
          <w:position w:val="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95"/>
          <w:position w:val="2"/>
        </w:rPr>
        <w:t>nı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Sınıfı: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Sebebi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4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"/>
          <w:w w:val="100"/>
          <w:position w:val="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ateş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41" w:after="0" w:line="186" w:lineRule="auto"/>
        <w:ind w:left="3642" w:right="3433" w:firstLine="-3485"/>
        <w:jc w:val="left"/>
        <w:tabs>
          <w:tab w:pos="3620" w:val="left"/>
          <w:tab w:pos="67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Binada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2"/>
          <w:w w:val="79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32"/>
          <w:position w:val="1"/>
        </w:rPr>
        <w:t>se: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92"/>
          <w:position w:val="0"/>
        </w:rPr>
        <w:t>!Yapını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92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14"/>
          <w:w w:val="9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Şekli: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95"/>
          <w:position w:val="-7"/>
        </w:rPr>
        <w:t>Kul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4"/>
          <w:w w:val="95"/>
          <w:position w:val="-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5"/>
          <w:position w:val="-7"/>
        </w:rPr>
        <w:t>anım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6"/>
          <w:w w:val="95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7"/>
        </w:rPr>
        <w:t>Şekli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4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31"/>
          <w:position w:val="-7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31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Betonarme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Kagi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Ahşap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9"/>
          <w:position w:val="0"/>
        </w:rPr>
        <w:t>Çel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0"/>
        </w:rPr>
        <w:t>ik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08" w:lineRule="exact"/>
        <w:ind w:left="3642" w:right="-20"/>
        <w:jc w:val="left"/>
        <w:tabs>
          <w:tab w:pos="6040" w:val="left"/>
          <w:tab w:pos="67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6"/>
        </w:rPr>
        <w:t>Diğer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6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6"/>
        </w:rPr>
      </w:r>
      <w:r>
        <w:rPr>
          <w:rFonts w:ascii="Arial" w:hAnsi="Arial" w:cs="Arial" w:eastAsia="Arial"/>
          <w:sz w:val="33"/>
          <w:szCs w:val="33"/>
          <w:color w:val="111111"/>
          <w:spacing w:val="0"/>
          <w:w w:val="63"/>
          <w:b/>
          <w:bCs/>
          <w:position w:val="-2"/>
        </w:rPr>
        <w:t>ı</w:t>
      </w:r>
      <w:r>
        <w:rPr>
          <w:rFonts w:ascii="Arial" w:hAnsi="Arial" w:cs="Arial" w:eastAsia="Arial"/>
          <w:sz w:val="33"/>
          <w:szCs w:val="33"/>
          <w:color w:val="111111"/>
          <w:spacing w:val="0"/>
          <w:w w:val="100"/>
          <w:b/>
          <w:bCs/>
          <w:position w:val="-2"/>
        </w:rPr>
        <w:tab/>
      </w:r>
      <w:r>
        <w:rPr>
          <w:rFonts w:ascii="Arial" w:hAnsi="Arial" w:cs="Arial" w:eastAsia="Arial"/>
          <w:sz w:val="33"/>
          <w:szCs w:val="33"/>
          <w:color w:val="111111"/>
          <w:spacing w:val="0"/>
          <w:w w:val="100"/>
          <w:b/>
          <w:bCs/>
          <w:position w:val="-2"/>
        </w:rPr>
      </w:r>
      <w:r>
        <w:rPr>
          <w:rFonts w:ascii="Times New Roman" w:hAnsi="Times New Roman" w:cs="Times New Roman" w:eastAsia="Times New Roman"/>
          <w:sz w:val="18"/>
          <w:szCs w:val="18"/>
          <w:color w:val="646667"/>
          <w:spacing w:val="0"/>
          <w:w w:val="15"/>
          <w:position w:val="-7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646667"/>
          <w:spacing w:val="0"/>
          <w:w w:val="15"/>
          <w:position w:val="-7"/>
        </w:rPr>
        <w:t>      </w:t>
      </w:r>
      <w:r>
        <w:rPr>
          <w:rFonts w:ascii="Times New Roman" w:hAnsi="Times New Roman" w:cs="Times New Roman" w:eastAsia="Times New Roman"/>
          <w:sz w:val="18"/>
          <w:szCs w:val="18"/>
          <w:color w:val="646667"/>
          <w:spacing w:val="5"/>
          <w:w w:val="15"/>
          <w:position w:val="-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1F2121"/>
          <w:spacing w:val="0"/>
          <w:w w:val="100"/>
          <w:position w:val="-7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1F2121"/>
          <w:spacing w:val="-3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7"/>
        </w:rPr>
        <w:t>angını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1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7"/>
        </w:rPr>
        <w:t>Kontrol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10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2"/>
          <w:position w:val="-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6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4"/>
          <w:w w:val="78"/>
          <w:position w:val="-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1"/>
          <w:position w:val="-7"/>
        </w:rPr>
        <w:t>tına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3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7"/>
        </w:rPr>
        <w:t>Alma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1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7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7"/>
        </w:rPr>
        <w:t>:22:35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79" w:lineRule="exact"/>
        <w:ind w:left="4411" w:right="5882"/>
        <w:jc w:val="center"/>
        <w:tabs>
          <w:tab w:pos="5000" w:val="left"/>
          <w:tab w:pos="5520" w:val="left"/>
        </w:tabs>
        <w:rPr>
          <w:rFonts w:ascii="Arial" w:hAnsi="Arial" w:cs="Arial" w:eastAsia="Arial"/>
          <w:sz w:val="33"/>
          <w:szCs w:val="33"/>
        </w:rPr>
      </w:pPr>
      <w:rPr/>
      <w:r>
        <w:rPr>
          <w:rFonts w:ascii="Arial" w:hAnsi="Arial" w:cs="Arial" w:eastAsia="Arial"/>
          <w:sz w:val="33"/>
          <w:szCs w:val="33"/>
          <w:color w:val="4B4B4B"/>
          <w:spacing w:val="0"/>
          <w:w w:val="73"/>
        </w:rPr>
        <w:t>ı</w:t>
      </w:r>
      <w:r>
        <w:rPr>
          <w:rFonts w:ascii="Arial" w:hAnsi="Arial" w:cs="Arial" w:eastAsia="Arial"/>
          <w:sz w:val="33"/>
          <w:szCs w:val="33"/>
          <w:color w:val="4B4B4B"/>
          <w:spacing w:val="0"/>
          <w:w w:val="100"/>
        </w:rPr>
        <w:tab/>
      </w:r>
      <w:r>
        <w:rPr>
          <w:rFonts w:ascii="Arial" w:hAnsi="Arial" w:cs="Arial" w:eastAsia="Arial"/>
          <w:sz w:val="33"/>
          <w:szCs w:val="33"/>
          <w:color w:val="4B4B4B"/>
          <w:spacing w:val="0"/>
          <w:w w:val="73"/>
        </w:rPr>
        <w:t>ı</w:t>
      </w:r>
      <w:r>
        <w:rPr>
          <w:rFonts w:ascii="Arial" w:hAnsi="Arial" w:cs="Arial" w:eastAsia="Arial"/>
          <w:sz w:val="33"/>
          <w:szCs w:val="33"/>
          <w:color w:val="4B4B4B"/>
          <w:spacing w:val="0"/>
          <w:w w:val="100"/>
        </w:rPr>
        <w:tab/>
      </w:r>
      <w:r>
        <w:rPr>
          <w:rFonts w:ascii="Arial" w:hAnsi="Arial" w:cs="Arial" w:eastAsia="Arial"/>
          <w:sz w:val="33"/>
          <w:szCs w:val="33"/>
          <w:color w:val="4B4B4B"/>
          <w:spacing w:val="0"/>
          <w:w w:val="100"/>
        </w:rPr>
      </w:r>
      <w:r>
        <w:rPr>
          <w:rFonts w:ascii="Arial" w:hAnsi="Arial" w:cs="Arial" w:eastAsia="Arial"/>
          <w:sz w:val="33"/>
          <w:szCs w:val="33"/>
          <w:color w:val="A1A3A7"/>
          <w:spacing w:val="0"/>
          <w:w w:val="73"/>
        </w:rPr>
        <w:t>ı</w:t>
      </w:r>
      <w:r>
        <w:rPr>
          <w:rFonts w:ascii="Arial" w:hAnsi="Arial" w:cs="Arial" w:eastAsia="Arial"/>
          <w:sz w:val="33"/>
          <w:szCs w:val="33"/>
          <w:color w:val="000000"/>
          <w:spacing w:val="0"/>
          <w:w w:val="100"/>
        </w:rPr>
      </w:r>
    </w:p>
    <w:p>
      <w:pPr>
        <w:spacing w:before="0" w:after="0" w:line="215" w:lineRule="exact"/>
        <w:ind w:left="158" w:right="-20"/>
        <w:jc w:val="left"/>
        <w:tabs>
          <w:tab w:pos="2120" w:val="left"/>
          <w:tab w:pos="57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3"/>
        </w:rPr>
        <w:t>Yana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3"/>
        </w:rPr>
        <w:t>Şeyin: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!S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5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1"/>
        </w:rPr>
        <w:t>hibi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88"/>
          <w:position w:val="0"/>
        </w:rPr>
        <w:t>jKiracı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7"/>
          <w:w w:val="8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Kullanan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9" w:after="0" w:line="240" w:lineRule="auto"/>
        <w:ind w:left="212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9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21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5"/>
        </w:rPr>
        <w:t>Ufu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BAYDAR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2" w:after="0" w:line="236" w:lineRule="exact"/>
        <w:ind w:left="2123" w:right="-20"/>
        <w:jc w:val="left"/>
        <w:tabs>
          <w:tab w:pos="4760" w:val="left"/>
          <w:tab w:pos="7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2"/>
        </w:rPr>
        <w:t>!Araç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9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Sayısı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69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61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0"/>
          <w:w w:val="162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2"/>
          <w:w w:val="79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6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22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11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12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Varı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:22:20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00" w:h="16820"/>
          <w:pgMar w:top="420" w:bottom="280" w:left="260" w:right="40"/>
        </w:sectPr>
      </w:pPr>
      <w:rPr/>
    </w:p>
    <w:p>
      <w:pPr>
        <w:spacing w:before="0" w:after="0" w:line="206" w:lineRule="exact"/>
        <w:ind w:left="129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87"/>
        </w:rPr>
        <w:t>jGiden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3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2"/>
          <w:position w:val="-1"/>
        </w:rPr>
        <w:t>!Araç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9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Plakası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31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8"/>
          <w:w w:val="131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FN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98"/>
          <w:position w:val="-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5"/>
          <w:w w:val="98"/>
          <w:position w:val="-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7"/>
          <w:position w:val="-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40"/>
          <w:cols w:num="2" w:equalWidth="0">
            <w:col w:w="608" w:space="1508"/>
            <w:col w:w="9484"/>
          </w:cols>
        </w:sectPr>
      </w:pPr>
      <w:rPr/>
    </w:p>
    <w:p>
      <w:pPr>
        <w:spacing w:before="0" w:after="0" w:line="263" w:lineRule="exact"/>
        <w:ind w:left="158" w:right="-20"/>
        <w:jc w:val="left"/>
        <w:tabs>
          <w:tab w:pos="4700" w:val="left"/>
          <w:tab w:pos="7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5.04pt;margin-top:-150.273285pt;width:.1pt;height:147.239995pt;mso-position-horizontal-relative:page;mso-position-vertical-relative:paragraph;z-index:-7484" coordorigin="101,-3005" coordsize="2,2945">
            <v:shape style="position:absolute;left:101;top:-3005;width:2;height:2945" coordorigin="101,-3005" coordsize="0,2945" path="m101,-61l101,-3005e" filled="f" stroked="t" strokeweight=".72pt" strokecolor="#CCCCC3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9"/>
          <w:w w:val="100"/>
          <w:position w:val="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4"/>
        </w:rPr>
        <w:t>kibin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97"/>
          <w:position w:val="-1"/>
        </w:rPr>
        <w:t>Elekt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2"/>
          <w:w w:val="98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10"/>
          <w:w w:val="79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94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87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6"/>
          <w:w w:val="100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za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:Gelmedi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7" w:after="0" w:line="240" w:lineRule="auto"/>
        <w:ind w:left="4722" w:right="-20"/>
        <w:jc w:val="left"/>
        <w:tabs>
          <w:tab w:pos="7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69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2"/>
          <w:w w:val="6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69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Acil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Servi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5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13"/>
          <w:w w:val="105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4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18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:Gelmedi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5" w:after="0" w:line="240" w:lineRule="auto"/>
        <w:ind w:left="4708" w:right="-20"/>
        <w:jc w:val="left"/>
        <w:tabs>
          <w:tab w:pos="7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Emniyet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Saat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4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:Gelmedi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33" w:lineRule="exact"/>
        <w:ind w:left="2145" w:right="-20"/>
        <w:jc w:val="left"/>
        <w:tabs>
          <w:tab w:pos="4700" w:val="left"/>
          <w:tab w:pos="7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6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9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1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Sayısı: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Doğalgaz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3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1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:Gelmedi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40"/>
        </w:sectPr>
      </w:pPr>
      <w:rPr/>
    </w:p>
    <w:p>
      <w:pPr>
        <w:spacing w:before="19" w:after="0" w:line="224" w:lineRule="exact"/>
        <w:ind w:left="2138" w:right="1133" w:firstLine="-201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YMdımcı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1"/>
        </w:rPr>
        <w:t>Gitmişse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4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37"/>
          <w:position w:val="0"/>
        </w:rPr>
        <w:t>ıkı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37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26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0"/>
        </w:rPr>
        <w:t>Dön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3"/>
          <w:w w:val="100"/>
          <w:position w:val="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3" w:after="0" w:line="240" w:lineRule="auto"/>
        <w:ind w:left="21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1"/>
        </w:rPr>
        <w:t>[Yardıma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0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Gele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Plakası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26" w:lineRule="exact"/>
        <w:ind w:left="2138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Amirini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8"/>
          <w:position w:val="-1"/>
        </w:rPr>
        <w:t>Adı-Soya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9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11"/>
          <w:w w:val="63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31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9" w:after="0" w:line="240" w:lineRule="auto"/>
        <w:ind w:right="-20"/>
        <w:jc w:val="left"/>
        <w:tabs>
          <w:tab w:pos="29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B4B4B"/>
          <w:w w:val="81"/>
        </w:rPr>
        <w:t>!A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</w:rPr>
        <w:t>raç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10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4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Personel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3"/>
        </w:rPr>
        <w:t>Sayı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"/>
          <w:w w:val="10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40"/>
          <w:cols w:num="2" w:equalWidth="0">
            <w:col w:w="4338" w:space="334"/>
            <w:col w:w="6928"/>
          </w:cols>
        </w:sectPr>
      </w:pPr>
      <w:rPr/>
    </w:p>
    <w:p>
      <w:pPr>
        <w:spacing w:before="33" w:after="0" w:line="216" w:lineRule="exact"/>
        <w:ind w:left="143" w:right="2616" w:firstLine="-29"/>
        <w:jc w:val="left"/>
        <w:tabs>
          <w:tab w:pos="2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[olayı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Görüldüğü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yerine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8"/>
          <w:position w:val="0"/>
        </w:rPr>
        <w:t>var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1"/>
          <w:w w:val="98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-1"/>
          <w:w w:val="78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dığınd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148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alevii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dumanlı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şekilde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yanma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old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12"/>
          <w:w w:val="100"/>
          <w:position w:val="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6"/>
          <w:w w:val="100"/>
          <w:position w:val="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rüldü.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0"/>
          <w:position w:val="0"/>
        </w:rPr>
        <w:t>Du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1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9" w:after="0" w:line="240" w:lineRule="auto"/>
        <w:ind w:left="4659" w:right="405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Söndürmede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Kullanıla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8"/>
        </w:rPr>
        <w:t>sön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98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94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9"/>
        </w:rPr>
        <w:t>rü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0"/>
          <w:w w:val="9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66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4" w:lineRule="exact"/>
        <w:ind w:left="129" w:right="-20"/>
        <w:jc w:val="left"/>
        <w:tabs>
          <w:tab w:pos="3260" w:val="left"/>
          <w:tab w:pos="6600" w:val="left"/>
          <w:tab w:pos="8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4"/>
          <w:w w:val="100"/>
          <w:position w:val="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3"/>
        </w:rPr>
        <w:t>öndürı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6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3"/>
        </w:rPr>
        <w:t>Türü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2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2"/>
        </w:rPr>
        <w:t>ile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2"/>
        </w:rPr>
        <w:t>söndü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95"/>
          <w:position w:val="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1"/>
          <w:w w:val="94"/>
          <w:position w:val="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13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82"/>
          <w:position w:val="-1"/>
        </w:rPr>
        <w:t>ISu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2"/>
          <w:w w:val="82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m3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1"/>
          <w:position w:val="0"/>
        </w:rPr>
        <w:t>IKöpük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7"/>
          <w:w w:val="9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3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4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76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"/>
          <w:w w:val="76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11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4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6"/>
          <w:w w:val="94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7"/>
          <w:w w:val="116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Kg.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80" w:lineRule="exact"/>
        <w:ind w:left="4665" w:right="-20"/>
        <w:jc w:val="left"/>
        <w:tabs>
          <w:tab w:pos="6540" w:val="left"/>
          <w:tab w:pos="8120" w:val="left"/>
        </w:tabs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color w:val="4B4B4B"/>
          <w:spacing w:val="0"/>
          <w:w w:val="83"/>
          <w:position w:val="1"/>
        </w:rPr>
        <w:t>b</w:t>
      </w:r>
      <w:r>
        <w:rPr>
          <w:rFonts w:ascii="Arial" w:hAnsi="Arial" w:cs="Arial" w:eastAsia="Arial"/>
          <w:sz w:val="27"/>
          <w:szCs w:val="27"/>
          <w:color w:val="4B4B4B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7"/>
          <w:szCs w:val="27"/>
          <w:color w:val="4B4B4B"/>
          <w:spacing w:val="0"/>
          <w:w w:val="100"/>
          <w:position w:val="1"/>
        </w:rPr>
      </w:r>
      <w:r>
        <w:rPr>
          <w:rFonts w:ascii="Arial" w:hAnsi="Arial" w:cs="Arial" w:eastAsia="Arial"/>
          <w:sz w:val="27"/>
          <w:szCs w:val="27"/>
          <w:color w:val="4B4B4B"/>
          <w:spacing w:val="0"/>
          <w:w w:val="157"/>
          <w:i/>
          <w:position w:val="-1"/>
        </w:rPr>
        <w:t>l</w:t>
      </w:r>
      <w:r>
        <w:rPr>
          <w:rFonts w:ascii="Arial" w:hAnsi="Arial" w:cs="Arial" w:eastAsia="Arial"/>
          <w:sz w:val="27"/>
          <w:szCs w:val="27"/>
          <w:color w:val="4B4B4B"/>
          <w:spacing w:val="0"/>
          <w:w w:val="100"/>
          <w:i/>
          <w:position w:val="-1"/>
        </w:rPr>
        <w:tab/>
      </w:r>
      <w:r>
        <w:rPr>
          <w:rFonts w:ascii="Arial" w:hAnsi="Arial" w:cs="Arial" w:eastAsia="Arial"/>
          <w:sz w:val="27"/>
          <w:szCs w:val="27"/>
          <w:color w:val="4B4B4B"/>
          <w:spacing w:val="0"/>
          <w:w w:val="191"/>
          <w:i/>
          <w:position w:val="-1"/>
        </w:rPr>
        <w:t>l</w:t>
      </w:r>
      <w:r>
        <w:rPr>
          <w:rFonts w:ascii="Arial" w:hAnsi="Arial" w:cs="Arial" w:eastAsia="Arial"/>
          <w:sz w:val="27"/>
          <w:szCs w:val="27"/>
          <w:color w:val="000000"/>
          <w:spacing w:val="0"/>
          <w:w w:val="100"/>
          <w:position w:val="0"/>
        </w:rPr>
      </w:r>
    </w:p>
    <w:p>
      <w:pPr>
        <w:spacing w:before="0" w:after="0" w:line="185" w:lineRule="exact"/>
        <w:ind w:left="210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2"/>
        </w:rPr>
        <w:t>!Yangı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1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9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7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yapıla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inceleme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sonucunda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3000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otlu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8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8"/>
          <w:w w:val="10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1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5"/>
          <w:w w:val="10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nmı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olup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1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ur.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40"/>
        </w:sectPr>
      </w:pPr>
      <w:rPr/>
    </w:p>
    <w:p>
      <w:pPr>
        <w:spacing w:before="0" w:after="0" w:line="220" w:lineRule="exact"/>
        <w:ind w:left="129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.96pt;margin-top:4.166737pt;width:.1pt;height:103.679997pt;mso-position-horizontal-relative:page;mso-position-vertical-relative:paragraph;z-index:-7483" coordorigin="79,83" coordsize="2,2074">
            <v:shape style="position:absolute;left:79;top:83;width:2;height:2074" coordorigin="79,83" coordsize="0,2074" path="m79,2157l79,83e" filled="f" stroked="t" strokeweight=".72pt" strokecolor="#CCCCC8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1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öndün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6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Sonundaki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4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11"/>
          <w:w w:val="94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9"/>
          <w:w w:val="9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7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Durumu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yerinde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yapıla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9"/>
          <w:position w:val="-1"/>
        </w:rPr>
        <w:t>tetki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8"/>
          <w:w w:val="79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4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başlangıcının;yol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kenannda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2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99"/>
          <w:position w:val="-1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2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-1"/>
          <w:w w:val="78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1"/>
          <w:position w:val="-1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6"/>
          <w:w w:val="101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4"/>
          <w:w w:val="104"/>
          <w:position w:val="-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79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görülmü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2"/>
          <w:position w:val="-1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3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4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,yapıla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3"/>
          <w:position w:val="-1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5"/>
          <w:w w:val="93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93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8"/>
          <w:w w:val="93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0"/>
          <w:w w:val="93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6"/>
          <w:w w:val="93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3"/>
          <w:position w:val="-1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4"/>
          <w:w w:val="93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5"/>
          <w:w w:val="90"/>
          <w:position w:val="-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75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40"/>
          <w:cols w:num="2" w:equalWidth="0">
            <w:col w:w="1874" w:space="350"/>
            <w:col w:w="9376"/>
          </w:cols>
        </w:sectPr>
      </w:pPr>
      <w:rPr/>
    </w:p>
    <w:p>
      <w:pPr>
        <w:spacing w:before="7" w:after="0" w:line="230" w:lineRule="exact"/>
        <w:ind w:left="2173" w:right="51" w:firstLine="-2044"/>
        <w:jc w:val="left"/>
        <w:tabs>
          <w:tab w:pos="21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.24pt;margin-top:80.110001pt;width:.1pt;height:229.319993pt;mso-position-horizontal-relative:page;mso-position-vertical-relative:paragraph;z-index:-7482" coordorigin="65,1602" coordsize="2,4586">
            <v:shape style="position:absolute;left:65;top:1602;width:2;height:4586" coordorigin="65,1602" coordsize="0,4586" path="m65,6189l65,1602e" filled="f" stroked="t" strokeweight=".36pt" strokecolor="#CCCCC8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4"/>
          <w:position w:val="1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94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11"/>
          <w:w w:val="94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94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94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14"/>
          <w:w w:val="94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8"/>
          <w:position w:val="1"/>
        </w:rPr>
        <w:t>Çı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0"/>
          <w:w w:val="99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4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18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Nedeni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3"/>
          <w:position w:val="0"/>
        </w:rPr>
        <w:t>oruşturmada;kimli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4"/>
          <w:w w:val="104"/>
          <w:position w:val="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7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belirsiz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kişi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kişilerce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kenarında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8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luna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4"/>
          <w:position w:val="0"/>
        </w:rPr>
        <w:t>çö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5"/>
          <w:w w:val="105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1"/>
          <w:w w:val="66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"/>
          <w:w w:val="11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93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11"/>
          <w:w w:val="92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3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9"/>
          <w:position w:val="0"/>
        </w:rPr>
        <w:t>yakı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0"/>
          <w:w w:val="85"/>
          <w:position w:val="0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7"/>
          <w:w w:val="9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9"/>
          <w:w w:val="11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6"/>
          <w:w w:val="104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9"/>
          <w:w w:val="92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7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lmesiyle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4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uk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3"/>
          <w:w w:val="105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4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9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5"/>
          <w:w w:val="109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9"/>
          <w:position w:val="0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9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2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alana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ayet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etme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eticesi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yangını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çıktı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4"/>
          <w:w w:val="101"/>
          <w:position w:val="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kanaatine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6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0"/>
        </w:rPr>
        <w:t>rı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4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5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tır.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40"/>
        </w:sectPr>
      </w:pPr>
      <w:rPr/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46667"/>
          <w:w w:val="63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12"/>
          <w:w w:val="6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98"/>
        </w:rPr>
        <w:t>igortalı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2"/>
        </w:rPr>
        <w:t>ise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55" w:lineRule="auto"/>
        <w:ind w:left="402" w:right="306" w:firstLine="-28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9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eç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Kaybı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1"/>
          <w:w w:val="94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4"/>
        </w:rPr>
        <w:t>gı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5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Kime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6" w:lineRule="exact"/>
        <w:ind w:left="11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8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lim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5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1"/>
          <w:w w:val="9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96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3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4"/>
          <w:w w:val="104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40" w:lineRule="auto"/>
        <w:ind w:left="12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9"/>
          <w:w w:val="8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5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9"/>
          <w:w w:val="96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34"/>
          <w:w w:val="8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Dönüşü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40" w:lineRule="auto"/>
        <w:ind w:left="215" w:right="-70"/>
        <w:jc w:val="left"/>
        <w:tabs>
          <w:tab w:pos="1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8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Yaralı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3" w:after="0" w:line="226" w:lineRule="exact"/>
        <w:ind w:left="105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8"/>
          <w:position w:val="-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0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-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470" w:lineRule="auto"/>
        <w:ind w:right="4167"/>
        <w:jc w:val="left"/>
        <w:tabs>
          <w:tab w:pos="46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6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keti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Adı: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IBede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5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i: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1"/>
          <w:position w:val="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2"/>
          <w:w w:val="102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0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-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9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7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edi.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78" w:lineRule="exact"/>
        <w:ind w:right="-20"/>
        <w:jc w:val="left"/>
        <w:tabs>
          <w:tab w:pos="39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w w:val="99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11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96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:14/1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1"/>
          <w:w w:val="10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3"/>
          <w:w w:val="102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3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10"/>
          <w:w w:val="103"/>
        </w:rPr>
        <w:t>0</w:t>
      </w:r>
      <w:r>
        <w:rPr>
          <w:rFonts w:ascii="Arial" w:hAnsi="Arial" w:cs="Arial" w:eastAsia="Arial"/>
          <w:sz w:val="26"/>
          <w:szCs w:val="26"/>
          <w:color w:val="1F2121"/>
          <w:spacing w:val="-18"/>
          <w:w w:val="156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12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88"/>
          <w:position w:val="-1"/>
        </w:rPr>
        <w:t>!Saa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88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0"/>
          <w:w w:val="88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11111"/>
          <w:spacing w:val="12"/>
          <w:w w:val="88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1"/>
          <w:position w:val="-1"/>
        </w:rPr>
        <w:t>:23:18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36" w:lineRule="exact"/>
        <w:ind w:right="-20"/>
        <w:jc w:val="left"/>
        <w:tabs>
          <w:tab w:pos="6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GiDE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EKiP: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DİKİL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Posta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</w:rPr>
        <w:t>ONAYLA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40"/>
          <w:cols w:num="2" w:equalWidth="0">
            <w:col w:w="1972" w:space="137"/>
            <w:col w:w="9491"/>
          </w:cols>
        </w:sectPr>
      </w:pPr>
      <w:rPr/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52" w:lineRule="exact"/>
        <w:ind w:left="2253" w:right="-20"/>
        <w:jc w:val="left"/>
        <w:tabs>
          <w:tab w:pos="47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3"/>
        </w:rPr>
        <w:t>Gitmişse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4B4B4B"/>
          <w:spacing w:val="6"/>
          <w:w w:val="91"/>
          <w:position w:val="-3"/>
        </w:rPr>
        <w:t>ü</w:t>
      </w:r>
      <w:r>
        <w:rPr>
          <w:rFonts w:ascii="Times New Roman" w:hAnsi="Times New Roman" w:cs="Times New Roman" w:eastAsia="Times New Roman"/>
          <w:sz w:val="25"/>
          <w:szCs w:val="25"/>
          <w:color w:val="363636"/>
          <w:spacing w:val="0"/>
          <w:w w:val="91"/>
          <w:position w:val="-3"/>
        </w:rPr>
        <w:t>:</w:t>
      </w:r>
      <w:r>
        <w:rPr>
          <w:rFonts w:ascii="Times New Roman" w:hAnsi="Times New Roman" w:cs="Times New Roman" w:eastAsia="Times New Roman"/>
          <w:sz w:val="25"/>
          <w:szCs w:val="25"/>
          <w:color w:val="363636"/>
          <w:spacing w:val="-57"/>
          <w:w w:val="91"/>
          <w:position w:val="-3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363636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5"/>
          <w:szCs w:val="25"/>
          <w:color w:val="363636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Yangına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0"/>
        </w:rPr>
        <w:t>Koyan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8" w:lineRule="exact"/>
        <w:ind w:left="2966" w:right="-20"/>
        <w:jc w:val="left"/>
        <w:tabs>
          <w:tab w:pos="5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6"/>
          <w:szCs w:val="26"/>
          <w:color w:val="3F4182"/>
          <w:spacing w:val="0"/>
          <w:w w:val="69"/>
          <w:b/>
          <w:bCs/>
          <w:position w:val="1"/>
        </w:rPr>
        <w:t>...J</w:t>
      </w:r>
      <w:r>
        <w:rPr>
          <w:rFonts w:ascii="Times New Roman" w:hAnsi="Times New Roman" w:cs="Times New Roman" w:eastAsia="Times New Roman"/>
          <w:sz w:val="26"/>
          <w:szCs w:val="26"/>
          <w:color w:val="3F4182"/>
          <w:spacing w:val="0"/>
          <w:w w:val="100"/>
          <w:b/>
          <w:bCs/>
          <w:position w:val="1"/>
        </w:rPr>
        <w:tab/>
      </w:r>
      <w:r>
        <w:rPr>
          <w:rFonts w:ascii="Times New Roman" w:hAnsi="Times New Roman" w:cs="Times New Roman" w:eastAsia="Times New Roman"/>
          <w:sz w:val="26"/>
          <w:szCs w:val="26"/>
          <w:color w:val="3F4182"/>
          <w:spacing w:val="0"/>
          <w:w w:val="100"/>
          <w:b/>
          <w:bCs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6"/>
          <w:position w:val="0"/>
        </w:rPr>
        <w:t>Ami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100"/>
          <w:position w:val="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13" w:lineRule="exact"/>
        <w:ind w:left="2332" w:right="-20"/>
        <w:jc w:val="left"/>
        <w:tabs>
          <w:tab w:pos="8960" w:val="left"/>
        </w:tabs>
        <w:rPr>
          <w:rFonts w:ascii="Times New Roman" w:hAnsi="Times New Roman" w:cs="Times New Roman" w:eastAsia="Times New Roman"/>
          <w:sz w:val="31"/>
          <w:szCs w:val="31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8C9093"/>
          <w:w w:val="118"/>
          <w:b/>
          <w:bCs/>
          <w:position w:val="2"/>
        </w:rPr>
        <w:t>.Naı</w:t>
      </w:r>
      <w:r>
        <w:rPr>
          <w:rFonts w:ascii="Times New Roman" w:hAnsi="Times New Roman" w:cs="Times New Roman" w:eastAsia="Times New Roman"/>
          <w:sz w:val="24"/>
          <w:szCs w:val="24"/>
          <w:color w:val="8C9093"/>
          <w:w w:val="119"/>
          <w:b/>
          <w:bCs/>
          <w:position w:val="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8C9093"/>
          <w:spacing w:val="-29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97E80"/>
          <w:spacing w:val="0"/>
          <w:w w:val="100"/>
          <w:b/>
          <w:bCs/>
          <w:position w:val="2"/>
        </w:rPr>
        <w:t>EK</w:t>
      </w:r>
      <w:r>
        <w:rPr>
          <w:rFonts w:ascii="Times New Roman" w:hAnsi="Times New Roman" w:cs="Times New Roman" w:eastAsia="Times New Roman"/>
          <w:sz w:val="24"/>
          <w:szCs w:val="24"/>
          <w:color w:val="797E80"/>
          <w:spacing w:val="2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97E80"/>
          <w:spacing w:val="0"/>
          <w:w w:val="100"/>
          <w:b/>
          <w:bCs/>
          <w:position w:val="2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797E80"/>
          <w:spacing w:val="0"/>
          <w:w w:val="100"/>
          <w:b/>
          <w:bCs/>
          <w:position w:val="2"/>
        </w:rPr>
      </w:r>
      <w:r>
        <w:rPr>
          <w:rFonts w:ascii="Times New Roman" w:hAnsi="Times New Roman" w:cs="Times New Roman" w:eastAsia="Times New Roman"/>
          <w:sz w:val="34"/>
          <w:szCs w:val="34"/>
          <w:color w:val="4B4B4B"/>
          <w:spacing w:val="0"/>
          <w:w w:val="59"/>
          <w:b/>
          <w:bCs/>
          <w:position w:val="-5"/>
        </w:rPr>
        <w:t>9</w:t>
      </w:r>
      <w:r>
        <w:rPr>
          <w:rFonts w:ascii="Times New Roman" w:hAnsi="Times New Roman" w:cs="Times New Roman" w:eastAsia="Times New Roman"/>
          <w:sz w:val="34"/>
          <w:szCs w:val="34"/>
          <w:color w:val="4B4B4B"/>
          <w:spacing w:val="0"/>
          <w:w w:val="59"/>
          <w:b/>
          <w:bCs/>
          <w:position w:val="-5"/>
        </w:rPr>
        <w:t>  </w:t>
      </w:r>
      <w:r>
        <w:rPr>
          <w:rFonts w:ascii="Times New Roman" w:hAnsi="Times New Roman" w:cs="Times New Roman" w:eastAsia="Times New Roman"/>
          <w:sz w:val="34"/>
          <w:szCs w:val="34"/>
          <w:color w:val="4B4B4B"/>
          <w:spacing w:val="23"/>
          <w:w w:val="59"/>
          <w:b/>
          <w:bCs/>
          <w:position w:val="-5"/>
        </w:rPr>
        <w:t> </w:t>
      </w:r>
      <w:r>
        <w:rPr>
          <w:rFonts w:ascii="Arial" w:hAnsi="Arial" w:cs="Arial" w:eastAsia="Arial"/>
          <w:sz w:val="19"/>
          <w:szCs w:val="19"/>
          <w:color w:val="8C9093"/>
          <w:spacing w:val="-16"/>
          <w:w w:val="97"/>
          <w:b/>
          <w:bCs/>
          <w:position w:val="7"/>
        </w:rPr>
        <w:t>1</w:t>
      </w:r>
      <w:r>
        <w:rPr>
          <w:rFonts w:ascii="Arial" w:hAnsi="Arial" w:cs="Arial" w:eastAsia="Arial"/>
          <w:sz w:val="31"/>
          <w:szCs w:val="31"/>
          <w:color w:val="4B4B4B"/>
          <w:spacing w:val="0"/>
          <w:w w:val="46"/>
          <w:b/>
          <w:bCs/>
          <w:position w:val="-5"/>
        </w:rPr>
        <w:t>Kıı</w:t>
      </w:r>
      <w:r>
        <w:rPr>
          <w:rFonts w:ascii="Arial" w:hAnsi="Arial" w:cs="Arial" w:eastAsia="Arial"/>
          <w:sz w:val="31"/>
          <w:szCs w:val="31"/>
          <w:color w:val="4B4B4B"/>
          <w:spacing w:val="-46"/>
          <w:w w:val="100"/>
          <w:b/>
          <w:bCs/>
          <w:position w:val="-5"/>
        </w:rPr>
        <w:t> </w:t>
      </w:r>
      <w:r>
        <w:rPr>
          <w:rFonts w:ascii="Arial" w:hAnsi="Arial" w:cs="Arial" w:eastAsia="Arial"/>
          <w:sz w:val="31"/>
          <w:szCs w:val="31"/>
          <w:color w:val="4B4B4B"/>
          <w:spacing w:val="-71"/>
          <w:w w:val="47"/>
          <w:b/>
          <w:bCs/>
          <w:position w:val="-5"/>
        </w:rPr>
        <w:t>m</w:t>
      </w:r>
      <w:r>
        <w:rPr>
          <w:rFonts w:ascii="Arial" w:hAnsi="Arial" w:cs="Arial" w:eastAsia="Arial"/>
          <w:sz w:val="19"/>
          <w:szCs w:val="19"/>
          <w:color w:val="4B4B4B"/>
          <w:spacing w:val="-10"/>
          <w:w w:val="105"/>
          <w:b/>
          <w:bCs/>
          <w:position w:val="7"/>
        </w:rPr>
        <w:t>7</w:t>
      </w:r>
      <w:r>
        <w:rPr>
          <w:rFonts w:ascii="Times New Roman" w:hAnsi="Times New Roman" w:cs="Times New Roman" w:eastAsia="Times New Roman"/>
          <w:sz w:val="31"/>
          <w:szCs w:val="31"/>
          <w:color w:val="4B4B4B"/>
          <w:spacing w:val="0"/>
          <w:w w:val="61"/>
          <w:b/>
          <w:bCs/>
          <w:position w:val="-5"/>
        </w:rPr>
        <w:t>2017</w:t>
      </w:r>
      <w:r>
        <w:rPr>
          <w:rFonts w:ascii="Times New Roman" w:hAnsi="Times New Roman" w:cs="Times New Roman" w:eastAsia="Times New Roman"/>
          <w:sz w:val="31"/>
          <w:szCs w:val="31"/>
          <w:color w:val="000000"/>
          <w:spacing w:val="0"/>
          <w:w w:val="100"/>
          <w:position w:val="0"/>
        </w:rPr>
      </w:r>
    </w:p>
    <w:p>
      <w:pPr>
        <w:spacing w:before="0" w:after="0" w:line="56" w:lineRule="exact"/>
        <w:ind w:left="244" w:right="-20"/>
        <w:jc w:val="left"/>
        <w:tabs>
          <w:tab w:pos="23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6"/>
        </w:rPr>
        <w:t>İtfaiyeci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6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16"/>
        </w:rPr>
      </w:r>
      <w:r>
        <w:rPr>
          <w:rFonts w:ascii="Arial" w:hAnsi="Arial" w:cs="Arial" w:eastAsia="Arial"/>
          <w:sz w:val="20"/>
          <w:szCs w:val="20"/>
          <w:color w:val="797E80"/>
          <w:spacing w:val="-12"/>
          <w:w w:val="151"/>
          <w:position w:val="-6"/>
        </w:rPr>
        <w:t>I</w:t>
      </w:r>
      <w:r>
        <w:rPr>
          <w:rFonts w:ascii="Arial" w:hAnsi="Arial" w:cs="Arial" w:eastAsia="Arial"/>
          <w:sz w:val="20"/>
          <w:szCs w:val="20"/>
          <w:color w:val="A1A3A7"/>
          <w:spacing w:val="0"/>
          <w:w w:val="129"/>
          <w:position w:val="-6"/>
        </w:rPr>
        <w:t>tf</w:t>
      </w:r>
      <w:r>
        <w:rPr>
          <w:rFonts w:ascii="Arial" w:hAnsi="Arial" w:cs="Arial" w:eastAsia="Arial"/>
          <w:sz w:val="20"/>
          <w:szCs w:val="20"/>
          <w:color w:val="A1A3A7"/>
          <w:spacing w:val="7"/>
          <w:w w:val="130"/>
          <w:position w:val="-6"/>
        </w:rPr>
        <w:t>a</w:t>
      </w:r>
      <w:r>
        <w:rPr>
          <w:rFonts w:ascii="Arial" w:hAnsi="Arial" w:cs="Arial" w:eastAsia="Arial"/>
          <w:sz w:val="20"/>
          <w:szCs w:val="20"/>
          <w:color w:val="797E80"/>
          <w:spacing w:val="-5"/>
          <w:w w:val="164"/>
          <w:position w:val="-6"/>
        </w:rPr>
        <w:t>i</w:t>
      </w:r>
      <w:r>
        <w:rPr>
          <w:rFonts w:ascii="Arial" w:hAnsi="Arial" w:cs="Arial" w:eastAsia="Arial"/>
          <w:sz w:val="20"/>
          <w:szCs w:val="20"/>
          <w:color w:val="A1A3A7"/>
          <w:spacing w:val="0"/>
          <w:w w:val="108"/>
          <w:position w:val="-6"/>
        </w:rPr>
        <w:t>ye</w:t>
      </w:r>
      <w:r>
        <w:rPr>
          <w:rFonts w:ascii="Arial" w:hAnsi="Arial" w:cs="Arial" w:eastAsia="Arial"/>
          <w:sz w:val="20"/>
          <w:szCs w:val="20"/>
          <w:color w:val="A1A3A7"/>
          <w:spacing w:val="7"/>
          <w:w w:val="100"/>
          <w:position w:val="-6"/>
        </w:rPr>
        <w:t> </w:t>
      </w:r>
      <w:r>
        <w:rPr>
          <w:rFonts w:ascii="Arial" w:hAnsi="Arial" w:cs="Arial" w:eastAsia="Arial"/>
          <w:sz w:val="20"/>
          <w:szCs w:val="20"/>
          <w:color w:val="8C9093"/>
          <w:spacing w:val="0"/>
          <w:w w:val="100"/>
          <w:position w:val="-6"/>
        </w:rPr>
        <w:t>Kuze</w:t>
      </w:r>
      <w:r>
        <w:rPr>
          <w:rFonts w:ascii="Arial" w:hAnsi="Arial" w:cs="Arial" w:eastAsia="Arial"/>
          <w:sz w:val="20"/>
          <w:szCs w:val="20"/>
          <w:color w:val="8C9093"/>
          <w:spacing w:val="0"/>
          <w:w w:val="100"/>
          <w:position w:val="-6"/>
        </w:rPr>
        <w:t>y</w:t>
      </w:r>
      <w:r>
        <w:rPr>
          <w:rFonts w:ascii="Arial" w:hAnsi="Arial" w:cs="Arial" w:eastAsia="Arial"/>
          <w:sz w:val="20"/>
          <w:szCs w:val="20"/>
          <w:color w:val="8C9093"/>
          <w:spacing w:val="0"/>
          <w:w w:val="100"/>
          <w:position w:val="-6"/>
        </w:rPr>
        <w:t> </w:t>
      </w:r>
      <w:r>
        <w:rPr>
          <w:rFonts w:ascii="Arial" w:hAnsi="Arial" w:cs="Arial" w:eastAsia="Arial"/>
          <w:sz w:val="20"/>
          <w:szCs w:val="20"/>
          <w:color w:val="8C9093"/>
          <w:spacing w:val="18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C9093"/>
          <w:spacing w:val="0"/>
          <w:w w:val="109"/>
          <w:position w:val="-6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8C9093"/>
          <w:spacing w:val="12"/>
          <w:w w:val="110"/>
          <w:position w:val="-6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62"/>
          <w:position w:val="-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27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C9093"/>
          <w:spacing w:val="0"/>
          <w:w w:val="129"/>
          <w:position w:val="-6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40"/>
        </w:sectPr>
      </w:pPr>
      <w:rPr/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670" w:lineRule="atLeast"/>
        <w:ind w:right="-20"/>
        <w:jc w:val="righ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646667"/>
          <w:spacing w:val="-77"/>
          <w:w w:val="129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color w:val="646667"/>
          <w:spacing w:val="0"/>
          <w:w w:val="96"/>
          <w:position w:val="-8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color w:val="646667"/>
          <w:spacing w:val="-58"/>
          <w:w w:val="95"/>
          <w:position w:val="-8"/>
        </w:rPr>
        <w:t>t</w:t>
      </w:r>
      <w:r>
        <w:rPr>
          <w:rFonts w:ascii="Arial" w:hAnsi="Arial" w:cs="Arial" w:eastAsia="Arial"/>
          <w:sz w:val="28"/>
          <w:szCs w:val="28"/>
          <w:color w:val="646667"/>
          <w:spacing w:val="-10"/>
          <w:w w:val="129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B4B4B"/>
          <w:spacing w:val="-48"/>
          <w:w w:val="84"/>
          <w:position w:val="-8"/>
        </w:rPr>
        <w:t>t</w:t>
      </w:r>
      <w:r>
        <w:rPr>
          <w:rFonts w:ascii="Arial" w:hAnsi="Arial" w:cs="Arial" w:eastAsia="Arial"/>
          <w:sz w:val="28"/>
          <w:szCs w:val="28"/>
          <w:color w:val="646667"/>
          <w:spacing w:val="-27"/>
          <w:w w:val="129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4B4B4B"/>
          <w:spacing w:val="0"/>
          <w:w w:val="84"/>
          <w:position w:val="-8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color w:val="4B4B4B"/>
          <w:spacing w:val="-45"/>
          <w:w w:val="84"/>
          <w:position w:val="-8"/>
        </w:rPr>
        <w:t>i</w:t>
      </w:r>
      <w:r>
        <w:rPr>
          <w:rFonts w:ascii="Arial" w:hAnsi="Arial" w:cs="Arial" w:eastAsia="Arial"/>
          <w:sz w:val="28"/>
          <w:szCs w:val="28"/>
          <w:color w:val="646667"/>
          <w:spacing w:val="2"/>
          <w:w w:val="167"/>
          <w:position w:val="0"/>
        </w:rPr>
        <w:t>i</w:t>
      </w:r>
      <w:r>
        <w:rPr>
          <w:rFonts w:ascii="Arial" w:hAnsi="Arial" w:cs="Arial" w:eastAsia="Arial"/>
          <w:sz w:val="28"/>
          <w:szCs w:val="28"/>
          <w:color w:val="646667"/>
          <w:spacing w:val="0"/>
          <w:w w:val="166"/>
          <w:position w:val="0"/>
        </w:rPr>
        <w:t>!'-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129" w:lineRule="exact"/>
        <w:ind w:right="-20"/>
        <w:jc w:val="left"/>
        <w:tabs>
          <w:tab w:pos="720" w:val="left"/>
        </w:tabs>
        <w:rPr>
          <w:rFonts w:ascii="Arial" w:hAnsi="Arial" w:cs="Arial" w:eastAsia="Arial"/>
          <w:sz w:val="131"/>
          <w:szCs w:val="131"/>
        </w:rPr>
      </w:pPr>
      <w:rPr/>
      <w:r>
        <w:rPr/>
        <w:br w:type="column"/>
      </w:r>
      <w:r>
        <w:rPr>
          <w:rFonts w:ascii="Arial" w:hAnsi="Arial" w:cs="Arial" w:eastAsia="Arial"/>
          <w:sz w:val="25"/>
          <w:szCs w:val="25"/>
          <w:color w:val="3F4182"/>
          <w:spacing w:val="0"/>
          <w:w w:val="100"/>
          <w:b/>
          <w:bCs/>
          <w:position w:val="-104"/>
        </w:rPr>
        <w:t>7</w:t>
      </w:r>
      <w:r>
        <w:rPr>
          <w:rFonts w:ascii="Arial" w:hAnsi="Arial" w:cs="Arial" w:eastAsia="Arial"/>
          <w:sz w:val="25"/>
          <w:szCs w:val="25"/>
          <w:color w:val="3F4182"/>
          <w:spacing w:val="65"/>
          <w:w w:val="100"/>
          <w:b/>
          <w:bCs/>
          <w:position w:val="-10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B4B4B"/>
          <w:spacing w:val="0"/>
          <w:w w:val="71"/>
          <w:position w:val="-104"/>
        </w:rPr>
        <w:t>Acı</w:t>
      </w:r>
      <w:r>
        <w:rPr>
          <w:rFonts w:ascii="Times New Roman" w:hAnsi="Times New Roman" w:cs="Times New Roman" w:eastAsia="Times New Roman"/>
          <w:sz w:val="22"/>
          <w:szCs w:val="22"/>
          <w:color w:val="4B4B4B"/>
          <w:spacing w:val="0"/>
          <w:w w:val="100"/>
          <w:position w:val="-104"/>
        </w:rPr>
        <w:tab/>
      </w:r>
      <w:r>
        <w:rPr>
          <w:rFonts w:ascii="Times New Roman" w:hAnsi="Times New Roman" w:cs="Times New Roman" w:eastAsia="Times New Roman"/>
          <w:sz w:val="22"/>
          <w:szCs w:val="22"/>
          <w:color w:val="4B4B4B"/>
          <w:spacing w:val="0"/>
          <w:w w:val="100"/>
          <w:position w:val="-104"/>
        </w:rPr>
      </w:r>
      <w:r>
        <w:rPr>
          <w:rFonts w:ascii="Arial" w:hAnsi="Arial" w:cs="Arial" w:eastAsia="Arial"/>
          <w:sz w:val="131"/>
          <w:szCs w:val="131"/>
          <w:color w:val="6062B8"/>
          <w:spacing w:val="0"/>
          <w:w w:val="136"/>
          <w:i/>
          <w:position w:val="-96"/>
        </w:rPr>
        <w:t>t</w:t>
      </w:r>
      <w:r>
        <w:rPr>
          <w:rFonts w:ascii="Arial" w:hAnsi="Arial" w:cs="Arial" w:eastAsia="Arial"/>
          <w:sz w:val="131"/>
          <w:szCs w:val="131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40"/>
          <w:cols w:num="2" w:equalWidth="0">
            <w:col w:w="9769" w:space="267"/>
            <w:col w:w="1564"/>
          </w:cols>
        </w:sectPr>
      </w:pPr>
      <w:rPr/>
    </w:p>
    <w:p>
      <w:pPr>
        <w:spacing w:before="0" w:after="0" w:line="856" w:lineRule="atLeast"/>
        <w:ind w:left="2210" w:right="-7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8C9093"/>
          <w:spacing w:val="-10"/>
          <w:w w:val="137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646667"/>
          <w:spacing w:val="0"/>
          <w:w w:val="137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646667"/>
          <w:spacing w:val="12"/>
          <w:w w:val="13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A1A3A7"/>
          <w:spacing w:val="0"/>
          <w:w w:val="137"/>
        </w:rPr>
        <w:t>Fust</w:t>
      </w:r>
      <w:r>
        <w:rPr>
          <w:rFonts w:ascii="Times New Roman" w:hAnsi="Times New Roman" w:cs="Times New Roman" w:eastAsia="Times New Roman"/>
          <w:sz w:val="18"/>
          <w:szCs w:val="18"/>
          <w:color w:val="A1A3A7"/>
          <w:spacing w:val="0"/>
          <w:w w:val="137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A1A3A7"/>
          <w:spacing w:val="-9"/>
          <w:w w:val="13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A1A3A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A1A3A7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A1A3A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A1A3A7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B5BABC"/>
          <w:spacing w:val="0"/>
          <w:w w:val="86"/>
        </w:rPr>
        <w:t>·ı&gt;</w:t>
      </w:r>
      <w:r>
        <w:rPr>
          <w:rFonts w:ascii="Arial" w:hAnsi="Arial" w:cs="Arial" w:eastAsia="Arial"/>
          <w:sz w:val="20"/>
          <w:szCs w:val="20"/>
          <w:color w:val="B5BABC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C9093"/>
          <w:spacing w:val="0"/>
          <w:w w:val="100"/>
        </w:rPr>
        <w:t>lar</w:t>
      </w:r>
      <w:r>
        <w:rPr>
          <w:rFonts w:ascii="Arial" w:hAnsi="Arial" w:cs="Arial" w:eastAsia="Arial"/>
          <w:sz w:val="20"/>
          <w:szCs w:val="20"/>
          <w:color w:val="8C9093"/>
          <w:spacing w:val="5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A1A3A7"/>
          <w:spacing w:val="-3"/>
          <w:w w:val="112"/>
        </w:rPr>
        <w:t>A</w:t>
      </w:r>
      <w:r>
        <w:rPr>
          <w:rFonts w:ascii="Arial" w:hAnsi="Arial" w:cs="Arial" w:eastAsia="Arial"/>
          <w:sz w:val="19"/>
          <w:szCs w:val="19"/>
          <w:color w:val="646667"/>
          <w:spacing w:val="-8"/>
          <w:w w:val="171"/>
        </w:rPr>
        <w:t>ı</w:t>
      </w:r>
      <w:r>
        <w:rPr>
          <w:rFonts w:ascii="Arial" w:hAnsi="Arial" w:cs="Arial" w:eastAsia="Arial"/>
          <w:sz w:val="19"/>
          <w:szCs w:val="19"/>
          <w:color w:val="8C9093"/>
          <w:spacing w:val="0"/>
          <w:w w:val="105"/>
        </w:rPr>
        <w:t>Y.iri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0" w:after="0" w:line="797" w:lineRule="atLeast"/>
        <w:ind w:left="377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itfai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3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4"/>
          <w:w w:val="9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0"/>
          <w:w w:val="93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color w:val="1F2121"/>
          <w:spacing w:val="17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89"/>
        </w:rPr>
        <w:t>AIP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8"/>
          <w:w w:val="8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F4182"/>
          <w:spacing w:val="0"/>
          <w:w w:val="6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53" w:after="0" w:line="240" w:lineRule="auto"/>
        <w:ind w:right="-20"/>
        <w:jc w:val="left"/>
        <w:tabs>
          <w:tab w:pos="420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UfukBAYDAR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color w:val="8C9093"/>
          <w:spacing w:val="0"/>
          <w:w w:val="249"/>
          <w:position w:val="8"/>
        </w:rPr>
        <w:t>./</w:t>
      </w:r>
      <w:r>
        <w:rPr>
          <w:rFonts w:ascii="Arial" w:hAnsi="Arial" w:cs="Arial" w:eastAsia="Arial"/>
          <w:sz w:val="28"/>
          <w:szCs w:val="28"/>
          <w:color w:val="8C9093"/>
          <w:spacing w:val="0"/>
          <w:w w:val="249"/>
          <w:position w:val="8"/>
        </w:rPr>
        <w:t>·</w:t>
      </w:r>
      <w:r>
        <w:rPr>
          <w:rFonts w:ascii="Arial" w:hAnsi="Arial" w:cs="Arial" w:eastAsia="Arial"/>
          <w:sz w:val="28"/>
          <w:szCs w:val="28"/>
          <w:color w:val="8C9093"/>
          <w:spacing w:val="-103"/>
          <w:w w:val="249"/>
          <w:position w:val="8"/>
        </w:rPr>
        <w:t> </w:t>
      </w:r>
      <w:r>
        <w:rPr>
          <w:rFonts w:ascii="Arial" w:hAnsi="Arial" w:cs="Arial" w:eastAsia="Arial"/>
          <w:sz w:val="28"/>
          <w:szCs w:val="28"/>
          <w:color w:val="8C9093"/>
          <w:spacing w:val="0"/>
          <w:w w:val="76"/>
          <w:position w:val="8"/>
        </w:rPr>
        <w:t>.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40"/>
          <w:cols w:num="2" w:equalWidth="0">
            <w:col w:w="4461" w:space="391"/>
            <w:col w:w="6748"/>
          </w:cols>
        </w:sectPr>
      </w:pPr>
      <w:rPr/>
    </w:p>
    <w:p>
      <w:pPr>
        <w:spacing w:before="0" w:after="0" w:line="73" w:lineRule="atLeast"/>
        <w:ind w:left="5127" w:right="-107"/>
        <w:jc w:val="left"/>
        <w:tabs>
          <w:tab w:pos="8740" w:val="left"/>
        </w:tabs>
        <w:rPr>
          <w:rFonts w:ascii="Arial" w:hAnsi="Arial" w:cs="Arial" w:eastAsia="Arial"/>
          <w:sz w:val="13"/>
          <w:szCs w:val="13"/>
        </w:rPr>
      </w:pPr>
      <w:rPr/>
      <w:r>
        <w:rPr/>
        <w:pict>
          <v:group style="position:absolute;margin-left:252.360001pt;margin-top:33.410763pt;width:58.679998pt;height:.1pt;mso-position-horizontal-relative:page;mso-position-vertical-relative:paragraph;z-index:-7480" coordorigin="5047,668" coordsize="1174,2">
            <v:shape style="position:absolute;left:5047;top:668;width:1174;height:2" coordorigin="5047,668" coordsize="1174,0" path="m5047,668l6221,668e" filled="f" stroked="t" strokeweight=".72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color w:val="3F4182"/>
          <w:spacing w:val="0"/>
          <w:w w:val="453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color w:val="3F4182"/>
          <w:spacing w:val="-153"/>
          <w:w w:val="45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4182"/>
          <w:spacing w:val="0"/>
          <w:w w:val="45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F4182"/>
          <w:spacing w:val="-106"/>
          <w:w w:val="45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</w:r>
      <w:r>
        <w:rPr>
          <w:rFonts w:ascii="Arial" w:hAnsi="Arial" w:cs="Arial" w:eastAsia="Arial"/>
          <w:sz w:val="39"/>
          <w:szCs w:val="39"/>
          <w:color w:val="A1A3A7"/>
          <w:spacing w:val="-88"/>
          <w:w w:val="56"/>
          <w:i/>
        </w:rPr>
        <w:t>ı</w:t>
      </w:r>
      <w:r>
        <w:rPr>
          <w:rFonts w:ascii="Arial" w:hAnsi="Arial" w:cs="Arial" w:eastAsia="Arial"/>
          <w:sz w:val="23"/>
          <w:szCs w:val="23"/>
          <w:color w:val="797E80"/>
          <w:spacing w:val="0"/>
          <w:w w:val="93"/>
          <w:position w:val="-9"/>
        </w:rPr>
        <w:t>.</w:t>
      </w:r>
      <w:r>
        <w:rPr>
          <w:rFonts w:ascii="Arial" w:hAnsi="Arial" w:cs="Arial" w:eastAsia="Arial"/>
          <w:sz w:val="23"/>
          <w:szCs w:val="23"/>
          <w:color w:val="797E80"/>
          <w:spacing w:val="-7"/>
          <w:w w:val="100"/>
          <w:position w:val="-9"/>
        </w:rPr>
        <w:t> </w:t>
      </w:r>
      <w:r>
        <w:rPr>
          <w:rFonts w:ascii="Arial" w:hAnsi="Arial" w:cs="Arial" w:eastAsia="Arial"/>
          <w:sz w:val="23"/>
          <w:szCs w:val="23"/>
          <w:color w:val="8C9093"/>
          <w:spacing w:val="-13"/>
          <w:w w:val="121"/>
          <w:position w:val="-9"/>
        </w:rPr>
        <w:t>,</w:t>
      </w:r>
      <w:r>
        <w:rPr>
          <w:rFonts w:ascii="Arial" w:hAnsi="Arial" w:cs="Arial" w:eastAsia="Arial"/>
          <w:sz w:val="39"/>
          <w:szCs w:val="39"/>
          <w:color w:val="646667"/>
          <w:spacing w:val="-191"/>
          <w:w w:val="74"/>
          <w:i/>
          <w:position w:val="0"/>
        </w:rPr>
        <w:t>d</w:t>
      </w:r>
      <w:r>
        <w:rPr>
          <w:rFonts w:ascii="Arial" w:hAnsi="Arial" w:cs="Arial" w:eastAsia="Arial"/>
          <w:sz w:val="23"/>
          <w:szCs w:val="23"/>
          <w:color w:val="8C9093"/>
          <w:spacing w:val="0"/>
          <w:w w:val="121"/>
          <w:position w:val="-9"/>
        </w:rPr>
        <w:t>.</w:t>
      </w:r>
      <w:r>
        <w:rPr>
          <w:rFonts w:ascii="Arial" w:hAnsi="Arial" w:cs="Arial" w:eastAsia="Arial"/>
          <w:sz w:val="23"/>
          <w:szCs w:val="23"/>
          <w:color w:val="8C9093"/>
          <w:spacing w:val="2"/>
          <w:w w:val="100"/>
          <w:position w:val="-9"/>
        </w:rPr>
        <w:t> </w:t>
      </w:r>
      <w:r>
        <w:rPr>
          <w:rFonts w:ascii="Arial" w:hAnsi="Arial" w:cs="Arial" w:eastAsia="Arial"/>
          <w:sz w:val="39"/>
          <w:szCs w:val="39"/>
          <w:color w:val="646667"/>
          <w:spacing w:val="0"/>
          <w:w w:val="73"/>
          <w:i/>
          <w:position w:val="0"/>
        </w:rPr>
        <w:t>ijf</w:t>
      </w:r>
      <w:r>
        <w:rPr>
          <w:rFonts w:ascii="Arial" w:hAnsi="Arial" w:cs="Arial" w:eastAsia="Arial"/>
          <w:sz w:val="39"/>
          <w:szCs w:val="39"/>
          <w:color w:val="646667"/>
          <w:spacing w:val="-7"/>
          <w:w w:val="73"/>
          <w:i/>
          <w:position w:val="0"/>
        </w:rPr>
        <w:t>[</w:t>
      </w:r>
      <w:r>
        <w:rPr>
          <w:rFonts w:ascii="Arial" w:hAnsi="Arial" w:cs="Arial" w:eastAsia="Arial"/>
          <w:sz w:val="23"/>
          <w:szCs w:val="23"/>
          <w:color w:val="363636"/>
          <w:spacing w:val="-69"/>
          <w:w w:val="94"/>
          <w:position w:val="-9"/>
        </w:rPr>
        <w:t>·</w:t>
      </w:r>
      <w:r>
        <w:rPr>
          <w:rFonts w:ascii="Arial" w:hAnsi="Arial" w:cs="Arial" w:eastAsia="Arial"/>
          <w:sz w:val="39"/>
          <w:szCs w:val="39"/>
          <w:color w:val="646667"/>
          <w:spacing w:val="-70"/>
          <w:w w:val="74"/>
          <w:i/>
          <w:position w:val="0"/>
        </w:rPr>
        <w:t>(</w:t>
      </w:r>
      <w:r>
        <w:rPr>
          <w:rFonts w:ascii="Arial" w:hAnsi="Arial" w:cs="Arial" w:eastAsia="Arial"/>
          <w:sz w:val="23"/>
          <w:szCs w:val="23"/>
          <w:color w:val="646667"/>
          <w:spacing w:val="-4"/>
          <w:w w:val="92"/>
          <w:position w:val="-9"/>
        </w:rPr>
        <w:t>ı</w:t>
      </w:r>
      <w:r>
        <w:rPr>
          <w:rFonts w:ascii="Arial" w:hAnsi="Arial" w:cs="Arial" w:eastAsia="Arial"/>
          <w:sz w:val="39"/>
          <w:szCs w:val="39"/>
          <w:color w:val="646667"/>
          <w:spacing w:val="-96"/>
          <w:w w:val="73"/>
          <w:i/>
          <w:position w:val="0"/>
        </w:rPr>
        <w:t>I</w:t>
      </w:r>
      <w:r>
        <w:rPr>
          <w:rFonts w:ascii="Arial" w:hAnsi="Arial" w:cs="Arial" w:eastAsia="Arial"/>
          <w:sz w:val="23"/>
          <w:szCs w:val="23"/>
          <w:color w:val="646667"/>
          <w:spacing w:val="0"/>
          <w:w w:val="92"/>
          <w:position w:val="-9"/>
        </w:rPr>
        <w:t>:</w:t>
      </w:r>
      <w:r>
        <w:rPr>
          <w:rFonts w:ascii="Arial" w:hAnsi="Arial" w:cs="Arial" w:eastAsia="Arial"/>
          <w:sz w:val="23"/>
          <w:szCs w:val="23"/>
          <w:color w:val="646667"/>
          <w:spacing w:val="-47"/>
          <w:w w:val="100"/>
          <w:position w:val="-9"/>
        </w:rPr>
        <w:t> </w:t>
      </w:r>
      <w:r>
        <w:rPr>
          <w:rFonts w:ascii="Arial" w:hAnsi="Arial" w:cs="Arial" w:eastAsia="Arial"/>
          <w:sz w:val="39"/>
          <w:szCs w:val="39"/>
          <w:color w:val="646667"/>
          <w:spacing w:val="0"/>
          <w:w w:val="74"/>
          <w:i/>
          <w:position w:val="0"/>
        </w:rPr>
        <w:t>J</w:t>
      </w:r>
      <w:r>
        <w:rPr>
          <w:rFonts w:ascii="Arial" w:hAnsi="Arial" w:cs="Arial" w:eastAsia="Arial"/>
          <w:sz w:val="39"/>
          <w:szCs w:val="39"/>
          <w:color w:val="646667"/>
          <w:spacing w:val="-5"/>
          <w:w w:val="74"/>
          <w:i/>
          <w:position w:val="0"/>
        </w:rPr>
        <w:t> </w:t>
      </w:r>
      <w:r>
        <w:rPr>
          <w:rFonts w:ascii="Arial" w:hAnsi="Arial" w:cs="Arial" w:eastAsia="Arial"/>
          <w:sz w:val="13"/>
          <w:szCs w:val="13"/>
          <w:color w:val="4B4B4B"/>
          <w:spacing w:val="-6"/>
          <w:w w:val="182"/>
          <w:i/>
          <w:position w:val="0"/>
        </w:rPr>
        <w:t>.</w:t>
      </w:r>
      <w:r>
        <w:rPr>
          <w:rFonts w:ascii="Arial" w:hAnsi="Arial" w:cs="Arial" w:eastAsia="Arial"/>
          <w:sz w:val="13"/>
          <w:szCs w:val="13"/>
          <w:color w:val="797E80"/>
          <w:spacing w:val="0"/>
          <w:w w:val="93"/>
          <w:i/>
          <w:position w:val="0"/>
        </w:rPr>
        <w:t>f3</w:t>
      </w:r>
      <w:r>
        <w:rPr>
          <w:rFonts w:ascii="Arial" w:hAnsi="Arial" w:cs="Arial" w:eastAsia="Arial"/>
          <w:sz w:val="13"/>
          <w:szCs w:val="13"/>
          <w:color w:val="797E80"/>
          <w:spacing w:val="-8"/>
          <w:w w:val="93"/>
          <w:i/>
          <w:position w:val="0"/>
        </w:rPr>
        <w:t>:</w:t>
      </w:r>
      <w:r>
        <w:rPr>
          <w:rFonts w:ascii="Arial" w:hAnsi="Arial" w:cs="Arial" w:eastAsia="Arial"/>
          <w:sz w:val="13"/>
          <w:szCs w:val="13"/>
          <w:color w:val="646667"/>
          <w:spacing w:val="0"/>
          <w:w w:val="96"/>
          <w:i/>
          <w:position w:val="0"/>
        </w:rPr>
        <w:t>..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89" w:after="0" w:line="162" w:lineRule="atLeas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color w:val="8C9093"/>
          <w:spacing w:val="0"/>
          <w:w w:val="179"/>
        </w:rPr>
        <w:t>'</w:t>
      </w:r>
      <w:r>
        <w:rPr>
          <w:rFonts w:ascii="Arial" w:hAnsi="Arial" w:cs="Arial" w:eastAsia="Arial"/>
          <w:sz w:val="16"/>
          <w:szCs w:val="16"/>
          <w:color w:val="8C9093"/>
          <w:spacing w:val="-39"/>
          <w:w w:val="179"/>
        </w:rPr>
        <w:t> </w:t>
      </w:r>
      <w:r>
        <w:rPr>
          <w:rFonts w:ascii="Arial" w:hAnsi="Arial" w:cs="Arial" w:eastAsia="Arial"/>
          <w:sz w:val="16"/>
          <w:szCs w:val="16"/>
          <w:color w:val="646667"/>
          <w:spacing w:val="0"/>
          <w:w w:val="100"/>
        </w:rPr>
        <w:t>Ult\</w:t>
      </w:r>
      <w:r>
        <w:rPr>
          <w:rFonts w:ascii="Arial" w:hAnsi="Arial" w:cs="Arial" w:eastAsia="Arial"/>
          <w:sz w:val="16"/>
          <w:szCs w:val="16"/>
          <w:color w:val="646667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646667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646667"/>
          <w:spacing w:val="3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4B4B4B"/>
          <w:spacing w:val="0"/>
          <w:w w:val="134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40"/>
          <w:cols w:num="2" w:equalWidth="0">
            <w:col w:w="10013" w:space="239"/>
            <w:col w:w="1348"/>
          </w:cols>
        </w:sectPr>
      </w:pPr>
      <w:rPr/>
    </w:p>
    <w:p>
      <w:pPr>
        <w:spacing w:before="0" w:after="0" w:line="298" w:lineRule="exact"/>
        <w:ind w:right="-20"/>
        <w:jc w:val="right"/>
        <w:rPr>
          <w:rFonts w:ascii="Arial" w:hAnsi="Arial" w:cs="Arial" w:eastAsia="Arial"/>
          <w:sz w:val="92"/>
          <w:szCs w:val="9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42.159973pt;margin-top:-21.117519pt;width:7.68215pt;height:17.5pt;mso-position-horizontal-relative:page;mso-position-vertical-relative:paragraph;z-index:-7478" type="#_x0000_t202" filled="f" stroked="f">
            <v:textbox inset="0,0,0,0">
              <w:txbxContent>
                <w:p>
                  <w:pPr>
                    <w:spacing w:before="0" w:after="0" w:line="350" w:lineRule="exact"/>
                    <w:ind w:right="-93"/>
                    <w:jc w:val="left"/>
                    <w:rPr>
                      <w:rFonts w:ascii="Arial" w:hAnsi="Arial" w:cs="Arial" w:eastAsia="Arial"/>
                      <w:sz w:val="35"/>
                      <w:szCs w:val="35"/>
                    </w:rPr>
                  </w:pPr>
                  <w:rPr/>
                  <w:r>
                    <w:rPr>
                      <w:rFonts w:ascii="Arial" w:hAnsi="Arial" w:cs="Arial" w:eastAsia="Arial"/>
                      <w:sz w:val="35"/>
                      <w:szCs w:val="35"/>
                      <w:color w:val="797E80"/>
                      <w:spacing w:val="0"/>
                      <w:w w:val="100"/>
                      <w:i/>
                    </w:rPr>
                    <w:t>t'</w:t>
                  </w:r>
                  <w:r>
                    <w:rPr>
                      <w:rFonts w:ascii="Arial" w:hAnsi="Arial" w:cs="Arial" w:eastAsia="Arial"/>
                      <w:sz w:val="35"/>
                      <w:szCs w:val="35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0.720001pt;margin-top:-18.244242pt;width:98.724964pt;height:31.5pt;mso-position-horizontal-relative:page;mso-position-vertical-relative:paragraph;z-index:-7477" type="#_x0000_t202" filled="f" stroked="f">
            <v:textbox inset="0,0,0,0">
              <w:txbxContent>
                <w:p>
                  <w:pPr>
                    <w:spacing w:before="0" w:after="0" w:line="630" w:lineRule="exact"/>
                    <w:ind w:right="-135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color w:val="8C9093"/>
                      <w:spacing w:val="0"/>
                      <w:w w:val="199"/>
                    </w:rPr>
                    <w:t>\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color w:val="8C9093"/>
                      <w:spacing w:val="0"/>
                      <w:w w:val="19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color w:val="8C9093"/>
                      <w:spacing w:val="39"/>
                      <w:w w:val="19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color w:val="8C9093"/>
                      <w:spacing w:val="0"/>
                      <w:w w:val="199"/>
                    </w:rPr>
                    <w:t>Q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color w:val="8C9093"/>
                      <w:spacing w:val="35"/>
                      <w:w w:val="19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color w:val="A1A3A7"/>
                      <w:spacing w:val="0"/>
                      <w:w w:val="291"/>
                    </w:rPr>
                    <w:t>:.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color w:val="A1A3A7"/>
                      <w:spacing w:val="28"/>
                      <w:w w:val="29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63"/>
                      <w:szCs w:val="63"/>
                      <w:color w:val="646667"/>
                      <w:spacing w:val="0"/>
                      <w:w w:val="57"/>
                      <w:i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63"/>
                      <w:szCs w:val="63"/>
                      <w:color w:val="646667"/>
                      <w:spacing w:val="36"/>
                      <w:w w:val="57"/>
                      <w:i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34"/>
                      <w:szCs w:val="34"/>
                      <w:color w:val="676D97"/>
                      <w:spacing w:val="0"/>
                      <w:w w:val="122"/>
                      <w:i/>
                    </w:rPr>
                    <w:t>V!"f</w:t>
                  </w:r>
                  <w:r>
                    <w:rPr>
                      <w:rFonts w:ascii="Times New Roman" w:hAnsi="Times New Roman" w:cs="Times New Roman" w:eastAsia="Times New Roman"/>
                      <w:sz w:val="34"/>
                      <w:szCs w:val="34"/>
                      <w:color w:val="676D97"/>
                      <w:spacing w:val="0"/>
                      <w:w w:val="123"/>
                      <w:i/>
                    </w:rPr>
                    <w:t>;</w:t>
                  </w:r>
                  <w:r>
                    <w:rPr>
                      <w:rFonts w:ascii="Times New Roman" w:hAnsi="Times New Roman" w:cs="Times New Roman" w:eastAsia="Times New Roman"/>
                      <w:sz w:val="34"/>
                      <w:szCs w:val="34"/>
                      <w:color w:val="8C9093"/>
                      <w:spacing w:val="0"/>
                      <w:w w:val="59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34"/>
                      <w:szCs w:val="34"/>
                      <w:color w:val="8C9093"/>
                      <w:spacing w:val="0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34"/>
                      <w:szCs w:val="34"/>
                      <w:color w:val="8C9093"/>
                      <w:spacing w:val="-7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color w:val="646667"/>
                      <w:spacing w:val="-14"/>
                      <w:w w:val="144"/>
                      <w:i/>
                    </w:rPr>
                    <w:t>!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color w:val="797E80"/>
                      <w:spacing w:val="0"/>
                      <w:w w:val="114"/>
                      <w:i/>
                    </w:rPr>
                    <w:t>i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92"/>
          <w:szCs w:val="92"/>
          <w:color w:val="6062B8"/>
          <w:w w:val="99"/>
          <w:i/>
          <w:position w:val="-28"/>
        </w:rPr>
      </w:r>
      <w:r>
        <w:rPr>
          <w:rFonts w:ascii="Arial" w:hAnsi="Arial" w:cs="Arial" w:eastAsia="Arial"/>
          <w:sz w:val="92"/>
          <w:szCs w:val="92"/>
          <w:color w:val="6062B8"/>
          <w:spacing w:val="-39"/>
          <w:w w:val="99"/>
          <w:i/>
          <w:u w:val="thick" w:color="7074CC"/>
          <w:position w:val="-28"/>
        </w:rPr>
        <w:t> </w:t>
      </w:r>
      <w:r>
        <w:rPr>
          <w:rFonts w:ascii="Arial" w:hAnsi="Arial" w:cs="Arial" w:eastAsia="Arial"/>
          <w:sz w:val="92"/>
          <w:szCs w:val="92"/>
          <w:color w:val="6062B8"/>
          <w:spacing w:val="-39"/>
          <w:w w:val="99"/>
          <w:i/>
          <w:u w:val="thick" w:color="7074CC"/>
          <w:position w:val="-28"/>
        </w:rPr>
      </w:r>
      <w:r>
        <w:rPr>
          <w:rFonts w:ascii="Arial" w:hAnsi="Arial" w:cs="Arial" w:eastAsia="Arial"/>
          <w:sz w:val="92"/>
          <w:szCs w:val="92"/>
          <w:color w:val="6062B8"/>
          <w:spacing w:val="0"/>
          <w:w w:val="79"/>
          <w:i/>
          <w:u w:val="thick" w:color="7074CC"/>
          <w:position w:val="-28"/>
        </w:rPr>
        <w:t>-A.</w:t>
      </w:r>
      <w:r>
        <w:rPr>
          <w:rFonts w:ascii="Arial" w:hAnsi="Arial" w:cs="Arial" w:eastAsia="Arial"/>
          <w:sz w:val="92"/>
          <w:szCs w:val="92"/>
          <w:color w:val="6062B8"/>
          <w:spacing w:val="0"/>
          <w:w w:val="79"/>
          <w:i/>
          <w:position w:val="-28"/>
        </w:rPr>
      </w:r>
      <w:r>
        <w:rPr>
          <w:rFonts w:ascii="Arial" w:hAnsi="Arial" w:cs="Arial" w:eastAsia="Arial"/>
          <w:sz w:val="92"/>
          <w:szCs w:val="92"/>
          <w:color w:val="000000"/>
          <w:spacing w:val="0"/>
          <w:w w:val="100"/>
          <w:position w:val="0"/>
        </w:rPr>
      </w:r>
    </w:p>
    <w:p>
      <w:pPr>
        <w:spacing w:before="0" w:after="0" w:line="298" w:lineRule="exact"/>
        <w:ind w:left="29" w:right="-20"/>
        <w:jc w:val="left"/>
        <w:tabs>
          <w:tab w:pos="380" w:val="left"/>
          <w:tab w:pos="1760" w:val="left"/>
        </w:tabs>
        <w:rPr>
          <w:rFonts w:ascii="Times New Roman" w:hAnsi="Times New Roman" w:cs="Times New Roman" w:eastAsia="Times New Roman"/>
          <w:sz w:val="48"/>
          <w:szCs w:val="48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color w:val="A1A3A7"/>
          <w:spacing w:val="0"/>
          <w:w w:val="139"/>
          <w:position w:val="-5"/>
        </w:rPr>
        <w:t>·</w:t>
      </w:r>
      <w:r>
        <w:rPr>
          <w:rFonts w:ascii="Arial" w:hAnsi="Arial" w:cs="Arial" w:eastAsia="Arial"/>
          <w:sz w:val="12"/>
          <w:szCs w:val="12"/>
          <w:color w:val="A1A3A7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12"/>
          <w:szCs w:val="12"/>
          <w:color w:val="A1A3A7"/>
          <w:spacing w:val="0"/>
          <w:w w:val="100"/>
          <w:position w:val="-5"/>
        </w:rPr>
      </w:r>
      <w:r>
        <w:rPr>
          <w:rFonts w:ascii="Arial" w:hAnsi="Arial" w:cs="Arial" w:eastAsia="Arial"/>
          <w:sz w:val="12"/>
          <w:szCs w:val="12"/>
          <w:color w:val="646667"/>
          <w:spacing w:val="-13"/>
          <w:w w:val="194"/>
          <w:position w:val="-5"/>
        </w:rPr>
        <w:t>•</w:t>
      </w:r>
      <w:r>
        <w:rPr>
          <w:rFonts w:ascii="Arial" w:hAnsi="Arial" w:cs="Arial" w:eastAsia="Arial"/>
          <w:sz w:val="12"/>
          <w:szCs w:val="12"/>
          <w:color w:val="8C9093"/>
          <w:spacing w:val="0"/>
          <w:w w:val="117"/>
          <w:position w:val="-5"/>
        </w:rPr>
        <w:t>,-ı</w:t>
      </w:r>
      <w:r>
        <w:rPr>
          <w:rFonts w:ascii="Arial" w:hAnsi="Arial" w:cs="Arial" w:eastAsia="Arial"/>
          <w:sz w:val="12"/>
          <w:szCs w:val="12"/>
          <w:color w:val="8C9093"/>
          <w:spacing w:val="2"/>
          <w:w w:val="100"/>
          <w:position w:val="-5"/>
        </w:rPr>
        <w:t> </w:t>
      </w:r>
      <w:r>
        <w:rPr>
          <w:rFonts w:ascii="Arial" w:hAnsi="Arial" w:cs="Arial" w:eastAsia="Arial"/>
          <w:sz w:val="12"/>
          <w:szCs w:val="12"/>
          <w:color w:val="A1A3A7"/>
          <w:spacing w:val="0"/>
          <w:w w:val="135"/>
          <w:i/>
          <w:position w:val="-5"/>
        </w:rPr>
        <w:t>..</w:t>
      </w:r>
      <w:r>
        <w:rPr>
          <w:rFonts w:ascii="Arial" w:hAnsi="Arial" w:cs="Arial" w:eastAsia="Arial"/>
          <w:sz w:val="12"/>
          <w:szCs w:val="12"/>
          <w:color w:val="A1A3A7"/>
          <w:spacing w:val="-1"/>
          <w:w w:val="135"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797E80"/>
          <w:spacing w:val="0"/>
          <w:w w:val="212"/>
          <w:i/>
          <w:position w:val="-5"/>
        </w:rPr>
        <w:t>z'</w:t>
      </w:r>
      <w:r>
        <w:rPr>
          <w:rFonts w:ascii="Times New Roman" w:hAnsi="Times New Roman" w:cs="Times New Roman" w:eastAsia="Times New Roman"/>
          <w:sz w:val="17"/>
          <w:szCs w:val="17"/>
          <w:color w:val="797E80"/>
          <w:spacing w:val="-16"/>
          <w:w w:val="213"/>
          <w:i/>
          <w:position w:val="-5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color w:val="A1A3A7"/>
          <w:spacing w:val="0"/>
          <w:w w:val="159"/>
          <w:i/>
          <w:position w:val="-5"/>
        </w:rPr>
        <w:t>ı/</w:t>
      </w:r>
      <w:r>
        <w:rPr>
          <w:rFonts w:ascii="Times New Roman" w:hAnsi="Times New Roman" w:cs="Times New Roman" w:eastAsia="Times New Roman"/>
          <w:sz w:val="17"/>
          <w:szCs w:val="17"/>
          <w:color w:val="A1A3A7"/>
          <w:spacing w:val="0"/>
          <w:w w:val="100"/>
          <w:i/>
          <w:position w:val="-5"/>
        </w:rPr>
        <w:tab/>
      </w:r>
      <w:r>
        <w:rPr>
          <w:rFonts w:ascii="Times New Roman" w:hAnsi="Times New Roman" w:cs="Times New Roman" w:eastAsia="Times New Roman"/>
          <w:sz w:val="17"/>
          <w:szCs w:val="17"/>
          <w:color w:val="A1A3A7"/>
          <w:spacing w:val="0"/>
          <w:w w:val="100"/>
          <w:i/>
          <w:position w:val="-5"/>
        </w:rPr>
      </w:r>
      <w:r>
        <w:rPr>
          <w:rFonts w:ascii="Times New Roman" w:hAnsi="Times New Roman" w:cs="Times New Roman" w:eastAsia="Times New Roman"/>
          <w:sz w:val="48"/>
          <w:szCs w:val="48"/>
          <w:color w:val="797E80"/>
          <w:spacing w:val="0"/>
          <w:w w:val="123"/>
          <w:i/>
          <w:position w:val="-5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40"/>
          <w:cols w:num="2" w:equalWidth="0">
            <w:col w:w="3732" w:space="5022"/>
            <w:col w:w="2846"/>
          </w:cols>
        </w:sectPr>
      </w:pPr>
      <w:rPr/>
    </w:p>
    <w:p>
      <w:pPr>
        <w:spacing w:before="0" w:after="0" w:line="155" w:lineRule="exact"/>
        <w:ind w:left="5025" w:right="-70"/>
        <w:jc w:val="left"/>
        <w:tabs>
          <w:tab w:pos="8580" w:val="left"/>
        </w:tabs>
        <w:rPr>
          <w:rFonts w:ascii="Arial" w:hAnsi="Arial" w:cs="Arial" w:eastAsia="Arial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4"/>
        </w:rPr>
        <w:t>Ah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"/>
          <w:w w:val="100"/>
          <w:position w:val="-4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2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9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4"/>
        </w:rPr>
        <w:t>REİS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100"/>
          <w:position w:val="-4"/>
        </w:rPr>
      </w:r>
      <w:r>
        <w:rPr>
          <w:rFonts w:ascii="Arial" w:hAnsi="Arial" w:cs="Arial" w:eastAsia="Arial"/>
          <w:sz w:val="13"/>
          <w:szCs w:val="13"/>
          <w:color w:val="8C9093"/>
          <w:spacing w:val="-65"/>
          <w:w w:val="600"/>
          <w:position w:val="-2"/>
        </w:rPr>
        <w:t>\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16" w:after="0" w:line="138" w:lineRule="exact"/>
        <w:ind w:right="-72"/>
        <w:jc w:val="left"/>
        <w:rPr>
          <w:rFonts w:ascii="Arial" w:hAnsi="Arial" w:cs="Arial" w:eastAsia="Arial"/>
          <w:sz w:val="13"/>
          <w:szCs w:val="13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color w:val="A1A3A7"/>
          <w:spacing w:val="0"/>
          <w:w w:val="100"/>
          <w:position w:val="-9"/>
        </w:rPr>
        <w:t>..,</w:t>
      </w:r>
      <w:r>
        <w:rPr>
          <w:rFonts w:ascii="Arial" w:hAnsi="Arial" w:cs="Arial" w:eastAsia="Arial"/>
          <w:sz w:val="16"/>
          <w:szCs w:val="16"/>
          <w:color w:val="A1A3A7"/>
          <w:spacing w:val="3"/>
          <w:w w:val="100"/>
          <w:position w:val="-9"/>
        </w:rPr>
        <w:t>.</w:t>
      </w:r>
      <w:r>
        <w:rPr>
          <w:rFonts w:ascii="Arial" w:hAnsi="Arial" w:cs="Arial" w:eastAsia="Arial"/>
          <w:sz w:val="13"/>
          <w:szCs w:val="13"/>
          <w:color w:val="A1A3A7"/>
          <w:spacing w:val="0"/>
          <w:w w:val="100"/>
          <w:position w:val="-1"/>
        </w:rPr>
        <w:t>&lt;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17" w:after="0" w:line="137" w:lineRule="exact"/>
        <w:ind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color w:val="8C9093"/>
          <w:spacing w:val="0"/>
          <w:w w:val="79"/>
          <w:i/>
          <w:position w:val="-9"/>
        </w:rPr>
        <w:t>1</w:t>
      </w:r>
      <w:r>
        <w:rPr>
          <w:rFonts w:ascii="Arial" w:hAnsi="Arial" w:cs="Arial" w:eastAsia="Arial"/>
          <w:sz w:val="16"/>
          <w:szCs w:val="16"/>
          <w:color w:val="8C9093"/>
          <w:spacing w:val="0"/>
          <w:w w:val="79"/>
          <w:i/>
          <w:position w:val="-9"/>
        </w:rPr>
        <w:t>:</w:t>
      </w:r>
      <w:r>
        <w:rPr>
          <w:rFonts w:ascii="Arial" w:hAnsi="Arial" w:cs="Arial" w:eastAsia="Arial"/>
          <w:sz w:val="16"/>
          <w:szCs w:val="16"/>
          <w:color w:val="8C9093"/>
          <w:spacing w:val="18"/>
          <w:w w:val="79"/>
          <w:i/>
          <w:position w:val="-9"/>
        </w:rPr>
        <w:t> </w:t>
      </w:r>
      <w:r>
        <w:rPr>
          <w:rFonts w:ascii="Arial" w:hAnsi="Arial" w:cs="Arial" w:eastAsia="Arial"/>
          <w:sz w:val="16"/>
          <w:szCs w:val="16"/>
          <w:color w:val="8C9093"/>
          <w:spacing w:val="4"/>
          <w:w w:val="115"/>
          <w:position w:val="-9"/>
        </w:rPr>
        <w:t>•</w:t>
      </w:r>
      <w:r>
        <w:rPr>
          <w:rFonts w:ascii="Arial" w:hAnsi="Arial" w:cs="Arial" w:eastAsia="Arial"/>
          <w:sz w:val="16"/>
          <w:szCs w:val="16"/>
          <w:color w:val="8C9093"/>
          <w:spacing w:val="0"/>
          <w:w w:val="114"/>
          <w:position w:val="-9"/>
        </w:rPr>
        <w:t>·</w:t>
      </w:r>
      <w:r>
        <w:rPr>
          <w:rFonts w:ascii="Arial" w:hAnsi="Arial" w:cs="Arial" w:eastAsia="Arial"/>
          <w:sz w:val="16"/>
          <w:szCs w:val="16"/>
          <w:color w:val="8C9093"/>
          <w:spacing w:val="-19"/>
          <w:w w:val="114"/>
          <w:position w:val="-9"/>
        </w:rPr>
        <w:t>,</w:t>
      </w:r>
      <w:r>
        <w:rPr>
          <w:rFonts w:ascii="Arial" w:hAnsi="Arial" w:cs="Arial" w:eastAsia="Arial"/>
          <w:sz w:val="13"/>
          <w:szCs w:val="13"/>
          <w:color w:val="797E80"/>
          <w:spacing w:val="-19"/>
          <w:w w:val="133"/>
          <w:position w:val="-1"/>
        </w:rPr>
        <w:t>,</w:t>
      </w:r>
      <w:r>
        <w:rPr>
          <w:rFonts w:ascii="Arial" w:hAnsi="Arial" w:cs="Arial" w:eastAsia="Arial"/>
          <w:sz w:val="16"/>
          <w:szCs w:val="16"/>
          <w:color w:val="8C9093"/>
          <w:spacing w:val="-18"/>
          <w:w w:val="114"/>
          <w:position w:val="-9"/>
        </w:rPr>
        <w:t>.</w:t>
      </w:r>
      <w:r>
        <w:rPr>
          <w:rFonts w:ascii="Arial" w:hAnsi="Arial" w:cs="Arial" w:eastAsia="Arial"/>
          <w:sz w:val="13"/>
          <w:szCs w:val="13"/>
          <w:color w:val="797E80"/>
          <w:spacing w:val="-8"/>
          <w:w w:val="133"/>
          <w:position w:val="-1"/>
        </w:rPr>
        <w:t>.</w:t>
      </w:r>
      <w:r>
        <w:rPr>
          <w:rFonts w:ascii="Arial" w:hAnsi="Arial" w:cs="Arial" w:eastAsia="Arial"/>
          <w:sz w:val="13"/>
          <w:szCs w:val="13"/>
          <w:color w:val="797E80"/>
          <w:spacing w:val="-36"/>
          <w:w w:val="133"/>
          <w:position w:val="-1"/>
        </w:rPr>
        <w:t>,</w:t>
      </w:r>
      <w:r>
        <w:rPr>
          <w:rFonts w:ascii="Arial" w:hAnsi="Arial" w:cs="Arial" w:eastAsia="Arial"/>
          <w:sz w:val="16"/>
          <w:szCs w:val="16"/>
          <w:color w:val="646667"/>
          <w:spacing w:val="-41"/>
          <w:w w:val="129"/>
          <w:position w:val="-9"/>
        </w:rPr>
        <w:t>\</w:t>
      </w:r>
      <w:r>
        <w:rPr>
          <w:rFonts w:ascii="Arial" w:hAnsi="Arial" w:cs="Arial" w:eastAsia="Arial"/>
          <w:sz w:val="16"/>
          <w:szCs w:val="16"/>
          <w:color w:val="797E80"/>
          <w:spacing w:val="-73"/>
          <w:w w:val="211"/>
          <w:position w:val="-9"/>
        </w:rPr>
        <w:t>,</w:t>
      </w:r>
      <w:r>
        <w:rPr>
          <w:rFonts w:ascii="Arial" w:hAnsi="Arial" w:cs="Arial" w:eastAsia="Arial"/>
          <w:sz w:val="13"/>
          <w:szCs w:val="13"/>
          <w:color w:val="797E80"/>
          <w:spacing w:val="-13"/>
          <w:w w:val="92"/>
          <w:position w:val="-1"/>
        </w:rPr>
        <w:t>.</w:t>
      </w:r>
      <w:r>
        <w:rPr>
          <w:rFonts w:ascii="Arial" w:hAnsi="Arial" w:cs="Arial" w:eastAsia="Arial"/>
          <w:sz w:val="16"/>
          <w:szCs w:val="16"/>
          <w:color w:val="B5BABC"/>
          <w:spacing w:val="-71"/>
          <w:w w:val="179"/>
          <w:position w:val="-9"/>
        </w:rPr>
        <w:t>.</w:t>
      </w:r>
      <w:r>
        <w:rPr>
          <w:rFonts w:ascii="Arial" w:hAnsi="Arial" w:cs="Arial" w:eastAsia="Arial"/>
          <w:sz w:val="13"/>
          <w:szCs w:val="13"/>
          <w:color w:val="797E80"/>
          <w:spacing w:val="-1"/>
          <w:w w:val="92"/>
          <w:position w:val="-1"/>
        </w:rPr>
        <w:t>.</w:t>
      </w:r>
      <w:r>
        <w:rPr>
          <w:rFonts w:ascii="Arial" w:hAnsi="Arial" w:cs="Arial" w:eastAsia="Arial"/>
          <w:sz w:val="13"/>
          <w:szCs w:val="13"/>
          <w:color w:val="797E80"/>
          <w:spacing w:val="4"/>
          <w:w w:val="92"/>
          <w:position w:val="-1"/>
        </w:rPr>
        <w:t>.</w:t>
      </w:r>
      <w:r>
        <w:rPr>
          <w:rFonts w:ascii="Arial" w:hAnsi="Arial" w:cs="Arial" w:eastAsia="Arial"/>
          <w:sz w:val="13"/>
          <w:szCs w:val="13"/>
          <w:color w:val="8C9093"/>
          <w:spacing w:val="-10"/>
          <w:w w:val="210"/>
          <w:position w:val="-1"/>
        </w:rPr>
        <w:t>"</w:t>
      </w:r>
      <w:r>
        <w:rPr>
          <w:rFonts w:ascii="Arial" w:hAnsi="Arial" w:cs="Arial" w:eastAsia="Arial"/>
          <w:sz w:val="13"/>
          <w:szCs w:val="13"/>
          <w:color w:val="646667"/>
          <w:spacing w:val="0"/>
          <w:w w:val="495"/>
          <w:position w:val="-1"/>
        </w:rPr>
        <w:t>'</w:t>
      </w:r>
      <w:r>
        <w:rPr>
          <w:rFonts w:ascii="Arial" w:hAnsi="Arial" w:cs="Arial" w:eastAsia="Arial"/>
          <w:sz w:val="13"/>
          <w:szCs w:val="13"/>
          <w:color w:val="646667"/>
          <w:spacing w:val="-2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646667"/>
          <w:spacing w:val="0"/>
          <w:w w:val="117"/>
          <w:position w:val="-9"/>
        </w:rPr>
        <w:t>.</w:t>
      </w:r>
      <w:r>
        <w:rPr>
          <w:rFonts w:ascii="Arial" w:hAnsi="Arial" w:cs="Arial" w:eastAsia="Arial"/>
          <w:sz w:val="16"/>
          <w:szCs w:val="16"/>
          <w:color w:val="646667"/>
          <w:spacing w:val="-9"/>
          <w:w w:val="117"/>
          <w:position w:val="-9"/>
        </w:rPr>
        <w:t>.</w:t>
      </w:r>
      <w:r>
        <w:rPr>
          <w:rFonts w:ascii="Arial" w:hAnsi="Arial" w:cs="Arial" w:eastAsia="Arial"/>
          <w:sz w:val="13"/>
          <w:szCs w:val="13"/>
          <w:color w:val="8C9093"/>
          <w:spacing w:val="0"/>
          <w:w w:val="117"/>
          <w:position w:val="-1"/>
        </w:rPr>
        <w:t>...</w:t>
      </w:r>
      <w:r>
        <w:rPr>
          <w:rFonts w:ascii="Arial" w:hAnsi="Arial" w:cs="Arial" w:eastAsia="Arial"/>
          <w:sz w:val="13"/>
          <w:szCs w:val="13"/>
          <w:color w:val="8C9093"/>
          <w:spacing w:val="6"/>
          <w:w w:val="117"/>
          <w:position w:val="-1"/>
        </w:rPr>
        <w:t> </w:t>
      </w:r>
      <w:r>
        <w:rPr>
          <w:rFonts w:ascii="Arial" w:hAnsi="Arial" w:cs="Arial" w:eastAsia="Arial"/>
          <w:sz w:val="13"/>
          <w:szCs w:val="13"/>
          <w:color w:val="C6C8CA"/>
          <w:spacing w:val="6"/>
          <w:w w:val="222"/>
          <w:position w:val="-1"/>
        </w:rPr>
        <w:t>·</w:t>
      </w:r>
      <w:r>
        <w:rPr>
          <w:rFonts w:ascii="Arial" w:hAnsi="Arial" w:cs="Arial" w:eastAsia="Arial"/>
          <w:sz w:val="13"/>
          <w:szCs w:val="13"/>
          <w:color w:val="C6C8CA"/>
          <w:spacing w:val="-18"/>
          <w:w w:val="143"/>
          <w:position w:val="-1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-31"/>
          <w:w w:val="89"/>
          <w:position w:val="-9"/>
        </w:rPr>
        <w:t>.</w:t>
      </w:r>
      <w:r>
        <w:rPr>
          <w:rFonts w:ascii="Arial" w:hAnsi="Arial" w:cs="Arial" w:eastAsia="Arial"/>
          <w:sz w:val="16"/>
          <w:szCs w:val="16"/>
          <w:color w:val="A1A3A7"/>
          <w:spacing w:val="-35"/>
          <w:w w:val="134"/>
          <w:position w:val="-9"/>
        </w:rPr>
        <w:t>'</w:t>
      </w:r>
      <w:r>
        <w:rPr>
          <w:rFonts w:ascii="Arial" w:hAnsi="Arial" w:cs="Arial" w:eastAsia="Arial"/>
          <w:sz w:val="16"/>
          <w:szCs w:val="16"/>
          <w:color w:val="646667"/>
          <w:spacing w:val="-46"/>
          <w:w w:val="90"/>
          <w:position w:val="-9"/>
        </w:rPr>
        <w:t>·</w:t>
      </w:r>
      <w:r>
        <w:rPr>
          <w:rFonts w:ascii="Arial" w:hAnsi="Arial" w:cs="Arial" w:eastAsia="Arial"/>
          <w:sz w:val="13"/>
          <w:szCs w:val="13"/>
          <w:color w:val="C6C8CA"/>
          <w:spacing w:val="0"/>
          <w:w w:val="143"/>
          <w:position w:val="-1"/>
        </w:rPr>
        <w:t>: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40"/>
          <w:cols w:num="3" w:equalWidth="0">
            <w:col w:w="8820" w:space="215"/>
            <w:col w:w="237" w:space="144"/>
            <w:col w:w="2184"/>
          </w:cols>
        </w:sectPr>
      </w:pPr>
      <w:rPr/>
    </w:p>
    <w:p>
      <w:pPr>
        <w:spacing w:before="0" w:after="0" w:line="456" w:lineRule="exact"/>
        <w:ind w:left="2771" w:right="-20"/>
        <w:jc w:val="left"/>
        <w:tabs>
          <w:tab w:pos="8420" w:val="left"/>
          <w:tab w:pos="9380" w:val="left"/>
          <w:tab w:pos="9860" w:val="left"/>
        </w:tabs>
        <w:rPr>
          <w:rFonts w:ascii="Arial" w:hAnsi="Arial" w:cs="Arial" w:eastAsia="Arial"/>
          <w:sz w:val="19"/>
          <w:szCs w:val="19"/>
        </w:rPr>
      </w:pPr>
      <w:rPr/>
      <w:r>
        <w:rPr/>
        <w:pict>
          <v:group style="position:absolute;margin-left:5.76pt;margin-top:5.76pt;width:.1pt;height:51.839998pt;mso-position-horizontal-relative:page;mso-position-vertical-relative:page;z-index:-7485" coordorigin="115,115" coordsize="2,1037">
            <v:shape style="position:absolute;left:115;top:115;width:2;height:1037" coordorigin="115,115" coordsize="0,1037" path="m115,1152l115,115e" filled="f" stroked="t" strokeweight=".36pt" strokecolor="#CCCFC8">
              <v:path arrowok="t"/>
            </v:shape>
          </v:group>
          <w10:wrap type="none"/>
        </w:pict>
      </w:r>
      <w:r>
        <w:rPr/>
        <w:pict>
          <v:group style="position:absolute;margin-left:16.920pt;margin-top:30.419998pt;width:570.239986pt;height:801.179977pt;mso-position-horizontal-relative:page;mso-position-vertical-relative:page;z-index:-7481" coordorigin="338,608" coordsize="11405,16024">
            <v:group style="position:absolute;left:410;top:630;width:11318;height:2" coordorigin="410,630" coordsize="11318,2">
              <v:shape style="position:absolute;left:410;top:630;width:11318;height:2" coordorigin="410,630" coordsize="11318,0" path="m410,630l11729,630e" filled="f" stroked="t" strokeweight=".72pt" strokecolor="#484B4B">
                <v:path arrowok="t"/>
              </v:shape>
            </v:group>
            <v:group style="position:absolute;left:353;top:612;width:2;height:5465" coordorigin="353,612" coordsize="2,5465">
              <v:shape style="position:absolute;left:353;top:612;width:2;height:5465" coordorigin="353,612" coordsize="0,5465" path="m353,6077l353,612e" filled="f" stroked="t" strokeweight=".36pt" strokecolor="#000000">
                <v:path arrowok="t"/>
              </v:shape>
            </v:group>
            <v:group style="position:absolute;left:2347;top:612;width:2;height:554" coordorigin="2347,612" coordsize="2,554">
              <v:shape style="position:absolute;left:2347;top:612;width:2;height:554" coordorigin="2347,612" coordsize="0,554" path="m2347,1166l2347,612e" filled="f" stroked="t" strokeweight=".36pt" strokecolor="#34383B">
                <v:path arrowok="t"/>
              </v:shape>
            </v:group>
            <v:group style="position:absolute;left:3370;top:644;width:8366;height:2" coordorigin="3370,644" coordsize="8366,2">
              <v:shape style="position:absolute;left:3370;top:644;width:8366;height:2" coordorigin="3370,644" coordsize="8366,0" path="m3370,644l11736,644e" filled="f" stroked="t" strokeweight=".72pt" strokecolor="#3F3F3F">
                <v:path arrowok="t"/>
              </v:shape>
            </v:group>
            <v:group style="position:absolute;left:9216;top:641;width:2;height:1526" coordorigin="9216,641" coordsize="2,1526">
              <v:shape style="position:absolute;left:9216;top:641;width:2;height:1526" coordorigin="9216,641" coordsize="0,1526" path="m9216,2167l9216,641e" filled="f" stroked="t" strokeweight=".72pt" strokecolor="#545454">
                <v:path arrowok="t"/>
              </v:shape>
            </v:group>
            <v:group style="position:absolute;left:2347;top:1166;width:2;height:461" coordorigin="2347,1166" coordsize="2,461">
              <v:shape style="position:absolute;left:2347;top:1166;width:2;height:461" coordorigin="2347,1166" coordsize="0,461" path="m2347,1627l2347,1166e" filled="f" stroked="t" strokeweight=".36pt" strokecolor="#000000">
                <v:path arrowok="t"/>
              </v:shape>
            </v:group>
            <v:group style="position:absolute;left:403;top:2142;width:4147;height:2" coordorigin="403,2142" coordsize="4147,2">
              <v:shape style="position:absolute;left:403;top:2142;width:4147;height:2" coordorigin="403,2142" coordsize="4147,0" path="m403,2142l4550,2142e" filled="f" stroked="t" strokeweight=".72pt" strokecolor="#3F4444">
                <v:path arrowok="t"/>
              </v:shape>
            </v:group>
            <v:group style="position:absolute;left:2347;top:1627;width:2;height:511" coordorigin="2347,1627" coordsize="2,511">
              <v:shape style="position:absolute;left:2347;top:1627;width:2;height:511" coordorigin="2347,1627" coordsize="0,511" path="m2347,2138l2347,1627e" filled="f" stroked="t" strokeweight=".36pt" strokecolor="#383B38">
                <v:path arrowok="t"/>
              </v:shape>
            </v:group>
            <v:group style="position:absolute;left:3917;top:2153;width:3096;height:2" coordorigin="3917,2153" coordsize="3096,2">
              <v:shape style="position:absolute;left:3917;top:2153;width:3096;height:2" coordorigin="3917,2153" coordsize="3096,0" path="m3917,2153l7013,2153e" filled="f" stroked="t" strokeweight=".72pt" strokecolor="#3B3F3F">
                <v:path arrowok="t"/>
              </v:shape>
            </v:group>
            <v:group style="position:absolute;left:6955;top:2156;width:461;height:2" coordorigin="6955,2156" coordsize="461,2">
              <v:shape style="position:absolute;left:6955;top:2156;width:461;height:2" coordorigin="6955,2156" coordsize="461,0" path="m6955,2156l7416,2156e" filled="f" stroked="t" strokeweight=".36pt" strokecolor="#2B2B2F">
                <v:path arrowok="t"/>
              </v:shape>
            </v:group>
            <v:group style="position:absolute;left:7358;top:2160;width:4370;height:2" coordorigin="7358,2160" coordsize="4370,2">
              <v:shape style="position:absolute;left:7358;top:2160;width:4370;height:2" coordorigin="7358,2160" coordsize="4370,0" path="m7358,2160l11729,2160e" filled="f" stroked="t" strokeweight=".72pt" strokecolor="#444848">
                <v:path arrowok="t"/>
              </v:shape>
            </v:group>
            <v:group style="position:absolute;left:403;top:2383;width:4918;height:2" coordorigin="403,2383" coordsize="4918,2">
              <v:shape style="position:absolute;left:403;top:2383;width:4918;height:2" coordorigin="403,2383" coordsize="4918,0" path="m403,2383l5321,2383e" filled="f" stroked="t" strokeweight=".72pt" strokecolor="#3B3F3F">
                <v:path arrowok="t"/>
              </v:shape>
            </v:group>
            <v:group style="position:absolute;left:3434;top:2138;width:2;height:497" coordorigin="3434,2138" coordsize="2,497">
              <v:shape style="position:absolute;left:3434;top:2138;width:2;height:497" coordorigin="3434,2138" coordsize="0,497" path="m3434,2635l3434,2138e" filled="f" stroked="t" strokeweight=".72pt" strokecolor="#4F4F4F">
                <v:path arrowok="t"/>
              </v:shape>
            </v:group>
            <v:group style="position:absolute;left:4068;top:2394;width:6588;height:2" coordorigin="4068,2394" coordsize="6588,2">
              <v:shape style="position:absolute;left:4068;top:2394;width:6588;height:2" coordorigin="4068,2394" coordsize="6588,0" path="m4068,2394l10656,2394e" filled="f" stroked="t" strokeweight=".72pt" strokecolor="#3B3F3F">
                <v:path arrowok="t"/>
              </v:shape>
            </v:group>
            <v:group style="position:absolute;left:10404;top:2405;width:1325;height:2" coordorigin="10404,2405" coordsize="1325,2">
              <v:shape style="position:absolute;left:10404;top:2405;width:1325;height:2" coordorigin="10404,2405" coordsize="1325,0" path="m10404,2405l11729,2405e" filled="f" stroked="t" strokeweight=".72pt" strokecolor="#3B3F3F">
                <v:path arrowok="t"/>
              </v:shape>
            </v:group>
            <v:group style="position:absolute;left:11725;top:2095;width:2;height:554" coordorigin="11725,2095" coordsize="2,554">
              <v:shape style="position:absolute;left:11725;top:2095;width:2;height:554" coordorigin="11725,2095" coordsize="0,554" path="m11725,2650l11725,2095e" filled="f" stroked="t" strokeweight=".36pt" strokecolor="#1F1F1F">
                <v:path arrowok="t"/>
              </v:shape>
            </v:group>
            <v:group style="position:absolute;left:403;top:2624;width:4104;height:2" coordorigin="403,2624" coordsize="4104,2">
              <v:shape style="position:absolute;left:403;top:2624;width:4104;height:2" coordorigin="403,2624" coordsize="4104,0" path="m403,2624l4507,2624e" filled="f" stroked="t" strokeweight=".72pt" strokecolor="#3B3F44">
                <v:path arrowok="t"/>
              </v:shape>
            </v:group>
            <v:group style="position:absolute;left:562;top:2639;width:11167;height:2" coordorigin="562,2639" coordsize="11167,2">
              <v:shape style="position:absolute;left:562;top:2639;width:11167;height:2" coordorigin="562,2639" coordsize="11167,0" path="m562,2639l11729,2639e" filled="f" stroked="t" strokeweight=".72pt" strokecolor="#3B3F3F">
                <v:path arrowok="t"/>
              </v:shape>
            </v:group>
            <v:group style="position:absolute;left:396;top:2866;width:5364;height:2" coordorigin="396,2866" coordsize="5364,2">
              <v:shape style="position:absolute;left:396;top:2866;width:5364;height:2" coordorigin="396,2866" coordsize="5364,0" path="m396,2866l5760,2866e" filled="f" stroked="t" strokeweight=".72pt" strokecolor="#3B3F3F">
                <v:path arrowok="t"/>
              </v:shape>
            </v:group>
            <v:group style="position:absolute;left:2693;top:2876;width:9036;height:2" coordorigin="2693,2876" coordsize="9036,2">
              <v:shape style="position:absolute;left:2693;top:2876;width:9036;height:2" coordorigin="2693,2876" coordsize="9036,0" path="m2693,2876l11729,2876e" filled="f" stroked="t" strokeweight=".72pt" strokecolor="#3B3B3B">
                <v:path arrowok="t"/>
              </v:shape>
            </v:group>
            <v:group style="position:absolute;left:403;top:3100;width:5234;height:2" coordorigin="403,3100" coordsize="5234,2">
              <v:shape style="position:absolute;left:403;top:3100;width:5234;height:2" coordorigin="403,3100" coordsize="5234,0" path="m403,3100l5638,3100e" filled="f" stroked="t" strokeweight=".72pt" strokecolor="#3F3F3F">
                <v:path arrowok="t"/>
              </v:shape>
            </v:group>
            <v:group style="position:absolute;left:396;top:3344;width:4111;height:2" coordorigin="396,3344" coordsize="4111,2">
              <v:shape style="position:absolute;left:396;top:3344;width:4111;height:2" coordorigin="396,3344" coordsize="4111,0" path="m396,3344l4507,3344e" filled="f" stroked="t" strokeweight=".72pt" strokecolor="#44484B">
                <v:path arrowok="t"/>
              </v:shape>
            </v:group>
            <v:group style="position:absolute;left:4450;top:3352;width:490;height:2" coordorigin="4450,3352" coordsize="490,2">
              <v:shape style="position:absolute;left:4450;top:3352;width:490;height:2" coordorigin="4450,3352" coordsize="490,0" path="m4450,3352l4939,3352e" filled="f" stroked="t" strokeweight=".36pt" strokecolor="#2F3434">
                <v:path arrowok="t"/>
              </v:shape>
            </v:group>
            <v:group style="position:absolute;left:4882;top:3355;width:2930;height:2" coordorigin="4882,3355" coordsize="2930,2">
              <v:shape style="position:absolute;left:4882;top:3355;width:2930;height:2" coordorigin="4882,3355" coordsize="2930,0" path="m4882,3355l7812,3355e" filled="f" stroked="t" strokeweight=".72pt" strokecolor="#444848">
                <v:path arrowok="t"/>
              </v:shape>
            </v:group>
            <v:group style="position:absolute;left:7747;top:3359;width:634;height:2" coordorigin="7747,3359" coordsize="634,2">
              <v:shape style="position:absolute;left:7747;top:3359;width:634;height:2" coordorigin="7747,3359" coordsize="634,0" path="m7747,3359l8381,3359e" filled="f" stroked="t" strokeweight=".36pt" strokecolor="#2F2F34">
                <v:path arrowok="t"/>
              </v:shape>
            </v:group>
            <v:group style="position:absolute;left:8323;top:3362;width:3406;height:2" coordorigin="8323,3362" coordsize="3406,2">
              <v:shape style="position:absolute;left:8323;top:3362;width:3406;height:2" coordorigin="8323,3362" coordsize="3406,0" path="m8323,3362l11729,3362e" filled="f" stroked="t" strokeweight=".72pt" strokecolor="#444848">
                <v:path arrowok="t"/>
              </v:shape>
            </v:group>
            <v:group style="position:absolute;left:3877;top:3341;width:2;height:1030" coordorigin="3877,3341" coordsize="2,1030">
              <v:shape style="position:absolute;left:3877;top:3341;width:2;height:1030" coordorigin="3877,3341" coordsize="0,1030" path="m3877,4370l3877,3341e" filled="f" stroked="t" strokeweight=".72pt" strokecolor="#3B3B3B">
                <v:path arrowok="t"/>
              </v:shape>
            </v:group>
            <v:group style="position:absolute;left:7013;top:3348;width:2;height:1030" coordorigin="7013,3348" coordsize="2,1030">
              <v:shape style="position:absolute;left:7013;top:3348;width:2;height:1030" coordorigin="7013,3348" coordsize="0,1030" path="m7013,4378l7013,3348e" filled="f" stroked="t" strokeweight=".72pt" strokecolor="#484844">
                <v:path arrowok="t"/>
              </v:shape>
            </v:group>
            <v:group style="position:absolute;left:7006;top:3593;width:1310;height:2" coordorigin="7006,3593" coordsize="1310,2">
              <v:shape style="position:absolute;left:7006;top:3593;width:1310;height:2" coordorigin="7006,3593" coordsize="1310,0" path="m7006,3593l8316,3593e" filled="f" stroked="t" strokeweight=".72pt" strokecolor="#343434">
                <v:path arrowok="t"/>
              </v:shape>
            </v:group>
            <v:group style="position:absolute;left:3874;top:4050;width:1973;height:2" coordorigin="3874,4050" coordsize="1973,2">
              <v:shape style="position:absolute;left:3874;top:4050;width:1973;height:2" coordorigin="3874,4050" coordsize="1973,0" path="m3874,4050l5846,4050e" filled="f" stroked="t" strokeweight=".72pt" strokecolor="#3F3F3F">
                <v:path arrowok="t"/>
              </v:shape>
            </v:group>
            <v:group style="position:absolute;left:5702;top:4054;width:598;height:2" coordorigin="5702,4054" coordsize="598,2">
              <v:shape style="position:absolute;left:5702;top:4054;width:598;height:2" coordorigin="5702,4054" coordsize="598,0" path="m5702,4054l6300,4054e" filled="f" stroked="t" strokeweight=".72pt" strokecolor="#7C8080">
                <v:path arrowok="t"/>
              </v:shape>
            </v:group>
            <v:group style="position:absolute;left:5890;top:4054;width:1130;height:2" coordorigin="5890,4054" coordsize="1130,2">
              <v:shape style="position:absolute;left:5890;top:4054;width:1130;height:2" coordorigin="5890,4054" coordsize="1130,0" path="m5890,4054l7020,4054e" filled="f" stroked="t" strokeweight=".72pt" strokecolor="#979C9C">
                <v:path arrowok="t"/>
              </v:shape>
            </v:group>
            <v:group style="position:absolute;left:6185;top:4370;width:5544;height:2" coordorigin="6185,4370" coordsize="5544,2">
              <v:shape style="position:absolute;left:6185;top:4370;width:5544;height:2" coordorigin="6185,4370" coordsize="5544,0" path="m6185,4370l11729,4370e" filled="f" stroked="t" strokeweight=".72pt" strokecolor="#3F4444">
                <v:path arrowok="t"/>
              </v:shape>
            </v:group>
            <v:group style="position:absolute;left:396;top:4360;width:6026;height:2" coordorigin="396,4360" coordsize="6026,2">
              <v:shape style="position:absolute;left:396;top:4360;width:6026;height:2" coordorigin="396,4360" coordsize="6026,0" path="m396,4360l6422,4360e" filled="f" stroked="t" strokeweight=".72pt" strokecolor="#3F4848">
                <v:path arrowok="t"/>
              </v:shape>
            </v:group>
            <v:group style="position:absolute;left:6192;top:4367;width:828;height:2" coordorigin="6192,4367" coordsize="828,2">
              <v:shape style="position:absolute;left:6192;top:4367;width:828;height:2" coordorigin="6192,4367" coordsize="828,0" path="m6192,4367l7020,4367e" filled="f" stroked="t" strokeweight="1.08pt" strokecolor="#576060">
                <v:path arrowok="t"/>
              </v:shape>
            </v:group>
            <v:group style="position:absolute;left:396;top:4633;width:4543;height:2" coordorigin="396,4633" coordsize="4543,2">
              <v:shape style="position:absolute;left:396;top:4633;width:4543;height:2" coordorigin="396,4633" coordsize="4543,0" path="m396,4633l4939,4633e" filled="f" stroked="t" strokeweight=".72pt" strokecolor="#444444">
                <v:path arrowok="t"/>
              </v:shape>
            </v:group>
            <v:group style="position:absolute;left:2347;top:4327;width:2;height:540" coordorigin="2347,4327" coordsize="2,540">
              <v:shape style="position:absolute;left:2347;top:4327;width:2;height:540" coordorigin="2347,4327" coordsize="0,540" path="m2347,4867l2347,4327e" filled="f" stroked="t" strokeweight=".36pt" strokecolor="#383B3F">
                <v:path arrowok="t"/>
              </v:shape>
            </v:group>
            <v:group style="position:absolute;left:4882;top:4644;width:5443;height:2" coordorigin="4882,4644" coordsize="5443,2">
              <v:shape style="position:absolute;left:4882;top:4644;width:5443;height:2" coordorigin="4882,4644" coordsize="5443,0" path="m4882,4644l10325,4644e" filled="f" stroked="t" strokeweight=".72pt" strokecolor="#3F4444">
                <v:path arrowok="t"/>
              </v:shape>
            </v:group>
            <v:group style="position:absolute;left:10267;top:4648;width:202;height:2" coordorigin="10267,4648" coordsize="202,2">
              <v:shape style="position:absolute;left:10267;top:4648;width:202;height:2" coordorigin="10267,4648" coordsize="202,0" path="m10267,4648l10469,4648e" filled="f" stroked="t" strokeweight=".36pt" strokecolor="#1F2323">
                <v:path arrowok="t"/>
              </v:shape>
            </v:group>
            <v:group style="position:absolute;left:10404;top:4651;width:1325;height:2" coordorigin="10404,4651" coordsize="1325,2">
              <v:shape style="position:absolute;left:10404;top:4651;width:1325;height:2" coordorigin="10404,4651" coordsize="1325,0" path="m10404,4651l11729,4651e" filled="f" stroked="t" strokeweight=".72pt" strokecolor="#3B3F3B">
                <v:path arrowok="t"/>
              </v:shape>
            </v:group>
            <v:group style="position:absolute;left:11725;top:4298;width:2;height:367" coordorigin="11725,4298" coordsize="2,367">
              <v:shape style="position:absolute;left:11725;top:4298;width:2;height:367" coordorigin="11725,4298" coordsize="0,367" path="m11725,4666l11725,4298e" filled="f" stroked="t" strokeweight=".36pt" strokecolor="#282828">
                <v:path arrowok="t"/>
              </v:shape>
            </v:group>
            <v:group style="position:absolute;left:2390;top:4878;width:6430;height:2" coordorigin="2390,4878" coordsize="6430,2">
              <v:shape style="position:absolute;left:2390;top:4878;width:6430;height:2" coordorigin="2390,4878" coordsize="6430,0" path="m2390,4878l8820,4878e" filled="f" stroked="t" strokeweight=".72pt" strokecolor="#3F4444">
                <v:path arrowok="t"/>
              </v:shape>
            </v:group>
            <v:group style="position:absolute;left:8734;top:4885;width:1591;height:2" coordorigin="8734,4885" coordsize="1591,2">
              <v:shape style="position:absolute;left:8734;top:4885;width:1591;height:2" coordorigin="8734,4885" coordsize="1591,0" path="m8734,4885l10325,4885e" filled="f" stroked="t" strokeweight=".36pt" strokecolor="#2B2B2B">
                <v:path arrowok="t"/>
              </v:shape>
            </v:group>
            <v:group style="position:absolute;left:10267;top:4889;width:1462;height:2" coordorigin="10267,4889" coordsize="1462,2">
              <v:shape style="position:absolute;left:10267;top:4889;width:1462;height:2" coordorigin="10267,4889" coordsize="1462,0" path="m10267,4889l11729,4889e" filled="f" stroked="t" strokeweight=".72pt" strokecolor="#3B3F3F">
                <v:path arrowok="t"/>
              </v:shape>
            </v:group>
            <v:group style="position:absolute;left:2347;top:4860;width:2;height:1217" coordorigin="2347,4860" coordsize="2,1217">
              <v:shape style="position:absolute;left:2347;top:4860;width:2;height:1217" coordorigin="2347,4860" coordsize="0,1217" path="m2347,6077l2347,4860e" filled="f" stroked="t" strokeweight=".36pt" strokecolor="#000000">
                <v:path arrowok="t"/>
              </v:shape>
            </v:group>
            <v:group style="position:absolute;left:4910;top:4853;width:2;height:259" coordorigin="4910,4853" coordsize="2,259">
              <v:shape style="position:absolute;left:4910;top:4853;width:2;height:259" coordorigin="4910,4853" coordsize="0,259" path="m4910,5112l4910,4853e" filled="f" stroked="t" strokeweight=".36pt" strokecolor="#3F443F">
                <v:path arrowok="t"/>
              </v:shape>
            </v:group>
            <v:group style="position:absolute;left:7783;top:4853;width:2;height:259" coordorigin="7783,4853" coordsize="2,259">
              <v:shape style="position:absolute;left:7783;top:4853;width:2;height:259" coordorigin="7783,4853" coordsize="0,259" path="m7783,5112l7783,4853e" filled="f" stroked="t" strokeweight=".36pt" strokecolor="#383838">
                <v:path arrowok="t"/>
              </v:shape>
            </v:group>
            <v:group style="position:absolute;left:4946;top:5364;width:5378;height:2" coordorigin="4946,5364" coordsize="5378,2">
              <v:shape style="position:absolute;left:4946;top:5364;width:5378;height:2" coordorigin="4946,5364" coordsize="5378,0" path="m4946,5364l10325,5364e" filled="f" stroked="t" strokeweight=".72pt" strokecolor="#444848">
                <v:path arrowok="t"/>
              </v:shape>
            </v:group>
            <v:group style="position:absolute;left:4910;top:5112;width:2;height:475" coordorigin="4910,5112" coordsize="2,475">
              <v:shape style="position:absolute;left:4910;top:5112;width:2;height:475" coordorigin="4910,5112" coordsize="0,475" path="m4910,5587l4910,5112e" filled="f" stroked="t" strokeweight=".36pt" strokecolor="#000000">
                <v:path arrowok="t"/>
              </v:shape>
            </v:group>
            <v:group style="position:absolute;left:7783;top:5112;width:2;height:245" coordorigin="7783,5112" coordsize="2,245">
              <v:shape style="position:absolute;left:7783;top:5112;width:2;height:245" coordorigin="7783,5112" coordsize="0,245" path="m7783,5357l7783,5112e" filled="f" stroked="t" strokeweight=".36pt" strokecolor="#777C7C">
                <v:path arrowok="t"/>
              </v:shape>
            </v:group>
            <v:group style="position:absolute;left:10267;top:5368;width:202;height:2" coordorigin="10267,5368" coordsize="202,2">
              <v:shape style="position:absolute;left:10267;top:5368;width:202;height:2" coordorigin="10267,5368" coordsize="202,0" path="m10267,5368l10469,5368e" filled="f" stroked="t" strokeweight=".36pt" strokecolor="#1F1F1F">
                <v:path arrowok="t"/>
              </v:shape>
            </v:group>
            <v:group style="position:absolute;left:10404;top:5371;width:1325;height:2" coordorigin="10404,5371" coordsize="1325,2">
              <v:shape style="position:absolute;left:10404;top:5371;width:1325;height:2" coordorigin="10404,5371" coordsize="1325,0" path="m10404,5371l11729,5371e" filled="f" stroked="t" strokeweight=".72pt" strokecolor="#3B3F3F">
                <v:path arrowok="t"/>
              </v:shape>
            </v:group>
            <v:group style="position:absolute;left:11725;top:5083;width:2;height:302" coordorigin="11725,5083" coordsize="2,302">
              <v:shape style="position:absolute;left:11725;top:5083;width:2;height:302" coordorigin="11725,5083" coordsize="0,302" path="m11725,5386l11725,5083e" filled="f" stroked="t" strokeweight=".36pt" strokecolor="#1F1F1F">
                <v:path arrowok="t"/>
              </v:shape>
            </v:group>
            <v:group style="position:absolute;left:4946;top:5609;width:6782;height:2" coordorigin="4946,5609" coordsize="6782,2">
              <v:shape style="position:absolute;left:4946;top:5609;width:6782;height:2" coordorigin="4946,5609" coordsize="6782,0" path="m4946,5609l11729,5609e" filled="f" stroked="t" strokeweight=".72pt" strokecolor="#3F4444">
                <v:path arrowok="t"/>
              </v:shape>
            </v:group>
            <v:group style="position:absolute;left:11722;top:5306;width:2;height:8777" coordorigin="11722,5306" coordsize="2,8777">
              <v:shape style="position:absolute;left:11722;top:5306;width:2;height:8777" coordorigin="11722,5306" coordsize="0,8777" path="m11722,14083l11722,5306e" filled="f" stroked="t" strokeweight=".72pt" strokecolor="#4F4F4F">
                <v:path arrowok="t"/>
              </v:shape>
            </v:group>
            <v:group style="position:absolute;left:4943;top:5558;width:2;height:1490" coordorigin="4943,5558" coordsize="2,1490">
              <v:shape style="position:absolute;left:4943;top:5558;width:2;height:1490" coordorigin="4943,5558" coordsize="0,1490" path="m4943,7049l4943,5558e" filled="f" stroked="t" strokeweight=".72pt" strokecolor="#3B3B3B">
                <v:path arrowok="t"/>
              </v:shape>
            </v:group>
            <v:group style="position:absolute;left:4939;top:5850;width:6790;height:2" coordorigin="4939,5850" coordsize="6790,2">
              <v:shape style="position:absolute;left:4939;top:5850;width:6790;height:2" coordorigin="4939,5850" coordsize="6790,0" path="m4939,5850l11729,5850e" filled="f" stroked="t" strokeweight=".72pt" strokecolor="#444848">
                <v:path arrowok="t"/>
              </v:shape>
            </v:group>
            <v:group style="position:absolute;left:2383;top:6080;width:2563;height:2" coordorigin="2383,6080" coordsize="2563,2">
              <v:shape style="position:absolute;left:2383;top:6080;width:2563;height:2" coordorigin="2383,6080" coordsize="2563,0" path="m2383,6080l4946,6080e" filled="f" stroked="t" strokeweight=".72pt" strokecolor="#3F4444">
                <v:path arrowok="t"/>
              </v:shape>
            </v:group>
            <v:group style="position:absolute;left:4882;top:6095;width:6847;height:2" coordorigin="4882,6095" coordsize="6847,2">
              <v:shape style="position:absolute;left:4882;top:6095;width:6847;height:2" coordorigin="4882,6095" coordsize="6847,0" path="m4882,6095l11729,6095e" filled="f" stroked="t" strokeweight=".72pt" strokecolor="#3F4444">
                <v:path arrowok="t"/>
              </v:shape>
            </v:group>
            <v:group style="position:absolute;left:828;top:6325;width:6588;height:2" coordorigin="828,6325" coordsize="6588,2">
              <v:shape style="position:absolute;left:828;top:6325;width:6588;height:2" coordorigin="828,6325" coordsize="6588,0" path="m828,6325l7416,6325e" filled="f" stroked="t" strokeweight=".72pt" strokecolor="#444848">
                <v:path arrowok="t"/>
              </v:shape>
            </v:group>
            <v:group style="position:absolute;left:7207;top:6336;width:4522;height:2" coordorigin="7207,6336" coordsize="4522,2">
              <v:shape style="position:absolute;left:7207;top:6336;width:4522;height:2" coordorigin="7207,6336" coordsize="4522,0" path="m7207,6336l11729,6336e" filled="f" stroked="t" strokeweight=".72pt" strokecolor="#444848">
                <v:path arrowok="t"/>
              </v:shape>
            </v:group>
            <v:group style="position:absolute;left:7783;top:6322;width:2;height:713" coordorigin="7783,6322" coordsize="2,713">
              <v:shape style="position:absolute;left:7783;top:6322;width:2;height:713" coordorigin="7783,6322" coordsize="0,713" path="m7783,7034l7783,6322e" filled="f" stroked="t" strokeweight=".36pt" strokecolor="#444848">
                <v:path arrowok="t"/>
              </v:shape>
            </v:group>
            <v:group style="position:absolute;left:2376;top:6793;width:2707;height:2" coordorigin="2376,6793" coordsize="2707,2">
              <v:shape style="position:absolute;left:2376;top:6793;width:2707;height:2" coordorigin="2376,6793" coordsize="2707,0" path="m2376,6793l5083,6793e" filled="f" stroked="t" strokeweight=".72pt" strokecolor="#4B4F54">
                <v:path arrowok="t"/>
              </v:shape>
            </v:group>
            <v:group style="position:absolute;left:5018;top:6808;width:6710;height:2" coordorigin="5018,6808" coordsize="6710,2">
              <v:shape style="position:absolute;left:5018;top:6808;width:6710;height:2" coordorigin="5018,6808" coordsize="6710,0" path="m5018,6808l11729,6808e" filled="f" stroked="t" strokeweight=".72pt" strokecolor="#4B4F54">
                <v:path arrowok="t"/>
              </v:shape>
            </v:group>
            <v:group style="position:absolute;left:2380;top:4349;width:2;height:7459" coordorigin="2380,4349" coordsize="2,7459">
              <v:shape style="position:absolute;left:2380;top:4349;width:2;height:7459" coordorigin="2380,4349" coordsize="0,7459" path="m2380,11808l2380,4349e" filled="f" stroked="t" strokeweight=".72pt" strokecolor="#3F3F3F">
                <v:path arrowok="t"/>
              </v:shape>
            </v:group>
            <v:group style="position:absolute;left:2376;top:7038;width:3874;height:2" coordorigin="2376,7038" coordsize="3874,2">
              <v:shape style="position:absolute;left:2376;top:7038;width:3874;height:2" coordorigin="2376,7038" coordsize="3874,0" path="m2376,7038l6250,7038e" filled="f" stroked="t" strokeweight=".72pt" strokecolor="#484F4F">
                <v:path arrowok="t"/>
              </v:shape>
            </v:group>
            <v:group style="position:absolute;left:6192;top:7049;width:5537;height:2" coordorigin="6192,7049" coordsize="5537,2">
              <v:shape style="position:absolute;left:6192;top:7049;width:5537;height:2" coordorigin="6192,7049" coordsize="5537,0" path="m6192,7049l11729,7049e" filled="f" stroked="t" strokeweight=".72pt" strokecolor="#4B4F4F">
                <v:path arrowok="t"/>
              </v:shape>
            </v:group>
            <v:group style="position:absolute;left:382;top:7276;width:4558;height:2" coordorigin="382,7276" coordsize="4558,2">
              <v:shape style="position:absolute;left:382;top:7276;width:4558;height:2" coordorigin="382,7276" coordsize="4558,0" path="m382,7276l4939,7276e" filled="f" stroked="t" strokeweight=".72pt" strokecolor="#576060">
                <v:path arrowok="t"/>
              </v:shape>
            </v:group>
            <v:group style="position:absolute;left:4882;top:7283;width:202;height:2" coordorigin="4882,7283" coordsize="202,2">
              <v:shape style="position:absolute;left:4882;top:7283;width:202;height:2" coordorigin="4882,7283" coordsize="202,0" path="m4882,7283l5083,7283e" filled="f" stroked="t" strokeweight=".36pt" strokecolor="#383B3F">
                <v:path arrowok="t"/>
              </v:shape>
            </v:group>
            <v:group style="position:absolute;left:5018;top:7286;width:6710;height:2" coordorigin="5018,7286" coordsize="6710,2">
              <v:shape style="position:absolute;left:5018;top:7286;width:6710;height:2" coordorigin="5018,7286" coordsize="6710,0" path="m5018,7286l11729,7286e" filled="f" stroked="t" strokeweight=".72pt" strokecolor="#4B4F54">
                <v:path arrowok="t"/>
              </v:shape>
            </v:group>
            <v:group style="position:absolute;left:382;top:7744;width:3658;height:2" coordorigin="382,7744" coordsize="3658,2">
              <v:shape style="position:absolute;left:382;top:7744;width:3658;height:2" coordorigin="382,7744" coordsize="3658,0" path="m382,7744l4039,7744e" filled="f" stroked="t" strokeweight=".72pt" strokecolor="#4B4F54">
                <v:path arrowok="t"/>
              </v:shape>
            </v:group>
            <v:group style="position:absolute;left:3917;top:7754;width:5314;height:2" coordorigin="3917,7754" coordsize="5314,2">
              <v:shape style="position:absolute;left:3917;top:7754;width:5314;height:2" coordorigin="3917,7754" coordsize="5314,0" path="m3917,7754l9230,7754e" filled="f" stroked="t" strokeweight=".72pt" strokecolor="#444848">
                <v:path arrowok="t"/>
              </v:shape>
            </v:group>
            <v:group style="position:absolute;left:9166;top:7754;width:1303;height:2" coordorigin="9166,7754" coordsize="1303,2">
              <v:shape style="position:absolute;left:9166;top:7754;width:1303;height:2" coordorigin="9166,7754" coordsize="1303,0" path="m9166,7754l10469,7754e" filled="f" stroked="t" strokeweight=".36pt" strokecolor="#343434">
                <v:path arrowok="t"/>
              </v:shape>
            </v:group>
            <v:group style="position:absolute;left:10404;top:7762;width:1318;height:2" coordorigin="10404,7762" coordsize="1318,2">
              <v:shape style="position:absolute;left:10404;top:7762;width:1318;height:2" coordorigin="10404,7762" coordsize="1318,0" path="m10404,7762l11722,7762e" filled="f" stroked="t" strokeweight=".72pt" strokecolor="#444848">
                <v:path arrowok="t"/>
              </v:shape>
            </v:group>
            <v:group style="position:absolute;left:382;top:3103;width:2;height:6696" coordorigin="382,3103" coordsize="2,6696">
              <v:shape style="position:absolute;left:382;top:3103;width:2;height:6696" coordorigin="382,3103" coordsize="0,6696" path="m382,9799l382,3103e" filled="f" stroked="t" strokeweight=".72pt" strokecolor="#606060">
                <v:path arrowok="t"/>
              </v:shape>
            </v:group>
            <v:group style="position:absolute;left:4939;top:7747;width:2;height:727" coordorigin="4939,7747" coordsize="2,727">
              <v:shape style="position:absolute;left:4939;top:7747;width:2;height:727" coordorigin="4939,7747" coordsize="0,727" path="m4939,8474l4939,7747e" filled="f" stroked="t" strokeweight=".72pt" strokecolor="#484B48">
                <v:path arrowok="t"/>
              </v:shape>
            </v:group>
            <v:group style="position:absolute;left:4932;top:7996;width:6797;height:2" coordorigin="4932,7996" coordsize="6797,2">
              <v:shape style="position:absolute;left:4932;top:7996;width:6797;height:2" coordorigin="4932,7996" coordsize="6797,0" path="m4932,7996l11729,7996e" filled="f" stroked="t" strokeweight=".72pt" strokecolor="#4B4B4B">
                <v:path arrowok="t"/>
              </v:shape>
            </v:group>
            <v:group style="position:absolute;left:4932;top:8237;width:6797;height:2" coordorigin="4932,8237" coordsize="6797,2">
              <v:shape style="position:absolute;left:4932;top:8237;width:6797;height:2" coordorigin="4932,8237" coordsize="6797,0" path="m4932,8237l11729,8237e" filled="f" stroked="t" strokeweight=".72pt" strokecolor="#576060">
                <v:path arrowok="t"/>
              </v:shape>
            </v:group>
            <v:group style="position:absolute;left:374;top:8460;width:792;height:2" coordorigin="374,8460" coordsize="792,2">
              <v:shape style="position:absolute;left:374;top:8460;width:792;height:2" coordorigin="374,8460" coordsize="792,0" path="m374,8460l1166,8460e" filled="f" stroked="t" strokeweight=".72pt" strokecolor="#5B6064">
                <v:path arrowok="t"/>
              </v:shape>
            </v:group>
            <v:group style="position:absolute;left:1109;top:8464;width:3838;height:2" coordorigin="1109,8464" coordsize="3838,2">
              <v:shape style="position:absolute;left:1109;top:8464;width:3838;height:2" coordorigin="1109,8464" coordsize="3838,0" path="m1109,8464l4946,8464e" filled="f" stroked="t" strokeweight=".72pt" strokecolor="#484B4F">
                <v:path arrowok="t"/>
              </v:shape>
            </v:group>
            <v:group style="position:absolute;left:4874;top:8474;width:6854;height:2" coordorigin="4874,8474" coordsize="6854,2">
              <v:shape style="position:absolute;left:4874;top:8474;width:6854;height:2" coordorigin="4874,8474" coordsize="6854,0" path="m4874,8474l11729,8474e" filled="f" stroked="t" strokeweight=".72pt" strokecolor="#484B4B">
                <v:path arrowok="t"/>
              </v:shape>
            </v:group>
            <v:group style="position:absolute;left:374;top:9270;width:4133;height:2" coordorigin="374,9270" coordsize="4133,2">
              <v:shape style="position:absolute;left:374;top:9270;width:4133;height:2" coordorigin="374,9270" coordsize="4133,0" path="m374,9270l4507,9270e" filled="f" stroked="t" strokeweight=".72pt" strokecolor="#444848">
                <v:path arrowok="t"/>
              </v:shape>
            </v:group>
            <v:group style="position:absolute;left:4450;top:9281;width:7279;height:2" coordorigin="4450,9281" coordsize="7279,2">
              <v:shape style="position:absolute;left:4450;top:9281;width:7279;height:2" coordorigin="4450,9281" coordsize="7279,0" path="m4450,9281l11729,9281e" filled="f" stroked="t" strokeweight=".72pt" strokecolor="#3F4444">
                <v:path arrowok="t"/>
              </v:shape>
            </v:group>
            <v:group style="position:absolute;left:2372;top:4349;width:2;height:9475" coordorigin="2372,4349" coordsize="2,9475">
              <v:shape style="position:absolute;left:2372;top:4349;width:2;height:9475" coordorigin="2372,4349" coordsize="0,9475" path="m2372,13824l2372,4349e" filled="f" stroked="t" strokeweight=".72pt" strokecolor="#3F3F3F">
                <v:path arrowok="t"/>
              </v:shape>
            </v:group>
            <v:group style="position:absolute;left:367;top:10116;width:2268;height:2" coordorigin="367,10116" coordsize="2268,2">
              <v:shape style="position:absolute;left:367;top:10116;width:2268;height:2" coordorigin="367,10116" coordsize="2268,0" path="m367,10116l2635,10116e" filled="f" stroked="t" strokeweight=".72pt" strokecolor="#444848">
                <v:path arrowok="t"/>
              </v:shape>
            </v:group>
            <v:group style="position:absolute;left:2304;top:10127;width:9425;height:2" coordorigin="2304,10127" coordsize="9425,2">
              <v:shape style="position:absolute;left:2304;top:10127;width:9425;height:2" coordorigin="2304,10127" coordsize="9425,0" path="m2304,10127l11729,10127e" filled="f" stroked="t" strokeweight=".72pt" strokecolor="#3F4444">
                <v:path arrowok="t"/>
              </v:shape>
            </v:group>
            <v:group style="position:absolute;left:367;top:10357;width:4140;height:2" coordorigin="367,10357" coordsize="4140,2">
              <v:shape style="position:absolute;left:367;top:10357;width:4140;height:2" coordorigin="367,10357" coordsize="4140,0" path="m367,10357l4507,10357e" filled="f" stroked="t" strokeweight=".72pt" strokecolor="#444848">
                <v:path arrowok="t"/>
              </v:shape>
            </v:group>
            <v:group style="position:absolute;left:4450;top:10368;width:7279;height:2" coordorigin="4450,10368" coordsize="7279,2">
              <v:shape style="position:absolute;left:4450;top:10368;width:7279;height:2" coordorigin="4450,10368" coordsize="7279,0" path="m4450,10368l11729,10368e" filled="f" stroked="t" strokeweight=".72pt" strokecolor="#444448">
                <v:path arrowok="t"/>
              </v:shape>
            </v:group>
            <v:group style="position:absolute;left:619;top:10606;width:9706;height:2" coordorigin="619,10606" coordsize="9706,2">
              <v:shape style="position:absolute;left:619;top:10606;width:9706;height:2" coordorigin="619,10606" coordsize="9706,0" path="m619,10606l10325,10606e" filled="f" stroked="t" strokeweight=".72pt" strokecolor="#444848">
                <v:path arrowok="t"/>
              </v:shape>
            </v:group>
            <v:group style="position:absolute;left:2365;top:10318;width:2;height:317" coordorigin="2365,10318" coordsize="2,317">
              <v:shape style="position:absolute;left:2365;top:10318;width:2;height:317" coordorigin="2365,10318" coordsize="0,317" path="m2365,10634l2365,10318e" filled="f" stroked="t" strokeweight=".36pt" strokecolor="#2B2B2B">
                <v:path arrowok="t"/>
              </v:shape>
            </v:group>
            <v:group style="position:absolute;left:10267;top:10609;width:202;height:2" coordorigin="10267,10609" coordsize="202,2">
              <v:shape style="position:absolute;left:10267;top:10609;width:202;height:2" coordorigin="10267,10609" coordsize="202,0" path="m10267,10609l10469,10609e" filled="f" stroked="t" strokeweight=".36pt" strokecolor="#2B2F34">
                <v:path arrowok="t"/>
              </v:shape>
            </v:group>
            <v:group style="position:absolute;left:10404;top:10613;width:1318;height:2" coordorigin="10404,10613" coordsize="1318,2">
              <v:shape style="position:absolute;left:10404;top:10613;width:1318;height:2" coordorigin="10404,10613" coordsize="1318,0" path="m10404,10613l11722,10613e" filled="f" stroked="t" strokeweight=".72pt" strokecolor="#3F4444">
                <v:path arrowok="t"/>
              </v:shape>
            </v:group>
            <v:group style="position:absolute;left:2362;top:10555;width:2;height:5069" coordorigin="2362,10555" coordsize="2,5069">
              <v:shape style="position:absolute;left:2362;top:10555;width:2;height:5069" coordorigin="2362,10555" coordsize="0,5069" path="m2362,15624l2362,10555e" filled="f" stroked="t" strokeweight=".72pt" strokecolor="#3F3F3F">
                <v:path arrowok="t"/>
              </v:shape>
            </v:group>
            <v:group style="position:absolute;left:367;top:11077;width:5882;height:2" coordorigin="367,11077" coordsize="5882,2">
              <v:shape style="position:absolute;left:367;top:11077;width:5882;height:2" coordorigin="367,11077" coordsize="5882,0" path="m367,11077l6250,11077e" filled="f" stroked="t" strokeweight=".72pt" strokecolor="#3B3F3F">
                <v:path arrowok="t"/>
              </v:shape>
            </v:group>
            <v:group style="position:absolute;left:371;top:10699;width:2;height:5825" coordorigin="371,10699" coordsize="2,5825">
              <v:shape style="position:absolute;left:371;top:10699;width:2;height:5825" coordorigin="371,10699" coordsize="0,5825" path="m371,16524l371,10699e" filled="f" stroked="t" strokeweight=".36pt" strokecolor="#5B5B5B">
                <v:path arrowok="t"/>
              </v:shape>
            </v:group>
            <v:group style="position:absolute;left:6192;top:11084;width:2606;height:2" coordorigin="6192,11084" coordsize="2606,2">
              <v:shape style="position:absolute;left:6192;top:11084;width:2606;height:2" coordorigin="6192,11084" coordsize="2606,0" path="m6192,11084l8798,11084e" filled="f" stroked="t" strokeweight=".36pt" strokecolor="#232323">
                <v:path arrowok="t"/>
              </v:shape>
            </v:group>
            <v:group style="position:absolute;left:8734;top:11084;width:2995;height:2" coordorigin="8734,11084" coordsize="2995,2">
              <v:shape style="position:absolute;left:8734;top:11084;width:2995;height:2" coordorigin="8734,11084" coordsize="2995,0" path="m8734,11084l11729,11084e" filled="f" stroked="t" strokeweight=".72pt" strokecolor="#343838">
                <v:path arrowok="t"/>
              </v:shape>
            </v:group>
            <v:group style="position:absolute;left:367;top:11318;width:1310;height:2" coordorigin="367,11318" coordsize="1310,2">
              <v:shape style="position:absolute;left:367;top:11318;width:1310;height:2" coordorigin="367,11318" coordsize="1310,0" path="m367,11318l1678,11318e" filled="f" stroked="t" strokeweight=".72pt" strokecolor="#4B4F4F">
                <v:path arrowok="t"/>
              </v:shape>
            </v:group>
            <v:group style="position:absolute;left:1577;top:11322;width:10145;height:2" coordorigin="1577,11322" coordsize="10145,2">
              <v:shape style="position:absolute;left:1577;top:11322;width:10145;height:2" coordorigin="1577,11322" coordsize="10145,0" path="m1577,11322l11722,11322e" filled="f" stroked="t" strokeweight=".72pt" strokecolor="#343838">
                <v:path arrowok="t"/>
              </v:shape>
            </v:group>
            <v:group style="position:absolute;left:1138;top:11304;width:2;height:1015" coordorigin="1138,11304" coordsize="2,1015">
              <v:shape style="position:absolute;left:1138;top:11304;width:2;height:1015" coordorigin="1138,11304" coordsize="0,1015" path="m1138,12319l1138,11304e" filled="f" stroked="t" strokeweight=".36pt" strokecolor="#484848">
                <v:path arrowok="t"/>
              </v:shape>
            </v:group>
            <v:group style="position:absolute;left:1681;top:11311;width:2;height:605" coordorigin="1681,11311" coordsize="2,605">
              <v:shape style="position:absolute;left:1681;top:11311;width:2;height:605" coordorigin="1681,11311" coordsize="0,605" path="m1681,11916l1681,11311e" filled="f" stroked="t" strokeweight=".72pt" strokecolor="#545454">
                <v:path arrowok="t"/>
              </v:shape>
            </v:group>
            <v:group style="position:absolute;left:7402;top:11318;width:2;height:540" coordorigin="7402,11318" coordsize="2,540">
              <v:shape style="position:absolute;left:7402;top:11318;width:2;height:540" coordorigin="7402,11318" coordsize="0,540" path="m7402,11858l7402,11318e" filled="f" stroked="t" strokeweight=".72pt" strokecolor="#4B4B4B">
                <v:path arrowok="t"/>
              </v:shape>
            </v:group>
            <v:group style="position:absolute;left:360;top:11837;width:11369;height:2" coordorigin="360,11837" coordsize="11369,2">
              <v:shape style="position:absolute;left:360;top:11837;width:11369;height:2" coordorigin="360,11837" coordsize="11369,0" path="m360,11837l11729,11837e" filled="f" stroked="t" strokeweight=".72pt" strokecolor="#3F3F44">
                <v:path arrowok="t"/>
              </v:shape>
            </v:group>
            <v:group style="position:absolute;left:7398;top:11786;width:2;height:1274" coordorigin="7398,11786" coordsize="2,1274">
              <v:shape style="position:absolute;left:7398;top:11786;width:2;height:1274" coordorigin="7398,11786" coordsize="0,1274" path="m7398,13061l7398,11786e" filled="f" stroked="t" strokeweight=".36pt" strokecolor="#1C1C1C">
                <v:path arrowok="t"/>
              </v:shape>
            </v:group>
            <v:group style="position:absolute;left:1138;top:12312;width:2;height:547" coordorigin="1138,12312" coordsize="2,547">
              <v:shape style="position:absolute;left:1138;top:12312;width:2;height:547" coordorigin="1138,12312" coordsize="0,547" path="m1138,12859l1138,12312e" filled="f" stroked="t" strokeweight=".36pt" strokecolor="#000000">
                <v:path arrowok="t"/>
              </v:shape>
            </v:group>
            <v:group style="position:absolute;left:1138;top:12859;width:2;height:475" coordorigin="1138,12859" coordsize="2,475">
              <v:shape style="position:absolute;left:1138;top:12859;width:2;height:475" coordorigin="1138,12859" coordsize="0,475" path="m1138,13334l1138,12859e" filled="f" stroked="t" strokeweight=".36pt" strokecolor="#1C1C1C">
                <v:path arrowok="t"/>
              </v:shape>
            </v:group>
            <v:group style="position:absolute;left:7402;top:12996;width:2;height:367" coordorigin="7402,12996" coordsize="2,367">
              <v:shape style="position:absolute;left:7402;top:12996;width:2;height:367" coordorigin="7402,12996" coordsize="0,367" path="m7402,13363l7402,12996e" filled="f" stroked="t" strokeweight=".36pt" strokecolor="#3B3B3B">
                <v:path arrowok="t"/>
              </v:shape>
            </v:group>
            <v:group style="position:absolute;left:371;top:3103;width:2;height:13421" coordorigin="371,3103" coordsize="2,13421">
              <v:shape style="position:absolute;left:371;top:3103;width:2;height:13421" coordorigin="371,3103" coordsize="0,13421" path="m371,16524l371,3103e" filled="f" stroked="t" strokeweight=".72pt" strokecolor="#606060">
                <v:path arrowok="t"/>
              </v:shape>
            </v:group>
            <v:group style="position:absolute;left:1138;top:13327;width:2;height:482" coordorigin="1138,13327" coordsize="2,482">
              <v:shape style="position:absolute;left:1138;top:13327;width:2;height:482" coordorigin="1138,13327" coordsize="0,482" path="m1138,13810l1138,13327e" filled="f" stroked="t" strokeweight=".36pt" strokecolor="#000000">
                <v:path arrowok="t"/>
              </v:shape>
            </v:group>
            <v:group style="position:absolute;left:7398;top:13298;width:2;height:540" coordorigin="7398,13298" coordsize="2,540">
              <v:shape style="position:absolute;left:7398;top:13298;width:2;height:540" coordorigin="7398,13298" coordsize="0,540" path="m7398,13838l7398,13298e" filled="f" stroked="t" strokeweight=".36pt" strokecolor="#1F1F1F">
                <v:path arrowok="t"/>
              </v:shape>
            </v:group>
            <v:group style="position:absolute;left:364;top:13608;width:2;height:230" coordorigin="364,13608" coordsize="2,230">
              <v:shape style="position:absolute;left:364;top:13608;width:2;height:230" coordorigin="364,13608" coordsize="0,230" path="m364,13838l364,13608e" filled="f" stroked="t" strokeweight=".36pt" strokecolor="#444444">
                <v:path arrowok="t"/>
              </v:shape>
            </v:group>
            <v:group style="position:absolute;left:346;top:14040;width:1310;height:2" coordorigin="346,14040" coordsize="1310,2">
              <v:shape style="position:absolute;left:346;top:14040;width:1310;height:2" coordorigin="346,14040" coordsize="1310,0" path="m346,14040l1656,14040e" filled="f" stroked="t" strokeweight=".36pt" strokecolor="#606060">
                <v:path arrowok="t"/>
              </v:shape>
            </v:group>
            <v:group style="position:absolute;left:1138;top:13810;width:2;height:238" coordorigin="1138,13810" coordsize="2,238">
              <v:shape style="position:absolute;left:1138;top:13810;width:2;height:238" coordorigin="1138,13810" coordsize="0,238" path="m1138,14047l1138,13810e" filled="f" stroked="t" strokeweight=".36pt" strokecolor="#48484F">
                <v:path arrowok="t"/>
              </v:shape>
            </v:group>
            <v:group style="position:absolute;left:1634;top:14040;width:720;height:2" coordorigin="1634,14040" coordsize="720,2">
              <v:shape style="position:absolute;left:1634;top:14040;width:720;height:2" coordorigin="1634,14040" coordsize="720,0" path="m1634,14040l2354,14040e" filled="f" stroked="t" strokeweight=".36pt" strokecolor="#3B3B3B">
                <v:path arrowok="t"/>
              </v:shape>
            </v:group>
            <v:group style="position:absolute;left:2351;top:11786;width:2;height:2786" coordorigin="2351,11786" coordsize="2,2786">
              <v:shape style="position:absolute;left:2351;top:11786;width:2;height:2786" coordorigin="2351,11786" coordsize="0,2786" path="m2351,14573l2351,11786e" filled="f" stroked="t" strokeweight=".72pt" strokecolor="#3F3F3F">
                <v:path arrowok="t"/>
              </v:shape>
            </v:group>
            <v:group style="position:absolute;left:7394;top:13781;width:2;height:936" coordorigin="7394,13781" coordsize="2,936">
              <v:shape style="position:absolute;left:7394;top:13781;width:2;height:936" coordorigin="7394,13781" coordsize="0,936" path="m7394,14717l7394,13781e" filled="f" stroked="t" strokeweight=".72pt" strokecolor="#3F3F3F">
                <v:path arrowok="t"/>
              </v:shape>
            </v:group>
            <v:group style="position:absolute;left:1138;top:14033;width:2;height:1505" coordorigin="1138,14033" coordsize="2,1505">
              <v:shape style="position:absolute;left:1138;top:14033;width:2;height:1505" coordorigin="1138,14033" coordsize="0,1505" path="m1138,15538l1138,14033e" filled="f" stroked="t" strokeweight=".36pt" strokecolor="#000000">
                <v:path arrowok="t"/>
              </v:shape>
            </v:group>
            <v:group style="position:absolute;left:1674;top:11311;width:2;height:4370" coordorigin="1674,11311" coordsize="2,4370">
              <v:shape style="position:absolute;left:1674;top:11311;width:2;height:4370" coordorigin="1674,11311" coordsize="0,4370" path="m1674,15682l1674,11311e" filled="f" stroked="t" strokeweight=".36pt" strokecolor="#4F4F4F">
                <v:path arrowok="t"/>
              </v:shape>
            </v:group>
            <v:group style="position:absolute;left:356;top:10699;width:2;height:5926" coordorigin="356,10699" coordsize="2,5926">
              <v:shape style="position:absolute;left:356;top:10699;width:2;height:5926" coordorigin="356,10699" coordsize="0,5926" path="m356,16625l356,10699e" filled="f" stroked="t" strokeweight=".36pt" strokecolor="#5B5B5B">
                <v:path arrowok="t"/>
              </v:shape>
            </v:group>
            <v:group style="position:absolute;left:5702;top:3118;width:6026;height:2" coordorigin="5702,3118" coordsize="6026,2">
              <v:shape style="position:absolute;left:5702;top:3118;width:6026;height:2" coordorigin="5702,3118" coordsize="6026,0" path="m5702,3118l11729,3118e" filled="f" stroked="t" strokeweight=".72pt" strokecolor="#383B3B">
                <v:path arrowok="t"/>
              </v:shape>
            </v:group>
            <v:group style="position:absolute;left:8352;top:3607;width:2088;height:2" coordorigin="8352,3607" coordsize="2088,2">
              <v:shape style="position:absolute;left:8352;top:3607;width:2088;height:2" coordorigin="8352,3607" coordsize="2088,0" path="m8352,3607l10440,3607e" filled="f" stroked="t" strokeweight=".36pt" strokecolor="#000000">
                <v:path arrowok="t"/>
              </v:shape>
            </v:group>
            <v:group style="position:absolute;left:10433;top:3607;width:1289;height:2" coordorigin="10433,3607" coordsize="1289,2">
              <v:shape style="position:absolute;left:10433;top:3607;width:1289;height:2" coordorigin="10433,3607" coordsize="1289,0" path="m10433,3607l11722,3607e" filled="f" stroked="t" strokeweight=".36pt" strokecolor="#444844">
                <v:path arrowok="t"/>
              </v:shape>
            </v:group>
            <v:group style="position:absolute;left:11718;top:14198;width:2;height:101" coordorigin="11718,14198" coordsize="2,101">
              <v:shape style="position:absolute;left:11718;top:14198;width:2;height:101" coordorigin="11718,14198" coordsize="0,101" path="m11718,14299l11718,14198e" filled="f" stroked="t" strokeweight=".36pt" strokecolor="#181818">
                <v:path arrowok="t"/>
              </v:shape>
            </v:group>
            <v:group style="position:absolute;left:11722;top:648;width:2;height:15977" coordorigin="11722,648" coordsize="2,15977">
              <v:shape style="position:absolute;left:11722;top:648;width:2;height:15977" coordorigin="11722,648" coordsize="0,15977" path="m11722,16625l11722,648e" filled="f" stroked="t" strokeweight=".72pt" strokecolor="#484848">
                <v:path arrowok="t"/>
              </v:shape>
            </v:group>
            <v:group style="position:absolute;left:356;top:10699;width:2;height:5926" coordorigin="356,10699" coordsize="2,5926">
              <v:shape style="position:absolute;left:356;top:10699;width:2;height:5926" coordorigin="356,10699" coordsize="0,5926" path="m356,16625l356,10699e" filled="f" stroked="t" strokeweight=".72pt" strokecolor="#606060">
                <v:path arrowok="t"/>
              </v:shape>
            </v:group>
            <v:group style="position:absolute;left:1667;top:14508;width:2;height:209" coordorigin="1667,14508" coordsize="2,209">
              <v:shape style="position:absolute;left:1667;top:14508;width:2;height:209" coordorigin="1667,14508" coordsize="0,209" path="m1667,14717l1667,14508e" filled="f" stroked="t" strokeweight=".36pt" strokecolor="#2B2B2B">
                <v:path arrowok="t"/>
              </v:shape>
            </v:group>
            <v:group style="position:absolute;left:2344;top:14508;width:2;height:209" coordorigin="2344,14508" coordsize="2,209">
              <v:shape style="position:absolute;left:2344;top:14508;width:2;height:209" coordorigin="2344,14508" coordsize="0,209" path="m2344,14717l2344,14508e" filled="f" stroked="t" strokeweight=".36pt" strokecolor="#282828">
                <v:path arrowok="t"/>
              </v:shape>
            </v:group>
            <v:group style="position:absolute;left:1667;top:14652;width:2;height:180" coordorigin="1667,14652" coordsize="2,180">
              <v:shape style="position:absolute;left:1667;top:14652;width:2;height:180" coordorigin="1667,14652" coordsize="0,180" path="m1667,14832l1667,14652e" filled="f" stroked="t" strokeweight=".36pt" strokecolor="#3F3F3F">
                <v:path arrowok="t"/>
              </v:shape>
            </v:group>
            <v:group style="position:absolute;left:7391;top:14652;width:2;height:425" coordorigin="7391,14652" coordsize="2,425">
              <v:shape style="position:absolute;left:7391;top:14652;width:2;height:425" coordorigin="7391,14652" coordsize="0,425" path="m7391,15077l7391,14652e" filled="f" stroked="t" strokeweight=".36pt" strokecolor="#1C1C1C">
                <v:path arrowok="t"/>
              </v:shape>
            </v:group>
            <v:group style="position:absolute;left:1663;top:14774;width:2;height:1843" coordorigin="1663,14774" coordsize="2,1843">
              <v:shape style="position:absolute;left:1663;top:14774;width:2;height:1843" coordorigin="1663,14774" coordsize="0,1843" path="m1663,16618l1663,14774e" filled="f" stroked="t" strokeweight=".72pt" strokecolor="#545454">
                <v:path arrowok="t"/>
              </v:shape>
            </v:group>
            <v:group style="position:absolute;left:3946;top:14890;width:533;height:2" coordorigin="3946,14890" coordsize="533,2">
              <v:shape style="position:absolute;left:3946;top:14890;width:533;height:2" coordorigin="3946,14890" coordsize="533,0" path="m3946,14890l4478,14890e" filled="f" stroked="t" strokeweight=".36pt" strokecolor="#5757B3">
                <v:path arrowok="t"/>
              </v:shape>
            </v:group>
            <v:group style="position:absolute;left:7387;top:15012;width:2;height:1606" coordorigin="7387,15012" coordsize="2,1606">
              <v:shape style="position:absolute;left:7387;top:15012;width:2;height:1606" coordorigin="7387,15012" coordsize="0,1606" path="m7387,16618l7387,15012e" filled="f" stroked="t" strokeweight=".72pt" strokecolor="#444444">
                <v:path arrowok="t"/>
              </v:shape>
            </v:group>
            <v:group style="position:absolute;left:1138;top:15530;width:2;height:1087" coordorigin="1138,15530" coordsize="2,1087">
              <v:shape style="position:absolute;left:1138;top:15530;width:2;height:1087" coordorigin="1138,15530" coordsize="0,1087" path="m1138,16618l1138,15530e" filled="f" stroked="t" strokeweight=".36pt" strokecolor="#23282B">
                <v:path arrowok="t"/>
              </v:shape>
            </v:group>
            <v:group style="position:absolute;left:346;top:16614;width:11376;height:2" coordorigin="346,16614" coordsize="11376,2">
              <v:shape style="position:absolute;left:346;top:16614;width:11376;height:2" coordorigin="346,16614" coordsize="11376,0" path="m346,16614l11722,16614e" filled="f" stroked="t" strokeweight=".72pt" strokecolor="#3B3F3F">
                <v:path arrowok="t"/>
              </v:shape>
            </v:group>
            <v:group style="position:absolute;left:2336;top:14652;width:2;height:1966" coordorigin="2336,14652" coordsize="2,1966">
              <v:shape style="position:absolute;left:2336;top:14652;width:2;height:1966" coordorigin="2336,14652" coordsize="0,1966" path="m2336,16618l2336,14652e" filled="f" stroked="t" strokeweight=".72pt" strokecolor="#3B3B3B">
                <v:path arrowok="t"/>
              </v:shape>
            </v:group>
            <v:group style="position:absolute;left:9356;top:14439;width:2;height:108" coordorigin="9356,14439" coordsize="2,108">
              <v:shape style="position:absolute;left:9356;top:14439;width:2;height:108" coordorigin="9356,14439" coordsize="0,108" path="m9356,14439l9356,14547,9356,14439xe" filled="t" fillcolor="#E9EBEF" stroked="f">
                <v:path arrowok="t"/>
                <v:fill/>
              </v:shape>
            </v:group>
            <v:group style="position:absolute;left:10825;top:14682;width:132;height:177" coordorigin="10825,14682" coordsize="132,177">
              <v:shape style="position:absolute;left:10825;top:14682;width:132;height:177" coordorigin="10825,14682" coordsize="132,177" path="m10825,14682l10957,14682,10957,14860,10825,14860,10825,14682e" filled="t" fillcolor="#E9EBEF" stroked="f">
                <v:path arrowok="t"/>
                <v:fill/>
              </v:shape>
            </v:group>
            <v:group style="position:absolute;left:10628;top:14895;width:2;height:188" coordorigin="10628,14895" coordsize="2,188">
              <v:shape style="position:absolute;left:10628;top:14895;width:2;height:188" coordorigin="10628,14895" coordsize="0,188" path="m10628,15084l10628,14895e" filled="f" stroked="t" strokeweight="2.6025pt" strokecolor="#E9EBEF">
                <v:path arrowok="t"/>
              </v:shape>
            </v:group>
            <v:group style="position:absolute;left:9317;top:14974;width:2;height:164" coordorigin="9317,14974" coordsize="2,164">
              <v:shape style="position:absolute;left:9317;top:14974;width:2;height:164" coordorigin="9317,14974" coordsize="0,164" path="m9317,15137l9317,14974e" filled="f" stroked="t" strokeweight="4.0888pt" strokecolor="#E9EBEF">
                <v:path arrowok="t"/>
              </v:shape>
            </v:group>
            <v:group style="position:absolute;left:9754;top:15223;width:2;height:159" coordorigin="9754,15223" coordsize="2,159">
              <v:shape style="position:absolute;left:9754;top:15223;width:2;height:159" coordorigin="9754,15223" coordsize="0,159" path="m9754,15382l9754,15223e" filled="f" stroked="t" strokeweight="2.1748pt" strokecolor="#E9EBEF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6.959991pt;margin-top:10.059785pt;width:267.945268pt;height:55pt;mso-position-horizontal-relative:page;mso-position-vertical-relative:paragraph;z-index:-7476" type="#_x0000_t202" filled="f" stroked="f">
            <v:textbox inset="0,0,0,0">
              <w:txbxContent>
                <w:p>
                  <w:pPr>
                    <w:spacing w:before="0" w:after="0" w:line="1100" w:lineRule="exact"/>
                    <w:ind w:right="-205"/>
                    <w:jc w:val="left"/>
                    <w:tabs>
                      <w:tab w:pos="4520" w:val="left"/>
                    </w:tabs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10"/>
                      <w:szCs w:val="110"/>
                      <w:color w:val="AFB5D8"/>
                      <w:spacing w:val="32"/>
                      <w:w w:val="26"/>
                      <w:i/>
                      <w:position w:val="-1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10"/>
                      <w:szCs w:val="110"/>
                      <w:color w:val="757BC6"/>
                      <w:spacing w:val="0"/>
                      <w:w w:val="54"/>
                      <w:i/>
                      <w:position w:val="-1"/>
                    </w:rPr>
                    <w:t>J1!D--</w:t>
                  </w:r>
                  <w:r>
                    <w:rPr>
                      <w:rFonts w:ascii="Times New Roman" w:hAnsi="Times New Roman" w:cs="Times New Roman" w:eastAsia="Times New Roman"/>
                      <w:sz w:val="110"/>
                      <w:szCs w:val="110"/>
                      <w:color w:val="757BC6"/>
                      <w:spacing w:val="0"/>
                      <w:w w:val="100"/>
                      <w:i/>
                      <w:position w:val="-1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110"/>
                      <w:szCs w:val="110"/>
                      <w:color w:val="757BC6"/>
                      <w:spacing w:val="0"/>
                      <w:w w:val="100"/>
                      <w:i/>
                      <w:position w:val="-1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color w:val="797E80"/>
                      <w:spacing w:val="0"/>
                      <w:w w:val="600"/>
                      <w:position w:val="68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color w:val="797E80"/>
                      <w:spacing w:val="0"/>
                      <w:w w:val="322"/>
                      <w:b/>
                      <w:bCs/>
                      <w:position w:val="6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color w:val="797E80"/>
                      <w:spacing w:val="0"/>
                      <w:w w:val="100"/>
                      <w:b/>
                      <w:bCs/>
                      <w:position w:val="6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color w:val="797E80"/>
                      <w:spacing w:val="3"/>
                      <w:w w:val="100"/>
                      <w:b/>
                      <w:bCs/>
                      <w:position w:val="6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color w:val="A1A3A7"/>
                      <w:spacing w:val="0"/>
                      <w:w w:val="100"/>
                      <w:position w:val="68"/>
                    </w:rPr>
                    <w:t>_.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color w:val="A1A3A7"/>
                      <w:spacing w:val="8"/>
                      <w:w w:val="100"/>
                      <w:position w:val="6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color w:val="C6C8CA"/>
                      <w:spacing w:val="0"/>
                      <w:w w:val="100"/>
                      <w:position w:val="68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50"/>
          <w:szCs w:val="50"/>
          <w:color w:val="757BC6"/>
          <w:spacing w:val="0"/>
          <w:w w:val="600"/>
          <w:position w:val="-4"/>
        </w:rPr>
        <w:t>-</w:t>
      </w:r>
      <w:r>
        <w:rPr>
          <w:rFonts w:ascii="Times New Roman" w:hAnsi="Times New Roman" w:cs="Times New Roman" w:eastAsia="Times New Roman"/>
          <w:sz w:val="50"/>
          <w:szCs w:val="50"/>
          <w:color w:val="757BC6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50"/>
          <w:szCs w:val="50"/>
          <w:color w:val="757BC6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14"/>
          <w:szCs w:val="14"/>
          <w:color w:val="A1A3A7"/>
          <w:spacing w:val="-117"/>
          <w:w w:val="432"/>
          <w:position w:val="16"/>
        </w:rPr>
        <w:t>"</w:t>
      </w:r>
      <w:r>
        <w:rPr>
          <w:rFonts w:ascii="Arial" w:hAnsi="Arial" w:cs="Arial" w:eastAsia="Arial"/>
          <w:sz w:val="12"/>
          <w:szCs w:val="12"/>
          <w:color w:val="B5BABC"/>
          <w:spacing w:val="0"/>
          <w:w w:val="239"/>
          <w:position w:val="10"/>
        </w:rPr>
        <w:t>.</w:t>
      </w:r>
      <w:r>
        <w:rPr>
          <w:rFonts w:ascii="Arial" w:hAnsi="Arial" w:cs="Arial" w:eastAsia="Arial"/>
          <w:sz w:val="12"/>
          <w:szCs w:val="12"/>
          <w:color w:val="B5BABC"/>
          <w:spacing w:val="0"/>
          <w:w w:val="100"/>
          <w:position w:val="10"/>
        </w:rPr>
        <w:tab/>
      </w:r>
      <w:r>
        <w:rPr>
          <w:rFonts w:ascii="Arial" w:hAnsi="Arial" w:cs="Arial" w:eastAsia="Arial"/>
          <w:sz w:val="12"/>
          <w:szCs w:val="12"/>
          <w:color w:val="B5BABC"/>
          <w:spacing w:val="0"/>
          <w:w w:val="100"/>
          <w:position w:val="10"/>
        </w:rPr>
      </w:r>
      <w:r>
        <w:rPr>
          <w:rFonts w:ascii="Arial" w:hAnsi="Arial" w:cs="Arial" w:eastAsia="Arial"/>
          <w:sz w:val="12"/>
          <w:szCs w:val="12"/>
          <w:color w:val="8C9093"/>
          <w:spacing w:val="-9"/>
          <w:w w:val="148"/>
          <w:b/>
          <w:bCs/>
          <w:position w:val="1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646667"/>
          <w:spacing w:val="-26"/>
          <w:w w:val="95"/>
          <w:position w:val="16"/>
        </w:rPr>
        <w:t>.</w:t>
      </w:r>
      <w:r>
        <w:rPr>
          <w:rFonts w:ascii="Arial" w:hAnsi="Arial" w:cs="Arial" w:eastAsia="Arial"/>
          <w:sz w:val="12"/>
          <w:szCs w:val="12"/>
          <w:color w:val="8C9093"/>
          <w:spacing w:val="0"/>
          <w:w w:val="147"/>
          <w:b/>
          <w:bCs/>
          <w:position w:val="10"/>
        </w:rPr>
        <w:t>l</w:t>
      </w:r>
      <w:r>
        <w:rPr>
          <w:rFonts w:ascii="Arial" w:hAnsi="Arial" w:cs="Arial" w:eastAsia="Arial"/>
          <w:sz w:val="12"/>
          <w:szCs w:val="12"/>
          <w:color w:val="8C9093"/>
          <w:spacing w:val="12"/>
          <w:w w:val="100"/>
          <w:b/>
          <w:bCs/>
          <w:position w:val="10"/>
        </w:rPr>
        <w:t> </w:t>
      </w:r>
      <w:r>
        <w:rPr>
          <w:rFonts w:ascii="Arial" w:hAnsi="Arial" w:cs="Arial" w:eastAsia="Arial"/>
          <w:sz w:val="13"/>
          <w:szCs w:val="13"/>
          <w:color w:val="797E80"/>
          <w:spacing w:val="-29"/>
          <w:w w:val="100"/>
          <w:b/>
          <w:bCs/>
          <w:i/>
          <w:position w:val="1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color w:val="B5BABC"/>
          <w:spacing w:val="0"/>
          <w:w w:val="100"/>
          <w:position w:val="16"/>
        </w:rPr>
        <w:t>-</w:t>
      </w:r>
      <w:r>
        <w:rPr>
          <w:rFonts w:ascii="Times New Roman" w:hAnsi="Times New Roman" w:cs="Times New Roman" w:eastAsia="Times New Roman"/>
          <w:sz w:val="14"/>
          <w:szCs w:val="14"/>
          <w:color w:val="B5BABC"/>
          <w:spacing w:val="-28"/>
          <w:w w:val="100"/>
          <w:position w:val="1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B5BABC"/>
          <w:spacing w:val="0"/>
          <w:w w:val="100"/>
          <w:position w:val="16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B5BABC"/>
          <w:spacing w:val="0"/>
          <w:w w:val="100"/>
          <w:position w:val="16"/>
        </w:rPr>
      </w:r>
      <w:r>
        <w:rPr>
          <w:rFonts w:ascii="Times New Roman" w:hAnsi="Times New Roman" w:cs="Times New Roman" w:eastAsia="Times New Roman"/>
          <w:sz w:val="14"/>
          <w:szCs w:val="14"/>
          <w:color w:val="646667"/>
          <w:spacing w:val="0"/>
          <w:w w:val="208"/>
          <w:position w:val="16"/>
        </w:rPr>
        <w:t>'</w:t>
      </w:r>
      <w:r>
        <w:rPr>
          <w:rFonts w:ascii="Times New Roman" w:hAnsi="Times New Roman" w:cs="Times New Roman" w:eastAsia="Times New Roman"/>
          <w:sz w:val="14"/>
          <w:szCs w:val="14"/>
          <w:color w:val="646667"/>
          <w:spacing w:val="7"/>
          <w:w w:val="208"/>
          <w:position w:val="1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797E80"/>
          <w:spacing w:val="0"/>
          <w:w w:val="59"/>
          <w:b/>
          <w:bCs/>
          <w:i/>
          <w:position w:val="16"/>
        </w:rPr>
        <w:t>4</w:t>
      </w:r>
      <w:r>
        <w:rPr>
          <w:rFonts w:ascii="Times New Roman" w:hAnsi="Times New Roman" w:cs="Times New Roman" w:eastAsia="Times New Roman"/>
          <w:sz w:val="14"/>
          <w:szCs w:val="14"/>
          <w:color w:val="797E80"/>
          <w:spacing w:val="0"/>
          <w:w w:val="58"/>
          <w:b/>
          <w:bCs/>
          <w:i/>
          <w:position w:val="16"/>
        </w:rPr>
        <w:t>&gt;</w:t>
      </w:r>
      <w:r>
        <w:rPr>
          <w:rFonts w:ascii="Times New Roman" w:hAnsi="Times New Roman" w:cs="Times New Roman" w:eastAsia="Times New Roman"/>
          <w:sz w:val="14"/>
          <w:szCs w:val="14"/>
          <w:color w:val="797E80"/>
          <w:spacing w:val="-16"/>
          <w:w w:val="100"/>
          <w:b/>
          <w:bCs/>
          <w:i/>
          <w:position w:val="1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A1A3A7"/>
          <w:spacing w:val="-6"/>
          <w:w w:val="144"/>
          <w:position w:val="16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A1A3A7"/>
          <w:spacing w:val="-28"/>
          <w:w w:val="144"/>
          <w:position w:val="16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A1A3A7"/>
          <w:spacing w:val="-3"/>
          <w:w w:val="122"/>
          <w:position w:val="16"/>
        </w:rPr>
        <w:t>-</w:t>
      </w:r>
      <w:r>
        <w:rPr>
          <w:rFonts w:ascii="Times New Roman" w:hAnsi="Times New Roman" w:cs="Times New Roman" w:eastAsia="Times New Roman"/>
          <w:sz w:val="14"/>
          <w:szCs w:val="14"/>
          <w:color w:val="A1A3A7"/>
          <w:spacing w:val="0"/>
          <w:w w:val="143"/>
          <w:position w:val="16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A1A3A7"/>
          <w:spacing w:val="0"/>
          <w:w w:val="100"/>
          <w:position w:val="16"/>
        </w:rPr>
        <w:t>   </w:t>
      </w:r>
      <w:r>
        <w:rPr>
          <w:rFonts w:ascii="Times New Roman" w:hAnsi="Times New Roman" w:cs="Times New Roman" w:eastAsia="Times New Roman"/>
          <w:sz w:val="14"/>
          <w:szCs w:val="14"/>
          <w:color w:val="A1A3A7"/>
          <w:spacing w:val="-13"/>
          <w:w w:val="100"/>
          <w:position w:val="16"/>
        </w:rPr>
        <w:t> </w:t>
      </w:r>
      <w:r>
        <w:rPr>
          <w:rFonts w:ascii="Arial" w:hAnsi="Arial" w:cs="Arial" w:eastAsia="Arial"/>
          <w:sz w:val="19"/>
          <w:szCs w:val="19"/>
          <w:color w:val="A1A3A7"/>
          <w:spacing w:val="0"/>
          <w:w w:val="107"/>
          <w:i/>
          <w:position w:val="16"/>
        </w:rPr>
        <w:t>f.'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56" w:lineRule="exact"/>
        <w:ind w:left="114" w:right="-20"/>
        <w:jc w:val="left"/>
        <w:tabs>
          <w:tab w:pos="2400" w:val="left"/>
          <w:tab w:pos="948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8"/>
          <w:w w:val="62"/>
          <w:position w:val="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85"/>
          <w:position w:val="3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0"/>
          <w:w w:val="62"/>
          <w:position w:val="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63636"/>
          <w:spacing w:val="-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0"/>
          <w:w w:val="87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46667"/>
          <w:spacing w:val="-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3"/>
        </w:rPr>
        <w:t>lk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30"/>
          <w:szCs w:val="30"/>
          <w:color w:val="4B4B4B"/>
          <w:spacing w:val="0"/>
          <w:w w:val="100"/>
          <w:b/>
          <w:bCs/>
          <w:position w:val="1"/>
        </w:rPr>
        <w:t>AKerinı</w:t>
      </w:r>
      <w:r>
        <w:rPr>
          <w:rFonts w:ascii="Times New Roman" w:hAnsi="Times New Roman" w:cs="Times New Roman" w:eastAsia="Times New Roman"/>
          <w:sz w:val="30"/>
          <w:szCs w:val="30"/>
          <w:color w:val="4B4B4B"/>
          <w:spacing w:val="55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4B4B4B"/>
          <w:spacing w:val="0"/>
          <w:w w:val="100"/>
          <w:b/>
          <w:bCs/>
          <w:position w:val="1"/>
        </w:rPr>
        <w:t>KÖSE</w:t>
      </w:r>
      <w:r>
        <w:rPr>
          <w:rFonts w:ascii="Times New Roman" w:hAnsi="Times New Roman" w:cs="Times New Roman" w:eastAsia="Times New Roman"/>
          <w:sz w:val="30"/>
          <w:szCs w:val="30"/>
          <w:color w:val="4B4B4B"/>
          <w:spacing w:val="0"/>
          <w:w w:val="100"/>
          <w:b/>
          <w:bCs/>
          <w:position w:val="1"/>
        </w:rPr>
        <w:tab/>
      </w:r>
      <w:r>
        <w:rPr>
          <w:rFonts w:ascii="Times New Roman" w:hAnsi="Times New Roman" w:cs="Times New Roman" w:eastAsia="Times New Roman"/>
          <w:sz w:val="30"/>
          <w:szCs w:val="30"/>
          <w:color w:val="4B4B4B"/>
          <w:spacing w:val="0"/>
          <w:w w:val="100"/>
          <w:b/>
          <w:bCs/>
          <w:position w:val="1"/>
        </w:rPr>
      </w:r>
      <w:r>
        <w:rPr>
          <w:rFonts w:ascii="Arial" w:hAnsi="Arial" w:cs="Arial" w:eastAsia="Arial"/>
          <w:sz w:val="12"/>
          <w:szCs w:val="12"/>
          <w:color w:val="A1A3A7"/>
          <w:spacing w:val="0"/>
          <w:w w:val="181"/>
          <w:i/>
          <w:position w:val="15"/>
        </w:rPr>
        <w:t>'</w:t>
      </w:r>
      <w:r>
        <w:rPr>
          <w:rFonts w:ascii="Arial" w:hAnsi="Arial" w:cs="Arial" w:eastAsia="Arial"/>
          <w:sz w:val="12"/>
          <w:szCs w:val="12"/>
          <w:color w:val="A1A3A7"/>
          <w:spacing w:val="42"/>
          <w:w w:val="181"/>
          <w:i/>
          <w:position w:val="15"/>
        </w:rPr>
        <w:t> </w:t>
      </w:r>
      <w:r>
        <w:rPr>
          <w:rFonts w:ascii="Arial" w:hAnsi="Arial" w:cs="Arial" w:eastAsia="Arial"/>
          <w:sz w:val="12"/>
          <w:szCs w:val="12"/>
          <w:color w:val="A1A3A7"/>
          <w:spacing w:val="0"/>
          <w:w w:val="230"/>
          <w:i/>
          <w:position w:val="15"/>
        </w:rPr>
        <w:t>"""!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32" w:lineRule="exact"/>
        <w:ind w:left="3967" w:right="7078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4B4B4B"/>
          <w:spacing w:val="0"/>
          <w:w w:val="83"/>
          <w:b/>
          <w:bCs/>
          <w:i/>
          <w:position w:val="-17"/>
        </w:rPr>
        <w:t>Amiri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0" w:after="0" w:line="204" w:lineRule="exact"/>
        <w:ind w:left="238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4B4B4B"/>
          <w:w w:val="101"/>
        </w:rPr>
        <w:t>Itfai</w:t>
      </w:r>
      <w:r>
        <w:rPr>
          <w:rFonts w:ascii="Arial" w:hAnsi="Arial" w:cs="Arial" w:eastAsia="Arial"/>
          <w:sz w:val="20"/>
          <w:szCs w:val="20"/>
          <w:color w:val="4B4B4B"/>
          <w:spacing w:val="-10"/>
          <w:w w:val="102"/>
        </w:rPr>
        <w:t>y</w:t>
      </w:r>
      <w:r>
        <w:rPr>
          <w:rFonts w:ascii="Arial" w:hAnsi="Arial" w:cs="Arial" w:eastAsia="Arial"/>
          <w:sz w:val="20"/>
          <w:szCs w:val="20"/>
          <w:color w:val="646667"/>
          <w:spacing w:val="0"/>
          <w:w w:val="106"/>
        </w:rPr>
        <w:t>e</w:t>
      </w:r>
      <w:r>
        <w:rPr>
          <w:rFonts w:ascii="Arial" w:hAnsi="Arial" w:cs="Arial" w:eastAsia="Arial"/>
          <w:sz w:val="20"/>
          <w:szCs w:val="20"/>
          <w:color w:val="646667"/>
          <w:spacing w:val="-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63636"/>
          <w:spacing w:val="0"/>
          <w:w w:val="91"/>
        </w:rPr>
        <w:t>Kuze</w:t>
      </w:r>
      <w:r>
        <w:rPr>
          <w:rFonts w:ascii="Arial" w:hAnsi="Arial" w:cs="Arial" w:eastAsia="Arial"/>
          <w:sz w:val="20"/>
          <w:szCs w:val="20"/>
          <w:color w:val="363636"/>
          <w:spacing w:val="0"/>
          <w:w w:val="92"/>
        </w:rPr>
        <w:t>y</w:t>
      </w:r>
      <w:r>
        <w:rPr>
          <w:rFonts w:ascii="Arial" w:hAnsi="Arial" w:cs="Arial" w:eastAsia="Arial"/>
          <w:sz w:val="20"/>
          <w:szCs w:val="20"/>
          <w:color w:val="363636"/>
          <w:spacing w:val="-3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4B4B4B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20"/>
          <w:szCs w:val="20"/>
          <w:color w:val="4B4B4B"/>
          <w:spacing w:val="-14"/>
          <w:w w:val="100"/>
          <w:b/>
          <w:bCs/>
        </w:rPr>
        <w:t>ö</w:t>
      </w:r>
      <w:r>
        <w:rPr>
          <w:rFonts w:ascii="Arial" w:hAnsi="Arial" w:cs="Arial" w:eastAsia="Arial"/>
          <w:sz w:val="20"/>
          <w:szCs w:val="20"/>
          <w:color w:val="1F2121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0"/>
          <w:szCs w:val="20"/>
          <w:color w:val="1F2121"/>
          <w:spacing w:val="-12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color w:val="4B4B4B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40"/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13" w:lineRule="auto"/>
        <w:ind w:left="625" w:right="-157" w:firstLine="16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91"/>
          <w:szCs w:val="91"/>
          <w:color w:val="464646"/>
          <w:spacing w:val="-745"/>
          <w:w w:val="117"/>
          <w:b/>
          <w:bCs/>
          <w:position w:val="13"/>
        </w:rPr>
        <w:t>1</w:t>
      </w:r>
      <w:r>
        <w:rPr>
          <w:rFonts w:ascii="Arial" w:hAnsi="Arial" w:cs="Arial" w:eastAsia="Arial"/>
          <w:sz w:val="15"/>
          <w:szCs w:val="15"/>
          <w:color w:val="464646"/>
          <w:spacing w:val="0"/>
          <w:w w:val="117"/>
          <w:position w:val="0"/>
        </w:rPr>
        <w:t>IZMIR</w:t>
      </w:r>
      <w:r>
        <w:rPr>
          <w:rFonts w:ascii="Arial" w:hAnsi="Arial" w:cs="Arial" w:eastAsia="Arial"/>
          <w:sz w:val="15"/>
          <w:szCs w:val="15"/>
          <w:color w:val="464646"/>
          <w:spacing w:val="0"/>
          <w:w w:val="117"/>
          <w:position w:val="0"/>
        </w:rPr>
        <w:t> </w:t>
      </w:r>
      <w:r>
        <w:rPr>
          <w:rFonts w:ascii="Arial" w:hAnsi="Arial" w:cs="Arial" w:eastAsia="Arial"/>
          <w:sz w:val="15"/>
          <w:szCs w:val="15"/>
          <w:color w:val="2F2F2F"/>
          <w:spacing w:val="0"/>
          <w:w w:val="105"/>
          <w:position w:val="0"/>
        </w:rPr>
        <w:t>BÜYÜKŞEHIR</w:t>
      </w:r>
      <w:r>
        <w:rPr>
          <w:rFonts w:ascii="Arial" w:hAnsi="Arial" w:cs="Arial" w:eastAsia="Arial"/>
          <w:sz w:val="15"/>
          <w:szCs w:val="15"/>
          <w:color w:val="2F2F2F"/>
          <w:spacing w:val="0"/>
          <w:w w:val="105"/>
          <w:position w:val="0"/>
        </w:rPr>
        <w:t> </w:t>
      </w:r>
      <w:r>
        <w:rPr>
          <w:rFonts w:ascii="Arial" w:hAnsi="Arial" w:cs="Arial" w:eastAsia="Arial"/>
          <w:sz w:val="15"/>
          <w:szCs w:val="15"/>
          <w:color w:val="5D5D5D"/>
          <w:spacing w:val="0"/>
          <w:w w:val="108"/>
          <w:position w:val="0"/>
        </w:rPr>
        <w:t>BELEDIYESI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left="353" w:right="4256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shape style="position:absolute;margin-left:498.23999pt;margin-top:5.491261pt;width:43.919998pt;height:37.799999pt;mso-position-horizontal-relative:page;mso-position-vertical-relative:paragraph;z-index:-7475" type="#_x0000_t75">
            <v:imagedata r:id="rId21" o:title=""/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8"/>
          <w:w w:val="80"/>
        </w:rPr>
        <w:t>İ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0"/>
          <w:w w:val="96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0"/>
          <w:w w:val="9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0"/>
          <w:w w:val="100"/>
        </w:rPr>
        <w:t>İ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0"/>
          <w:w w:val="97"/>
        </w:rPr>
        <w:t>BÜYÜKŞEHİR</w:t>
      </w:r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10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0"/>
          <w:w w:val="97"/>
        </w:rPr>
        <w:t>BELE</w:t>
      </w:r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0"/>
          <w:w w:val="98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0"/>
          <w:w w:val="57"/>
        </w:rPr>
        <w:t>İ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0"/>
          <w:w w:val="95"/>
        </w:rPr>
        <w:t>YESİ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4" w:after="0" w:line="240" w:lineRule="auto"/>
        <w:ind w:left="469" w:right="4402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0"/>
          <w:w w:val="100"/>
        </w:rPr>
        <w:t>TFAiYE</w:t>
      </w:r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0"/>
          <w:w w:val="100"/>
        </w:rPr>
        <w:t>DAİRE</w:t>
      </w:r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9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0"/>
          <w:w w:val="95"/>
        </w:rPr>
        <w:t>BAŞKANLIGI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3" w:lineRule="exact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2F2F2F"/>
          <w:w w:val="97"/>
        </w:rPr>
        <w:t>itfai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0"/>
          <w:w w:val="97"/>
        </w:rPr>
        <w:t>Yangı</w:t>
      </w:r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0"/>
          <w:w w:val="93"/>
        </w:rPr>
        <w:t>Aci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0"/>
          <w:w w:val="56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0"/>
          <w:w w:val="5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F2F2F"/>
          <w:spacing w:val="14"/>
          <w:w w:val="5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0"/>
          <w:w w:val="97"/>
        </w:rPr>
        <w:t>Müdahale</w:t>
      </w:r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-10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0"/>
          <w:w w:val="100"/>
        </w:rPr>
        <w:t>Şub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0"/>
          <w:w w:val="96"/>
        </w:rPr>
        <w:t>Müdürl</w:t>
      </w:r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8"/>
          <w:w w:val="97"/>
        </w:rPr>
        <w:t>ü</w:t>
      </w:r>
      <w:r>
        <w:rPr>
          <w:rFonts w:ascii="Times New Roman" w:hAnsi="Times New Roman" w:cs="Times New Roman" w:eastAsia="Times New Roman"/>
          <w:sz w:val="22"/>
          <w:szCs w:val="22"/>
          <w:color w:val="727475"/>
          <w:spacing w:val="9"/>
          <w:w w:val="108"/>
        </w:rPr>
        <w:t>ğ</w:t>
      </w:r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0"/>
          <w:w w:val="72"/>
        </w:rPr>
        <w:t>ü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4" w:after="0" w:line="240" w:lineRule="auto"/>
        <w:ind w:left="1117" w:right="5085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10"/>
          <w:w w:val="93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0"/>
          <w:w w:val="97"/>
        </w:rPr>
        <w:t>ANG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0"/>
          <w:w w:val="85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1F1F1F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64646"/>
          <w:spacing w:val="0"/>
          <w:w w:val="95"/>
        </w:rPr>
        <w:t>RAPORU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jc w:val="center"/>
        <w:spacing w:after="0"/>
        <w:sectPr>
          <w:pgSz w:w="11900" w:h="16820"/>
          <w:pgMar w:top="420" w:bottom="280" w:left="600" w:right="320"/>
          <w:cols w:num="2" w:equalWidth="0">
            <w:col w:w="1658" w:space="1232"/>
            <w:col w:w="8090"/>
          </w:cols>
        </w:sectPr>
      </w:pPr>
      <w:rPr/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7.846603" w:type="dxa"/>
      </w:tblPr>
      <w:tblGrid/>
      <w:tr>
        <w:trPr>
          <w:trHeight w:val="279" w:hRule="exact"/>
        </w:trPr>
        <w:tc>
          <w:tcPr>
            <w:tcW w:w="1214" w:type="dxa"/>
            <w:tcBorders>
              <w:top w:val="nil" w:sz="6" w:space="0" w:color="auto"/>
              <w:bottom w:val="single" w:sz="5.69788" w:space="0" w:color="575B5B"/>
              <w:left w:val="nil" w:sz="6" w:space="0" w:color="auto"/>
              <w:right w:val="nil" w:sz="6" w:space="0" w:color="auto"/>
            </w:tcBorders>
          </w:tcPr>
          <w:p>
            <w:pPr>
              <w:spacing w:before="35" w:after="0" w:line="230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64646"/>
                <w:spacing w:val="7"/>
                <w:w w:val="99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80A0A"/>
                <w:spacing w:val="7"/>
                <w:w w:val="62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spacing w:val="0"/>
                <w:w w:val="102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spacing w:val="0"/>
                <w:w w:val="103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spacing w:val="0"/>
                <w:w w:val="100"/>
              </w:rPr>
              <w:t>Tarihi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1312" w:type="dxa"/>
            <w:tcBorders>
              <w:top w:val="nil" w:sz="6" w:space="0" w:color="auto"/>
              <w:bottom w:val="single" w:sz="5.69788" w:space="0" w:color="575B5B"/>
              <w:left w:val="nil" w:sz="6" w:space="0" w:color="auto"/>
              <w:right w:val="nil" w:sz="6" w:space="0" w:color="auto"/>
            </w:tcBorders>
          </w:tcPr>
          <w:p>
            <w:pPr>
              <w:spacing w:before="35" w:after="0" w:line="230" w:lineRule="exact"/>
              <w:ind w:left="20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64646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64646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1F1F"/>
                <w:spacing w:val="0"/>
                <w:w w:val="54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1F1F"/>
                <w:spacing w:val="3"/>
                <w:w w:val="54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64646"/>
                <w:spacing w:val="0"/>
                <w:w w:val="100"/>
              </w:rPr>
              <w:t>4.1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64646"/>
                <w:spacing w:val="1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1F1F"/>
                <w:spacing w:val="-4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64646"/>
                <w:spacing w:val="0"/>
                <w:w w:val="100"/>
              </w:rPr>
              <w:t>2017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2286" w:type="dxa"/>
            <w:tcBorders>
              <w:top w:val="nil" w:sz="6" w:space="0" w:color="auto"/>
              <w:bottom w:val="single" w:sz="5.69788" w:space="0" w:color="575B5B"/>
              <w:left w:val="nil" w:sz="6" w:space="0" w:color="auto"/>
              <w:right w:val="nil" w:sz="6" w:space="0" w:color="auto"/>
            </w:tcBorders>
          </w:tcPr>
          <w:p>
            <w:pPr>
              <w:spacing w:before="35" w:after="0" w:line="230" w:lineRule="exact"/>
              <w:ind w:left="11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64646"/>
                <w:spacing w:val="0"/>
                <w:w w:val="93"/>
              </w:rPr>
              <w:t>!Bildirim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64646"/>
                <w:spacing w:val="18"/>
                <w:w w:val="93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spacing w:val="0"/>
                <w:w w:val="100"/>
              </w:rPr>
              <w:t>Sıra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64646"/>
                <w:spacing w:val="0"/>
                <w:w w:val="100"/>
              </w:rPr>
              <w:t>No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64646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64646"/>
                <w:spacing w:val="-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64646"/>
                <w:spacing w:val="0"/>
                <w:w w:val="101"/>
              </w:rPr>
              <w:t>60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2599" w:type="dxa"/>
            <w:tcBorders>
              <w:top w:val="nil" w:sz="6" w:space="0" w:color="auto"/>
              <w:bottom w:val="single" w:sz="5.69788" w:space="0" w:color="575B5B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5" w:lineRule="exact"/>
              <w:ind w:left="207" w:right="-40"/>
              <w:jc w:val="left"/>
              <w:tabs>
                <w:tab w:pos="2200" w:val="left"/>
              </w:tabs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w w:val="87"/>
                <w:position w:val="-1"/>
              </w:rPr>
              <w:t>!Bil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w w:val="88"/>
                <w:position w:val="-1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spacing w:val="-26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0"/>
                <w:w w:val="85"/>
                <w:position w:val="-1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8"/>
                <w:w w:val="85"/>
                <w:position w:val="-1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spacing w:val="0"/>
                <w:w w:val="85"/>
                <w:position w:val="-1"/>
              </w:rPr>
              <w:t>im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spacing w:val="25"/>
                <w:w w:val="85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spacing w:val="0"/>
                <w:w w:val="100"/>
                <w:position w:val="-1"/>
              </w:rPr>
              <w:t>Saati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spacing w:val="-13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64646"/>
                <w:spacing w:val="0"/>
                <w:w w:val="130"/>
                <w:position w:val="-1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64646"/>
                <w:spacing w:val="-24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spacing w:val="0"/>
                <w:w w:val="100"/>
                <w:position w:val="-1"/>
              </w:rPr>
              <w:t>21.49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spacing w:val="-45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spacing w:val="0"/>
                <w:w w:val="100"/>
                <w:position w:val="-1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spacing w:val="0"/>
                <w:w w:val="100"/>
                <w:position w:val="-1"/>
              </w:rPr>
            </w:r>
            <w:r>
              <w:rPr>
                <w:rFonts w:ascii="Arial" w:hAnsi="Arial" w:cs="Arial" w:eastAsia="Arial"/>
                <w:sz w:val="27"/>
                <w:szCs w:val="27"/>
                <w:color w:val="5D5D5D"/>
                <w:spacing w:val="0"/>
                <w:w w:val="61"/>
                <w:position w:val="-1"/>
              </w:rPr>
              <w:t>t</w:t>
            </w:r>
            <w:r>
              <w:rPr>
                <w:rFonts w:ascii="Arial" w:hAnsi="Arial" w:cs="Arial" w:eastAsia="Arial"/>
                <w:sz w:val="27"/>
                <w:szCs w:val="27"/>
                <w:color w:val="5D5D5D"/>
                <w:spacing w:val="-6"/>
                <w:w w:val="61"/>
                <w:position w:val="-1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spacing w:val="0"/>
                <w:w w:val="100"/>
                <w:position w:val="-1"/>
              </w:rPr>
              <w:t>el: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43" w:hRule="exact"/>
        </w:trPr>
        <w:tc>
          <w:tcPr>
            <w:tcW w:w="1214" w:type="dxa"/>
            <w:tcBorders>
              <w:top w:val="single" w:sz="5.69788" w:space="0" w:color="575B5B"/>
              <w:bottom w:val="single" w:sz="5.69788" w:space="0" w:color="54575B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9" w:lineRule="exact"/>
              <w:ind w:left="4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64646"/>
                <w:spacing w:val="0"/>
                <w:w w:val="102"/>
              </w:rPr>
              <w:t>KayıtTarihi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1312" w:type="dxa"/>
            <w:tcBorders>
              <w:top w:val="single" w:sz="5.69788" w:space="0" w:color="575B5B"/>
              <w:bottom w:val="single" w:sz="5.69788" w:space="0" w:color="54575B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9" w:lineRule="exact"/>
              <w:ind w:left="21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64646"/>
                <w:spacing w:val="0"/>
                <w:w w:val="102"/>
              </w:rPr>
              <w:t>:14.10.2017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2286" w:type="dxa"/>
            <w:tcBorders>
              <w:top w:val="single" w:sz="5.69788" w:space="0" w:color="575B5B"/>
              <w:bottom w:val="single" w:sz="5.69788" w:space="0" w:color="54575B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9" w:lineRule="exact"/>
              <w:ind w:left="113" w:right="-20"/>
              <w:jc w:val="left"/>
              <w:tabs>
                <w:tab w:pos="1480" w:val="left"/>
              </w:tabs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64646"/>
                <w:spacing w:val="0"/>
                <w:w w:val="100"/>
              </w:rPr>
              <w:t>IKayıtNo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64646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spacing w:val="0"/>
                <w:w w:val="108"/>
              </w:rPr>
              <w:t>:10233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2599" w:type="dxa"/>
            <w:tcBorders>
              <w:top w:val="single" w:sz="5.69788" w:space="0" w:color="575B5B"/>
              <w:bottom w:val="single" w:sz="5.69788" w:space="0" w:color="54575B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9" w:lineRule="exact"/>
              <w:ind w:left="19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w w:val="105"/>
              </w:rPr>
              <w:t>]BildiriınAian:M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spacing w:val="6"/>
                <w:w w:val="105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F2F2F"/>
                <w:spacing w:val="6"/>
                <w:w w:val="86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D5D5D"/>
                <w:spacing w:val="0"/>
                <w:w w:val="110"/>
              </w:rPr>
              <w:t>kez2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type w:val="continuous"/>
          <w:pgSz w:w="11900" w:h="16820"/>
          <w:pgMar w:top="520" w:bottom="280" w:left="600" w:right="320"/>
        </w:sectPr>
      </w:pPr>
      <w:rPr/>
    </w:p>
    <w:p>
      <w:pPr>
        <w:spacing w:before="0" w:after="0" w:line="208" w:lineRule="exact"/>
        <w:ind w:left="1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Bildirile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Adre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4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6"/>
        </w:rPr>
        <w:t>Karşıyaka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6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7"/>
        </w:rPr>
        <w:t>Bosta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"/>
          <w:w w:val="98"/>
        </w:rPr>
        <w:t>n</w:t>
      </w:r>
      <w:r>
        <w:rPr>
          <w:rFonts w:ascii="Arial" w:hAnsi="Arial" w:cs="Arial" w:eastAsia="Arial"/>
          <w:sz w:val="20"/>
          <w:szCs w:val="20"/>
          <w:color w:val="464646"/>
          <w:spacing w:val="0"/>
          <w:w w:val="135"/>
        </w:rPr>
        <w:t>l</w:t>
      </w:r>
      <w:r>
        <w:rPr>
          <w:rFonts w:ascii="Arial" w:hAnsi="Arial" w:cs="Arial" w:eastAsia="Arial"/>
          <w:sz w:val="20"/>
          <w:szCs w:val="20"/>
          <w:color w:val="464646"/>
          <w:spacing w:val="0"/>
          <w:w w:val="134"/>
        </w:rPr>
        <w:t>ı</w:t>
      </w:r>
      <w:r>
        <w:rPr>
          <w:rFonts w:ascii="Arial" w:hAnsi="Arial" w:cs="Arial" w:eastAsia="Arial"/>
          <w:sz w:val="20"/>
          <w:szCs w:val="20"/>
          <w:color w:val="464646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Malı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54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6"/>
          <w:w w:val="5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735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Soka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4"/>
          <w:w w:val="96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6"/>
        </w:rPr>
        <w:t>198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Önü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46" w:lineRule="auto"/>
        <w:ind w:left="148" w:right="336" w:firstLine="7"/>
        <w:jc w:val="left"/>
        <w:tabs>
          <w:tab w:pos="1500" w:val="left"/>
          <w:tab w:pos="3200" w:val="left"/>
          <w:tab w:pos="44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Doğru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Adres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4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24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6"/>
        </w:rPr>
        <w:t>Kar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2"/>
          <w:w w:val="9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2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</w:rPr>
        <w:t>yaka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8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0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5"/>
          <w:w w:val="11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Malı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1735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Soka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5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4"/>
          <w:w w:val="95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5"/>
        </w:rPr>
        <w:t>198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3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Önü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5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1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Türü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5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Çö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9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ab/>
        <w:tab/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Sınıfı: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Binada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ise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87"/>
        </w:rPr>
        <w:t>Yapını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8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9"/>
          <w:w w:val="8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5D5D5D"/>
          <w:spacing w:val="0"/>
          <w:w w:val="100"/>
        </w:rPr>
        <w:t>Şekli: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514" w:lineRule="exact"/>
        <w:ind w:left="3225" w:right="-11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position w:val="25"/>
        </w:rPr>
        <w:t>Betonann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50"/>
          <w:position w:val="25"/>
        </w:rPr>
        <w:t>e</w:t>
      </w:r>
      <w:r>
        <w:rPr>
          <w:rFonts w:ascii="Arial" w:hAnsi="Arial" w:cs="Arial" w:eastAsia="Arial"/>
          <w:sz w:val="48"/>
          <w:szCs w:val="48"/>
          <w:color w:val="464646"/>
          <w:spacing w:val="0"/>
          <w:w w:val="50"/>
          <w:position w:val="-1"/>
        </w:rPr>
        <w:t>ı</w:t>
      </w:r>
      <w:r>
        <w:rPr>
          <w:rFonts w:ascii="Arial" w:hAnsi="Arial" w:cs="Arial" w:eastAsia="Arial"/>
          <w:sz w:val="48"/>
          <w:szCs w:val="48"/>
          <w:color w:val="464646"/>
          <w:spacing w:val="-3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3"/>
          <w:position w:val="25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9"/>
          <w:w w:val="92"/>
          <w:position w:val="2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7"/>
          <w:position w:val="25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8"/>
          <w:w w:val="98"/>
          <w:position w:val="25"/>
        </w:rPr>
        <w:t>r</w:t>
      </w:r>
      <w:r>
        <w:rPr>
          <w:rFonts w:ascii="Arial" w:hAnsi="Arial" w:cs="Arial" w:eastAsia="Arial"/>
          <w:sz w:val="48"/>
          <w:szCs w:val="48"/>
          <w:color w:val="464646"/>
          <w:spacing w:val="-4"/>
          <w:w w:val="50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5"/>
          <w:position w:val="25"/>
        </w:rPr>
        <w:t>Ahşa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51"/>
          <w:w w:val="96"/>
          <w:position w:val="25"/>
        </w:rPr>
        <w:t>p</w:t>
      </w:r>
      <w:r>
        <w:rPr>
          <w:rFonts w:ascii="Arial" w:hAnsi="Arial" w:cs="Arial" w:eastAsia="Arial"/>
          <w:sz w:val="48"/>
          <w:szCs w:val="48"/>
          <w:color w:val="9EA1A3"/>
          <w:spacing w:val="30"/>
          <w:w w:val="50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  <w:position w:val="25"/>
        </w:rPr>
        <w:t>Çeli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7"/>
          <w:position w:val="25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2"/>
          <w:w w:val="100"/>
          <w:position w:val="2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20"/>
          <w:w w:val="97"/>
          <w:position w:val="25"/>
        </w:rPr>
        <w:t>D</w:t>
      </w:r>
      <w:r>
        <w:rPr>
          <w:rFonts w:ascii="Arial" w:hAnsi="Arial" w:cs="Arial" w:eastAsia="Arial"/>
          <w:sz w:val="48"/>
          <w:szCs w:val="48"/>
          <w:color w:val="5D5D5D"/>
          <w:spacing w:val="0"/>
          <w:w w:val="25"/>
          <w:position w:val="-1"/>
        </w:rPr>
        <w:t>-</w:t>
      </w:r>
      <w:r>
        <w:rPr>
          <w:rFonts w:ascii="Arial" w:hAnsi="Arial" w:cs="Arial" w:eastAsia="Arial"/>
          <w:sz w:val="48"/>
          <w:szCs w:val="48"/>
          <w:color w:val="5D5D5D"/>
          <w:spacing w:val="-5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2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2"/>
          <w:w w:val="100"/>
          <w:position w:val="25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6"/>
          <w:w w:val="100"/>
          <w:position w:val="2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2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5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gı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Sebebi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3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Sigara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9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</w:rPr>
        <w:t>Dikkatsizl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k)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!(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ullanım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Şekli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2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3"/>
          <w:w w:val="12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2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Yangını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Kontrol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/\ltına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Alına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22.00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20"/>
          <w:cols w:num="2" w:equalWidth="0">
            <w:col w:w="6163" w:space="160"/>
            <w:col w:w="4657"/>
          </w:cols>
        </w:sectPr>
      </w:pPr>
      <w:rPr/>
    </w:p>
    <w:p>
      <w:pPr>
        <w:spacing w:before="13" w:after="0" w:line="274" w:lineRule="auto"/>
        <w:ind w:left="1743" w:right="3571" w:firstLine="-1617"/>
        <w:jc w:val="left"/>
        <w:tabs>
          <w:tab w:pos="1740" w:val="left"/>
          <w:tab w:pos="52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1"/>
          <w:position w:val="1"/>
        </w:rPr>
        <w:t>!Yana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1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3"/>
          <w:w w:val="91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>Şeyin: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4"/>
          <w:position w:val="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5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4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89"/>
          <w:position w:val="0"/>
        </w:rPr>
        <w:t>IKiracı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4"/>
          <w:w w:val="8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Kullana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13"/>
          <w:position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77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77"/>
          <w:position w:val="0"/>
        </w:rPr>
        <w:t>\.ıniri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7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4"/>
          <w:w w:val="7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2"/>
          <w:w w:val="13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0"/>
        </w:rPr>
        <w:t>Bilal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7"/>
          <w:position w:val="0"/>
        </w:rPr>
        <w:t>ALB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YRAK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14" w:lineRule="exact"/>
        <w:ind w:left="1816" w:right="-20"/>
        <w:jc w:val="left"/>
        <w:tabs>
          <w:tab w:pos="4320" w:val="left"/>
          <w:tab w:pos="7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45"/>
        </w:rPr>
        <w:t>raç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5"/>
          <w:w w:val="14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Sayısı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35"/>
        </w:rPr>
        <w:t>ıkı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35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6"/>
          <w:w w:val="13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9"/>
          <w:w w:val="9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2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54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6"/>
          <w:w w:val="5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.50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rvarı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2"/>
        </w:rPr>
        <w:t>21.58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20"/>
        </w:sectPr>
      </w:pPr>
      <w:rPr/>
    </w:p>
    <w:p>
      <w:pPr>
        <w:spacing w:before="0" w:after="0" w:line="219" w:lineRule="exact"/>
        <w:ind w:left="12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86"/>
        </w:rPr>
        <w:t>KJiden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5" w:lineRule="exact"/>
        <w:ind w:left="148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Ekibin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6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8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86"/>
        </w:rPr>
        <w:t>\raç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4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Plakası: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5288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tabs>
          <w:tab w:pos="24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4"/>
        </w:rPr>
        <w:t>Elek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9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4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5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Arıza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lmedi.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53" w:lineRule="auto"/>
        <w:ind w:right="3342" w:firstLine="21"/>
        <w:jc w:val="left"/>
        <w:tabs>
          <w:tab w:pos="24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8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2"/>
          <w:w w:val="6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Acil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Servi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3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8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88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6"/>
        </w:rPr>
        <w:t>:Gelmedi.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5"/>
        </w:rPr>
        <w:t>Emniyet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5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6"/>
          <w:w w:val="95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5"/>
        </w:rPr>
        <w:t>andarma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1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28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Gelmedi.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20"/>
          <w:cols w:num="3" w:equalWidth="0">
            <w:col w:w="660" w:space="1083"/>
            <w:col w:w="1955" w:space="588"/>
            <w:col w:w="6694"/>
          </w:cols>
        </w:sectPr>
      </w:pPr>
      <w:rPr/>
    </w:p>
    <w:p>
      <w:pPr>
        <w:spacing w:before="0" w:after="0" w:line="219" w:lineRule="exact"/>
        <w:ind w:left="1750" w:right="-20"/>
        <w:jc w:val="left"/>
        <w:tabs>
          <w:tab w:pos="4280" w:val="left"/>
          <w:tab w:pos="67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5"/>
        </w:rPr>
        <w:t>Personel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1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Sayısı: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algaz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Ekibi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Gelmedi.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20"/>
        </w:sectPr>
      </w:pPr>
      <w:rPr/>
    </w:p>
    <w:p>
      <w:pPr>
        <w:spacing w:before="10" w:after="0" w:line="246" w:lineRule="auto"/>
        <w:ind w:left="126" w:right="-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Yardımcı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Ekip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6"/>
        </w:rPr>
        <w:t>pitmişse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0" w:after="0" w:line="230" w:lineRule="exact"/>
        <w:ind w:left="7" w:right="1189" w:firstLine="-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9"/>
          <w:w w:val="95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7"/>
        </w:rPr>
        <w:t>kı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13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6"/>
        </w:rPr>
        <w:t>Dönüş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4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13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6"/>
        </w:rPr>
        <w:t>Yardıma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Gele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</w:rPr>
        <w:t>Plak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2"/>
          <w:w w:val="9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2"/>
          <w:w w:val="11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9" w:after="0" w:line="226" w:lineRule="exact"/>
        <w:ind w:left="7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>Amirini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>Adı-Soyadı: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13"/>
          <w:position w:val="-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4" w:after="0" w:line="240" w:lineRule="auto"/>
        <w:ind w:right="-20"/>
        <w:jc w:val="left"/>
        <w:tabs>
          <w:tab w:pos="28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48"/>
        </w:rPr>
        <w:t>raç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7"/>
          <w:w w:val="14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Sayısı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Personel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9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8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5"/>
          <w:w w:val="7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4"/>
        </w:rPr>
        <w:t>sı: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20"/>
          <w:cols w:num="3" w:equalWidth="0">
            <w:col w:w="1313" w:space="431"/>
            <w:col w:w="2362" w:space="241"/>
            <w:col w:w="6633"/>
          </w:cols>
        </w:sectPr>
      </w:pPr>
      <w:rPr/>
    </w:p>
    <w:p>
      <w:pPr>
        <w:spacing w:before="17" w:after="0" w:line="240" w:lineRule="auto"/>
        <w:ind w:left="126" w:right="-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Olayı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Görüldüğü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9" w:lineRule="exact"/>
        <w:ind w:left="14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Durum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rine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varıldığında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alevii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</w:rPr>
        <w:t>dumani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8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6"/>
        </w:rPr>
        <w:t>şe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ilde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5"/>
        </w:rPr>
        <w:t>nı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7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5"/>
        </w:rPr>
        <w:t>akla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10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oldu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5"/>
          <w:w w:val="10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6"/>
          <w:w w:val="10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rü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7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dü.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26" w:lineRule="exact"/>
        <w:ind w:left="244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7"/>
          <w:w w:val="100"/>
          <w:position w:val="-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>ndürınede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  <w:position w:val="-1"/>
        </w:rPr>
        <w:t>Kullanıla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5"/>
          <w:w w:val="94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7"/>
          <w:w w:val="100"/>
          <w:position w:val="-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>ndlirlicli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20"/>
          <w:cols w:num="2" w:equalWidth="0">
            <w:col w:w="1577" w:space="259"/>
            <w:col w:w="9144"/>
          </w:cols>
        </w:sectPr>
      </w:pPr>
      <w:rPr/>
    </w:p>
    <w:p>
      <w:pPr>
        <w:spacing w:before="3" w:after="0" w:line="240" w:lineRule="auto"/>
        <w:ind w:left="134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7"/>
          <w:w w:val="94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</w:rPr>
        <w:t>ndUrı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1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Türü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Sul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6"/>
          <w:w w:val="10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ndürme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193" w:lineRule="exact"/>
        <w:ind w:right="-20"/>
        <w:jc w:val="left"/>
        <w:tabs>
          <w:tab w:pos="1880" w:val="left"/>
          <w:tab w:pos="3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4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6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4"/>
        </w:rPr>
        <w:t>m3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0"/>
          <w:position w:val="-4"/>
        </w:rPr>
        <w:t>IKöpük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7"/>
          <w:w w:val="9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4"/>
        </w:rPr>
        <w:t>Ko.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3"/>
          <w:position w:val="-3"/>
        </w:rPr>
        <w:t>IK.K.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6"/>
          <w:w w:val="93"/>
          <w:position w:val="-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3"/>
          <w:position w:val="-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6"/>
          <w:w w:val="93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3"/>
        </w:rPr>
        <w:t>Kg.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22" w:lineRule="exact"/>
        <w:ind w:left="21" w:right="-20"/>
        <w:jc w:val="left"/>
        <w:tabs>
          <w:tab w:pos="1880" w:val="left"/>
          <w:tab w:pos="3460" w:val="left"/>
        </w:tabs>
        <w:rPr>
          <w:rFonts w:ascii="Arial" w:hAnsi="Arial" w:cs="Arial" w:eastAsia="Arial"/>
          <w:sz w:val="38"/>
          <w:szCs w:val="38"/>
        </w:rPr>
      </w:pPr>
      <w:rPr/>
      <w:r>
        <w:rPr>
          <w:rFonts w:ascii="Arial" w:hAnsi="Arial" w:cs="Arial" w:eastAsia="Arial"/>
          <w:sz w:val="24"/>
          <w:szCs w:val="24"/>
          <w:color w:val="464646"/>
          <w:spacing w:val="0"/>
          <w:w w:val="134"/>
        </w:rPr>
        <w:t>ı</w:t>
      </w:r>
      <w:r>
        <w:rPr>
          <w:rFonts w:ascii="Arial" w:hAnsi="Arial" w:cs="Arial" w:eastAsia="Arial"/>
          <w:sz w:val="24"/>
          <w:szCs w:val="24"/>
          <w:color w:val="464646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color w:val="464646"/>
          <w:spacing w:val="0"/>
          <w:w w:val="100"/>
        </w:rPr>
      </w:r>
      <w:r>
        <w:rPr>
          <w:rFonts w:ascii="Arial" w:hAnsi="Arial" w:cs="Arial" w:eastAsia="Arial"/>
          <w:sz w:val="38"/>
          <w:szCs w:val="38"/>
          <w:color w:val="464646"/>
          <w:spacing w:val="0"/>
          <w:w w:val="84"/>
        </w:rPr>
        <w:t>ı</w:t>
      </w:r>
      <w:r>
        <w:rPr>
          <w:rFonts w:ascii="Arial" w:hAnsi="Arial" w:cs="Arial" w:eastAsia="Arial"/>
          <w:sz w:val="38"/>
          <w:szCs w:val="38"/>
          <w:color w:val="464646"/>
          <w:spacing w:val="-49"/>
          <w:w w:val="100"/>
        </w:rPr>
        <w:t> </w:t>
      </w:r>
      <w:r>
        <w:rPr>
          <w:rFonts w:ascii="Arial" w:hAnsi="Arial" w:cs="Arial" w:eastAsia="Arial"/>
          <w:sz w:val="38"/>
          <w:szCs w:val="38"/>
          <w:color w:val="5D5D5D"/>
          <w:spacing w:val="0"/>
          <w:w w:val="53"/>
        </w:rPr>
        <w:t>-</w:t>
      </w:r>
      <w:r>
        <w:rPr>
          <w:rFonts w:ascii="Arial" w:hAnsi="Arial" w:cs="Arial" w:eastAsia="Arial"/>
          <w:sz w:val="38"/>
          <w:szCs w:val="38"/>
          <w:color w:val="5D5D5D"/>
          <w:spacing w:val="0"/>
          <w:w w:val="100"/>
        </w:rPr>
        <w:tab/>
      </w:r>
      <w:r>
        <w:rPr>
          <w:rFonts w:ascii="Arial" w:hAnsi="Arial" w:cs="Arial" w:eastAsia="Arial"/>
          <w:sz w:val="38"/>
          <w:szCs w:val="38"/>
          <w:color w:val="5D5D5D"/>
          <w:spacing w:val="0"/>
          <w:w w:val="100"/>
        </w:rPr>
      </w:r>
      <w:r>
        <w:rPr>
          <w:rFonts w:ascii="Arial" w:hAnsi="Arial" w:cs="Arial" w:eastAsia="Arial"/>
          <w:sz w:val="38"/>
          <w:szCs w:val="38"/>
          <w:color w:val="727475"/>
          <w:spacing w:val="0"/>
          <w:w w:val="53"/>
        </w:rPr>
        <w:t>ı</w:t>
      </w:r>
      <w:r>
        <w:rPr>
          <w:rFonts w:ascii="Arial" w:hAnsi="Arial" w:cs="Arial" w:eastAsia="Arial"/>
          <w:sz w:val="38"/>
          <w:szCs w:val="38"/>
          <w:color w:val="727475"/>
          <w:spacing w:val="33"/>
          <w:w w:val="53"/>
        </w:rPr>
        <w:t> </w:t>
      </w:r>
      <w:r>
        <w:rPr>
          <w:rFonts w:ascii="Arial" w:hAnsi="Arial" w:cs="Arial" w:eastAsia="Arial"/>
          <w:sz w:val="38"/>
          <w:szCs w:val="38"/>
          <w:color w:val="464646"/>
          <w:spacing w:val="0"/>
          <w:w w:val="53"/>
        </w:rPr>
        <w:t>-</w:t>
      </w:r>
      <w:r>
        <w:rPr>
          <w:rFonts w:ascii="Arial" w:hAnsi="Arial" w:cs="Arial" w:eastAsia="Arial"/>
          <w:sz w:val="38"/>
          <w:szCs w:val="3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20"/>
          <w:cols w:num="3" w:equalWidth="0">
            <w:col w:w="1389" w:space="817"/>
            <w:col w:w="1210" w:space="863"/>
            <w:col w:w="6701"/>
          </w:cols>
        </w:sectPr>
      </w:pPr>
      <w:rPr/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0" w:lineRule="exact"/>
        <w:ind w:left="134" w:right="2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SöndUrme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Sonundaki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Durumu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3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8"/>
          <w:w w:val="101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4"/>
        </w:rPr>
        <w:t>kış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9" w:lineRule="exact"/>
        <w:ind w:left="14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Nedeni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Sig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ise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9" w:lineRule="exact"/>
        <w:ind w:left="126" w:right="-4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Gereç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5"/>
        </w:rPr>
        <w:t>Kay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9"/>
          <w:w w:val="96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3" w:after="0" w:line="240" w:lineRule="auto"/>
        <w:ind w:left="126" w:right="-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1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Yer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Kime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5" w:lineRule="exact"/>
        <w:ind w:left="12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>Teslim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4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>dildiği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4" w:lineRule="exact"/>
        <w:ind w:left="16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5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0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esnasında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mikta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çö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yandı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Maddi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zar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5"/>
        </w:rPr>
        <w:t>yokt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6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0" w:lineRule="exact"/>
        <w:ind w:right="48" w:firstLine="15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yerinde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pıla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tetkikte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gı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</w:rPr>
        <w:t>başlangıcının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7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kenarındaki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çö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8"/>
          <w:w w:val="10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2"/>
        </w:rPr>
        <w:t>erde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olduğ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38787"/>
          <w:spacing w:val="-12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örülmü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olu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pı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7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raş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9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ır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7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8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4"/>
          <w:w w:val="98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</w:rPr>
        <w:t>şturmada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kimliği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siz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4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0"/>
          <w:w w:val="95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</w:rPr>
        <w:t>kişilerce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7"/>
        </w:rPr>
        <w:t>sönıneı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3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1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sig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3"/>
          <w:w w:val="96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6"/>
        </w:rPr>
        <w:t>maritini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1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6"/>
        </w:rPr>
        <w:t>sehv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7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düşürülmesi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6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4"/>
          <w:w w:val="16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</w:rPr>
        <w:t>atılma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2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6"/>
          <w:w w:val="7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9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ola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3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cı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madde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ola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kağıt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ambalaj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73"/>
        </w:rPr>
        <w:t>tUr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73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3"/>
          <w:w w:val="7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6"/>
        </w:rPr>
        <w:t>maddel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8"/>
        </w:rPr>
        <w:t>tu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8"/>
          <w:w w:val="9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4"/>
          <w:w w:val="86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99"/>
        </w:rPr>
        <w:t>şma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28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sonucunda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</w:rPr>
        <w:t>çıktı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"/>
          <w:w w:val="99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89"/>
        </w:rPr>
        <w:t>j&lt;anaatine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"/>
          <w:w w:val="8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varıldı.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3" w:after="0" w:line="240" w:lineRule="auto"/>
        <w:ind w:left="128" w:right="-20"/>
        <w:jc w:val="left"/>
        <w:tabs>
          <w:tab w:pos="4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irketi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4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"/>
          <w:w w:val="87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87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1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!Bedeli: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lyok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20"/>
          <w:cols w:num="2" w:equalWidth="0">
            <w:col w:w="1577" w:space="145"/>
            <w:col w:w="9258"/>
          </w:cols>
        </w:sectPr>
      </w:pPr>
      <w:rPr/>
    </w:p>
    <w:p>
      <w:pPr>
        <w:spacing w:before="17" w:after="0" w:line="240" w:lineRule="auto"/>
        <w:ind w:left="134" w:right="-20"/>
        <w:jc w:val="left"/>
        <w:tabs>
          <w:tab w:pos="1760" w:val="left"/>
          <w:tab w:pos="5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Ekibi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Dönüşü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rarih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>14.10.2017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0"/>
        </w:rPr>
        <w:t>!Saati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8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1"/>
        </w:rPr>
        <w:t>22.30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" w:after="0" w:line="236" w:lineRule="exact"/>
        <w:ind w:left="753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w w:val="98"/>
          <w:position w:val="-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w w:val="97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79"/>
          <w:position w:val="-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37"/>
          <w:w w:val="79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>Yaralı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GiDE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"/>
          <w:w w:val="95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  <w:position w:val="-1"/>
        </w:rPr>
        <w:t>ostanl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3"/>
          <w:w w:val="63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-1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sta</w:t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7"/>
          <w:position w:val="0"/>
        </w:rPr>
        <w:t>ONAYLA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8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20"/>
        </w:sectPr>
      </w:pPr>
      <w:rPr/>
    </w:p>
    <w:p>
      <w:pPr>
        <w:spacing w:before="46" w:after="0" w:line="240" w:lineRule="auto"/>
        <w:ind w:left="141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Varsa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74"/>
        <w:jc w:val="left"/>
        <w:tabs>
          <w:tab w:pos="25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şs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Üs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Amiri: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Yangına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Koyan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17" w:lineRule="exact"/>
        <w:ind w:right="337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64646"/>
          <w:spacing w:val="0"/>
          <w:w w:val="94"/>
          <w:position w:val="-1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00" w:right="1564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0"/>
          <w:szCs w:val="10"/>
          <w:color w:val="B1B3B6"/>
          <w:spacing w:val="0"/>
          <w:w w:val="133"/>
        </w:rPr>
        <w:t>oıil.l</w:t>
      </w:r>
      <w:r>
        <w:rPr>
          <w:rFonts w:ascii="Times New Roman" w:hAnsi="Times New Roman" w:cs="Times New Roman" w:eastAsia="Times New Roman"/>
          <w:sz w:val="10"/>
          <w:szCs w:val="10"/>
          <w:color w:val="B1B3B6"/>
          <w:spacing w:val="0"/>
          <w:w w:val="133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B1B3B6"/>
          <w:spacing w:val="12"/>
          <w:w w:val="13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9EA1A3"/>
          <w:spacing w:val="0"/>
          <w:w w:val="87"/>
          <w:b/>
          <w:bCs/>
          <w:i/>
        </w:rPr>
        <w:t>l.·.'</w:t>
      </w:r>
      <w:r>
        <w:rPr>
          <w:rFonts w:ascii="Times New Roman" w:hAnsi="Times New Roman" w:cs="Times New Roman" w:eastAsia="Times New Roman"/>
          <w:sz w:val="15"/>
          <w:szCs w:val="15"/>
          <w:color w:val="9EA1A3"/>
          <w:spacing w:val="7"/>
          <w:w w:val="87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B1B3B6"/>
          <w:spacing w:val="0"/>
          <w:w w:val="87"/>
        </w:rPr>
        <w:t>t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0" w:lineRule="exact"/>
        <w:ind w:left="681" w:right="1684"/>
        <w:jc w:val="center"/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6.571259pt;margin-top:-24.190039pt;width:55.98793pt;height:15.225876pt;mso-position-horizontal-relative:page;mso-position-vertical-relative:paragraph;z-index:-7471" type="#_x0000_t202" filled="f" stroked="f">
            <v:textbox inset="0,0,0,0">
              <w:txbxContent>
                <w:p>
                  <w:pPr>
                    <w:spacing w:before="0" w:after="0" w:line="305" w:lineRule="exact"/>
                    <w:ind w:right="-86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Pr/>
                  <w:r>
                    <w:rPr>
                      <w:rFonts w:ascii="Arial" w:hAnsi="Arial" w:cs="Arial" w:eastAsia="Arial"/>
                      <w:sz w:val="29"/>
                      <w:szCs w:val="29"/>
                      <w:color w:val="727475"/>
                      <w:spacing w:val="0"/>
                      <w:w w:val="59"/>
                      <w:position w:val="-1"/>
                    </w:rPr>
                    <w:t>2</w:t>
                  </w:r>
                  <w:r>
                    <w:rPr>
                      <w:rFonts w:ascii="Arial" w:hAnsi="Arial" w:cs="Arial" w:eastAsia="Arial"/>
                      <w:sz w:val="29"/>
                      <w:szCs w:val="29"/>
                      <w:color w:val="727475"/>
                      <w:spacing w:val="10"/>
                      <w:w w:val="59"/>
                      <w:position w:val="-1"/>
                    </w:rPr>
                    <w:t> </w:t>
                  </w:r>
                  <w:r>
                    <w:rPr>
                      <w:rFonts w:ascii="Arial" w:hAnsi="Arial" w:cs="Arial" w:eastAsia="Arial"/>
                      <w:sz w:val="29"/>
                      <w:szCs w:val="29"/>
                      <w:color w:val="727475"/>
                      <w:spacing w:val="0"/>
                      <w:w w:val="59"/>
                      <w:position w:val="-1"/>
                    </w:rPr>
                    <w:t>5</w:t>
                  </w:r>
                  <w:r>
                    <w:rPr>
                      <w:rFonts w:ascii="Arial" w:hAnsi="Arial" w:cs="Arial" w:eastAsia="Arial"/>
                      <w:sz w:val="29"/>
                      <w:szCs w:val="29"/>
                      <w:color w:val="727475"/>
                      <w:spacing w:val="39"/>
                      <w:w w:val="59"/>
                      <w:position w:val="-1"/>
                    </w:rPr>
                    <w:t> </w:t>
                  </w:r>
                  <w:r>
                    <w:rPr>
                      <w:rFonts w:ascii="Arial" w:hAnsi="Arial" w:cs="Arial" w:eastAsia="Arial"/>
                      <w:sz w:val="29"/>
                      <w:szCs w:val="29"/>
                      <w:color w:val="9EA1A3"/>
                      <w:spacing w:val="2"/>
                      <w:w w:val="50"/>
                      <w:position w:val="-1"/>
                    </w:rPr>
                    <w:t>E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color w:val="9EA1A3"/>
                      <w:spacing w:val="0"/>
                      <w:w w:val="92"/>
                      <w:position w:val="9"/>
                    </w:rPr>
                    <w:t>I,: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color w:val="9EA1A3"/>
                      <w:spacing w:val="0"/>
                      <w:w w:val="93"/>
                      <w:position w:val="9"/>
                    </w:rPr>
                    <w:t>M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color w:val="9EA1A3"/>
                      <w:spacing w:val="15"/>
                      <w:w w:val="100"/>
                      <w:position w:val="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9"/>
                      <w:szCs w:val="19"/>
                      <w:color w:val="727475"/>
                      <w:spacing w:val="-19"/>
                      <w:w w:val="151"/>
                      <w:position w:val="9"/>
                    </w:rPr>
                    <w:t>'</w:t>
                  </w:r>
                  <w:r>
                    <w:rPr>
                      <w:rFonts w:ascii="Times New Roman" w:hAnsi="Times New Roman" w:cs="Times New Roman" w:eastAsia="Times New Roman"/>
                      <w:sz w:val="19"/>
                      <w:szCs w:val="19"/>
                      <w:color w:val="9EA1A3"/>
                      <w:spacing w:val="0"/>
                      <w:w w:val="82"/>
                      <w:position w:val="9"/>
                    </w:rPr>
                    <w:t>Hl</w:t>
                  </w:r>
                  <w:r>
                    <w:rPr>
                      <w:rFonts w:ascii="Times New Roman" w:hAnsi="Times New Roman" w:cs="Times New Roman" w:eastAsia="Times New Roman"/>
                      <w:sz w:val="19"/>
                      <w:szCs w:val="19"/>
                      <w:color w:val="9EA1A3"/>
                      <w:spacing w:val="-26"/>
                      <w:w w:val="83"/>
                      <w:position w:val="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9"/>
                      <w:szCs w:val="19"/>
                      <w:color w:val="838787"/>
                      <w:spacing w:val="0"/>
                      <w:w w:val="99"/>
                      <w:position w:val="9"/>
                    </w:rPr>
                    <w:t>7</w:t>
                  </w:r>
                  <w:r>
                    <w:rPr>
                      <w:rFonts w:ascii="Times New Roman" w:hAnsi="Times New Roman" w:cs="Times New Roman" w:eastAsia="Times New Roman"/>
                      <w:sz w:val="19"/>
                      <w:szCs w:val="19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5"/>
          <w:szCs w:val="25"/>
          <w:color w:val="464646"/>
          <w:spacing w:val="-16"/>
          <w:w w:val="161"/>
          <w:position w:val="-19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727475"/>
          <w:spacing w:val="0"/>
          <w:w w:val="108"/>
          <w:position w:val="-19"/>
        </w:rPr>
        <w:t>7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600" w:right="320"/>
          <w:cols w:num="3" w:equalWidth="0">
            <w:col w:w="584" w:space="1295"/>
            <w:col w:w="3990" w:space="2463"/>
            <w:col w:w="2648"/>
          </w:cols>
        </w:sectPr>
      </w:pPr>
      <w:rPr/>
    </w:p>
    <w:p>
      <w:pPr>
        <w:spacing w:before="0" w:after="0" w:line="706" w:lineRule="exact"/>
        <w:ind w:left="3092" w:right="2475"/>
        <w:jc w:val="center"/>
        <w:rPr>
          <w:rFonts w:ascii="Arial" w:hAnsi="Arial" w:cs="Arial" w:eastAsia="Arial"/>
          <w:sz w:val="74"/>
          <w:szCs w:val="74"/>
        </w:rPr>
      </w:pPr>
      <w:rPr/>
      <w:r>
        <w:rPr>
          <w:rFonts w:ascii="Arial" w:hAnsi="Arial" w:cs="Arial" w:eastAsia="Arial"/>
          <w:sz w:val="74"/>
          <w:szCs w:val="74"/>
          <w:color w:val="6E72C6"/>
          <w:spacing w:val="0"/>
          <w:w w:val="88"/>
          <w:position w:val="-3"/>
        </w:rPr>
        <w:t>-</w:t>
      </w:r>
      <w:r>
        <w:rPr>
          <w:rFonts w:ascii="Arial" w:hAnsi="Arial" w:cs="Arial" w:eastAsia="Arial"/>
          <w:sz w:val="74"/>
          <w:szCs w:val="74"/>
          <w:color w:val="000000"/>
          <w:spacing w:val="0"/>
          <w:w w:val="100"/>
          <w:position w:val="0"/>
        </w:rPr>
      </w:r>
    </w:p>
    <w:p>
      <w:pPr>
        <w:spacing w:before="0" w:after="0" w:line="252" w:lineRule="exact"/>
        <w:ind w:left="2306" w:right="-20"/>
        <w:jc w:val="left"/>
        <w:tabs>
          <w:tab w:pos="2740" w:val="left"/>
          <w:tab w:pos="45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0"/>
          <w:szCs w:val="30"/>
          <w:color w:val="5D5D5D"/>
          <w:spacing w:val="0"/>
          <w:w w:val="292"/>
          <w:position w:val="-1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color w:val="5D5D5D"/>
          <w:spacing w:val="-218"/>
          <w:w w:val="292"/>
          <w:position w:val="-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5D5D5D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30"/>
          <w:szCs w:val="30"/>
          <w:color w:val="5D5D5D"/>
          <w:spacing w:val="0"/>
          <w:w w:val="292"/>
          <w:position w:val="-1"/>
        </w:rPr>
        <w:t>Şi</w:t>
      </w:r>
      <w:r>
        <w:rPr>
          <w:rFonts w:ascii="Times New Roman" w:hAnsi="Times New Roman" w:cs="Times New Roman" w:eastAsia="Times New Roman"/>
          <w:sz w:val="30"/>
          <w:szCs w:val="30"/>
          <w:color w:val="5D5D5D"/>
          <w:spacing w:val="-45"/>
          <w:w w:val="292"/>
          <w:position w:val="-1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727475"/>
          <w:spacing w:val="0"/>
          <w:w w:val="123"/>
          <w:position w:val="-1"/>
        </w:rPr>
        <w:t>ŞEK</w:t>
      </w:r>
      <w:r>
        <w:rPr>
          <w:rFonts w:ascii="Times New Roman" w:hAnsi="Times New Roman" w:cs="Times New Roman" w:eastAsia="Times New Roman"/>
          <w:sz w:val="25"/>
          <w:szCs w:val="25"/>
          <w:color w:val="727475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5"/>
          <w:szCs w:val="25"/>
          <w:color w:val="727475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5"/>
          <w:szCs w:val="25"/>
          <w:color w:val="5459AF"/>
          <w:spacing w:val="0"/>
          <w:w w:val="100"/>
          <w:i/>
          <w:position w:val="-1"/>
        </w:rPr>
        <w:t>fi</w:t>
      </w:r>
      <w:r>
        <w:rPr>
          <w:rFonts w:ascii="Times New Roman" w:hAnsi="Times New Roman" w:cs="Times New Roman" w:eastAsia="Times New Roman"/>
          <w:sz w:val="25"/>
          <w:szCs w:val="25"/>
          <w:color w:val="5459AF"/>
          <w:spacing w:val="37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5459AF"/>
          <w:spacing w:val="0"/>
          <w:w w:val="100"/>
          <w:i/>
          <w:position w:val="-1"/>
        </w:rPr>
        <w:t>_,</w:t>
      </w:r>
      <w:r>
        <w:rPr>
          <w:rFonts w:ascii="Times New Roman" w:hAnsi="Times New Roman" w:cs="Times New Roman" w:eastAsia="Times New Roman"/>
          <w:sz w:val="25"/>
          <w:szCs w:val="25"/>
          <w:color w:val="5459AF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5459AF"/>
          <w:spacing w:val="26"/>
          <w:w w:val="100"/>
          <w:i/>
          <w:position w:val="-1"/>
        </w:rPr>
        <w:t> </w:t>
      </w:r>
      <w:r>
        <w:rPr>
          <w:rFonts w:ascii="Arial" w:hAnsi="Arial" w:cs="Arial" w:eastAsia="Arial"/>
          <w:sz w:val="32"/>
          <w:szCs w:val="32"/>
          <w:color w:val="5459AF"/>
          <w:spacing w:val="0"/>
          <w:w w:val="100"/>
          <w:i/>
          <w:position w:val="-1"/>
        </w:rPr>
        <w:t>/</w:t>
      </w:r>
      <w:r>
        <w:rPr>
          <w:rFonts w:ascii="Arial" w:hAnsi="Arial" w:cs="Arial" w:eastAsia="Arial"/>
          <w:sz w:val="32"/>
          <w:szCs w:val="32"/>
          <w:color w:val="5459AF"/>
          <w:spacing w:val="0"/>
          <w:w w:val="100"/>
          <w:i/>
          <w:position w:val="-1"/>
        </w:rPr>
        <w:t>#</w:t>
      </w:r>
      <w:r>
        <w:rPr>
          <w:rFonts w:ascii="Arial" w:hAnsi="Arial" w:cs="Arial" w:eastAsia="Arial"/>
          <w:sz w:val="32"/>
          <w:szCs w:val="32"/>
          <w:color w:val="5459AF"/>
          <w:spacing w:val="52"/>
          <w:w w:val="100"/>
          <w:i/>
          <w:position w:val="-1"/>
        </w:rPr>
        <w:t> </w:t>
      </w:r>
      <w:r>
        <w:rPr>
          <w:rFonts w:ascii="Arial" w:hAnsi="Arial" w:cs="Arial" w:eastAsia="Arial"/>
          <w:sz w:val="32"/>
          <w:szCs w:val="32"/>
          <w:color w:val="5459AF"/>
          <w:spacing w:val="0"/>
          <w:w w:val="118"/>
          <w:position w:val="-1"/>
        </w:rPr>
        <w:t>"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  <w:position w:val="0"/>
        </w:rPr>
      </w:r>
    </w:p>
    <w:p>
      <w:pPr>
        <w:spacing w:before="0" w:after="0" w:line="232" w:lineRule="exact"/>
        <w:ind w:left="2299" w:right="-20"/>
        <w:jc w:val="left"/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Arial" w:hAnsi="Arial" w:cs="Arial" w:eastAsia="Arial"/>
          <w:sz w:val="20"/>
          <w:szCs w:val="20"/>
          <w:color w:val="464646"/>
          <w:spacing w:val="0"/>
          <w:w w:val="122"/>
          <w:position w:val="1"/>
        </w:rPr>
        <w:t>It</w:t>
      </w:r>
      <w:r>
        <w:rPr>
          <w:rFonts w:ascii="Arial" w:hAnsi="Arial" w:cs="Arial" w:eastAsia="Arial"/>
          <w:sz w:val="20"/>
          <w:szCs w:val="20"/>
          <w:color w:val="464646"/>
          <w:spacing w:val="2"/>
          <w:w w:val="122"/>
          <w:position w:val="1"/>
        </w:rPr>
        <w:t>f</w:t>
      </w:r>
      <w:r>
        <w:rPr>
          <w:rFonts w:ascii="Arial" w:hAnsi="Arial" w:cs="Arial" w:eastAsia="Arial"/>
          <w:sz w:val="20"/>
          <w:szCs w:val="20"/>
          <w:color w:val="727475"/>
          <w:spacing w:val="0"/>
          <w:w w:val="122"/>
          <w:position w:val="1"/>
        </w:rPr>
        <w:t>aiye</w:t>
      </w:r>
      <w:r>
        <w:rPr>
          <w:rFonts w:ascii="Arial" w:hAnsi="Arial" w:cs="Arial" w:eastAsia="Arial"/>
          <w:sz w:val="20"/>
          <w:szCs w:val="20"/>
          <w:color w:val="727475"/>
          <w:spacing w:val="-3"/>
          <w:w w:val="122"/>
          <w:position w:val="1"/>
        </w:rPr>
        <w:t> </w:t>
      </w:r>
      <w:r>
        <w:rPr>
          <w:rFonts w:ascii="Arial" w:hAnsi="Arial" w:cs="Arial" w:eastAsia="Arial"/>
          <w:sz w:val="20"/>
          <w:szCs w:val="20"/>
          <w:color w:val="5D5D5D"/>
          <w:spacing w:val="0"/>
          <w:w w:val="100"/>
          <w:position w:val="1"/>
        </w:rPr>
        <w:t>Kuze</w:t>
      </w:r>
      <w:r>
        <w:rPr>
          <w:rFonts w:ascii="Arial" w:hAnsi="Arial" w:cs="Arial" w:eastAsia="Arial"/>
          <w:sz w:val="20"/>
          <w:szCs w:val="20"/>
          <w:color w:val="5D5D5D"/>
          <w:spacing w:val="0"/>
          <w:w w:val="100"/>
          <w:position w:val="1"/>
        </w:rPr>
        <w:t>y</w:t>
      </w:r>
      <w:r>
        <w:rPr>
          <w:rFonts w:ascii="Arial" w:hAnsi="Arial" w:cs="Arial" w:eastAsia="Arial"/>
          <w:sz w:val="20"/>
          <w:szCs w:val="20"/>
          <w:color w:val="5D5D5D"/>
          <w:spacing w:val="55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color w:val="5D5D5D"/>
          <w:spacing w:val="0"/>
          <w:w w:val="114"/>
          <w:position w:val="1"/>
        </w:rPr>
        <w:t>Bölge</w:t>
      </w:r>
      <w:r>
        <w:rPr>
          <w:rFonts w:ascii="Arial" w:hAnsi="Arial" w:cs="Arial" w:eastAsia="Arial"/>
          <w:sz w:val="20"/>
          <w:szCs w:val="20"/>
          <w:color w:val="5D5D5D"/>
          <w:spacing w:val="17"/>
          <w:w w:val="114"/>
          <w:position w:val="1"/>
        </w:rPr>
        <w:t> </w:t>
      </w:r>
      <w:r>
        <w:rPr>
          <w:rFonts w:ascii="Arial" w:hAnsi="Arial" w:cs="Arial" w:eastAsia="Arial"/>
          <w:sz w:val="25"/>
          <w:szCs w:val="25"/>
          <w:color w:val="5459AF"/>
          <w:spacing w:val="0"/>
          <w:w w:val="203"/>
          <w:i/>
          <w:position w:val="1"/>
        </w:rPr>
        <w:t>#{/</w:t>
      </w:r>
      <w:r>
        <w:rPr>
          <w:rFonts w:ascii="Arial" w:hAnsi="Arial" w:cs="Arial" w:eastAsia="Arial"/>
          <w:sz w:val="25"/>
          <w:szCs w:val="25"/>
          <w:color w:val="5459AF"/>
          <w:spacing w:val="-4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6E72C6"/>
          <w:spacing w:val="0"/>
          <w:w w:val="120"/>
          <w:i/>
          <w:position w:val="1"/>
        </w:rPr>
        <w:t>1-</w:t>
      </w:r>
      <w:r>
        <w:rPr>
          <w:rFonts w:ascii="Times New Roman" w:hAnsi="Times New Roman" w:cs="Times New Roman" w:eastAsia="Times New Roman"/>
          <w:sz w:val="25"/>
          <w:szCs w:val="25"/>
          <w:color w:val="000000"/>
          <w:spacing w:val="0"/>
          <w:w w:val="100"/>
          <w:position w:val="0"/>
        </w:rPr>
      </w:r>
    </w:p>
    <w:p>
      <w:pPr>
        <w:spacing w:before="9" w:after="0" w:line="240" w:lineRule="auto"/>
        <w:ind w:left="2119" w:right="-5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D5D5D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5D5D5D"/>
          <w:spacing w:val="12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5D5D5D"/>
          <w:spacing w:val="0"/>
          <w:w w:val="100"/>
        </w:rPr>
        <w:t>Post</w:t>
      </w:r>
      <w:r>
        <w:rPr>
          <w:rFonts w:ascii="Arial" w:hAnsi="Arial" w:cs="Arial" w:eastAsia="Arial"/>
          <w:sz w:val="20"/>
          <w:szCs w:val="20"/>
          <w:color w:val="5D5D5D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D5D5D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D5D5D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D5D5D"/>
          <w:spacing w:val="0"/>
          <w:w w:val="117"/>
        </w:rPr>
        <w:t>Grupla</w:t>
      </w:r>
      <w:r>
        <w:rPr>
          <w:rFonts w:ascii="Arial" w:hAnsi="Arial" w:cs="Arial" w:eastAsia="Arial"/>
          <w:sz w:val="20"/>
          <w:szCs w:val="20"/>
          <w:color w:val="5D5D5D"/>
          <w:spacing w:val="0"/>
          <w:w w:val="117"/>
        </w:rPr>
        <w:t>r</w:t>
      </w:r>
      <w:r>
        <w:rPr>
          <w:rFonts w:ascii="Arial" w:hAnsi="Arial" w:cs="Arial" w:eastAsia="Arial"/>
          <w:sz w:val="20"/>
          <w:szCs w:val="20"/>
          <w:color w:val="5D5D5D"/>
          <w:spacing w:val="-20"/>
          <w:w w:val="117"/>
        </w:rPr>
        <w:t> </w:t>
      </w:r>
      <w:r>
        <w:rPr>
          <w:rFonts w:ascii="Arial" w:hAnsi="Arial" w:cs="Arial" w:eastAsia="Arial"/>
          <w:sz w:val="20"/>
          <w:szCs w:val="20"/>
          <w:color w:val="5D5D5D"/>
          <w:spacing w:val="0"/>
          <w:w w:val="117"/>
        </w:rPr>
        <w:t>Amir</w:t>
      </w:r>
      <w:r>
        <w:rPr>
          <w:rFonts w:ascii="Arial" w:hAnsi="Arial" w:cs="Arial" w:eastAsia="Arial"/>
          <w:sz w:val="20"/>
          <w:szCs w:val="20"/>
          <w:color w:val="5D5D5D"/>
          <w:spacing w:val="0"/>
          <w:w w:val="117"/>
        </w:rPr>
        <w:t>i</w:t>
      </w:r>
      <w:r>
        <w:rPr>
          <w:rFonts w:ascii="Arial" w:hAnsi="Arial" w:cs="Arial" w:eastAsia="Arial"/>
          <w:sz w:val="20"/>
          <w:szCs w:val="20"/>
          <w:color w:val="5D5D5D"/>
          <w:spacing w:val="38"/>
          <w:w w:val="11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Bilal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</w:rPr>
        <w:t>ALBAYRAK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5" w:lineRule="exact"/>
        <w:ind w:right="60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tf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0"/>
          <w:position w:val="-1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6" w:after="0" w:line="240" w:lineRule="auto"/>
        <w:ind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/>
        <w:br w:type="column"/>
      </w:r>
      <w:r>
        <w:rPr>
          <w:rFonts w:ascii="Arial" w:hAnsi="Arial" w:cs="Arial" w:eastAsia="Arial"/>
          <w:sz w:val="19"/>
          <w:szCs w:val="19"/>
          <w:color w:val="9EA1A3"/>
          <w:spacing w:val="0"/>
          <w:w w:val="100"/>
          <w:i/>
        </w:rPr>
        <w:t>1</w:t>
      </w:r>
      <w:r>
        <w:rPr>
          <w:rFonts w:ascii="Arial" w:hAnsi="Arial" w:cs="Arial" w:eastAsia="Arial"/>
          <w:sz w:val="19"/>
          <w:szCs w:val="19"/>
          <w:color w:val="9EA1A3"/>
          <w:spacing w:val="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9EA1A3"/>
          <w:spacing w:val="45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9EA1A3"/>
          <w:spacing w:val="0"/>
          <w:w w:val="91"/>
          <w:i/>
        </w:rPr>
        <w:t>1</w:t>
      </w:r>
      <w:r>
        <w:rPr>
          <w:rFonts w:ascii="Arial" w:hAnsi="Arial" w:cs="Arial" w:eastAsia="Arial"/>
          <w:sz w:val="19"/>
          <w:szCs w:val="19"/>
          <w:color w:val="9EA1A3"/>
          <w:spacing w:val="-25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727475"/>
          <w:spacing w:val="0"/>
          <w:w w:val="100"/>
          <w:i/>
        </w:rPr>
        <w:t>20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20"/>
          <w:cols w:num="2" w:equalWidth="0">
            <w:col w:w="5956" w:space="2504"/>
            <w:col w:w="2520"/>
          </w:cols>
        </w:sectPr>
      </w:pPr>
      <w:rPr/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20"/>
        </w:sectPr>
      </w:pPr>
      <w:rPr/>
    </w:p>
    <w:p>
      <w:pPr>
        <w:spacing w:before="26" w:after="0" w:line="240" w:lineRule="auto"/>
        <w:ind w:left="2363" w:right="-79"/>
        <w:jc w:val="left"/>
        <w:tabs>
          <w:tab w:pos="3740" w:val="left"/>
        </w:tabs>
        <w:rPr>
          <w:rFonts w:ascii="Times New Roman" w:hAnsi="Times New Roman" w:cs="Times New Roman" w:eastAsia="Times New Roman"/>
          <w:sz w:val="26"/>
          <w:szCs w:val="26"/>
        </w:rPr>
      </w:pPr>
      <w:rPr/>
      <w:r>
        <w:rPr/>
        <w:pict>
          <v:group style="position:absolute;margin-left:34.543392pt;margin-top:28.630089pt;width:540.376623pt;height:780.119109pt;mso-position-horizontal-relative:page;mso-position-vertical-relative:page;z-index:-7474" coordorigin="691,573" coordsize="10808,15602">
            <v:shape style="position:absolute;left:8784;top:12629;width:2714;height:2131" type="#_x0000_t75">
              <v:imagedata r:id="rId22" o:title=""/>
            </v:shape>
            <v:group style="position:absolute;left:741;top:590;width:10705;height:2" coordorigin="741,590" coordsize="10705,2">
              <v:shape style="position:absolute;left:741;top:590;width:10705;height:2" coordorigin="741,590" coordsize="10705,0" path="m741,590l11446,590e" filled="f" stroked="t" strokeweight=".712235pt" strokecolor="#606464">
                <v:path arrowok="t"/>
              </v:shape>
            </v:group>
            <v:group style="position:absolute;left:734;top:1757;width:10705;height:2" coordorigin="734,1757" coordsize="10705,2">
              <v:shape style="position:absolute;left:734;top:1757;width:10705;height:2" coordorigin="734,1757" coordsize="10705,0" path="m734,1757l11438,1757e" filled="f" stroked="t" strokeweight=".712235pt" strokecolor="#575B5B">
                <v:path arrowok="t"/>
              </v:shape>
            </v:group>
            <v:group style="position:absolute;left:737;top:580;width:2;height:5840" coordorigin="737,580" coordsize="2,5840">
              <v:shape style="position:absolute;left:737;top:580;width:2;height:5840" coordorigin="737,580" coordsize="0,5840" path="m737,6420l737,580e" filled="f" stroked="t" strokeweight=".712235pt" strokecolor="#676767">
                <v:path arrowok="t"/>
              </v:shape>
            </v:group>
            <v:group style="position:absolute;left:2354;top:580;width:2;height:1181" coordorigin="2354,580" coordsize="2,1181">
              <v:shape style="position:absolute;left:2354;top:580;width:2;height:1181" coordorigin="2354,580" coordsize="0,1181" path="m2354,1761l2354,580e" filled="f" stroked="t" strokeweight=".712235pt" strokecolor="#7C7C7C">
                <v:path arrowok="t"/>
              </v:shape>
            </v:group>
            <v:group style="position:absolute;left:9081;top:587;width:2;height:1181" coordorigin="9081,587" coordsize="2,1181">
              <v:shape style="position:absolute;left:9081;top:587;width:2;height:1181" coordorigin="9081,587" coordsize="0,1181" path="m9081,1768l9081,587e" filled="f" stroked="t" strokeweight=".712235pt" strokecolor="#545454">
                <v:path arrowok="t"/>
              </v:shape>
            </v:group>
            <v:group style="position:absolute;left:11438;top:587;width:2;height:15574" coordorigin="11438,587" coordsize="2,15574">
              <v:shape style="position:absolute;left:11438;top:587;width:2;height:15574" coordorigin="11438,587" coordsize="0,15574" path="m11438,16161l11438,587e" filled="f" stroked="t" strokeweight=".712235pt" strokecolor="#545454">
                <v:path arrowok="t"/>
              </v:shape>
            </v:group>
            <v:group style="position:absolute;left:734;top:1997;width:10705;height:2" coordorigin="734,1997" coordsize="10705,2">
              <v:shape style="position:absolute;left:734;top:1997;width:10705;height:2" coordorigin="734,1997" coordsize="10705,0" path="m734,1997l11438,1997e" filled="f" stroked="t" strokeweight=".712235pt" strokecolor="#575B5B">
                <v:path arrowok="t"/>
              </v:shape>
            </v:group>
            <v:group style="position:absolute;left:734;top:2240;width:10705;height:2" coordorigin="734,2240" coordsize="10705,2">
              <v:shape style="position:absolute;left:734;top:2240;width:10705;height:2" coordorigin="734,2240" coordsize="10705,0" path="m734,2240l11438,2240e" filled="f" stroked="t" strokeweight=".712235pt" strokecolor="#54575B">
                <v:path arrowok="t"/>
              </v:shape>
            </v:group>
            <v:group style="position:absolute;left:734;top:2476;width:10705;height:2" coordorigin="734,2476" coordsize="10705,2">
              <v:shape style="position:absolute;left:734;top:2476;width:10705;height:2" coordorigin="734,2476" coordsize="10705,0" path="m734,2476l11438,2476e" filled="f" stroked="t" strokeweight=".712235pt" strokecolor="#545757">
                <v:path arrowok="t"/>
              </v:shape>
            </v:group>
            <v:group style="position:absolute;left:734;top:2716;width:10705;height:2" coordorigin="734,2716" coordsize="10705,2">
              <v:shape style="position:absolute;left:734;top:2716;width:10705;height:2" coordorigin="734,2716" coordsize="10705,0" path="m734,2716l11438,2716e" filled="f" stroked="t" strokeweight=".712235pt" strokecolor="#4F5454">
                <v:path arrowok="t"/>
              </v:shape>
            </v:group>
            <v:group style="position:absolute;left:726;top:2956;width:10712;height:2" coordorigin="726,2956" coordsize="10712,2">
              <v:shape style="position:absolute;left:726;top:2956;width:10712;height:2" coordorigin="726,2956" coordsize="10712,0" path="m726,2956l11438,2956e" filled="f" stroked="t" strokeweight=".712235pt" strokecolor="#4F5457">
                <v:path arrowok="t"/>
              </v:shape>
            </v:group>
            <v:group style="position:absolute;left:2322;top:3679;width:2;height:12482" coordorigin="2322,3679" coordsize="2,12482">
              <v:shape style="position:absolute;left:2322;top:3679;width:2;height:12482" coordorigin="2322,3679" coordsize="0,12482" path="m2322,16161l2322,3679e" filled="f" stroked="t" strokeweight=".712235pt" strokecolor="#5B5B5B">
                <v:path arrowok="t"/>
              </v:shape>
            </v:group>
            <v:group style="position:absolute;left:3810;top:2949;width:2;height:766" coordorigin="3810,2949" coordsize="2,766">
              <v:shape style="position:absolute;left:3810;top:2949;width:2;height:766" coordorigin="3810,2949" coordsize="0,766" path="m3810,3715l3810,2949e" filled="f" stroked="t" strokeweight=".712235pt" strokecolor="#4B4B4B">
                <v:path arrowok="t"/>
              </v:shape>
            </v:group>
            <v:group style="position:absolute;left:6902;top:2956;width:2;height:759" coordorigin="6902,2956" coordsize="2,759">
              <v:shape style="position:absolute;left:6902;top:2956;width:2;height:759" coordorigin="6902,2956" coordsize="0,759" path="m6902,3715l6902,2956e" filled="f" stroked="t" strokeweight=".712235pt" strokecolor="#575757">
                <v:path arrowok="t"/>
              </v:shape>
            </v:group>
            <v:group style="position:absolute;left:726;top:3707;width:10712;height:2" coordorigin="726,3707" coordsize="10712,2">
              <v:shape style="position:absolute;left:726;top:3707;width:10712;height:2" coordorigin="726,3707" coordsize="10712,0" path="m726,3707l11438,3707e" filled="f" stroked="t" strokeweight=".712235pt" strokecolor="#575B60">
                <v:path arrowok="t"/>
              </v:shape>
            </v:group>
            <v:group style="position:absolute;left:726;top:3983;width:10712;height:2" coordorigin="726,3983" coordsize="10712,2">
              <v:shape style="position:absolute;left:726;top:3983;width:10712;height:2" coordorigin="726,3983" coordsize="10712,0" path="m726,3983l11438,3983e" filled="f" stroked="t" strokeweight=".712235pt" strokecolor="#54575B">
                <v:path arrowok="t"/>
              </v:shape>
            </v:group>
            <v:group style="position:absolute;left:2336;top:4223;width:9102;height:2" coordorigin="2336,4223" coordsize="9102,2">
              <v:shape style="position:absolute;left:2336;top:4223;width:9102;height:2" coordorigin="2336,4223" coordsize="9102,0" path="m2336,4223l11438,4223e" filled="f" stroked="t" strokeweight=".712235pt" strokecolor="#575B5B">
                <v:path arrowok="t"/>
              </v:shape>
            </v:group>
            <v:group style="position:absolute;left:4872;top:4216;width:2;height:2204" coordorigin="4872,4216" coordsize="2,2204">
              <v:shape style="position:absolute;left:4872;top:4216;width:2;height:2204" coordorigin="4872,4216" coordsize="0,2204" path="m4872,6420l4872,4216e" filled="f" stroked="t" strokeweight=".712235pt" strokecolor="#4F4F4F">
                <v:path arrowok="t"/>
              </v:shape>
            </v:group>
            <v:group style="position:absolute;left:7778;top:4702;width:3668;height:2" coordorigin="7778,4702" coordsize="3668,2">
              <v:shape style="position:absolute;left:7778;top:4702;width:3668;height:2" coordorigin="7778,4702" coordsize="3668,0" path="m7778,4702l11446,4702e" filled="f" stroked="t" strokeweight=".712235pt" strokecolor="#545757">
                <v:path arrowok="t"/>
              </v:shape>
            </v:group>
            <v:group style="position:absolute;left:4865;top:4938;width:6581;height:2" coordorigin="4865,4938" coordsize="6581,2">
              <v:shape style="position:absolute;left:4865;top:4938;width:6581;height:2" coordorigin="4865,4938" coordsize="6581,0" path="m4865,4938l11446,4938e" filled="f" stroked="t" strokeweight=".712235pt" strokecolor="#575B5B">
                <v:path arrowok="t"/>
              </v:shape>
            </v:group>
            <v:group style="position:absolute;left:4865;top:5182;width:6581;height:2" coordorigin="4865,5182" coordsize="6581,2">
              <v:shape style="position:absolute;left:4865;top:5182;width:6581;height:2" coordorigin="4865,5182" coordsize="6581,0" path="m4865,5182l11446,5182e" filled="f" stroked="t" strokeweight=".712235pt" strokecolor="#545B5B">
                <v:path arrowok="t"/>
              </v:shape>
            </v:group>
            <v:group style="position:absolute;left:2329;top:5421;width:9117;height:2" coordorigin="2329,5421" coordsize="9117,2">
              <v:shape style="position:absolute;left:2329;top:5421;width:9117;height:2" coordorigin="2329,5421" coordsize="9117,0" path="m2329,5421l11446,5421e" filled="f" stroked="t" strokeweight=".712235pt" strokecolor="#575B5B">
                <v:path arrowok="t"/>
              </v:shape>
            </v:group>
            <v:group style="position:absolute;left:719;top:5658;width:10726;height:2" coordorigin="719,5658" coordsize="10726,2">
              <v:shape style="position:absolute;left:719;top:5658;width:10726;height:2" coordorigin="719,5658" coordsize="10726,0" path="m719,5658l11446,5658e" filled="f" stroked="t" strokeweight=".712235pt" strokecolor="#54575B">
                <v:path arrowok="t"/>
              </v:shape>
            </v:group>
            <v:group style="position:absolute;left:2329;top:6126;width:9117;height:2" coordorigin="2329,6126" coordsize="9117,2">
              <v:shape style="position:absolute;left:2329;top:6126;width:9117;height:2" coordorigin="2329,6126" coordsize="9117,0" path="m2329,6126l11446,6126e" filled="f" stroked="t" strokeweight=".712235pt" strokecolor="#5B6064">
                <v:path arrowok="t"/>
              </v:shape>
            </v:group>
            <v:group style="position:absolute;left:2329;top:6409;width:9117;height:2" coordorigin="2329,6409" coordsize="9117,2">
              <v:shape style="position:absolute;left:2329;top:6409;width:9117;height:2" coordorigin="2329,6409" coordsize="9117,0" path="m2329,6409l11446,6409e" filled="f" stroked="t" strokeweight=".712235pt" strokecolor="#5B6064">
                <v:path arrowok="t"/>
              </v:shape>
            </v:group>
            <v:group style="position:absolute;left:869;top:6649;width:10577;height:2" coordorigin="869,6649" coordsize="10577,2">
              <v:shape style="position:absolute;left:869;top:6649;width:10577;height:2" coordorigin="869,6649" coordsize="10577,0" path="m869,6649l11446,6649e" filled="f" stroked="t" strokeweight=".712235pt" strokecolor="#5B6464">
                <v:path arrowok="t"/>
              </v:shape>
            </v:group>
            <v:group style="position:absolute;left:719;top:6735;width:2;height:4194" coordorigin="719,6735" coordsize="2,4194">
              <v:shape style="position:absolute;left:719;top:6735;width:2;height:4194" coordorigin="719,6735" coordsize="0,4194" path="m719,10929l719,6735e" filled="f" stroked="t" strokeweight=".712235pt" strokecolor="#606060">
                <v:path arrowok="t"/>
              </v:shape>
            </v:group>
            <v:group style="position:absolute;left:719;top:7118;width:10726;height:2" coordorigin="719,7118" coordsize="10726,2">
              <v:shape style="position:absolute;left:719;top:7118;width:10726;height:2" coordorigin="719,7118" coordsize="10726,0" path="m719,7118l11446,7118e" filled="f" stroked="t" strokeweight=".712235pt" strokecolor="#64676B">
                <v:path arrowok="t"/>
              </v:shape>
            </v:group>
            <v:group style="position:absolute;left:4872;top:7114;width:2;height:737" coordorigin="4872,7114" coordsize="2,737">
              <v:shape style="position:absolute;left:4872;top:7114;width:2;height:737" coordorigin="4872,7114" coordsize="0,737" path="m4872,7851l4872,7114e" filled="f" stroked="t" strokeweight=".712235pt" strokecolor="#545454">
                <v:path arrowok="t"/>
              </v:shape>
            </v:group>
            <v:group style="position:absolute;left:4865;top:7357;width:6574;height:2" coordorigin="4865,7357" coordsize="6574,2">
              <v:shape style="position:absolute;left:4865;top:7357;width:6574;height:2" coordorigin="4865,7357" coordsize="6574,0" path="m4865,7357l11438,7357e" filled="f" stroked="t" strokeweight=".712235pt" strokecolor="#646B70">
                <v:path arrowok="t"/>
              </v:shape>
            </v:group>
            <v:group style="position:absolute;left:4865;top:7597;width:6574;height:2" coordorigin="4865,7597" coordsize="6574,2">
              <v:shape style="position:absolute;left:4865;top:7597;width:6574;height:2" coordorigin="4865,7597" coordsize="6574,0" path="m4865,7597l11438,7597e" filled="f" stroked="t" strokeweight=".712235pt" strokecolor="#606467">
                <v:path arrowok="t"/>
              </v:shape>
            </v:group>
            <v:group style="position:absolute;left:712;top:7841;width:10733;height:2" coordorigin="712,7841" coordsize="10733,2">
              <v:shape style="position:absolute;left:712;top:7841;width:10733;height:2" coordorigin="712,7841" coordsize="10733,0" path="m712,7841l11446,7841e" filled="f" stroked="t" strokeweight=".712235pt" strokecolor="#64676B">
                <v:path arrowok="t"/>
              </v:shape>
            </v:group>
            <v:group style="position:absolute;left:719;top:8767;width:10726;height:2" coordorigin="719,8767" coordsize="10726,2">
              <v:shape style="position:absolute;left:719;top:8767;width:10726;height:2" coordorigin="719,8767" coordsize="10726,0" path="m719,8767l11446,8767e" filled="f" stroked="t" strokeweight=".712235pt" strokecolor="#646770">
                <v:path arrowok="t"/>
              </v:shape>
            </v:group>
            <v:group style="position:absolute;left:712;top:9694;width:10733;height:2" coordorigin="712,9694" coordsize="10733,2">
              <v:shape style="position:absolute;left:712;top:9694;width:10733;height:2" coordorigin="712,9694" coordsize="10733,0" path="m712,9694l11446,9694e" filled="f" stroked="t" strokeweight=".712235pt" strokecolor="#575B60">
                <v:path arrowok="t"/>
              </v:shape>
            </v:group>
            <v:group style="position:absolute;left:712;top:9934;width:10733;height:2" coordorigin="712,9934" coordsize="10733,2">
              <v:shape style="position:absolute;left:712;top:9934;width:10733;height:2" coordorigin="712,9934" coordsize="10733,0" path="m712,9934l11446,9934e" filled="f" stroked="t" strokeweight=".712235pt" strokecolor="#44484B">
                <v:path arrowok="t"/>
              </v:shape>
            </v:group>
            <v:group style="position:absolute;left:712;top:10174;width:10733;height:2" coordorigin="712,10174" coordsize="10733,2">
              <v:shape style="position:absolute;left:712;top:10174;width:10733;height:2" coordorigin="712,10174" coordsize="10733,0" path="m712,10174l11446,10174e" filled="f" stroked="t" strokeweight=".712235pt" strokecolor="#575B60">
                <v:path arrowok="t"/>
              </v:shape>
            </v:group>
            <v:group style="position:absolute;left:712;top:10643;width:10741;height:2" coordorigin="712,10643" coordsize="10741,2">
              <v:shape style="position:absolute;left:712;top:10643;width:10741;height:2" coordorigin="712,10643" coordsize="10741,0" path="m712,10643l11453,10643e" filled="f" stroked="t" strokeweight=".712235pt" strokecolor="#5B6064">
                <v:path arrowok="t"/>
              </v:shape>
            </v:group>
            <v:group style="position:absolute;left:712;top:10886;width:10733;height:2" coordorigin="712,10886" coordsize="10733,2">
              <v:shape style="position:absolute;left:712;top:10886;width:10733;height:2" coordorigin="712,10886" coordsize="10733,0" path="m712,10886l11446,10886e" filled="f" stroked="t" strokeweight=".712235pt" strokecolor="#54575B">
                <v:path arrowok="t"/>
              </v:shape>
            </v:group>
            <v:group style="position:absolute;left:709;top:11237;width:2;height:4931" coordorigin="709,11237" coordsize="2,4931">
              <v:shape style="position:absolute;left:709;top:11237;width:2;height:4931" coordorigin="709,11237" coordsize="0,4931" path="m709,16168l709,11237e" filled="f" stroked="t" strokeweight=".712235pt" strokecolor="#5B5B5B">
                <v:path arrowok="t"/>
              </v:shape>
            </v:group>
            <v:group style="position:absolute;left:1221;top:10879;width:2;height:5282" coordorigin="1221,10879" coordsize="2,5282">
              <v:shape style="position:absolute;left:1221;top:10879;width:2;height:5282" coordorigin="1221,10879" coordsize="0,5282" path="m1221,16161l1221,10879e" filled="f" stroked="t" strokeweight=".712235pt" strokecolor="#4F4F4F">
                <v:path arrowok="t"/>
              </v:shape>
            </v:group>
            <v:group style="position:absolute;left:1652;top:10879;width:2;height:5282" coordorigin="1652,10879" coordsize="2,5282">
              <v:shape style="position:absolute;left:1652;top:10879;width:2;height:5282" coordorigin="1652,10879" coordsize="0,5282" path="m1652,16161l1652,10879e" filled="f" stroked="t" strokeweight=".712235pt" strokecolor="#4F4F4F">
                <v:path arrowok="t"/>
              </v:shape>
            </v:group>
            <v:group style="position:absolute;left:7300;top:10879;width:2;height:5282" coordorigin="7300,10879" coordsize="2,5282">
              <v:shape style="position:absolute;left:7300;top:10879;width:2;height:5282" coordorigin="7300,10879" coordsize="0,5282" path="m7300,16161l7300,10879e" filled="f" stroked="t" strokeweight=".712235pt" strokecolor="#545454">
                <v:path arrowok="t"/>
              </v:shape>
            </v:group>
            <v:group style="position:absolute;left:712;top:11398;width:10733;height:2" coordorigin="712,11398" coordsize="10733,2">
              <v:shape style="position:absolute;left:712;top:11398;width:10733;height:2" coordorigin="712,11398" coordsize="10733,0" path="m712,11398l11446,11398e" filled="f" stroked="t" strokeweight=".712235pt" strokecolor="#575B5B">
                <v:path arrowok="t"/>
              </v:shape>
            </v:group>
            <v:group style="position:absolute;left:698;top:16154;width:10748;height:2" coordorigin="698,16154" coordsize="10748,2">
              <v:shape style="position:absolute;left:698;top:16154;width:10748;height:2" coordorigin="698,16154" coordsize="10748,0" path="m698,16154l11446,16154e" filled="f" stroked="t" strokeweight=".712235pt" strokecolor="#575B5B">
                <v:path arrowok="t"/>
              </v:shape>
            </v:group>
            <v:group style="position:absolute;left:705;top:13470;width:1617;height:2" coordorigin="705,13470" coordsize="1617,2">
              <v:shape style="position:absolute;left:705;top:13470;width:1617;height:2" coordorigin="705,13470" coordsize="1617,0" path="m705,13470l2322,13470e" filled="f" stroked="t" strokeweight=".712235pt" strokecolor="#545757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.766231pt;margin-top:5.367815pt;width:.1pt;height:54.751722pt;mso-position-horizontal-relative:page;mso-position-vertical-relative:page;z-index:-7473" coordorigin="135,107" coordsize="2,1095">
            <v:shape style="position:absolute;left:135;top:107;width:2;height:1095" coordorigin="135,107" coordsize="0,1095" path="m135,1202l135,107e" filled="f" stroked="t" strokeweight=".712235pt" strokecolor="#C8CCBF">
              <v:path arrowok="t"/>
            </v:shape>
          </v:group>
          <w10:wrap type="none"/>
        </w:pict>
      </w:r>
      <w:r>
        <w:rPr/>
        <w:pict>
          <v:group style="position:absolute;margin-left:6.588172pt;margin-top:66.562653pt;width:1.246411pt;height:595.466241pt;mso-position-horizontal-relative:page;mso-position-vertical-relative:page;z-index:-7472" coordorigin="132,1331" coordsize="25,11909">
            <v:group style="position:absolute;left:139;top:1346;width:2;height:11888" coordorigin="139,1346" coordsize="2,11888">
              <v:shape style="position:absolute;left:139;top:1346;width:2;height:11888" coordorigin="139,1346" coordsize="0,11888" path="m139,13233l139,1346e" filled="f" stroked="t" strokeweight=".712235pt" strokecolor="#CFCFCC">
                <v:path arrowok="t"/>
              </v:shape>
            </v:group>
            <v:group style="position:absolute;left:150;top:1338;width:2;height:11895" coordorigin="150,1338" coordsize="2,11895">
              <v:shape style="position:absolute;left:150;top:1338;width:2;height:11895" coordorigin="150,1338" coordsize="0,11895" path="m150,13233l150,1338e" filled="f" stroked="t" strokeweight=".712235pt" strokecolor="#CFCFCC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6"/>
          <w:szCs w:val="26"/>
          <w:color w:val="462DB1"/>
        </w:rPr>
      </w:r>
      <w:r>
        <w:rPr>
          <w:rFonts w:ascii="Times New Roman" w:hAnsi="Times New Roman" w:cs="Times New Roman" w:eastAsia="Times New Roman"/>
          <w:sz w:val="26"/>
          <w:szCs w:val="26"/>
          <w:color w:val="462DB1"/>
          <w:strike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color w:val="462DB1"/>
          <w:strike/>
        </w:rPr>
        <w:tab/>
      </w:r>
      <w:r>
        <w:rPr>
          <w:rFonts w:ascii="Times New Roman" w:hAnsi="Times New Roman" w:cs="Times New Roman" w:eastAsia="Times New Roman"/>
          <w:sz w:val="26"/>
          <w:szCs w:val="26"/>
          <w:color w:val="462DB1"/>
          <w:strike/>
        </w:rPr>
      </w:r>
      <w:r>
        <w:rPr>
          <w:rFonts w:ascii="Times New Roman" w:hAnsi="Times New Roman" w:cs="Times New Roman" w:eastAsia="Times New Roman"/>
          <w:sz w:val="26"/>
          <w:szCs w:val="26"/>
          <w:color w:val="462DB1"/>
          <w:spacing w:val="0"/>
          <w:w w:val="264"/>
          <w:strike/>
        </w:rPr>
        <w:t>/</w:t>
      </w:r>
      <w:r>
        <w:rPr>
          <w:rFonts w:ascii="Times New Roman" w:hAnsi="Times New Roman" w:cs="Times New Roman" w:eastAsia="Times New Roman"/>
          <w:sz w:val="26"/>
          <w:szCs w:val="26"/>
          <w:color w:val="462DB1"/>
          <w:spacing w:val="0"/>
          <w:w w:val="264"/>
        </w:rPr>
      </w:r>
      <w:r>
        <w:rPr>
          <w:rFonts w:ascii="Times New Roman" w:hAnsi="Times New Roman" w:cs="Times New Roman" w:eastAsia="Times New Roman"/>
          <w:sz w:val="26"/>
          <w:szCs w:val="26"/>
          <w:color w:val="000000"/>
          <w:spacing w:val="0"/>
          <w:w w:val="100"/>
        </w:rPr>
      </w:r>
    </w:p>
    <w:p>
      <w:pPr>
        <w:spacing w:before="95" w:after="0" w:line="240" w:lineRule="auto"/>
        <w:ind w:left="1893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5D5D5D"/>
          <w:spacing w:val="0"/>
          <w:w w:val="100"/>
        </w:rPr>
        <w:t>.A.</w:t>
      </w:r>
      <w:r>
        <w:rPr>
          <w:rFonts w:ascii="Times New Roman" w:hAnsi="Times New Roman" w:cs="Times New Roman" w:eastAsia="Times New Roman"/>
          <w:sz w:val="28"/>
          <w:szCs w:val="28"/>
          <w:color w:val="5D5D5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5D5D5D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464646"/>
          <w:spacing w:val="0"/>
          <w:w w:val="100"/>
          <w:b/>
          <w:bCs/>
        </w:rPr>
        <w:t>eri</w:t>
      </w:r>
      <w:r>
        <w:rPr>
          <w:rFonts w:ascii="Times New Roman" w:hAnsi="Times New Roman" w:cs="Times New Roman" w:eastAsia="Times New Roman"/>
          <w:sz w:val="29"/>
          <w:szCs w:val="29"/>
          <w:color w:val="464646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9"/>
          <w:szCs w:val="29"/>
          <w:color w:val="464646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5D5D5D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8"/>
          <w:szCs w:val="28"/>
          <w:color w:val="5D5D5D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464646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color w:val="464646"/>
          <w:spacing w:val="13"/>
          <w:w w:val="99"/>
        </w:rPr>
        <w:t>.</w:t>
      </w:r>
      <w:r>
        <w:rPr>
          <w:rFonts w:ascii="Times New Roman" w:hAnsi="Times New Roman" w:cs="Times New Roman" w:eastAsia="Times New Roman"/>
          <w:sz w:val="29"/>
          <w:szCs w:val="29"/>
          <w:color w:val="464646"/>
          <w:spacing w:val="0"/>
          <w:w w:val="102"/>
          <w:b/>
          <w:bCs/>
        </w:rPr>
        <w:t>SE</w:t>
      </w:r>
      <w:r>
        <w:rPr>
          <w:rFonts w:ascii="Times New Roman" w:hAnsi="Times New Roman" w:cs="Times New Roman" w:eastAsia="Times New Roman"/>
          <w:sz w:val="29"/>
          <w:szCs w:val="29"/>
          <w:color w:val="000000"/>
          <w:spacing w:val="0"/>
          <w:w w:val="100"/>
        </w:rPr>
      </w:r>
    </w:p>
    <w:p>
      <w:pPr>
        <w:spacing w:before="45" w:after="0" w:line="240" w:lineRule="auto"/>
        <w:ind w:left="1879" w:right="-64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D5D5D"/>
          <w:spacing w:val="0"/>
          <w:w w:val="100"/>
        </w:rPr>
        <w:t>Itfaiy</w:t>
      </w:r>
      <w:r>
        <w:rPr>
          <w:rFonts w:ascii="Arial" w:hAnsi="Arial" w:cs="Arial" w:eastAsia="Arial"/>
          <w:sz w:val="18"/>
          <w:szCs w:val="18"/>
          <w:color w:val="5D5D5D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5D5D5D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64646"/>
          <w:spacing w:val="0"/>
          <w:w w:val="100"/>
        </w:rPr>
        <w:t>Kuze</w:t>
      </w:r>
      <w:r>
        <w:rPr>
          <w:rFonts w:ascii="Arial" w:hAnsi="Arial" w:cs="Arial" w:eastAsia="Arial"/>
          <w:sz w:val="18"/>
          <w:szCs w:val="18"/>
          <w:color w:val="464646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464646"/>
          <w:spacing w:val="-1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5D5D5D"/>
          <w:spacing w:val="0"/>
          <w:w w:val="94"/>
          <w:i/>
        </w:rPr>
        <w:t>B</w:t>
      </w:r>
      <w:r>
        <w:rPr>
          <w:rFonts w:ascii="Arial" w:hAnsi="Arial" w:cs="Arial" w:eastAsia="Arial"/>
          <w:sz w:val="19"/>
          <w:szCs w:val="19"/>
          <w:color w:val="5D5D5D"/>
          <w:spacing w:val="5"/>
          <w:w w:val="94"/>
          <w:i/>
        </w:rPr>
        <w:t>ö</w:t>
      </w:r>
      <w:r>
        <w:rPr>
          <w:rFonts w:ascii="Arial" w:hAnsi="Arial" w:cs="Arial" w:eastAsia="Arial"/>
          <w:sz w:val="19"/>
          <w:szCs w:val="19"/>
          <w:color w:val="2F2F2F"/>
          <w:spacing w:val="9"/>
          <w:w w:val="94"/>
          <w:i/>
        </w:rPr>
        <w:t>l</w:t>
      </w:r>
      <w:r>
        <w:rPr>
          <w:rFonts w:ascii="Arial" w:hAnsi="Arial" w:cs="Arial" w:eastAsia="Arial"/>
          <w:sz w:val="19"/>
          <w:szCs w:val="19"/>
          <w:color w:val="5D5D5D"/>
          <w:spacing w:val="0"/>
          <w:w w:val="94"/>
          <w:i/>
        </w:rPr>
        <w:t>ge</w:t>
      </w:r>
      <w:r>
        <w:rPr>
          <w:rFonts w:ascii="Arial" w:hAnsi="Arial" w:cs="Arial" w:eastAsia="Arial"/>
          <w:sz w:val="19"/>
          <w:szCs w:val="19"/>
          <w:color w:val="5D5D5D"/>
          <w:spacing w:val="-11"/>
          <w:w w:val="94"/>
          <w:i/>
        </w:rPr>
        <w:t> </w:t>
      </w:r>
      <w:r>
        <w:rPr>
          <w:rFonts w:ascii="Arial" w:hAnsi="Arial" w:cs="Arial" w:eastAsia="Arial"/>
          <w:sz w:val="18"/>
          <w:szCs w:val="18"/>
          <w:color w:val="464646"/>
          <w:spacing w:val="0"/>
          <w:w w:val="110"/>
        </w:rPr>
        <w:t>Amiri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5D5D5D"/>
          <w:spacing w:val="2"/>
          <w:w w:val="95"/>
        </w:rPr>
        <w:t>A</w:t>
      </w:r>
      <w:r>
        <w:rPr>
          <w:rFonts w:ascii="Arial" w:hAnsi="Arial" w:cs="Arial" w:eastAsia="Arial"/>
          <w:sz w:val="21"/>
          <w:szCs w:val="21"/>
          <w:color w:val="2F2F2F"/>
          <w:spacing w:val="0"/>
          <w:w w:val="109"/>
        </w:rPr>
        <w:t>ı;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12" w:after="0" w:line="240" w:lineRule="auto"/>
        <w:ind w:left="21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9"/>
          <w:szCs w:val="19"/>
          <w:color w:val="5D5D5D"/>
          <w:spacing w:val="0"/>
          <w:w w:val="100"/>
        </w:rPr>
        <w:t>İtf.</w:t>
      </w:r>
      <w:r>
        <w:rPr>
          <w:rFonts w:ascii="Arial" w:hAnsi="Arial" w:cs="Arial" w:eastAsia="Arial"/>
          <w:sz w:val="19"/>
          <w:szCs w:val="19"/>
          <w:color w:val="5D5D5D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27475"/>
          <w:spacing w:val="0"/>
          <w:w w:val="100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20"/>
          <w:cols w:num="2" w:equalWidth="0">
            <w:col w:w="3936" w:space="678"/>
            <w:col w:w="636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661" w:right="429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5.199999pt;margin-top:-14.784079pt;width:.1pt;height:276.479992pt;mso-position-horizontal-relative:page;mso-position-vertical-relative:paragraph;z-index:-7466" coordorigin="504,-296" coordsize="2,5530">
            <v:shape style="position:absolute;left:504;top:-296;width:2;height:5530" coordorigin="504,-296" coordsize="0,5530" path="m504,5234l504,-296e" filled="f" stroked="t" strokeweight=".36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9"/>
          <w:w w:val="76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7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8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8"/>
        </w:rPr>
        <w:t>BÜYÜKŞEHİR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8"/>
        </w:rPr>
        <w:t>BELEDİYESİ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2" w:after="0" w:line="167" w:lineRule="exact"/>
        <w:ind w:left="3779" w:right="442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F1F1F"/>
          <w:w w:val="111"/>
          <w:position w:val="-5"/>
        </w:rPr>
        <w:t>iTFAi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w w:val="112"/>
          <w:position w:val="-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5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5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8"/>
          <w:position w:val="-5"/>
        </w:rPr>
        <w:t>DAİRESi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5"/>
          <w:w w:val="108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8"/>
          <w:position w:val="-5"/>
        </w:rPr>
        <w:t>BAŞKANLIGI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27" w:lineRule="exact"/>
        <w:ind w:left="96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4B4B4B"/>
          <w:spacing w:val="0"/>
          <w:w w:val="125"/>
          <w:position w:val="-1"/>
        </w:rPr>
        <w:t>IZMIR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182" w:lineRule="exact"/>
        <w:ind w:left="682" w:right="-20"/>
        <w:jc w:val="left"/>
        <w:tabs>
          <w:tab w:pos="32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.119995pt;margin-top:-44.173325pt;width:502.776004pt;height:88.112336pt;mso-position-horizontal-relative:page;mso-position-vertical-relative:paragraph;z-index:-7464" type="#_x0000_t202" filled="f" stroked="f">
            <v:textbox inset="0,0,0,0">
              <w:txbxContent>
                <w:p>
                  <w:pPr>
                    <w:spacing w:before="0" w:after="0" w:line="1762" w:lineRule="exact"/>
                    <w:ind w:right="-304"/>
                    <w:jc w:val="left"/>
                    <w:tabs>
                      <w:tab w:pos="8640" w:val="left"/>
                    </w:tabs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92"/>
                      <w:szCs w:val="92"/>
                      <w:color w:val="343434"/>
                      <w:spacing w:val="0"/>
                      <w:w w:val="138"/>
                      <w:b/>
                      <w:bCs/>
                      <w:position w:val="67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92"/>
                      <w:szCs w:val="92"/>
                      <w:color w:val="343434"/>
                      <w:spacing w:val="0"/>
                      <w:w w:val="100"/>
                      <w:b/>
                      <w:bCs/>
                      <w:position w:val="67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92"/>
                      <w:szCs w:val="92"/>
                      <w:color w:val="343434"/>
                      <w:spacing w:val="0"/>
                      <w:w w:val="100"/>
                      <w:b/>
                      <w:bCs/>
                      <w:position w:val="67"/>
                    </w:rPr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676969"/>
                      <w:spacing w:val="0"/>
                      <w:w w:val="278"/>
                      <w:position w:val="-8"/>
                    </w:rPr>
                    <w:t>•</w:t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1F1F1F"/>
          <w:spacing w:val="0"/>
          <w:w w:val="100"/>
          <w:b/>
          <w:bCs/>
          <w:position w:val="1"/>
        </w:rPr>
        <w:t>BÜYÜKŞEHIR</w:t>
      </w:r>
      <w:r>
        <w:rPr>
          <w:rFonts w:ascii="Arial" w:hAnsi="Arial" w:cs="Arial" w:eastAsia="Arial"/>
          <w:sz w:val="15"/>
          <w:szCs w:val="15"/>
          <w:color w:val="1F1F1F"/>
          <w:spacing w:val="8"/>
          <w:w w:val="100"/>
          <w:b/>
          <w:bCs/>
          <w:position w:val="1"/>
        </w:rPr>
        <w:t> </w:t>
      </w:r>
      <w:r>
        <w:rPr>
          <w:rFonts w:ascii="Arial" w:hAnsi="Arial" w:cs="Arial" w:eastAsia="Arial"/>
          <w:sz w:val="15"/>
          <w:szCs w:val="15"/>
          <w:color w:val="1F1F1F"/>
          <w:spacing w:val="0"/>
          <w:w w:val="100"/>
          <w:b/>
          <w:bCs/>
          <w:position w:val="1"/>
        </w:rPr>
        <w:tab/>
      </w:r>
      <w:r>
        <w:rPr>
          <w:rFonts w:ascii="Arial" w:hAnsi="Arial" w:cs="Arial" w:eastAsia="Arial"/>
          <w:sz w:val="15"/>
          <w:szCs w:val="15"/>
          <w:color w:val="1F1F1F"/>
          <w:spacing w:val="0"/>
          <w:w w:val="100"/>
          <w:b/>
          <w:bCs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6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1"/>
          <w:w w:val="7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11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1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6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8"/>
          <w:position w:val="0"/>
        </w:rPr>
        <w:t>Müdahale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2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Şu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7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8"/>
          <w:position w:val="0"/>
        </w:rPr>
        <w:t>Müdürlüğü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58" w:lineRule="exact"/>
        <w:ind w:left="725" w:right="-20"/>
        <w:jc w:val="left"/>
        <w:tabs>
          <w:tab w:pos="4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color w:val="4B4B4B"/>
          <w:w w:val="117"/>
          <w:position w:val="10"/>
        </w:rPr>
        <w:t>BELEDIYE</w:t>
      </w:r>
      <w:r>
        <w:rPr>
          <w:rFonts w:ascii="Arial" w:hAnsi="Arial" w:cs="Arial" w:eastAsia="Arial"/>
          <w:sz w:val="14"/>
          <w:szCs w:val="14"/>
          <w:color w:val="4B4B4B"/>
          <w:spacing w:val="1"/>
          <w:w w:val="117"/>
          <w:position w:val="10"/>
        </w:rPr>
        <w:t>S</w:t>
      </w:r>
      <w:r>
        <w:rPr>
          <w:rFonts w:ascii="Arial" w:hAnsi="Arial" w:cs="Arial" w:eastAsia="Arial"/>
          <w:sz w:val="14"/>
          <w:szCs w:val="14"/>
          <w:color w:val="676969"/>
          <w:spacing w:val="0"/>
          <w:w w:val="216"/>
          <w:position w:val="10"/>
        </w:rPr>
        <w:t>I</w:t>
      </w:r>
      <w:r>
        <w:rPr>
          <w:rFonts w:ascii="Arial" w:hAnsi="Arial" w:cs="Arial" w:eastAsia="Arial"/>
          <w:sz w:val="14"/>
          <w:szCs w:val="14"/>
          <w:color w:val="676969"/>
          <w:spacing w:val="0"/>
          <w:w w:val="100"/>
          <w:position w:val="10"/>
        </w:rPr>
        <w:tab/>
      </w:r>
      <w:r>
        <w:rPr>
          <w:rFonts w:ascii="Arial" w:hAnsi="Arial" w:cs="Arial" w:eastAsia="Arial"/>
          <w:sz w:val="14"/>
          <w:szCs w:val="14"/>
          <w:color w:val="676969"/>
          <w:spacing w:val="0"/>
          <w:w w:val="100"/>
          <w:position w:val="10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1"/>
          <w:w w:val="107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7"/>
          <w:position w:val="-1"/>
        </w:rPr>
        <w:t>ANGl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7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34"/>
          <w:w w:val="107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92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7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-1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30" w:lineRule="exact"/>
        <w:ind w:left="199" w:right="3507" w:firstLine="-14"/>
        <w:jc w:val="left"/>
        <w:tabs>
          <w:tab w:pos="1580" w:val="left"/>
          <w:tab w:pos="3140" w:val="left"/>
          <w:tab w:pos="4520" w:val="left"/>
          <w:tab w:pos="5460" w:val="left"/>
          <w:tab w:pos="7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4"/>
        </w:rPr>
        <w:t>Ola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4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4"/>
        </w:rPr>
        <w:t>Tarihi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3"/>
        </w:rPr>
        <w:t>:14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"/>
          <w:w w:val="100"/>
          <w:position w:val="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8"/>
          <w:w w:val="100"/>
          <w:position w:val="3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  <w:position w:val="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3"/>
        </w:rPr>
        <w:t>2017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4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5"/>
          <w:w w:val="65"/>
          <w:position w:val="1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6"/>
          <w:position w:val="1"/>
        </w:rPr>
        <w:t>Bildirim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59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2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7"/>
          <w:w w:val="98"/>
          <w:position w:val="1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7"/>
          <w:position w:val="1"/>
        </w:rPr>
        <w:t>Bildi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9"/>
          <w:w w:val="98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9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31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4"/>
          <w:w w:val="131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2"/>
          <w:position w:val="1"/>
        </w:rPr>
        <w:t>21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9"/>
          <w:w w:val="92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:45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4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3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1"/>
          <w:w w:val="103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2"/>
          <w:position w:val="0"/>
        </w:rPr>
        <w:t>eı: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3"/>
        </w:rPr>
        <w:t>Kayıt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3"/>
        </w:rPr>
        <w:t>Tarihi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2"/>
        </w:rPr>
        <w:t>:14.10.2017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25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5"/>
          <w:position w:val="1"/>
        </w:rPr>
        <w:t>Ka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96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18"/>
          <w:position w:val="1"/>
        </w:rPr>
        <w:t>tNo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10232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lBi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  <w:t>ldirim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Ala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31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33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9"/>
          <w:position w:val="0"/>
        </w:rPr>
        <w:t>Merk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5"/>
          <w:w w:val="105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1"/>
          <w:position w:val="0"/>
        </w:rPr>
        <w:t>-2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0" w:lineRule="exact"/>
        <w:ind w:left="1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w w:val="99"/>
          <w:position w:val="1"/>
        </w:rPr>
        <w:t>Bildiri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Adres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4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:Kona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3540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Sok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9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No:4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4"/>
          <w:w w:val="100"/>
          <w:position w:val="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0"/>
          <w:w w:val="100"/>
          <w:position w:val="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7" w:after="0" w:line="240" w:lineRule="auto"/>
        <w:ind w:left="192" w:right="-20"/>
        <w:jc w:val="left"/>
        <w:tabs>
          <w:tab w:pos="1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Doğru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Adres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:Kona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3540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Soka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No:4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4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85" w:right="-20"/>
        <w:jc w:val="left"/>
        <w:tabs>
          <w:tab w:pos="1580" w:val="left"/>
          <w:tab w:pos="5380" w:val="left"/>
          <w:tab w:pos="75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5"/>
          <w:w w:val="100"/>
          <w:position w:val="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2"/>
        </w:rPr>
        <w:t>angı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2"/>
        </w:rPr>
        <w:t>Türü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4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31"/>
          <w:position w:val="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3"/>
          <w:w w:val="131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2"/>
        </w:rPr>
        <w:t>Metru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2"/>
        </w:rPr>
        <w:t>bina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88"/>
          <w:position w:val="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5"/>
          <w:position w:val="2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3"/>
          <w:w w:val="106"/>
          <w:position w:val="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1"/>
          <w:position w:val="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2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63"/>
          <w:position w:val="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7"/>
          <w:position w:val="0"/>
        </w:rPr>
        <w:t>Sınıf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1"/>
          <w:w w:val="97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31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0"/>
        </w:rPr>
        <w:t>gı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Sebebi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:Açı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9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8" w:lineRule="exact"/>
        <w:ind w:left="185" w:right="-20"/>
        <w:jc w:val="left"/>
        <w:tabs>
          <w:tab w:pos="3620" w:val="left"/>
          <w:tab w:pos="67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3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1"/>
          <w:position w:val="3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7"/>
          <w:w w:val="95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5"/>
          <w:position w:val="3"/>
        </w:rPr>
        <w:t>ada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9"/>
          <w:w w:val="95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79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3"/>
        </w:rPr>
        <w:t>se: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88"/>
          <w:position w:val="3"/>
        </w:rPr>
        <w:t>Yapını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88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9"/>
          <w:w w:val="88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9"/>
          <w:w w:val="100"/>
          <w:position w:val="3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3"/>
        </w:rPr>
        <w:t>kli: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4"/>
        </w:rPr>
        <w:t>Kullanım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9"/>
          <w:position w:val="-4"/>
        </w:rPr>
        <w:t>Şekl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79"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12"/>
          <w:w w:val="79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31"/>
          <w:position w:val="-4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3"/>
          <w:w w:val="131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4"/>
        </w:rPr>
        <w:t>Metruk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72" w:lineRule="exact"/>
        <w:ind w:left="362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7"/>
        </w:rPr>
        <w:t>Beto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6"/>
          <w:w w:val="8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6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7"/>
        </w:rPr>
        <w:t>rme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6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9"/>
          <w:w w:val="8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86"/>
        </w:rPr>
        <w:t>hşap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86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6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86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2"/>
          <w:w w:val="8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6"/>
        </w:rPr>
        <w:t>lik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6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6"/>
          <w:w w:val="8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8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8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1"/>
          <w:w w:val="96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6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Sz w:w="11900" w:h="16820"/>
          <w:pgMar w:top="260" w:bottom="280" w:left="420" w:right="0"/>
        </w:sectPr>
      </w:pPr>
      <w:rPr/>
    </w:p>
    <w:p>
      <w:pPr>
        <w:spacing w:before="0" w:after="0" w:line="477" w:lineRule="exact"/>
        <w:ind w:right="-20"/>
        <w:jc w:val="right"/>
        <w:tabs>
          <w:tab w:pos="580" w:val="left"/>
          <w:tab w:pos="1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40"/>
          <w:szCs w:val="40"/>
          <w:color w:val="676969"/>
          <w:w w:val="60"/>
          <w:position w:val="-8"/>
        </w:rPr>
        <w:t>ı</w:t>
      </w:r>
      <w:r>
        <w:rPr>
          <w:rFonts w:ascii="Arial" w:hAnsi="Arial" w:cs="Arial" w:eastAsia="Arial"/>
          <w:sz w:val="40"/>
          <w:szCs w:val="40"/>
          <w:color w:val="676969"/>
          <w:w w:val="100"/>
          <w:position w:val="-8"/>
        </w:rPr>
        <w:tab/>
      </w:r>
      <w:r>
        <w:rPr>
          <w:rFonts w:ascii="Arial" w:hAnsi="Arial" w:cs="Arial" w:eastAsia="Arial"/>
          <w:sz w:val="40"/>
          <w:szCs w:val="40"/>
          <w:color w:val="676969"/>
          <w:w w:val="81"/>
          <w:position w:val="-8"/>
        </w:rPr>
        <w:t>ı</w:t>
      </w:r>
      <w:r>
        <w:rPr>
          <w:rFonts w:ascii="Arial" w:hAnsi="Arial" w:cs="Arial" w:eastAsia="Arial"/>
          <w:sz w:val="40"/>
          <w:szCs w:val="40"/>
          <w:color w:val="676969"/>
          <w:w w:val="100"/>
          <w:position w:val="-8"/>
        </w:rPr>
        <w:tab/>
      </w:r>
      <w:r>
        <w:rPr>
          <w:rFonts w:ascii="Arial" w:hAnsi="Arial" w:cs="Arial" w:eastAsia="Arial"/>
          <w:sz w:val="40"/>
          <w:szCs w:val="40"/>
          <w:color w:val="676969"/>
          <w:w w:val="100"/>
          <w:position w:val="-8"/>
        </w:rPr>
      </w:r>
      <w:r>
        <w:rPr>
          <w:rFonts w:ascii="Arial" w:hAnsi="Arial" w:cs="Arial" w:eastAsia="Arial"/>
          <w:sz w:val="31"/>
          <w:szCs w:val="31"/>
          <w:color w:val="4B4B4B"/>
          <w:spacing w:val="0"/>
          <w:w w:val="86"/>
          <w:position w:val="10"/>
        </w:rPr>
        <w:t>ı</w:t>
      </w:r>
      <w:r>
        <w:rPr>
          <w:rFonts w:ascii="Arial" w:hAnsi="Arial" w:cs="Arial" w:eastAsia="Arial"/>
          <w:sz w:val="31"/>
          <w:szCs w:val="31"/>
          <w:color w:val="4B4B4B"/>
          <w:spacing w:val="9"/>
          <w:w w:val="86"/>
          <w:position w:val="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6"/>
          <w:b/>
          <w:bCs/>
          <w:position w:val="-4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76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Yangını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5"/>
        </w:rPr>
        <w:t>Ko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2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"/>
          <w:w w:val="10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"/>
          <w:w w:val="10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Altına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Alma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9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9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4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22:00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420" w:right="0"/>
          <w:cols w:num="2" w:equalWidth="0">
            <w:col w:w="6314" w:space="408"/>
            <w:col w:w="4758"/>
          </w:cols>
        </w:sectPr>
      </w:pPr>
      <w:rPr/>
    </w:p>
    <w:p>
      <w:pPr>
        <w:spacing w:before="0" w:after="0" w:line="233" w:lineRule="exact"/>
        <w:ind w:left="178" w:right="-20"/>
        <w:jc w:val="left"/>
        <w:tabs>
          <w:tab w:pos="2120" w:val="left"/>
          <w:tab w:pos="56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3"/>
        </w:rPr>
        <w:t>Yana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7"/>
          <w:position w:val="3"/>
        </w:rPr>
        <w:t>Şe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8"/>
          <w:position w:val="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63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3"/>
        </w:rPr>
        <w:t>n: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Sahibi:Ö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"/>
          <w:w w:val="101"/>
          <w:position w:val="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6"/>
          <w:w w:val="87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9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77"/>
          <w:position w:val="1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emedi</w:t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-12"/>
          <w:w w:val="52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4"/>
          <w:position w:val="0"/>
        </w:rPr>
        <w:t>Kiracı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Kullanan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31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7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8"/>
          <w:position w:val="0"/>
        </w:rPr>
        <w:t>Öğrenileme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9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58" w:after="0" w:line="240" w:lineRule="auto"/>
        <w:ind w:left="211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</w:rPr>
        <w:t>Ami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"/>
          <w:w w:val="10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3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31"/>
        </w:rPr>
        <w:t>Serda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4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4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4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23"/>
          <w:w w:val="4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1"/>
        </w:rPr>
        <w:t>Karasaç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1" w:lineRule="exact"/>
        <w:ind w:left="2114" w:right="-20"/>
        <w:jc w:val="left"/>
        <w:tabs>
          <w:tab w:pos="4640" w:val="left"/>
          <w:tab w:pos="7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78"/>
          <w:position w:val="1"/>
        </w:rPr>
        <w:t>lA.raç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78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Sayısı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55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68"/>
          <w:position w:val="-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68"/>
          <w:position w:val="-1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kı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9"/>
          <w:position w:val="-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55"/>
          <w:position w:val="-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3"/>
          <w:w w:val="55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:46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4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Varı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31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4"/>
          <w:w w:val="131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12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-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3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51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3" w:lineRule="exact"/>
        <w:ind w:left="170" w:right="-20"/>
        <w:jc w:val="left"/>
        <w:tabs>
          <w:tab w:pos="21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3"/>
        </w:rPr>
        <w:t>Giden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5"/>
          <w:position w:val="0"/>
        </w:rPr>
        <w:t>!Araç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6"/>
          <w:w w:val="9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5"/>
          <w:position w:val="0"/>
        </w:rPr>
        <w:t>Plakası: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9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4"/>
          <w:position w:val="0"/>
        </w:rPr>
        <w:t>652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10" w:lineRule="exact"/>
        <w:ind w:left="170" w:right="-20"/>
        <w:jc w:val="left"/>
        <w:tabs>
          <w:tab w:pos="4660" w:val="left"/>
          <w:tab w:pos="71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84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84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5"/>
          <w:w w:val="113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3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92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7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6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Arıza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7"/>
          <w:position w:val="1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:Gelmedi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38" w:lineRule="exact"/>
        <w:ind w:left="4692" w:right="-20"/>
        <w:jc w:val="left"/>
        <w:tabs>
          <w:tab w:pos="71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85"/>
        </w:rPr>
        <w:t>11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6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1"/>
        </w:rPr>
        <w:t>Aci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6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Servi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medi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auto"/>
        <w:ind w:left="467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w w:val="96"/>
        </w:rPr>
        <w:t>Emni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6"/>
          <w:w w:val="9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8"/>
        </w:rPr>
        <w:t>et-Jandarma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Gel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9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medi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5" w:after="0" w:line="240" w:lineRule="auto"/>
        <w:ind w:left="2122" w:right="-20"/>
        <w:jc w:val="left"/>
        <w:tabs>
          <w:tab w:pos="4660" w:val="left"/>
          <w:tab w:pos="71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Personel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99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6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ısı:4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12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8"/>
          <w:w w:val="112"/>
          <w:position w:val="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12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2"/>
          <w:w w:val="11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12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1"/>
          <w:w w:val="112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12"/>
          <w:position w:val="1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7"/>
          <w:w w:val="112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7"/>
          <w:position w:val="1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9"/>
          <w:w w:val="98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47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5"/>
          <w:w w:val="96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9"/>
          <w:w w:val="104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6"/>
          <w:position w:val="0"/>
        </w:rPr>
        <w:t>:Gelmedi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1" w:after="0" w:line="216" w:lineRule="exact"/>
        <w:ind w:left="156" w:right="2566" w:firstLine="50"/>
        <w:jc w:val="left"/>
        <w:tabs>
          <w:tab w:pos="2100" w:val="left"/>
          <w:tab w:pos="4660" w:val="left"/>
          <w:tab w:pos="7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9EA0A1"/>
          <w:spacing w:val="0"/>
          <w:w w:val="49"/>
          <w:position w:val="3"/>
        </w:rPr>
        <w:t>_</w:t>
      </w:r>
      <w:r>
        <w:rPr>
          <w:rFonts w:ascii="Times New Roman" w:hAnsi="Times New Roman" w:cs="Times New Roman" w:eastAsia="Times New Roman"/>
          <w:sz w:val="20"/>
          <w:szCs w:val="20"/>
          <w:color w:val="9EA0A1"/>
          <w:spacing w:val="18"/>
          <w:w w:val="49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8"/>
          <w:position w:val="3"/>
        </w:rPr>
        <w:t>.ırdımc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0"/>
          <w:w w:val="100"/>
          <w:position w:val="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3"/>
        </w:rPr>
        <w:t>ip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Çıkı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9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1"/>
        </w:rPr>
        <w:t>i: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6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5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88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47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8"/>
          <w:w w:val="106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31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7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6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rsonel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9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8"/>
          <w:w w:val="88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1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6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47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Gitmişse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Dönüş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5" w:after="0" w:line="240" w:lineRule="auto"/>
        <w:ind w:left="211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Yardıma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Gele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9"/>
        </w:rPr>
        <w:t>Plak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2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2"/>
          <w:w w:val="11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87" w:after="0" w:line="240" w:lineRule="auto"/>
        <w:ind w:left="211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9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Amirini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Adı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8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8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8" w:after="0" w:line="216" w:lineRule="exact"/>
        <w:ind w:left="156" w:right="2625"/>
        <w:jc w:val="left"/>
        <w:tabs>
          <w:tab w:pos="21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w w:val="99"/>
          <w:position w:val="1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99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6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Görüldüğü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4"/>
          <w:position w:val="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94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3"/>
          <w:w w:val="94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4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4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5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9"/>
          <w:w w:val="103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5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9"/>
          <w:w w:val="10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9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91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3"/>
          <w:w w:val="112"/>
          <w:position w:val="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7"/>
          <w:position w:val="0"/>
        </w:rPr>
        <w:t>ında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6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vii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8"/>
          <w:position w:val="0"/>
        </w:rPr>
        <w:t>duma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9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1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ekilde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6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5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7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0"/>
        </w:rPr>
        <w:t>akta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old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10"/>
          <w:w w:val="100"/>
          <w:position w:val="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öriildi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5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Durum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5" w:after="0" w:line="216" w:lineRule="exact"/>
        <w:ind w:left="4621" w:right="395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4"/>
          <w:w w:val="106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100"/>
          <w:position w:val="-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1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diir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6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6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7"/>
          <w:position w:val="-1"/>
        </w:rPr>
        <w:t>Kullanıla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7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6"/>
          <w:w w:val="97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0"/>
          <w:w w:val="118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6"/>
          <w:w w:val="108"/>
          <w:position w:val="-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7"/>
          <w:w w:val="81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5"/>
          <w:position w:val="-1"/>
        </w:rPr>
        <w:t>diiriicii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55" w:lineRule="exact"/>
        <w:ind w:left="156" w:right="-20"/>
        <w:jc w:val="left"/>
        <w:tabs>
          <w:tab w:pos="2740" w:val="left"/>
          <w:tab w:pos="4640" w:val="left"/>
          <w:tab w:pos="6540" w:val="left"/>
          <w:tab w:pos="8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4"/>
          <w:w w:val="106"/>
          <w:position w:val="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6"/>
          <w:position w:val="2"/>
        </w:rPr>
        <w:t>öndiirm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2"/>
        </w:rPr>
        <w:t>Türii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2"/>
        </w:rPr>
      </w:r>
      <w:r>
        <w:rPr>
          <w:rFonts w:ascii="Arial" w:hAnsi="Arial" w:cs="Arial" w:eastAsia="Arial"/>
          <w:sz w:val="16"/>
          <w:szCs w:val="16"/>
          <w:color w:val="676969"/>
          <w:spacing w:val="-2"/>
          <w:w w:val="100"/>
          <w:position w:val="9"/>
        </w:rPr>
        <w:t>S</w:t>
      </w:r>
      <w:r>
        <w:rPr>
          <w:rFonts w:ascii="Arial" w:hAnsi="Arial" w:cs="Arial" w:eastAsia="Arial"/>
          <w:sz w:val="16"/>
          <w:szCs w:val="16"/>
          <w:color w:val="1F1F1F"/>
          <w:spacing w:val="0"/>
          <w:w w:val="100"/>
          <w:position w:val="9"/>
        </w:rPr>
        <w:t>u</w:t>
      </w:r>
      <w:r>
        <w:rPr>
          <w:rFonts w:ascii="Arial" w:hAnsi="Arial" w:cs="Arial" w:eastAsia="Arial"/>
          <w:sz w:val="16"/>
          <w:szCs w:val="16"/>
          <w:color w:val="1F1F1F"/>
          <w:spacing w:val="0"/>
          <w:w w:val="100"/>
          <w:position w:val="9"/>
        </w:rPr>
        <w:tab/>
      </w:r>
      <w:r>
        <w:rPr>
          <w:rFonts w:ascii="Arial" w:hAnsi="Arial" w:cs="Arial" w:eastAsia="Arial"/>
          <w:sz w:val="16"/>
          <w:szCs w:val="16"/>
          <w:color w:val="1F1F1F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2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5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4"/>
          <w:w w:val="51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8"/>
          <w:position w:val="-1"/>
        </w:rPr>
        <w:t>Köpük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3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-1"/>
        </w:rPr>
        <w:t>g.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25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"/>
          <w:w w:val="95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95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5"/>
          <w:position w:val="-1"/>
        </w:rPr>
        <w:t>K.T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5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6"/>
          <w:w w:val="95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5"/>
          <w:w w:val="91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2"/>
          <w:w w:val="112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33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41" w:lineRule="exact"/>
        <w:ind w:left="4829" w:right="-20"/>
        <w:jc w:val="left"/>
        <w:tabs>
          <w:tab w:pos="6540" w:val="left"/>
          <w:tab w:pos="812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25"/>
          <w:szCs w:val="25"/>
          <w:color w:val="4B4B4B"/>
          <w:spacing w:val="0"/>
          <w:w w:val="163"/>
          <w:position w:val="7"/>
        </w:rPr>
        <w:t>ı</w:t>
      </w:r>
      <w:r>
        <w:rPr>
          <w:rFonts w:ascii="Arial" w:hAnsi="Arial" w:cs="Arial" w:eastAsia="Arial"/>
          <w:sz w:val="25"/>
          <w:szCs w:val="25"/>
          <w:color w:val="4B4B4B"/>
          <w:spacing w:val="0"/>
          <w:w w:val="100"/>
          <w:position w:val="7"/>
        </w:rPr>
        <w:tab/>
      </w:r>
      <w:r>
        <w:rPr>
          <w:rFonts w:ascii="Arial" w:hAnsi="Arial" w:cs="Arial" w:eastAsia="Arial"/>
          <w:sz w:val="25"/>
          <w:szCs w:val="25"/>
          <w:color w:val="4B4B4B"/>
          <w:spacing w:val="0"/>
          <w:w w:val="100"/>
          <w:position w:val="7"/>
        </w:rPr>
      </w:r>
      <w:r>
        <w:rPr>
          <w:rFonts w:ascii="Arial" w:hAnsi="Arial" w:cs="Arial" w:eastAsia="Arial"/>
          <w:sz w:val="34"/>
          <w:szCs w:val="34"/>
          <w:color w:val="676969"/>
          <w:spacing w:val="0"/>
          <w:w w:val="71"/>
          <w:position w:val="-1"/>
        </w:rPr>
        <w:t>ı</w:t>
      </w:r>
      <w:r>
        <w:rPr>
          <w:rFonts w:ascii="Arial" w:hAnsi="Arial" w:cs="Arial" w:eastAsia="Arial"/>
          <w:sz w:val="34"/>
          <w:szCs w:val="34"/>
          <w:color w:val="676969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34"/>
          <w:szCs w:val="34"/>
          <w:color w:val="676969"/>
          <w:spacing w:val="0"/>
          <w:w w:val="100"/>
          <w:position w:val="-1"/>
        </w:rPr>
      </w:r>
      <w:r>
        <w:rPr>
          <w:rFonts w:ascii="Arial" w:hAnsi="Arial" w:cs="Arial" w:eastAsia="Arial"/>
          <w:sz w:val="34"/>
          <w:szCs w:val="34"/>
          <w:color w:val="8E9090"/>
          <w:spacing w:val="0"/>
          <w:w w:val="71"/>
          <w:position w:val="-2"/>
        </w:rPr>
        <w:t>ı</w:t>
      </w:r>
      <w:r>
        <w:rPr>
          <w:rFonts w:ascii="Arial" w:hAnsi="Arial" w:cs="Arial" w:eastAsia="Arial"/>
          <w:sz w:val="34"/>
          <w:szCs w:val="34"/>
          <w:color w:val="000000"/>
          <w:spacing w:val="0"/>
          <w:w w:val="100"/>
          <w:position w:val="0"/>
        </w:rPr>
      </w:r>
    </w:p>
    <w:p>
      <w:pPr>
        <w:spacing w:before="0" w:after="0" w:line="177" w:lineRule="exact"/>
        <w:ind w:left="2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ında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1"/>
        </w:rPr>
        <w:t>çö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9"/>
          <w:w w:val="10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6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anmıştır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5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ara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6"/>
          <w:w w:val="96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ur.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420" w:right="0"/>
        </w:sectPr>
      </w:pPr>
      <w:rPr/>
    </w:p>
    <w:p>
      <w:pPr>
        <w:spacing w:before="4" w:after="0" w:line="240" w:lineRule="auto"/>
        <w:ind w:left="149" w:right="-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4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7"/>
        </w:rPr>
        <w:t>öndii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4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6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ndaki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4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Durumu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2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1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3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7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-1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7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"/>
          <w:w w:val="103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2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9"/>
          <w:w w:val="103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77"/>
          <w:position w:val="-1"/>
        </w:rPr>
        <w:t>ıl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1"/>
        </w:rPr>
        <w:t>tetkikte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6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5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92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3"/>
          <w:w w:val="92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2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2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2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5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4"/>
          <w:w w:val="94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10"/>
          <w:w w:val="94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3"/>
          <w:position w:val="-1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94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4"/>
          <w:w w:val="112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5"/>
          <w:position w:val="-1"/>
        </w:rPr>
        <w:t>ıcı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6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7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5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7"/>
          <w:position w:val="-1"/>
        </w:rPr>
        <w:t>ka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9"/>
          <w:w w:val="97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2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63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63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63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6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6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1"/>
        </w:rPr>
        <w:t>tru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binanı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3"/>
          <w:w w:val="112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1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9"/>
          <w:w w:val="92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47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şin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4"/>
          <w:position w:val="-1"/>
        </w:rPr>
        <w:t>bulu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95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5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4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7"/>
          <w:w w:val="74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1"/>
          <w:position w:val="-1"/>
        </w:rPr>
        <w:t>çö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8"/>
          <w:w w:val="102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7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7"/>
          <w:w w:val="104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1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91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13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8"/>
          <w:position w:val="-1"/>
        </w:rPr>
        <w:t>old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"/>
          <w:w w:val="99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10"/>
          <w:w w:val="104"/>
          <w:position w:val="-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8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420" w:right="0"/>
          <w:cols w:num="2" w:equalWidth="0">
            <w:col w:w="1890" w:space="304"/>
            <w:col w:w="9286"/>
          </w:cols>
        </w:sectPr>
      </w:pPr>
      <w:rPr/>
    </w:p>
    <w:p>
      <w:pPr>
        <w:spacing w:before="7" w:after="0" w:line="230" w:lineRule="exact"/>
        <w:ind w:left="2086" w:right="168" w:firstLine="-1944"/>
        <w:jc w:val="left"/>
        <w:tabs>
          <w:tab w:pos="2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8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3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Çık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1"/>
          <w:w w:val="100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4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6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7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1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5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  <w:t>iilm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4"/>
          <w:w w:val="100"/>
          <w:position w:val="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olu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yapıla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araştırma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6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6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7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4"/>
          <w:w w:val="96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5"/>
          <w:w w:val="96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6"/>
          <w:position w:val="0"/>
        </w:rPr>
        <w:t>turmada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34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5"/>
          <w:position w:val="0"/>
        </w:rPr>
        <w:t>kim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iği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6"/>
          <w:w w:val="92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7"/>
          <w:position w:val="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1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2"/>
          <w:w w:val="101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5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2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4"/>
          <w:w w:val="91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2"/>
          <w:w w:val="118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0"/>
          <w:w w:val="94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4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3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2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6"/>
          <w:w w:val="11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8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6"/>
          <w:w w:val="97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1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"/>
          <w:w w:val="103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7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8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5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1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31"/>
          <w:w w:val="8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4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7"/>
          <w:w w:val="104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4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7"/>
          <w:position w:val="0"/>
        </w:rPr>
        <w:t>ko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2"/>
          <w:w w:val="97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7"/>
          <w:w w:val="9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87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"/>
          <w:w w:val="108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8"/>
          <w:position w:val="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7"/>
          <w:w w:val="98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4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7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ara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trafında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  <w:t>ulu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7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kola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yanıcı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7"/>
          <w:position w:val="0"/>
        </w:rPr>
        <w:t>mal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1"/>
          <w:w w:val="97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5"/>
          <w:w w:val="11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84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9"/>
          <w:w w:val="104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47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104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87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9"/>
          <w:position w:val="0"/>
        </w:rPr>
        <w:t>tutuşturm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6"/>
          <w:w w:val="99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8"/>
          <w:w w:val="106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8"/>
          <w:w w:val="106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1"/>
          <w:position w:val="0"/>
        </w:rPr>
        <w:t>onu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6"/>
          <w:w w:val="114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8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7"/>
          <w:w w:val="94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4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94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4"/>
          <w:w w:val="94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4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4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14"/>
          <w:position w:val="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4"/>
          <w:position w:val="0"/>
        </w:rPr>
        <w:t>kt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94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3"/>
          <w:w w:val="112"/>
          <w:position w:val="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47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"/>
          <w:w w:val="87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5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7"/>
          <w:w w:val="81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6"/>
          <w:position w:val="0"/>
        </w:rPr>
        <w:t>aa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6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2"/>
          <w:w w:val="9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9"/>
          <w:position w:val="0"/>
        </w:rPr>
        <w:t>arılmıştı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7" w:lineRule="exact"/>
        <w:ind w:left="134" w:right="-20"/>
        <w:jc w:val="left"/>
        <w:tabs>
          <w:tab w:pos="2080" w:val="left"/>
          <w:tab w:pos="67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w w:val="81"/>
          <w:position w:val="1"/>
        </w:rPr>
        <w:t>&lt;'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9"/>
          <w:w w:val="81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2"/>
          <w:w w:val="155"/>
          <w:position w:val="1"/>
        </w:rPr>
        <w:t>"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2"/>
          <w:position w:val="1"/>
        </w:rPr>
        <w:t>oıta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78"/>
          <w:position w:val="1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78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2"/>
          <w:w w:val="78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4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8"/>
          <w:w w:val="106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13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Şir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8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5"/>
          <w:position w:val="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1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31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"/>
          <w:w w:val="95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1"/>
          <w:w w:val="95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95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9"/>
          <w:w w:val="95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5"/>
          <w:position w:val="-1"/>
        </w:rPr>
        <w:t>li: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6"/>
          <w:w w:val="95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14"/>
          <w:position w:val="-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52" w:lineRule="exact"/>
        <w:ind w:left="343" w:right="-20"/>
        <w:jc w:val="left"/>
        <w:tabs>
          <w:tab w:pos="2120" w:val="left"/>
        </w:tabs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Times New Roman" w:hAnsi="Times New Roman" w:cs="Times New Roman" w:eastAsia="Times New Roman"/>
          <w:sz w:val="15"/>
          <w:szCs w:val="15"/>
          <w:color w:val="4B4B4B"/>
          <w:spacing w:val="0"/>
          <w:w w:val="100"/>
          <w:position w:val="1"/>
        </w:rPr>
        <w:t>JÇ</w:t>
      </w:r>
      <w:r>
        <w:rPr>
          <w:rFonts w:ascii="Times New Roman" w:hAnsi="Times New Roman" w:cs="Times New Roman" w:eastAsia="Times New Roman"/>
          <w:sz w:val="15"/>
          <w:szCs w:val="15"/>
          <w:color w:val="4B4B4B"/>
          <w:spacing w:val="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6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6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2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Kaybı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5"/>
          <w:szCs w:val="25"/>
          <w:color w:val="343434"/>
          <w:spacing w:val="0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5"/>
          <w:szCs w:val="25"/>
          <w:color w:val="000000"/>
          <w:spacing w:val="0"/>
          <w:w w:val="100"/>
          <w:position w:val="0"/>
        </w:rPr>
      </w:r>
    </w:p>
    <w:p>
      <w:pPr>
        <w:spacing w:before="4" w:after="0" w:line="224" w:lineRule="exact"/>
        <w:ind w:left="127" w:right="6614"/>
        <w:jc w:val="left"/>
        <w:tabs>
          <w:tab w:pos="2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Yer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Kime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5"/>
          <w:position w:val="0"/>
        </w:rPr>
        <w:t>Mahal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11"/>
          <w:w w:val="95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5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8"/>
          <w:w w:val="9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akinlerine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lim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6"/>
          <w:w w:val="104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8"/>
          <w:position w:val="0"/>
        </w:rPr>
        <w:t>dild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98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33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3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4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9"/>
          <w:w w:val="104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2"/>
          <w:w w:val="118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78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4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0"/>
        </w:rPr>
        <w:t>dildiği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58" w:lineRule="exact"/>
        <w:ind w:left="134" w:right="-20"/>
        <w:jc w:val="left"/>
        <w:tabs>
          <w:tab w:pos="2060" w:val="left"/>
          <w:tab w:pos="59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9"/>
          <w:w w:val="94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7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6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2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>Dönüşü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9"/>
          <w:position w:val="1"/>
        </w:rPr>
        <w:t>rra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2"/>
          <w:position w:val="1"/>
        </w:rPr>
        <w:t>ih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2"/>
          <w:position w:val="1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4"/>
          <w:w w:val="82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7"/>
          <w:w w:val="100"/>
          <w:position w:val="1"/>
        </w:rPr>
        <w:t> </w:t>
      </w:r>
      <w:r>
        <w:rPr>
          <w:rFonts w:ascii="Arial" w:hAnsi="Arial" w:cs="Arial" w:eastAsia="Arial"/>
          <w:sz w:val="25"/>
          <w:szCs w:val="25"/>
          <w:color w:val="1F1F1F"/>
          <w:spacing w:val="-18"/>
          <w:w w:val="1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3"/>
          <w:position w:val="1"/>
        </w:rPr>
        <w:t>4.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7"/>
          <w:w w:val="100"/>
          <w:position w:val="1"/>
        </w:rPr>
        <w:t> </w:t>
      </w:r>
      <w:r>
        <w:rPr>
          <w:rFonts w:ascii="Arial" w:hAnsi="Arial" w:cs="Arial" w:eastAsia="Arial"/>
          <w:sz w:val="25"/>
          <w:szCs w:val="25"/>
          <w:color w:val="343434"/>
          <w:spacing w:val="14"/>
          <w:w w:val="99"/>
          <w:b/>
          <w:bCs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9"/>
          <w:position w:val="1"/>
        </w:rPr>
        <w:t>0.20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8"/>
          <w:w w:val="99"/>
          <w:position w:val="1"/>
        </w:rPr>
        <w:t> </w:t>
      </w:r>
      <w:r>
        <w:rPr>
          <w:rFonts w:ascii="Arial" w:hAnsi="Arial" w:cs="Arial" w:eastAsia="Arial"/>
          <w:sz w:val="25"/>
          <w:szCs w:val="25"/>
          <w:color w:val="343434"/>
          <w:spacing w:val="-22"/>
          <w:w w:val="115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15"/>
          <w:position w:val="1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56"/>
          <w:w w:val="11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85"/>
          <w:position w:val="-1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4"/>
          <w:w w:val="85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6"/>
          <w:position w:val="-1"/>
        </w:rPr>
        <w:t>aa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82"/>
          <w:position w:val="-1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29"/>
          <w:w w:val="82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4"/>
          <w:position w:val="-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2"/>
          <w:w w:val="104"/>
          <w:position w:val="-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3"/>
          <w:position w:val="-1"/>
        </w:rPr>
        <w:t>:43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228" w:right="-20"/>
        <w:jc w:val="left"/>
        <w:tabs>
          <w:tab w:pos="1040" w:val="left"/>
          <w:tab w:pos="85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10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alı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0"/>
          <w:w w:val="95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2"/>
          <w:w w:val="10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Merkez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92"/>
        </w:rPr>
        <w:t>ru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6"/>
          <w:w w:val="5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.P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9"/>
        </w:rPr>
        <w:t>ONAYLA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539" w:lineRule="exact"/>
        <w:ind w:left="2230" w:right="-20"/>
        <w:jc w:val="left"/>
        <w:tabs>
          <w:tab w:pos="4760" w:val="left"/>
          <w:tab w:pos="8940" w:val="left"/>
        </w:tabs>
        <w:rPr>
          <w:rFonts w:ascii="Times New Roman" w:hAnsi="Times New Roman" w:cs="Times New Roman" w:eastAsia="Times New Roman"/>
          <w:sz w:val="53"/>
          <w:szCs w:val="53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w w:val="8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itm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0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7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Amiri:</w:t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ına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2"/>
          <w:w w:val="8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4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color w:val="676969"/>
          <w:spacing w:val="0"/>
          <w:w w:val="87"/>
          <w:b/>
          <w:bCs/>
          <w:position w:val="-3"/>
        </w:rPr>
        <w:t>17</w:t>
      </w:r>
      <w:r>
        <w:rPr>
          <w:rFonts w:ascii="Times New Roman" w:hAnsi="Times New Roman" w:cs="Times New Roman" w:eastAsia="Times New Roman"/>
          <w:sz w:val="30"/>
          <w:szCs w:val="30"/>
          <w:color w:val="676969"/>
          <w:spacing w:val="11"/>
          <w:w w:val="87"/>
          <w:b/>
          <w:bCs/>
          <w:position w:val="-3"/>
        </w:rPr>
        <w:t> </w:t>
      </w:r>
      <w:r>
        <w:rPr>
          <w:rFonts w:ascii="Arial" w:hAnsi="Arial" w:cs="Arial" w:eastAsia="Arial"/>
          <w:sz w:val="33"/>
          <w:szCs w:val="33"/>
          <w:color w:val="7C7E7E"/>
          <w:spacing w:val="0"/>
          <w:w w:val="47"/>
          <w:b/>
          <w:bCs/>
          <w:position w:val="-3"/>
        </w:rPr>
        <w:t>Et</w:t>
      </w:r>
      <w:r>
        <w:rPr>
          <w:rFonts w:ascii="Arial" w:hAnsi="Arial" w:cs="Arial" w:eastAsia="Arial"/>
          <w:sz w:val="33"/>
          <w:szCs w:val="33"/>
          <w:color w:val="7C7E7E"/>
          <w:spacing w:val="-7"/>
          <w:w w:val="47"/>
          <w:b/>
          <w:bCs/>
          <w:position w:val="-3"/>
        </w:rPr>
        <w:t>.</w:t>
      </w:r>
      <w:r>
        <w:rPr>
          <w:rFonts w:ascii="Arial" w:hAnsi="Arial" w:cs="Arial" w:eastAsia="Arial"/>
          <w:sz w:val="33"/>
          <w:szCs w:val="33"/>
          <w:color w:val="9EA0A1"/>
          <w:spacing w:val="0"/>
          <w:w w:val="67"/>
          <w:b/>
          <w:bCs/>
          <w:position w:val="-3"/>
        </w:rPr>
        <w:t>w</w:t>
      </w:r>
      <w:r>
        <w:rPr>
          <w:rFonts w:ascii="Arial" w:hAnsi="Arial" w:cs="Arial" w:eastAsia="Arial"/>
          <w:sz w:val="33"/>
          <w:szCs w:val="33"/>
          <w:color w:val="9EA0A1"/>
          <w:spacing w:val="-5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53"/>
          <w:szCs w:val="53"/>
          <w:color w:val="7C7E7E"/>
          <w:spacing w:val="-63"/>
          <w:w w:val="83"/>
          <w:b/>
          <w:bCs/>
          <w:i/>
          <w:position w:val="-3"/>
        </w:rPr>
        <w:t>ı</w:t>
      </w:r>
      <w:r>
        <w:rPr>
          <w:rFonts w:ascii="Times New Roman" w:hAnsi="Times New Roman" w:cs="Times New Roman" w:eastAsia="Times New Roman"/>
          <w:sz w:val="53"/>
          <w:szCs w:val="53"/>
          <w:color w:val="9EA0A1"/>
          <w:spacing w:val="0"/>
          <w:w w:val="85"/>
          <w:b/>
          <w:bCs/>
          <w:i/>
          <w:position w:val="-3"/>
        </w:rPr>
        <w:t>w</w:t>
      </w:r>
      <w:r>
        <w:rPr>
          <w:rFonts w:ascii="Times New Roman" w:hAnsi="Times New Roman" w:cs="Times New Roman" w:eastAsia="Times New Roman"/>
          <w:sz w:val="53"/>
          <w:szCs w:val="53"/>
          <w:color w:val="000000"/>
          <w:spacing w:val="0"/>
          <w:w w:val="100"/>
          <w:position w:val="0"/>
        </w:rPr>
      </w:r>
    </w:p>
    <w:p>
      <w:pPr>
        <w:spacing w:before="0" w:after="0" w:line="167" w:lineRule="exact"/>
        <w:ind w:left="4973" w:right="4824"/>
        <w:jc w:val="center"/>
        <w:tabs>
          <w:tab w:pos="6300" w:val="left"/>
        </w:tabs>
        <w:rPr>
          <w:rFonts w:ascii="Arial" w:hAnsi="Arial" w:cs="Arial" w:eastAsia="Arial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4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3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1"/>
        </w:rPr>
        <w:t>iri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100"/>
          <w:position w:val="1"/>
        </w:rPr>
      </w:r>
      <w:r>
        <w:rPr>
          <w:rFonts w:ascii="Arial" w:hAnsi="Arial" w:cs="Arial" w:eastAsia="Arial"/>
          <w:sz w:val="8"/>
          <w:szCs w:val="8"/>
          <w:color w:val="C1C6F0"/>
          <w:spacing w:val="0"/>
          <w:w w:val="455"/>
          <w:position w:val="-2"/>
        </w:rPr>
        <w:t>/</w:t>
      </w:r>
      <w:r>
        <w:rPr>
          <w:rFonts w:ascii="Arial" w:hAnsi="Arial" w:cs="Arial" w:eastAsia="Arial"/>
          <w:sz w:val="8"/>
          <w:szCs w:val="8"/>
          <w:color w:val="C1C6F0"/>
          <w:spacing w:val="-59"/>
          <w:w w:val="455"/>
          <w:position w:val="-2"/>
        </w:rPr>
        <w:t> </w:t>
      </w:r>
      <w:r>
        <w:rPr>
          <w:rFonts w:ascii="Arial" w:hAnsi="Arial" w:cs="Arial" w:eastAsia="Arial"/>
          <w:sz w:val="11"/>
          <w:szCs w:val="11"/>
          <w:color w:val="C1C6F0"/>
          <w:spacing w:val="0"/>
          <w:w w:val="455"/>
          <w:position w:val="2"/>
        </w:rPr>
        <w:t>'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420" w:right="0"/>
        </w:sectPr>
      </w:pPr>
      <w:rPr/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6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</w:rPr>
        <w:t>itfai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2"/>
          <w:w w:val="10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6"/>
          <w:w w:val="10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4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left="403" w:right="-20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1C2A80"/>
          <w:spacing w:val="-33"/>
          <w:w w:val="84"/>
        </w:rPr>
        <w:t>,</w:t>
      </w:r>
      <w:r>
        <w:rPr>
          <w:rFonts w:ascii="Arial" w:hAnsi="Arial" w:cs="Arial" w:eastAsia="Arial"/>
          <w:sz w:val="40"/>
          <w:szCs w:val="40"/>
          <w:color w:val="6067BD"/>
          <w:spacing w:val="0"/>
          <w:w w:val="115"/>
        </w:rPr>
        <w:t>lll</w:t>
      </w:r>
      <w:r>
        <w:rPr>
          <w:rFonts w:ascii="Arial" w:hAnsi="Arial" w:cs="Arial" w:eastAsia="Arial"/>
          <w:sz w:val="40"/>
          <w:szCs w:val="40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98" w:lineRule="atLeast"/>
        <w:ind w:right="-70"/>
        <w:jc w:val="left"/>
        <w:tabs>
          <w:tab w:pos="11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76969"/>
          <w:w w:val="89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w w:val="9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E909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8E9090"/>
          <w:spacing w:val="0"/>
          <w:w w:val="100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color w:val="8E909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E909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E909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8E9090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E909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8E909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9EA0A1"/>
          <w:spacing w:val="0"/>
          <w:w w:val="100"/>
        </w:rPr>
        <w:t>ez</w:t>
      </w:r>
      <w:r>
        <w:rPr>
          <w:rFonts w:ascii="Times New Roman" w:hAnsi="Times New Roman" w:cs="Times New Roman" w:eastAsia="Times New Roman"/>
          <w:sz w:val="20"/>
          <w:szCs w:val="20"/>
          <w:color w:val="9EA0A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EA0A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E9090"/>
          <w:spacing w:val="0"/>
          <w:w w:val="101"/>
        </w:rPr>
        <w:t>Bölç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40" w:lineRule="auto"/>
        <w:ind w:right="-130"/>
        <w:jc w:val="left"/>
        <w:tabs>
          <w:tab w:pos="1320" w:val="left"/>
          <w:tab w:pos="1800" w:val="left"/>
        </w:tabs>
        <w:rPr>
          <w:rFonts w:ascii="Arial" w:hAnsi="Arial" w:cs="Arial" w:eastAsia="Arial"/>
          <w:sz w:val="36"/>
          <w:szCs w:val="36"/>
        </w:rPr>
      </w:pPr>
      <w:rPr/>
      <w:r>
        <w:rPr/>
        <w:pict>
          <v:group style="position:absolute;margin-left:335.880005pt;margin-top:16.533735pt;width:10.439999pt;height:.1pt;mso-position-horizontal-relative:page;mso-position-vertical-relative:paragraph;z-index:-7465" coordorigin="6718,331" coordsize="209,2">
            <v:shape style="position:absolute;left:6718;top:331;width:209;height:2" coordorigin="6718,331" coordsize="209,0" path="m6718,331l6926,331e" filled="f" stroked="t" strokeweight=".72pt" strokecolor="#A0A3EF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46"/>
          <w:szCs w:val="46"/>
          <w:color w:val="C1C6F0"/>
          <w:spacing w:val="0"/>
          <w:w w:val="100"/>
          <w:i/>
        </w:rPr>
        <w:t>f</w:t>
      </w:r>
      <w:r>
        <w:rPr>
          <w:rFonts w:ascii="Arial" w:hAnsi="Arial" w:cs="Arial" w:eastAsia="Arial"/>
          <w:sz w:val="46"/>
          <w:szCs w:val="46"/>
          <w:color w:val="C1C6F0"/>
          <w:spacing w:val="-9"/>
          <w:w w:val="100"/>
          <w:i/>
        </w:rPr>
        <w:t> </w:t>
      </w:r>
      <w:r>
        <w:rPr>
          <w:rFonts w:ascii="Arial" w:hAnsi="Arial" w:cs="Arial" w:eastAsia="Arial"/>
          <w:sz w:val="46"/>
          <w:szCs w:val="46"/>
          <w:color w:val="C1C6F0"/>
          <w:spacing w:val="5"/>
          <w:w w:val="100"/>
          <w:i/>
          <w:u w:val="single" w:color="6B6BC3"/>
        </w:rPr>
        <w:t> </w:t>
      </w:r>
      <w:r>
        <w:rPr>
          <w:rFonts w:ascii="Arial" w:hAnsi="Arial" w:cs="Arial" w:eastAsia="Arial"/>
          <w:sz w:val="46"/>
          <w:szCs w:val="46"/>
          <w:color w:val="C1C6F0"/>
          <w:spacing w:val="0"/>
          <w:w w:val="100"/>
          <w:i/>
          <w:u w:val="single" w:color="6B6BC3"/>
        </w:rPr>
        <w:tab/>
      </w:r>
      <w:r>
        <w:rPr>
          <w:rFonts w:ascii="Arial" w:hAnsi="Arial" w:cs="Arial" w:eastAsia="Arial"/>
          <w:sz w:val="46"/>
          <w:szCs w:val="46"/>
          <w:color w:val="C1C6F0"/>
          <w:spacing w:val="0"/>
          <w:w w:val="100"/>
          <w:i/>
          <w:u w:val="single" w:color="6B6BC3"/>
        </w:rPr>
      </w:r>
      <w:r>
        <w:rPr>
          <w:rFonts w:ascii="Arial" w:hAnsi="Arial" w:cs="Arial" w:eastAsia="Arial"/>
          <w:sz w:val="46"/>
          <w:szCs w:val="46"/>
          <w:color w:val="C1C6F0"/>
          <w:spacing w:val="0"/>
          <w:w w:val="100"/>
          <w:i/>
        </w:rPr>
      </w:r>
      <w:r>
        <w:rPr>
          <w:rFonts w:ascii="Arial" w:hAnsi="Arial" w:cs="Arial" w:eastAsia="Arial"/>
          <w:sz w:val="46"/>
          <w:szCs w:val="46"/>
          <w:color w:val="C1C6F0"/>
          <w:spacing w:val="0"/>
          <w:w w:val="100"/>
          <w:i/>
        </w:rPr>
        <w:tab/>
      </w:r>
      <w:r>
        <w:rPr>
          <w:rFonts w:ascii="Arial" w:hAnsi="Arial" w:cs="Arial" w:eastAsia="Arial"/>
          <w:sz w:val="46"/>
          <w:szCs w:val="46"/>
          <w:color w:val="C1C6F0"/>
          <w:spacing w:val="0"/>
          <w:w w:val="100"/>
          <w:i/>
        </w:rPr>
      </w:r>
      <w:r>
        <w:rPr>
          <w:rFonts w:ascii="Arial" w:hAnsi="Arial" w:cs="Arial" w:eastAsia="Arial"/>
          <w:sz w:val="36"/>
          <w:szCs w:val="36"/>
          <w:color w:val="959AED"/>
          <w:spacing w:val="0"/>
          <w:w w:val="140"/>
          <w:i/>
          <w:position w:val="-16"/>
        </w:rPr>
        <w:t>)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  <w:position w:val="0"/>
        </w:rPr>
      </w:r>
    </w:p>
    <w:p>
      <w:pPr>
        <w:spacing w:before="52" w:after="0" w:line="31" w:lineRule="exact"/>
        <w:ind w:left="10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76969"/>
          <w:w w:val="107"/>
          <w:position w:val="-1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5"/>
          <w:w w:val="106"/>
          <w:position w:val="-1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3"/>
          <w:position w:val="-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8"/>
          <w:w w:val="102"/>
          <w:position w:val="-1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215"/>
          <w:position w:val="-1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9"/>
          <w:w w:val="215"/>
          <w:position w:val="-16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7"/>
          <w:position w:val="-16"/>
        </w:rPr>
        <w:t>.ARAS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98"/>
          <w:position w:val="-1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7"/>
          <w:w w:val="100"/>
          <w:position w:val="-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2"/>
          <w:position w:val="-16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30" w:lineRule="exact"/>
        <w:ind w:left="296" w:right="179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19"/>
          <w:szCs w:val="19"/>
          <w:color w:val="9EA0A1"/>
          <w:spacing w:val="0"/>
          <w:w w:val="100"/>
          <w:i/>
        </w:rPr>
        <w:t>1</w:t>
      </w:r>
      <w:r>
        <w:rPr>
          <w:rFonts w:ascii="Arial" w:hAnsi="Arial" w:cs="Arial" w:eastAsia="Arial"/>
          <w:sz w:val="19"/>
          <w:szCs w:val="19"/>
          <w:color w:val="9EA0A1"/>
          <w:spacing w:val="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9EA0A1"/>
          <w:spacing w:val="4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EA0A1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9EA0A1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1"/>
          <w:w w:val="99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6"/>
          <w:w w:val="5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3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-35" w:right="137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43434"/>
          <w:w w:val="96"/>
        </w:rPr>
        <w:t>itfai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</w:rPr>
        <w:t>Birim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5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2" w:after="0" w:line="240" w:lineRule="exact"/>
        <w:ind w:left="1210" w:right="-20"/>
        <w:jc w:val="left"/>
        <w:rPr>
          <w:rFonts w:ascii="Arial" w:hAnsi="Arial" w:cs="Arial" w:eastAsia="Arial"/>
          <w:sz w:val="59"/>
          <w:szCs w:val="59"/>
        </w:rPr>
      </w:pPr>
      <w:rPr/>
      <w:r>
        <w:rPr>
          <w:rFonts w:ascii="Arial" w:hAnsi="Arial" w:cs="Arial" w:eastAsia="Arial"/>
          <w:sz w:val="59"/>
          <w:szCs w:val="59"/>
          <w:color w:val="676969"/>
          <w:w w:val="53"/>
          <w:b/>
          <w:bCs/>
          <w:position w:val="-36"/>
        </w:rPr>
        <w:t>.</w:t>
      </w:r>
      <w:r>
        <w:rPr>
          <w:rFonts w:ascii="Arial" w:hAnsi="Arial" w:cs="Arial" w:eastAsia="Arial"/>
          <w:sz w:val="59"/>
          <w:szCs w:val="59"/>
          <w:color w:val="676969"/>
          <w:spacing w:val="28"/>
          <w:w w:val="54"/>
          <w:b/>
          <w:bCs/>
          <w:position w:val="-36"/>
        </w:rPr>
        <w:t>r</w:t>
      </w:r>
      <w:r>
        <w:rPr>
          <w:rFonts w:ascii="Arial" w:hAnsi="Arial" w:cs="Arial" w:eastAsia="Arial"/>
          <w:sz w:val="59"/>
          <w:szCs w:val="59"/>
          <w:color w:val="576099"/>
          <w:spacing w:val="-41"/>
          <w:w w:val="40"/>
          <w:b/>
          <w:bCs/>
          <w:position w:val="-36"/>
        </w:rPr>
        <w:t>"</w:t>
      </w:r>
      <w:r>
        <w:rPr>
          <w:rFonts w:ascii="Arial" w:hAnsi="Arial" w:cs="Arial" w:eastAsia="Arial"/>
          <w:sz w:val="59"/>
          <w:szCs w:val="59"/>
          <w:color w:val="676969"/>
          <w:spacing w:val="0"/>
          <w:w w:val="38"/>
          <w:b/>
          <w:bCs/>
          <w:position w:val="-36"/>
        </w:rPr>
        <w:t>"</w:t>
      </w:r>
      <w:r>
        <w:rPr>
          <w:rFonts w:ascii="Arial" w:hAnsi="Arial" w:cs="Arial" w:eastAsia="Arial"/>
          <w:sz w:val="59"/>
          <w:szCs w:val="59"/>
          <w:color w:val="676969"/>
          <w:spacing w:val="-37"/>
          <w:w w:val="38"/>
          <w:b/>
          <w:bCs/>
          <w:position w:val="-36"/>
        </w:rPr>
        <w:t>f</w:t>
      </w:r>
      <w:r>
        <w:rPr>
          <w:rFonts w:ascii="Arial" w:hAnsi="Arial" w:cs="Arial" w:eastAsia="Arial"/>
          <w:sz w:val="59"/>
          <w:szCs w:val="59"/>
          <w:color w:val="4B4B4B"/>
          <w:spacing w:val="-92"/>
          <w:w w:val="43"/>
          <w:b/>
          <w:bCs/>
          <w:position w:val="-36"/>
        </w:rPr>
        <w:t>,</w:t>
      </w:r>
      <w:r>
        <w:rPr>
          <w:rFonts w:ascii="Arial" w:hAnsi="Arial" w:cs="Arial" w:eastAsia="Arial"/>
          <w:sz w:val="59"/>
          <w:szCs w:val="59"/>
          <w:color w:val="676969"/>
          <w:spacing w:val="-13"/>
          <w:w w:val="37"/>
          <w:b/>
          <w:bCs/>
          <w:position w:val="-36"/>
        </w:rPr>
        <w:t>l</w:t>
      </w:r>
      <w:r>
        <w:rPr>
          <w:rFonts w:ascii="Arial" w:hAnsi="Arial" w:cs="Arial" w:eastAsia="Arial"/>
          <w:sz w:val="59"/>
          <w:szCs w:val="59"/>
          <w:color w:val="676969"/>
          <w:spacing w:val="-171"/>
          <w:w w:val="67"/>
          <w:b/>
          <w:bCs/>
          <w:position w:val="-36"/>
        </w:rPr>
        <w:t>·</w:t>
      </w:r>
      <w:r>
        <w:rPr>
          <w:rFonts w:ascii="Arial" w:hAnsi="Arial" w:cs="Arial" w:eastAsia="Arial"/>
          <w:sz w:val="59"/>
          <w:szCs w:val="59"/>
          <w:color w:val="676969"/>
          <w:spacing w:val="0"/>
          <w:w w:val="37"/>
          <w:b/>
          <w:bCs/>
          <w:position w:val="-36"/>
        </w:rPr>
        <w:t>ı</w:t>
      </w:r>
      <w:r>
        <w:rPr>
          <w:rFonts w:ascii="Arial" w:hAnsi="Arial" w:cs="Arial" w:eastAsia="Arial"/>
          <w:sz w:val="59"/>
          <w:szCs w:val="59"/>
          <w:color w:val="676969"/>
          <w:spacing w:val="-107"/>
          <w:w w:val="100"/>
          <w:b/>
          <w:bCs/>
          <w:position w:val="-36"/>
        </w:rPr>
        <w:t> </w:t>
      </w:r>
      <w:r>
        <w:rPr>
          <w:rFonts w:ascii="Arial" w:hAnsi="Arial" w:cs="Arial" w:eastAsia="Arial"/>
          <w:sz w:val="59"/>
          <w:szCs w:val="59"/>
          <w:color w:val="676969"/>
          <w:spacing w:val="-12"/>
          <w:w w:val="67"/>
          <w:b/>
          <w:bCs/>
          <w:position w:val="-36"/>
        </w:rPr>
        <w:t>c</w:t>
      </w:r>
      <w:r>
        <w:rPr>
          <w:rFonts w:ascii="Arial" w:hAnsi="Arial" w:cs="Arial" w:eastAsia="Arial"/>
          <w:sz w:val="59"/>
          <w:szCs w:val="59"/>
          <w:color w:val="676969"/>
          <w:spacing w:val="0"/>
          <w:w w:val="24"/>
          <w:position w:val="-36"/>
        </w:rPr>
        <w:t>·</w:t>
      </w:r>
      <w:r>
        <w:rPr>
          <w:rFonts w:ascii="Arial" w:hAnsi="Arial" w:cs="Arial" w:eastAsia="Arial"/>
          <w:sz w:val="59"/>
          <w:szCs w:val="59"/>
          <w:color w:val="676969"/>
          <w:spacing w:val="0"/>
          <w:w w:val="23"/>
          <w:position w:val="-36"/>
        </w:rPr>
        <w:t>.</w:t>
      </w:r>
      <w:r>
        <w:rPr>
          <w:rFonts w:ascii="Arial" w:hAnsi="Arial" w:cs="Arial" w:eastAsia="Arial"/>
          <w:sz w:val="59"/>
          <w:szCs w:val="59"/>
          <w:color w:val="676969"/>
          <w:spacing w:val="-67"/>
          <w:w w:val="100"/>
          <w:position w:val="-36"/>
        </w:rPr>
        <w:t> </w:t>
      </w:r>
      <w:r>
        <w:rPr>
          <w:rFonts w:ascii="Arial" w:hAnsi="Arial" w:cs="Arial" w:eastAsia="Arial"/>
          <w:sz w:val="59"/>
          <w:szCs w:val="59"/>
          <w:color w:val="676969"/>
          <w:spacing w:val="21"/>
          <w:w w:val="45"/>
          <w:position w:val="-36"/>
        </w:rPr>
        <w:t>,</w:t>
      </w:r>
      <w:r>
        <w:rPr>
          <w:rFonts w:ascii="Arial" w:hAnsi="Arial" w:cs="Arial" w:eastAsia="Arial"/>
          <w:sz w:val="59"/>
          <w:szCs w:val="59"/>
          <w:color w:val="676969"/>
          <w:spacing w:val="0"/>
          <w:w w:val="23"/>
          <w:position w:val="-36"/>
        </w:rPr>
        <w:t>.</w:t>
      </w:r>
      <w:r>
        <w:rPr>
          <w:rFonts w:ascii="Arial" w:hAnsi="Arial" w:cs="Arial" w:eastAsia="Arial"/>
          <w:sz w:val="59"/>
          <w:szCs w:val="5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420" w:right="0"/>
          <w:cols w:num="4" w:equalWidth="0">
            <w:col w:w="812" w:space="1547"/>
            <w:col w:w="1774" w:space="430"/>
            <w:col w:w="1983" w:space="1948"/>
            <w:col w:w="2986"/>
          </w:cols>
        </w:sectPr>
      </w:pPr>
      <w:rPr/>
    </w:p>
    <w:p>
      <w:pPr>
        <w:spacing w:before="0" w:after="0" w:line="14" w:lineRule="atLeast"/>
        <w:ind w:left="2410" w:right="-20"/>
        <w:jc w:val="left"/>
        <w:tabs>
          <w:tab w:pos="4900" w:val="left"/>
          <w:tab w:pos="9300" w:val="left"/>
        </w:tabs>
        <w:rPr>
          <w:rFonts w:ascii="Times New Roman" w:hAnsi="Times New Roman" w:cs="Times New Roman" w:eastAsia="Times New Roman"/>
          <w:sz w:val="39"/>
          <w:szCs w:val="39"/>
        </w:rPr>
      </w:pPr>
      <w:rPr/>
      <w:r>
        <w:rPr>
          <w:rFonts w:ascii="Arial" w:hAnsi="Arial" w:cs="Arial" w:eastAsia="Arial"/>
          <w:sz w:val="21"/>
          <w:szCs w:val="21"/>
          <w:color w:val="7C7E7E"/>
          <w:spacing w:val="0"/>
          <w:w w:val="42"/>
          <w:i/>
          <w:position w:val="4"/>
        </w:rPr>
        <w:t>;</w:t>
      </w:r>
      <w:r>
        <w:rPr>
          <w:rFonts w:ascii="Arial" w:hAnsi="Arial" w:cs="Arial" w:eastAsia="Arial"/>
          <w:sz w:val="21"/>
          <w:szCs w:val="21"/>
          <w:color w:val="7C7E7E"/>
          <w:spacing w:val="0"/>
          <w:w w:val="100"/>
          <w:i/>
          <w:position w:val="4"/>
        </w:rPr>
        <w:tab/>
      </w:r>
      <w:r>
        <w:rPr>
          <w:rFonts w:ascii="Arial" w:hAnsi="Arial" w:cs="Arial" w:eastAsia="Arial"/>
          <w:sz w:val="21"/>
          <w:szCs w:val="21"/>
          <w:color w:val="7C7E7E"/>
          <w:spacing w:val="0"/>
          <w:w w:val="100"/>
          <w:i/>
          <w:position w:val="4"/>
        </w:rPr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3"/>
          <w:position w:val="0"/>
        </w:rPr>
        <w:t>tfai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6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>Çavuş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39"/>
          <w:szCs w:val="39"/>
          <w:color w:val="576099"/>
          <w:spacing w:val="0"/>
          <w:w w:val="65"/>
          <w:b/>
          <w:bCs/>
          <w:i/>
          <w:position w:val="7"/>
        </w:rPr>
        <w:t>AL</w:t>
      </w:r>
      <w:r>
        <w:rPr>
          <w:rFonts w:ascii="Times New Roman" w:hAnsi="Times New Roman" w:cs="Times New Roman" w:eastAsia="Times New Roman"/>
          <w:sz w:val="39"/>
          <w:szCs w:val="3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420" w:right="0"/>
        </w:sectPr>
      </w:pPr>
      <w:rPr/>
    </w:p>
    <w:p>
      <w:pPr>
        <w:spacing w:before="0" w:after="0" w:line="115" w:lineRule="exact"/>
        <w:ind w:left="2323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11"/>
          <w:position w:val="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12"/>
          <w:w w:val="111"/>
          <w:position w:val="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0"/>
          <w:w w:val="111"/>
          <w:position w:val="2"/>
        </w:rPr>
        <w:t>Posta</w:t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13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2"/>
        </w:rPr>
        <w:t>Grup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  <w:position w:val="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2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E9090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8E9090"/>
          <w:spacing w:val="0"/>
          <w:w w:val="100"/>
          <w:position w:val="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8E9090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0"/>
          <w:w w:val="100"/>
          <w:position w:val="2"/>
        </w:rPr>
        <w:t>Aırıi</w:t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-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EA0A1"/>
          <w:spacing w:val="-16"/>
          <w:w w:val="140"/>
          <w:position w:val="2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0"/>
          <w:w w:val="47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52" w:after="0" w:line="166" w:lineRule="exact"/>
        <w:ind w:right="-82"/>
        <w:jc w:val="left"/>
        <w:rPr>
          <w:rFonts w:ascii="Arial" w:hAnsi="Arial" w:cs="Arial" w:eastAsia="Arial"/>
          <w:sz w:val="25"/>
          <w:szCs w:val="25"/>
        </w:rPr>
      </w:pPr>
      <w:rPr/>
      <w:r>
        <w:rPr/>
        <w:br w:type="column"/>
      </w:r>
      <w:r>
        <w:rPr>
          <w:rFonts w:ascii="Arial" w:hAnsi="Arial" w:cs="Arial" w:eastAsia="Arial"/>
          <w:sz w:val="25"/>
          <w:szCs w:val="25"/>
          <w:color w:val="676969"/>
          <w:spacing w:val="-54"/>
          <w:w w:val="120"/>
          <w:b/>
          <w:bCs/>
          <w:position w:val="-13"/>
        </w:rPr>
        <w:t>B</w:t>
      </w:r>
      <w:r>
        <w:rPr>
          <w:rFonts w:ascii="Arial" w:hAnsi="Arial" w:cs="Arial" w:eastAsia="Arial"/>
          <w:sz w:val="25"/>
          <w:szCs w:val="25"/>
          <w:color w:val="4B4B4B"/>
          <w:spacing w:val="-155"/>
          <w:w w:val="139"/>
          <w:b/>
          <w:bCs/>
          <w:position w:val="-10"/>
        </w:rPr>
        <w:t>u</w:t>
      </w:r>
      <w:r>
        <w:rPr>
          <w:rFonts w:ascii="Arial" w:hAnsi="Arial" w:cs="Arial" w:eastAsia="Arial"/>
          <w:sz w:val="25"/>
          <w:szCs w:val="25"/>
          <w:color w:val="676969"/>
          <w:spacing w:val="0"/>
          <w:w w:val="103"/>
          <w:b/>
          <w:bCs/>
          <w:position w:val="-13"/>
        </w:rPr>
        <w:t>..</w:t>
      </w:r>
      <w:r>
        <w:rPr>
          <w:rFonts w:ascii="Arial" w:hAnsi="Arial" w:cs="Arial" w:eastAsia="Arial"/>
          <w:sz w:val="25"/>
          <w:szCs w:val="25"/>
          <w:color w:val="000000"/>
          <w:spacing w:val="0"/>
          <w:w w:val="100"/>
          <w:position w:val="0"/>
        </w:rPr>
      </w:r>
    </w:p>
    <w:p>
      <w:pPr>
        <w:spacing w:before="0" w:after="0" w:line="218" w:lineRule="exact"/>
        <w:ind w:right="-115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3"/>
          <w:szCs w:val="23"/>
          <w:color w:val="676969"/>
          <w:spacing w:val="11"/>
          <w:w w:val="41"/>
          <w:b/>
          <w:bCs/>
          <w:position w:val="-11"/>
        </w:rPr>
        <w:t>,</w:t>
      </w:r>
      <w:r>
        <w:rPr>
          <w:rFonts w:ascii="Arial" w:hAnsi="Arial" w:cs="Arial" w:eastAsia="Arial"/>
          <w:sz w:val="23"/>
          <w:szCs w:val="23"/>
          <w:color w:val="576099"/>
          <w:spacing w:val="0"/>
          <w:w w:val="91"/>
          <w:b/>
          <w:bCs/>
          <w:position w:val="-11"/>
        </w:rPr>
        <w:t>],</w:t>
      </w:r>
      <w:r>
        <w:rPr>
          <w:rFonts w:ascii="Arial" w:hAnsi="Arial" w:cs="Arial" w:eastAsia="Arial"/>
          <w:sz w:val="23"/>
          <w:szCs w:val="23"/>
          <w:color w:val="576099"/>
          <w:spacing w:val="-65"/>
          <w:w w:val="92"/>
          <w:b/>
          <w:bCs/>
          <w:position w:val="-11"/>
        </w:rPr>
        <w:t>1</w:t>
      </w:r>
      <w:r>
        <w:rPr>
          <w:rFonts w:ascii="Arial" w:hAnsi="Arial" w:cs="Arial" w:eastAsia="Arial"/>
          <w:sz w:val="23"/>
          <w:szCs w:val="23"/>
          <w:color w:val="494F6E"/>
          <w:spacing w:val="0"/>
          <w:w w:val="94"/>
          <w:b/>
          <w:bCs/>
          <w:position w:val="-11"/>
        </w:rPr>
        <w:t>.1</w:t>
      </w:r>
      <w:r>
        <w:rPr>
          <w:rFonts w:ascii="Arial" w:hAnsi="Arial" w:cs="Arial" w:eastAsia="Arial"/>
          <w:sz w:val="23"/>
          <w:szCs w:val="23"/>
          <w:color w:val="494F6E"/>
          <w:spacing w:val="0"/>
          <w:w w:val="100"/>
          <w:b/>
          <w:bCs/>
          <w:position w:val="-11"/>
        </w:rPr>
        <w:t> </w:t>
      </w:r>
      <w:r>
        <w:rPr>
          <w:rFonts w:ascii="Arial" w:hAnsi="Arial" w:cs="Arial" w:eastAsia="Arial"/>
          <w:sz w:val="23"/>
          <w:szCs w:val="23"/>
          <w:color w:val="494F6E"/>
          <w:spacing w:val="-20"/>
          <w:w w:val="100"/>
          <w:b/>
          <w:bCs/>
          <w:position w:val="-11"/>
        </w:rPr>
        <w:t> </w:t>
      </w:r>
      <w:r>
        <w:rPr>
          <w:rFonts w:ascii="Times New Roman" w:hAnsi="Times New Roman" w:cs="Times New Roman" w:eastAsia="Times New Roman"/>
          <w:sz w:val="50"/>
          <w:szCs w:val="50"/>
          <w:color w:val="576099"/>
          <w:spacing w:val="0"/>
          <w:w w:val="73"/>
          <w:b/>
          <w:bCs/>
          <w:i/>
          <w:position w:val="-11"/>
        </w:rPr>
        <w:t>t</w:t>
      </w:r>
      <w:r>
        <w:rPr>
          <w:rFonts w:ascii="Times New Roman" w:hAnsi="Times New Roman" w:cs="Times New Roman" w:eastAsia="Times New Roman"/>
          <w:sz w:val="50"/>
          <w:szCs w:val="50"/>
          <w:color w:val="576099"/>
          <w:spacing w:val="25"/>
          <w:w w:val="73"/>
          <w:b/>
          <w:bCs/>
          <w:i/>
          <w:position w:val="-11"/>
        </w:rPr>
        <w:t>ı</w:t>
      </w:r>
      <w:r>
        <w:rPr>
          <w:rFonts w:ascii="Arial" w:hAnsi="Arial" w:cs="Arial" w:eastAsia="Arial"/>
          <w:sz w:val="20"/>
          <w:szCs w:val="20"/>
          <w:color w:val="676969"/>
          <w:spacing w:val="0"/>
          <w:w w:val="105"/>
          <w:b/>
          <w:bCs/>
          <w:position w:val="-11"/>
        </w:rPr>
        <w:t>lJ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118" w:lineRule="exact"/>
        <w:ind w:right="-20"/>
        <w:jc w:val="left"/>
        <w:tabs>
          <w:tab w:pos="4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757EC6"/>
          <w:spacing w:val="0"/>
          <w:w w:val="77"/>
          <w:position w:val="-9"/>
        </w:rPr>
        <w:t>(</w:t>
      </w:r>
      <w:r>
        <w:rPr>
          <w:rFonts w:ascii="Arial" w:hAnsi="Arial" w:cs="Arial" w:eastAsia="Arial"/>
          <w:sz w:val="20"/>
          <w:szCs w:val="20"/>
          <w:color w:val="757EC6"/>
          <w:spacing w:val="0"/>
          <w:w w:val="77"/>
          <w:position w:val="-9"/>
        </w:rPr>
        <w:t>,</w:t>
      </w:r>
      <w:r>
        <w:rPr>
          <w:rFonts w:ascii="Arial" w:hAnsi="Arial" w:cs="Arial" w:eastAsia="Arial"/>
          <w:sz w:val="20"/>
          <w:szCs w:val="20"/>
          <w:color w:val="757EC6"/>
          <w:spacing w:val="-42"/>
          <w:w w:val="77"/>
          <w:position w:val="-9"/>
        </w:rPr>
        <w:t> </w:t>
      </w:r>
      <w:r>
        <w:rPr>
          <w:rFonts w:ascii="Arial" w:hAnsi="Arial" w:cs="Arial" w:eastAsia="Arial"/>
          <w:sz w:val="20"/>
          <w:szCs w:val="20"/>
          <w:color w:val="757EC6"/>
          <w:spacing w:val="0"/>
          <w:w w:val="100"/>
          <w:position w:val="-9"/>
        </w:rPr>
        <w:tab/>
      </w:r>
      <w:r>
        <w:rPr>
          <w:rFonts w:ascii="Arial" w:hAnsi="Arial" w:cs="Arial" w:eastAsia="Arial"/>
          <w:sz w:val="20"/>
          <w:szCs w:val="20"/>
          <w:color w:val="757EC6"/>
          <w:spacing w:val="0"/>
          <w:w w:val="100"/>
          <w:position w:val="-9"/>
        </w:rPr>
      </w:r>
      <w:r>
        <w:rPr>
          <w:rFonts w:ascii="Arial" w:hAnsi="Arial" w:cs="Arial" w:eastAsia="Arial"/>
          <w:sz w:val="20"/>
          <w:szCs w:val="20"/>
          <w:color w:val="676969"/>
          <w:spacing w:val="0"/>
          <w:w w:val="77"/>
          <w:position w:val="-9"/>
        </w:rPr>
        <w:t>\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420" w:right="0"/>
          <w:cols w:num="4" w:equalWidth="0">
            <w:col w:w="4345" w:space="4371"/>
            <w:col w:w="368" w:space="104"/>
            <w:col w:w="922" w:space="716"/>
            <w:col w:w="654"/>
          </w:cols>
        </w:sectPr>
      </w:pPr>
      <w:rPr/>
    </w:p>
    <w:p>
      <w:pPr>
        <w:spacing w:before="0" w:after="0" w:line="218" w:lineRule="exact"/>
        <w:ind w:right="95"/>
        <w:jc w:val="right"/>
        <w:tabs>
          <w:tab w:pos="740" w:val="left"/>
          <w:tab w:pos="1480" w:val="left"/>
          <w:tab w:pos="2160" w:val="left"/>
        </w:tabs>
        <w:rPr>
          <w:rFonts w:ascii="Arial" w:hAnsi="Arial" w:cs="Arial" w:eastAsia="Arial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7C7E7E"/>
          <w:w w:val="59"/>
          <w:position w:val="-1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color w:val="7C7E7E"/>
          <w:spacing w:val="-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343434"/>
          <w:spacing w:val="0"/>
          <w:w w:val="67"/>
          <w:position w:val="-1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343434"/>
          <w:spacing w:val="-7"/>
          <w:w w:val="68"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6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100"/>
          <w:position w:val="-1"/>
        </w:rPr>
      </w:r>
      <w:r>
        <w:rPr>
          <w:rFonts w:ascii="Arial" w:hAnsi="Arial" w:cs="Arial" w:eastAsia="Arial"/>
          <w:sz w:val="12"/>
          <w:szCs w:val="12"/>
          <w:color w:val="676969"/>
          <w:spacing w:val="-2"/>
          <w:w w:val="339"/>
          <w:position w:val="-1"/>
        </w:rPr>
        <w:t>ı</w:t>
      </w:r>
      <w:r>
        <w:rPr>
          <w:rFonts w:ascii="Arial" w:hAnsi="Arial" w:cs="Arial" w:eastAsia="Arial"/>
          <w:sz w:val="14"/>
          <w:szCs w:val="14"/>
          <w:color w:val="676969"/>
          <w:spacing w:val="0"/>
          <w:w w:val="169"/>
          <w:position w:val="-1"/>
        </w:rPr>
        <w:t>ıl</w:t>
      </w:r>
      <w:r>
        <w:rPr>
          <w:rFonts w:ascii="Arial" w:hAnsi="Arial" w:cs="Arial" w:eastAsia="Arial"/>
          <w:sz w:val="14"/>
          <w:szCs w:val="14"/>
          <w:color w:val="676969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4"/>
          <w:szCs w:val="14"/>
          <w:color w:val="676969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0"/>
          <w:w w:val="70"/>
          <w:position w:val="-1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7C7E7E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3"/>
          <w:szCs w:val="23"/>
          <w:color w:val="4B4B4B"/>
          <w:spacing w:val="0"/>
          <w:w w:val="136"/>
          <w:b/>
          <w:bCs/>
          <w:i/>
          <w:position w:val="-1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color w:val="4B4B4B"/>
          <w:spacing w:val="-4"/>
          <w:w w:val="136"/>
          <w:b/>
          <w:bCs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676969"/>
          <w:spacing w:val="-46"/>
          <w:w w:val="67"/>
          <w:position w:val="-1"/>
        </w:rPr>
        <w:t>\</w:t>
      </w:r>
      <w:r>
        <w:rPr>
          <w:rFonts w:ascii="Arial" w:hAnsi="Arial" w:cs="Arial" w:eastAsia="Arial"/>
          <w:sz w:val="11"/>
          <w:szCs w:val="11"/>
          <w:color w:val="676969"/>
          <w:spacing w:val="0"/>
          <w:w w:val="138"/>
          <w:position w:val="-2"/>
        </w:rPr>
        <w:t>{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420" w:right="0"/>
        </w:sectPr>
      </w:pPr>
      <w:rPr/>
    </w:p>
    <w:p>
      <w:pPr>
        <w:spacing w:before="91" w:after="0" w:line="242" w:lineRule="exact"/>
        <w:ind w:right="-20"/>
        <w:jc w:val="righ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7.839996pt;margin-top:16.659645pt;width:59.420103pt;height:34.5pt;mso-position-horizontal-relative:page;mso-position-vertical-relative:paragraph;z-index:-7463" type="#_x0000_t202" filled="f" stroked="f">
            <v:textbox inset="0,0,0,0">
              <w:txbxContent>
                <w:p>
                  <w:pPr>
                    <w:spacing w:before="0" w:after="0" w:line="690" w:lineRule="exact"/>
                    <w:ind w:right="-144"/>
                    <w:jc w:val="left"/>
                    <w:rPr>
                      <w:rFonts w:ascii="Times New Roman" w:hAnsi="Times New Roman" w:cs="Times New Roman" w:eastAsia="Times New Roman"/>
                      <w:sz w:val="69"/>
                      <w:szCs w:val="69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69"/>
                      <w:szCs w:val="69"/>
                      <w:color w:val="676969"/>
                      <w:spacing w:val="9"/>
                      <w:w w:val="44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sz w:val="69"/>
                      <w:szCs w:val="69"/>
                      <w:color w:val="576099"/>
                      <w:spacing w:val="0"/>
                      <w:w w:val="65"/>
                    </w:rPr>
                    <w:t>Ji&amp;Z:</w:t>
                  </w:r>
                  <w:r>
                    <w:rPr>
                      <w:rFonts w:ascii="Times New Roman" w:hAnsi="Times New Roman" w:cs="Times New Roman" w:eastAsia="Times New Roman"/>
                      <w:sz w:val="69"/>
                      <w:szCs w:val="69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9"/>
          <w:szCs w:val="19"/>
          <w:color w:val="676969"/>
          <w:w w:val="194"/>
          <w:position w:val="2"/>
        </w:rPr>
        <w:t>Müd</w:t>
      </w:r>
      <w:r>
        <w:rPr>
          <w:rFonts w:ascii="Arial" w:hAnsi="Arial" w:cs="Arial" w:eastAsia="Arial"/>
          <w:sz w:val="19"/>
          <w:szCs w:val="19"/>
          <w:color w:val="676969"/>
          <w:spacing w:val="-3"/>
          <w:w w:val="194"/>
          <w:position w:val="2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676969"/>
          <w:spacing w:val="12"/>
          <w:w w:val="143"/>
          <w:b/>
          <w:bCs/>
          <w:position w:val="-9"/>
        </w:rPr>
        <w:t>e</w:t>
      </w:r>
      <w:r>
        <w:rPr>
          <w:rFonts w:ascii="Arial" w:hAnsi="Arial" w:cs="Arial" w:eastAsia="Arial"/>
          <w:sz w:val="19"/>
          <w:szCs w:val="19"/>
          <w:color w:val="676969"/>
          <w:spacing w:val="-11"/>
          <w:w w:val="192"/>
          <w:position w:val="2"/>
        </w:rPr>
        <w:t>'</w:t>
      </w:r>
      <w:r>
        <w:rPr>
          <w:rFonts w:ascii="Arial" w:hAnsi="Arial" w:cs="Arial" w:eastAsia="Arial"/>
          <w:sz w:val="19"/>
          <w:szCs w:val="19"/>
          <w:color w:val="676969"/>
          <w:spacing w:val="7"/>
          <w:w w:val="193"/>
          <w:position w:val="2"/>
        </w:rPr>
        <w:t>!</w:t>
      </w:r>
      <w:r>
        <w:rPr>
          <w:rFonts w:ascii="Times New Roman" w:hAnsi="Times New Roman" w:cs="Times New Roman" w:eastAsia="Times New Roman"/>
          <w:sz w:val="21"/>
          <w:szCs w:val="21"/>
          <w:color w:val="676969"/>
          <w:spacing w:val="0"/>
          <w:w w:val="73"/>
          <w:b/>
          <w:bCs/>
          <w:i/>
          <w:position w:val="-9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676969"/>
          <w:spacing w:val="-41"/>
          <w:w w:val="72"/>
          <w:b/>
          <w:bCs/>
          <w:i/>
          <w:position w:val="-9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0" w:after="0" w:line="333" w:lineRule="exact"/>
        <w:ind w:right="-20"/>
        <w:jc w:val="left"/>
        <w:tabs>
          <w:tab w:pos="700" w:val="left"/>
        </w:tabs>
        <w:rPr>
          <w:rFonts w:ascii="Arial" w:hAnsi="Arial" w:cs="Arial" w:eastAsia="Arial"/>
          <w:sz w:val="43"/>
          <w:szCs w:val="43"/>
        </w:rPr>
      </w:pPr>
      <w:rPr/>
      <w:r>
        <w:rPr/>
        <w:br w:type="column"/>
      </w:r>
      <w:r>
        <w:rPr>
          <w:rFonts w:ascii="Arial" w:hAnsi="Arial" w:cs="Arial" w:eastAsia="Arial"/>
          <w:sz w:val="19"/>
          <w:szCs w:val="19"/>
          <w:color w:val="7C7E7E"/>
          <w:spacing w:val="-20"/>
          <w:w w:val="250"/>
        </w:rPr>
        <w:t>.</w:t>
      </w:r>
      <w:r>
        <w:rPr>
          <w:rFonts w:ascii="Arial" w:hAnsi="Arial" w:cs="Arial" w:eastAsia="Arial"/>
          <w:sz w:val="19"/>
          <w:szCs w:val="19"/>
          <w:color w:val="7C7E7E"/>
          <w:spacing w:val="-28"/>
          <w:w w:val="25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color w:val="676969"/>
          <w:spacing w:val="0"/>
          <w:w w:val="62"/>
          <w:position w:val="-11"/>
        </w:rPr>
        <w:t>!.&gt;:ı.</w:t>
      </w:r>
      <w:r>
        <w:rPr>
          <w:rFonts w:ascii="Times New Roman" w:hAnsi="Times New Roman" w:cs="Times New Roman" w:eastAsia="Times New Roman"/>
          <w:sz w:val="23"/>
          <w:szCs w:val="23"/>
          <w:color w:val="676969"/>
          <w:spacing w:val="0"/>
          <w:w w:val="100"/>
          <w:position w:val="-11"/>
        </w:rPr>
        <w:tab/>
      </w:r>
      <w:r>
        <w:rPr>
          <w:rFonts w:ascii="Times New Roman" w:hAnsi="Times New Roman" w:cs="Times New Roman" w:eastAsia="Times New Roman"/>
          <w:sz w:val="23"/>
          <w:szCs w:val="23"/>
          <w:color w:val="676969"/>
          <w:spacing w:val="0"/>
          <w:w w:val="100"/>
          <w:position w:val="-11"/>
        </w:rPr>
      </w:r>
      <w:r>
        <w:rPr>
          <w:rFonts w:ascii="Arial" w:hAnsi="Arial" w:cs="Arial" w:eastAsia="Arial"/>
          <w:sz w:val="14"/>
          <w:szCs w:val="14"/>
          <w:color w:val="7C7E7E"/>
          <w:spacing w:val="0"/>
          <w:w w:val="55"/>
          <w:i/>
          <w:position w:val="-11"/>
        </w:rPr>
        <w:t>tt;IJiJ</w:t>
      </w:r>
      <w:r>
        <w:rPr>
          <w:rFonts w:ascii="Arial" w:hAnsi="Arial" w:cs="Arial" w:eastAsia="Arial"/>
          <w:sz w:val="14"/>
          <w:szCs w:val="14"/>
          <w:color w:val="7C7E7E"/>
          <w:spacing w:val="0"/>
          <w:w w:val="55"/>
          <w:i/>
          <w:position w:val="-11"/>
        </w:rPr>
        <w:t>      </w:t>
      </w:r>
      <w:r>
        <w:rPr>
          <w:rFonts w:ascii="Arial" w:hAnsi="Arial" w:cs="Arial" w:eastAsia="Arial"/>
          <w:sz w:val="14"/>
          <w:szCs w:val="14"/>
          <w:color w:val="7C7E7E"/>
          <w:spacing w:val="20"/>
          <w:w w:val="55"/>
          <w:i/>
          <w:position w:val="-11"/>
        </w:rPr>
        <w:t> </w:t>
      </w:r>
      <w:r>
        <w:rPr>
          <w:rFonts w:ascii="Arial" w:hAnsi="Arial" w:cs="Arial" w:eastAsia="Arial"/>
          <w:sz w:val="14"/>
          <w:szCs w:val="14"/>
          <w:color w:val="676969"/>
          <w:spacing w:val="0"/>
          <w:w w:val="187"/>
          <w:position w:val="-11"/>
        </w:rPr>
        <w:t>•</w:t>
      </w:r>
      <w:r>
        <w:rPr>
          <w:rFonts w:ascii="Arial" w:hAnsi="Arial" w:cs="Arial" w:eastAsia="Arial"/>
          <w:sz w:val="14"/>
          <w:szCs w:val="14"/>
          <w:color w:val="676969"/>
          <w:spacing w:val="-42"/>
          <w:w w:val="187"/>
          <w:position w:val="-11"/>
        </w:rPr>
        <w:t> </w:t>
      </w:r>
      <w:r>
        <w:rPr>
          <w:rFonts w:ascii="Arial" w:hAnsi="Arial" w:cs="Arial" w:eastAsia="Arial"/>
          <w:sz w:val="43"/>
          <w:szCs w:val="43"/>
          <w:color w:val="4B4B4B"/>
          <w:spacing w:val="0"/>
          <w:w w:val="71"/>
          <w:i/>
          <w:position w:val="-8"/>
        </w:rPr>
        <w:t>)</w:t>
      </w:r>
      <w:r>
        <w:rPr>
          <w:rFonts w:ascii="Arial" w:hAnsi="Arial" w:cs="Arial" w:eastAsia="Arial"/>
          <w:sz w:val="43"/>
          <w:szCs w:val="43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420" w:right="0"/>
          <w:cols w:num="2" w:equalWidth="0">
            <w:col w:w="9946" w:space="133"/>
            <w:col w:w="1401"/>
          </w:cols>
        </w:sectPr>
      </w:pPr>
      <w:rPr/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3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12"/>
          <w:w w:val="84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43434"/>
          <w:spacing w:val="0"/>
          <w:w w:val="100"/>
        </w:rPr>
        <w:t>lk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133" w:lineRule="exact"/>
        <w:ind w:right="159"/>
        <w:jc w:val="right"/>
        <w:tabs>
          <w:tab w:pos="680" w:val="left"/>
          <w:tab w:pos="1380" w:val="left"/>
        </w:tabs>
        <w:rPr>
          <w:rFonts w:ascii="Arial" w:hAnsi="Arial" w:cs="Arial" w:eastAsia="Arial"/>
          <w:sz w:val="13"/>
          <w:szCs w:val="13"/>
        </w:rPr>
      </w:pPr>
      <w:rPr/>
      <w:r>
        <w:rPr/>
        <w:br w:type="column"/>
      </w:r>
      <w:r>
        <w:rPr>
          <w:rFonts w:ascii="Arial" w:hAnsi="Arial" w:cs="Arial" w:eastAsia="Arial"/>
          <w:sz w:val="13"/>
          <w:szCs w:val="13"/>
          <w:color w:val="7C7E7E"/>
          <w:w w:val="235"/>
          <w:position w:val="-2"/>
        </w:rPr>
        <w:t>.,</w:t>
      </w:r>
      <w:r>
        <w:rPr>
          <w:rFonts w:ascii="Arial" w:hAnsi="Arial" w:cs="Arial" w:eastAsia="Arial"/>
          <w:sz w:val="13"/>
          <w:szCs w:val="13"/>
          <w:color w:val="7C7E7E"/>
          <w:w w:val="100"/>
          <w:position w:val="-2"/>
        </w:rPr>
        <w:tab/>
      </w:r>
      <w:r>
        <w:rPr>
          <w:rFonts w:ascii="Arial" w:hAnsi="Arial" w:cs="Arial" w:eastAsia="Arial"/>
          <w:sz w:val="13"/>
          <w:szCs w:val="13"/>
          <w:color w:val="7C7E7E"/>
          <w:w w:val="326"/>
          <w:position w:val="-2"/>
        </w:rPr>
        <w:t>-</w:t>
      </w:r>
      <w:r>
        <w:rPr>
          <w:rFonts w:ascii="Arial" w:hAnsi="Arial" w:cs="Arial" w:eastAsia="Arial"/>
          <w:sz w:val="13"/>
          <w:szCs w:val="13"/>
          <w:color w:val="7C7E7E"/>
          <w:w w:val="100"/>
          <w:position w:val="-2"/>
        </w:rPr>
        <w:tab/>
      </w:r>
      <w:r>
        <w:rPr>
          <w:rFonts w:ascii="Arial" w:hAnsi="Arial" w:cs="Arial" w:eastAsia="Arial"/>
          <w:sz w:val="13"/>
          <w:szCs w:val="13"/>
          <w:color w:val="7C7E7E"/>
          <w:w w:val="100"/>
          <w:position w:val="-2"/>
        </w:rPr>
      </w:r>
      <w:r>
        <w:rPr>
          <w:rFonts w:ascii="Arial" w:hAnsi="Arial" w:cs="Arial" w:eastAsia="Arial"/>
          <w:sz w:val="13"/>
          <w:szCs w:val="13"/>
          <w:color w:val="7C7E7E"/>
          <w:spacing w:val="0"/>
          <w:w w:val="154"/>
          <w:b/>
          <w:bCs/>
          <w:position w:val="-2"/>
        </w:rPr>
        <w:t>'G.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0" w:after="0" w:line="208" w:lineRule="exact"/>
        <w:ind w:right="197"/>
        <w:jc w:val="right"/>
        <w:tabs>
          <w:tab w:pos="50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5.04184pt;margin-top:4.21323pt;width:39.818326pt;height:16pt;mso-position-horizontal-relative:page;mso-position-vertical-relative:paragraph;z-index:-7462" type="#_x0000_t202" filled="f" stroked="f">
            <v:textbox inset="0,0,0,0">
              <w:txbxContent>
                <w:p>
                  <w:pPr>
                    <w:spacing w:before="0" w:after="0" w:line="320" w:lineRule="exact"/>
                    <w:ind w:right="-88"/>
                    <w:jc w:val="left"/>
                    <w:rPr>
                      <w:rFonts w:ascii="Times New Roman" w:hAnsi="Times New Roman" w:cs="Times New Roman" w:eastAsia="Times New Roman"/>
                      <w:sz w:val="32"/>
                      <w:szCs w:val="3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32"/>
                      <w:szCs w:val="32"/>
                      <w:color w:val="676969"/>
                      <w:spacing w:val="23"/>
                      <w:w w:val="12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z w:val="32"/>
                      <w:szCs w:val="32"/>
                      <w:color w:val="676969"/>
                      <w:spacing w:val="0"/>
                      <w:w w:val="128"/>
                    </w:rPr>
                    <w:t>,r-</w:t>
                  </w:r>
                  <w:r>
                    <w:rPr>
                      <w:rFonts w:ascii="Times New Roman" w:hAnsi="Times New Roman" w:cs="Times New Roman" w:eastAsia="Times New Roman"/>
                      <w:sz w:val="32"/>
                      <w:szCs w:val="32"/>
                      <w:color w:val="676969"/>
                      <w:spacing w:val="-27"/>
                      <w:w w:val="1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32"/>
                      <w:szCs w:val="32"/>
                      <w:color w:val="7C7E7E"/>
                      <w:spacing w:val="-12"/>
                      <w:w w:val="81"/>
                    </w:rPr>
                    <w:t>..</w:t>
                  </w:r>
                  <w:r>
                    <w:rPr>
                      <w:rFonts w:ascii="Times New Roman" w:hAnsi="Times New Roman" w:cs="Times New Roman" w:eastAsia="Times New Roman"/>
                      <w:sz w:val="32"/>
                      <w:szCs w:val="32"/>
                      <w:color w:val="7C7E7E"/>
                      <w:spacing w:val="-3"/>
                      <w:w w:val="81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32"/>
                      <w:szCs w:val="32"/>
                      <w:color w:val="7C7E7E"/>
                      <w:spacing w:val="0"/>
                      <w:w w:val="81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32"/>
                      <w:szCs w:val="32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3"/>
          <w:szCs w:val="13"/>
          <w:color w:val="676969"/>
          <w:w w:val="146"/>
          <w:position w:val="1"/>
        </w:rPr>
        <w:t>.,</w:t>
      </w:r>
      <w:r>
        <w:rPr>
          <w:rFonts w:ascii="Times New Roman" w:hAnsi="Times New Roman" w:cs="Times New Roman" w:eastAsia="Times New Roman"/>
          <w:sz w:val="13"/>
          <w:szCs w:val="13"/>
          <w:color w:val="676969"/>
          <w:w w:val="145"/>
          <w:position w:val="1"/>
        </w:rPr>
        <w:t>ı</w:t>
      </w:r>
      <w:r>
        <w:rPr>
          <w:rFonts w:ascii="Times New Roman" w:hAnsi="Times New Roman" w:cs="Times New Roman" w:eastAsia="Times New Roman"/>
          <w:sz w:val="13"/>
          <w:szCs w:val="13"/>
          <w:color w:val="676969"/>
          <w:spacing w:val="-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676969"/>
          <w:spacing w:val="0"/>
          <w:w w:val="146"/>
          <w:position w:val="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67696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67696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3"/>
          <w:szCs w:val="13"/>
          <w:color w:val="7C7E7E"/>
          <w:spacing w:val="0"/>
          <w:w w:val="238"/>
          <w:position w:val="1"/>
        </w:rPr>
        <w:t>"</w:t>
      </w:r>
      <w:r>
        <w:rPr>
          <w:rFonts w:ascii="Times New Roman" w:hAnsi="Times New Roman" w:cs="Times New Roman" w:eastAsia="Times New Roman"/>
          <w:sz w:val="13"/>
          <w:szCs w:val="13"/>
          <w:color w:val="7C7E7E"/>
          <w:spacing w:val="-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76969"/>
          <w:spacing w:val="0"/>
          <w:w w:val="63"/>
          <w:b/>
          <w:bCs/>
          <w:i/>
          <w:position w:val="1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color w:val="676969"/>
          <w:spacing w:val="-1"/>
          <w:w w:val="63"/>
          <w:b/>
          <w:bCs/>
          <w:i/>
          <w:position w:val="1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676969"/>
          <w:spacing w:val="0"/>
          <w:w w:val="63"/>
          <w:b/>
          <w:bCs/>
          <w:i/>
          <w:position w:val="1"/>
        </w:rPr>
        <w:t>'</w:t>
      </w:r>
      <w:r>
        <w:rPr>
          <w:rFonts w:ascii="Times New Roman" w:hAnsi="Times New Roman" w:cs="Times New Roman" w:eastAsia="Times New Roman"/>
          <w:sz w:val="14"/>
          <w:szCs w:val="14"/>
          <w:color w:val="676969"/>
          <w:spacing w:val="9"/>
          <w:w w:val="63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4B4B4B"/>
          <w:spacing w:val="-12"/>
          <w:w w:val="106"/>
          <w:position w:val="1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color w:val="676969"/>
          <w:spacing w:val="0"/>
          <w:w w:val="168"/>
          <w:position w:val="1"/>
        </w:rPr>
        <w:t>'</w:t>
      </w:r>
      <w:r>
        <w:rPr>
          <w:rFonts w:ascii="Times New Roman" w:hAnsi="Times New Roman" w:cs="Times New Roman" w:eastAsia="Times New Roman"/>
          <w:sz w:val="13"/>
          <w:szCs w:val="13"/>
          <w:color w:val="676969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676969"/>
          <w:spacing w:val="-4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color w:val="7C7E7E"/>
          <w:spacing w:val="0"/>
          <w:w w:val="178"/>
          <w:position w:val="1"/>
        </w:rPr>
        <w:t>u</w:t>
      </w:r>
      <w:r>
        <w:rPr>
          <w:rFonts w:ascii="Arial" w:hAnsi="Arial" w:cs="Arial" w:eastAsia="Arial"/>
          <w:sz w:val="22"/>
          <w:szCs w:val="22"/>
          <w:color w:val="7C7E7E"/>
          <w:spacing w:val="77"/>
          <w:w w:val="178"/>
          <w:position w:val="1"/>
        </w:rPr>
        <w:t> </w:t>
      </w:r>
      <w:r>
        <w:rPr>
          <w:rFonts w:ascii="Arial" w:hAnsi="Arial" w:cs="Arial" w:eastAsia="Arial"/>
          <w:sz w:val="22"/>
          <w:szCs w:val="22"/>
          <w:color w:val="9EA0A1"/>
          <w:spacing w:val="0"/>
          <w:w w:val="195"/>
          <w:position w:val="1"/>
        </w:rPr>
        <w:t>.</w:t>
      </w:r>
      <w:r>
        <w:rPr>
          <w:rFonts w:ascii="Arial" w:hAnsi="Arial" w:cs="Arial" w:eastAsia="Arial"/>
          <w:sz w:val="22"/>
          <w:szCs w:val="22"/>
          <w:color w:val="9EA0A1"/>
          <w:spacing w:val="-36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color w:val="8E9090"/>
          <w:spacing w:val="0"/>
          <w:w w:val="325"/>
          <w:position w:val="1"/>
        </w:rPr>
        <w:t>'</w:t>
      </w:r>
      <w:r>
        <w:rPr>
          <w:rFonts w:ascii="Arial" w:hAnsi="Arial" w:cs="Arial" w:eastAsia="Arial"/>
          <w:sz w:val="22"/>
          <w:szCs w:val="22"/>
          <w:color w:val="8E9090"/>
          <w:spacing w:val="-149"/>
          <w:w w:val="325"/>
          <w:position w:val="1"/>
        </w:rPr>
        <w:t> </w:t>
      </w:r>
      <w:r>
        <w:rPr>
          <w:rFonts w:ascii="Arial" w:hAnsi="Arial" w:cs="Arial" w:eastAsia="Arial"/>
          <w:sz w:val="22"/>
          <w:szCs w:val="22"/>
          <w:color w:val="B3B5B5"/>
          <w:spacing w:val="0"/>
          <w:w w:val="163"/>
          <w:position w:val="1"/>
        </w:rPr>
        <w:t>'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2" w:after="0" w:line="240" w:lineRule="auto"/>
        <w:ind w:right="522"/>
        <w:jc w:val="righ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7C7E7E"/>
          <w:spacing w:val="0"/>
          <w:w w:val="117"/>
        </w:rPr>
        <w:t>1'&gt;\'&gt;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420" w:right="0"/>
          <w:cols w:num="2" w:equalWidth="0">
            <w:col w:w="490" w:space="4447"/>
            <w:col w:w="6543"/>
          </w:cols>
        </w:sectPr>
      </w:pPr>
      <w:rPr/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5.94pt;margin-top:3.24pt;width:.1pt;height:239.759993pt;mso-position-horizontal-relative:page;mso-position-vertical-relative:page;z-index:-7470" coordorigin="119,65" coordsize="2,4795">
            <v:shape style="position:absolute;left:119;top:65;width:2;height:4795" coordorigin="119,65" coordsize="0,4795" path="m119,4860l119,65e" filled="f" stroked="t" strokeweight=".72pt" strokecolor="#CCCCC8">
              <v:path arrowok="t"/>
            </v:shape>
          </v:group>
          <w10:wrap type="none"/>
        </w:pict>
      </w:r>
      <w:r>
        <w:rPr/>
        <w:pict>
          <v:group style="position:absolute;margin-left:4.68pt;margin-top:253.439987pt;width:.1pt;height:65.159998pt;mso-position-horizontal-relative:page;mso-position-vertical-relative:page;z-index:-7469" coordorigin="94,5069" coordsize="2,1303">
            <v:shape style="position:absolute;left:94;top:5069;width:2;height:1303" coordorigin="94,5069" coordsize="0,1303" path="m94,6372l94,5069e" filled="f" stroked="t" strokeweight=".72pt" strokecolor="#CCCFC8">
              <v:path arrowok="t"/>
            </v:shape>
          </v:group>
          <w10:wrap type="none"/>
        </w:pict>
      </w:r>
      <w:r>
        <w:rPr/>
        <w:pict>
          <v:group style="position:absolute;margin-left:3.06pt;margin-top:440.639984pt;width:.1pt;height:221.759994pt;mso-position-horizontal-relative:page;mso-position-vertical-relative:page;z-index:-7468" coordorigin="61,8813" coordsize="2,4435">
            <v:shape style="position:absolute;left:61;top:8813;width:2;height:4435" coordorigin="61,8813" coordsize="0,4435" path="m61,13248l61,8813e" filled="f" stroked="t" strokeweight=".72pt" strokecolor="#CFCFCC">
              <v:path arrowok="t"/>
            </v:shape>
          </v:group>
          <w10:wrap type="none"/>
        </w:pict>
      </w:r>
      <w:r>
        <w:rPr/>
        <w:pict>
          <v:group style="position:absolute;margin-left:24.66pt;margin-top:20.339998pt;width:560.699987pt;height:780.659978pt;mso-position-horizontal-relative:page;mso-position-vertical-relative:page;z-index:-7467" coordorigin="493,407" coordsize="11214,15613">
            <v:group style="position:absolute;left:605;top:418;width:1210;height:2" coordorigin="605,418" coordsize="1210,2">
              <v:shape style="position:absolute;left:605;top:418;width:1210;height:2" coordorigin="605,418" coordsize="1210,0" path="m605,418l1814,418e" filled="f" stroked="t" strokeweight=".72pt" strokecolor="#646464">
                <v:path arrowok="t"/>
              </v:shape>
            </v:group>
            <v:group style="position:absolute;left:1750;top:425;width:763;height:2" coordorigin="1750,425" coordsize="763,2">
              <v:shape style="position:absolute;left:1750;top:425;width:763;height:2" coordorigin="1750,425" coordsize="763,0" path="m1750,425l2513,425e" filled="f" stroked="t" strokeweight=".36pt" strokecolor="#4F5454">
                <v:path arrowok="t"/>
              </v:shape>
            </v:group>
            <v:group style="position:absolute;left:2477;top:410;width:2;height:533" coordorigin="2477,410" coordsize="2,533">
              <v:shape style="position:absolute;left:2477;top:410;width:2;height:533" coordorigin="2477,410" coordsize="0,533" path="m2477,943l2477,410e" filled="f" stroked="t" strokeweight=".36pt" strokecolor="#606464">
                <v:path arrowok="t"/>
              </v:shape>
            </v:group>
            <v:group style="position:absolute;left:2441;top:428;width:9252;height:2" coordorigin="2441,428" coordsize="9252,2">
              <v:shape style="position:absolute;left:2441;top:428;width:9252;height:2" coordorigin="2441,428" coordsize="9252,0" path="m2441,428l11693,428e" filled="f" stroked="t" strokeweight=".36pt" strokecolor="#646464">
                <v:path arrowok="t"/>
              </v:shape>
            </v:group>
            <v:group style="position:absolute;left:3960;top:443;width:6516;height:2" coordorigin="3960,443" coordsize="6516,2">
              <v:shape style="position:absolute;left:3960;top:443;width:6516;height:2" coordorigin="3960,443" coordsize="6516,0" path="m3960,443l10476,443e" filled="f" stroked="t" strokeweight=".72pt" strokecolor="#6B6B6B">
                <v:path arrowok="t"/>
              </v:shape>
            </v:group>
            <v:group style="position:absolute;left:9144;top:410;width:2;height:533" coordorigin="9144,410" coordsize="2,533">
              <v:shape style="position:absolute;left:9144;top:410;width:2;height:533" coordorigin="9144,410" coordsize="0,533" path="m9144,943l9144,410e" filled="f" stroked="t" strokeweight=".36pt" strokecolor="#707470">
                <v:path arrowok="t"/>
              </v:shape>
            </v:group>
            <v:group style="position:absolute;left:9994;top:450;width:1699;height:2" coordorigin="9994,450" coordsize="1699,2">
              <v:shape style="position:absolute;left:9994;top:450;width:1699;height:2" coordorigin="9994,450" coordsize="1699,0" path="m9994,450l11693,450e" filled="f" stroked="t" strokeweight=".36pt" strokecolor="#676767">
                <v:path arrowok="t"/>
              </v:shape>
            </v:group>
            <v:group style="position:absolute;left:9994;top:1973;width:1706;height:2" coordorigin="9994,1973" coordsize="1706,2">
              <v:shape style="position:absolute;left:9994;top:1973;width:1706;height:2" coordorigin="9994,1973" coordsize="1706,0" path="m9994,1973l11700,1973e" filled="f" stroked="t" strokeweight=".72pt" strokecolor="#606464">
                <v:path arrowok="t"/>
              </v:shape>
            </v:group>
            <v:group style="position:absolute;left:11693;top:446;width:2;height:2009" coordorigin="11693,446" coordsize="2,2009">
              <v:shape style="position:absolute;left:11693;top:446;width:2;height:2009" coordorigin="11693,446" coordsize="0,2009" path="m11693,2455l11693,446e" filled="f" stroked="t" strokeweight=".72pt" strokecolor="#676767">
                <v:path arrowok="t"/>
              </v:shape>
            </v:group>
            <v:group style="position:absolute;left:2477;top:936;width:2;height:533" coordorigin="2477,936" coordsize="2,533">
              <v:shape style="position:absolute;left:2477;top:936;width:2;height:533" coordorigin="2477,936" coordsize="0,533" path="m2477,1469l2477,936e" filled="f" stroked="t" strokeweight=".36pt" strokecolor="#000000">
                <v:path arrowok="t"/>
              </v:shape>
            </v:group>
            <v:group style="position:absolute;left:9144;top:936;width:2;height:1015" coordorigin="9144,936" coordsize="2,1015">
              <v:shape style="position:absolute;left:9144;top:936;width:2;height:1015" coordorigin="9144,936" coordsize="0,1015" path="m9144,1951l9144,936e" filled="f" stroked="t" strokeweight=".36pt" strokecolor="#000000">
                <v:path arrowok="t"/>
              </v:shape>
            </v:group>
            <v:group style="position:absolute;left:598;top:1948;width:2772;height:2" coordorigin="598,1948" coordsize="2772,2">
              <v:shape style="position:absolute;left:598;top:1948;width:2772;height:2" coordorigin="598,1948" coordsize="2772,0" path="m598,1948l3370,1948e" filled="f" stroked="t" strokeweight=".72pt" strokecolor="#5B5B5B">
                <v:path arrowok="t"/>
              </v:shape>
            </v:group>
            <v:group style="position:absolute;left:2477;top:1462;width:2;height:490" coordorigin="2477,1462" coordsize="2,490">
              <v:shape style="position:absolute;left:2477;top:1462;width:2;height:490" coordorigin="2477,1462" coordsize="0,490" path="m2477,1951l2477,1462e" filled="f" stroked="t" strokeweight=".36pt" strokecolor="#383838">
                <v:path arrowok="t"/>
              </v:shape>
            </v:group>
            <v:group style="position:absolute;left:3312;top:1955;width:526;height:2" coordorigin="3312,1955" coordsize="526,2">
              <v:shape style="position:absolute;left:3312;top:1955;width:526;height:2" coordorigin="3312,1955" coordsize="526,0" path="m3312,1955l3838,1955e" filled="f" stroked="t" strokeweight=".36pt" strokecolor="#383838">
                <v:path arrowok="t"/>
              </v:shape>
            </v:group>
            <v:group style="position:absolute;left:3773;top:1962;width:3010;height:2" coordorigin="3773,1962" coordsize="3010,2">
              <v:shape style="position:absolute;left:3773;top:1962;width:3010;height:2" coordorigin="3773,1962" coordsize="3010,0" path="m3773,1962l6782,1962e" filled="f" stroked="t" strokeweight=".36pt" strokecolor="#606460">
                <v:path arrowok="t"/>
              </v:shape>
            </v:group>
            <v:group style="position:absolute;left:6718;top:1966;width:410;height:2" coordorigin="6718,1966" coordsize="410,2">
              <v:shape style="position:absolute;left:6718;top:1966;width:410;height:2" coordorigin="6718,1966" coordsize="410,0" path="m6718,1966l7128,1966e" filled="f" stroked="t" strokeweight=".72pt" strokecolor="#707474">
                <v:path arrowok="t"/>
              </v:shape>
            </v:group>
            <v:group style="position:absolute;left:7070;top:1969;width:439;height:2" coordorigin="7070,1969" coordsize="439,2">
              <v:shape style="position:absolute;left:7070;top:1969;width:439;height:2" coordorigin="7070,1969" coordsize="439,0" path="m7070,1969l7510,1969e" filled="f" stroked="t" strokeweight=".36pt" strokecolor="#5B5B5B">
                <v:path arrowok="t"/>
              </v:shape>
            </v:group>
            <v:group style="position:absolute;left:7445;top:1969;width:2606;height:2" coordorigin="7445,1969" coordsize="2606,2">
              <v:shape style="position:absolute;left:7445;top:1969;width:2606;height:2" coordorigin="7445,1969" coordsize="2606,0" path="m7445,1969l10051,1969e" filled="f" stroked="t" strokeweight=".36pt" strokecolor="#3B3F3F">
                <v:path arrowok="t"/>
              </v:shape>
            </v:group>
            <v:group style="position:absolute;left:590;top:2185;width:2477;height:2" coordorigin="590,2185" coordsize="2477,2">
              <v:shape style="position:absolute;left:590;top:2185;width:2477;height:2" coordorigin="590,2185" coordsize="2477,0" path="m590,2185l3067,2185e" filled="f" stroked="t" strokeweight=".72pt" strokecolor="#5B6060">
                <v:path arrowok="t"/>
              </v:shape>
            </v:group>
            <v:group style="position:absolute;left:3002;top:2192;width:367;height:2" coordorigin="3002,2192" coordsize="367,2">
              <v:shape style="position:absolute;left:3002;top:2192;width:367;height:2" coordorigin="3002,2192" coordsize="367,0" path="m3002,2192l3370,2192e" filled="f" stroked="t" strokeweight=".36pt" strokecolor="#545754">
                <v:path arrowok="t"/>
              </v:shape>
            </v:group>
            <v:group style="position:absolute;left:3312;top:2192;width:202;height:2" coordorigin="3312,2192" coordsize="202,2">
              <v:shape style="position:absolute;left:3312;top:2192;width:202;height:2" coordorigin="3312,2192" coordsize="202,0" path="m3312,2192l3514,2192e" filled="f" stroked="t" strokeweight=".36pt" strokecolor="#3F4444">
                <v:path arrowok="t"/>
              </v:shape>
            </v:group>
            <v:group style="position:absolute;left:3449;top:2200;width:4471;height:2" coordorigin="3449,2200" coordsize="4471,2">
              <v:shape style="position:absolute;left:3449;top:2200;width:4471;height:2" coordorigin="3449,2200" coordsize="4471,0" path="m3449,2200l7920,2200e" filled="f" stroked="t" strokeweight=".36pt" strokecolor="#575B5B">
                <v:path arrowok="t"/>
              </v:shape>
            </v:group>
            <v:group style="position:absolute;left:7855;top:2210;width:3845;height:2" coordorigin="7855,2210" coordsize="3845,2">
              <v:shape style="position:absolute;left:7855;top:2210;width:3845;height:2" coordorigin="7855,2210" coordsize="3845,0" path="m7855,2210l11700,2210e" filled="f" stroked="t" strokeweight=".72pt" strokecolor="#5B6060">
                <v:path arrowok="t"/>
              </v:shape>
            </v:group>
            <v:group style="position:absolute;left:590;top:2430;width:2923;height:2" coordorigin="590,2430" coordsize="2923,2">
              <v:shape style="position:absolute;left:590;top:2430;width:2923;height:2" coordorigin="590,2430" coordsize="2923,0" path="m590,2430l3514,2430e" filled="f" stroked="t" strokeweight=".36pt" strokecolor="#545757">
                <v:path arrowok="t"/>
              </v:shape>
            </v:group>
            <v:group style="position:absolute;left:1663;top:2444;width:8719;height:2" coordorigin="1663,2444" coordsize="8719,2">
              <v:shape style="position:absolute;left:1663;top:2444;width:8719;height:2" coordorigin="1663,2444" coordsize="8719,0" path="m1663,2444l10382,2444e" filled="f" stroked="t" strokeweight=".72pt" strokecolor="#606060">
                <v:path arrowok="t"/>
              </v:shape>
            </v:group>
            <v:group style="position:absolute;left:3060;top:2452;width:8640;height:2" coordorigin="3060,2452" coordsize="8640,2">
              <v:shape style="position:absolute;left:3060;top:2452;width:8640;height:2" coordorigin="3060,2452" coordsize="8640,0" path="m3060,2452l11700,2452e" filled="f" stroked="t" strokeweight=".36pt" strokecolor="#606464">
                <v:path arrowok="t"/>
              </v:shape>
            </v:group>
            <v:group style="position:absolute;left:590;top:2664;width:1591;height:2" coordorigin="590,2664" coordsize="1591,2">
              <v:shape style="position:absolute;left:590;top:2664;width:1591;height:2" coordorigin="590,2664" coordsize="1591,0" path="m590,2664l2182,2664e" filled="f" stroked="t" strokeweight=".72pt" strokecolor="#606060">
                <v:path arrowok="t"/>
              </v:shape>
            </v:group>
            <v:group style="position:absolute;left:1750;top:2675;width:3312;height:2" coordorigin="1750,2675" coordsize="3312,2">
              <v:shape style="position:absolute;left:1750;top:2675;width:3312;height:2" coordorigin="1750,2675" coordsize="3312,0" path="m1750,2675l5062,2675e" filled="f" stroked="t" strokeweight=".36pt" strokecolor="#575757">
                <v:path arrowok="t"/>
              </v:shape>
            </v:group>
            <v:group style="position:absolute;left:1044;top:2689;width:9742;height:2" coordorigin="1044,2689" coordsize="9742,2">
              <v:shape style="position:absolute;left:1044;top:2689;width:9742;height:2" coordorigin="1044,2689" coordsize="9742,0" path="m1044,2689l10786,2689e" filled="f" stroked="t" strokeweight=".36pt" strokecolor="#575757">
                <v:path arrowok="t"/>
              </v:shape>
            </v:group>
            <v:group style="position:absolute;left:10627;top:2693;width:1066;height:2" coordorigin="10627,2693" coordsize="1066,2">
              <v:shape style="position:absolute;left:10627;top:2693;width:1066;height:2" coordorigin="10627,2693" coordsize="1066,0" path="m10627,2693l11693,2693e" filled="f" stroked="t" strokeweight=".72pt" strokecolor="#6B6B6B">
                <v:path arrowok="t"/>
              </v:shape>
            </v:group>
            <v:group style="position:absolute;left:583;top:3110;width:5141;height:2" coordorigin="583,3110" coordsize="5141,2">
              <v:shape style="position:absolute;left:583;top:3110;width:5141;height:2" coordorigin="583,3110" coordsize="5141,0" path="m583,3110l5724,3110e" filled="f" stroked="t" strokeweight=".72pt" strokecolor="#5B5B5B">
                <v:path arrowok="t"/>
              </v:shape>
            </v:group>
            <v:group style="position:absolute;left:1750;top:3121;width:3046;height:2" coordorigin="1750,3121" coordsize="3046,2">
              <v:shape style="position:absolute;left:1750;top:3121;width:3046;height:2" coordorigin="1750,3121" coordsize="3046,0" path="m1750,3121l4795,3121e" filled="f" stroked="t" strokeweight=".72pt" strokecolor="#545454">
                <v:path arrowok="t"/>
              </v:shape>
            </v:group>
            <v:group style="position:absolute;left:2218;top:3136;width:9475;height:2" coordorigin="2218,3136" coordsize="9475,2">
              <v:shape style="position:absolute;left:2218;top:3136;width:9475;height:2" coordorigin="2218,3136" coordsize="9475,0" path="m2218,3136l11693,3136e" filled="f" stroked="t" strokeweight=".72pt" strokecolor="#606464">
                <v:path arrowok="t"/>
              </v:shape>
            </v:group>
            <v:group style="position:absolute;left:583;top:3359;width:3254;height:2" coordorigin="583,3359" coordsize="3254,2">
              <v:shape style="position:absolute;left:583;top:3359;width:3254;height:2" coordorigin="583,3359" coordsize="3254,0" path="m583,3359l3838,3359e" filled="f" stroked="t" strokeweight=".72pt" strokecolor="#575B5B">
                <v:path arrowok="t"/>
              </v:shape>
            </v:group>
            <v:group style="position:absolute;left:3773;top:3366;width:252;height:2" coordorigin="3773,3366" coordsize="252,2">
              <v:shape style="position:absolute;left:3773;top:3366;width:252;height:2" coordorigin="3773,3366" coordsize="252,0" path="m3773,3366l4025,3366e" filled="f" stroked="t" strokeweight=".36pt" strokecolor="#383B3B">
                <v:path arrowok="t"/>
              </v:shape>
            </v:group>
            <v:group style="position:absolute;left:3960;top:3370;width:1102;height:2" coordorigin="3960,3370" coordsize="1102,2">
              <v:shape style="position:absolute;left:3960;top:3370;width:1102;height:2" coordorigin="3960,3370" coordsize="1102,0" path="m3960,3370l5062,3370e" filled="f" stroked="t" strokeweight=".72pt" strokecolor="#606060">
                <v:path arrowok="t"/>
              </v:shape>
            </v:group>
            <v:group style="position:absolute;left:4997;top:3373;width:720;height:2" coordorigin="4997,3373" coordsize="720,2">
              <v:shape style="position:absolute;left:4997;top:3373;width:720;height:2" coordorigin="4997,3373" coordsize="720,0" path="m4997,3373l5717,3373e" filled="f" stroked="t" strokeweight=".36pt" strokecolor="#484848">
                <v:path arrowok="t"/>
              </v:shape>
            </v:group>
            <v:group style="position:absolute;left:5659;top:3377;width:2261;height:2" coordorigin="5659,3377" coordsize="2261,2">
              <v:shape style="position:absolute;left:5659;top:3377;width:2261;height:2" coordorigin="5659,3377" coordsize="2261,0" path="m5659,3377l7920,3377e" filled="f" stroked="t" strokeweight=".72pt" strokecolor="#676767">
                <v:path arrowok="t"/>
              </v:shape>
            </v:group>
            <v:group style="position:absolute;left:7855;top:3380;width:2527;height:2" coordorigin="7855,3380" coordsize="2527,2">
              <v:shape style="position:absolute;left:7855;top:3380;width:2527;height:2" coordorigin="7855,3380" coordsize="2527,0" path="m7855,3380l10382,3380e" filled="f" stroked="t" strokeweight=".36pt" strokecolor="#3F3F3F">
                <v:path arrowok="t"/>
              </v:shape>
            </v:group>
            <v:group style="position:absolute;left:10318;top:3384;width:1375;height:2" coordorigin="10318,3384" coordsize="1375,2">
              <v:shape style="position:absolute;left:10318;top:3384;width:1375;height:2" coordorigin="10318,3384" coordsize="1375,0" path="m10318,3384l11693,3384e" filled="f" stroked="t" strokeweight=".72pt" strokecolor="#606060">
                <v:path arrowok="t"/>
              </v:shape>
            </v:group>
            <v:group style="position:absolute;left:4028;top:3362;width:2;height:266" coordorigin="4028,3362" coordsize="2,266">
              <v:shape style="position:absolute;left:4028;top:3362;width:2;height:266" coordorigin="4028,3362" coordsize="0,266" path="m4028,3629l4028,3362e" filled="f" stroked="t" strokeweight=".36pt" strokecolor="#545454">
                <v:path arrowok="t"/>
              </v:shape>
            </v:group>
            <v:group style="position:absolute;left:7124;top:3370;width:2;height:446" coordorigin="7124,3370" coordsize="2,446">
              <v:shape style="position:absolute;left:7124;top:3370;width:2;height:446" coordorigin="7124,3370" coordsize="0,446" path="m7124,3816l7124,3370e" filled="f" stroked="t" strokeweight=".36pt" strokecolor="#4B4B4B">
                <v:path arrowok="t"/>
              </v:shape>
            </v:group>
            <v:group style="position:absolute;left:7092;top:3600;width:2052;height:2" coordorigin="7092,3600" coordsize="2052,2">
              <v:shape style="position:absolute;left:7092;top:3600;width:2052;height:2" coordorigin="7092,3600" coordsize="2052,0" path="m7092,3600l9144,3600e" filled="f" stroked="t" strokeweight=".72pt" strokecolor="#3F443F">
                <v:path arrowok="t"/>
              </v:shape>
            </v:group>
            <v:group style="position:absolute;left:9144;top:3600;width:2527;height:2" coordorigin="9144,3600" coordsize="2527,2">
              <v:shape style="position:absolute;left:9144;top:3600;width:2527;height:2" coordorigin="9144,3600" coordsize="2527,0" path="m9144,3600l11671,3600e" filled="f" stroked="t" strokeweight=".36pt" strokecolor="#000000">
                <v:path arrowok="t"/>
              </v:shape>
            </v:group>
            <v:group style="position:absolute;left:11689;top:3326;width:2;height:950" coordorigin="11689,3326" coordsize="2,950">
              <v:shape style="position:absolute;left:11689;top:3326;width:2;height:950" coordorigin="11689,3326" coordsize="0,950" path="m11689,4277l11689,3326e" filled="f" stroked="t" strokeweight=".36pt" strokecolor="#444444">
                <v:path arrowok="t"/>
              </v:shape>
            </v:group>
            <v:group style="position:absolute;left:4028;top:3564;width:2;height:252" coordorigin="4028,3564" coordsize="2,252">
              <v:shape style="position:absolute;left:4028;top:3564;width:2;height:252" coordorigin="4028,3564" coordsize="0,252" path="m4028,3816l4028,3564e" filled="f" stroked="t" strokeweight=".36pt" strokecolor="#383838">
                <v:path arrowok="t"/>
              </v:shape>
            </v:group>
            <v:group style="position:absolute;left:4025;top:3794;width:1951;height:2" coordorigin="4025,3794" coordsize="1951,2">
              <v:shape style="position:absolute;left:4025;top:3794;width:1951;height:2" coordorigin="4025,3794" coordsize="1951,0" path="m4025,3794l5976,3794e" filled="f" stroked="t" strokeweight=".72pt" strokecolor="#5B5B5B">
                <v:path arrowok="t"/>
              </v:shape>
            </v:group>
            <v:group style="position:absolute;left:4028;top:3751;width:2;height:511" coordorigin="4028,3751" coordsize="2,511">
              <v:shape style="position:absolute;left:4028;top:3751;width:2;height:511" coordorigin="4028,3751" coordsize="0,511" path="m4028,4262l4028,3751e" filled="f" stroked="t" strokeweight=".36pt" strokecolor="#1C1C1C">
                <v:path arrowok="t"/>
              </v:shape>
            </v:group>
            <v:group style="position:absolute;left:3499;top:4255;width:2614;height:2" coordorigin="3499,4255" coordsize="2614,2">
              <v:shape style="position:absolute;left:3499;top:4255;width:2614;height:2" coordorigin="3499,4255" coordsize="2614,0" path="m3499,4255l6113,4255e" filled="f" stroked="t" strokeweight="1.08pt" strokecolor="#484B4B">
                <v:path arrowok="t"/>
              </v:shape>
            </v:group>
            <v:group style="position:absolute;left:7121;top:3751;width:2;height:518" coordorigin="7121,3751" coordsize="2,518">
              <v:shape style="position:absolute;left:7121;top:3751;width:2;height:518" coordorigin="7121,3751" coordsize="0,518" path="m7121,4270l7121,3751e" filled="f" stroked="t" strokeweight=".72pt" strokecolor="#646460">
                <v:path arrowok="t"/>
              </v:shape>
            </v:group>
            <v:group style="position:absolute;left:7063;top:4270;width:4630;height:2" coordorigin="7063,4270" coordsize="4630,2">
              <v:shape style="position:absolute;left:7063;top:4270;width:4630;height:2" coordorigin="7063,4270" coordsize="4630,0" path="m7063,4270l11693,4270e" filled="f" stroked="t" strokeweight=".36pt" strokecolor="#545757">
                <v:path arrowok="t"/>
              </v:shape>
            </v:group>
            <v:group style="position:absolute;left:576;top:4244;width:2491;height:2" coordorigin="576,4244" coordsize="2491,2">
              <v:shape style="position:absolute;left:576;top:4244;width:2491;height:2" coordorigin="576,4244" coordsize="2491,0" path="m576,4244l3067,4244e" filled="f" stroked="t" strokeweight=".72pt" strokecolor="#5B5B5B">
                <v:path arrowok="t"/>
              </v:shape>
            </v:group>
            <v:group style="position:absolute;left:3002;top:4252;width:367;height:2" coordorigin="3002,4252" coordsize="367,2">
              <v:shape style="position:absolute;left:3002;top:4252;width:367;height:2" coordorigin="3002,4252" coordsize="367,0" path="m3002,4252l3370,4252e" filled="f" stroked="t" strokeweight=".36pt" strokecolor="#3F3F3F">
                <v:path arrowok="t"/>
              </v:shape>
            </v:group>
            <v:group style="position:absolute;left:3312;top:4255;width:720;height:2" coordorigin="3312,4255" coordsize="720,2">
              <v:shape style="position:absolute;left:3312;top:4255;width:720;height:2" coordorigin="3312,4255" coordsize="720,0" path="m3312,4255l4032,4255e" filled="f" stroked="t" strokeweight=".72pt" strokecolor="#646464">
                <v:path arrowok="t"/>
              </v:shape>
            </v:group>
            <v:group style="position:absolute;left:5659;top:4262;width:1123;height:2" coordorigin="5659,4262" coordsize="1123,2">
              <v:shape style="position:absolute;left:5659;top:4262;width:1123;height:2" coordorigin="5659,4262" coordsize="1123,0" path="m5659,4262l6782,4262e" filled="f" stroked="t" strokeweight=".72pt" strokecolor="#4F5454">
                <v:path arrowok="t"/>
              </v:shape>
            </v:group>
            <v:group style="position:absolute;left:6718;top:4266;width:418;height:2" coordorigin="6718,4266" coordsize="418,2">
              <v:shape style="position:absolute;left:6718;top:4266;width:418;height:2" coordorigin="6718,4266" coordsize="418,0" path="m6718,4266l7135,4266e" filled="f" stroked="t" strokeweight=".36pt" strokecolor="#383838">
                <v:path arrowok="t"/>
              </v:shape>
            </v:group>
            <v:group style="position:absolute;left:576;top:4554;width:4219;height:2" coordorigin="576,4554" coordsize="4219,2">
              <v:shape style="position:absolute;left:576;top:4554;width:4219;height:2" coordorigin="576,4554" coordsize="4219,0" path="m576,4554l4795,4554e" filled="f" stroked="t" strokeweight=".72pt" strokecolor="#575757">
                <v:path arrowok="t"/>
              </v:shape>
            </v:group>
            <v:group style="position:absolute;left:2477;top:4226;width:2;height:331" coordorigin="2477,4226" coordsize="2,331">
              <v:shape style="position:absolute;left:2477;top:4226;width:2;height:331" coordorigin="2477,4226" coordsize="0,331" path="m2477,4558l2477,4226e" filled="f" stroked="t" strokeweight=".36pt" strokecolor="#4B4B4B">
                <v:path arrowok="t"/>
              </v:shape>
            </v:group>
            <v:group style="position:absolute;left:4205;top:4565;width:1130;height:2" coordorigin="4205,4565" coordsize="1130,2">
              <v:shape style="position:absolute;left:4205;top:4565;width:1130;height:2" coordorigin="4205,4565" coordsize="1130,0" path="m4205,4565l5335,4565e" filled="f" stroked="t" strokeweight=".72pt" strokecolor="#646464">
                <v:path arrowok="t"/>
              </v:shape>
            </v:group>
            <v:group style="position:absolute;left:5270;top:4568;width:446;height:2" coordorigin="5270,4568" coordsize="446,2">
              <v:shape style="position:absolute;left:5270;top:4568;width:446;height:2" coordorigin="5270,4568" coordsize="446,0" path="m5270,4568l5717,4568e" filled="f" stroked="t" strokeweight=".36pt" strokecolor="#3B3F3F">
                <v:path arrowok="t"/>
              </v:shape>
            </v:group>
            <v:group style="position:absolute;left:2916;top:4576;width:8777;height:2" coordorigin="2916,4576" coordsize="8777,2">
              <v:shape style="position:absolute;left:2916;top:4576;width:8777;height:2" coordorigin="2916,4576" coordsize="8777,0" path="m2916,4576l11693,4576e" filled="f" stroked="t" strokeweight=".72pt" strokecolor="#646464">
                <v:path arrowok="t"/>
              </v:shape>
            </v:group>
            <v:group style="position:absolute;left:2477;top:4543;width:2;height:252" coordorigin="2477,4543" coordsize="2,252">
              <v:shape style="position:absolute;left:2477;top:4543;width:2;height:252" coordorigin="2477,4543" coordsize="0,252" path="m2477,4795l2477,4543e" filled="f" stroked="t" strokeweight=".36pt" strokecolor="#343434">
                <v:path arrowok="t"/>
              </v:shape>
            </v:group>
            <v:group style="position:absolute;left:2527;top:4799;width:9108;height:2" coordorigin="2527,4799" coordsize="9108,2">
              <v:shape style="position:absolute;left:2527;top:4799;width:9108;height:2" coordorigin="2527,4799" coordsize="9108,0" path="m2527,4799l11635,4799e" filled="f" stroked="t" strokeweight=".36pt" strokecolor="#606060">
                <v:path arrowok="t"/>
              </v:shape>
            </v:group>
            <v:group style="position:absolute;left:5270;top:4806;width:446;height:2" coordorigin="5270,4806" coordsize="446,2">
              <v:shape style="position:absolute;left:5270;top:4806;width:446;height:2" coordorigin="5270,4806" coordsize="446,0" path="m5270,4806l5717,4806e" filled="f" stroked="t" strokeweight=".36pt" strokecolor="#444848">
                <v:path arrowok="t"/>
              </v:shape>
            </v:group>
            <v:group style="position:absolute;left:5659;top:4810;width:4723;height:2" coordorigin="5659,4810" coordsize="4723,2">
              <v:shape style="position:absolute;left:5659;top:4810;width:4723;height:2" coordorigin="5659,4810" coordsize="4723,0" path="m5659,4810l10382,4810e" filled="f" stroked="t" strokeweight=".72pt" strokecolor="#646767">
                <v:path arrowok="t"/>
              </v:shape>
            </v:group>
            <v:group style="position:absolute;left:10318;top:4813;width:468;height:2" coordorigin="10318,4813" coordsize="468,2">
              <v:shape style="position:absolute;left:10318;top:4813;width:468;height:2" coordorigin="10318,4813" coordsize="468,0" path="m10318,4813l10786,4813e" filled="f" stroked="t" strokeweight=".36pt" strokecolor="#343834">
                <v:path arrowok="t"/>
              </v:shape>
            </v:group>
            <v:group style="position:absolute;left:10721;top:4817;width:972;height:2" coordorigin="10721,4817" coordsize="972,2">
              <v:shape style="position:absolute;left:10721;top:4817;width:972;height:2" coordorigin="10721,4817" coordsize="972,0" path="m10721,4817l11693,4817e" filled="f" stroked="t" strokeweight=".72pt" strokecolor="#646464">
                <v:path arrowok="t"/>
              </v:shape>
            </v:group>
            <v:group style="position:absolute;left:2477;top:4788;width:2;height:1152" coordorigin="2477,4788" coordsize="2,1152">
              <v:shape style="position:absolute;left:2477;top:4788;width:2;height:1152" coordorigin="2477,4788" coordsize="0,1152" path="m2477,5940l2477,4788e" filled="f" stroked="t" strokeweight=".36pt" strokecolor="#000000">
                <v:path arrowok="t"/>
              </v:shape>
            </v:group>
            <v:group style="position:absolute;left:5033;top:4781;width:2;height:259" coordorigin="5033,4781" coordsize="2,259">
              <v:shape style="position:absolute;left:5033;top:4781;width:2;height:259" coordorigin="5033,4781" coordsize="0,259" path="m5033,5040l5033,4781e" filled="f" stroked="t" strokeweight=".36pt" strokecolor="#57575B">
                <v:path arrowok="t"/>
              </v:shape>
            </v:group>
            <v:group style="position:absolute;left:7891;top:4781;width:2;height:482" coordorigin="7891,4781" coordsize="2,482">
              <v:shape style="position:absolute;left:7891;top:4781;width:2;height:482" coordorigin="7891,4781" coordsize="0,482" path="m7891,5263l7891,4781e" filled="f" stroked="t" strokeweight=".36pt" strokecolor="#6B6B6B">
                <v:path arrowok="t"/>
              </v:shape>
            </v:group>
            <v:group style="position:absolute;left:5069;top:5231;width:1714;height:2" coordorigin="5069,5231" coordsize="1714,2">
              <v:shape style="position:absolute;left:5069;top:5231;width:1714;height:2" coordorigin="5069,5231" coordsize="1714,0" path="m5069,5231l6782,5231e" filled="f" stroked="t" strokeweight=".36pt" strokecolor="#4F4F4F">
                <v:path arrowok="t"/>
              </v:shape>
            </v:group>
            <v:group style="position:absolute;left:5033;top:5033;width:2;height:662" coordorigin="5033,5033" coordsize="2,662">
              <v:shape style="position:absolute;left:5033;top:5033;width:2;height:662" coordorigin="5033,5033" coordsize="0,662" path="m5033,5695l5033,5033e" filled="f" stroked="t" strokeweight=".36pt" strokecolor="#000000">
                <v:path arrowok="t"/>
              </v:shape>
            </v:group>
            <v:group style="position:absolute;left:6718;top:5238;width:4975;height:2" coordorigin="6718,5238" coordsize="4975,2">
              <v:shape style="position:absolute;left:6718;top:5238;width:4975;height:2" coordorigin="6718,5238" coordsize="4975,0" path="m6718,5238l11693,5238e" filled="f" stroked="t" strokeweight=".72pt" strokecolor="#6B6B6B">
                <v:path arrowok="t"/>
              </v:shape>
            </v:group>
            <v:group style="position:absolute;left:5069;top:5472;width:4450;height:2" coordorigin="5069,5472" coordsize="4450,2">
              <v:shape style="position:absolute;left:5069;top:5472;width:4450;height:2" coordorigin="5069,5472" coordsize="4450,0" path="m5069,5472l9518,5472e" filled="f" stroked="t" strokeweight=".72pt" strokecolor="#676767">
                <v:path arrowok="t"/>
              </v:shape>
            </v:group>
            <v:group style="position:absolute;left:9461;top:5479;width:1325;height:2" coordorigin="9461,5479" coordsize="1325,2">
              <v:shape style="position:absolute;left:9461;top:5479;width:1325;height:2" coordorigin="9461,5479" coordsize="1325,0" path="m9461,5479l10786,5479e" filled="f" stroked="t" strokeweight=".36pt" strokecolor="#545454">
                <v:path arrowok="t"/>
              </v:shape>
            </v:group>
            <v:group style="position:absolute;left:10721;top:5479;width:972;height:2" coordorigin="10721,5479" coordsize="972,2">
              <v:shape style="position:absolute;left:10721;top:5479;width:972;height:2" coordorigin="10721,5479" coordsize="972,0" path="m10721,5479l11693,5479e" filled="f" stroked="t" strokeweight=".72pt" strokecolor="#676767">
                <v:path arrowok="t"/>
              </v:shape>
            </v:group>
            <v:group style="position:absolute;left:2520;top:5940;width:850;height:2" coordorigin="2520,5940" coordsize="850,2">
              <v:shape style="position:absolute;left:2520;top:5940;width:850;height:2" coordorigin="2520,5940" coordsize="850,0" path="m2520,5940l3370,5940e" filled="f" stroked="t" strokeweight=".72pt" strokecolor="#606060">
                <v:path arrowok="t"/>
              </v:shape>
            </v:group>
            <v:group style="position:absolute;left:3312;top:5944;width:202;height:2" coordorigin="3312,5944" coordsize="202,2">
              <v:shape style="position:absolute;left:3312;top:5944;width:202;height:2" coordorigin="3312,5944" coordsize="202,0" path="m3312,5944l3514,5944e" filled="f" stroked="t" strokeweight=".36pt" strokecolor="#343434">
                <v:path arrowok="t"/>
              </v:shape>
            </v:group>
            <v:group style="position:absolute;left:3449;top:5944;width:389;height:2" coordorigin="3449,5944" coordsize="389,2">
              <v:shape style="position:absolute;left:3449;top:5944;width:389;height:2" coordorigin="3449,5944" coordsize="389,0" path="m3449,5944l3838,5944e" filled="f" stroked="t" strokeweight=".36pt" strokecolor="#4B4B4B">
                <v:path arrowok="t"/>
              </v:shape>
            </v:group>
            <v:group style="position:absolute;left:3744;top:5947;width:1051;height:2" coordorigin="3744,5947" coordsize="1051,2">
              <v:shape style="position:absolute;left:3744;top:5947;width:1051;height:2" coordorigin="3744,5947" coordsize="1051,0" path="m3744,5947l4795,5947e" filled="f" stroked="t" strokeweight=".72pt" strokecolor="#676767">
                <v:path arrowok="t"/>
              </v:shape>
            </v:group>
            <v:group style="position:absolute;left:4730;top:5951;width:338;height:2" coordorigin="4730,5951" coordsize="338,2">
              <v:shape style="position:absolute;left:4730;top:5951;width:338;height:2" coordorigin="4730,5951" coordsize="338,0" path="m4730,5951l5069,5951e" filled="f" stroked="t" strokeweight=".36pt" strokecolor="#444444">
                <v:path arrowok="t"/>
              </v:shape>
            </v:group>
            <v:group style="position:absolute;left:5069;top:5713;width:4450;height:2" coordorigin="5069,5713" coordsize="4450,2">
              <v:shape style="position:absolute;left:5069;top:5713;width:4450;height:2" coordorigin="5069,5713" coordsize="4450,0" path="m5069,5713l9518,5713e" filled="f" stroked="t" strokeweight=".36pt" strokecolor="#545757">
                <v:path arrowok="t"/>
              </v:shape>
            </v:group>
            <v:group style="position:absolute;left:9432;top:5717;width:2261;height:2" coordorigin="9432,5717" coordsize="2261,2">
              <v:shape style="position:absolute;left:9432;top:5717;width:2261;height:2" coordorigin="9432,5717" coordsize="2261,0" path="m9432,5717l11693,5717e" filled="f" stroked="t" strokeweight=".72pt" strokecolor="#676767">
                <v:path arrowok="t"/>
              </v:shape>
            </v:group>
            <v:group style="position:absolute;left:5033;top:5688;width:2;height:259" coordorigin="5033,5688" coordsize="2,259">
              <v:shape style="position:absolute;left:5033;top:5688;width:2;height:259" coordorigin="5033,5688" coordsize="0,259" path="m5033,5947l5033,5688e" filled="f" stroked="t" strokeweight=".36pt" strokecolor="#444844">
                <v:path arrowok="t"/>
              </v:shape>
            </v:group>
            <v:group style="position:absolute;left:4997;top:5954;width:4522;height:2" coordorigin="4997,5954" coordsize="4522,2">
              <v:shape style="position:absolute;left:4997;top:5954;width:4522;height:2" coordorigin="4997,5954" coordsize="4522,0" path="m4997,5954l9518,5954e" filled="f" stroked="t" strokeweight=".72pt" strokecolor="#646464">
                <v:path arrowok="t"/>
              </v:shape>
            </v:group>
            <v:group style="position:absolute;left:9461;top:5958;width:922;height:2" coordorigin="9461,5958" coordsize="922,2">
              <v:shape style="position:absolute;left:9461;top:5958;width:922;height:2" coordorigin="9461,5958" coordsize="922,0" path="m9461,5958l10382,5958e" filled="f" stroked="t" strokeweight=".36pt" strokecolor="#484B4B">
                <v:path arrowok="t"/>
              </v:shape>
            </v:group>
            <v:group style="position:absolute;left:10318;top:5962;width:1368;height:2" coordorigin="10318,5962" coordsize="1368,2">
              <v:shape style="position:absolute;left:10318;top:5962;width:1368;height:2" coordorigin="10318,5962" coordsize="1368,0" path="m10318,5962l11686,5962e" filled="f" stroked="t" strokeweight=".72pt" strokecolor="#676767">
                <v:path arrowok="t"/>
              </v:shape>
            </v:group>
            <v:group style="position:absolute;left:814;top:6181;width:3211;height:2" coordorigin="814,6181" coordsize="3211,2">
              <v:shape style="position:absolute;left:814;top:6181;width:3211;height:2" coordorigin="814,6181" coordsize="3211,0" path="m814,6181l4025,6181e" filled="f" stroked="t" strokeweight=".72pt" strokecolor="#575B5B">
                <v:path arrowok="t"/>
              </v:shape>
            </v:group>
            <v:group style="position:absolute;left:2477;top:5933;width:2;height:281" coordorigin="2477,5933" coordsize="2,281">
              <v:shape style="position:absolute;left:2477;top:5933;width:2;height:281" coordorigin="2477,5933" coordsize="0,281" path="m2477,6214l2477,5933e" filled="f" stroked="t" strokeweight=".36pt" strokecolor="#5B605B">
                <v:path arrowok="t"/>
              </v:shape>
            </v:group>
            <v:group style="position:absolute;left:3960;top:6192;width:3550;height:2" coordorigin="3960,6192" coordsize="3550,2">
              <v:shape style="position:absolute;left:3960;top:6192;width:3550;height:2" coordorigin="3960,6192" coordsize="3550,0" path="m3960,6192l7510,6192e" filled="f" stroked="t" strokeweight=".36pt" strokecolor="#5B6060">
                <v:path arrowok="t"/>
              </v:shape>
            </v:group>
            <v:group style="position:absolute;left:5033;top:5926;width:2;height:288" coordorigin="5033,5926" coordsize="2,288">
              <v:shape style="position:absolute;left:5033;top:5926;width:2;height:288" coordorigin="5033,5926" coordsize="0,288" path="m5033,6214l5033,5926e" filled="f" stroked="t" strokeweight=".36pt" strokecolor="#606060">
                <v:path arrowok="t"/>
              </v:shape>
            </v:group>
            <v:group style="position:absolute;left:7445;top:6196;width:2606;height:2" coordorigin="7445,6196" coordsize="2606,2">
              <v:shape style="position:absolute;left:7445;top:6196;width:2606;height:2" coordorigin="7445,6196" coordsize="2606,0" path="m7445,6196l10051,6196e" filled="f" stroked="t" strokeweight=".36pt" strokecolor="#484B4B">
                <v:path arrowok="t"/>
              </v:shape>
            </v:group>
            <v:group style="position:absolute;left:9994;top:6199;width:1692;height:2" coordorigin="9994,6199" coordsize="1692,2">
              <v:shape style="position:absolute;left:9994;top:6199;width:1692;height:2" coordorigin="9994,6199" coordsize="1692,0" path="m9994,6199l11686,6199e" filled="f" stroked="t" strokeweight=".72pt" strokecolor="#606460">
                <v:path arrowok="t"/>
              </v:shape>
            </v:group>
            <v:group style="position:absolute;left:2477;top:6192;width:2;height:770" coordorigin="2477,6192" coordsize="2,770">
              <v:shape style="position:absolute;left:2477;top:6192;width:2;height:770" coordorigin="2477,6192" coordsize="0,770" path="m2477,6962l2477,6192e" filled="f" stroked="t" strokeweight=".36pt" strokecolor="#000000">
                <v:path arrowok="t"/>
              </v:shape>
            </v:group>
            <v:group style="position:absolute;left:5065;top:6163;width:2;height:821" coordorigin="5065,6163" coordsize="2,821">
              <v:shape style="position:absolute;left:5065;top:6163;width:2;height:821" coordorigin="5065,6163" coordsize="0,821" path="m5065,6984l5065,6163e" filled="f" stroked="t" strokeweight=".36pt" strokecolor="#707070">
                <v:path arrowok="t"/>
              </v:shape>
            </v:group>
            <v:group style="position:absolute;left:7891;top:6192;width:2;height:245" coordorigin="7891,6192" coordsize="2,245">
              <v:shape style="position:absolute;left:7891;top:6192;width:2;height:245" coordorigin="7891,6192" coordsize="0,245" path="m7891,6437l7891,6192e" filled="f" stroked="t" strokeweight=".36pt" strokecolor="#444848">
                <v:path arrowok="t"/>
              </v:shape>
            </v:group>
            <v:group style="position:absolute;left:11682;top:6163;width:2;height:526" coordorigin="11682,6163" coordsize="2,526">
              <v:shape style="position:absolute;left:11682;top:6163;width:2;height:526" coordorigin="11682,6163" coordsize="0,526" path="m11682,6689l11682,6163e" filled="f" stroked="t" strokeweight=".36pt" strokecolor="#4F4F4F">
                <v:path arrowok="t"/>
              </v:shape>
            </v:group>
            <v:group style="position:absolute;left:2513;top:6660;width:2282;height:2" coordorigin="2513,6660" coordsize="2282,2">
              <v:shape style="position:absolute;left:2513;top:6660;width:2282;height:2" coordorigin="2513,6660" coordsize="2282,0" path="m2513,6660l4795,6660e" filled="f" stroked="t" strokeweight=".72pt" strokecolor="#646464">
                <v:path arrowok="t"/>
              </v:shape>
            </v:group>
            <v:group style="position:absolute;left:4730;top:6664;width:338;height:2" coordorigin="4730,6664" coordsize="338,2">
              <v:shape style="position:absolute;left:4730;top:6664;width:338;height:2" coordorigin="4730,6664" coordsize="338,0" path="m4730,6664l5069,6664e" filled="f" stroked="t" strokeweight=".36pt" strokecolor="#484848">
                <v:path arrowok="t"/>
              </v:shape>
            </v:group>
            <v:group style="position:absolute;left:4997;top:6667;width:2513;height:2" coordorigin="4997,6667" coordsize="2513,2">
              <v:shape style="position:absolute;left:4997;top:6667;width:2513;height:2" coordorigin="4997,6667" coordsize="2513,0" path="m4997,6667l7510,6667e" filled="f" stroked="t" strokeweight=".72pt" strokecolor="#6B7070">
                <v:path arrowok="t"/>
              </v:shape>
            </v:group>
            <v:group style="position:absolute;left:7445;top:6671;width:2938;height:2" coordorigin="7445,6671" coordsize="2938,2">
              <v:shape style="position:absolute;left:7445;top:6671;width:2938;height:2" coordorigin="7445,6671" coordsize="2938,0" path="m7445,6671l10382,6671e" filled="f" stroked="t" strokeweight=".36pt" strokecolor="#4F4F4F">
                <v:path arrowok="t"/>
              </v:shape>
            </v:group>
            <v:group style="position:absolute;left:7891;top:6437;width:2;height:223" coordorigin="7891,6437" coordsize="2,223">
              <v:shape style="position:absolute;left:7891;top:6437;width:2;height:223" coordorigin="7891,6437" coordsize="0,223" path="m7891,6660l7891,6437e" filled="f" stroked="t" strokeweight=".36pt" strokecolor="#000000">
                <v:path arrowok="t"/>
              </v:shape>
            </v:group>
            <v:group style="position:absolute;left:10318;top:6674;width:1368;height:2" coordorigin="10318,6674" coordsize="1368,2">
              <v:shape style="position:absolute;left:10318;top:6674;width:1368;height:2" coordorigin="10318,6674" coordsize="1368,0" path="m10318,6674l11686,6674e" filled="f" stroked="t" strokeweight=".72pt" strokecolor="#707070">
                <v:path arrowok="t"/>
              </v:shape>
            </v:group>
            <v:group style="position:absolute;left:2513;top:6973;width:2822;height:2" coordorigin="2513,6973" coordsize="2822,2">
              <v:shape style="position:absolute;left:2513;top:6973;width:2822;height:2" coordorigin="2513,6973" coordsize="2822,0" path="m2513,6973l5335,6973e" filled="f" stroked="t" strokeweight=".72pt" strokecolor="#676B6B">
                <v:path arrowok="t"/>
              </v:shape>
            </v:group>
            <v:group style="position:absolute;left:5270;top:6980;width:706;height:2" coordorigin="5270,6980" coordsize="706,2">
              <v:shape style="position:absolute;left:5270;top:6980;width:706;height:2" coordorigin="5270,6980" coordsize="706,0" path="m5270,6980l5976,6980e" filled="f" stroked="t" strokeweight=".36pt" strokecolor="#4B4F4F">
                <v:path arrowok="t"/>
              </v:shape>
            </v:group>
            <v:group style="position:absolute;left:5918;top:6980;width:533;height:2" coordorigin="5918,6980" coordsize="533,2">
              <v:shape style="position:absolute;left:5918;top:6980;width:533;height:2" coordorigin="5918,6980" coordsize="533,0" path="m5918,6980l6451,6980e" filled="f" stroked="t" strokeweight=".36pt" strokecolor="#606464">
                <v:path arrowok="t"/>
              </v:shape>
            </v:group>
            <v:group style="position:absolute;left:2563;top:6988;width:9122;height:2" coordorigin="2563,6988" coordsize="9122,2">
              <v:shape style="position:absolute;left:2563;top:6988;width:9122;height:2" coordorigin="2563,6988" coordsize="9122,0" path="m2563,6988l11686,6988e" filled="f" stroked="t" strokeweight=".72pt" strokecolor="#707074">
                <v:path arrowok="t"/>
              </v:shape>
            </v:group>
            <v:group style="position:absolute;left:7891;top:6638;width:2;height:331" coordorigin="7891,6638" coordsize="2,331">
              <v:shape style="position:absolute;left:7891;top:6638;width:2;height:331" coordorigin="7891,6638" coordsize="0,331" path="m7891,6970l7891,6638e" filled="f" stroked="t" strokeweight=".36pt" strokecolor="#484848">
                <v:path arrowok="t"/>
              </v:shape>
            </v:group>
            <v:group style="position:absolute;left:11686;top:2383;width:2;height:10858" coordorigin="11686,2383" coordsize="2,10858">
              <v:shape style="position:absolute;left:11686;top:2383;width:2;height:10858" coordorigin="11686,2383" coordsize="0,10858" path="m11686,13241l11686,2383e" filled="f" stroked="t" strokeweight=".72pt" strokecolor="#676767">
                <v:path arrowok="t"/>
              </v:shape>
            </v:group>
            <v:group style="position:absolute;left:504;top:6192;width:2;height:4507" coordorigin="504,6192" coordsize="2,4507">
              <v:shape style="position:absolute;left:504;top:6192;width:2;height:4507" coordorigin="504,6192" coordsize="0,4507" path="m504,10699l504,6192e" filled="f" stroked="t" strokeweight=".36pt" strokecolor="#000000">
                <v:path arrowok="t"/>
              </v:shape>
            </v:group>
            <v:group style="position:absolute;left:554;top:7211;width:4241;height:2" coordorigin="554,7211" coordsize="4241,2">
              <v:shape style="position:absolute;left:554;top:7211;width:4241;height:2" coordorigin="554,7211" coordsize="4241,0" path="m554,7211l4795,7211e" filled="f" stroked="t" strokeweight=".72pt" strokecolor="#676B6B">
                <v:path arrowok="t"/>
              </v:shape>
            </v:group>
            <v:group style="position:absolute;left:2477;top:6955;width:2;height:252" coordorigin="2477,6955" coordsize="2,252">
              <v:shape style="position:absolute;left:2477;top:6955;width:2;height:252" coordorigin="2477,6955" coordsize="0,252" path="m2477,7207l2477,6955e" filled="f" stroked="t" strokeweight=".36pt" strokecolor="#707474">
                <v:path arrowok="t"/>
              </v:shape>
            </v:group>
            <v:group style="position:absolute;left:4730;top:7218;width:605;height:2" coordorigin="4730,7218" coordsize="605,2">
              <v:shape style="position:absolute;left:4730;top:7218;width:605;height:2" coordorigin="4730,7218" coordsize="605,0" path="m4730,7218l5335,7218e" filled="f" stroked="t" strokeweight=".36pt" strokecolor="#575B5B">
                <v:path arrowok="t"/>
              </v:shape>
            </v:group>
            <v:group style="position:absolute;left:5270;top:7225;width:6415;height:2" coordorigin="5270,7225" coordsize="6415,2">
              <v:shape style="position:absolute;left:5270;top:7225;width:6415;height:2" coordorigin="5270,7225" coordsize="6415,0" path="m5270,7225l11686,7225e" filled="f" stroked="t" strokeweight=".72pt" strokecolor="#707474">
                <v:path arrowok="t"/>
              </v:shape>
            </v:group>
            <v:group style="position:absolute;left:2509;top:7164;width:2;height:778" coordorigin="2509,7164" coordsize="2,778">
              <v:shape style="position:absolute;left:2509;top:7164;width:2;height:778" coordorigin="2509,7164" coordsize="0,778" path="m2509,7942l2509,7164e" filled="f" stroked="t" strokeweight=".72pt" strokecolor="#6B6B6B">
                <v:path arrowok="t"/>
              </v:shape>
            </v:group>
            <v:group style="position:absolute;left:554;top:7668;width:1318;height:2" coordorigin="554,7668" coordsize="1318,2">
              <v:shape style="position:absolute;left:554;top:7668;width:1318;height:2" coordorigin="554,7668" coordsize="1318,0" path="m554,7668l1872,7668e" filled="f" stroked="t" strokeweight=".72pt" strokecolor="#6B7070">
                <v:path arrowok="t"/>
              </v:shape>
            </v:group>
            <v:group style="position:absolute;left:1750;top:7672;width:763;height:2" coordorigin="1750,7672" coordsize="763,2">
              <v:shape style="position:absolute;left:1750;top:7672;width:763;height:2" coordorigin="1750,7672" coordsize="763,0" path="m1750,7672l2513,7672e" filled="f" stroked="t" strokeweight=".36pt" strokecolor="#4F5454">
                <v:path arrowok="t"/>
              </v:shape>
            </v:group>
            <v:group style="position:absolute;left:2441;top:7679;width:4342;height:2" coordorigin="2441,7679" coordsize="4342,2">
              <v:shape style="position:absolute;left:2441;top:7679;width:4342;height:2" coordorigin="2441,7679" coordsize="4342,0" path="m2441,7679l6782,7679e" filled="f" stroked="t" strokeweight=".72pt" strokecolor="#6B7070">
                <v:path arrowok="t"/>
              </v:shape>
            </v:group>
            <v:group style="position:absolute;left:6718;top:7686;width:1757;height:2" coordorigin="6718,7686" coordsize="1757,2">
              <v:shape style="position:absolute;left:6718;top:7686;width:1757;height:2" coordorigin="6718,7686" coordsize="1757,0" path="m6718,7686l8474,7686e" filled="f" stroked="t" strokeweight=".36pt" strokecolor="#4B4F4F">
                <v:path arrowok="t"/>
              </v:shape>
            </v:group>
            <v:group style="position:absolute;left:8410;top:7682;width:1973;height:2" coordorigin="8410,7682" coordsize="1973,2">
              <v:shape style="position:absolute;left:8410;top:7682;width:1973;height:2" coordorigin="8410,7682" coordsize="1973,0" path="m8410,7682l10382,7682e" filled="f" stroked="t" strokeweight=".72pt" strokecolor="#707474">
                <v:path arrowok="t"/>
              </v:shape>
            </v:group>
            <v:group style="position:absolute;left:10318;top:7686;width:468;height:2" coordorigin="10318,7686" coordsize="468,2">
              <v:shape style="position:absolute;left:10318;top:7686;width:468;height:2" coordorigin="10318,7686" coordsize="468,0" path="m10318,7686l10786,7686e" filled="f" stroked="t" strokeweight=".36pt" strokecolor="#444848">
                <v:path arrowok="t"/>
              </v:shape>
            </v:group>
            <v:group style="position:absolute;left:10721;top:7690;width:965;height:2" coordorigin="10721,7690" coordsize="965,2">
              <v:shape style="position:absolute;left:10721;top:7690;width:965;height:2" coordorigin="10721,7690" coordsize="965,0" path="m10721,7690l11686,7690e" filled="f" stroked="t" strokeweight=".72pt" strokecolor="#707070">
                <v:path arrowok="t"/>
              </v:shape>
            </v:group>
            <v:group style="position:absolute;left:5062;top:7675;width:2;height:778" coordorigin="5062,7675" coordsize="2,778">
              <v:shape style="position:absolute;left:5062;top:7675;width:2;height:778" coordorigin="5062,7675" coordsize="0,778" path="m5062,8453l5062,7675e" filled="f" stroked="t" strokeweight=".72pt" strokecolor="#707070">
                <v:path arrowok="t"/>
              </v:shape>
            </v:group>
            <v:group style="position:absolute;left:5054;top:7924;width:5328;height:2" coordorigin="5054,7924" coordsize="5328,2">
              <v:shape style="position:absolute;left:5054;top:7924;width:5328;height:2" coordorigin="5054,7924" coordsize="5328,0" path="m5054,7924l10382,7924e" filled="f" stroked="t" strokeweight=".36pt" strokecolor="#4F5454">
                <v:path arrowok="t"/>
              </v:shape>
            </v:group>
            <v:group style="position:absolute;left:10318;top:7927;width:1361;height:2" coordorigin="10318,7927" coordsize="1361,2">
              <v:shape style="position:absolute;left:10318;top:7927;width:1361;height:2" coordorigin="10318,7927" coordsize="1361,0" path="m10318,7927l11678,7927e" filled="f" stroked="t" strokeweight=".72pt" strokecolor="#676B67">
                <v:path arrowok="t"/>
              </v:shape>
            </v:group>
            <v:group style="position:absolute;left:2509;top:7877;width:2;height:295" coordorigin="2509,7877" coordsize="2,295">
              <v:shape style="position:absolute;left:2509;top:7877;width:2;height:295" coordorigin="2509,7877" coordsize="0,295" path="m2509,8172l2509,7877e" filled="f" stroked="t" strokeweight=".36pt" strokecolor="#4F4F4F">
                <v:path arrowok="t"/>
              </v:shape>
            </v:group>
            <v:group style="position:absolute;left:5054;top:8165;width:6624;height:2" coordorigin="5054,8165" coordsize="6624,2">
              <v:shape style="position:absolute;left:5054;top:8165;width:6624;height:2" coordorigin="5054,8165" coordsize="6624,0" path="m5054,8165l11678,8165e" filled="f" stroked="t" strokeweight=".72pt" strokecolor="#707474">
                <v:path arrowok="t"/>
              </v:shape>
            </v:group>
            <v:group style="position:absolute;left:11675;top:7870;width:2;height:605" coordorigin="11675,7870" coordsize="2,605">
              <v:shape style="position:absolute;left:11675;top:7870;width:2;height:605" coordorigin="11675,7870" coordsize="0,605" path="m11675,8474l11675,7870e" filled="f" stroked="t" strokeweight=".36pt" strokecolor="#575757">
                <v:path arrowok="t"/>
              </v:shape>
            </v:group>
            <v:group style="position:absolute;left:547;top:8442;width:4248;height:2" coordorigin="547,8442" coordsize="4248,2">
              <v:shape style="position:absolute;left:547;top:8442;width:4248;height:2" coordorigin="547,8442" coordsize="4248,0" path="m547,8442l4795,8442e" filled="f" stroked="t" strokeweight=".72pt" strokecolor="#676B6B">
                <v:path arrowok="t"/>
              </v:shape>
            </v:group>
            <v:group style="position:absolute;left:2506;top:8107;width:2;height:1066" coordorigin="2506,8107" coordsize="2,1066">
              <v:shape style="position:absolute;left:2506;top:8107;width:2;height:1066" coordorigin="2506,8107" coordsize="0,1066" path="m2506,9173l2506,8107e" filled="f" stroked="t" strokeweight=".72pt" strokecolor="#676767">
                <v:path arrowok="t"/>
              </v:shape>
            </v:group>
            <v:group style="position:absolute;left:4730;top:8449;width:986;height:2" coordorigin="4730,8449" coordsize="986,2">
              <v:shape style="position:absolute;left:4730;top:8449;width:986;height:2" coordorigin="4730,8449" coordsize="986,0" path="m4730,8449l5717,8449e" filled="f" stroked="t" strokeweight=".36pt" strokecolor="#545757">
                <v:path arrowok="t"/>
              </v:shape>
            </v:group>
            <v:group style="position:absolute;left:5602;top:8453;width:6077;height:2" coordorigin="5602,8453" coordsize="6077,2">
              <v:shape style="position:absolute;left:5602;top:8453;width:6077;height:2" coordorigin="5602,8453" coordsize="6077,0" path="m5602,8453l11678,8453e" filled="f" stroked="t" strokeweight=".72pt" strokecolor="#707070">
                <v:path arrowok="t"/>
              </v:shape>
            </v:group>
            <v:group style="position:absolute;left:11671;top:8395;width:2;height:2095" coordorigin="11671,8395" coordsize="2,2095">
              <v:shape style="position:absolute;left:11671;top:8395;width:2;height:2095" coordorigin="11671,8395" coordsize="0,2095" path="m11671,10490l11671,8395e" filled="f" stroked="t" strokeweight=".72pt" strokecolor="#6B6B6B">
                <v:path arrowok="t"/>
              </v:shape>
            </v:group>
            <v:group style="position:absolute;left:547;top:9140;width:1267;height:2" coordorigin="547,9140" coordsize="1267,2">
              <v:shape style="position:absolute;left:547;top:9140;width:1267;height:2" coordorigin="547,9140" coordsize="1267,0" path="m547,9140l1814,9140e" filled="f" stroked="t" strokeweight=".36pt" strokecolor="#4F5454">
                <v:path arrowok="t"/>
              </v:shape>
            </v:group>
            <v:group style="position:absolute;left:1750;top:9144;width:1620;height:2" coordorigin="1750,9144" coordsize="1620,2">
              <v:shape style="position:absolute;left:1750;top:9144;width:1620;height:2" coordorigin="1750,9144" coordsize="1620,0" path="m1750,9144l3370,9144e" filled="f" stroked="t" strokeweight=".72pt" strokecolor="#676B6B">
                <v:path arrowok="t"/>
              </v:shape>
            </v:group>
            <v:group style="position:absolute;left:3312;top:9148;width:713;height:2" coordorigin="3312,9148" coordsize="713,2">
              <v:shape style="position:absolute;left:3312;top:9148;width:713;height:2" coordorigin="3312,9148" coordsize="713,0" path="m3312,9148l4025,9148e" filled="f" stroked="t" strokeweight=".36pt" strokecolor="#4B4B4B">
                <v:path arrowok="t"/>
              </v:shape>
            </v:group>
            <v:group style="position:absolute;left:3960;top:9151;width:7718;height:2" coordorigin="3960,9151" coordsize="7718,2">
              <v:shape style="position:absolute;left:3960;top:9151;width:7718;height:2" coordorigin="3960,9151" coordsize="7718,0" path="m3960,9151l11678,9151e" filled="f" stroked="t" strokeweight=".72pt" strokecolor="#6B6B6B">
                <v:path arrowok="t"/>
              </v:shape>
            </v:group>
            <v:group style="position:absolute;left:2502;top:9094;width:2;height:338" coordorigin="2502,9094" coordsize="2,338">
              <v:shape style="position:absolute;left:2502;top:9094;width:2;height:338" coordorigin="2502,9094" coordsize="0,338" path="m2502,9432l2502,9094e" filled="f" stroked="t" strokeweight=".36pt" strokecolor="#4B4B4B">
                <v:path arrowok="t"/>
              </v:shape>
            </v:group>
            <v:group style="position:absolute;left:540;top:10458;width:1973;height:2" coordorigin="540,10458" coordsize="1973,2">
              <v:shape style="position:absolute;left:540;top:10458;width:1973;height:2" coordorigin="540,10458" coordsize="1973,0" path="m540,10458l2513,10458e" filled="f" stroked="t" strokeweight=".36pt" strokecolor="#383B3B">
                <v:path arrowok="t"/>
              </v:shape>
            </v:group>
            <v:group style="position:absolute;left:2822;top:10465;width:8849;height:2" coordorigin="2822,10465" coordsize="8849,2">
              <v:shape style="position:absolute;left:2822;top:10465;width:8849;height:2" coordorigin="2822,10465" coordsize="8849,0" path="m2822,10465l11671,10465e" filled="f" stroked="t" strokeweight=".36pt" strokecolor="#575B5B">
                <v:path arrowok="t"/>
              </v:shape>
            </v:group>
            <v:group style="position:absolute;left:821;top:10696;width:994;height:2" coordorigin="821,10696" coordsize="994,2">
              <v:shape style="position:absolute;left:821;top:10696;width:994;height:2" coordorigin="821,10696" coordsize="994,0" path="m821,10696l1814,10696e" filled="f" stroked="t" strokeweight=".36pt" strokecolor="#444848">
                <v:path arrowok="t"/>
              </v:shape>
            </v:group>
            <v:group style="position:absolute;left:1750;top:10696;width:763;height:2" coordorigin="1750,10696" coordsize="763,2">
              <v:shape style="position:absolute;left:1750;top:10696;width:763;height:2" coordorigin="1750,10696" coordsize="763,0" path="m1750,10696l2513,10696e" filled="f" stroked="t" strokeweight=".36pt" strokecolor="#2F2F2F">
                <v:path arrowok="t"/>
              </v:shape>
            </v:group>
            <v:group style="position:absolute;left:2495;top:6271;width:2;height:8064" coordorigin="2495,6271" coordsize="2,8064">
              <v:shape style="position:absolute;left:2495;top:6271;width:2;height:8064" coordorigin="2495,6271" coordsize="0,8064" path="m2495,14335l2495,6271e" filled="f" stroked="t" strokeweight=".72pt" strokecolor="#5B5B5B">
                <v:path arrowok="t"/>
              </v:shape>
            </v:group>
            <v:group style="position:absolute;left:2434;top:10699;width:1591;height:2" coordorigin="2434,10699" coordsize="1591,2">
              <v:shape style="position:absolute;left:2434;top:10699;width:1591;height:2" coordorigin="2434,10699" coordsize="1591,0" path="m2434,10699l4025,10699e" filled="f" stroked="t" strokeweight=".72pt" strokecolor="#606060">
                <v:path arrowok="t"/>
              </v:shape>
            </v:group>
            <v:group style="position:absolute;left:3960;top:10703;width:835;height:2" coordorigin="3960,10703" coordsize="835,2">
              <v:shape style="position:absolute;left:3960;top:10703;width:835;height:2" coordorigin="3960,10703" coordsize="835,0" path="m3960,10703l4795,10703e" filled="f" stroked="t" strokeweight=".36pt" strokecolor="#3F3F3F">
                <v:path arrowok="t"/>
              </v:shape>
            </v:group>
            <v:group style="position:absolute;left:4730;top:10706;width:4442;height:2" coordorigin="4730,10706" coordsize="4442,2">
              <v:shape style="position:absolute;left:4730;top:10706;width:4442;height:2" coordorigin="4730,10706" coordsize="4442,0" path="m4730,10706l9173,10706e" filled="f" stroked="t" strokeweight=".72pt" strokecolor="#646464">
                <v:path arrowok="t"/>
              </v:shape>
            </v:group>
            <v:group style="position:absolute;left:7099;top:10447;width:2;height:252" coordorigin="7099,10447" coordsize="2,252">
              <v:shape style="position:absolute;left:7099;top:10447;width:2;height:252" coordorigin="7099,10447" coordsize="0,252" path="m7099,10699l7099,10447e" filled="f" stroked="t" strokeweight=".36pt" strokecolor="#5B5B5B">
                <v:path arrowok="t"/>
              </v:shape>
            </v:group>
            <v:group style="position:absolute;left:9115;top:10703;width:936;height:2" coordorigin="9115,10703" coordsize="936,2">
              <v:shape style="position:absolute;left:9115;top:10703;width:936;height:2" coordorigin="9115,10703" coordsize="936,0" path="m9115,10703l10051,10703e" filled="f" stroked="t" strokeweight=".36pt" strokecolor="#3B3B3F">
                <v:path arrowok="t"/>
              </v:shape>
            </v:group>
            <v:group style="position:absolute;left:9994;top:10703;width:389;height:2" coordorigin="9994,10703" coordsize="389,2">
              <v:shape style="position:absolute;left:9994;top:10703;width:389;height:2" coordorigin="9994,10703" coordsize="389,0" path="m9994,10703l10382,10703e" filled="f" stroked="t" strokeweight=".36pt" strokecolor="#4F4F4F">
                <v:path arrowok="t"/>
              </v:shape>
            </v:group>
            <v:group style="position:absolute;left:10318;top:10706;width:1354;height:2" coordorigin="10318,10706" coordsize="1354,2">
              <v:shape style="position:absolute;left:10318;top:10706;width:1354;height:2" coordorigin="10318,10706" coordsize="1354,0" path="m10318,10706l11671,10706e" filled="f" stroked="t" strokeweight=".72pt" strokecolor="#676767">
                <v:path arrowok="t"/>
              </v:shape>
            </v:group>
            <v:group style="position:absolute;left:11668;top:10418;width:2;height:799" coordorigin="11668,10418" coordsize="2,799">
              <v:shape style="position:absolute;left:11668;top:10418;width:2;height:799" coordorigin="11668,10418" coordsize="0,799" path="m11668,11218l11668,10418e" filled="f" stroked="t" strokeweight=".36pt" strokecolor="#484848">
                <v:path arrowok="t"/>
              </v:shape>
            </v:group>
            <v:group style="position:absolute;left:533;top:10937;width:2837;height:2" coordorigin="533,10937" coordsize="2837,2">
              <v:shape style="position:absolute;left:533;top:10937;width:2837;height:2" coordorigin="533,10937" coordsize="2837,0" path="m533,10937l3370,10937e" filled="f" stroked="t" strokeweight=".72pt" strokecolor="#575B5B">
                <v:path arrowok="t"/>
              </v:shape>
            </v:group>
            <v:group style="position:absolute;left:3312;top:10940;width:713;height:2" coordorigin="3312,10940" coordsize="713,2">
              <v:shape style="position:absolute;left:3312;top:10940;width:713;height:2" coordorigin="3312,10940" coordsize="713,0" path="m3312,10940l4025,10940e" filled="f" stroked="t" strokeweight=".36pt" strokecolor="#2F3434">
                <v:path arrowok="t"/>
              </v:shape>
            </v:group>
            <v:group style="position:absolute;left:3960;top:10944;width:2491;height:2" coordorigin="3960,10944" coordsize="2491,2">
              <v:shape style="position:absolute;left:3960;top:10944;width:2491;height:2" coordorigin="3960,10944" coordsize="2491,0" path="m3960,10944l6451,10944e" filled="f" stroked="t" strokeweight=".72pt" strokecolor="#646764">
                <v:path arrowok="t"/>
              </v:shape>
            </v:group>
            <v:group style="position:absolute;left:6386;top:10944;width:1534;height:2" coordorigin="6386,10944" coordsize="1534,2">
              <v:shape style="position:absolute;left:6386;top:10944;width:1534;height:2" coordorigin="6386,10944" coordsize="1534,0" path="m6386,10944l7920,10944e" filled="f" stroked="t" strokeweight=".36pt" strokecolor="#545454">
                <v:path arrowok="t"/>
              </v:shape>
            </v:group>
            <v:group style="position:absolute;left:7747;top:10944;width:3924;height:2" coordorigin="7747,10944" coordsize="3924,2">
              <v:shape style="position:absolute;left:7747;top:10944;width:3924;height:2" coordorigin="7747,10944" coordsize="3924,0" path="m7747,10944l11671,10944e" filled="f" stroked="t" strokeweight=".72pt" strokecolor="#676767">
                <v:path arrowok="t"/>
              </v:shape>
            </v:group>
            <v:group style="position:absolute;left:536;top:10879;width:2;height:3830" coordorigin="536,10879" coordsize="2,3830">
              <v:shape style="position:absolute;left:536;top:10879;width:2;height:3830" coordorigin="536,10879" coordsize="0,3830" path="m536,14710l536,10879e" filled="f" stroked="t" strokeweight=".36pt" strokecolor="#5B5B5B">
                <v:path arrowok="t"/>
              </v:shape>
            </v:group>
            <v:group style="position:absolute;left:533;top:11412;width:3492;height:2" coordorigin="533,11412" coordsize="3492,2">
              <v:shape style="position:absolute;left:533;top:11412;width:3492;height:2" coordorigin="533,11412" coordsize="3492,0" path="m533,11412l4025,11412e" filled="f" stroked="t" strokeweight=".72pt" strokecolor="#606060">
                <v:path arrowok="t"/>
              </v:shape>
            </v:group>
            <v:group style="position:absolute;left:3960;top:11416;width:835;height:2" coordorigin="3960,11416" coordsize="835,2">
              <v:shape style="position:absolute;left:3960;top:11416;width:835;height:2" coordorigin="3960,11416" coordsize="835,0" path="m3960,11416l4795,11416e" filled="f" stroked="t" strokeweight=".36pt" strokecolor="#2F3434">
                <v:path arrowok="t"/>
              </v:shape>
            </v:group>
            <v:group style="position:absolute;left:4730;top:11416;width:605;height:2" coordorigin="4730,11416" coordsize="605,2">
              <v:shape style="position:absolute;left:4730;top:11416;width:605;height:2" coordorigin="4730,11416" coordsize="605,0" path="m4730,11416l5335,11416e" filled="f" stroked="t" strokeweight=".36pt" strokecolor="#444444">
                <v:path arrowok="t"/>
              </v:shape>
            </v:group>
            <v:group style="position:absolute;left:5270;top:11419;width:3204;height:2" coordorigin="5270,11419" coordsize="3204,2">
              <v:shape style="position:absolute;left:5270;top:11419;width:3204;height:2" coordorigin="5270,11419" coordsize="3204,0" path="m5270,11419l8474,11419e" filled="f" stroked="t" strokeweight=".72pt" strokecolor="#676767">
                <v:path arrowok="t"/>
              </v:shape>
            </v:group>
            <v:group style="position:absolute;left:8410;top:11416;width:1642;height:2" coordorigin="8410,11416" coordsize="1642,2">
              <v:shape style="position:absolute;left:8410;top:11416;width:1642;height:2" coordorigin="8410,11416" coordsize="1642,0" path="m8410,11416l10051,11416e" filled="f" stroked="t" strokeweight=".36pt" strokecolor="#343434">
                <v:path arrowok="t"/>
              </v:shape>
            </v:group>
            <v:group style="position:absolute;left:9994;top:11416;width:389;height:2" coordorigin="9994,11416" coordsize="389,2">
              <v:shape style="position:absolute;left:9994;top:11416;width:389;height:2" coordorigin="9994,11416" coordsize="389,0" path="m9994,11416l10382,11416e" filled="f" stroked="t" strokeweight=".36pt" strokecolor="#444848">
                <v:path arrowok="t"/>
              </v:shape>
            </v:group>
            <v:group style="position:absolute;left:10318;top:11416;width:468;height:2" coordorigin="10318,11416" coordsize="468,2">
              <v:shape style="position:absolute;left:10318;top:11416;width:468;height:2" coordorigin="10318,11416" coordsize="468,0" path="m10318,11416l10786,11416e" filled="f" stroked="t" strokeweight=".36pt" strokecolor="#2B2F2F">
                <v:path arrowok="t"/>
              </v:shape>
            </v:group>
            <v:group style="position:absolute;left:10721;top:11419;width:950;height:2" coordorigin="10721,11419" coordsize="950,2">
              <v:shape style="position:absolute;left:10721;top:11419;width:950;height:2" coordorigin="10721,11419" coordsize="950,0" path="m10721,11419l11671,11419e" filled="f" stroked="t" strokeweight=".72pt" strokecolor="#606060">
                <v:path arrowok="t"/>
              </v:shape>
            </v:group>
            <v:group style="position:absolute;left:533;top:11653;width:4262;height:2" coordorigin="533,11653" coordsize="4262,2">
              <v:shape style="position:absolute;left:533;top:11653;width:4262;height:2" coordorigin="533,11653" coordsize="4262,0" path="m533,11653l4795,11653e" filled="f" stroked="t" strokeweight=".72pt" strokecolor="#545454">
                <v:path arrowok="t"/>
              </v:shape>
            </v:group>
            <v:group style="position:absolute;left:3636;top:11657;width:8035;height:2" coordorigin="3636,11657" coordsize="8035,2">
              <v:shape style="position:absolute;left:3636;top:11657;width:8035;height:2" coordorigin="3636,11657" coordsize="8035,0" path="m3636,11657l11671,11657e" filled="f" stroked="t" strokeweight=".72pt" strokecolor="#676767">
                <v:path arrowok="t"/>
              </v:shape>
            </v:group>
            <v:group style="position:absolute;left:11664;top:11153;width:2;height:2138" coordorigin="11664,11153" coordsize="2,2138">
              <v:shape style="position:absolute;left:11664;top:11153;width:2;height:2138" coordorigin="11664,11153" coordsize="0,2138" path="m11664,13291l11664,11153e" filled="f" stroked="t" strokeweight=".72pt" strokecolor="#676767">
                <v:path arrowok="t"/>
              </v:shape>
            </v:group>
            <v:group style="position:absolute;left:533;top:11894;width:857;height:2" coordorigin="533,11894" coordsize="857,2">
              <v:shape style="position:absolute;left:533;top:11894;width:857;height:2" coordorigin="533,11894" coordsize="857,0" path="m533,11894l1390,11894e" filled="f" stroked="t" strokeweight=".72pt" strokecolor="#606464">
                <v:path arrowok="t"/>
              </v:shape>
            </v:group>
            <v:group style="position:absolute;left:1386;top:11650;width:2;height:770" coordorigin="1386,11650" coordsize="2,770">
              <v:shape style="position:absolute;left:1386;top:11650;width:2;height:770" coordorigin="1386,11650" coordsize="0,770" path="m1386,12420l1386,11650e" filled="f" stroked="t" strokeweight=".36pt" strokecolor="#575757">
                <v:path arrowok="t"/>
              </v:shape>
            </v:group>
            <v:group style="position:absolute;left:1318;top:11891;width:1195;height:2" coordorigin="1318,11891" coordsize="1195,2">
              <v:shape style="position:absolute;left:1318;top:11891;width:1195;height:2" coordorigin="1318,11891" coordsize="1195,0" path="m1318,11891l2513,11891e" filled="f" stroked="t" strokeweight=".36pt" strokecolor="#444444">
                <v:path arrowok="t"/>
              </v:shape>
            </v:group>
            <v:group style="position:absolute;left:2434;top:11894;width:3283;height:2" coordorigin="2434,11894" coordsize="3283,2">
              <v:shape style="position:absolute;left:2434;top:11894;width:3283;height:2" coordorigin="2434,11894" coordsize="3283,0" path="m2434,11894l5717,11894e" filled="f" stroked="t" strokeweight=".72pt" strokecolor="#545757">
                <v:path arrowok="t"/>
              </v:shape>
            </v:group>
            <v:group style="position:absolute;left:5659;top:11898;width:2815;height:2" coordorigin="5659,11898" coordsize="2815,2">
              <v:shape style="position:absolute;left:5659;top:11898;width:2815;height:2" coordorigin="5659,11898" coordsize="2815,0" path="m5659,11898l8474,11898e" filled="f" stroked="t" strokeweight=".36pt" strokecolor="#3F3F44">
                <v:path arrowok="t"/>
              </v:shape>
            </v:group>
            <v:group style="position:absolute;left:7495;top:11657;width:2;height:1462" coordorigin="7495,11657" coordsize="2,1462">
              <v:shape style="position:absolute;left:7495;top:11657;width:2;height:1462" coordorigin="7495,11657" coordsize="0,1462" path="m7495,13118l7495,11657e" filled="f" stroked="t" strokeweight=".72pt" strokecolor="#646460">
                <v:path arrowok="t"/>
              </v:shape>
            </v:group>
            <v:group style="position:absolute;left:8410;top:11894;width:3262;height:2" coordorigin="8410,11894" coordsize="3262,2">
              <v:shape style="position:absolute;left:8410;top:11894;width:3262;height:2" coordorigin="8410,11894" coordsize="3262,0" path="m8410,11894l11671,11894e" filled="f" stroked="t" strokeweight=".72pt" strokecolor="#606060">
                <v:path arrowok="t"/>
              </v:shape>
            </v:group>
            <v:group style="position:absolute;left:1818;top:11844;width:2;height:576" coordorigin="1818,11844" coordsize="2,576">
              <v:shape style="position:absolute;left:1818;top:11844;width:2;height:576" coordorigin="1818,11844" coordsize="0,576" path="m1818,12420l1818,11844e" filled="f" stroked="t" strokeweight=".36pt" strokecolor="#444444">
                <v:path arrowok="t"/>
              </v:shape>
            </v:group>
            <v:group style="position:absolute;left:1814;top:12355;width:2;height:936" coordorigin="1814,12355" coordsize="2,936">
              <v:shape style="position:absolute;left:1814;top:12355;width:2;height:936" coordorigin="1814,12355" coordsize="0,936" path="m1814,13291l1814,12355e" filled="f" stroked="t" strokeweight=".72pt" strokecolor="#5B5B5B">
                <v:path arrowok="t"/>
              </v:shape>
            </v:group>
            <v:group style="position:absolute;left:529;top:10879;width:2;height:2412" coordorigin="529,10879" coordsize="2,2412">
              <v:shape style="position:absolute;left:529;top:10879;width:2;height:2412" coordorigin="529,10879" coordsize="0,2412" path="m529,13291l529,10879e" filled="f" stroked="t" strokeweight=".36pt" strokecolor="#575757">
                <v:path arrowok="t"/>
              </v:shape>
            </v:group>
            <v:group style="position:absolute;left:2480;top:12787;width:2;height:2448" coordorigin="2480,12787" coordsize="2,2448">
              <v:shape style="position:absolute;left:2480;top:12787;width:2;height:2448" coordorigin="2480,12787" coordsize="0,2448" path="m2480,15235l2480,12787e" filled="f" stroked="t" strokeweight=".36pt" strokecolor="#575757">
                <v:path arrowok="t"/>
              </v:shape>
            </v:group>
            <v:group style="position:absolute;left:2480;top:11844;width:2;height:3391" coordorigin="2480,11844" coordsize="2,3391">
              <v:shape style="position:absolute;left:2480;top:11844;width:2;height:3391" coordorigin="2480,11844" coordsize="0,3391" path="m2480,15235l2480,11844e" filled="f" stroked="t" strokeweight=".72pt" strokecolor="#5B5B5B">
                <v:path arrowok="t"/>
              </v:shape>
            </v:group>
            <v:group style="position:absolute;left:7492;top:13054;width:2;height:238" coordorigin="7492,13054" coordsize="2,238">
              <v:shape style="position:absolute;left:7492;top:13054;width:2;height:238" coordorigin="7492,13054" coordsize="0,238" path="m7492,13291l7492,13054e" filled="f" stroked="t" strokeweight=".36pt" strokecolor="#444444">
                <v:path arrowok="t"/>
              </v:shape>
            </v:group>
            <v:group style="position:absolute;left:497;top:13622;width:1987;height:2" coordorigin="497,13622" coordsize="1987,2">
              <v:shape style="position:absolute;left:497;top:13622;width:1987;height:2" coordorigin="497,13622" coordsize="1987,0" path="m497,13622l2484,13622e" filled="f" stroked="t" strokeweight=".36pt" strokecolor="#646464">
                <v:path arrowok="t"/>
              </v:shape>
            </v:group>
            <v:group style="position:absolute;left:529;top:10879;width:2;height:5105" coordorigin="529,10879" coordsize="2,5105">
              <v:shape style="position:absolute;left:529;top:10879;width:2;height:5105" coordorigin="529,10879" coordsize="0,5105" path="m529,15984l529,10879e" filled="f" stroked="t" strokeweight=".72pt" strokecolor="#5B5B5B">
                <v:path arrowok="t"/>
              </v:shape>
            </v:group>
            <v:group style="position:absolute;left:1379;top:12283;width:2;height:1670" coordorigin="1379,12283" coordsize="2,1670">
              <v:shape style="position:absolute;left:1379;top:12283;width:2;height:1670" coordorigin="1379,12283" coordsize="0,1670" path="m1379,13954l1379,12283e" filled="f" stroked="t" strokeweight=".72pt" strokecolor="#606060">
                <v:path arrowok="t"/>
              </v:shape>
            </v:group>
            <v:group style="position:absolute;left:7488;top:13234;width:2;height:986" coordorigin="7488,13234" coordsize="2,986">
              <v:shape style="position:absolute;left:7488;top:13234;width:2;height:986" coordorigin="7488,13234" coordsize="0,986" path="m7488,14220l7488,13234e" filled="f" stroked="t" strokeweight=".72pt" strokecolor="#575757">
                <v:path arrowok="t"/>
              </v:shape>
            </v:group>
            <v:group style="position:absolute;left:522;top:13889;width:2;height:144" coordorigin="522,13889" coordsize="2,144">
              <v:shape style="position:absolute;left:522;top:13889;width:2;height:144" coordorigin="522,13889" coordsize="0,144" path="m522,14033l522,13889e" filled="f" stroked="t" strokeweight=".36pt" strokecolor="#383838">
                <v:path arrowok="t"/>
              </v:shape>
            </v:group>
            <v:group style="position:absolute;left:1372;top:13889;width:2;height:144" coordorigin="1372,13889" coordsize="2,144">
              <v:shape style="position:absolute;left:1372;top:13889;width:2;height:144" coordorigin="1372,13889" coordsize="0,144" path="m1372,14033l1372,13889e" filled="f" stroked="t" strokeweight=".36pt" strokecolor="#484848">
                <v:path arrowok="t"/>
              </v:shape>
            </v:group>
            <v:group style="position:absolute;left:2470;top:13586;width:2;height:792" coordorigin="2470,13586" coordsize="2,792">
              <v:shape style="position:absolute;left:2470;top:13586;width:2;height:792" coordorigin="2470,13586" coordsize="0,792" path="m2470,14378l2470,13586e" filled="f" stroked="t" strokeweight=".72pt" strokecolor="#5B5B5B">
                <v:path arrowok="t"/>
              </v:shape>
            </v:group>
            <v:group style="position:absolute;left:1368;top:13968;width:2;height:842" coordorigin="1368,13968" coordsize="2,842">
              <v:shape style="position:absolute;left:1368;top:13968;width:2;height:842" coordorigin="1368,13968" coordsize="0,842" path="m1368,14810l1368,13968e" filled="f" stroked="t" strokeweight=".72pt" strokecolor="#5B5B5B">
                <v:path arrowok="t"/>
              </v:shape>
            </v:group>
            <v:group style="position:absolute;left:1804;top:13889;width:2;height:144" coordorigin="1804,13889" coordsize="2,144">
              <v:shape style="position:absolute;left:1804;top:13889;width:2;height:144" coordorigin="1804,13889" coordsize="0,144" path="m1804,14033l1804,13889e" filled="f" stroked="t" strokeweight=".36pt" strokecolor="#343434">
                <v:path arrowok="t"/>
              </v:shape>
            </v:group>
            <v:group style="position:absolute;left:1804;top:11642;width:2;height:4363" coordorigin="1804,11642" coordsize="2,4363">
              <v:shape style="position:absolute;left:1804;top:11642;width:2;height:4363" coordorigin="1804,11642" coordsize="0,4363" path="m1804,16006l1804,11642e" filled="f" stroked="t" strokeweight=".72pt" strokecolor="#545454">
                <v:path arrowok="t"/>
              </v:shape>
            </v:group>
            <v:group style="position:absolute;left:7484;top:14155;width:2;height:223" coordorigin="7484,14155" coordsize="2,223">
              <v:shape style="position:absolute;left:7484;top:14155;width:2;height:223" coordorigin="7484,14155" coordsize="0,223" path="m7484,14378l7484,14155e" filled="f" stroked="t" strokeweight=".36pt" strokecolor="#444444">
                <v:path arrowok="t"/>
              </v:shape>
            </v:group>
            <v:group style="position:absolute;left:2466;top:14314;width:2;height:353" coordorigin="2466,14314" coordsize="2,353">
              <v:shape style="position:absolute;left:2466;top:14314;width:2;height:353" coordorigin="2466,14314" coordsize="0,353" path="m2466,14666l2466,14314e" filled="f" stroked="t" strokeweight=".36pt" strokecolor="#444444">
                <v:path arrowok="t"/>
              </v:shape>
            </v:group>
            <v:group style="position:absolute;left:7481;top:14314;width:2;height:806" coordorigin="7481,14314" coordsize="2,806">
              <v:shape style="position:absolute;left:7481;top:14314;width:2;height:806" coordorigin="7481,14314" coordsize="0,806" path="m7481,15120l7481,14314e" filled="f" stroked="t" strokeweight=".72pt" strokecolor="#606060">
                <v:path arrowok="t"/>
              </v:shape>
            </v:group>
            <v:group style="position:absolute;left:1796;top:14602;width:2;height:317" coordorigin="1796,14602" coordsize="2,317">
              <v:shape style="position:absolute;left:1796;top:14602;width:2;height:317" coordorigin="1796,14602" coordsize="0,317" path="m1796,14918l1796,14602e" filled="f" stroked="t" strokeweight=".36pt" strokecolor="#444444">
                <v:path arrowok="t"/>
              </v:shape>
            </v:group>
            <v:group style="position:absolute;left:11653;top:13234;width:2;height:2779" coordorigin="11653,13234" coordsize="2,2779">
              <v:shape style="position:absolute;left:11653;top:13234;width:2;height:2779" coordorigin="11653,13234" coordsize="0,2779" path="m11653,16013l11653,13234e" filled="f" stroked="t" strokeweight=".72pt" strokecolor="#606060">
                <v:path arrowok="t"/>
              </v:shape>
            </v:group>
            <v:group style="position:absolute;left:515;top:11909;width:2;height:3211" coordorigin="515,11909" coordsize="2,3211">
              <v:shape style="position:absolute;left:515;top:11909;width:2;height:3211" coordorigin="515,11909" coordsize="0,3211" path="m515,15120l515,11909e" filled="f" stroked="t" strokeweight=".36pt" strokecolor="#575757">
                <v:path arrowok="t"/>
              </v:shape>
            </v:group>
            <v:group style="position:absolute;left:1364;top:14746;width:2;height:173" coordorigin="1364,14746" coordsize="2,173">
              <v:shape style="position:absolute;left:1364;top:14746;width:2;height:173" coordorigin="1364,14746" coordsize="0,173" path="m1364,14918l1364,14746e" filled="f" stroked="t" strokeweight=".36pt" strokecolor="#383838">
                <v:path arrowok="t"/>
              </v:shape>
            </v:group>
            <v:group style="position:absolute;left:1361;top:14854;width:2;height:1159" coordorigin="1361,14854" coordsize="2,1159">
              <v:shape style="position:absolute;left:1361;top:14854;width:2;height:1159" coordorigin="1361,14854" coordsize="0,1159" path="m1361,16013l1361,14854e" filled="f" stroked="t" strokeweight=".72pt" strokecolor="#5B5B5B">
                <v:path arrowok="t"/>
              </v:shape>
            </v:group>
            <v:group style="position:absolute;left:1793;top:14854;width:2;height:1152" coordorigin="1793,14854" coordsize="2,1152">
              <v:shape style="position:absolute;left:1793;top:14854;width:2;height:1152" coordorigin="1793,14854" coordsize="0,1152" path="m1793,16006l1793,14854e" filled="f" stroked="t" strokeweight=".72pt" strokecolor="#575757">
                <v:path arrowok="t"/>
              </v:shape>
            </v:group>
            <v:group style="position:absolute;left:515;top:10879;width:2;height:5134" coordorigin="515,10879" coordsize="2,5134">
              <v:shape style="position:absolute;left:515;top:10879;width:2;height:5134" coordorigin="515,10879" coordsize="0,5134" path="m515,16013l515,10879e" filled="f" stroked="t" strokeweight=".72pt" strokecolor="#606060">
                <v:path arrowok="t"/>
              </v:shape>
            </v:group>
            <v:group style="position:absolute;left:7477;top:15062;width:2;height:295" coordorigin="7477,15062" coordsize="2,295">
              <v:shape style="position:absolute;left:7477;top:15062;width:2;height:295" coordorigin="7477,15062" coordsize="0,295" path="m7477,15358l7477,15062e" filled="f" stroked="t" strokeweight=".36pt" strokecolor="#444444">
                <v:path arrowok="t"/>
              </v:shape>
            </v:group>
            <v:group style="position:absolute;left:504;top:16006;width:1318;height:2" coordorigin="504,16006" coordsize="1318,2">
              <v:shape style="position:absolute;left:504;top:16006;width:1318;height:2" coordorigin="504,16006" coordsize="1318,0" path="m504,16006l1822,16006e" filled="f" stroked="t" strokeweight=".72pt" strokecolor="#5B5B5B">
                <v:path arrowok="t"/>
              </v:shape>
            </v:group>
            <v:group style="position:absolute;left:1742;top:16002;width:1325;height:2" coordorigin="1742,16002" coordsize="1325,2">
              <v:shape style="position:absolute;left:1742;top:16002;width:1325;height:2" coordorigin="1742,16002" coordsize="1325,0" path="m1742,16002l3067,16002e" filled="f" stroked="t" strokeweight=".36pt" strokecolor="#3B3B3B">
                <v:path arrowok="t"/>
              </v:shape>
            </v:group>
            <v:group style="position:absolute;left:2459;top:14602;width:2;height:1404" coordorigin="2459,14602" coordsize="2,1404">
              <v:shape style="position:absolute;left:2459;top:14602;width:2;height:1404" coordorigin="2459,14602" coordsize="0,1404" path="m2459,16006l2459,14602e" filled="f" stroked="t" strokeweight=".72pt" strokecolor="#5B5B5B">
                <v:path arrowok="t"/>
              </v:shape>
            </v:group>
            <v:group style="position:absolute;left:3002;top:16006;width:6170;height:2" coordorigin="3002,16006" coordsize="6170,2">
              <v:shape style="position:absolute;left:3002;top:16006;width:6170;height:2" coordorigin="3002,16006" coordsize="6170,0" path="m3002,16006l9173,16006e" filled="f" stroked="t" strokeweight=".72pt" strokecolor="#606060">
                <v:path arrowok="t"/>
              </v:shape>
            </v:group>
            <v:group style="position:absolute;left:7474;top:15293;width:2;height:720" coordorigin="7474,15293" coordsize="2,720">
              <v:shape style="position:absolute;left:7474;top:15293;width:2;height:720" coordorigin="7474,15293" coordsize="0,720" path="m7474,16013l7474,15293e" filled="f" stroked="t" strokeweight=".72pt" strokecolor="#5B5B5B">
                <v:path arrowok="t"/>
              </v:shape>
            </v:group>
            <v:group style="position:absolute;left:9115;top:16002;width:1267;height:2" coordorigin="9115,16002" coordsize="1267,2">
              <v:shape style="position:absolute;left:9115;top:16002;width:1267;height:2" coordorigin="9115,16002" coordsize="1267,0" path="m9115,16002l10382,16002e" filled="f" stroked="t" strokeweight=".36pt" strokecolor="#444444">
                <v:path arrowok="t"/>
              </v:shape>
            </v:group>
            <v:group style="position:absolute;left:10318;top:16006;width:1332;height:2" coordorigin="10318,16006" coordsize="1332,2">
              <v:shape style="position:absolute;left:10318;top:16006;width:1332;height:2" coordorigin="10318,16006" coordsize="1332,0" path="m10318,16006l11650,16006e" filled="f" stroked="t" strokeweight=".72pt" strokecolor="#676767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color w:val="1F1F1F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1F1F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9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2"/>
          <w:w w:val="97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76969"/>
          <w:spacing w:val="9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B4B4B"/>
          <w:spacing w:val="0"/>
          <w:w w:val="86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9" w:after="0" w:line="240" w:lineRule="auto"/>
        <w:ind w:right="-20"/>
        <w:jc w:val="left"/>
        <w:rPr>
          <w:rFonts w:ascii="Times New Roman" w:hAnsi="Times New Roman" w:cs="Times New Roman" w:eastAsia="Times New Roman"/>
          <w:sz w:val="6"/>
          <w:szCs w:val="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6"/>
          <w:szCs w:val="6"/>
          <w:color w:val="8E9090"/>
          <w:spacing w:val="0"/>
          <w:w w:val="213"/>
          <w:i/>
        </w:rPr>
        <w:t>.,.</w:t>
      </w:r>
      <w:r>
        <w:rPr>
          <w:rFonts w:ascii="Times New Roman" w:hAnsi="Times New Roman" w:cs="Times New Roman" w:eastAsia="Times New Roman"/>
          <w:sz w:val="6"/>
          <w:szCs w:val="6"/>
          <w:color w:val="8E9090"/>
          <w:spacing w:val="0"/>
          <w:w w:val="213"/>
          <w:i/>
        </w:rPr>
        <w:t>  </w:t>
      </w:r>
      <w:r>
        <w:rPr>
          <w:rFonts w:ascii="Times New Roman" w:hAnsi="Times New Roman" w:cs="Times New Roman" w:eastAsia="Times New Roman"/>
          <w:sz w:val="6"/>
          <w:szCs w:val="6"/>
          <w:color w:val="8E9090"/>
          <w:spacing w:val="6"/>
          <w:w w:val="213"/>
          <w:i/>
        </w:rPr>
        <w:t> </w:t>
      </w:r>
      <w:r>
        <w:rPr>
          <w:rFonts w:ascii="Times New Roman" w:hAnsi="Times New Roman" w:cs="Times New Roman" w:eastAsia="Times New Roman"/>
          <w:sz w:val="6"/>
          <w:szCs w:val="6"/>
          <w:color w:val="9EA0A1"/>
          <w:spacing w:val="0"/>
          <w:w w:val="213"/>
          <w:b/>
          <w:bCs/>
        </w:rPr>
        <w:t>.</w:t>
      </w:r>
      <w:r>
        <w:rPr>
          <w:rFonts w:ascii="Times New Roman" w:hAnsi="Times New Roman" w:cs="Times New Roman" w:eastAsia="Times New Roman"/>
          <w:sz w:val="6"/>
          <w:szCs w:val="6"/>
          <w:color w:val="9EA0A1"/>
          <w:spacing w:val="2"/>
          <w:w w:val="213"/>
          <w:b/>
          <w:bCs/>
        </w:rPr>
        <w:t> </w:t>
      </w:r>
      <w:r>
        <w:rPr>
          <w:rFonts w:ascii="Times New Roman" w:hAnsi="Times New Roman" w:cs="Times New Roman" w:eastAsia="Times New Roman"/>
          <w:sz w:val="6"/>
          <w:szCs w:val="6"/>
          <w:color w:val="9EA0A1"/>
          <w:spacing w:val="0"/>
          <w:w w:val="213"/>
          <w:b/>
          <w:bCs/>
        </w:rPr>
        <w:t>'</w:t>
      </w:r>
      <w:r>
        <w:rPr>
          <w:rFonts w:ascii="Times New Roman" w:hAnsi="Times New Roman" w:cs="Times New Roman" w:eastAsia="Times New Roman"/>
          <w:sz w:val="6"/>
          <w:szCs w:val="6"/>
          <w:color w:val="9EA0A1"/>
          <w:spacing w:val="0"/>
          <w:w w:val="213"/>
          <w:b/>
          <w:bCs/>
        </w:rPr>
        <w:t>)</w:t>
      </w:r>
      <w:r>
        <w:rPr>
          <w:rFonts w:ascii="Times New Roman" w:hAnsi="Times New Roman" w:cs="Times New Roman" w:eastAsia="Times New Roman"/>
          <w:sz w:val="6"/>
          <w:szCs w:val="6"/>
          <w:color w:val="9EA0A1"/>
          <w:spacing w:val="0"/>
          <w:w w:val="213"/>
          <w:b/>
          <w:bCs/>
        </w:rPr>
        <w:t>'1'</w:t>
      </w:r>
      <w:r>
        <w:rPr>
          <w:rFonts w:ascii="Times New Roman" w:hAnsi="Times New Roman" w:cs="Times New Roman" w:eastAsia="Times New Roman"/>
          <w:sz w:val="6"/>
          <w:szCs w:val="6"/>
          <w:color w:val="9EA0A1"/>
          <w:spacing w:val="8"/>
          <w:w w:val="213"/>
          <w:b/>
          <w:bCs/>
        </w:rPr>
        <w:t> </w:t>
      </w:r>
      <w:r>
        <w:rPr>
          <w:rFonts w:ascii="Times New Roman" w:hAnsi="Times New Roman" w:cs="Times New Roman" w:eastAsia="Times New Roman"/>
          <w:sz w:val="6"/>
          <w:szCs w:val="6"/>
          <w:color w:val="9EA0A1"/>
          <w:spacing w:val="0"/>
          <w:w w:val="221"/>
          <w:b/>
          <w:bCs/>
        </w:rPr>
        <w:t>"</w:t>
      </w:r>
      <w:r>
        <w:rPr>
          <w:rFonts w:ascii="Times New Roman" w:hAnsi="Times New Roman" w:cs="Times New Roman" w:eastAsia="Times New Roman"/>
          <w:sz w:val="6"/>
          <w:szCs w:val="6"/>
          <w:color w:val="9EA0A1"/>
          <w:spacing w:val="-15"/>
          <w:w w:val="220"/>
          <w:b/>
          <w:bCs/>
        </w:rPr>
        <w:t>'</w:t>
      </w:r>
      <w:r>
        <w:rPr>
          <w:rFonts w:ascii="Times New Roman" w:hAnsi="Times New Roman" w:cs="Times New Roman" w:eastAsia="Times New Roman"/>
          <w:sz w:val="6"/>
          <w:szCs w:val="6"/>
          <w:color w:val="B3B5B5"/>
          <w:spacing w:val="0"/>
          <w:w w:val="105"/>
          <w:b/>
          <w:bCs/>
        </w:rPr>
        <w:t>....</w:t>
      </w:r>
      <w:r>
        <w:rPr>
          <w:rFonts w:ascii="Times New Roman" w:hAnsi="Times New Roman" w:cs="Times New Roman" w:eastAsia="Times New Roman"/>
          <w:sz w:val="6"/>
          <w:szCs w:val="6"/>
          <w:color w:val="B3B5B5"/>
          <w:spacing w:val="0"/>
          <w:w w:val="100"/>
          <w:b/>
          <w:bCs/>
        </w:rPr>
        <w:t>    </w:t>
      </w:r>
      <w:r>
        <w:rPr>
          <w:rFonts w:ascii="Times New Roman" w:hAnsi="Times New Roman" w:cs="Times New Roman" w:eastAsia="Times New Roman"/>
          <w:sz w:val="6"/>
          <w:szCs w:val="6"/>
          <w:color w:val="B3B5B5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6"/>
          <w:szCs w:val="6"/>
          <w:color w:val="9EA0A1"/>
          <w:spacing w:val="0"/>
          <w:w w:val="600"/>
        </w:rPr>
        <w:t>-</w:t>
      </w:r>
      <w:r>
        <w:rPr>
          <w:rFonts w:ascii="Times New Roman" w:hAnsi="Times New Roman" w:cs="Times New Roman" w:eastAsia="Times New Roman"/>
          <w:sz w:val="6"/>
          <w:szCs w:val="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420" w:right="0"/>
          <w:cols w:num="2" w:equalWidth="0">
            <w:col w:w="5888" w:space="4090"/>
            <w:col w:w="1502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320" w:right="4655"/>
        <w:jc w:val="center"/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2.300385pt;margin-top:-17.476580pt;width:23.226451pt;height:43pt;mso-position-horizontal-relative:page;mso-position-vertical-relative:paragraph;z-index:-7456" type="#_x0000_t202" filled="f" stroked="f">
            <v:textbox inset="0,0,0,0">
              <w:txbxContent>
                <w:p>
                  <w:pPr>
                    <w:spacing w:before="0" w:after="0" w:line="860" w:lineRule="exact"/>
                    <w:ind w:right="-169"/>
                    <w:jc w:val="left"/>
                    <w:rPr>
                      <w:rFonts w:ascii="Times New Roman" w:hAnsi="Times New Roman" w:cs="Times New Roman" w:eastAsia="Times New Roman"/>
                      <w:sz w:val="86"/>
                      <w:szCs w:val="8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86"/>
                      <w:szCs w:val="86"/>
                      <w:color w:val="3F3F41"/>
                      <w:spacing w:val="0"/>
                      <w:w w:val="194"/>
                      <w:i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z w:val="86"/>
                      <w:szCs w:val="86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8"/>
          <w:w w:val="91"/>
        </w:rPr>
        <w:t>İ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</w:rPr>
        <w:t>ZMİR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0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</w:rPr>
        <w:t>BÜYÜKŞEHİR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5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"/>
          <w:w w:val="88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7"/>
          <w:w w:val="92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</w:rPr>
        <w:t>LEDİYESİ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170" w:lineRule="exact"/>
        <w:ind w:left="4468" w:right="-20"/>
        <w:jc w:val="left"/>
        <w:tabs>
          <w:tab w:pos="10380" w:val="left"/>
        </w:tabs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"/>
          <w:w w:val="80"/>
          <w:position w:val="-2"/>
        </w:rPr>
        <w:t>İ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9"/>
          <w:position w:val="-2"/>
        </w:rPr>
        <w:t>TF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0"/>
          <w:position w:val="-2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66"/>
          <w:position w:val="-2"/>
        </w:rPr>
        <w:t>İ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29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-2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-2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  <w:position w:val="-2"/>
        </w:rPr>
        <w:t>DAİRESi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1"/>
          <w:w w:val="91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  <w:position w:val="-2"/>
        </w:rPr>
        <w:t>BAŞKANLI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9"/>
          <w:w w:val="91"/>
          <w:position w:val="-2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1"/>
          <w:position w:val="-2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37"/>
          <w:w w:val="91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6"/>
          <w:szCs w:val="6"/>
          <w:color w:val="4F4F4F"/>
          <w:spacing w:val="0"/>
          <w:w w:val="137"/>
          <w:position w:val="2"/>
        </w:rPr>
        <w:t>1</w:t>
      </w:r>
      <w:r>
        <w:rPr>
          <w:rFonts w:ascii="Times New Roman" w:hAnsi="Times New Roman" w:cs="Times New Roman" w:eastAsia="Times New Roman"/>
          <w:sz w:val="6"/>
          <w:szCs w:val="6"/>
          <w:color w:val="4F4F4F"/>
          <w:spacing w:val="0"/>
          <w:w w:val="137"/>
          <w:position w:val="2"/>
        </w:rPr>
        <w:t>  </w:t>
      </w:r>
      <w:r>
        <w:rPr>
          <w:rFonts w:ascii="Times New Roman" w:hAnsi="Times New Roman" w:cs="Times New Roman" w:eastAsia="Times New Roman"/>
          <w:sz w:val="6"/>
          <w:szCs w:val="6"/>
          <w:color w:val="4F4F4F"/>
          <w:spacing w:val="4"/>
          <w:w w:val="137"/>
          <w:position w:val="2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999CA0"/>
          <w:spacing w:val="0"/>
          <w:w w:val="114"/>
          <w:position w:val="2"/>
        </w:rPr>
        <w:t>a</w:t>
      </w:r>
      <w:r>
        <w:rPr>
          <w:rFonts w:ascii="Times New Roman" w:hAnsi="Times New Roman" w:cs="Times New Roman" w:eastAsia="Times New Roman"/>
          <w:sz w:val="10"/>
          <w:szCs w:val="10"/>
          <w:color w:val="999CA0"/>
          <w:spacing w:val="-1"/>
          <w:w w:val="114"/>
          <w:position w:val="2"/>
        </w:rPr>
        <w:t>;</w:t>
      </w:r>
      <w:r>
        <w:rPr>
          <w:rFonts w:ascii="Times New Roman" w:hAnsi="Times New Roman" w:cs="Times New Roman" w:eastAsia="Times New Roman"/>
          <w:sz w:val="10"/>
          <w:szCs w:val="10"/>
          <w:color w:val="707275"/>
          <w:spacing w:val="0"/>
          <w:w w:val="129"/>
          <w:position w:val="2"/>
        </w:rPr>
        <w:t>u</w:t>
      </w:r>
      <w:r>
        <w:rPr>
          <w:rFonts w:ascii="Times New Roman" w:hAnsi="Times New Roman" w:cs="Times New Roman" w:eastAsia="Times New Roman"/>
          <w:sz w:val="10"/>
          <w:szCs w:val="10"/>
          <w:color w:val="000000"/>
          <w:spacing w:val="0"/>
          <w:w w:val="100"/>
          <w:position w:val="0"/>
        </w:rPr>
      </w:r>
    </w:p>
    <w:p>
      <w:pPr>
        <w:spacing w:before="0" w:after="0" w:line="239" w:lineRule="exact"/>
        <w:ind w:left="1246" w:right="-20"/>
        <w:jc w:val="left"/>
        <w:tabs>
          <w:tab w:pos="410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.694553pt;margin-top:5.983751pt;width:51.635252pt;height:7.5pt;mso-position-horizontal-relative:page;mso-position-vertical-relative:paragraph;z-index:-7455" type="#_x0000_t202" filled="f" stroked="f">
            <v:textbox inset="0,0,0,0">
              <w:txbxContent>
                <w:p>
                  <w:pPr>
                    <w:spacing w:before="0" w:after="0" w:line="150" w:lineRule="exact"/>
                    <w:ind w:right="-63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Pr/>
                  <w:r>
                    <w:rPr>
                      <w:rFonts w:ascii="Arial" w:hAnsi="Arial" w:cs="Arial" w:eastAsia="Arial"/>
                      <w:sz w:val="15"/>
                      <w:szCs w:val="15"/>
                      <w:color w:val="2A2D2F"/>
                      <w:spacing w:val="0"/>
                      <w:w w:val="105"/>
                    </w:rPr>
                    <w:t>BÜYÜKŞEHIR</w:t>
                  </w:r>
                  <w:r>
                    <w:rPr>
                      <w:rFonts w:ascii="Arial" w:hAnsi="Arial" w:cs="Arial" w:eastAsia="Arial"/>
                      <w:sz w:val="15"/>
                      <w:szCs w:val="15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3F3F41"/>
          <w:spacing w:val="0"/>
          <w:w w:val="100"/>
          <w:position w:val="10"/>
        </w:rPr>
        <w:t>IZ</w:t>
      </w:r>
      <w:r>
        <w:rPr>
          <w:rFonts w:ascii="Arial" w:hAnsi="Arial" w:cs="Arial" w:eastAsia="Arial"/>
          <w:sz w:val="15"/>
          <w:szCs w:val="15"/>
          <w:color w:val="3F3F41"/>
          <w:spacing w:val="-13"/>
          <w:w w:val="100"/>
          <w:position w:val="10"/>
        </w:rPr>
        <w:t> </w:t>
      </w:r>
      <w:r>
        <w:rPr>
          <w:rFonts w:ascii="Arial" w:hAnsi="Arial" w:cs="Arial" w:eastAsia="Arial"/>
          <w:sz w:val="15"/>
          <w:szCs w:val="15"/>
          <w:color w:val="4F4F4F"/>
          <w:spacing w:val="0"/>
          <w:w w:val="100"/>
          <w:position w:val="10"/>
        </w:rPr>
        <w:t>MIR</w:t>
      </w:r>
      <w:r>
        <w:rPr>
          <w:rFonts w:ascii="Arial" w:hAnsi="Arial" w:cs="Arial" w:eastAsia="Arial"/>
          <w:sz w:val="15"/>
          <w:szCs w:val="15"/>
          <w:color w:val="4F4F4F"/>
          <w:spacing w:val="-3"/>
          <w:w w:val="100"/>
          <w:position w:val="10"/>
        </w:rPr>
        <w:t> </w:t>
      </w:r>
      <w:r>
        <w:rPr>
          <w:rFonts w:ascii="Arial" w:hAnsi="Arial" w:cs="Arial" w:eastAsia="Arial"/>
          <w:sz w:val="15"/>
          <w:szCs w:val="15"/>
          <w:color w:val="4F4F4F"/>
          <w:spacing w:val="0"/>
          <w:w w:val="100"/>
          <w:position w:val="10"/>
        </w:rPr>
        <w:tab/>
      </w:r>
      <w:r>
        <w:rPr>
          <w:rFonts w:ascii="Arial" w:hAnsi="Arial" w:cs="Arial" w:eastAsia="Arial"/>
          <w:sz w:val="15"/>
          <w:szCs w:val="15"/>
          <w:color w:val="4F4F4F"/>
          <w:spacing w:val="0"/>
          <w:w w:val="100"/>
          <w:position w:val="10"/>
        </w:rPr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2"/>
          <w:position w:val="-1"/>
        </w:rPr>
        <w:t>it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2"/>
          <w:w w:val="92"/>
          <w:position w:val="-1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  <w:position w:val="-1"/>
        </w:rPr>
        <w:t>aiye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8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  <w:position w:val="-1"/>
        </w:rPr>
        <w:t>Yangı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1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6"/>
          <w:position w:val="-1"/>
        </w:rPr>
        <w:t>v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5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2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-1"/>
        </w:rPr>
        <w:t>Acil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-1"/>
        </w:rPr>
        <w:t>Müdahale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4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-1"/>
        </w:rPr>
        <w:t>Şub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1"/>
          <w:position w:val="-1"/>
        </w:rPr>
        <w:t>MüdUrlUğU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08" w:lineRule="exact"/>
        <w:ind w:left="1017" w:right="-20"/>
        <w:jc w:val="left"/>
        <w:tabs>
          <w:tab w:pos="484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Arial" w:hAnsi="Arial" w:cs="Arial" w:eastAsia="Arial"/>
          <w:sz w:val="15"/>
          <w:szCs w:val="15"/>
          <w:color w:val="4F4F4F"/>
          <w:spacing w:val="0"/>
          <w:w w:val="109"/>
          <w:position w:val="1"/>
        </w:rPr>
        <w:t>BELEDIYESI</w:t>
      </w:r>
      <w:r>
        <w:rPr>
          <w:rFonts w:ascii="Arial" w:hAnsi="Arial" w:cs="Arial" w:eastAsia="Arial"/>
          <w:sz w:val="15"/>
          <w:szCs w:val="15"/>
          <w:color w:val="4F4F4F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5"/>
          <w:szCs w:val="15"/>
          <w:color w:val="4F4F4F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  <w:position w:val="0"/>
        </w:rPr>
        <w:t>YANGl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  <w:position w:val="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9"/>
          <w:w w:val="89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3"/>
          <w:position w:val="0"/>
        </w:rPr>
        <w:t>RA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6"/>
          <w:w w:val="94"/>
          <w:position w:val="0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4"/>
          <w:w w:val="99"/>
          <w:position w:val="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85"/>
          <w:position w:val="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0"/>
          <w:position w:val="0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16" w:lineRule="exact"/>
        <w:ind w:left="487" w:right="3198" w:firstLine="14"/>
        <w:jc w:val="left"/>
        <w:tabs>
          <w:tab w:pos="1700" w:val="left"/>
          <w:tab w:pos="3520" w:val="left"/>
          <w:tab w:pos="4780" w:val="left"/>
          <w:tab w:pos="5920" w:val="left"/>
          <w:tab w:pos="79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F4F4F"/>
          <w:w w:val="51"/>
          <w:position w:val="1"/>
        </w:rPr>
        <w:t>::&gt;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"/>
          <w:w w:val="95"/>
          <w:position w:val="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5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5"/>
          <w:position w:val="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7"/>
          <w:w w:val="95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  <w:position w:val="1"/>
        </w:rPr>
        <w:t>Tari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8"/>
          <w:w w:val="92"/>
          <w:position w:val="1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0"/>
          <w:w w:val="66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14/1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7"/>
          <w:w w:val="100"/>
          <w:position w:val="1"/>
        </w:rPr>
        <w:t>0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-3"/>
          <w:w w:val="100"/>
          <w:position w:val="1"/>
        </w:rPr>
        <w:t>/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1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7"/>
          <w:w w:val="100"/>
          <w:position w:val="1"/>
        </w:rPr>
        <w:t>0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1"/>
        </w:rPr>
        <w:t>17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42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86"/>
          <w:position w:val="0"/>
        </w:rPr>
        <w:t>!Bil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0"/>
          <w:w w:val="87"/>
          <w:position w:val="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66"/>
          <w:position w:val="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2"/>
          <w:position w:val="0"/>
        </w:rPr>
        <w:t>rim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"/>
          <w:w w:val="92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2"/>
          <w:w w:val="92"/>
          <w:position w:val="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9"/>
          <w:w w:val="92"/>
          <w:position w:val="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  <w:position w:val="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0"/>
          <w:w w:val="92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5"/>
          <w:position w:val="0"/>
        </w:rPr>
        <w:t>No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4"/>
          <w:position w:val="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0"/>
        </w:rPr>
        <w:t>58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0"/>
          <w:position w:val="0"/>
        </w:rPr>
        <w:t>!B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5"/>
          <w:w w:val="90"/>
          <w:position w:val="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-1"/>
          <w:w w:val="90"/>
          <w:position w:val="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  <w:position w:val="0"/>
        </w:rPr>
        <w:t>dirim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8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0"/>
          <w:position w:val="0"/>
        </w:rPr>
        <w:t>Saati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8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37"/>
          <w:position w:val="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3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0"/>
        </w:rPr>
        <w:t>:20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[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9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19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!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4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1"/>
        </w:rPr>
        <w:t>ll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70"/>
          <w:position w:val="1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7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  <w:position w:val="1"/>
        </w:rPr>
        <w:t>Kayıt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91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Tarihi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37"/>
          <w:position w:val="1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29"/>
          <w:w w:val="137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1"/>
        </w:rPr>
        <w:t>14/1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8"/>
          <w:w w:val="100"/>
          <w:position w:val="1"/>
        </w:rPr>
        <w:t>0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-3"/>
          <w:w w:val="100"/>
          <w:position w:val="1"/>
        </w:rPr>
        <w:t>/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1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7"/>
          <w:w w:val="100"/>
          <w:position w:val="1"/>
        </w:rPr>
        <w:t>0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1"/>
        </w:rPr>
        <w:t>17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0"/>
          <w:position w:val="0"/>
        </w:rPr>
        <w:t>!Kayıt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3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>No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3"/>
          <w:position w:val="0"/>
        </w:rPr>
        <w:t>10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"/>
          <w:w w:val="93"/>
          <w:position w:val="0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2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58"/>
          <w:position w:val="0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4"/>
          <w:w w:val="69"/>
          <w:position w:val="0"/>
        </w:rPr>
        <w:t>!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2"/>
          <w:position w:val="0"/>
        </w:rPr>
        <w:t>Bildi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5"/>
          <w:w w:val="93"/>
          <w:position w:val="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  <w:position w:val="0"/>
        </w:rPr>
        <w:t>im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7"/>
          <w:w w:val="86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7"/>
          <w:w w:val="65"/>
          <w:position w:val="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77"/>
          <w:position w:val="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8"/>
          <w:w w:val="77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4"/>
          <w:position w:val="0"/>
        </w:rPr>
        <w:t>Merkez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2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  <w:position w:val="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6"/>
          <w:w w:val="92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5"/>
          <w:w w:val="92"/>
          <w:position w:val="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69"/>
          <w:position w:val="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6"/>
          <w:w w:val="91"/>
          <w:position w:val="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8"/>
          <w:w w:val="92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65"/>
          <w:position w:val="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16" w:lineRule="exact"/>
        <w:ind w:left="487" w:right="6248"/>
        <w:jc w:val="left"/>
        <w:tabs>
          <w:tab w:pos="172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F4F4F"/>
          <w:w w:val="91"/>
        </w:rPr>
        <w:t>Bildi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3"/>
          <w:w w:val="9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66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2"/>
          <w:w w:val="86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7"/>
          <w:w w:val="86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6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9"/>
          <w:w w:val="86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Adre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:Buca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</w:rPr>
        <w:t>Gazi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Osma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6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3"/>
          <w:w w:val="100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aşa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Cadd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6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No:25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Daire:!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DoğruAd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1"/>
        </w:rPr>
        <w:t>es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>Buca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  <w:position w:val="0"/>
        </w:rPr>
        <w:t>Gazi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6"/>
          <w:w w:val="92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>Osma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6"/>
          <w:w w:val="94"/>
          <w:position w:val="0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4"/>
          <w:position w:val="0"/>
        </w:rPr>
        <w:t>aşa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9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0"/>
        </w:rPr>
        <w:t>Caddesi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0"/>
        </w:rPr>
        <w:t>No:25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0"/>
        </w:rPr>
        <w:t>9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>Dai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6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14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13" w:lineRule="exact"/>
        <w:ind w:left="487" w:right="-20"/>
        <w:jc w:val="left"/>
        <w:tabs>
          <w:tab w:pos="1880" w:val="left"/>
          <w:tab w:pos="4880" w:val="left"/>
          <w:tab w:pos="814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pict>
          <v:group style="position:absolute;margin-left:5.907795pt;margin-top:5.018494pt;width:.1pt;height:66.759862pt;mso-position-horizontal-relative:page;mso-position-vertical-relative:paragraph;z-index:-7459" coordorigin="118,100" coordsize="2,1335">
            <v:shape style="position:absolute;left:118;top:100;width:2;height:1335" coordorigin="118,100" coordsize="0,1335" path="m118,1436l118,100e" filled="f" stroked="t" strokeweight=".358048pt" strokecolor="#D4D4CF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9"/>
          <w:szCs w:val="19"/>
          <w:color w:val="4F4F4F"/>
          <w:w w:val="87"/>
        </w:rPr>
        <w:t>Yan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5"/>
          <w:w w:val="88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66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5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4"/>
          <w:w w:val="8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Türü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"/>
          <w:w w:val="88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66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8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8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8"/>
          <w:w w:val="8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Yangını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7"/>
          <w:w w:val="92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</w:rPr>
        <w:t>angı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6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Sınıfı: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3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</w:rPr>
        <w:t>Yangı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4"/>
          <w:w w:val="8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7"/>
          <w:w w:val="100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ebi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37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32"/>
          <w:w w:val="13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2"/>
          <w:w w:val="9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2"/>
          <w:w w:val="9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"/>
          <w:w w:val="9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1"/>
        </w:rPr>
        <w:t>ktr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1"/>
          <w:w w:val="9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7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4"/>
          <w:w w:val="10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-8"/>
          <w:w w:val="10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</w:rPr>
        <w:t>evre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23" w:lineRule="exact"/>
        <w:ind w:left="487" w:right="-20"/>
        <w:jc w:val="left"/>
        <w:tabs>
          <w:tab w:pos="4000" w:val="left"/>
          <w:tab w:pos="712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</w:rPr>
        <w:t>Yan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5"/>
          <w:w w:val="91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4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</w:rPr>
        <w:t>Bi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6"/>
          <w:w w:val="9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1"/>
        </w:rPr>
        <w:t>ada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11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2"/>
          <w:w w:val="9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0"/>
          <w:w w:val="91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0"/>
          <w:w w:val="9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1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4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4"/>
        </w:rPr>
        <w:t>[Yapını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4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7"/>
          <w:w w:val="8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Şekli: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Kullanım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</w:rPr>
        <w:t>Şe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9"/>
          <w:w w:val="92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2"/>
        </w:rPr>
        <w:t>li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3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37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32"/>
          <w:w w:val="13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9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</w:rPr>
        <w:t>sken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189" w:lineRule="exact"/>
        <w:ind w:left="3996" w:right="4956"/>
        <w:jc w:val="center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w w:val="81"/>
          <w:position w:val="-1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w w:val="98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6"/>
          <w:w w:val="98"/>
          <w:position w:val="-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4"/>
          <w:position w:val="-1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7"/>
          <w:w w:val="94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2"/>
          <w:position w:val="-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nn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3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5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-1"/>
        </w:rPr>
        <w:t>agi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Ahşa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5"/>
          <w:position w:val="-1"/>
        </w:rPr>
        <w:t>Çe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7"/>
          <w:w w:val="95"/>
          <w:position w:val="-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12"/>
          <w:w w:val="66"/>
          <w:position w:val="-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  <w:position w:val="-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0"/>
          <w:position w:val="-3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3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50"/>
          <w:position w:val="-3"/>
        </w:rPr>
        <w:t>j_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51"/>
          <w:position w:val="-3"/>
        </w:rPr>
        <w:t>ğ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13" w:lineRule="exact"/>
        <w:ind w:left="4383" w:right="-20"/>
        <w:jc w:val="left"/>
        <w:tabs>
          <w:tab w:pos="4840" w:val="left"/>
          <w:tab w:pos="5440" w:val="left"/>
          <w:tab w:pos="5940" w:val="left"/>
          <w:tab w:pos="6540" w:val="left"/>
          <w:tab w:pos="712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Arial" w:hAnsi="Arial" w:cs="Arial" w:eastAsia="Arial"/>
          <w:sz w:val="17"/>
          <w:szCs w:val="17"/>
          <w:color w:val="3F3F41"/>
          <w:spacing w:val="0"/>
          <w:w w:val="100"/>
          <w:position w:val="6"/>
        </w:rPr>
        <w:t>X</w:t>
      </w:r>
      <w:r>
        <w:rPr>
          <w:rFonts w:ascii="Arial" w:hAnsi="Arial" w:cs="Arial" w:eastAsia="Arial"/>
          <w:sz w:val="17"/>
          <w:szCs w:val="17"/>
          <w:color w:val="3F3F41"/>
          <w:spacing w:val="-45"/>
          <w:w w:val="100"/>
          <w:position w:val="6"/>
        </w:rPr>
        <w:t> </w:t>
      </w:r>
      <w:r>
        <w:rPr>
          <w:rFonts w:ascii="Arial" w:hAnsi="Arial" w:cs="Arial" w:eastAsia="Arial"/>
          <w:sz w:val="17"/>
          <w:szCs w:val="17"/>
          <w:color w:val="3F3F41"/>
          <w:spacing w:val="0"/>
          <w:w w:val="100"/>
          <w:position w:val="6"/>
        </w:rPr>
        <w:tab/>
      </w:r>
      <w:r>
        <w:rPr>
          <w:rFonts w:ascii="Arial" w:hAnsi="Arial" w:cs="Arial" w:eastAsia="Arial"/>
          <w:sz w:val="17"/>
          <w:szCs w:val="17"/>
          <w:color w:val="3F3F41"/>
          <w:spacing w:val="0"/>
          <w:w w:val="100"/>
          <w:position w:val="6"/>
        </w:rPr>
      </w:r>
      <w:r>
        <w:rPr>
          <w:rFonts w:ascii="Arial" w:hAnsi="Arial" w:cs="Arial" w:eastAsia="Arial"/>
          <w:sz w:val="34"/>
          <w:szCs w:val="34"/>
          <w:color w:val="131618"/>
          <w:spacing w:val="0"/>
          <w:w w:val="100"/>
          <w:position w:val="-6"/>
        </w:rPr>
        <w:t>ı</w:t>
      </w:r>
      <w:r>
        <w:rPr>
          <w:rFonts w:ascii="Arial" w:hAnsi="Arial" w:cs="Arial" w:eastAsia="Arial"/>
          <w:sz w:val="34"/>
          <w:szCs w:val="34"/>
          <w:color w:val="131618"/>
          <w:spacing w:val="0"/>
          <w:w w:val="100"/>
          <w:position w:val="-6"/>
        </w:rPr>
        <w:tab/>
      </w:r>
      <w:r>
        <w:rPr>
          <w:rFonts w:ascii="Arial" w:hAnsi="Arial" w:cs="Arial" w:eastAsia="Arial"/>
          <w:sz w:val="34"/>
          <w:szCs w:val="34"/>
          <w:color w:val="131618"/>
          <w:spacing w:val="0"/>
          <w:w w:val="100"/>
          <w:position w:val="-6"/>
        </w:rPr>
      </w:r>
      <w:r>
        <w:rPr>
          <w:rFonts w:ascii="Arial" w:hAnsi="Arial" w:cs="Arial" w:eastAsia="Arial"/>
          <w:sz w:val="42"/>
          <w:szCs w:val="42"/>
          <w:color w:val="4F4F4F"/>
          <w:spacing w:val="0"/>
          <w:w w:val="68"/>
          <w:position w:val="-6"/>
        </w:rPr>
        <w:t>ı</w:t>
      </w:r>
      <w:r>
        <w:rPr>
          <w:rFonts w:ascii="Arial" w:hAnsi="Arial" w:cs="Arial" w:eastAsia="Arial"/>
          <w:sz w:val="42"/>
          <w:szCs w:val="42"/>
          <w:color w:val="4F4F4F"/>
          <w:spacing w:val="0"/>
          <w:w w:val="100"/>
          <w:position w:val="-6"/>
        </w:rPr>
        <w:tab/>
      </w:r>
      <w:r>
        <w:rPr>
          <w:rFonts w:ascii="Arial" w:hAnsi="Arial" w:cs="Arial" w:eastAsia="Arial"/>
          <w:sz w:val="42"/>
          <w:szCs w:val="42"/>
          <w:color w:val="4F4F4F"/>
          <w:spacing w:val="0"/>
          <w:w w:val="100"/>
          <w:position w:val="-6"/>
        </w:rPr>
      </w:r>
      <w:r>
        <w:rPr>
          <w:rFonts w:ascii="Arial" w:hAnsi="Arial" w:cs="Arial" w:eastAsia="Arial"/>
          <w:sz w:val="42"/>
          <w:szCs w:val="42"/>
          <w:color w:val="999CA0"/>
          <w:spacing w:val="0"/>
          <w:w w:val="68"/>
          <w:position w:val="-6"/>
        </w:rPr>
        <w:t>ı</w:t>
      </w:r>
      <w:r>
        <w:rPr>
          <w:rFonts w:ascii="Arial" w:hAnsi="Arial" w:cs="Arial" w:eastAsia="Arial"/>
          <w:sz w:val="42"/>
          <w:szCs w:val="42"/>
          <w:color w:val="999CA0"/>
          <w:spacing w:val="-70"/>
          <w:w w:val="68"/>
          <w:position w:val="-6"/>
        </w:rPr>
        <w:t> </w:t>
      </w:r>
      <w:r>
        <w:rPr>
          <w:rFonts w:ascii="Arial" w:hAnsi="Arial" w:cs="Arial" w:eastAsia="Arial"/>
          <w:sz w:val="42"/>
          <w:szCs w:val="42"/>
          <w:color w:val="999CA0"/>
          <w:spacing w:val="0"/>
          <w:w w:val="100"/>
          <w:position w:val="-6"/>
        </w:rPr>
        <w:tab/>
      </w:r>
      <w:r>
        <w:rPr>
          <w:rFonts w:ascii="Arial" w:hAnsi="Arial" w:cs="Arial" w:eastAsia="Arial"/>
          <w:sz w:val="42"/>
          <w:szCs w:val="42"/>
          <w:color w:val="999CA0"/>
          <w:spacing w:val="0"/>
          <w:w w:val="100"/>
          <w:position w:val="-6"/>
        </w:rPr>
      </w:r>
      <w:r>
        <w:rPr>
          <w:rFonts w:ascii="Arial" w:hAnsi="Arial" w:cs="Arial" w:eastAsia="Arial"/>
          <w:sz w:val="34"/>
          <w:szCs w:val="34"/>
          <w:color w:val="999CA0"/>
          <w:spacing w:val="0"/>
          <w:w w:val="68"/>
          <w:position w:val="-6"/>
        </w:rPr>
        <w:t>ı</w:t>
      </w:r>
      <w:r>
        <w:rPr>
          <w:rFonts w:ascii="Arial" w:hAnsi="Arial" w:cs="Arial" w:eastAsia="Arial"/>
          <w:sz w:val="34"/>
          <w:szCs w:val="34"/>
          <w:color w:val="999CA0"/>
          <w:spacing w:val="-61"/>
          <w:w w:val="68"/>
          <w:position w:val="-6"/>
        </w:rPr>
        <w:t> </w:t>
      </w:r>
      <w:r>
        <w:rPr>
          <w:rFonts w:ascii="Arial" w:hAnsi="Arial" w:cs="Arial" w:eastAsia="Arial"/>
          <w:sz w:val="34"/>
          <w:szCs w:val="34"/>
          <w:color w:val="999CA0"/>
          <w:spacing w:val="0"/>
          <w:w w:val="100"/>
          <w:position w:val="-6"/>
        </w:rPr>
        <w:tab/>
      </w:r>
      <w:r>
        <w:rPr>
          <w:rFonts w:ascii="Arial" w:hAnsi="Arial" w:cs="Arial" w:eastAsia="Arial"/>
          <w:sz w:val="34"/>
          <w:szCs w:val="34"/>
          <w:color w:val="999CA0"/>
          <w:spacing w:val="0"/>
          <w:w w:val="100"/>
          <w:position w:val="-6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  <w:position w:val="7"/>
        </w:rPr>
        <w:t>Yangı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9"/>
          <w:w w:val="90"/>
          <w:position w:val="7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66"/>
          <w:position w:val="7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3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3"/>
          <w:position w:val="7"/>
        </w:rPr>
        <w:t>Kont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6"/>
          <w:w w:val="93"/>
          <w:position w:val="7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6"/>
          <w:w w:val="93"/>
          <w:position w:val="7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3"/>
          <w:position w:val="7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8"/>
          <w:w w:val="93"/>
          <w:position w:val="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7"/>
        </w:rPr>
        <w:t>Altına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3"/>
          <w:w w:val="93"/>
          <w:position w:val="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7"/>
          <w:w w:val="86"/>
          <w:position w:val="7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0"/>
          <w:w w:val="65"/>
          <w:position w:val="7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-3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7"/>
        </w:rPr>
        <w:t>ma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"/>
          <w:w w:val="93"/>
          <w:position w:val="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7"/>
        </w:rPr>
        <w:t>Saati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4"/>
          <w:w w:val="93"/>
          <w:position w:val="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37"/>
          <w:position w:val="7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22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"/>
          <w:w w:val="103"/>
          <w:position w:val="7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9"/>
          <w:w w:val="72"/>
          <w:position w:val="7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7"/>
          <w:position w:val="7"/>
        </w:rPr>
        <w:t>:26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35" w:lineRule="exact"/>
        <w:ind w:left="487" w:right="-20"/>
        <w:jc w:val="left"/>
        <w:tabs>
          <w:tab w:pos="2500" w:val="left"/>
          <w:tab w:pos="6100" w:val="left"/>
          <w:tab w:pos="11520" w:val="left"/>
        </w:tabs>
        <w:rPr>
          <w:rFonts w:ascii="Arial" w:hAnsi="Arial" w:cs="Arial" w:eastAsia="Arial"/>
          <w:sz w:val="45"/>
          <w:szCs w:val="45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6"/>
          <w:position w:val="9"/>
        </w:rPr>
        <w:t>Yana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6"/>
          <w:position w:val="9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6"/>
          <w:w w:val="86"/>
          <w:position w:val="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9"/>
        </w:rPr>
        <w:t>Şeyin: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9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64"/>
          <w:position w:val="9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5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9"/>
        </w:rPr>
        <w:t>hibi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6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37"/>
          <w:position w:val="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25"/>
          <w:w w:val="137"/>
          <w:position w:val="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2"/>
          <w:w w:val="91"/>
          <w:position w:val="9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  <w:position w:val="9"/>
        </w:rPr>
        <w:t>and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5"/>
          <w:w w:val="91"/>
          <w:position w:val="9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1"/>
          <w:position w:val="9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5"/>
          <w:w w:val="91"/>
          <w:position w:val="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3"/>
          <w:w w:val="91"/>
          <w:position w:val="9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  <w:position w:val="9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1"/>
          <w:w w:val="91"/>
          <w:position w:val="9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  <w:position w:val="9"/>
        </w:rPr>
        <w:t>met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0"/>
          <w:w w:val="91"/>
          <w:position w:val="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9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5"/>
          <w:w w:val="100"/>
          <w:position w:val="9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3"/>
          <w:w w:val="100"/>
          <w:position w:val="9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9"/>
        </w:rPr>
        <w:t>RAT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9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9"/>
          <w:szCs w:val="19"/>
          <w:color w:val="B1B5B8"/>
          <w:spacing w:val="-3"/>
          <w:w w:val="53"/>
          <w:position w:val="9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1"/>
          <w:w w:val="84"/>
          <w:position w:val="9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66"/>
          <w:position w:val="9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5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6"/>
          <w:w w:val="100"/>
          <w:position w:val="9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9"/>
        </w:rPr>
        <w:t>acı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2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  <w:position w:val="9"/>
        </w:rPr>
        <w:t>veya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1"/>
          <w:w w:val="91"/>
          <w:position w:val="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9"/>
        </w:rPr>
        <w:t>Kul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5"/>
          <w:w w:val="100"/>
          <w:position w:val="9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9"/>
        </w:rPr>
        <w:t>an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6"/>
          <w:w w:val="100"/>
          <w:position w:val="9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9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4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5"/>
          <w:w w:val="93"/>
          <w:position w:val="9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6"/>
          <w:w w:val="93"/>
          <w:position w:val="9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7"/>
          <w:w w:val="93"/>
          <w:position w:val="9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3"/>
          <w:position w:val="9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6"/>
          <w:w w:val="93"/>
          <w:position w:val="9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  <w:position w:val="9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4"/>
          <w:w w:val="93"/>
          <w:position w:val="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9"/>
        </w:rPr>
        <w:t>TUNCAY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9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9"/>
        </w:rPr>
      </w:r>
      <w:r>
        <w:rPr>
          <w:rFonts w:ascii="Arial" w:hAnsi="Arial" w:cs="Arial" w:eastAsia="Arial"/>
          <w:sz w:val="45"/>
          <w:szCs w:val="45"/>
          <w:color w:val="B1B5B8"/>
          <w:spacing w:val="0"/>
          <w:w w:val="126"/>
          <w:position w:val="-1"/>
        </w:rPr>
        <w:t>ı</w:t>
      </w:r>
      <w:r>
        <w:rPr>
          <w:rFonts w:ascii="Arial" w:hAnsi="Arial" w:cs="Arial" w:eastAsia="Arial"/>
          <w:sz w:val="45"/>
          <w:szCs w:val="45"/>
          <w:color w:val="000000"/>
          <w:spacing w:val="0"/>
          <w:w w:val="100"/>
          <w:position w:val="0"/>
        </w:rPr>
      </w:r>
    </w:p>
    <w:p>
      <w:pPr>
        <w:spacing w:before="0" w:after="0" w:line="162" w:lineRule="exact"/>
        <w:ind w:left="2574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w w:val="142"/>
          <w:position w:val="1"/>
        </w:rPr>
        <w:t>mi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3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3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3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0"/>
          <w:w w:val="83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37"/>
          <w:position w:val="1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28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color w:val="4F4F4F"/>
          <w:spacing w:val="0"/>
          <w:w w:val="62"/>
          <w:position w:val="1"/>
        </w:rPr>
        <w:t>C</w:t>
      </w:r>
      <w:r>
        <w:rPr>
          <w:rFonts w:ascii="Arial" w:hAnsi="Arial" w:cs="Arial" w:eastAsia="Arial"/>
          <w:sz w:val="20"/>
          <w:szCs w:val="20"/>
          <w:color w:val="4F4F4F"/>
          <w:spacing w:val="13"/>
          <w:w w:val="62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  <w:position w:val="1"/>
        </w:rPr>
        <w:t>vş.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5"/>
          <w:w w:val="92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7"/>
          <w:w w:val="100"/>
          <w:position w:val="1"/>
        </w:rPr>
        <w:t>İ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1"/>
        </w:rPr>
        <w:t>sm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1"/>
        </w:rPr>
        <w:t>il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1"/>
        </w:rPr>
        <w:t>ESER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17" w:lineRule="exact"/>
        <w:ind w:left="2573" w:right="-20"/>
        <w:jc w:val="left"/>
        <w:tabs>
          <w:tab w:pos="5060" w:val="left"/>
          <w:tab w:pos="808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39"/>
        </w:rPr>
        <w:t>raç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27"/>
          <w:w w:val="13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4"/>
        </w:rPr>
        <w:t>Sa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8"/>
          <w:w w:val="94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5"/>
          <w:w w:val="94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4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9"/>
          <w:w w:val="9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2"/>
          <w:w w:val="66"/>
          <w:position w:val="-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0"/>
          <w:w w:val="91"/>
          <w:position w:val="-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4"/>
          <w:w w:val="66"/>
          <w:position w:val="-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11"/>
          <w:position w:val="-1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4"/>
          <w:position w:val="-1"/>
        </w:rPr>
        <w:t>Saati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3"/>
          <w:w w:val="94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  <w:position w:val="-1"/>
        </w:rPr>
        <w:t>21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-7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-1"/>
        </w:rPr>
        <w:t>21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5"/>
          <w:w w:val="94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4"/>
          <w:position w:val="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"/>
          <w:w w:val="94"/>
          <w:position w:val="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4"/>
          <w:position w:val="0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4"/>
          <w:position w:val="0"/>
        </w:rPr>
        <w:t>Sa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5"/>
          <w:w w:val="94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4"/>
          <w:position w:val="0"/>
        </w:rPr>
        <w:t>ti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5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3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0"/>
        </w:rPr>
        <w:t>:25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00" w:h="16820"/>
          <w:pgMar w:top="420" w:bottom="280" w:left="0" w:right="60"/>
        </w:sectPr>
      </w:pPr>
      <w:rPr/>
    </w:p>
    <w:p>
      <w:pPr>
        <w:spacing w:before="0" w:after="0" w:line="198" w:lineRule="exact"/>
        <w:ind w:left="465" w:right="-68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F4F4F"/>
          <w:w w:val="111"/>
        </w:rPr>
        <w:t>pi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8"/>
          <w:w w:val="99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5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01" w:lineRule="exact"/>
        <w:ind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39"/>
        </w:rPr>
        <w:t>raç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8"/>
          <w:w w:val="13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Plakas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93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37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35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8"/>
        </w:rPr>
        <w:t>EC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4"/>
          <w:w w:val="9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893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60"/>
          <w:cols w:num="2" w:equalWidth="0">
            <w:col w:w="911" w:space="1661"/>
            <w:col w:w="9268"/>
          </w:cols>
        </w:sectPr>
      </w:pPr>
      <w:rPr/>
    </w:p>
    <w:p>
      <w:pPr>
        <w:spacing w:before="0" w:after="0" w:line="284" w:lineRule="exact"/>
        <w:ind w:left="487" w:right="-20"/>
        <w:jc w:val="left"/>
        <w:tabs>
          <w:tab w:pos="3540" w:val="left"/>
          <w:tab w:pos="5060" w:val="left"/>
          <w:tab w:pos="72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7"/>
        </w:rPr>
        <w:t>Ekibin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7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7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6"/>
        </w:rPr>
        <w:t>35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6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  <w:position w:val="6"/>
        </w:rPr>
        <w:t>FM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8"/>
          <w:w w:val="91"/>
          <w:position w:val="6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6"/>
        </w:rPr>
        <w:t>446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6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1"/>
          <w:position w:val="-2"/>
        </w:rPr>
        <w:t>!Ele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8"/>
          <w:position w:val="-2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5"/>
          <w:w w:val="97"/>
          <w:position w:val="-2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5"/>
          <w:w w:val="114"/>
          <w:position w:val="-2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0"/>
          <w:w w:val="83"/>
          <w:position w:val="-2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3"/>
          <w:position w:val="-2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  <w:position w:val="-2"/>
        </w:rPr>
        <w:t>Ar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  <w:position w:val="-2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3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88"/>
          <w:position w:val="-2"/>
        </w:rPr>
        <w:t>za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5"/>
          <w:w w:val="88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4"/>
          <w:w w:val="88"/>
          <w:position w:val="-2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88"/>
          <w:position w:val="-2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7"/>
          <w:w w:val="88"/>
          <w:position w:val="-2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  <w:position w:val="-2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8"/>
          <w:position w:val="-2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0"/>
          <w:w w:val="88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-2"/>
        </w:rPr>
        <w:t>Saati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15"/>
          <w:position w:val="-2"/>
        </w:rPr>
        <w:t>:G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6"/>
          <w:w w:val="115"/>
          <w:position w:val="-2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5"/>
          <w:position w:val="-2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8"/>
          <w:w w:val="95"/>
          <w:position w:val="-2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6"/>
          <w:position w:val="-2"/>
        </w:rPr>
        <w:t>edi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15" w:after="0" w:line="240" w:lineRule="auto"/>
        <w:ind w:left="5099" w:right="-20"/>
        <w:jc w:val="left"/>
        <w:tabs>
          <w:tab w:pos="72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pict>
          <v:group style="position:absolute;margin-left:6.086819pt;margin-top:7.247746pt;width:.1pt;height:121.316307pt;mso-position-horizontal-relative:page;mso-position-vertical-relative:paragraph;z-index:-7460" coordorigin="122,145" coordsize="2,2426">
            <v:shape style="position:absolute;left:122;top:145;width:2;height:2426" coordorigin="122,145" coordsize="0,2426" path="m122,2571l122,145e" filled="f" stroked="t" strokeweight=".358048pt" strokecolor="#D4D4CF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10"/>
          <w:w w:val="72"/>
          <w:position w:val="1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4"/>
          <w:position w:val="1"/>
        </w:rPr>
        <w:t>12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6"/>
          <w:w w:val="93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  <w:position w:val="1"/>
        </w:rPr>
        <w:t>cil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7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  <w:position w:val="1"/>
        </w:rPr>
        <w:t>Servi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  <w:position w:val="1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  <w:position w:val="1"/>
        </w:rPr>
        <w:t>Geli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  <w:position w:val="1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2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1"/>
        </w:rPr>
        <w:t>Saati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15"/>
          <w:position w:val="0"/>
        </w:rPr>
        <w:t>:G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6"/>
          <w:w w:val="115"/>
          <w:position w:val="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2"/>
          <w:position w:val="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"/>
          <w:w w:val="92"/>
          <w:position w:val="0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4"/>
          <w:position w:val="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0"/>
          <w:w w:val="95"/>
          <w:position w:val="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83"/>
          <w:position w:val="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11" w:after="0" w:line="240" w:lineRule="auto"/>
        <w:ind w:left="5084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9"/>
          <w:w w:val="92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2"/>
        </w:rPr>
        <w:t>mniyet-Jandar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6"/>
          <w:w w:val="92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4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Geli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37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</w:rPr>
        <w:t>Gelmedi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23" w:lineRule="exact"/>
        <w:ind w:left="2513" w:right="-20"/>
        <w:jc w:val="left"/>
        <w:tabs>
          <w:tab w:pos="5080" w:val="left"/>
          <w:tab w:pos="728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Pe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7"/>
          <w:w w:val="9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5"/>
          <w:w w:val="9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6"/>
          <w:w w:val="9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3"/>
          <w:w w:val="9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0"/>
          <w:w w:val="9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7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6"/>
        </w:rPr>
        <w:t>Sayı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2"/>
          <w:w w:val="97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11"/>
          <w:w w:val="66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3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5"/>
          <w:w w:val="91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</w:rPr>
        <w:t>oğ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"/>
          <w:w w:val="9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"/>
          <w:w w:val="9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</w:rPr>
        <w:t>gaz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0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3"/>
          <w:w w:val="9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1"/>
        </w:rPr>
        <w:t>ibi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6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2"/>
          <w:w w:val="91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3"/>
          <w:w w:val="9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0"/>
          <w:w w:val="9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10"/>
          <w:w w:val="9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5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37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35"/>
          <w:w w:val="13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Gelmedi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28" w:after="0" w:line="200" w:lineRule="exact"/>
        <w:ind w:left="2506" w:right="2632" w:firstLine="-2041"/>
        <w:jc w:val="left"/>
        <w:tabs>
          <w:tab w:pos="2540" w:val="left"/>
          <w:tab w:pos="5060" w:val="left"/>
          <w:tab w:pos="798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F4F4F"/>
          <w:w w:val="79"/>
          <w:position w:val="1"/>
        </w:rPr>
        <w:t>!Yar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0"/>
          <w:w w:val="80"/>
          <w:position w:val="1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0"/>
          <w:w w:val="66"/>
          <w:position w:val="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-2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6"/>
          <w:w w:val="86"/>
          <w:position w:val="1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86"/>
          <w:position w:val="1"/>
        </w:rPr>
        <w:t>cı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20"/>
          <w:w w:val="86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9"/>
          <w:w w:val="86"/>
          <w:position w:val="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6"/>
          <w:position w:val="1"/>
        </w:rPr>
        <w:t>ki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6"/>
          <w:position w:val="1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0"/>
          <w:w w:val="86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  <w:position w:val="1"/>
        </w:rPr>
        <w:t>Gitı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9"/>
          <w:w w:val="94"/>
          <w:position w:val="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4"/>
          <w:w w:val="66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5"/>
          <w:position w:val="1"/>
        </w:rPr>
        <w:t>şse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1"/>
        </w:rPr>
        <w:tab/>
        <w:tab/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0"/>
          <w:position w:val="1"/>
        </w:rPr>
        <w:t>,-ı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9"/>
          <w:w w:val="90"/>
          <w:position w:val="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4"/>
          <w:w w:val="90"/>
          <w:position w:val="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0"/>
          <w:position w:val="1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2"/>
          <w:w w:val="9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1"/>
        </w:rPr>
        <w:t>Saa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9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1"/>
        </w:rPr>
        <w:t>i: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0"/>
          <w:w w:val="93"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6"/>
          <w:w w:val="93"/>
          <w:position w:val="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  <w:position w:val="0"/>
        </w:rPr>
        <w:t>aç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0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6"/>
          <w:position w:val="0"/>
        </w:rPr>
        <w:t>Sayı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2"/>
          <w:w w:val="97"/>
          <w:position w:val="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66"/>
          <w:position w:val="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3"/>
          <w:position w:val="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0"/>
        </w:rPr>
        <w:t>Personel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7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  <w:position w:val="0"/>
        </w:rPr>
        <w:t>Sa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7"/>
          <w:w w:val="93"/>
          <w:position w:val="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-5"/>
          <w:w w:val="93"/>
          <w:position w:val="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  <w:position w:val="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3"/>
          <w:position w:val="0"/>
        </w:rPr>
        <w:t>ı: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2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7"/>
          <w:position w:val="0"/>
        </w:rPr>
        <w:t>DönUş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"/>
          <w:w w:val="87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0"/>
        </w:rPr>
        <w:t>Saati: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09" w:lineRule="exact"/>
        <w:ind w:left="2506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</w:rPr>
        <w:t>Yardıma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6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5"/>
          <w:w w:val="9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5"/>
          <w:w w:val="9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1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Plakası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4" w:after="0" w:line="240" w:lineRule="auto"/>
        <w:ind w:left="2506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9"/>
          <w:w w:val="9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4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</w:rPr>
        <w:t>Amirini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9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Adı-Soyadı: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15" w:lineRule="exact"/>
        <w:ind w:left="465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7"/>
          <w:w w:val="65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5"/>
        </w:rPr>
        <w:t>ayı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87"/>
        </w:rPr>
        <w:t>Gör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7"/>
          <w:w w:val="87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"/>
          <w:w w:val="87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7"/>
        </w:rPr>
        <w:t>diiğii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4"/>
          <w:w w:val="8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Durum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</w:rPr>
        <w:t>Yangı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1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</w:rPr>
        <w:t>yerine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9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</w:rPr>
        <w:t>varıldığında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41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5"/>
          <w:w w:val="9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1"/>
          <w:w w:val="9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</w:rPr>
        <w:t>ndileri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7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</w:rPr>
        <w:t>tara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"/>
          <w:w w:val="91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"/>
          <w:w w:val="9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5"/>
          <w:w w:val="9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4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85"/>
        </w:rPr>
        <w:t>söndUri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6"/>
          <w:w w:val="85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9"/>
          <w:w w:val="85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5"/>
        </w:rPr>
        <w:t>mU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5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4"/>
          <w:w w:val="8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"/>
          <w:w w:val="85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85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7"/>
          <w:w w:val="85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5"/>
        </w:rPr>
        <w:t>uğu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7"/>
          <w:w w:val="8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5"/>
        </w:rPr>
        <w:t>görUldU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5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1"/>
          <w:w w:val="8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8"/>
          <w:w w:val="93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6"/>
          <w:w w:val="93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</w:rPr>
        <w:t>rafı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7"/>
          <w:w w:val="93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"/>
          <w:w w:val="93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3"/>
        </w:rPr>
        <w:t>zda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3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2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9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-3"/>
          <w:w w:val="100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tın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7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"/>
          <w:w w:val="86"/>
        </w:rPr>
        <w:t>v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-8"/>
          <w:w w:val="94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4"/>
        </w:rPr>
        <w:t>or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5"/>
          <w:w w:val="94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0"/>
          <w:w w:val="94"/>
        </w:rPr>
        <w:t>şt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5"/>
          <w:w w:val="94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4"/>
        </w:rPr>
        <w:t>rma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9"/>
          <w:w w:val="9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8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pıldı.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036" w:right="4198"/>
        <w:jc w:val="center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0"/>
        </w:rPr>
        <w:t>Sö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0"/>
        </w:rPr>
        <w:t>ndUr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"/>
          <w:w w:val="90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0"/>
        </w:rPr>
        <w:t>ede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7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Kullan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6"/>
          <w:w w:val="93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7"/>
          <w:w w:val="65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77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1"/>
          <w:w w:val="7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8"/>
        </w:rPr>
        <w:t>sö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4"/>
        </w:rPr>
        <w:t>ndur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"/>
          <w:w w:val="94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7"/>
          <w:w w:val="109"/>
        </w:rPr>
        <w:t>c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1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172" w:lineRule="exact"/>
        <w:ind w:left="465" w:right="-20"/>
        <w:jc w:val="left"/>
        <w:tabs>
          <w:tab w:pos="5060" w:val="left"/>
          <w:tab w:pos="6960" w:val="left"/>
          <w:tab w:pos="8540" w:val="left"/>
          <w:tab w:pos="1014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3"/>
          <w:position w:val="-2"/>
        </w:rPr>
        <w:t>Söndii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6"/>
          <w:w w:val="93"/>
          <w:position w:val="-2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7"/>
          <w:w w:val="93"/>
          <w:position w:val="-2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3"/>
          <w:position w:val="-2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3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75"/>
          <w:position w:val="-2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76"/>
          <w:position w:val="-2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7"/>
          <w:w w:val="91"/>
          <w:position w:val="-2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53"/>
          <w:position w:val="-2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4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-4"/>
        </w:rPr>
        <w:t>um3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81"/>
          <w:position w:val="-4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2"/>
          <w:w w:val="81"/>
          <w:position w:val="-4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1"/>
          <w:position w:val="-4"/>
        </w:rPr>
        <w:t>öpUk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23"/>
          <w:w w:val="81"/>
          <w:position w:val="-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4"/>
        </w:rPr>
        <w:t>Kg.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5"/>
          <w:position w:val="-4"/>
        </w:rPr>
        <w:t>IK.K.T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5"/>
          <w:position w:val="-4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7"/>
          <w:w w:val="85"/>
          <w:position w:val="-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5"/>
          <w:position w:val="-4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0"/>
          <w:w w:val="95"/>
          <w:position w:val="-4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40"/>
          <w:position w:val="-4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4"/>
          <w:position w:val="-4"/>
        </w:rPr>
        <w:t>K;0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4"/>
          <w:position w:val="-4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3"/>
          <w:w w:val="94"/>
          <w:position w:val="-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-4"/>
        </w:rPr>
        <w:t>Kg.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07" w:lineRule="exact"/>
        <w:ind w:left="6975" w:right="-20"/>
        <w:jc w:val="left"/>
        <w:tabs>
          <w:tab w:pos="7400" w:val="left"/>
          <w:tab w:pos="8560" w:val="left"/>
          <w:tab w:pos="8980" w:val="left"/>
          <w:tab w:pos="10140" w:val="left"/>
          <w:tab w:pos="10420" w:val="left"/>
        </w:tabs>
        <w:rPr>
          <w:rFonts w:ascii="Times New Roman" w:hAnsi="Times New Roman" w:cs="Times New Roman" w:eastAsia="Times New Roman"/>
          <w:sz w:val="31"/>
          <w:szCs w:val="31"/>
        </w:rPr>
      </w:pPr>
      <w:rPr/>
      <w:r>
        <w:rPr>
          <w:rFonts w:ascii="Arial" w:hAnsi="Arial" w:cs="Arial" w:eastAsia="Arial"/>
          <w:sz w:val="34"/>
          <w:szCs w:val="34"/>
          <w:color w:val="2A2D2F"/>
          <w:spacing w:val="0"/>
          <w:w w:val="100"/>
        </w:rPr>
        <w:t>ı</w:t>
      </w:r>
      <w:r>
        <w:rPr>
          <w:rFonts w:ascii="Arial" w:hAnsi="Arial" w:cs="Arial" w:eastAsia="Arial"/>
          <w:sz w:val="34"/>
          <w:szCs w:val="34"/>
          <w:color w:val="2A2D2F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color w:val="2A2D2F"/>
          <w:spacing w:val="0"/>
          <w:w w:val="100"/>
        </w:rPr>
      </w:r>
      <w:r>
        <w:rPr>
          <w:rFonts w:ascii="Times New Roman" w:hAnsi="Times New Roman" w:cs="Times New Roman" w:eastAsia="Times New Roman"/>
          <w:sz w:val="31"/>
          <w:szCs w:val="31"/>
          <w:color w:val="3F3F41"/>
          <w:spacing w:val="0"/>
          <w:w w:val="64"/>
        </w:rPr>
        <w:t>--</w:t>
      </w:r>
      <w:r>
        <w:rPr>
          <w:rFonts w:ascii="Times New Roman" w:hAnsi="Times New Roman" w:cs="Times New Roman" w:eastAsia="Times New Roman"/>
          <w:sz w:val="31"/>
          <w:szCs w:val="31"/>
          <w:color w:val="3F3F4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1"/>
          <w:szCs w:val="31"/>
          <w:color w:val="3F3F41"/>
          <w:spacing w:val="0"/>
          <w:w w:val="100"/>
        </w:rPr>
      </w:r>
      <w:r>
        <w:rPr>
          <w:rFonts w:ascii="Arial" w:hAnsi="Arial" w:cs="Arial" w:eastAsia="Arial"/>
          <w:sz w:val="34"/>
          <w:szCs w:val="34"/>
          <w:color w:val="4F4F4F"/>
          <w:spacing w:val="0"/>
          <w:w w:val="64"/>
        </w:rPr>
        <w:t>ı</w:t>
      </w:r>
      <w:r>
        <w:rPr>
          <w:rFonts w:ascii="Arial" w:hAnsi="Arial" w:cs="Arial" w:eastAsia="Arial"/>
          <w:sz w:val="34"/>
          <w:szCs w:val="34"/>
          <w:color w:val="4F4F4F"/>
          <w:spacing w:val="-54"/>
          <w:w w:val="64"/>
        </w:rPr>
        <w:t> </w:t>
      </w:r>
      <w:r>
        <w:rPr>
          <w:rFonts w:ascii="Arial" w:hAnsi="Arial" w:cs="Arial" w:eastAsia="Arial"/>
          <w:sz w:val="34"/>
          <w:szCs w:val="34"/>
          <w:color w:val="4F4F4F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color w:val="4F4F4F"/>
          <w:spacing w:val="0"/>
          <w:w w:val="100"/>
        </w:rPr>
      </w:r>
      <w:r>
        <w:rPr>
          <w:rFonts w:ascii="Times New Roman" w:hAnsi="Times New Roman" w:cs="Times New Roman" w:eastAsia="Times New Roman"/>
          <w:sz w:val="37"/>
          <w:szCs w:val="37"/>
          <w:color w:val="3F3F41"/>
          <w:spacing w:val="0"/>
          <w:w w:val="64"/>
          <w:position w:val="-1"/>
        </w:rPr>
        <w:t>--</w:t>
      </w:r>
      <w:r>
        <w:rPr>
          <w:rFonts w:ascii="Times New Roman" w:hAnsi="Times New Roman" w:cs="Times New Roman" w:eastAsia="Times New Roman"/>
          <w:sz w:val="37"/>
          <w:szCs w:val="37"/>
          <w:color w:val="3F3F41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37"/>
          <w:szCs w:val="37"/>
          <w:color w:val="3F3F41"/>
          <w:spacing w:val="0"/>
          <w:w w:val="100"/>
          <w:position w:val="-1"/>
        </w:rPr>
      </w:r>
      <w:r>
        <w:rPr>
          <w:rFonts w:ascii="Arial" w:hAnsi="Arial" w:cs="Arial" w:eastAsia="Arial"/>
          <w:sz w:val="34"/>
          <w:szCs w:val="34"/>
          <w:color w:val="3F3F41"/>
          <w:spacing w:val="0"/>
          <w:w w:val="64"/>
          <w:position w:val="0"/>
        </w:rPr>
        <w:t>ı</w:t>
      </w:r>
      <w:r>
        <w:rPr>
          <w:rFonts w:ascii="Arial" w:hAnsi="Arial" w:cs="Arial" w:eastAsia="Arial"/>
          <w:sz w:val="34"/>
          <w:szCs w:val="34"/>
          <w:color w:val="3F3F41"/>
          <w:spacing w:val="-54"/>
          <w:w w:val="64"/>
          <w:position w:val="0"/>
        </w:rPr>
        <w:t> </w:t>
      </w:r>
      <w:r>
        <w:rPr>
          <w:rFonts w:ascii="Arial" w:hAnsi="Arial" w:cs="Arial" w:eastAsia="Arial"/>
          <w:sz w:val="34"/>
          <w:szCs w:val="34"/>
          <w:color w:val="3F3F41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34"/>
          <w:szCs w:val="34"/>
          <w:color w:val="3F3F41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31"/>
          <w:szCs w:val="31"/>
          <w:color w:val="4F4F4F"/>
          <w:spacing w:val="0"/>
          <w:w w:val="64"/>
          <w:position w:val="0"/>
        </w:rPr>
        <w:t>--</w:t>
      </w:r>
      <w:r>
        <w:rPr>
          <w:rFonts w:ascii="Times New Roman" w:hAnsi="Times New Roman" w:cs="Times New Roman" w:eastAsia="Times New Roman"/>
          <w:sz w:val="31"/>
          <w:szCs w:val="31"/>
          <w:color w:val="000000"/>
          <w:spacing w:val="0"/>
          <w:w w:val="100"/>
          <w:position w:val="0"/>
        </w:rPr>
      </w:r>
    </w:p>
    <w:p>
      <w:pPr>
        <w:spacing w:before="0" w:after="0" w:line="174" w:lineRule="exact"/>
        <w:ind w:left="2492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7"/>
          <w:position w:val="1"/>
        </w:rPr>
        <w:t>!Yangında;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2"/>
          <w:w w:val="87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8"/>
          <w:position w:val="1"/>
        </w:rPr>
        <w:t>dai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6"/>
          <w:w w:val="99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3"/>
          <w:position w:val="1"/>
        </w:rPr>
        <w:t>eni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mut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9"/>
          <w:w w:val="100"/>
          <w:position w:val="1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0"/>
          <w:w w:val="76"/>
          <w:position w:val="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4"/>
          <w:w w:val="66"/>
          <w:position w:val="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5"/>
          <w:position w:val="1"/>
        </w:rPr>
        <w:t>smında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1"/>
        </w:rPr>
        <w:t>ye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8"/>
          <w:w w:val="92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7"/>
          <w:w w:val="65"/>
          <w:position w:val="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2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1"/>
          <w:position w:val="1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36"/>
          <w:w w:val="81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1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2"/>
          <w:w w:val="81"/>
          <w:position w:val="1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0"/>
          <w:w w:val="81"/>
          <w:position w:val="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1"/>
          <w:position w:val="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1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30"/>
          <w:w w:val="81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1"/>
        </w:rPr>
        <w:t>aspiratö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1"/>
        </w:rPr>
        <w:t>tamame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  <w:position w:val="1"/>
        </w:rPr>
        <w:t>yanı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"/>
          <w:w w:val="93"/>
          <w:position w:val="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5"/>
          <w:w w:val="93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5"/>
          <w:w w:val="93"/>
          <w:position w:val="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0"/>
          <w:w w:val="93"/>
          <w:position w:val="1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27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1"/>
        </w:rPr>
        <w:t>mutfa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  <w:position w:val="1"/>
        </w:rPr>
        <w:t>dola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5"/>
          <w:w w:val="93"/>
          <w:position w:val="1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"/>
          <w:w w:val="93"/>
          <w:position w:val="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1"/>
          <w:w w:val="93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32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7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1"/>
        </w:rPr>
        <w:t>sl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8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1"/>
        </w:rPr>
        <w:t>ek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4"/>
          <w:position w:val="1"/>
        </w:rPr>
        <w:t>su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6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1"/>
        </w:rPr>
        <w:t>eti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2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0"/>
          <w:w w:val="90"/>
          <w:position w:val="1"/>
        </w:rPr>
        <w:t>za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2"/>
          <w:w w:val="79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1"/>
          <w:w w:val="92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66"/>
          <w:position w:val="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08" w:lineRule="exact"/>
        <w:ind w:left="513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2"/>
          <w:position w:val="1"/>
        </w:rPr>
        <w:t>öndUrme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38"/>
          <w:w w:val="92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2"/>
          <w:position w:val="1"/>
        </w:rPr>
        <w:t>Sonundaki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23"/>
          <w:w w:val="92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6"/>
          <w:w w:val="92"/>
          <w:position w:val="1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0"/>
          <w:w w:val="92"/>
          <w:position w:val="1"/>
        </w:rPr>
        <w:t>as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6"/>
          <w:w w:val="92"/>
          <w:position w:val="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8"/>
          <w:w w:val="92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9"/>
          <w:position w:val="0"/>
        </w:rPr>
        <w:t>örmU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6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68"/>
          <w:position w:val="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69"/>
          <w:position w:val="0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0"/>
          <w:w w:val="75"/>
          <w:position w:val="0"/>
        </w:rPr>
        <w:t>r.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01" w:lineRule="exact"/>
        <w:ind w:left="473" w:right="-20"/>
        <w:jc w:val="left"/>
        <w:tabs>
          <w:tab w:pos="248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</w:rPr>
        <w:t>Durumu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2"/>
        </w:rPr>
        <w:t>!Tahmi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8"/>
          <w:w w:val="92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66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rar;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5"/>
        </w:rPr>
        <w:t>Eşyad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2"/>
          <w:w w:val="95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-14"/>
          <w:w w:val="137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4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7"/>
          <w:w w:val="94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6"/>
        </w:rPr>
        <w:t>000(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2"/>
        </w:rPr>
        <w:t>li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1"/>
        </w:rPr>
        <w:t>ra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2"/>
        </w:rPr>
        <w:t>)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TL.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8" w:lineRule="exact"/>
        <w:ind w:left="2492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w w:val="78"/>
          <w:position w:val="-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4"/>
          <w:w w:val="79"/>
          <w:position w:val="-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2"/>
          <w:position w:val="-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-1"/>
        </w:rPr>
        <w:t>ngı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6"/>
          <w:w w:val="93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3"/>
          <w:position w:val="-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6"/>
          <w:w w:val="93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  <w:position w:val="-1"/>
        </w:rPr>
        <w:t>rinde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2"/>
          <w:w w:val="93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  <w:position w:val="-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7"/>
          <w:w w:val="91"/>
          <w:position w:val="-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89"/>
          <w:position w:val="-1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88"/>
          <w:position w:val="-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-1"/>
        </w:rPr>
        <w:t>la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6"/>
          <w:w w:val="83"/>
          <w:position w:val="-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2"/>
          <w:w w:val="109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83"/>
          <w:position w:val="-1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0"/>
          <w:w w:val="76"/>
          <w:position w:val="-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66"/>
          <w:position w:val="-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2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-1"/>
        </w:rPr>
        <w:t>kıe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  <w:position w:val="-1"/>
        </w:rPr>
        <w:t>yangı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8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  <w:position w:val="-1"/>
        </w:rPr>
        <w:t>başlangıcının;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2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  <w:position w:val="-1"/>
        </w:rPr>
        <w:t>zem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86"/>
          <w:position w:val="-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86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8"/>
          <w:w w:val="86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6"/>
          <w:position w:val="-1"/>
        </w:rPr>
        <w:t>üst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6"/>
          <w:position w:val="-1"/>
        </w:rPr>
        <w:t>ü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27"/>
          <w:w w:val="86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4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katlı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  <w:position w:val="-1"/>
        </w:rPr>
        <w:t>katlı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6"/>
          <w:w w:val="91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6"/>
          <w:w w:val="91"/>
          <w:position w:val="-1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1"/>
          <w:position w:val="-1"/>
        </w:rPr>
        <w:t>eton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5"/>
          <w:w w:val="91"/>
          <w:position w:val="-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  <w:position w:val="-1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24"/>
          <w:w w:val="91"/>
          <w:position w:val="-1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1"/>
          <w:position w:val="-1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21"/>
          <w:w w:val="91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1"/>
          <w:position w:val="-1"/>
        </w:rPr>
        <w:t>bi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1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  <w:position w:val="-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7"/>
          <w:w w:val="91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1"/>
          <w:position w:val="-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1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8"/>
          <w:w w:val="91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  <w:position w:val="-1"/>
        </w:rPr>
        <w:t>1.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7"/>
          <w:w w:val="91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  <w:position w:val="-1"/>
        </w:rPr>
        <w:t>katında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9"/>
          <w:w w:val="91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1"/>
          <w:position w:val="-1"/>
        </w:rPr>
        <w:t>ye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1"/>
          <w:position w:val="-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1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-1"/>
        </w:rPr>
        <w:t>al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6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4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color w:val="4F4F4F"/>
          <w:spacing w:val="0"/>
          <w:w w:val="147"/>
          <w:position w:val="-1"/>
        </w:rPr>
        <w:t>ı</w:t>
      </w:r>
      <w:r>
        <w:rPr>
          <w:rFonts w:ascii="Arial" w:hAnsi="Arial" w:cs="Arial" w:eastAsia="Arial"/>
          <w:sz w:val="22"/>
          <w:szCs w:val="22"/>
          <w:color w:val="4F4F4F"/>
          <w:spacing w:val="-53"/>
          <w:w w:val="147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-1"/>
        </w:rPr>
        <w:t>numaralı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60"/>
        </w:sectPr>
      </w:pPr>
      <w:rPr/>
    </w:p>
    <w:p>
      <w:pPr>
        <w:spacing w:before="0" w:after="0" w:line="208" w:lineRule="exact"/>
        <w:ind w:left="465" w:right="-68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pict>
          <v:group style="position:absolute;margin-left:5.728771pt;margin-top:7.245492pt;width:.1pt;height:117.00922pt;mso-position-horizontal-relative:page;mso-position-vertical-relative:paragraph;z-index:-7458" coordorigin="115,145" coordsize="2,2340">
            <v:shape style="position:absolute;left:115;top:145;width:2;height:2340" coordorigin="115,145" coordsize="0,2340" path="m115,2485l115,145e" filled="f" stroked="t" strokeweight=".716096pt" strokecolor="#D4D4CF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8"/>
          <w:w w:val="8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2"/>
        </w:rPr>
        <w:t>angı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5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8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2"/>
          <w:w w:val="85"/>
        </w:rPr>
        <w:t>Ç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5"/>
        </w:rPr>
        <w:t>ık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9"/>
          <w:w w:val="85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85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31"/>
          <w:w w:val="8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</w:rPr>
        <w:t>Ned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08" w:lineRule="exact"/>
        <w:ind w:right="178" w:firstLine="5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aireni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7"/>
        </w:rPr>
        <w:t>girişe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9"/>
          <w:w w:val="9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gör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3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9"/>
          <w:w w:val="93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lunda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8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8"/>
        </w:rPr>
        <w:t>bul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9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2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açı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mutfakta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5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(A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6"/>
          <w:w w:val="93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9"/>
          <w:w w:val="93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ika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6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mutfak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)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1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4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"/>
          <w:w w:val="93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6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</w:rPr>
        <w:t>uğu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5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</w:rPr>
        <w:t>görülmü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6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5"/>
          <w:w w:val="96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82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4"/>
        </w:rPr>
        <w:t>up,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0"/>
          <w:w w:val="9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</w:rPr>
        <w:t>yap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6"/>
          <w:w w:val="93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7"/>
          <w:w w:val="65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2"/>
          <w:w w:val="79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"/>
          <w:w w:val="94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9"/>
          <w:w w:val="83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66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38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7"/>
          <w:w w:val="10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3"/>
          <w:w w:val="111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4"/>
        </w:rPr>
        <w:t>turmada;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6"/>
        </w:rPr>
        <w:t>mut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9"/>
          <w:w w:val="97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5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9"/>
        </w:rPr>
        <w:t>ta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"/>
          <w:w w:val="8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</w:rPr>
        <w:t>ça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5"/>
          <w:w w:val="93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3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3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3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</w:rPr>
        <w:t>va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6"/>
          <w:w w:val="93"/>
        </w:rPr>
        <w:t>z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3"/>
        </w:rPr>
        <w:t>iyett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3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2"/>
        </w:rPr>
        <w:t>bulu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3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5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2"/>
          <w:w w:val="9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-7"/>
          <w:w w:val="90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piratörü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8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6"/>
          <w:w w:val="90"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6"/>
          <w:w w:val="9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rhangi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40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0"/>
        </w:rPr>
        <w:t>bi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7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nedende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38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0"/>
        </w:rPr>
        <w:t>dola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7"/>
          <w:w w:val="9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0"/>
          <w:w w:val="9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4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0"/>
        </w:rPr>
        <w:t>el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"/>
          <w:w w:val="9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0"/>
        </w:rPr>
        <w:t>ktr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3"/>
          <w:w w:val="9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0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37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kısa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5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2"/>
          <w:w w:val="9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6"/>
          <w:w w:val="9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0"/>
        </w:rPr>
        <w:t>vr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6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8"/>
          <w:w w:val="9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90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2"/>
          <w:w w:val="9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5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7"/>
          <w:w w:val="66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3"/>
          <w:w w:val="99"/>
        </w:rPr>
        <w:t>ç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66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7"/>
          <w:w w:val="85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9"/>
          <w:w w:val="88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7"/>
          <w:w w:val="99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0"/>
          <w:w w:val="76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83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9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88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0"/>
        </w:rPr>
        <w:t>bl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0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0"/>
          <w:w w:val="66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4"/>
        </w:rPr>
        <w:t>zolasyo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2"/>
        </w:rPr>
        <w:t>ma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8"/>
          <w:w w:val="92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8"/>
          <w:w w:val="92"/>
        </w:rPr>
        <w:t>z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2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6"/>
          <w:w w:val="92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3"/>
          <w:w w:val="92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2"/>
          <w:w w:val="92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</w:rPr>
        <w:t>er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9"/>
          <w:w w:val="92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2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9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plasti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aksamları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5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tut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5"/>
          <w:w w:val="93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3"/>
          <w:w w:val="93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3"/>
        </w:rPr>
        <w:t>tur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6"/>
          <w:w w:val="93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</w:rPr>
        <w:t>ası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35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</w:rPr>
        <w:t>sonuc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</w:rPr>
        <w:t>u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7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yangı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2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</w:rPr>
        <w:t>çık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8"/>
          <w:w w:val="93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"/>
          <w:w w:val="93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</w:rPr>
        <w:t>ğ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4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3"/>
        </w:rPr>
        <w:t>kanaatine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2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</w:rPr>
        <w:t>rılm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5"/>
          <w:w w:val="100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"/>
          <w:w w:val="100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</w:rPr>
        <w:t>tı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2"/>
          <w:w w:val="1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60"/>
          <w:cols w:num="2" w:equalWidth="0">
            <w:col w:w="1959" w:space="533"/>
            <w:col w:w="9348"/>
          </w:cols>
        </w:sectPr>
      </w:pPr>
      <w:rPr/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left="496" w:right="-20"/>
        <w:jc w:val="left"/>
        <w:tabs>
          <w:tab w:pos="2480" w:val="left"/>
          <w:tab w:pos="712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1"/>
        </w:rPr>
        <w:t>igortalı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4"/>
          <w:w w:val="66"/>
          <w:position w:val="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9"/>
          <w:position w:val="1"/>
        </w:rPr>
        <w:t>se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  <w:position w:val="3"/>
        </w:rPr>
        <w:t>Ş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0"/>
          <w:position w:val="3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"/>
          <w:w w:val="93"/>
          <w:position w:val="3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  <w:position w:val="3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2"/>
          <w:w w:val="93"/>
          <w:position w:val="3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3"/>
          <w:position w:val="3"/>
        </w:rPr>
        <w:t>ti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3"/>
          <w:position w:val="3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"/>
          <w:w w:val="93"/>
          <w:position w:val="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2"/>
          <w:position w:val="3"/>
        </w:rPr>
        <w:t>Ad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5"/>
          <w:w w:val="91"/>
          <w:position w:val="3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37"/>
          <w:position w:val="3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0"/>
          <w:w w:val="100"/>
          <w:position w:val="3"/>
        </w:rPr>
        <w:t>--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-4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12"/>
          <w:position w:val="0"/>
        </w:rPr>
        <w:t>redeli: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97" w:after="0" w:line="240" w:lineRule="auto"/>
        <w:ind w:left="512" w:right="-20"/>
        <w:jc w:val="left"/>
        <w:tabs>
          <w:tab w:pos="252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42"/>
        </w:rPr>
        <w:t>raç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1"/>
          <w:w w:val="14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5"/>
        </w:rPr>
        <w:t>Gereç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3"/>
          <w:w w:val="9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Kaybı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Yok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8" w:after="0" w:line="240" w:lineRule="auto"/>
        <w:ind w:left="458" w:right="-20"/>
        <w:jc w:val="left"/>
        <w:tabs>
          <w:tab w:pos="88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6"/>
          <w:w w:val="8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999CA0"/>
          <w:spacing w:val="0"/>
          <w:w w:val="228"/>
        </w:rPr>
        <w:t>'</w:t>
      </w:r>
      <w:r>
        <w:rPr>
          <w:rFonts w:ascii="Times New Roman" w:hAnsi="Times New Roman" w:cs="Times New Roman" w:eastAsia="Times New Roman"/>
          <w:sz w:val="19"/>
          <w:szCs w:val="19"/>
          <w:color w:val="999CA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999CA0"/>
          <w:spacing w:val="0"/>
          <w:w w:val="100"/>
        </w:rPr>
      </w:r>
      <w:r>
        <w:rPr>
          <w:rFonts w:ascii="Arial" w:hAnsi="Arial" w:cs="Arial" w:eastAsia="Arial"/>
          <w:sz w:val="15"/>
          <w:szCs w:val="15"/>
          <w:color w:val="707275"/>
          <w:spacing w:val="0"/>
          <w:w w:val="100"/>
          <w:position w:val="1"/>
        </w:rPr>
        <w:t>rı</w:t>
      </w:r>
      <w:r>
        <w:rPr>
          <w:rFonts w:ascii="Arial" w:hAnsi="Arial" w:cs="Arial" w:eastAsia="Arial"/>
          <w:sz w:val="15"/>
          <w:szCs w:val="15"/>
          <w:color w:val="707275"/>
          <w:spacing w:val="-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5"/>
          <w:w w:val="86"/>
          <w:position w:val="1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4"/>
          <w:position w:val="1"/>
        </w:rPr>
        <w:t>eri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  <w:position w:val="1"/>
        </w:rPr>
        <w:t>ni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1"/>
          <w:position w:val="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4"/>
          <w:w w:val="91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1"/>
        </w:rPr>
        <w:t>ime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194" w:lineRule="exact"/>
        <w:ind w:left="444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20"/>
          <w:w w:val="108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7"/>
          <w:w w:val="108"/>
        </w:rPr>
        <w:t>.</w:t>
      </w:r>
      <w:r>
        <w:rPr>
          <w:rFonts w:ascii="Arial" w:hAnsi="Arial" w:cs="Arial" w:eastAsia="Arial"/>
          <w:sz w:val="16"/>
          <w:szCs w:val="16"/>
          <w:color w:val="3F3F41"/>
          <w:spacing w:val="0"/>
          <w:w w:val="108"/>
        </w:rPr>
        <w:t>ı</w:t>
      </w:r>
      <w:r>
        <w:rPr>
          <w:rFonts w:ascii="Arial" w:hAnsi="Arial" w:cs="Arial" w:eastAsia="Arial"/>
          <w:sz w:val="16"/>
          <w:szCs w:val="16"/>
          <w:color w:val="3F3F41"/>
          <w:spacing w:val="0"/>
          <w:w w:val="108"/>
        </w:rPr>
        <w:t>n</w:t>
      </w:r>
      <w:r>
        <w:rPr>
          <w:rFonts w:ascii="Arial" w:hAnsi="Arial" w:cs="Arial" w:eastAsia="Arial"/>
          <w:sz w:val="16"/>
          <w:szCs w:val="16"/>
          <w:color w:val="3F3F41"/>
          <w:spacing w:val="-11"/>
          <w:w w:val="10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10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</w:rPr>
        <w:t>ild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8"/>
          <w:w w:val="10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ği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58" w:right="-20"/>
        <w:jc w:val="left"/>
        <w:tabs>
          <w:tab w:pos="2480" w:val="left"/>
          <w:tab w:pos="64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1"/>
        </w:rPr>
        <w:t>Eki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5"/>
          <w:w w:val="91"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1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21"/>
          <w:w w:val="9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1"/>
          <w:w w:val="100"/>
        </w:rPr>
        <w:t>ö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nüşü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1"/>
        </w:rPr>
        <w:t>Ta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3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0"/>
          <w:w w:val="100"/>
          <w:position w:val="1"/>
        </w:rPr>
        <w:t>ih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131618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7"/>
          <w:w w:val="100"/>
          <w:position w:val="0"/>
        </w:rPr>
        <w:t>4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0"/>
          <w:w w:val="100"/>
          <w:position w:val="0"/>
        </w:rPr>
        <w:t>/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8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3"/>
          <w:w w:val="100"/>
          <w:position w:val="0"/>
        </w:rPr>
        <w:t>/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0"/>
        </w:rPr>
        <w:t>2017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32"/>
          <w:position w:val="0"/>
        </w:rPr>
        <w:t>aa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9"/>
          <w:w w:val="132"/>
          <w:position w:val="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66"/>
          <w:position w:val="0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31"/>
          <w:w w:val="137"/>
          <w:position w:val="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B1B5B8"/>
          <w:spacing w:val="6"/>
          <w:w w:val="110"/>
          <w:position w:val="0"/>
        </w:rPr>
        <w:t>·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7"/>
          <w:position w:val="0"/>
        </w:rPr>
        <w:t>21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3"/>
          <w:w w:val="103"/>
          <w:position w:val="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3"/>
          <w:position w:val="0"/>
        </w:rPr>
        <w:t>40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23" w:lineRule="exact"/>
        <w:ind w:left="530" w:right="-20"/>
        <w:jc w:val="left"/>
        <w:tabs>
          <w:tab w:pos="1360" w:val="left"/>
          <w:tab w:pos="1860" w:val="left"/>
          <w:tab w:pos="2480" w:val="left"/>
          <w:tab w:pos="908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Varsa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2"/>
          <w:w w:val="90"/>
        </w:rPr>
        <w:t>Ö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0"/>
        </w:rPr>
        <w:t>lii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0"/>
        </w:rPr>
        <w:t>Yar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7"/>
          <w:w w:val="9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0"/>
        </w:rPr>
        <w:t>lı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GiDE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0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32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0"/>
        </w:rPr>
        <w:t>EKiP: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29"/>
          <w:w w:val="9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Evka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0"/>
          <w:w w:val="84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84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7"/>
          <w:w w:val="84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8"/>
        </w:rPr>
        <w:t>P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-16"/>
          <w:w w:val="98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3"/>
          <w:w w:val="98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1"/>
          <w:w w:val="98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-45"/>
          <w:w w:val="9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606060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NAYLA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36" w:after="0" w:line="240" w:lineRule="auto"/>
        <w:ind w:left="2614" w:right="-20"/>
        <w:jc w:val="left"/>
        <w:tabs>
          <w:tab w:pos="4880" w:val="left"/>
          <w:tab w:pos="9380" w:val="left"/>
        </w:tabs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pict>
          <v:shape style="position:absolute;margin-left:2.88pt;margin-top:18.021152pt;width:5.76pt;height:83.519997pt;mso-position-horizontal-relative:page;mso-position-vertical-relative:paragraph;z-index:-7461" type="#_x0000_t75">
            <v:imagedata r:id="rId23" o:title=""/>
          </v:shape>
        </w:pic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</w:rPr>
        <w:t>Gitmişse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20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</w:rPr>
        <w:t>Üs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3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2"/>
          <w:w w:val="9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>Amiri: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89"/>
        </w:rPr>
        <w:t>Yangına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24"/>
          <w:w w:val="8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2"/>
          <w:w w:val="89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89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10"/>
          <w:w w:val="8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oyan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</w:r>
      <w:r>
        <w:rPr>
          <w:rFonts w:ascii="Times New Roman" w:hAnsi="Times New Roman" w:cs="Times New Roman" w:eastAsia="Times New Roman"/>
          <w:sz w:val="29"/>
          <w:szCs w:val="29"/>
          <w:color w:val="707275"/>
          <w:spacing w:val="0"/>
          <w:w w:val="68"/>
          <w:position w:val="4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color w:val="707275"/>
          <w:spacing w:val="5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707275"/>
          <w:spacing w:val="0"/>
          <w:w w:val="68"/>
          <w:position w:val="4"/>
        </w:rPr>
        <w:t>0</w:t>
      </w:r>
      <w:r>
        <w:rPr>
          <w:rFonts w:ascii="Times New Roman" w:hAnsi="Times New Roman" w:cs="Times New Roman" w:eastAsia="Times New Roman"/>
          <w:sz w:val="29"/>
          <w:szCs w:val="29"/>
          <w:color w:val="707275"/>
          <w:spacing w:val="43"/>
          <w:w w:val="68"/>
          <w:position w:val="4"/>
        </w:rPr>
        <w:t> </w:t>
      </w:r>
      <w:r>
        <w:rPr>
          <w:rFonts w:ascii="Arial" w:hAnsi="Arial" w:cs="Arial" w:eastAsia="Arial"/>
          <w:sz w:val="28"/>
          <w:szCs w:val="28"/>
          <w:color w:val="999CA0"/>
          <w:spacing w:val="7"/>
          <w:w w:val="90"/>
          <w:position w:val="9"/>
        </w:rPr>
        <w:t>t</w:t>
      </w:r>
      <w:r>
        <w:rPr>
          <w:rFonts w:ascii="Arial" w:hAnsi="Arial" w:cs="Arial" w:eastAsia="Arial"/>
          <w:sz w:val="28"/>
          <w:szCs w:val="28"/>
          <w:color w:val="707275"/>
          <w:spacing w:val="-11"/>
          <w:w w:val="101"/>
          <w:position w:val="9"/>
        </w:rPr>
        <w:t>'</w:t>
      </w:r>
      <w:r>
        <w:rPr>
          <w:rFonts w:ascii="Arial" w:hAnsi="Arial" w:cs="Arial" w:eastAsia="Arial"/>
          <w:sz w:val="28"/>
          <w:szCs w:val="28"/>
          <w:color w:val="999CA0"/>
          <w:spacing w:val="0"/>
          <w:w w:val="70"/>
          <w:position w:val="9"/>
        </w:rPr>
        <w:t>':""</w:t>
      </w:r>
      <w:r>
        <w:rPr>
          <w:rFonts w:ascii="Arial" w:hAnsi="Arial" w:cs="Arial" w:eastAsia="Arial"/>
          <w:sz w:val="28"/>
          <w:szCs w:val="28"/>
          <w:color w:val="999CA0"/>
          <w:spacing w:val="-1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999CA0"/>
          <w:spacing w:val="0"/>
          <w:w w:val="48"/>
          <w:position w:val="9"/>
        </w:rPr>
        <w:t>7.G</w:t>
      </w:r>
      <w:r>
        <w:rPr>
          <w:rFonts w:ascii="Times New Roman" w:hAnsi="Times New Roman" w:cs="Times New Roman" w:eastAsia="Times New Roman"/>
          <w:sz w:val="29"/>
          <w:szCs w:val="29"/>
          <w:color w:val="999CA0"/>
          <w:spacing w:val="-33"/>
          <w:w w:val="48"/>
          <w:position w:val="9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color w:val="707275"/>
          <w:spacing w:val="0"/>
          <w:w w:val="65"/>
          <w:position w:val="9"/>
        </w:rPr>
        <w:t>7</w:t>
      </w:r>
      <w:r>
        <w:rPr>
          <w:rFonts w:ascii="Times New Roman" w:hAnsi="Times New Roman" w:cs="Times New Roman" w:eastAsia="Times New Roman"/>
          <w:sz w:val="29"/>
          <w:szCs w:val="29"/>
          <w:color w:val="000000"/>
          <w:spacing w:val="0"/>
          <w:w w:val="100"/>
          <w:position w:val="0"/>
        </w:rPr>
      </w:r>
    </w:p>
    <w:p>
      <w:pPr>
        <w:spacing w:before="0" w:after="0" w:line="208" w:lineRule="exact"/>
        <w:ind w:left="5072" w:right="5863"/>
        <w:jc w:val="center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98"/>
        </w:rPr>
        <w:t>EkipAmiri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48" w:lineRule="exact"/>
        <w:ind w:left="602" w:right="-20"/>
        <w:jc w:val="left"/>
        <w:tabs>
          <w:tab w:pos="932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Arial" w:hAnsi="Arial" w:cs="Arial" w:eastAsia="Arial"/>
          <w:sz w:val="15"/>
          <w:szCs w:val="15"/>
          <w:color w:val="606060"/>
          <w:spacing w:val="0"/>
          <w:w w:val="128"/>
          <w:position w:val="-3"/>
        </w:rPr>
        <w:t>'ö</w:t>
      </w:r>
      <w:r>
        <w:rPr>
          <w:rFonts w:ascii="Arial" w:hAnsi="Arial" w:cs="Arial" w:eastAsia="Arial"/>
          <w:sz w:val="15"/>
          <w:szCs w:val="15"/>
          <w:color w:val="606060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15"/>
          <w:szCs w:val="15"/>
          <w:color w:val="606060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0"/>
          <w:w w:val="100"/>
          <w:i/>
          <w:position w:val="3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39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0"/>
          <w:w w:val="100"/>
          <w:position w:val="3"/>
        </w:rPr>
        <w:t>/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-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3"/>
        </w:rPr>
        <w:t>2017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68" w:lineRule="exact"/>
        <w:ind w:left="637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color w:val="4F4F4F"/>
          <w:spacing w:val="0"/>
          <w:w w:val="146"/>
          <w:i/>
          <w:position w:val="-2"/>
        </w:rPr>
        <w:t>V</w:t>
      </w:r>
      <w:r>
        <w:rPr>
          <w:rFonts w:ascii="Arial" w:hAnsi="Arial" w:cs="Arial" w:eastAsia="Arial"/>
          <w:sz w:val="10"/>
          <w:szCs w:val="10"/>
          <w:color w:val="000000"/>
          <w:spacing w:val="0"/>
          <w:w w:val="100"/>
          <w:position w:val="0"/>
        </w:rPr>
      </w:r>
    </w:p>
    <w:p>
      <w:pPr>
        <w:spacing w:before="0" w:after="0" w:line="7" w:lineRule="atLeast"/>
        <w:ind w:left="644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4F4F4F"/>
          <w:spacing w:val="0"/>
          <w:w w:val="78"/>
        </w:rPr>
        <w:t>;:..,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60"/>
        </w:sectPr>
      </w:pPr>
      <w:rPr/>
    </w:p>
    <w:p>
      <w:pPr>
        <w:spacing w:before="57" w:after="0" w:line="240" w:lineRule="auto"/>
        <w:ind w:left="573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606060"/>
          <w:spacing w:val="0"/>
          <w:w w:val="298"/>
        </w:rPr>
        <w:t>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7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707275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color w:val="707275"/>
          <w:spacing w:val="7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999CA0"/>
          <w:spacing w:val="0"/>
          <w:w w:val="100"/>
        </w:rPr>
        <w:t>aiye</w:t>
      </w:r>
      <w:r>
        <w:rPr>
          <w:rFonts w:ascii="Arial" w:hAnsi="Arial" w:cs="Arial" w:eastAsia="Arial"/>
          <w:sz w:val="20"/>
          <w:szCs w:val="20"/>
          <w:color w:val="999CA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5898C"/>
          <w:spacing w:val="0"/>
          <w:w w:val="100"/>
        </w:rPr>
        <w:t>Merkez</w:t>
      </w:r>
      <w:r>
        <w:rPr>
          <w:rFonts w:ascii="Arial" w:hAnsi="Arial" w:cs="Arial" w:eastAsia="Arial"/>
          <w:sz w:val="20"/>
          <w:szCs w:val="20"/>
          <w:color w:val="85898C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99CA0"/>
          <w:spacing w:val="0"/>
          <w:w w:val="89"/>
        </w:rPr>
        <w:t>U</w:t>
      </w:r>
      <w:r>
        <w:rPr>
          <w:rFonts w:ascii="Arial" w:hAnsi="Arial" w:cs="Arial" w:eastAsia="Arial"/>
          <w:sz w:val="20"/>
          <w:szCs w:val="20"/>
          <w:color w:val="999CA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99CA0"/>
          <w:spacing w:val="-14"/>
          <w:w w:val="152"/>
        </w:rPr>
        <w:t>)</w:t>
      </w:r>
      <w:r>
        <w:rPr>
          <w:rFonts w:ascii="Arial" w:hAnsi="Arial" w:cs="Arial" w:eastAsia="Arial"/>
          <w:sz w:val="20"/>
          <w:szCs w:val="20"/>
          <w:color w:val="B1B5B8"/>
          <w:spacing w:val="0"/>
          <w:w w:val="97"/>
        </w:rPr>
        <w:t>.;</w:t>
      </w:r>
      <w:r>
        <w:rPr>
          <w:rFonts w:ascii="Arial" w:hAnsi="Arial" w:cs="Arial" w:eastAsia="Arial"/>
          <w:sz w:val="20"/>
          <w:szCs w:val="20"/>
          <w:color w:val="B1B5B8"/>
          <w:spacing w:val="10"/>
          <w:w w:val="97"/>
        </w:rPr>
        <w:t>}</w:t>
      </w:r>
      <w:r>
        <w:rPr>
          <w:rFonts w:ascii="Arial" w:hAnsi="Arial" w:cs="Arial" w:eastAsia="Arial"/>
          <w:sz w:val="20"/>
          <w:szCs w:val="20"/>
          <w:color w:val="999CA0"/>
          <w:spacing w:val="0"/>
          <w:w w:val="98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3" w:lineRule="exact"/>
        <w:ind w:left="265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4F4F4F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4F4F4F"/>
          <w:spacing w:val="-19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707275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707275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999CA0"/>
          <w:spacing w:val="3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707275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707275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707275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60606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color w:val="606060"/>
          <w:spacing w:val="1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85898C"/>
          <w:spacing w:val="0"/>
          <w:w w:val="100"/>
        </w:rPr>
        <w:t>uplar</w:t>
      </w:r>
      <w:r>
        <w:rPr>
          <w:rFonts w:ascii="Arial" w:hAnsi="Arial" w:cs="Arial" w:eastAsia="Arial"/>
          <w:sz w:val="20"/>
          <w:szCs w:val="20"/>
          <w:color w:val="85898C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5898C"/>
          <w:spacing w:val="0"/>
          <w:w w:val="111"/>
        </w:rPr>
        <w:t>Aıniri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415" w:lineRule="exact"/>
        <w:ind w:right="-118"/>
        <w:jc w:val="left"/>
        <w:tabs>
          <w:tab w:pos="2180" w:val="left"/>
        </w:tabs>
        <w:rPr>
          <w:rFonts w:ascii="Times New Roman" w:hAnsi="Times New Roman" w:cs="Times New Roman" w:eastAsia="Times New Roman"/>
          <w:sz w:val="52"/>
          <w:szCs w:val="5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52"/>
          <w:szCs w:val="52"/>
          <w:color w:val="5450A5"/>
          <w:position w:val="3"/>
        </w:rPr>
      </w:r>
      <w:r>
        <w:rPr>
          <w:rFonts w:ascii="Times New Roman" w:hAnsi="Times New Roman" w:cs="Times New Roman" w:eastAsia="Times New Roman"/>
          <w:sz w:val="52"/>
          <w:szCs w:val="52"/>
          <w:color w:val="5450A5"/>
          <w:strike/>
          <w:position w:val="3"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color w:val="5450A5"/>
          <w:spacing w:val="-67"/>
          <w:strike/>
          <w:position w:val="3"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color w:val="5450A5"/>
          <w:spacing w:val="-67"/>
          <w:strike/>
          <w:position w:val="3"/>
        </w:rPr>
      </w:r>
      <w:r>
        <w:rPr>
          <w:rFonts w:ascii="Times New Roman" w:hAnsi="Times New Roman" w:cs="Times New Roman" w:eastAsia="Times New Roman"/>
          <w:sz w:val="52"/>
          <w:szCs w:val="52"/>
          <w:color w:val="5450A5"/>
          <w:spacing w:val="0"/>
          <w:w w:val="306"/>
          <w:strike/>
          <w:position w:val="3"/>
        </w:rPr>
        <w:t>\</w:t>
      </w:r>
      <w:r>
        <w:rPr>
          <w:rFonts w:ascii="Times New Roman" w:hAnsi="Times New Roman" w:cs="Times New Roman" w:eastAsia="Times New Roman"/>
          <w:sz w:val="52"/>
          <w:szCs w:val="52"/>
          <w:color w:val="5450A5"/>
          <w:spacing w:val="0"/>
          <w:w w:val="306"/>
          <w:strike/>
          <w:position w:val="3"/>
        </w:rPr>
      </w:r>
      <w:r>
        <w:rPr>
          <w:rFonts w:ascii="Times New Roman" w:hAnsi="Times New Roman" w:cs="Times New Roman" w:eastAsia="Times New Roman"/>
          <w:sz w:val="52"/>
          <w:szCs w:val="52"/>
          <w:color w:val="5450A5"/>
          <w:spacing w:val="0"/>
          <w:w w:val="306"/>
          <w:strike/>
          <w:position w:val="3"/>
        </w:rPr>
        <w:t>\</w:t>
      </w:r>
      <w:r>
        <w:rPr>
          <w:rFonts w:ascii="Times New Roman" w:hAnsi="Times New Roman" w:cs="Times New Roman" w:eastAsia="Times New Roman"/>
          <w:sz w:val="52"/>
          <w:szCs w:val="52"/>
          <w:color w:val="5450A5"/>
          <w:spacing w:val="0"/>
          <w:w w:val="306"/>
          <w:strike/>
          <w:position w:val="3"/>
        </w:rPr>
      </w:r>
      <w:r>
        <w:rPr>
          <w:rFonts w:ascii="Times New Roman" w:hAnsi="Times New Roman" w:cs="Times New Roman" w:eastAsia="Times New Roman"/>
          <w:sz w:val="52"/>
          <w:szCs w:val="52"/>
          <w:color w:val="5450A5"/>
          <w:spacing w:val="0"/>
          <w:w w:val="100"/>
          <w:strike/>
          <w:position w:val="3"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color w:val="5450A5"/>
          <w:spacing w:val="0"/>
          <w:w w:val="100"/>
          <w:strike/>
          <w:position w:val="3"/>
        </w:rPr>
        <w:tab/>
      </w:r>
      <w:r>
        <w:rPr>
          <w:rFonts w:ascii="Times New Roman" w:hAnsi="Times New Roman" w:cs="Times New Roman" w:eastAsia="Times New Roman"/>
          <w:sz w:val="52"/>
          <w:szCs w:val="52"/>
          <w:color w:val="5450A5"/>
          <w:spacing w:val="0"/>
          <w:w w:val="100"/>
          <w:strike/>
          <w:position w:val="3"/>
        </w:rPr>
      </w:r>
      <w:r>
        <w:rPr>
          <w:rFonts w:ascii="Times New Roman" w:hAnsi="Times New Roman" w:cs="Times New Roman" w:eastAsia="Times New Roman"/>
          <w:sz w:val="52"/>
          <w:szCs w:val="52"/>
          <w:color w:val="5450A5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52"/>
          <w:szCs w:val="52"/>
          <w:color w:val="000000"/>
          <w:spacing w:val="0"/>
          <w:w w:val="100"/>
          <w:position w:val="0"/>
        </w:rPr>
      </w:r>
    </w:p>
    <w:p>
      <w:pPr>
        <w:spacing w:before="0" w:after="0" w:line="192" w:lineRule="exact"/>
        <w:ind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2A2D2F"/>
          <w:w w:val="254"/>
        </w:rPr>
        <w:t>İ</w:t>
      </w:r>
      <w:r>
        <w:rPr>
          <w:rFonts w:ascii="Arial" w:hAnsi="Arial" w:cs="Arial" w:eastAsia="Arial"/>
          <w:sz w:val="18"/>
          <w:szCs w:val="18"/>
          <w:color w:val="2A2D2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6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9"/>
          <w:w w:val="97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8"/>
          <w:w w:val="101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66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92"/>
        </w:rPr>
        <w:t>Birim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10"/>
          <w:w w:val="9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8"/>
          <w:w w:val="100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</w:rPr>
        <w:t>iri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930" w:lineRule="exact"/>
        <w:ind w:left="705" w:right="-20"/>
        <w:jc w:val="left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color w:val="5450A5"/>
          <w:w w:val="45"/>
          <w:i/>
          <w:position w:val="-11"/>
        </w:rPr>
        <w:t>.</w:t>
      </w:r>
      <w:r>
        <w:rPr>
          <w:rFonts w:ascii="Times New Roman" w:hAnsi="Times New Roman" w:cs="Times New Roman" w:eastAsia="Times New Roman"/>
          <w:sz w:val="41"/>
          <w:szCs w:val="41"/>
          <w:color w:val="5450A5"/>
          <w:spacing w:val="-18"/>
          <w:w w:val="44"/>
          <w:i/>
          <w:position w:val="-11"/>
        </w:rPr>
        <w:t>ı</w:t>
      </w:r>
      <w:r>
        <w:rPr>
          <w:rFonts w:ascii="Times New Roman" w:hAnsi="Times New Roman" w:cs="Times New Roman" w:eastAsia="Times New Roman"/>
          <w:sz w:val="41"/>
          <w:szCs w:val="41"/>
          <w:color w:val="707275"/>
          <w:spacing w:val="-54"/>
          <w:w w:val="88"/>
          <w:i/>
          <w:position w:val="-11"/>
        </w:rPr>
        <w:t>.</w:t>
      </w:r>
      <w:r>
        <w:rPr>
          <w:rFonts w:ascii="Times New Roman" w:hAnsi="Times New Roman" w:cs="Times New Roman" w:eastAsia="Times New Roman"/>
          <w:sz w:val="41"/>
          <w:szCs w:val="41"/>
          <w:color w:val="646791"/>
          <w:spacing w:val="12"/>
          <w:w w:val="75"/>
          <w:i/>
          <w:position w:val="-11"/>
        </w:rPr>
        <w:t>d</w:t>
      </w:r>
      <w:r>
        <w:rPr>
          <w:rFonts w:ascii="Times New Roman" w:hAnsi="Times New Roman" w:cs="Times New Roman" w:eastAsia="Times New Roman"/>
          <w:sz w:val="75"/>
          <w:szCs w:val="75"/>
          <w:color w:val="606060"/>
          <w:spacing w:val="0"/>
          <w:w w:val="60"/>
          <w:position w:val="4"/>
        </w:rPr>
        <w:t>-</w:t>
      </w:r>
      <w:r>
        <w:rPr>
          <w:rFonts w:ascii="Times New Roman" w:hAnsi="Times New Roman" w:cs="Times New Roman" w:eastAsia="Times New Roman"/>
          <w:sz w:val="75"/>
          <w:szCs w:val="75"/>
          <w:color w:val="606060"/>
          <w:spacing w:val="-123"/>
          <w:w w:val="60"/>
          <w:position w:val="4"/>
        </w:rPr>
        <w:t>-</w:t>
      </w:r>
      <w:r>
        <w:rPr>
          <w:rFonts w:ascii="Times New Roman" w:hAnsi="Times New Roman" w:cs="Times New Roman" w:eastAsia="Times New Roman"/>
          <w:sz w:val="41"/>
          <w:szCs w:val="41"/>
          <w:color w:val="999CA0"/>
          <w:spacing w:val="-5"/>
          <w:w w:val="65"/>
          <w:position w:val="-11"/>
        </w:rPr>
        <w:t>.</w:t>
      </w:r>
      <w:r>
        <w:rPr>
          <w:rFonts w:ascii="Times New Roman" w:hAnsi="Times New Roman" w:cs="Times New Roman" w:eastAsia="Times New Roman"/>
          <w:sz w:val="75"/>
          <w:szCs w:val="75"/>
          <w:color w:val="606060"/>
          <w:spacing w:val="40"/>
          <w:w w:val="60"/>
          <w:position w:val="4"/>
        </w:rPr>
        <w:t>-</w:t>
      </w:r>
      <w:r>
        <w:rPr>
          <w:rFonts w:ascii="Times New Roman" w:hAnsi="Times New Roman" w:cs="Times New Roman" w:eastAsia="Times New Roman"/>
          <w:sz w:val="41"/>
          <w:szCs w:val="41"/>
          <w:color w:val="4F4F4F"/>
          <w:spacing w:val="0"/>
          <w:w w:val="97"/>
          <w:position w:val="-11"/>
        </w:rPr>
        <w:t>.</w:t>
      </w:r>
      <w:r>
        <w:rPr>
          <w:rFonts w:ascii="Times New Roman" w:hAnsi="Times New Roman" w:cs="Times New Roman" w:eastAsia="Times New Roman"/>
          <w:sz w:val="41"/>
          <w:szCs w:val="41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60"/>
          <w:cols w:num="3" w:equalWidth="0">
            <w:col w:w="4634" w:space="85"/>
            <w:col w:w="2192" w:space="2094"/>
            <w:col w:w="2835"/>
          </w:cols>
        </w:sectPr>
      </w:pPr>
      <w:rPr/>
    </w:p>
    <w:p>
      <w:pPr>
        <w:spacing w:before="0" w:after="0" w:line="106" w:lineRule="exact"/>
        <w:ind w:left="587" w:right="-20"/>
        <w:jc w:val="left"/>
        <w:tabs>
          <w:tab w:pos="9740" w:val="left"/>
        </w:tabs>
        <w:rPr>
          <w:rFonts w:ascii="Arial" w:hAnsi="Arial" w:cs="Arial" w:eastAsia="Arial"/>
          <w:sz w:val="33"/>
          <w:szCs w:val="33"/>
        </w:rPr>
      </w:pPr>
      <w:rPr/>
      <w:r>
        <w:rPr>
          <w:rFonts w:ascii="Arial" w:hAnsi="Arial" w:cs="Arial" w:eastAsia="Arial"/>
          <w:sz w:val="16"/>
          <w:szCs w:val="16"/>
          <w:color w:val="3F3F41"/>
          <w:spacing w:val="0"/>
          <w:w w:val="100"/>
          <w:position w:val="-31"/>
        </w:rPr>
        <w:t>c;;</w:t>
      </w:r>
      <w:r>
        <w:rPr>
          <w:rFonts w:ascii="Arial" w:hAnsi="Arial" w:cs="Arial" w:eastAsia="Arial"/>
          <w:sz w:val="16"/>
          <w:szCs w:val="16"/>
          <w:color w:val="3F3F41"/>
          <w:spacing w:val="0"/>
          <w:w w:val="100"/>
          <w:position w:val="-31"/>
        </w:rPr>
        <w:tab/>
      </w:r>
      <w:r>
        <w:rPr>
          <w:rFonts w:ascii="Arial" w:hAnsi="Arial" w:cs="Arial" w:eastAsia="Arial"/>
          <w:sz w:val="16"/>
          <w:szCs w:val="16"/>
          <w:color w:val="3F3F41"/>
          <w:spacing w:val="0"/>
          <w:w w:val="100"/>
          <w:position w:val="-31"/>
        </w:rPr>
      </w:r>
      <w:r>
        <w:rPr>
          <w:rFonts w:ascii="Arial" w:hAnsi="Arial" w:cs="Arial" w:eastAsia="Arial"/>
          <w:sz w:val="69"/>
          <w:szCs w:val="69"/>
          <w:color w:val="4F4F4F"/>
          <w:spacing w:val="0"/>
          <w:w w:val="49"/>
          <w:position w:val="-56"/>
        </w:rPr>
        <w:t>IW</w:t>
      </w:r>
      <w:r>
        <w:rPr>
          <w:rFonts w:ascii="Arial" w:hAnsi="Arial" w:cs="Arial" w:eastAsia="Arial"/>
          <w:sz w:val="69"/>
          <w:szCs w:val="69"/>
          <w:color w:val="4F4F4F"/>
          <w:spacing w:val="-96"/>
          <w:w w:val="100"/>
          <w:position w:val="-56"/>
        </w:rPr>
        <w:t> </w:t>
      </w:r>
      <w:r>
        <w:rPr>
          <w:rFonts w:ascii="Arial" w:hAnsi="Arial" w:cs="Arial" w:eastAsia="Arial"/>
          <w:sz w:val="69"/>
          <w:szCs w:val="69"/>
          <w:color w:val="4F4F4F"/>
          <w:spacing w:val="0"/>
          <w:w w:val="49"/>
          <w:position w:val="-56"/>
        </w:rPr>
        <w:t>'</w:t>
      </w:r>
      <w:r>
        <w:rPr>
          <w:rFonts w:ascii="Arial" w:hAnsi="Arial" w:cs="Arial" w:eastAsia="Arial"/>
          <w:sz w:val="69"/>
          <w:szCs w:val="69"/>
          <w:color w:val="4F4F4F"/>
          <w:spacing w:val="-144"/>
          <w:w w:val="100"/>
          <w:position w:val="-56"/>
        </w:rPr>
        <w:t> </w:t>
      </w:r>
      <w:r>
        <w:rPr>
          <w:rFonts w:ascii="Arial" w:hAnsi="Arial" w:cs="Arial" w:eastAsia="Arial"/>
          <w:sz w:val="33"/>
          <w:szCs w:val="33"/>
          <w:color w:val="606060"/>
          <w:spacing w:val="0"/>
          <w:w w:val="89"/>
          <w:i/>
          <w:position w:val="-56"/>
        </w:rPr>
        <w:t>w)J</w:t>
      </w:r>
      <w:r>
        <w:rPr>
          <w:rFonts w:ascii="Arial" w:hAnsi="Arial" w:cs="Arial" w:eastAsia="Arial"/>
          <w:sz w:val="33"/>
          <w:szCs w:val="33"/>
          <w:color w:val="999CA0"/>
          <w:spacing w:val="0"/>
          <w:w w:val="89"/>
          <w:i/>
          <w:position w:val="-56"/>
        </w:rPr>
        <w:t>;</w:t>
      </w:r>
      <w:r>
        <w:rPr>
          <w:rFonts w:ascii="Arial" w:hAnsi="Arial" w:cs="Arial" w:eastAsia="Arial"/>
          <w:sz w:val="33"/>
          <w:szCs w:val="33"/>
          <w:color w:val="999CA0"/>
          <w:spacing w:val="-12"/>
          <w:w w:val="89"/>
          <w:i/>
          <w:position w:val="-56"/>
        </w:rPr>
        <w:t> </w:t>
      </w:r>
      <w:r>
        <w:rPr>
          <w:rFonts w:ascii="Arial" w:hAnsi="Arial" w:cs="Arial" w:eastAsia="Arial"/>
          <w:sz w:val="33"/>
          <w:szCs w:val="33"/>
          <w:color w:val="85898C"/>
          <w:spacing w:val="0"/>
          <w:w w:val="107"/>
          <w:position w:val="-56"/>
        </w:rPr>
        <w:t>"</w:t>
      </w:r>
      <w:r>
        <w:rPr>
          <w:rFonts w:ascii="Arial" w:hAnsi="Arial" w:cs="Arial" w:eastAsia="Arial"/>
          <w:sz w:val="33"/>
          <w:szCs w:val="33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60"/>
        </w:sectPr>
      </w:pPr>
      <w:rPr/>
    </w:p>
    <w:p>
      <w:pPr>
        <w:spacing w:before="49" w:after="0" w:line="240" w:lineRule="auto"/>
        <w:ind w:right="-20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3F3F41"/>
          <w:spacing w:val="0"/>
          <w:w w:val="80"/>
        </w:rPr>
        <w:t>..:.: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278" w:lineRule="exact"/>
        <w:ind w:right="-20"/>
        <w:jc w:val="left"/>
        <w:tabs>
          <w:tab w:pos="1100" w:val="left"/>
          <w:tab w:pos="1600" w:val="left"/>
          <w:tab w:pos="2440" w:val="left"/>
        </w:tabs>
        <w:rPr>
          <w:rFonts w:ascii="Arial" w:hAnsi="Arial" w:cs="Arial" w:eastAsia="Arial"/>
          <w:sz w:val="32"/>
          <w:szCs w:val="3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color w:val="606060"/>
          <w:spacing w:val="-58"/>
          <w:w w:val="107"/>
          <w:position w:val="-10"/>
        </w:rPr>
        <w:t>B</w:t>
      </w:r>
      <w:r>
        <w:rPr>
          <w:rFonts w:ascii="Times New Roman" w:hAnsi="Times New Roman" w:cs="Times New Roman" w:eastAsia="Times New Roman"/>
          <w:sz w:val="29"/>
          <w:szCs w:val="29"/>
          <w:color w:val="2A2D2F"/>
          <w:spacing w:val="0"/>
          <w:w w:val="57"/>
          <w:position w:val="-10"/>
        </w:rPr>
        <w:t>o</w:t>
      </w:r>
      <w:r>
        <w:rPr>
          <w:rFonts w:ascii="Times New Roman" w:hAnsi="Times New Roman" w:cs="Times New Roman" w:eastAsia="Times New Roman"/>
          <w:sz w:val="29"/>
          <w:szCs w:val="29"/>
          <w:color w:val="2A2D2F"/>
          <w:spacing w:val="-43"/>
          <w:w w:val="100"/>
          <w:position w:val="-10"/>
        </w:rPr>
        <w:t> </w:t>
      </w:r>
      <w:r>
        <w:rPr>
          <w:rFonts w:ascii="Arial" w:hAnsi="Arial" w:cs="Arial" w:eastAsia="Arial"/>
          <w:sz w:val="20"/>
          <w:szCs w:val="20"/>
          <w:color w:val="2A2D2F"/>
          <w:spacing w:val="0"/>
          <w:w w:val="100"/>
          <w:position w:val="-7"/>
        </w:rPr>
        <w:t>tt</w:t>
      </w:r>
      <w:r>
        <w:rPr>
          <w:rFonts w:ascii="Arial" w:hAnsi="Arial" w:cs="Arial" w:eastAsia="Arial"/>
          <w:sz w:val="20"/>
          <w:szCs w:val="20"/>
          <w:color w:val="2A2D2F"/>
          <w:spacing w:val="0"/>
          <w:w w:val="100"/>
          <w:position w:val="-7"/>
        </w:rPr>
        <w:tab/>
      </w:r>
      <w:r>
        <w:rPr>
          <w:rFonts w:ascii="Arial" w:hAnsi="Arial" w:cs="Arial" w:eastAsia="Arial"/>
          <w:sz w:val="20"/>
          <w:szCs w:val="20"/>
          <w:color w:val="2A2D2F"/>
          <w:spacing w:val="0"/>
          <w:w w:val="100"/>
          <w:position w:val="-7"/>
        </w:rPr>
      </w:r>
      <w:r>
        <w:rPr>
          <w:rFonts w:ascii="Arial" w:hAnsi="Arial" w:cs="Arial" w:eastAsia="Arial"/>
          <w:sz w:val="19"/>
          <w:szCs w:val="19"/>
          <w:color w:val="4F4F4F"/>
          <w:spacing w:val="0"/>
          <w:w w:val="127"/>
          <w:position w:val="-4"/>
        </w:rPr>
        <w:t>ı</w:t>
      </w:r>
      <w:r>
        <w:rPr>
          <w:rFonts w:ascii="Arial" w:hAnsi="Arial" w:cs="Arial" w:eastAsia="Arial"/>
          <w:sz w:val="19"/>
          <w:szCs w:val="19"/>
          <w:color w:val="4F4F4F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19"/>
          <w:szCs w:val="19"/>
          <w:color w:val="4F4F4F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30"/>
          <w:szCs w:val="30"/>
          <w:color w:val="707275"/>
          <w:spacing w:val="0"/>
          <w:w w:val="65"/>
          <w:position w:val="-4"/>
        </w:rPr>
        <w:t>el</w:t>
      </w:r>
      <w:r>
        <w:rPr>
          <w:rFonts w:ascii="Times New Roman" w:hAnsi="Times New Roman" w:cs="Times New Roman" w:eastAsia="Times New Roman"/>
          <w:sz w:val="30"/>
          <w:szCs w:val="30"/>
          <w:color w:val="707275"/>
          <w:spacing w:val="14"/>
          <w:w w:val="65"/>
          <w:position w:val="-4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color w:val="999CA0"/>
          <w:spacing w:val="0"/>
          <w:w w:val="44"/>
          <w:position w:val="-4"/>
        </w:rPr>
        <w:t>'"........</w:t>
      </w:r>
      <w:r>
        <w:rPr>
          <w:rFonts w:ascii="Times New Roman" w:hAnsi="Times New Roman" w:cs="Times New Roman" w:eastAsia="Times New Roman"/>
          <w:sz w:val="30"/>
          <w:szCs w:val="30"/>
          <w:color w:val="999CA0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30"/>
          <w:szCs w:val="30"/>
          <w:color w:val="999CA0"/>
          <w:spacing w:val="0"/>
          <w:w w:val="100"/>
          <w:position w:val="-4"/>
        </w:rPr>
      </w:r>
      <w:r>
        <w:rPr>
          <w:rFonts w:ascii="Arial" w:hAnsi="Arial" w:cs="Arial" w:eastAsia="Arial"/>
          <w:sz w:val="30"/>
          <w:szCs w:val="30"/>
          <w:color w:val="707275"/>
          <w:spacing w:val="0"/>
          <w:w w:val="93"/>
          <w:position w:val="-4"/>
        </w:rPr>
        <w:t>t</w:t>
      </w:r>
      <w:r>
        <w:rPr>
          <w:rFonts w:ascii="Arial" w:hAnsi="Arial" w:cs="Arial" w:eastAsia="Arial"/>
          <w:sz w:val="30"/>
          <w:szCs w:val="30"/>
          <w:color w:val="707275"/>
          <w:spacing w:val="0"/>
          <w:w w:val="94"/>
          <w:position w:val="-4"/>
        </w:rPr>
        <w:t>)</w:t>
      </w:r>
      <w:r>
        <w:rPr>
          <w:rFonts w:ascii="Arial" w:hAnsi="Arial" w:cs="Arial" w:eastAsia="Arial"/>
          <w:sz w:val="30"/>
          <w:szCs w:val="30"/>
          <w:color w:val="707275"/>
          <w:spacing w:val="-38"/>
          <w:w w:val="100"/>
          <w:position w:val="-4"/>
        </w:rPr>
        <w:t> </w:t>
      </w:r>
      <w:r>
        <w:rPr>
          <w:rFonts w:ascii="Arial" w:hAnsi="Arial" w:cs="Arial" w:eastAsia="Arial"/>
          <w:sz w:val="32"/>
          <w:szCs w:val="32"/>
          <w:color w:val="85898C"/>
          <w:spacing w:val="0"/>
          <w:w w:val="56"/>
          <w:position w:val="-4"/>
        </w:rPr>
        <w:t>r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60"/>
          <w:cols w:num="2" w:equalWidth="0">
            <w:col w:w="745" w:space="8106"/>
            <w:col w:w="2989"/>
          </w:cols>
        </w:sectPr>
      </w:pPr>
      <w:rPr/>
    </w:p>
    <w:p>
      <w:pPr>
        <w:spacing w:before="0" w:after="0" w:line="230" w:lineRule="exact"/>
        <w:ind w:left="587" w:right="-74"/>
        <w:jc w:val="left"/>
        <w:tabs>
          <w:tab w:pos="8840" w:val="left"/>
        </w:tabs>
        <w:rPr>
          <w:rFonts w:ascii="Arial" w:hAnsi="Arial" w:cs="Arial" w:eastAsia="Arial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F3F41"/>
          <w:spacing w:val="0"/>
          <w:w w:val="55"/>
          <w:position w:val="2"/>
        </w:rPr>
        <w:t>::ı::</w:t>
      </w:r>
      <w:r>
        <w:rPr>
          <w:rFonts w:ascii="Times New Roman" w:hAnsi="Times New Roman" w:cs="Times New Roman" w:eastAsia="Times New Roman"/>
          <w:sz w:val="20"/>
          <w:szCs w:val="20"/>
          <w:color w:val="3F3F41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F3F41"/>
          <w:spacing w:val="0"/>
          <w:w w:val="100"/>
          <w:position w:val="2"/>
        </w:rPr>
      </w:r>
      <w:r>
        <w:rPr>
          <w:rFonts w:ascii="Arial" w:hAnsi="Arial" w:cs="Arial" w:eastAsia="Arial"/>
          <w:sz w:val="19"/>
          <w:szCs w:val="19"/>
          <w:color w:val="4F4F4F"/>
          <w:spacing w:val="-11"/>
          <w:w w:val="100"/>
          <w:position w:val="-1"/>
        </w:rPr>
        <w:t>M</w:t>
      </w:r>
      <w:r>
        <w:rPr>
          <w:rFonts w:ascii="Arial" w:hAnsi="Arial" w:cs="Arial" w:eastAsia="Arial"/>
          <w:sz w:val="19"/>
          <w:szCs w:val="19"/>
          <w:color w:val="2A2D2F"/>
          <w:spacing w:val="0"/>
          <w:w w:val="100"/>
          <w:position w:val="-1"/>
        </w:rPr>
        <w:t>ü</w:t>
      </w:r>
      <w:r>
        <w:rPr>
          <w:rFonts w:ascii="Arial" w:hAnsi="Arial" w:cs="Arial" w:eastAsia="Arial"/>
          <w:sz w:val="19"/>
          <w:szCs w:val="19"/>
          <w:color w:val="2A2D2F"/>
          <w:spacing w:val="30"/>
          <w:w w:val="100"/>
          <w:position w:val="-1"/>
        </w:rPr>
        <w:t> </w:t>
      </w:r>
      <w:r>
        <w:rPr>
          <w:rFonts w:ascii="Arial" w:hAnsi="Arial" w:cs="Arial" w:eastAsia="Arial"/>
          <w:sz w:val="19"/>
          <w:szCs w:val="19"/>
          <w:color w:val="4F4F4F"/>
          <w:spacing w:val="0"/>
          <w:w w:val="86"/>
          <w:position w:val="-1"/>
        </w:rPr>
        <w:t>a</w:t>
      </w:r>
      <w:r>
        <w:rPr>
          <w:rFonts w:ascii="Arial" w:hAnsi="Arial" w:cs="Arial" w:eastAsia="Arial"/>
          <w:sz w:val="19"/>
          <w:szCs w:val="19"/>
          <w:color w:val="4F4F4F"/>
          <w:spacing w:val="4"/>
          <w:w w:val="86"/>
          <w:position w:val="-1"/>
        </w:rPr>
        <w:t>h</w:t>
      </w:r>
      <w:r>
        <w:rPr>
          <w:rFonts w:ascii="Arial" w:hAnsi="Arial" w:cs="Arial" w:eastAsia="Arial"/>
          <w:sz w:val="19"/>
          <w:szCs w:val="19"/>
          <w:color w:val="707275"/>
          <w:spacing w:val="-4"/>
          <w:w w:val="87"/>
          <w:position w:val="-1"/>
        </w:rPr>
        <w:t>a</w:t>
      </w:r>
      <w:r>
        <w:rPr>
          <w:rFonts w:ascii="Arial" w:hAnsi="Arial" w:cs="Arial" w:eastAsia="Arial"/>
          <w:sz w:val="19"/>
          <w:szCs w:val="19"/>
          <w:color w:val="4F4F4F"/>
          <w:spacing w:val="-15"/>
          <w:w w:val="128"/>
          <w:position w:val="-1"/>
        </w:rPr>
        <w:t>l</w:t>
      </w:r>
      <w:r>
        <w:rPr>
          <w:rFonts w:ascii="Arial" w:hAnsi="Arial" w:cs="Arial" w:eastAsia="Arial"/>
          <w:sz w:val="19"/>
          <w:szCs w:val="19"/>
          <w:color w:val="505275"/>
          <w:spacing w:val="0"/>
          <w:w w:val="111"/>
          <w:position w:val="-1"/>
        </w:rPr>
        <w:t>e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44" w:after="0" w:line="257" w:lineRule="exact"/>
        <w:ind w:left="115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1"/>
          <w:szCs w:val="11"/>
          <w:color w:val="606060"/>
          <w:spacing w:val="0"/>
          <w:w w:val="100"/>
          <w:position w:val="-4"/>
        </w:rPr>
        <w:t>.....</w:t>
      </w:r>
      <w:r>
        <w:rPr>
          <w:rFonts w:ascii="Times New Roman" w:hAnsi="Times New Roman" w:cs="Times New Roman" w:eastAsia="Times New Roman"/>
          <w:sz w:val="11"/>
          <w:szCs w:val="11"/>
          <w:color w:val="606060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color w:val="606060"/>
          <w:spacing w:val="2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color w:val="999CA0"/>
          <w:spacing w:val="0"/>
          <w:w w:val="181"/>
          <w:position w:val="-4"/>
        </w:rPr>
        <w:t>.</w:t>
      </w:r>
      <w:r>
        <w:rPr>
          <w:rFonts w:ascii="Times New Roman" w:hAnsi="Times New Roman" w:cs="Times New Roman" w:eastAsia="Times New Roman"/>
          <w:sz w:val="11"/>
          <w:szCs w:val="11"/>
          <w:color w:val="999CA0"/>
          <w:spacing w:val="48"/>
          <w:w w:val="181"/>
          <w:position w:val="-4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color w:val="707275"/>
          <w:spacing w:val="0"/>
          <w:w w:val="284"/>
          <w:position w:val="-4"/>
        </w:rPr>
        <w:t>;</w:t>
      </w:r>
      <w:r>
        <w:rPr>
          <w:rFonts w:ascii="Times New Roman" w:hAnsi="Times New Roman" w:cs="Times New Roman" w:eastAsia="Times New Roman"/>
          <w:sz w:val="11"/>
          <w:szCs w:val="11"/>
          <w:color w:val="707275"/>
          <w:spacing w:val="0"/>
          <w:w w:val="284"/>
          <w:position w:val="-4"/>
        </w:rPr>
        <w:t>.</w:t>
      </w:r>
      <w:r>
        <w:rPr>
          <w:rFonts w:ascii="Times New Roman" w:hAnsi="Times New Roman" w:cs="Times New Roman" w:eastAsia="Times New Roman"/>
          <w:sz w:val="11"/>
          <w:szCs w:val="11"/>
          <w:color w:val="707275"/>
          <w:spacing w:val="-46"/>
          <w:w w:val="284"/>
          <w:position w:val="-4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color w:val="B1B5B8"/>
          <w:spacing w:val="0"/>
          <w:w w:val="104"/>
          <w:position w:val="-4"/>
        </w:rPr>
        <w:t>,</w:t>
      </w:r>
      <w:r>
        <w:rPr>
          <w:rFonts w:ascii="Times New Roman" w:hAnsi="Times New Roman" w:cs="Times New Roman" w:eastAsia="Times New Roman"/>
          <w:sz w:val="11"/>
          <w:szCs w:val="11"/>
          <w:color w:val="B1B5B8"/>
          <w:spacing w:val="-14"/>
          <w:w w:val="104"/>
          <w:position w:val="-4"/>
        </w:rPr>
        <w:t>.</w:t>
      </w:r>
      <w:r>
        <w:rPr>
          <w:rFonts w:ascii="Times New Roman" w:hAnsi="Times New Roman" w:cs="Times New Roman" w:eastAsia="Times New Roman"/>
          <w:sz w:val="11"/>
          <w:szCs w:val="11"/>
          <w:color w:val="999CA0"/>
          <w:spacing w:val="3"/>
          <w:w w:val="178"/>
          <w:position w:val="-4"/>
        </w:rPr>
        <w:t>,</w:t>
      </w:r>
      <w:r>
        <w:rPr>
          <w:rFonts w:ascii="Times New Roman" w:hAnsi="Times New Roman" w:cs="Times New Roman" w:eastAsia="Times New Roman"/>
          <w:sz w:val="11"/>
          <w:szCs w:val="11"/>
          <w:color w:val="707275"/>
          <w:spacing w:val="0"/>
          <w:w w:val="104"/>
          <w:position w:val="-4"/>
        </w:rPr>
        <w:t>ot</w:t>
      </w:r>
      <w:r>
        <w:rPr>
          <w:rFonts w:ascii="Times New Roman" w:hAnsi="Times New Roman" w:cs="Times New Roman" w:eastAsia="Times New Roman"/>
          <w:sz w:val="11"/>
          <w:szCs w:val="11"/>
          <w:color w:val="707275"/>
          <w:spacing w:val="0"/>
          <w:w w:val="100"/>
          <w:position w:val="-4"/>
        </w:rPr>
        <w:t>  </w:t>
      </w:r>
      <w:r>
        <w:rPr>
          <w:rFonts w:ascii="Times New Roman" w:hAnsi="Times New Roman" w:cs="Times New Roman" w:eastAsia="Times New Roman"/>
          <w:sz w:val="11"/>
          <w:szCs w:val="11"/>
          <w:color w:val="707275"/>
          <w:spacing w:val="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color w:val="85898C"/>
          <w:spacing w:val="0"/>
          <w:w w:val="100"/>
          <w:i/>
          <w:position w:val="-4"/>
        </w:rPr>
        <w:t>,;}</w:t>
      </w:r>
      <w:r>
        <w:rPr>
          <w:rFonts w:ascii="Times New Roman" w:hAnsi="Times New Roman" w:cs="Times New Roman" w:eastAsia="Times New Roman"/>
          <w:sz w:val="11"/>
          <w:szCs w:val="11"/>
          <w:color w:val="85898C"/>
          <w:spacing w:val="0"/>
          <w:w w:val="100"/>
          <w:i/>
          <w:position w:val="-4"/>
        </w:rPr>
        <w:t>  </w:t>
      </w:r>
      <w:r>
        <w:rPr>
          <w:rFonts w:ascii="Times New Roman" w:hAnsi="Times New Roman" w:cs="Times New Roman" w:eastAsia="Times New Roman"/>
          <w:sz w:val="11"/>
          <w:szCs w:val="11"/>
          <w:color w:val="85898C"/>
          <w:spacing w:val="9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color w:val="999CA0"/>
          <w:spacing w:val="0"/>
          <w:w w:val="51"/>
          <w:position w:val="-4"/>
        </w:rPr>
        <w:t>'..;:..•</w:t>
      </w:r>
      <w:r>
        <w:rPr>
          <w:rFonts w:ascii="Times New Roman" w:hAnsi="Times New Roman" w:cs="Times New Roman" w:eastAsia="Times New Roman"/>
          <w:sz w:val="11"/>
          <w:szCs w:val="11"/>
          <w:color w:val="999CA0"/>
          <w:spacing w:val="0"/>
          <w:w w:val="51"/>
          <w:position w:val="-4"/>
        </w:rPr>
        <w:t>      </w:t>
      </w:r>
      <w:r>
        <w:rPr>
          <w:rFonts w:ascii="Times New Roman" w:hAnsi="Times New Roman" w:cs="Times New Roman" w:eastAsia="Times New Roman"/>
          <w:sz w:val="11"/>
          <w:szCs w:val="11"/>
          <w:color w:val="999CA0"/>
          <w:spacing w:val="12"/>
          <w:w w:val="51"/>
          <w:position w:val="-4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color w:val="B1B5B8"/>
          <w:spacing w:val="0"/>
          <w:w w:val="78"/>
          <w:position w:val="-4"/>
        </w:rPr>
        <w:t>.:.,</w:t>
      </w:r>
      <w:r>
        <w:rPr>
          <w:rFonts w:ascii="Times New Roman" w:hAnsi="Times New Roman" w:cs="Times New Roman" w:eastAsia="Times New Roman"/>
          <w:sz w:val="11"/>
          <w:szCs w:val="11"/>
          <w:color w:val="B1B5B8"/>
          <w:spacing w:val="0"/>
          <w:w w:val="78"/>
          <w:position w:val="-4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color w:val="B1B5B8"/>
          <w:spacing w:val="12"/>
          <w:w w:val="78"/>
          <w:position w:val="-4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color w:val="B1B5B8"/>
          <w:spacing w:val="-35"/>
          <w:w w:val="181"/>
          <w:position w:val="-4"/>
        </w:rPr>
        <w:t>.</w:t>
      </w:r>
      <w:r>
        <w:rPr>
          <w:rFonts w:ascii="Arial" w:hAnsi="Arial" w:cs="Arial" w:eastAsia="Arial"/>
          <w:sz w:val="23"/>
          <w:szCs w:val="23"/>
          <w:color w:val="606060"/>
          <w:spacing w:val="0"/>
          <w:w w:val="59"/>
          <w:i/>
          <w:position w:val="-1"/>
        </w:rPr>
        <w:t>f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  <w:position w:val="0"/>
        </w:rPr>
      </w:r>
    </w:p>
    <w:p>
      <w:pPr>
        <w:spacing w:before="0" w:after="0" w:line="101" w:lineRule="exact"/>
        <w:ind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707275"/>
          <w:spacing w:val="0"/>
          <w:w w:val="100"/>
          <w:position w:val="-4"/>
        </w:rPr>
        <w:t>..</w:t>
      </w:r>
      <w:r>
        <w:rPr>
          <w:rFonts w:ascii="Arial" w:hAnsi="Arial" w:cs="Arial" w:eastAsia="Arial"/>
          <w:sz w:val="17"/>
          <w:szCs w:val="17"/>
          <w:color w:val="707275"/>
          <w:spacing w:val="19"/>
          <w:w w:val="100"/>
          <w:position w:val="-4"/>
        </w:rPr>
        <w:t> </w:t>
      </w:r>
      <w:r>
        <w:rPr>
          <w:rFonts w:ascii="Arial" w:hAnsi="Arial" w:cs="Arial" w:eastAsia="Arial"/>
          <w:sz w:val="17"/>
          <w:szCs w:val="17"/>
          <w:color w:val="707275"/>
          <w:spacing w:val="0"/>
          <w:w w:val="237"/>
          <w:position w:val="-4"/>
        </w:rPr>
        <w:t>i</w:t>
      </w:r>
      <w:r>
        <w:rPr>
          <w:rFonts w:ascii="Arial" w:hAnsi="Arial" w:cs="Arial" w:eastAsia="Arial"/>
          <w:sz w:val="17"/>
          <w:szCs w:val="17"/>
          <w:color w:val="707275"/>
          <w:spacing w:val="-77"/>
          <w:w w:val="237"/>
          <w:position w:val="-4"/>
        </w:rPr>
        <w:t> </w:t>
      </w:r>
      <w:r>
        <w:rPr>
          <w:rFonts w:ascii="Arial" w:hAnsi="Arial" w:cs="Arial" w:eastAsia="Arial"/>
          <w:sz w:val="17"/>
          <w:szCs w:val="17"/>
          <w:color w:val="707275"/>
          <w:spacing w:val="0"/>
          <w:w w:val="237"/>
          <w:position w:val="-4"/>
        </w:rPr>
        <w:t>'</w:t>
      </w:r>
      <w:r>
        <w:rPr>
          <w:rFonts w:ascii="Arial" w:hAnsi="Arial" w:cs="Arial" w:eastAsia="Arial"/>
          <w:sz w:val="17"/>
          <w:szCs w:val="17"/>
          <w:color w:val="707275"/>
          <w:spacing w:val="17"/>
          <w:w w:val="237"/>
          <w:position w:val="-4"/>
        </w:rPr>
        <w:t> </w:t>
      </w:r>
      <w:r>
        <w:rPr>
          <w:rFonts w:ascii="Arial" w:hAnsi="Arial" w:cs="Arial" w:eastAsia="Arial"/>
          <w:sz w:val="17"/>
          <w:szCs w:val="17"/>
          <w:color w:val="707275"/>
          <w:spacing w:val="0"/>
          <w:w w:val="70"/>
          <w:position w:val="-4"/>
        </w:rPr>
        <w:t>...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60"/>
          <w:cols w:num="2" w:equalWidth="0">
            <w:col w:w="9620" w:space="305"/>
            <w:col w:w="1915"/>
          </w:cols>
        </w:sectPr>
      </w:pPr>
      <w:rPr/>
    </w:p>
    <w:p>
      <w:pPr>
        <w:spacing w:before="0" w:after="0" w:line="154" w:lineRule="exact"/>
        <w:ind w:right="480"/>
        <w:jc w:val="right"/>
        <w:tabs>
          <w:tab w:pos="4660" w:val="left"/>
        </w:tabs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20.766794pt;margin-top:26.740274pt;width:566.9693pt;height:773.300414pt;mso-position-horizontal-relative:page;mso-position-vertical-relative:page;z-index:-7457" coordorigin="415,535" coordsize="11339,15466">
            <v:group style="position:absolute;left:480;top:556;width:773;height:2" coordorigin="480,556" coordsize="773,2">
              <v:shape style="position:absolute;left:480;top:556;width:773;height:2" coordorigin="480,556" coordsize="773,0" path="m480,556l1253,556e" filled="f" stroked="t" strokeweight="1.074145pt" strokecolor="#6B7070">
                <v:path arrowok="t"/>
              </v:shape>
            </v:group>
            <v:group style="position:absolute;left:1189;top:560;width:10555;height:2" coordorigin="1189,560" coordsize="10555,2">
              <v:shape style="position:absolute;left:1189;top:560;width:10555;height:2" coordorigin="1189,560" coordsize="10555,0" path="m1189,560l11744,560e" filled="f" stroked="t" strokeweight=".716096pt" strokecolor="#545757">
                <v:path arrowok="t"/>
              </v:shape>
            </v:group>
            <v:group style="position:absolute;left:2485;top:538;width:2;height:567" coordorigin="2485,538" coordsize="2,567">
              <v:shape style="position:absolute;left:2485;top:538;width:2;height:567" coordorigin="2485,538" coordsize="0,567" path="m2485,1105l2485,538e" filled="f" stroked="t" strokeweight=".358048pt" strokecolor="#6B706B">
                <v:path arrowok="t"/>
              </v:shape>
            </v:group>
            <v:group style="position:absolute;left:8708;top:560;width:609;height:2" coordorigin="8708,560" coordsize="609,2">
              <v:shape style="position:absolute;left:8708;top:560;width:609;height:2" coordorigin="8708,560" coordsize="609,0" path="m8708,560l9316,560e" filled="f" stroked="t" strokeweight=".716096pt" strokecolor="#3F4448">
                <v:path arrowok="t"/>
              </v:shape>
            </v:group>
            <v:group style="position:absolute;left:9309;top:553;width:2;height:1507" coordorigin="9309,553" coordsize="2,1507">
              <v:shape style="position:absolute;left:9309;top:553;width:2;height:1507" coordorigin="9309,553" coordsize="0,1507" path="m9309,2060l9309,553e" filled="f" stroked="t" strokeweight=".716096pt" strokecolor="#4B4B4B">
                <v:path arrowok="t"/>
              </v:shape>
            </v:group>
            <v:group style="position:absolute;left:11737;top:560;width:2;height:1012" coordorigin="11737,560" coordsize="2,1012">
              <v:shape style="position:absolute;left:11737;top:560;width:2;height:1012" coordorigin="11737,560" coordsize="0,1012" path="m11737,1572l11737,560e" filled="f" stroked="t" strokeweight=".716096pt" strokecolor="#6B6B6B">
                <v:path arrowok="t"/>
              </v:shape>
            </v:group>
            <v:group style="position:absolute;left:480;top:546;width:2;height:1027" coordorigin="480,546" coordsize="2,1027">
              <v:shape style="position:absolute;left:480;top:546;width:2;height:1027" coordorigin="480,546" coordsize="0,1027" path="m480,1572l480,546e" filled="f" stroked="t" strokeweight=".716096pt" strokecolor="#777777">
                <v:path arrowok="t"/>
              </v:shape>
            </v:group>
            <v:group style="position:absolute;left:2517;top:1127;width:2;height:919" coordorigin="2517,1127" coordsize="2,919">
              <v:shape style="position:absolute;left:2517;top:1127;width:2;height:919" coordorigin="2517,1127" coordsize="0,919" path="m2517,2046l2517,1127e" filled="f" stroked="t" strokeweight=".358048pt" strokecolor="#484848">
                <v:path arrowok="t"/>
              </v:shape>
            </v:group>
            <v:group style="position:absolute;left:473;top:2046;width:9932;height:2" coordorigin="473,2046" coordsize="9932,2">
              <v:shape style="position:absolute;left:473;top:2046;width:9932;height:2" coordorigin="473,2046" coordsize="9932,0" path="m473,2046l10405,2046e" filled="f" stroked="t" strokeweight="1.074145pt" strokecolor="#54575B">
                <v:path arrowok="t"/>
              </v:shape>
            </v:group>
            <v:group style="position:absolute;left:10183;top:2053;width:1561;height:2" coordorigin="10183,2053" coordsize="1561,2">
              <v:shape style="position:absolute;left:10183;top:2053;width:1561;height:2" coordorigin="10183,2053" coordsize="1561,0" path="m10183,2053l11744,2053e" filled="f" stroked="t" strokeweight=".716096pt" strokecolor="#4F4F4F">
                <v:path arrowok="t"/>
              </v:shape>
            </v:group>
            <v:group style="position:absolute;left:11737;top:1393;width:2;height:2491" coordorigin="11737,1393" coordsize="2,2491">
              <v:shape style="position:absolute;left:11737;top:1393;width:2;height:2491" coordorigin="11737,1393" coordsize="0,2491" path="m11737,3884l11737,1393e" filled="f" stroked="t" strokeweight=".716096pt" strokecolor="#575757">
                <v:path arrowok="t"/>
              </v:shape>
            </v:group>
            <v:group style="position:absolute;left:473;top:2268;width:11271;height:2" coordorigin="473,2268" coordsize="11271,2">
              <v:shape style="position:absolute;left:473;top:2268;width:11271;height:2" coordorigin="473,2268" coordsize="11271,0" path="m473,2268l11744,2268e" filled="f" stroked="t" strokeweight=".716096pt" strokecolor="#444B4B">
                <v:path arrowok="t"/>
              </v:shape>
            </v:group>
            <v:group style="position:absolute;left:473;top:2477;width:2485;height:2" coordorigin="473,2477" coordsize="2485,2">
              <v:shape style="position:absolute;left:473;top:2477;width:2485;height:2" coordorigin="473,2477" coordsize="2485,0" path="m473,2477l2957,2477e" filled="f" stroked="t" strokeweight=".716096pt" strokecolor="#3F4444">
                <v:path arrowok="t"/>
              </v:shape>
            </v:group>
            <v:group style="position:absolute;left:480;top:546;width:2;height:8255" coordorigin="480,546" coordsize="2,8255">
              <v:shape style="position:absolute;left:480;top:546;width:2;height:8255" coordorigin="480,546" coordsize="0,8255" path="m480,8801l480,546e" filled="f" stroked="t" strokeweight="1.074145pt" strokecolor="#5B5B5B">
                <v:path arrowok="t"/>
              </v:shape>
            </v:group>
            <v:group style="position:absolute;left:2893;top:2484;width:8851;height:2" coordorigin="2893,2484" coordsize="8851,2">
              <v:shape style="position:absolute;left:2893;top:2484;width:8851;height:2" coordorigin="2893,2484" coordsize="8851,0" path="m2893,2484l11744,2484e" filled="f" stroked="t" strokeweight=".716096pt" strokecolor="#484B4F">
                <v:path arrowok="t"/>
              </v:shape>
            </v:group>
            <v:group style="position:absolute;left:473;top:2703;width:11271;height:2" coordorigin="473,2703" coordsize="11271,2">
              <v:shape style="position:absolute;left:473;top:2703;width:11271;height:2" coordorigin="473,2703" coordsize="11271,0" path="m473,2703l11744,2703e" filled="f" stroked="t" strokeweight=".716096pt" strokecolor="#545757">
                <v:path arrowok="t"/>
              </v:shape>
            </v:group>
            <v:group style="position:absolute;left:473;top:2918;width:11271;height:2" coordorigin="473,2918" coordsize="11271,2">
              <v:shape style="position:absolute;left:473;top:2918;width:11271;height:2" coordorigin="473,2918" coordsize="11271,0" path="m473,2918l11744,2918e" filled="f" stroked="t" strokeweight=".716096pt" strokecolor="#4F5457">
                <v:path arrowok="t"/>
              </v:shape>
            </v:group>
            <v:group style="position:absolute;left:465;top:3133;width:11279;height:2" coordorigin="465,3133" coordsize="11279,2">
              <v:shape style="position:absolute;left:465;top:3133;width:11279;height:2" coordorigin="465,3133" coordsize="11279,0" path="m465,3133l11744,3133e" filled="f" stroked="t" strokeweight=".716096pt" strokecolor="#444848">
                <v:path arrowok="t"/>
              </v:shape>
            </v:group>
            <v:group style="position:absolute;left:4017;top:3130;width:2;height:739" coordorigin="4017,3130" coordsize="2,739">
              <v:shape style="position:absolute;left:4017;top:3130;width:2;height:739" coordorigin="4017,3130" coordsize="0,739" path="m4017,3869l4017,3130e" filled="f" stroked="t" strokeweight=".716096pt" strokecolor="#3F3F3F">
                <v:path arrowok="t"/>
              </v:shape>
            </v:group>
            <v:group style="position:absolute;left:7125;top:3130;width:2;height:747" coordorigin="7125,3130" coordsize="2,747">
              <v:shape style="position:absolute;left:7125;top:3130;width:2;height:747" coordorigin="7125,3130" coordsize="0,747" path="m7125,3876l7125,3130e" filled="f" stroked="t" strokeweight="1.074145pt" strokecolor="#3F3F3F">
                <v:path arrowok="t"/>
              </v:shape>
            </v:group>
            <v:group style="position:absolute;left:4010;top:3557;width:2542;height:2" coordorigin="4010,3557" coordsize="2542,2">
              <v:shape style="position:absolute;left:4010;top:3557;width:2542;height:2" coordorigin="4010,3557" coordsize="2542,0" path="m4010,3557l6552,3557e" filled="f" stroked="t" strokeweight=".716096pt" strokecolor="#5B6064">
                <v:path arrowok="t"/>
              </v:shape>
            </v:group>
            <v:group style="position:absolute;left:465;top:3862;width:11279;height:2" coordorigin="465,3862" coordsize="11279,2">
              <v:shape style="position:absolute;left:465;top:3862;width:11279;height:2" coordorigin="465,3862" coordsize="11279,0" path="m465,3862l11744,3862e" filled="f" stroked="t" strokeweight="1.074145pt" strokecolor="#4F5454">
                <v:path arrowok="t"/>
              </v:shape>
            </v:group>
            <v:group style="position:absolute;left:3251;top:3862;width:795;height:2" coordorigin="3251,3862" coordsize="795,2">
              <v:shape style="position:absolute;left:3251;top:3862;width:795;height:2" coordorigin="3251,3862" coordsize="795,0" path="m3251,3862l4046,3862e" filled="f" stroked="t" strokeweight=".716096pt" strokecolor="#343838">
                <v:path arrowok="t"/>
              </v:shape>
            </v:group>
            <v:group style="position:absolute;left:465;top:4135;width:11279;height:2" coordorigin="465,4135" coordsize="11279,2">
              <v:shape style="position:absolute;left:465;top:4135;width:11279;height:2" coordorigin="465,4135" coordsize="11279,0" path="m465,4135l11744,4135e" filled="f" stroked="t" strokeweight=".716096pt" strokecolor="#4F5454">
                <v:path arrowok="t"/>
              </v:shape>
            </v:group>
            <v:group style="position:absolute;left:2506;top:4354;width:9238;height:2" coordorigin="2506,4354" coordsize="9238,2">
              <v:shape style="position:absolute;left:2506;top:4354;width:9238;height:2" coordorigin="2506,4354" coordsize="9238,0" path="m2506,4354l11744,4354e" filled="f" stroked="t" strokeweight=".716096pt" strokecolor="#545757">
                <v:path arrowok="t"/>
              </v:shape>
            </v:group>
            <v:group style="position:absolute;left:7984;top:4343;width:2;height:502" coordorigin="7984,4343" coordsize="2,502">
              <v:shape style="position:absolute;left:7984;top:4343;width:2;height:502" coordorigin="7984,4343" coordsize="0,502" path="m7984,4845l7984,4343e" filled="f" stroked="t" strokeweight=".716096pt" strokecolor="#5B5B5B">
                <v:path arrowok="t"/>
              </v:shape>
            </v:group>
            <v:group style="position:absolute;left:2510;top:3855;width:2;height:1737" coordorigin="2510,3855" coordsize="2,1737">
              <v:shape style="position:absolute;left:2510;top:3855;width:2;height:1737" coordorigin="2510,3855" coordsize="0,1737" path="m2510,5592l2510,3855e" filled="f" stroked="t" strokeweight=".716096pt" strokecolor="#4F4F4F">
                <v:path arrowok="t"/>
              </v:shape>
            </v:group>
            <v:group style="position:absolute;left:5048;top:4781;width:1389;height:2" coordorigin="5048,4781" coordsize="1389,2">
              <v:shape style="position:absolute;left:5048;top:4781;width:1389;height:2" coordorigin="5048,4781" coordsize="1389,0" path="m5048,4781l6438,4781e" filled="f" stroked="t" strokeweight=".358048pt" strokecolor="#575757">
                <v:path arrowok="t"/>
              </v:shape>
            </v:group>
            <v:group style="position:absolute;left:6431;top:4781;width:1060;height:2" coordorigin="6431,4781" coordsize="1060,2">
              <v:shape style="position:absolute;left:6431;top:4781;width:1060;height:2" coordorigin="6431,4781" coordsize="1060,0" path="m6431,4781l7490,4781e" filled="f" stroked="t" strokeweight=".358048pt" strokecolor="#000000">
                <v:path arrowok="t"/>
              </v:shape>
            </v:group>
            <v:group style="position:absolute;left:7490;top:4781;width:1246;height:2" coordorigin="7490,4781" coordsize="1246,2">
              <v:shape style="position:absolute;left:7490;top:4781;width:1246;height:2" coordorigin="7490,4781" coordsize="1246,0" path="m7490,4781l8736,4781e" filled="f" stroked="t" strokeweight=".358048pt" strokecolor="#606060">
                <v:path arrowok="t"/>
              </v:shape>
            </v:group>
            <v:group style="position:absolute;left:8736;top:4781;width:2986;height:2" coordorigin="8736,4781" coordsize="2986,2">
              <v:shape style="position:absolute;left:8736;top:4781;width:2986;height:2" coordorigin="8736,4781" coordsize="2986,0" path="m8736,4781l11722,4781e" filled="f" stroked="t" strokeweight=".358048pt" strokecolor="#000000">
                <v:path arrowok="t"/>
              </v:shape>
            </v:group>
            <v:group style="position:absolute;left:469;top:546;width:2;height:9605" coordorigin="469,546" coordsize="2,9605">
              <v:shape style="position:absolute;left:469;top:546;width:2;height:9605" coordorigin="469,546" coordsize="0,9605" path="m469,10150l469,546e" filled="f" stroked="t" strokeweight=".716096pt" strokecolor="#575757">
                <v:path arrowok="t"/>
              </v:shape>
            </v:group>
            <v:group style="position:absolute;left:2499;top:5535;width:9245;height:2" coordorigin="2499,5535" coordsize="9245,2">
              <v:shape style="position:absolute;left:2499;top:5535;width:9245;height:2" coordorigin="2499,5535" coordsize="9245,0" path="m2499,5535l11744,5535e" filled="f" stroked="t" strokeweight=".716096pt" strokecolor="#4B4F54">
                <v:path arrowok="t"/>
              </v:shape>
            </v:group>
            <v:group style="position:absolute;left:458;top:5761;width:11286;height:2" coordorigin="458,5761" coordsize="11286,2">
              <v:shape style="position:absolute;left:458;top:5761;width:11286;height:2" coordorigin="458,5761" coordsize="11286,0" path="m458,5761l11744,5761e" filled="f" stroked="t" strokeweight=".716096pt" strokecolor="#4F5757">
                <v:path arrowok="t"/>
              </v:shape>
            </v:group>
            <v:group style="position:absolute;left:2506;top:5484;width:2;height:309" coordorigin="2506,5484" coordsize="2,309">
              <v:shape style="position:absolute;left:2506;top:5484;width:2;height:309" coordorigin="2506,5484" coordsize="0,309" path="m2506,5793l2506,5484e" filled="f" stroked="t" strokeweight=".716096pt" strokecolor="#383838">
                <v:path arrowok="t"/>
              </v:shape>
            </v:group>
            <v:group style="position:absolute;left:5063;top:5075;width:5936;height:2" coordorigin="5063,5075" coordsize="5936,2">
              <v:shape style="position:absolute;left:5063;top:5075;width:5936;height:2" coordorigin="5063,5075" coordsize="5936,0" path="m5063,5075l10999,5075e" filled="f" stroked="t" strokeweight=".716096pt" strokecolor="#383F3F">
                <v:path arrowok="t"/>
              </v:shape>
            </v:group>
            <v:group style="position:absolute;left:10613;top:5079;width:1131;height:2" coordorigin="10613,5079" coordsize="1131,2">
              <v:shape style="position:absolute;left:10613;top:5079;width:1131;height:2" coordorigin="10613,5079" coordsize="1131,0" path="m10613,5079l11744,5079e" filled="f" stroked="t" strokeweight=".716096pt" strokecolor="#4F4F4F">
                <v:path arrowok="t"/>
              </v:shape>
            </v:group>
            <v:group style="position:absolute;left:5063;top:5316;width:6681;height:2" coordorigin="5063,5316" coordsize="6681,2">
              <v:shape style="position:absolute;left:5063;top:5316;width:6681;height:2" coordorigin="5063,5316" coordsize="6681,0" path="m5063,5316l11744,5316e" filled="f" stroked="t" strokeweight=".716096pt" strokecolor="#484F4F">
                <v:path arrowok="t"/>
              </v:shape>
            </v:group>
            <v:group style="position:absolute;left:5066;top:4343;width:2;height:2060" coordorigin="5066,4343" coordsize="2,2060">
              <v:shape style="position:absolute;left:5066;top:4343;width:2;height:2060" coordorigin="5066,4343" coordsize="0,2060" path="m5066,6403l5066,4343e" filled="f" stroked="t" strokeweight="1.074145pt" strokecolor="#484B4B">
                <v:path arrowok="t"/>
              </v:shape>
            </v:group>
            <v:group style="position:absolute;left:7977;top:5757;width:2;height:646" coordorigin="7977,5757" coordsize="2,646">
              <v:shape style="position:absolute;left:7977;top:5757;width:2;height:646" coordorigin="7977,5757" coordsize="0,646" path="m7977,6403l7977,5757e" filled="f" stroked="t" strokeweight="1.074145pt" strokecolor="#5B6060">
                <v:path arrowok="t"/>
              </v:shape>
            </v:group>
            <v:group style="position:absolute;left:2492;top:6181;width:967;height:2" coordorigin="2492,6181" coordsize="967,2">
              <v:shape style="position:absolute;left:2492;top:6181;width:967;height:2" coordorigin="2492,6181" coordsize="967,0" path="m2492,6181l3459,6181e" filled="f" stroked="t" strokeweight=".716096pt" strokecolor="#444B4B">
                <v:path arrowok="t"/>
              </v:shape>
            </v:group>
            <v:group style="position:absolute;left:3394;top:6181;width:644;height:2" coordorigin="3394,6181" coordsize="644,2">
              <v:shape style="position:absolute;left:3394;top:6181;width:644;height:2" coordorigin="3394,6181" coordsize="644,0" path="m3394,6181l4039,6181e" filled="f" stroked="t" strokeweight=".716096pt" strokecolor="#34383B">
                <v:path arrowok="t"/>
              </v:shape>
            </v:group>
            <v:group style="position:absolute;left:3974;top:6184;width:1869;height:2" coordorigin="3974,6184" coordsize="1869,2">
              <v:shape style="position:absolute;left:3974;top:6184;width:1869;height:2" coordorigin="3974,6184" coordsize="1869,0" path="m3974,6184l5843,6184e" filled="f" stroked="t" strokeweight=".716096pt" strokecolor="#4B5457">
                <v:path arrowok="t"/>
              </v:shape>
            </v:group>
            <v:group style="position:absolute;left:5700;top:6184;width:766;height:2" coordorigin="5700,6184" coordsize="766,2">
              <v:shape style="position:absolute;left:5700;top:6184;width:766;height:2" coordorigin="5700,6184" coordsize="766,0" path="m5700,6184l6466,6184e" filled="f" stroked="t" strokeweight="1.074145pt" strokecolor="#606767">
                <v:path arrowok="t"/>
              </v:shape>
            </v:group>
            <v:group style="position:absolute;left:6402;top:6184;width:5342;height:2" coordorigin="6402,6184" coordsize="5342,2">
              <v:shape style="position:absolute;left:6402;top:6184;width:5342;height:2" coordorigin="6402,6184" coordsize="5342,0" path="m6402,6184l11744,6184e" filled="f" stroked="t" strokeweight=".716096pt" strokecolor="#4B5454">
                <v:path arrowok="t"/>
              </v:shape>
            </v:group>
            <v:group style="position:absolute;left:2492;top:6392;width:2599;height:2" coordorigin="2492,6392" coordsize="2599,2">
              <v:shape style="position:absolute;left:2492;top:6392;width:2599;height:2" coordorigin="2492,6392" coordsize="2599,0" path="m2492,6392l5091,6392e" filled="f" stroked="t" strokeweight="1.074145pt" strokecolor="#5B6067">
                <v:path arrowok="t"/>
              </v:shape>
            </v:group>
            <v:group style="position:absolute;left:5020;top:6396;width:1447;height:2" coordorigin="5020,6396" coordsize="1447,2">
              <v:shape style="position:absolute;left:5020;top:6396;width:1447;height:2" coordorigin="5020,6396" coordsize="1447,0" path="m5020,6396l6466,6396e" filled="f" stroked="t" strokeweight=".716096pt" strokecolor="#444B4F">
                <v:path arrowok="t"/>
              </v:shape>
            </v:group>
            <v:group style="position:absolute;left:6402;top:6392;width:745;height:2" coordorigin="6402,6392" coordsize="745,2">
              <v:shape style="position:absolute;left:6402;top:6392;width:745;height:2" coordorigin="6402,6392" coordsize="745,0" path="m6402,6392l7147,6392e" filled="f" stroked="t" strokeweight="1.074145pt" strokecolor="#576064">
                <v:path arrowok="t"/>
              </v:shape>
            </v:group>
            <v:group style="position:absolute;left:7082;top:6396;width:437;height:2" coordorigin="7082,6396" coordsize="437,2">
              <v:shape style="position:absolute;left:7082;top:6396;width:437;height:2" coordorigin="7082,6396" coordsize="437,0" path="m7082,6396l7519,6396e" filled="f" stroked="t" strokeweight=".716096pt" strokecolor="#383F44">
                <v:path arrowok="t"/>
              </v:shape>
            </v:group>
            <v:group style="position:absolute;left:7462;top:6396;width:4275;height:2" coordorigin="7462,6396" coordsize="4275,2">
              <v:shape style="position:absolute;left:7462;top:6396;width:4275;height:2" coordorigin="7462,6396" coordsize="4275,0" path="m7462,6396l11737,6396e" filled="f" stroked="t" strokeweight=".716096pt" strokecolor="#545B60">
                <v:path arrowok="t"/>
              </v:shape>
            </v:group>
            <v:group style="position:absolute;left:458;top:6615;width:394;height:2" coordorigin="458,6615" coordsize="394,2">
              <v:shape style="position:absolute;left:458;top:6615;width:394;height:2" coordorigin="458,6615" coordsize="394,0" path="m458,6615l852,6615e" filled="f" stroked="t" strokeweight=".716096pt" strokecolor="#5B5B5B">
                <v:path arrowok="t"/>
              </v:shape>
            </v:group>
            <v:group style="position:absolute;left:788;top:6611;width:1733;height:2" coordorigin="788,6611" coordsize="1733,2">
              <v:shape style="position:absolute;left:788;top:6611;width:1733;height:2" coordorigin="788,6611" coordsize="1733,0" path="m788,6611l2521,6611e" filled="f" stroked="t" strokeweight=".716096pt" strokecolor="#444848">
                <v:path arrowok="t"/>
              </v:shape>
            </v:group>
            <v:group style="position:absolute;left:2442;top:6615;width:9295;height:2" coordorigin="2442,6615" coordsize="9295,2">
              <v:shape style="position:absolute;left:2442;top:6615;width:9295;height:2" coordorigin="2442,6615" coordsize="9295,0" path="m2442,6615l11737,6615e" filled="f" stroked="t" strokeweight=".716096pt" strokecolor="#54575B">
                <v:path arrowok="t"/>
              </v:shape>
            </v:group>
            <v:group style="position:absolute;left:451;top:7247;width:11286;height:2" coordorigin="451,7247" coordsize="11286,2">
              <v:shape style="position:absolute;left:451;top:7247;width:11286;height:2" coordorigin="451,7247" coordsize="11286,0" path="m451,7247l11737,7247e" filled="f" stroked="t" strokeweight="1.074145pt" strokecolor="#5B6467">
                <v:path arrowok="t"/>
              </v:shape>
            </v:group>
            <v:group style="position:absolute;left:11733;top:4135;width:2;height:3360" coordorigin="11733,4135" coordsize="2,3360">
              <v:shape style="position:absolute;left:11733;top:4135;width:2;height:3360" coordorigin="11733,4135" coordsize="0,3360" path="m11733,7494l11733,4135e" filled="f" stroked="t" strokeweight=".716096pt" strokecolor="#606060">
                <v:path arrowok="t"/>
              </v:shape>
            </v:group>
            <v:group style="position:absolute;left:5056;top:7469;width:6681;height:2" coordorigin="5056,7469" coordsize="6681,2">
              <v:shape style="position:absolute;left:5056;top:7469;width:6681;height:2" coordorigin="5056,7469" coordsize="6681,0" path="m5056,7469l11737,7469e" filled="f" stroked="t" strokeweight=".716096pt" strokecolor="#606B70">
                <v:path arrowok="t"/>
              </v:shape>
            </v:group>
            <v:group style="position:absolute;left:2496;top:5714;width:2;height:3611" coordorigin="2496,5714" coordsize="2,3611">
              <v:shape style="position:absolute;left:2496;top:5714;width:2;height:3611" coordorigin="2496,5714" coordsize="0,3611" path="m2496,9325l2496,5714e" filled="f" stroked="t" strokeweight=".716096pt" strokecolor="#4F4F4F">
                <v:path arrowok="t"/>
              </v:shape>
            </v:group>
            <v:group style="position:absolute;left:5056;top:7685;width:6681;height:2" coordorigin="5056,7685" coordsize="6681,2">
              <v:shape style="position:absolute;left:5056;top:7685;width:6681;height:2" coordorigin="5056,7685" coordsize="6681,0" path="m5056,7685l11737,7685e" filled="f" stroked="t" strokeweight=".716096pt" strokecolor="#575B64">
                <v:path arrowok="t"/>
              </v:shape>
            </v:group>
            <v:group style="position:absolute;left:11730;top:7415;width:2;height:517" coordorigin="11730,7415" coordsize="2,517">
              <v:shape style="position:absolute;left:11730;top:7415;width:2;height:517" coordorigin="11730,7415" coordsize="0,517" path="m11730,7932l11730,7415e" filled="f" stroked="t" strokeweight=".358048pt" strokecolor="#484848">
                <v:path arrowok="t"/>
              </v:shape>
            </v:group>
            <v:group style="position:absolute;left:451;top:7904;width:11286;height:2" coordorigin="451,7904" coordsize="11286,2">
              <v:shape style="position:absolute;left:451;top:7904;width:11286;height:2" coordorigin="451,7904" coordsize="11286,0" path="m451,7904l11737,7904e" filled="f" stroked="t" strokeweight=".716096pt" strokecolor="#4F5457">
                <v:path arrowok="t"/>
              </v:shape>
            </v:group>
            <v:group style="position:absolute;left:5059;top:7236;width:2;height:675" coordorigin="5059,7236" coordsize="2,675">
              <v:shape style="position:absolute;left:5059;top:7236;width:2;height:675" coordorigin="5059,7236" coordsize="0,675" path="m5059,7911l5059,7236e" filled="f" stroked="t" strokeweight="1.074145pt" strokecolor="#4F4F4F">
                <v:path arrowok="t"/>
              </v:shape>
            </v:group>
            <v:group style="position:absolute;left:5786;top:7904;width:5242;height:2" coordorigin="5786,7904" coordsize="5242,2">
              <v:shape style="position:absolute;left:5786;top:7904;width:5242;height:2" coordorigin="5786,7904" coordsize="5242,0" path="m5786,7904l11028,7904e" filled="f" stroked="t" strokeweight=".716096pt" strokecolor="#484B4F">
                <v:path arrowok="t"/>
              </v:shape>
            </v:group>
            <v:group style="position:absolute;left:11737;top:7853;width:2;height:1393" coordorigin="11737,7853" coordsize="2,1393">
              <v:shape style="position:absolute;left:11737;top:7853;width:2;height:1393" coordorigin="11737,7853" coordsize="0,1393" path="m11737,9246l11737,7853e" filled="f" stroked="t" strokeweight=".716096pt" strokecolor="#646464">
                <v:path arrowok="t"/>
              </v:shape>
            </v:group>
            <v:group style="position:absolute;left:458;top:8097;width:2;height:273" coordorigin="458,8097" coordsize="2,273">
              <v:shape style="position:absolute;left:458;top:8097;width:2;height:273" coordorigin="458,8097" coordsize="0,273" path="m458,8370l458,8097e" filled="f" stroked="t" strokeweight=".716096pt" strokecolor="#6B6B6B">
                <v:path arrowok="t"/>
              </v:shape>
            </v:group>
            <v:group style="position:absolute;left:451;top:8733;width:11293;height:2" coordorigin="451,8733" coordsize="11293,2">
              <v:shape style="position:absolute;left:451;top:8733;width:11293;height:2" coordorigin="451,8733" coordsize="11293,0" path="m451,8733l11744,8733e" filled="f" stroked="t" strokeweight=".716096pt" strokecolor="#5B6064">
                <v:path arrowok="t"/>
              </v:shape>
            </v:group>
            <v:group style="position:absolute;left:2492;top:9138;width:2;height:266" coordorigin="2492,9138" coordsize="2,266">
              <v:shape style="position:absolute;left:2492;top:9138;width:2;height:266" coordorigin="2492,9138" coordsize="0,266" path="m2492,9404l2492,9138e" filled="f" stroked="t" strokeweight=".716096pt" strokecolor="#383838">
                <v:path arrowok="t"/>
              </v:shape>
            </v:group>
            <v:group style="position:absolute;left:444;top:9967;width:11293;height:2" coordorigin="444,9967" coordsize="11293,2">
              <v:shape style="position:absolute;left:444;top:9967;width:11293;height:2" coordorigin="444,9967" coordsize="11293,0" path="m444,9967l11737,9967e" filled="f" stroked="t" strokeweight=".716096pt" strokecolor="#484B4F">
                <v:path arrowok="t"/>
              </v:shape>
            </v:group>
            <v:group style="position:absolute;left:458;top:3194;width:2;height:7157" coordorigin="458,3194" coordsize="2,7157">
              <v:shape style="position:absolute;left:458;top:3194;width:2;height:7157" coordorigin="458,3194" coordsize="0,7157" path="m458,10351l458,3194e" filled="f" stroked="t" strokeweight=".716096pt" strokecolor="#575757">
                <v:path arrowok="t"/>
              </v:shape>
            </v:group>
            <v:group style="position:absolute;left:444;top:10305;width:11293;height:2" coordorigin="444,10305" coordsize="11293,2">
              <v:shape style="position:absolute;left:444;top:10305;width:11293;height:2" coordorigin="444,10305" coordsize="11293,0" path="m444,10305l11737,10305e" filled="f" stroked="t" strokeweight=".716096pt" strokecolor="#4F575B">
                <v:path arrowok="t"/>
              </v:shape>
            </v:group>
            <v:group style="position:absolute;left:437;top:10542;width:11300;height:2" coordorigin="437,10542" coordsize="11300,2">
              <v:shape style="position:absolute;left:437;top:10542;width:11300;height:2" coordorigin="437,10542" coordsize="11300,0" path="m437,10542l11737,10542e" filled="f" stroked="t" strokeweight=".716096pt" strokecolor="#484F54">
                <v:path arrowok="t"/>
              </v:shape>
            </v:group>
            <v:group style="position:absolute;left:437;top:11073;width:11300;height:2" coordorigin="437,11073" coordsize="11300,2">
              <v:shape style="position:absolute;left:437;top:11073;width:11300;height:2" coordorigin="437,11073" coordsize="11300,0" path="m437,11073l11737,11073e" filled="f" stroked="t" strokeweight="1.074145pt" strokecolor="#4F5457">
                <v:path arrowok="t"/>
              </v:shape>
            </v:group>
            <v:group style="position:absolute;left:2481;top:4745;width:2;height:9992" coordorigin="2481,4745" coordsize="2,9992">
              <v:shape style="position:absolute;left:2481;top:4745;width:2;height:9992" coordorigin="2481,4745" coordsize="0,9992" path="m2481,14737l2481,4745e" filled="f" stroked="t" strokeweight=".716096pt" strokecolor="#4B4B4B">
                <v:path arrowok="t"/>
              </v:shape>
            </v:group>
            <v:group style="position:absolute;left:437;top:11288;width:11300;height:2" coordorigin="437,11288" coordsize="11300,2">
              <v:shape style="position:absolute;left:437;top:11288;width:11300;height:2" coordorigin="437,11288" coordsize="11300,0" path="m437,11288l11737,11288e" filled="f" stroked="t" strokeweight=".716096pt" strokecolor="#484B4B">
                <v:path arrowok="t"/>
              </v:shape>
            </v:group>
            <v:group style="position:absolute;left:437;top:11525;width:11293;height:2" coordorigin="437,11525" coordsize="11293,2">
              <v:shape style="position:absolute;left:437;top:11525;width:11293;height:2" coordorigin="437,11525" coordsize="11293,0" path="m437,11525l11730,11525e" filled="f" stroked="t" strokeweight=".716096pt" strokecolor="#545757">
                <v:path arrowok="t"/>
              </v:shape>
            </v:group>
            <v:group style="position:absolute;left:1711;top:11270;width:2;height:251" coordorigin="1711,11270" coordsize="2,251">
              <v:shape style="position:absolute;left:1711;top:11270;width:2;height:251" coordorigin="1711,11270" coordsize="0,251" path="m1711,11521l1711,11270e" filled="f" stroked="t" strokeweight=".358048pt" strokecolor="#4B4B4B">
                <v:path arrowok="t"/>
              </v:shape>
            </v:group>
            <v:group style="position:absolute;left:1711;top:11500;width:2;height:459" coordorigin="1711,11500" coordsize="2,459">
              <v:shape style="position:absolute;left:1711;top:11500;width:2;height:459" coordorigin="1711,11500" coordsize="0,459" path="m1711,11959l1711,11500e" filled="f" stroked="t" strokeweight=".358048pt" strokecolor="#606467">
                <v:path arrowok="t"/>
              </v:shape>
            </v:group>
            <v:group style="position:absolute;left:1711;top:11959;width:2;height:1608" coordorigin="1711,11959" coordsize="2,1608">
              <v:shape style="position:absolute;left:1711;top:11959;width:2;height:1608" coordorigin="1711,11959" coordsize="0,1608" path="m1711,13567l1711,11959e" filled="f" stroked="t" strokeweight=".358048pt" strokecolor="#000000">
                <v:path arrowok="t"/>
              </v:shape>
            </v:group>
            <v:group style="position:absolute;left:7505;top:12132;width:2;height:287" coordorigin="7505,12132" coordsize="2,287">
              <v:shape style="position:absolute;left:7505;top:12132;width:2;height:287" coordorigin="7505,12132" coordsize="0,287" path="m7505,12419l7505,12132e" filled="f" stroked="t" strokeweight=".716096pt" strokecolor="#5B5B5B">
                <v:path arrowok="t"/>
              </v:shape>
            </v:group>
            <v:group style="position:absolute;left:7505;top:12361;width:2;height:3144" coordorigin="7505,12361" coordsize="2,3144">
              <v:shape style="position:absolute;left:7505;top:12361;width:2;height:3144" coordorigin="7505,12361" coordsize="0,3144" path="m7505,15506l7505,12361e" filled="f" stroked="t" strokeweight=".716096pt" strokecolor="#484848">
                <v:path arrowok="t"/>
              </v:shape>
            </v:group>
            <v:group style="position:absolute;left:3645;top:12584;width:2;height:416" coordorigin="3645,12584" coordsize="2,416">
              <v:shape style="position:absolute;left:3645;top:12584;width:2;height:416" coordorigin="3645,12584" coordsize="0,416" path="m3645,13000l3645,12584e" filled="f" stroked="t" strokeweight=".716096pt" strokecolor="#4F5BA8">
                <v:path arrowok="t"/>
              </v:shape>
            </v:group>
            <v:group style="position:absolute;left:3108;top:12771;width:2;height:380" coordorigin="3108,12771" coordsize="2,380">
              <v:shape style="position:absolute;left:3108;top:12771;width:2;height:380" coordorigin="3108,12771" coordsize="0,380" path="m3108,13151l3108,12771e" filled="f" stroked="t" strokeweight="1.790241pt" strokecolor="#606BB8">
                <v:path arrowok="t"/>
              </v:shape>
            </v:group>
            <v:group style="position:absolute;left:3086;top:13079;width:2;height:258" coordorigin="3086,13079" coordsize="2,258">
              <v:shape style="position:absolute;left:3086;top:13079;width:2;height:258" coordorigin="3086,13079" coordsize="0,258" path="m3086,13338l3086,13079e" filled="f" stroked="t" strokeweight="1.432193pt" strokecolor="#6467B8">
                <v:path arrowok="t"/>
              </v:shape>
            </v:group>
            <v:group style="position:absolute;left:444;top:13560;width:380;height:2" coordorigin="444,13560" coordsize="380,2">
              <v:shape style="position:absolute;left:444;top:13560;width:380;height:2" coordorigin="444,13560" coordsize="380,0" path="m444,13560l824,13560e" filled="f" stroked="t" strokeweight=".358048pt" strokecolor="#484848">
                <v:path arrowok="t"/>
              </v:shape>
            </v:group>
            <v:group style="position:absolute;left:816;top:13560;width:902;height:2" coordorigin="816,13560" coordsize="902,2">
              <v:shape style="position:absolute;left:816;top:13560;width:902;height:2" coordorigin="816,13560" coordsize="902,0" path="m816,13560l1719,13560e" filled="f" stroked="t" strokeweight=".358048pt" strokecolor="#606060">
                <v:path arrowok="t"/>
              </v:shape>
            </v:group>
            <v:group style="position:absolute;left:1235;top:11285;width:2;height:3209" coordorigin="1235,11285" coordsize="2,3209">
              <v:shape style="position:absolute;left:1235;top:11285;width:2;height:3209" coordorigin="1235,11285" coordsize="0,3209" path="m1235,14493l1235,11285e" filled="f" stroked="t" strokeweight=".716096pt" strokecolor="#545454">
                <v:path arrowok="t"/>
              </v:shape>
            </v:group>
            <v:group style="position:absolute;left:2292;top:13592;width:186;height:2" coordorigin="2292,13592" coordsize="186,2">
              <v:shape style="position:absolute;left:2292;top:13592;width:186;height:2" coordorigin="2292,13592" coordsize="186,0" path="m2292,13592l2478,13592e" filled="f" stroked="t" strokeweight=".358048pt" strokecolor="#4B5457">
                <v:path arrowok="t"/>
              </v:shape>
            </v:group>
            <v:group style="position:absolute;left:1711;top:13553;width:2;height:258" coordorigin="1711,13553" coordsize="2,258">
              <v:shape style="position:absolute;left:1711;top:13553;width:2;height:258" coordorigin="1711,13553" coordsize="0,258" path="m1711,13811l1711,13553e" filled="f" stroked="t" strokeweight=".358048pt" strokecolor="#484F4F">
                <v:path arrowok="t"/>
              </v:shape>
            </v:group>
            <v:group style="position:absolute;left:9603;top:13632;width:2;height:309" coordorigin="9603,13632" coordsize="2,309">
              <v:shape style="position:absolute;left:9603;top:13632;width:2;height:309" coordorigin="9603,13632" coordsize="0,309" path="m9603,13941l9603,13632e" filled="f" stroked="t" strokeweight="1.074145pt" strokecolor="#7C77CF">
                <v:path arrowok="t"/>
              </v:shape>
            </v:group>
            <v:group style="position:absolute;left:10022;top:13610;width:2;height:230" coordorigin="10022,13610" coordsize="2,230">
              <v:shape style="position:absolute;left:10022;top:13610;width:2;height:230" coordorigin="10022,13610" coordsize="0,230" path="m10022,13840l10022,13610e" filled="f" stroked="t" strokeweight=".716096pt" strokecolor="#5B4FAC">
                <v:path arrowok="t"/>
              </v:shape>
            </v:group>
            <v:group style="position:absolute;left:1711;top:13811;width:2;height:1737" coordorigin="1711,13811" coordsize="2,1737">
              <v:shape style="position:absolute;left:1711;top:13811;width:2;height:1737" coordorigin="1711,13811" coordsize="0,1737" path="m1711,15549l1711,13811e" filled="f" stroked="t" strokeweight=".358048pt" strokecolor="#000000">
                <v:path arrowok="t"/>
              </v:shape>
            </v:group>
            <v:group style="position:absolute;left:2471;top:13783;width:2;height:316" coordorigin="2471,13783" coordsize="2,316">
              <v:shape style="position:absolute;left:2471;top:13783;width:2;height:316" coordorigin="2471,13783" coordsize="0,316" path="m2471,14099l2471,13783e" filled="f" stroked="t" strokeweight=".716096pt" strokecolor="#606060">
                <v:path arrowok="t"/>
              </v:shape>
            </v:group>
            <v:group style="position:absolute;left:9410;top:13732;width:2;height:366" coordorigin="9410,13732" coordsize="2,366">
              <v:shape style="position:absolute;left:9410;top:13732;width:2;height:366" coordorigin="9410,13732" coordsize="0,366" path="m9410,14099l9410,13732e" filled="f" stroked="t" strokeweight="1.074145pt" strokecolor="#5748AF">
                <v:path arrowok="t"/>
              </v:shape>
            </v:group>
            <v:group style="position:absolute;left:9592;top:13783;width:2;height:316" coordorigin="9592,13783" coordsize="2,316">
              <v:shape style="position:absolute;left:9592;top:13783;width:2;height:316" coordorigin="9592,13783" coordsize="0,316" path="m9592,14099l9592,13783e" filled="f" stroked="t" strokeweight=".716096pt" strokecolor="#8C8CD4">
                <v:path arrowok="t"/>
              </v:shape>
            </v:group>
            <v:group style="position:absolute;left:2467;top:12534;width:2;height:2204" coordorigin="2467,12534" coordsize="2,2204">
              <v:shape style="position:absolute;left:2467;top:12534;width:2;height:2204" coordorigin="2467,12534" coordsize="0,2204" path="m2467,14737l2467,12534e" filled="f" stroked="t" strokeweight=".716096pt" strokecolor="#484B4B">
                <v:path arrowok="t"/>
              </v:shape>
            </v:group>
            <v:group style="position:absolute;left:9406;top:14163;width:2;height:223" coordorigin="9406,14163" coordsize="2,223">
              <v:shape style="position:absolute;left:9406;top:14163;width:2;height:223" coordorigin="9406,14163" coordsize="0,223" path="m9406,14386l9406,14163e" filled="f" stroked="t" strokeweight="2.148289pt" strokecolor="#545780">
                <v:path arrowok="t"/>
              </v:shape>
            </v:group>
            <v:group style="position:absolute;left:9345;top:14285;width:337;height:2" coordorigin="9345,14285" coordsize="337,2">
              <v:shape style="position:absolute;left:9345;top:14285;width:337;height:2" coordorigin="9345,14285" coordsize="337,0" path="m9345,14285l9682,14285e" filled="f" stroked="t" strokeweight="2.506337pt" strokecolor="#57577C">
                <v:path arrowok="t"/>
              </v:shape>
            </v:group>
            <v:group style="position:absolute;left:9624;top:14063;width:2;height:223" coordorigin="9624,14063" coordsize="2,223">
              <v:shape style="position:absolute;left:9624;top:14063;width:2;height:223" coordorigin="9624,14063" coordsize="0,223" path="m9624,14285l9624,14063e" filled="f" stroked="t" strokeweight="2.864385pt" strokecolor="#575797">
                <v:path arrowok="t"/>
              </v:shape>
            </v:group>
            <v:group style="position:absolute;left:7505;top:11285;width:2;height:4221" coordorigin="7505,11285" coordsize="2,4221">
              <v:shape style="position:absolute;left:7505;top:11285;width:2;height:4221" coordorigin="7505,11285" coordsize="0,4221" path="m7505,15506l7505,11285e" filled="f" stroked="t" strokeweight=".716096pt" strokecolor="#4B4B4B">
                <v:path arrowok="t"/>
              </v:shape>
            </v:group>
            <v:group style="position:absolute;left:9624;top:14249;width:2;height:359" coordorigin="9624,14249" coordsize="2,359">
              <v:shape style="position:absolute;left:9624;top:14249;width:2;height:359" coordorigin="9624,14249" coordsize="0,359" path="m9624,14608l9624,14249e" filled="f" stroked="t" strokeweight="3.93853pt" strokecolor="#545780">
                <v:path arrowok="t"/>
              </v:shape>
            </v:group>
            <v:group style="position:absolute;left:437;top:6798;width:2;height:9196" coordorigin="437,6798" coordsize="2,9196">
              <v:shape style="position:absolute;left:437;top:6798;width:2;height:9196" coordorigin="437,6798" coordsize="0,9196" path="m437,15994l437,6798e" filled="f" stroked="t" strokeweight=".716096pt" strokecolor="#4F4F4F">
                <v:path arrowok="t"/>
              </v:shape>
            </v:group>
            <v:group style="position:absolute;left:1232;top:14422;width:2;height:187" coordorigin="1232,14422" coordsize="2,187">
              <v:shape style="position:absolute;left:1232;top:14422;width:2;height:187" coordorigin="1232,14422" coordsize="0,187" path="m1232,14608l1232,14422e" filled="f" stroked="t" strokeweight=".358048pt" strokecolor="#3F3F3F">
                <v:path arrowok="t"/>
              </v:shape>
            </v:group>
            <v:group style="position:absolute;left:9646;top:14393;width:2;height:467" coordorigin="9646,14393" coordsize="2,467">
              <v:shape style="position:absolute;left:9646;top:14393;width:2;height:467" coordorigin="9646,14393" coordsize="0,467" path="m9646,14859l9646,14393e" filled="f" stroked="t" strokeweight="3.222434pt" strokecolor="#575780">
                <v:path arrowok="t"/>
              </v:shape>
            </v:group>
            <v:group style="position:absolute;left:11726;top:14422;width:2;height:1565" coordorigin="11726,14422" coordsize="2,1565">
              <v:shape style="position:absolute;left:11726;top:14422;width:2;height:1565" coordorigin="11726,14422" coordsize="0,1565" path="m11726,15986l11726,14422e" filled="f" stroked="t" strokeweight=".358048pt" strokecolor="#5B605B">
                <v:path arrowok="t"/>
              </v:shape>
            </v:group>
            <v:group style="position:absolute;left:1228;top:14544;width:2;height:165" coordorigin="1228,14544" coordsize="2,165">
              <v:shape style="position:absolute;left:1228;top:14544;width:2;height:165" coordorigin="1228,14544" coordsize="0,165" path="m1228,14709l1228,14544e" filled="f" stroked="t" strokeweight=".358048pt" strokecolor="#1C1C1C">
                <v:path arrowok="t"/>
              </v:shape>
            </v:group>
            <v:group style="position:absolute;left:11730;top:9138;width:2;height:6848" coordorigin="11730,9138" coordsize="2,6848">
              <v:shape style="position:absolute;left:11730;top:9138;width:2;height:6848" coordorigin="11730,9138" coordsize="0,6848" path="m11730,15986l11730,9138e" filled="f" stroked="t" strokeweight=".716096pt" strokecolor="#5B5B5B">
                <v:path arrowok="t"/>
              </v:shape>
            </v:group>
            <v:group style="position:absolute;left:1225;top:14644;width:2;height:1350" coordorigin="1225,14644" coordsize="2,1350">
              <v:shape style="position:absolute;left:1225;top:14644;width:2;height:1350" coordorigin="1225,14644" coordsize="0,1350" path="m1225,15994l1225,14644e" filled="f" stroked="t" strokeweight=".716096pt" strokecolor="#4F4F4F">
                <v:path arrowok="t"/>
              </v:shape>
            </v:group>
            <v:group style="position:absolute;left:2463;top:14644;width:2;height:345" coordorigin="2463,14644" coordsize="2,345">
              <v:shape style="position:absolute;left:2463;top:14644;width:2;height:345" coordorigin="2463,14644" coordsize="0,345" path="m2463,14989l2463,14644e" filled="f" stroked="t" strokeweight=".358048pt" strokecolor="#343434">
                <v:path arrowok="t"/>
              </v:shape>
            </v:group>
            <v:group style="position:absolute;left:9660;top:14644;width:2;height:208" coordorigin="9660,14644" coordsize="2,208">
              <v:shape style="position:absolute;left:9660;top:14644;width:2;height:208" coordorigin="9660,14644" coordsize="0,208" path="m9660,14852l9660,14644e" filled="f" stroked="t" strokeweight="1.432193pt" strokecolor="#606477">
                <v:path arrowok="t"/>
              </v:shape>
            </v:group>
            <v:group style="position:absolute;left:9624;top:14859;width:2;height:100" coordorigin="9624,14859" coordsize="2,100">
              <v:shape style="position:absolute;left:9624;top:14859;width:2;height:100" coordorigin="9624,14859" coordsize="0,100" path="m9624,14960l9624,14859e" filled="f" stroked="t" strokeweight="2.148289pt" strokecolor="#BCBFCC">
                <v:path arrowok="t"/>
              </v:shape>
            </v:group>
            <v:group style="position:absolute;left:2456;top:14924;width:2;height:1062" coordorigin="2456,14924" coordsize="2,1062">
              <v:shape style="position:absolute;left:2456;top:14924;width:2;height:1062" coordorigin="2456,14924" coordsize="0,1062" path="m2456,15986l2456,14924e" filled="f" stroked="t" strokeweight=".716096pt" strokecolor="#4B4B4B">
                <v:path arrowok="t"/>
              </v:shape>
            </v:group>
            <v:group style="position:absolute;left:9624;top:14953;width:2;height:151" coordorigin="9624,14953" coordsize="2,151">
              <v:shape style="position:absolute;left:9624;top:14953;width:2;height:151" coordorigin="9624,14953" coordsize="0,151" path="m9624,15104l9624,14953e" filled="f" stroked="t" strokeweight="2.148289pt" strokecolor="#000000">
                <v:path arrowok="t"/>
              </v:shape>
            </v:group>
            <v:group style="position:absolute;left:7494;top:15075;width:2;height:912" coordorigin="7494,15075" coordsize="2,912">
              <v:shape style="position:absolute;left:7494;top:15075;width:2;height:912" coordorigin="7494,15075" coordsize="0,912" path="m7494,15986l7494,15075e" filled="f" stroked="t" strokeweight=".716096pt" strokecolor="#5B5B5B">
                <v:path arrowok="t"/>
              </v:shape>
            </v:group>
            <v:group style="position:absolute;left:422;top:15983;width:1325;height:2" coordorigin="422,15983" coordsize="1325,2">
              <v:shape style="position:absolute;left:422;top:15983;width:1325;height:2" coordorigin="422,15983" coordsize="1325,0" path="m422,15983l1747,15983e" filled="f" stroked="t" strokeweight=".716096pt" strokecolor="#545757">
                <v:path arrowok="t"/>
              </v:shape>
            </v:group>
            <v:group style="position:absolute;left:1711;top:15541;width:2;height:431" coordorigin="1711,15541" coordsize="2,431">
              <v:shape style="position:absolute;left:1711;top:15541;width:2;height:431" coordorigin="1711,15541" coordsize="0,431" path="m1711,15972l1711,15541e" filled="f" stroked="t" strokeweight=".358048pt" strokecolor="#3B4448">
                <v:path arrowok="t"/>
              </v:shape>
            </v:group>
            <v:group style="position:absolute;left:1676;top:15979;width:4168;height:2" coordorigin="1676,15979" coordsize="4168,2">
              <v:shape style="position:absolute;left:1676;top:15979;width:4168;height:2" coordorigin="1676,15979" coordsize="4168,0" path="m1676,15979l5843,15979e" filled="f" stroked="t" strokeweight=".716096pt" strokecolor="#3B3F44">
                <v:path arrowok="t"/>
              </v:shape>
            </v:group>
            <v:group style="position:absolute;left:5786;top:15976;width:5944;height:2" coordorigin="5786,15976" coordsize="5944,2">
              <v:shape style="position:absolute;left:5786;top:15976;width:5944;height:2" coordorigin="5786,15976" coordsize="5944,0" path="m5786,15976l11730,15976e" filled="f" stroked="t" strokeweight=".716096pt" strokecolor="#4F5757">
                <v:path arrowok="t"/>
              </v:shape>
            </v:group>
            <v:group style="position:absolute;left:11722;top:15513;width:2;height:474" coordorigin="11722,15513" coordsize="2,474">
              <v:shape style="position:absolute;left:11722;top:15513;width:2;height:474" coordorigin="11722,15513" coordsize="0,474" path="m11722,15986l11722,15513e" filled="f" stroked="t" strokeweight=".716096pt" strokecolor="#747474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9"/>
          <w:szCs w:val="19"/>
          <w:color w:val="2A2D2F"/>
          <w:w w:val="95"/>
          <w:position w:val="-3"/>
        </w:rPr>
        <w:t>It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2"/>
          <w:w w:val="96"/>
          <w:position w:val="-3"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9"/>
          <w:w w:val="92"/>
          <w:position w:val="-3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0"/>
          <w:w w:val="66"/>
          <w:position w:val="-3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color w:val="2A2D2F"/>
          <w:spacing w:val="-3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-3"/>
        </w:rPr>
        <w:t>y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0"/>
          <w:w w:val="100"/>
          <w:position w:val="-3"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color w:val="4F4F4F"/>
          <w:spacing w:val="-18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92"/>
          <w:position w:val="-3"/>
        </w:rPr>
        <w:t>Eri</w:t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F3F41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0"/>
          <w:w w:val="105"/>
          <w:position w:val="-3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-30"/>
          <w:w w:val="105"/>
          <w:position w:val="-3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0"/>
          <w:w w:val="201"/>
          <w:position w:val="-3"/>
        </w:rPr>
        <w:t>,.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0"/>
          <w:w w:val="100"/>
          <w:position w:val="-3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707275"/>
          <w:spacing w:val="2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999CA0"/>
          <w:spacing w:val="0"/>
          <w:w w:val="87"/>
          <w:i/>
          <w:position w:val="-3"/>
        </w:rPr>
        <w:t>iJ</w:t>
      </w:r>
      <w:r>
        <w:rPr>
          <w:rFonts w:ascii="Times New Roman" w:hAnsi="Times New Roman" w:cs="Times New Roman" w:eastAsia="Times New Roman"/>
          <w:sz w:val="19"/>
          <w:szCs w:val="19"/>
          <w:color w:val="999CA0"/>
          <w:spacing w:val="-20"/>
          <w:w w:val="100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707275"/>
          <w:spacing w:val="0"/>
          <w:w w:val="147"/>
          <w:i/>
          <w:position w:val="-3"/>
        </w:rPr>
        <w:t>ll</w:t>
      </w:r>
      <w:r>
        <w:rPr>
          <w:rFonts w:ascii="Arial" w:hAnsi="Arial" w:cs="Arial" w:eastAsia="Arial"/>
          <w:sz w:val="18"/>
          <w:szCs w:val="18"/>
          <w:color w:val="707275"/>
          <w:spacing w:val="24"/>
          <w:w w:val="147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707275"/>
          <w:spacing w:val="0"/>
          <w:w w:val="243"/>
          <w:position w:val="-3"/>
        </w:rPr>
        <w:t>-</w:t>
      </w:r>
      <w:r>
        <w:rPr>
          <w:rFonts w:ascii="Arial" w:hAnsi="Arial" w:cs="Arial" w:eastAsia="Arial"/>
          <w:sz w:val="18"/>
          <w:szCs w:val="18"/>
          <w:color w:val="B1B5B8"/>
          <w:spacing w:val="-28"/>
          <w:w w:val="88"/>
          <w:position w:val="-3"/>
        </w:rPr>
        <w:t>-</w:t>
      </w:r>
      <w:r>
        <w:rPr>
          <w:rFonts w:ascii="Arial" w:hAnsi="Arial" w:cs="Arial" w:eastAsia="Arial"/>
          <w:sz w:val="18"/>
          <w:szCs w:val="18"/>
          <w:color w:val="999CA0"/>
          <w:spacing w:val="0"/>
          <w:w w:val="159"/>
          <w:position w:val="-3"/>
        </w:rPr>
        <w:t>·</w:t>
      </w:r>
      <w:r>
        <w:rPr>
          <w:rFonts w:ascii="Arial" w:hAnsi="Arial" w:cs="Arial" w:eastAsia="Arial"/>
          <w:sz w:val="18"/>
          <w:szCs w:val="18"/>
          <w:color w:val="999CA0"/>
          <w:spacing w:val="-3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707275"/>
          <w:spacing w:val="0"/>
          <w:w w:val="80"/>
          <w:position w:val="-3"/>
        </w:rPr>
        <w:t>.;.1</w:t>
      </w:r>
      <w:r>
        <w:rPr>
          <w:rFonts w:ascii="Times New Roman" w:hAnsi="Times New Roman" w:cs="Times New Roman" w:eastAsia="Times New Roman"/>
          <w:sz w:val="13"/>
          <w:szCs w:val="13"/>
          <w:color w:val="707275"/>
          <w:spacing w:val="0"/>
          <w:w w:val="80"/>
          <w:position w:val="-3"/>
        </w:rPr>
        <w:t>    </w:t>
      </w:r>
      <w:r>
        <w:rPr>
          <w:rFonts w:ascii="Times New Roman" w:hAnsi="Times New Roman" w:cs="Times New Roman" w:eastAsia="Times New Roman"/>
          <w:sz w:val="13"/>
          <w:szCs w:val="13"/>
          <w:color w:val="707275"/>
          <w:spacing w:val="8"/>
          <w:w w:val="80"/>
          <w:position w:val="-3"/>
        </w:rPr>
        <w:t> </w:t>
      </w:r>
      <w:r>
        <w:rPr>
          <w:rFonts w:ascii="Arial" w:hAnsi="Arial" w:cs="Arial" w:eastAsia="Arial"/>
          <w:sz w:val="17"/>
          <w:szCs w:val="17"/>
          <w:color w:val="85898C"/>
          <w:spacing w:val="-14"/>
          <w:w w:val="61"/>
          <w:position w:val="-3"/>
        </w:rPr>
        <w:t>&lt;</w:t>
      </w:r>
      <w:r>
        <w:rPr>
          <w:rFonts w:ascii="Arial" w:hAnsi="Arial" w:cs="Arial" w:eastAsia="Arial"/>
          <w:sz w:val="17"/>
          <w:szCs w:val="17"/>
          <w:color w:val="4F4F4F"/>
          <w:spacing w:val="0"/>
          <w:w w:val="76"/>
          <w:position w:val="-3"/>
        </w:rPr>
        <w:t>-,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  <w:position w:val="0"/>
        </w:rPr>
      </w:r>
    </w:p>
    <w:p>
      <w:pPr>
        <w:spacing w:before="0" w:after="0" w:line="122" w:lineRule="exact"/>
        <w:ind w:right="393"/>
        <w:jc w:val="right"/>
        <w:tabs>
          <w:tab w:pos="54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8"/>
          <w:szCs w:val="18"/>
          <w:color w:val="85898C"/>
          <w:w w:val="92"/>
          <w:i/>
          <w:position w:val="-1"/>
        </w:rPr>
        <w:t>4'</w:t>
      </w:r>
      <w:r>
        <w:rPr>
          <w:rFonts w:ascii="Arial" w:hAnsi="Arial" w:cs="Arial" w:eastAsia="Arial"/>
          <w:sz w:val="18"/>
          <w:szCs w:val="18"/>
          <w:color w:val="85898C"/>
          <w:w w:val="100"/>
          <w:i/>
          <w:position w:val="-1"/>
        </w:rPr>
        <w:tab/>
      </w:r>
      <w:r>
        <w:rPr>
          <w:rFonts w:ascii="Arial" w:hAnsi="Arial" w:cs="Arial" w:eastAsia="Arial"/>
          <w:sz w:val="18"/>
          <w:szCs w:val="18"/>
          <w:color w:val="85898C"/>
          <w:w w:val="100"/>
          <w:i/>
          <w:position w:val="-1"/>
        </w:rPr>
      </w:r>
      <w:r>
        <w:rPr>
          <w:rFonts w:ascii="Arial" w:hAnsi="Arial" w:cs="Arial" w:eastAsia="Arial"/>
          <w:sz w:val="16"/>
          <w:szCs w:val="16"/>
          <w:color w:val="707275"/>
          <w:spacing w:val="0"/>
          <w:w w:val="194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707275"/>
          <w:spacing w:val="3"/>
          <w:w w:val="194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B1B5B8"/>
          <w:spacing w:val="-14"/>
          <w:w w:val="252"/>
          <w:position w:val="-1"/>
        </w:rPr>
        <w:t>,</w:t>
      </w:r>
      <w:r>
        <w:rPr>
          <w:rFonts w:ascii="Arial" w:hAnsi="Arial" w:cs="Arial" w:eastAsia="Arial"/>
          <w:sz w:val="16"/>
          <w:szCs w:val="16"/>
          <w:color w:val="999CA0"/>
          <w:spacing w:val="0"/>
          <w:w w:val="121"/>
          <w:position w:val="-1"/>
        </w:rPr>
        <w:t>•'</w:t>
      </w:r>
      <w:r>
        <w:rPr>
          <w:rFonts w:ascii="Arial" w:hAnsi="Arial" w:cs="Arial" w:eastAsia="Arial"/>
          <w:sz w:val="16"/>
          <w:szCs w:val="16"/>
          <w:color w:val="999CA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999CA0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A2D2F"/>
          <w:spacing w:val="0"/>
          <w:w w:val="175"/>
          <w:position w:val="-1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A2D2F"/>
          <w:spacing w:val="-36"/>
          <w:w w:val="175"/>
          <w:position w:val="-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06060"/>
          <w:spacing w:val="0"/>
          <w:w w:val="100"/>
          <w:position w:val="-1"/>
        </w:rPr>
        <w:t>\</w:t>
      </w:r>
      <w:r>
        <w:rPr>
          <w:rFonts w:ascii="Times New Roman" w:hAnsi="Times New Roman" w:cs="Times New Roman" w:eastAsia="Times New Roman"/>
          <w:sz w:val="14"/>
          <w:szCs w:val="14"/>
          <w:color w:val="606060"/>
          <w:spacing w:val="0"/>
          <w:w w:val="100"/>
          <w:position w:val="-1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color w:val="60606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06060"/>
          <w:spacing w:val="7"/>
          <w:w w:val="100"/>
          <w:position w:val="-1"/>
        </w:rPr>
        <w:t> </w:t>
      </w:r>
      <w:r>
        <w:rPr>
          <w:rFonts w:ascii="Arial" w:hAnsi="Arial" w:cs="Arial" w:eastAsia="Arial"/>
          <w:sz w:val="12"/>
          <w:szCs w:val="12"/>
          <w:color w:val="999CA0"/>
          <w:spacing w:val="0"/>
          <w:w w:val="106"/>
          <w:position w:val="-1"/>
        </w:rPr>
        <w:t>&lt;'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239" w:lineRule="exact"/>
        <w:ind w:right="449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5"/>
          <w:szCs w:val="15"/>
          <w:color w:val="999CA0"/>
          <w:spacing w:val="0"/>
          <w:w w:val="100"/>
          <w:i/>
          <w:position w:val="9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color w:val="999CA0"/>
          <w:spacing w:val="0"/>
          <w:w w:val="100"/>
          <w:i/>
          <w:position w:val="9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color w:val="999CA0"/>
          <w:spacing w:val="-11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07275"/>
          <w:spacing w:val="0"/>
          <w:w w:val="100"/>
          <w:position w:val="-2"/>
        </w:rPr>
        <w:t>.ı</w:t>
      </w:r>
      <w:r>
        <w:rPr>
          <w:rFonts w:ascii="Times New Roman" w:hAnsi="Times New Roman" w:cs="Times New Roman" w:eastAsia="Times New Roman"/>
          <w:sz w:val="24"/>
          <w:szCs w:val="24"/>
          <w:color w:val="707275"/>
          <w:spacing w:val="38"/>
          <w:w w:val="100"/>
          <w:position w:val="-2"/>
        </w:rPr>
        <w:t> </w:t>
      </w:r>
      <w:r>
        <w:rPr>
          <w:rFonts w:ascii="Arial" w:hAnsi="Arial" w:cs="Arial" w:eastAsia="Arial"/>
          <w:sz w:val="19"/>
          <w:szCs w:val="19"/>
          <w:color w:val="85898C"/>
          <w:spacing w:val="0"/>
          <w:w w:val="100"/>
          <w:position w:val="-2"/>
        </w:rPr>
        <w:t>.ı.ı</w:t>
      </w:r>
      <w:r>
        <w:rPr>
          <w:rFonts w:ascii="Arial" w:hAnsi="Arial" w:cs="Arial" w:eastAsia="Arial"/>
          <w:sz w:val="19"/>
          <w:szCs w:val="19"/>
          <w:color w:val="85898C"/>
          <w:spacing w:val="-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707275"/>
          <w:spacing w:val="0"/>
          <w:w w:val="105"/>
          <w:position w:val="-2"/>
        </w:rPr>
        <w:t>'·</w:t>
      </w:r>
      <w:r>
        <w:rPr>
          <w:rFonts w:ascii="Times New Roman" w:hAnsi="Times New Roman" w:cs="Times New Roman" w:eastAsia="Times New Roman"/>
          <w:sz w:val="21"/>
          <w:szCs w:val="21"/>
          <w:color w:val="707275"/>
          <w:spacing w:val="-55"/>
          <w:w w:val="104"/>
          <w:position w:val="-2"/>
        </w:rPr>
        <w:t>;</w:t>
      </w:r>
      <w:r>
        <w:rPr>
          <w:rFonts w:ascii="Times New Roman" w:hAnsi="Times New Roman" w:cs="Times New Roman" w:eastAsia="Times New Roman"/>
          <w:sz w:val="11"/>
          <w:szCs w:val="11"/>
          <w:color w:val="606060"/>
          <w:spacing w:val="-14"/>
          <w:w w:val="163"/>
          <w:position w:val="9"/>
        </w:rPr>
        <w:t>\</w:t>
      </w:r>
      <w:r>
        <w:rPr>
          <w:rFonts w:ascii="Times New Roman" w:hAnsi="Times New Roman" w:cs="Times New Roman" w:eastAsia="Times New Roman"/>
          <w:sz w:val="11"/>
          <w:szCs w:val="11"/>
          <w:color w:val="3F3F41"/>
          <w:spacing w:val="-7"/>
          <w:w w:val="94"/>
          <w:position w:val="9"/>
        </w:rPr>
        <w:t>;</w:t>
      </w:r>
      <w:r>
        <w:rPr>
          <w:rFonts w:ascii="Times New Roman" w:hAnsi="Times New Roman" w:cs="Times New Roman" w:eastAsia="Times New Roman"/>
          <w:sz w:val="21"/>
          <w:szCs w:val="21"/>
          <w:color w:val="707275"/>
          <w:spacing w:val="-46"/>
          <w:w w:val="105"/>
          <w:position w:val="-2"/>
        </w:rPr>
        <w:t>.</w:t>
      </w:r>
      <w:r>
        <w:rPr>
          <w:rFonts w:ascii="Times New Roman" w:hAnsi="Times New Roman" w:cs="Times New Roman" w:eastAsia="Times New Roman"/>
          <w:sz w:val="11"/>
          <w:szCs w:val="11"/>
          <w:color w:val="3F3F41"/>
          <w:spacing w:val="-10"/>
          <w:w w:val="94"/>
          <w:position w:val="9"/>
        </w:rPr>
        <w:t>&gt;</w:t>
      </w:r>
      <w:r>
        <w:rPr>
          <w:rFonts w:ascii="Times New Roman" w:hAnsi="Times New Roman" w:cs="Times New Roman" w:eastAsia="Times New Roman"/>
          <w:sz w:val="21"/>
          <w:szCs w:val="21"/>
          <w:color w:val="707275"/>
          <w:spacing w:val="0"/>
          <w:w w:val="105"/>
          <w:position w:val="-2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707275"/>
          <w:spacing w:val="-27"/>
          <w:w w:val="105"/>
          <w:position w:val="-2"/>
        </w:rPr>
        <w:t>4</w:t>
      </w:r>
      <w:r>
        <w:rPr>
          <w:rFonts w:ascii="Arial" w:hAnsi="Arial" w:cs="Arial" w:eastAsia="Arial"/>
          <w:sz w:val="14"/>
          <w:szCs w:val="14"/>
          <w:color w:val="999CA0"/>
          <w:spacing w:val="0"/>
          <w:w w:val="135"/>
          <w:i/>
          <w:position w:val="9"/>
        </w:rPr>
        <w:t>i•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83" w:lineRule="exact"/>
        <w:ind w:right="954"/>
        <w:jc w:val="righ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color w:val="B1B5B8"/>
          <w:w w:val="265"/>
          <w:position w:val="1"/>
        </w:rPr>
        <w:t>.</w:t>
      </w:r>
      <w:r>
        <w:rPr>
          <w:rFonts w:ascii="Times New Roman" w:hAnsi="Times New Roman" w:cs="Times New Roman" w:eastAsia="Times New Roman"/>
          <w:sz w:val="10"/>
          <w:szCs w:val="10"/>
          <w:color w:val="B1B5B8"/>
          <w:spacing w:val="-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999CA0"/>
          <w:spacing w:val="0"/>
          <w:w w:val="100"/>
          <w:position w:val="1"/>
        </w:rPr>
        <w:t>....</w:t>
      </w:r>
      <w:r>
        <w:rPr>
          <w:rFonts w:ascii="Times New Roman" w:hAnsi="Times New Roman" w:cs="Times New Roman" w:eastAsia="Times New Roman"/>
          <w:sz w:val="10"/>
          <w:szCs w:val="10"/>
          <w:color w:val="999CA0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10"/>
          <w:szCs w:val="10"/>
          <w:color w:val="999CA0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2A2D2F"/>
          <w:spacing w:val="0"/>
          <w:w w:val="120"/>
          <w:position w:val="1"/>
        </w:rPr>
        <w:t>.</w:t>
      </w:r>
      <w:r>
        <w:rPr>
          <w:rFonts w:ascii="Times New Roman" w:hAnsi="Times New Roman" w:cs="Times New Roman" w:eastAsia="Times New Roman"/>
          <w:sz w:val="10"/>
          <w:szCs w:val="10"/>
          <w:color w:val="2A2D2F"/>
          <w:spacing w:val="-1"/>
          <w:w w:val="120"/>
          <w:position w:val="1"/>
        </w:rPr>
        <w:t>.</w:t>
      </w:r>
      <w:r>
        <w:rPr>
          <w:rFonts w:ascii="Times New Roman" w:hAnsi="Times New Roman" w:cs="Times New Roman" w:eastAsia="Times New Roman"/>
          <w:sz w:val="10"/>
          <w:szCs w:val="10"/>
          <w:color w:val="B1B5B8"/>
          <w:spacing w:val="-1"/>
          <w:w w:val="196"/>
          <w:position w:val="1"/>
        </w:rPr>
        <w:t>,</w:t>
      </w:r>
      <w:r>
        <w:rPr>
          <w:rFonts w:ascii="Times New Roman" w:hAnsi="Times New Roman" w:cs="Times New Roman" w:eastAsia="Times New Roman"/>
          <w:sz w:val="10"/>
          <w:szCs w:val="10"/>
          <w:color w:val="4F4F4F"/>
          <w:spacing w:val="0"/>
          <w:w w:val="120"/>
          <w:position w:val="1"/>
        </w:rPr>
        <w:t>.</w:t>
      </w:r>
      <w:r>
        <w:rPr>
          <w:rFonts w:ascii="Times New Roman" w:hAnsi="Times New Roman" w:cs="Times New Roman" w:eastAsia="Times New Roman"/>
          <w:sz w:val="10"/>
          <w:szCs w:val="10"/>
          <w:color w:val="4F4F4F"/>
          <w:spacing w:val="-10"/>
          <w:w w:val="120"/>
          <w:position w:val="1"/>
        </w:rPr>
        <w:t>.</w:t>
      </w:r>
      <w:r>
        <w:rPr>
          <w:rFonts w:ascii="Times New Roman" w:hAnsi="Times New Roman" w:cs="Times New Roman" w:eastAsia="Times New Roman"/>
          <w:sz w:val="10"/>
          <w:szCs w:val="10"/>
          <w:color w:val="4F4F4F"/>
          <w:spacing w:val="0"/>
          <w:w w:val="59"/>
          <w:position w:val="1"/>
        </w:rPr>
        <w:t>..ıı</w:t>
      </w:r>
      <w:r>
        <w:rPr>
          <w:rFonts w:ascii="Times New Roman" w:hAnsi="Times New Roman" w:cs="Times New Roman" w:eastAsia="Times New Roman"/>
          <w:sz w:val="10"/>
          <w:szCs w:val="10"/>
          <w:color w:val="4F4F4F"/>
          <w:spacing w:val="-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707275"/>
          <w:spacing w:val="0"/>
          <w:w w:val="146"/>
          <w:position w:val="1"/>
        </w:rPr>
        <w:t>;t</w:t>
      </w:r>
      <w:r>
        <w:rPr>
          <w:rFonts w:ascii="Times New Roman" w:hAnsi="Times New Roman" w:cs="Times New Roman" w:eastAsia="Times New Roman"/>
          <w:sz w:val="10"/>
          <w:szCs w:val="10"/>
          <w:color w:val="999CA0"/>
          <w:spacing w:val="0"/>
          <w:w w:val="278"/>
          <w:position w:val="1"/>
        </w:rPr>
        <w:t>·</w:t>
      </w:r>
      <w:r>
        <w:rPr>
          <w:rFonts w:ascii="Times New Roman" w:hAnsi="Times New Roman" w:cs="Times New Roman" w:eastAsia="Times New Roman"/>
          <w:sz w:val="10"/>
          <w:szCs w:val="10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0" w:right="60"/>
        </w:sectPr>
      </w:pPr>
      <w:rPr/>
    </w:p>
    <w:p>
      <w:pPr>
        <w:spacing w:before="63" w:after="0" w:line="222" w:lineRule="auto"/>
        <w:ind w:left="683" w:right="-144" w:firstLine="16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v:group style="position:absolute;margin-left:22.145624pt;margin-top:3.725142pt;width:568.642486pt;height:72.407337pt;mso-position-horizontal-relative:page;mso-position-vertical-relative:paragraph;z-index:-7449" coordorigin="443,75" coordsize="11373,1448">
            <v:group style="position:absolute;left:464;top:89;width:11337;height:2" coordorigin="464,89" coordsize="11337,2">
              <v:shape style="position:absolute;left:464;top:89;width:11337;height:2" coordorigin="464,89" coordsize="11337,0" path="m464,89l11801,89e" filled="f" stroked="t" strokeweight=".714375pt" strokecolor="#606460">
                <v:path arrowok="t"/>
              </v:shape>
            </v:group>
            <v:group style="position:absolute;left:2386;top:82;width:2;height:1434" coordorigin="2386,82" coordsize="2,1434">
              <v:shape style="position:absolute;left:2386;top:82;width:2;height:1434" coordorigin="2386,82" coordsize="0,1434" path="m2386,1516l2386,82e" filled="f" stroked="t" strokeweight=".714375pt" strokecolor="#9C9C9C">
                <v:path arrowok="t"/>
              </v:shape>
            </v:group>
            <v:group style="position:absolute;left:9158;top:82;width:2;height:1434" coordorigin="9158,82" coordsize="2,1434">
              <v:shape style="position:absolute;left:9158;top:82;width:2;height:1434" coordorigin="9158,82" coordsize="0,1434" path="m9158,1516l9158,82e" filled="f" stroked="t" strokeweight=".714375pt" strokecolor="#5B5B5B">
                <v:path arrowok="t"/>
              </v:shape>
            </v:group>
            <v:group style="position:absolute;left:450;top:1512;width:11359;height:2" coordorigin="450,1512" coordsize="11359,2">
              <v:shape style="position:absolute;left:450;top:1512;width:11359;height:2" coordorigin="450,1512" coordsize="11359,0" path="m450,1512l11809,1512e" filled="f" stroked="t" strokeweight=".714375pt" strokecolor="#575B57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83"/>
          <w:szCs w:val="83"/>
          <w:color w:val="262828"/>
          <w:spacing w:val="-385"/>
          <w:w w:val="180"/>
          <w:b/>
          <w:bCs/>
          <w:i/>
          <w:position w:val="13"/>
        </w:rPr>
        <w:t>l</w:t>
      </w:r>
      <w:r>
        <w:rPr>
          <w:rFonts w:ascii="Arial" w:hAnsi="Arial" w:cs="Arial" w:eastAsia="Arial"/>
          <w:sz w:val="14"/>
          <w:szCs w:val="14"/>
          <w:color w:val="4F4F4F"/>
          <w:spacing w:val="7"/>
          <w:w w:val="124"/>
          <w:position w:val="0"/>
        </w:rPr>
        <w:t>I</w:t>
      </w:r>
      <w:r>
        <w:rPr>
          <w:rFonts w:ascii="Arial" w:hAnsi="Arial" w:cs="Arial" w:eastAsia="Arial"/>
          <w:sz w:val="14"/>
          <w:szCs w:val="14"/>
          <w:color w:val="4F4F4F"/>
          <w:spacing w:val="0"/>
          <w:w w:val="124"/>
          <w:position w:val="0"/>
        </w:rPr>
        <w:t>ZMIR</w:t>
      </w:r>
      <w:r>
        <w:rPr>
          <w:rFonts w:ascii="Arial" w:hAnsi="Arial" w:cs="Arial" w:eastAsia="Arial"/>
          <w:sz w:val="14"/>
          <w:szCs w:val="14"/>
          <w:color w:val="4F4F4F"/>
          <w:spacing w:val="0"/>
          <w:w w:val="124"/>
          <w:position w:val="0"/>
        </w:rPr>
        <w:t> </w:t>
      </w:r>
      <w:r>
        <w:rPr>
          <w:rFonts w:ascii="Arial" w:hAnsi="Arial" w:cs="Arial" w:eastAsia="Arial"/>
          <w:sz w:val="15"/>
          <w:szCs w:val="15"/>
          <w:color w:val="262828"/>
          <w:spacing w:val="0"/>
          <w:w w:val="104"/>
          <w:b/>
          <w:bCs/>
          <w:position w:val="0"/>
        </w:rPr>
        <w:t>BÜYÜKŞE</w:t>
      </w:r>
      <w:r>
        <w:rPr>
          <w:rFonts w:ascii="Arial" w:hAnsi="Arial" w:cs="Arial" w:eastAsia="Arial"/>
          <w:sz w:val="15"/>
          <w:szCs w:val="15"/>
          <w:color w:val="262828"/>
          <w:spacing w:val="-12"/>
          <w:w w:val="105"/>
          <w:b/>
          <w:bCs/>
          <w:position w:val="0"/>
        </w:rPr>
        <w:t>H</w:t>
      </w:r>
      <w:r>
        <w:rPr>
          <w:rFonts w:ascii="Arial" w:hAnsi="Arial" w:cs="Arial" w:eastAsia="Arial"/>
          <w:sz w:val="15"/>
          <w:szCs w:val="15"/>
          <w:color w:val="0E0E0E"/>
          <w:spacing w:val="-12"/>
          <w:w w:val="130"/>
          <w:b/>
          <w:bCs/>
          <w:position w:val="0"/>
        </w:rPr>
        <w:t>I</w:t>
      </w:r>
      <w:r>
        <w:rPr>
          <w:rFonts w:ascii="Arial" w:hAnsi="Arial" w:cs="Arial" w:eastAsia="Arial"/>
          <w:sz w:val="15"/>
          <w:szCs w:val="15"/>
          <w:color w:val="262828"/>
          <w:spacing w:val="0"/>
          <w:w w:val="104"/>
          <w:b/>
          <w:bCs/>
          <w:position w:val="0"/>
        </w:rPr>
        <w:t>R</w:t>
      </w:r>
      <w:r>
        <w:rPr>
          <w:rFonts w:ascii="Arial" w:hAnsi="Arial" w:cs="Arial" w:eastAsia="Arial"/>
          <w:sz w:val="15"/>
          <w:szCs w:val="15"/>
          <w:color w:val="262828"/>
          <w:spacing w:val="0"/>
          <w:w w:val="104"/>
          <w:b/>
          <w:bCs/>
          <w:position w:val="0"/>
        </w:rPr>
        <w:t> </w:t>
      </w:r>
      <w:r>
        <w:rPr>
          <w:rFonts w:ascii="Arial" w:hAnsi="Arial" w:cs="Arial" w:eastAsia="Arial"/>
          <w:sz w:val="14"/>
          <w:szCs w:val="14"/>
          <w:color w:val="4F4F4F"/>
          <w:spacing w:val="0"/>
          <w:w w:val="116"/>
          <w:position w:val="0"/>
        </w:rPr>
        <w:t>BELEDIYESI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/>
        <w:br w:type="column"/>
      </w:r>
      <w:r>
        <w:rPr>
          <w:sz w:val="28"/>
          <w:szCs w:val="28"/>
        </w:rPr>
      </w:r>
    </w:p>
    <w:p>
      <w:pPr>
        <w:spacing w:before="0" w:after="0" w:line="250" w:lineRule="exact"/>
        <w:ind w:left="381" w:right="4544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shape style="position:absolute;margin-left:496.799988pt;margin-top:-3.888016pt;width:50.400002pt;height:45.360001pt;mso-position-horizontal-relative:page;mso-position-vertical-relative:paragraph;z-index:-7454" type="#_x0000_t75">
            <v:imagedata r:id="rId24" o:title=""/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color w:val="262828"/>
          <w:w w:val="46"/>
        </w:rPr>
        <w:t>İ</w:t>
      </w:r>
      <w:r>
        <w:rPr>
          <w:rFonts w:ascii="Times New Roman" w:hAnsi="Times New Roman" w:cs="Times New Roman" w:eastAsia="Times New Roman"/>
          <w:sz w:val="22"/>
          <w:szCs w:val="22"/>
          <w:color w:val="262828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606060"/>
          <w:spacing w:val="1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100"/>
        </w:rPr>
        <w:t>MiR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91"/>
        </w:rPr>
        <w:t>BÜ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9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606060"/>
          <w:spacing w:val="0"/>
          <w:w w:val="83"/>
        </w:rPr>
        <w:t>Ü</w:t>
      </w:r>
      <w:r>
        <w:rPr>
          <w:rFonts w:ascii="Times New Roman" w:hAnsi="Times New Roman" w:cs="Times New Roman" w:eastAsia="Times New Roman"/>
          <w:sz w:val="22"/>
          <w:szCs w:val="22"/>
          <w:color w:val="606060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100"/>
        </w:rPr>
        <w:t>KŞEHiR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97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6"/>
          <w:w w:val="97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606060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606060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62828"/>
          <w:spacing w:val="0"/>
          <w:w w:val="97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color w:val="262828"/>
          <w:spacing w:val="0"/>
          <w:w w:val="98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262828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4F4F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4F4F"/>
          <w:spacing w:val="10"/>
          <w:w w:val="95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262828"/>
          <w:spacing w:val="0"/>
          <w:w w:val="5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262828"/>
          <w:spacing w:val="0"/>
          <w:w w:val="5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100"/>
        </w:rPr>
        <w:t>iTFAiYE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62828"/>
          <w:spacing w:val="0"/>
          <w:w w:val="95"/>
        </w:rPr>
        <w:t>DAİ</w:t>
      </w:r>
      <w:r>
        <w:rPr>
          <w:rFonts w:ascii="Times New Roman" w:hAnsi="Times New Roman" w:cs="Times New Roman" w:eastAsia="Times New Roman"/>
          <w:sz w:val="22"/>
          <w:szCs w:val="22"/>
          <w:color w:val="262828"/>
          <w:spacing w:val="0"/>
          <w:w w:val="94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color w:val="262828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606060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606060"/>
          <w:spacing w:val="10"/>
          <w:w w:val="95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262828"/>
          <w:spacing w:val="0"/>
          <w:w w:val="7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2628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62828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97"/>
        </w:rPr>
        <w:t>BAŞKANLIGI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12" w:after="0" w:line="240" w:lineRule="auto"/>
        <w:ind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3F3F3F"/>
          <w:spacing w:val="0"/>
          <w:w w:val="100"/>
        </w:rPr>
        <w:t>itfai</w:t>
      </w:r>
      <w:r>
        <w:rPr>
          <w:rFonts w:ascii="Times New Roman" w:hAnsi="Times New Roman" w:cs="Times New Roman" w:eastAsia="Times New Roman"/>
          <w:sz w:val="21"/>
          <w:szCs w:val="21"/>
          <w:color w:val="3F3F3F"/>
          <w:spacing w:val="6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color w:val="6060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60606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3F3F3F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1"/>
          <w:szCs w:val="21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606060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3F3F3F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1"/>
          <w:szCs w:val="21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3F3F3F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4F4F4F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color w:val="4F4F4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4F4F4F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3F3F3F"/>
          <w:spacing w:val="0"/>
          <w:w w:val="100"/>
        </w:rPr>
        <w:t>Acil</w:t>
      </w:r>
      <w:r>
        <w:rPr>
          <w:rFonts w:ascii="Times New Roman" w:hAnsi="Times New Roman" w:cs="Times New Roman" w:eastAsia="Times New Roman"/>
          <w:sz w:val="21"/>
          <w:szCs w:val="21"/>
          <w:color w:val="3F3F3F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3F3F3F"/>
          <w:spacing w:val="0"/>
          <w:w w:val="100"/>
        </w:rPr>
        <w:t>Müdahale</w:t>
      </w:r>
      <w:r>
        <w:rPr>
          <w:rFonts w:ascii="Times New Roman" w:hAnsi="Times New Roman" w:cs="Times New Roman" w:eastAsia="Times New Roman"/>
          <w:sz w:val="21"/>
          <w:szCs w:val="21"/>
          <w:color w:val="3F3F3F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4F4F4F"/>
          <w:spacing w:val="8"/>
          <w:w w:val="100"/>
        </w:rPr>
        <w:t>Ş</w:t>
      </w:r>
      <w:r>
        <w:rPr>
          <w:rFonts w:ascii="Times New Roman" w:hAnsi="Times New Roman" w:cs="Times New Roman" w:eastAsia="Times New Roman"/>
          <w:sz w:val="21"/>
          <w:szCs w:val="21"/>
          <w:color w:val="2628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color w:val="2628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color w:val="6060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60606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262828"/>
          <w:spacing w:val="0"/>
          <w:w w:val="102"/>
        </w:rPr>
        <w:t>Müdürl</w:t>
      </w:r>
      <w:r>
        <w:rPr>
          <w:rFonts w:ascii="Times New Roman" w:hAnsi="Times New Roman" w:cs="Times New Roman" w:eastAsia="Times New Roman"/>
          <w:sz w:val="21"/>
          <w:szCs w:val="21"/>
          <w:color w:val="262828"/>
          <w:spacing w:val="0"/>
          <w:w w:val="103"/>
        </w:rPr>
        <w:t>ü</w:t>
      </w:r>
      <w:r>
        <w:rPr>
          <w:rFonts w:ascii="Times New Roman" w:hAnsi="Times New Roman" w:cs="Times New Roman" w:eastAsia="Times New Roman"/>
          <w:sz w:val="21"/>
          <w:szCs w:val="21"/>
          <w:color w:val="4F4F4F"/>
          <w:spacing w:val="2"/>
          <w:w w:val="113"/>
        </w:rPr>
        <w:t>ğ</w:t>
      </w:r>
      <w:r>
        <w:rPr>
          <w:rFonts w:ascii="Times New Roman" w:hAnsi="Times New Roman" w:cs="Times New Roman" w:eastAsia="Times New Roman"/>
          <w:sz w:val="21"/>
          <w:szCs w:val="21"/>
          <w:color w:val="262828"/>
          <w:spacing w:val="0"/>
          <w:w w:val="89"/>
        </w:rPr>
        <w:t>ü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8" w:lineRule="exact"/>
        <w:ind w:left="1114" w:right="5352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3F3F3F"/>
          <w:w w:val="88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100"/>
          <w:position w:val="-1"/>
        </w:rPr>
        <w:t>ANGl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62828"/>
          <w:spacing w:val="0"/>
          <w:w w:val="96"/>
          <w:position w:val="-1"/>
        </w:rPr>
        <w:t>RAPORU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pgSz w:w="11900" w:h="16820"/>
          <w:pgMar w:top="200" w:bottom="280" w:left="260" w:right="0"/>
          <w:cols w:num="2" w:equalWidth="0">
            <w:col w:w="1710" w:space="1573"/>
            <w:col w:w="8357"/>
          </w:cols>
        </w:sectPr>
      </w:pPr>
      <w:rPr/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4" w:after="0" w:line="240" w:lineRule="auto"/>
        <w:ind w:left="190" w:right="-20"/>
        <w:jc w:val="left"/>
        <w:tabs>
          <w:tab w:pos="1580" w:val="left"/>
          <w:tab w:pos="3140" w:val="left"/>
          <w:tab w:pos="5500" w:val="left"/>
          <w:tab w:pos="7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8pt;margin-top:13.188024pt;width:576.359985pt;height:677.495934pt;mso-position-horizontal-relative:page;mso-position-vertical-relative:paragraph;z-index:-7453" coordorigin="360,264" coordsize="11527,13550">
            <v:shape style="position:absolute;left:360;top:10151;width:4090;height:1670" type="#_x0000_t75">
              <v:imagedata r:id="rId25" o:title=""/>
            </v:shape>
            <v:group style="position:absolute;left:2354;top:1963;width:2;height:6861" coordorigin="2354,1963" coordsize="2,6861">
              <v:shape style="position:absolute;left:2354;top:1963;width:2;height:6861" coordorigin="2354,1963" coordsize="0,6861" path="m2354,8824l2354,1963e" filled="f" stroked="t" strokeweight=".714375pt" strokecolor="#575757">
                <v:path arrowok="t"/>
              </v:shape>
            </v:group>
            <v:group style="position:absolute;left:3858;top:1232;width:2;height:746" coordorigin="3858,1232" coordsize="2,746">
              <v:shape style="position:absolute;left:3858;top:1232;width:2;height:746" coordorigin="3858,1232" coordsize="0,746" path="m3858,1977l3858,1232e" filled="f" stroked="t" strokeweight=".714375pt" strokecolor="#5B5B5B">
                <v:path arrowok="t"/>
              </v:shape>
            </v:group>
            <v:group style="position:absolute;left:450;top:271;width:11351;height:2" coordorigin="450,271" coordsize="11351,2">
              <v:shape style="position:absolute;left:450;top:271;width:11351;height:2" coordorigin="450,271" coordsize="11351,0" path="m450,271l11801,271e" filled="f" stroked="t" strokeweight=".714375pt" strokecolor="#575757">
                <v:path arrowok="t"/>
              </v:shape>
            </v:group>
            <v:group style="position:absolute;left:450;top:314;width:2;height:2050" coordorigin="450,314" coordsize="2,2050">
              <v:shape style="position:absolute;left:450;top:314;width:2;height:2050" coordorigin="450,314" coordsize="0,2050" path="m450,2364l450,314e" filled="f" stroked="t" strokeweight=".357187pt" strokecolor="#ACACAC">
                <v:path arrowok="t"/>
              </v:shape>
            </v:group>
            <v:group style="position:absolute;left:450;top:515;width:11359;height:2" coordorigin="450,515" coordsize="11359,2">
              <v:shape style="position:absolute;left:450;top:515;width:11359;height:2" coordorigin="450,515" coordsize="11359,0" path="m450,515l11809,515e" filled="f" stroked="t" strokeweight=".714375pt" strokecolor="#575B5B">
                <v:path arrowok="t"/>
              </v:shape>
            </v:group>
            <v:group style="position:absolute;left:450;top:751;width:11359;height:2" coordorigin="450,751" coordsize="11359,2">
              <v:shape style="position:absolute;left:450;top:751;width:11359;height:2" coordorigin="450,751" coordsize="11359,0" path="m450,751l11809,751e" filled="f" stroked="t" strokeweight=".714375pt" strokecolor="#575757">
                <v:path arrowok="t"/>
              </v:shape>
            </v:group>
            <v:group style="position:absolute;left:443;top:995;width:11373;height:2" coordorigin="443,995" coordsize="11373,2">
              <v:shape style="position:absolute;left:443;top:995;width:11373;height:2" coordorigin="443,995" coordsize="11373,0" path="m443,995l11816,995e" filled="f" stroked="t" strokeweight=".714375pt" strokecolor="#575757">
                <v:path arrowok="t"/>
              </v:shape>
            </v:group>
            <v:group style="position:absolute;left:443;top:1232;width:11373;height:2" coordorigin="443,1232" coordsize="11373,2">
              <v:shape style="position:absolute;left:443;top:1232;width:11373;height:2" coordorigin="443,1232" coordsize="11373,0" path="m443,1232l11816,1232e" filled="f" stroked="t" strokeweight=".357187pt" strokecolor="#676B6B">
                <v:path arrowok="t"/>
              </v:shape>
            </v:group>
            <v:group style="position:absolute;left:443;top:1970;width:11373;height:2" coordorigin="443,1970" coordsize="11373,2">
              <v:shape style="position:absolute;left:443;top:1970;width:11373;height:2" coordorigin="443,1970" coordsize="11373,0" path="m443,1970l11816,1970e" filled="f" stroked="t" strokeweight=".714375pt" strokecolor="#4B4F4F">
                <v:path arrowok="t"/>
              </v:shape>
            </v:group>
            <v:group style="position:absolute;left:443;top:2246;width:11373;height:2" coordorigin="443,2246" coordsize="11373,2">
              <v:shape style="position:absolute;left:443;top:2246;width:11373;height:2" coordorigin="443,2246" coordsize="11373,0" path="m443,2246l11816,2246e" filled="f" stroked="t" strokeweight=".714375pt" strokecolor="#575B57">
                <v:path arrowok="t"/>
              </v:shape>
            </v:group>
            <v:group style="position:absolute;left:439;top:2350;width:2;height:1563" coordorigin="439,2350" coordsize="2,1563">
              <v:shape style="position:absolute;left:439;top:2350;width:2;height:1563" coordorigin="439,2350" coordsize="0,1563" path="m439,3913l439,2350e" filled="f" stroked="t" strokeweight=".357187pt" strokecolor="#B8B8B8">
                <v:path arrowok="t"/>
              </v:shape>
            </v:group>
            <v:group style="position:absolute;left:2357;top:2486;width:9465;height:2" coordorigin="2357,2486" coordsize="9465,2">
              <v:shape style="position:absolute;left:2357;top:2486;width:9465;height:2" coordorigin="2357,2486" coordsize="9465,0" path="m2357,2486l11823,2486e" filled="f" stroked="t" strokeweight=".714375pt" strokecolor="#575757">
                <v:path arrowok="t"/>
              </v:shape>
            </v:group>
            <v:group style="position:absolute;left:4911;top:2479;width:2;height:2172" coordorigin="4911,2479" coordsize="2,2172">
              <v:shape style="position:absolute;left:4911;top:2479;width:2;height:2172" coordorigin="4911,2479" coordsize="0,2172" path="m4911,4651l4911,2479e" filled="f" stroked="t" strokeweight=".714375pt" strokecolor="#545454">
                <v:path arrowok="t"/>
              </v:shape>
            </v:group>
            <v:group style="position:absolute;left:4908;top:2974;width:6915;height:2" coordorigin="4908,2974" coordsize="6915,2">
              <v:shape style="position:absolute;left:4908;top:2974;width:6915;height:2" coordorigin="4908,2974" coordsize="6915,0" path="m4908,2974l11823,2974e" filled="f" stroked="t" strokeweight=".714375pt" strokecolor="#5B5B5B">
                <v:path arrowok="t"/>
              </v:shape>
            </v:group>
            <v:group style="position:absolute;left:4908;top:3210;width:6922;height:2" coordorigin="4908,3210" coordsize="6922,2">
              <v:shape style="position:absolute;left:4908;top:3210;width:6922;height:2" coordorigin="4908,3210" coordsize="6922,0" path="m4908,3210l11830,3210e" filled="f" stroked="t" strokeweight=".714375pt" strokecolor="#5B605B">
                <v:path arrowok="t"/>
              </v:shape>
            </v:group>
            <v:group style="position:absolute;left:4908;top:3447;width:6922;height:2" coordorigin="4908,3447" coordsize="6922,2">
              <v:shape style="position:absolute;left:4908;top:3447;width:6922;height:2" coordorigin="4908,3447" coordsize="6922,0" path="m4908,3447l11830,3447e" filled="f" stroked="t" strokeweight=".714375pt" strokecolor="#575757">
                <v:path arrowok="t"/>
              </v:shape>
            </v:group>
            <v:group style="position:absolute;left:2357;top:3691;width:9473;height:2" coordorigin="2357,3691" coordsize="9473,2">
              <v:shape style="position:absolute;left:2357;top:3691;width:9473;height:2" coordorigin="2357,3691" coordsize="9473,0" path="m2357,3691l11830,3691e" filled="f" stroked="t" strokeweight=".714375pt" strokecolor="#575757">
                <v:path arrowok="t"/>
              </v:shape>
            </v:group>
            <v:group style="position:absolute;left:7815;top:3927;width:2;height:724" coordorigin="7815,3927" coordsize="2,724">
              <v:shape style="position:absolute;left:7815;top:3927;width:2;height:724" coordorigin="7815,3927" coordsize="0,724" path="m7815,4651l7815,3927e" filled="f" stroked="t" strokeweight=".714375pt" strokecolor="#575757">
                <v:path arrowok="t"/>
              </v:shape>
            </v:group>
            <v:group style="position:absolute;left:429;top:3934;width:11394;height:2" coordorigin="429,3934" coordsize="11394,2">
              <v:shape style="position:absolute;left:429;top:3934;width:11394;height:2" coordorigin="429,3934" coordsize="11394,0" path="m429,3934l11823,3934e" filled="f" stroked="t" strokeweight=".714375pt" strokecolor="#575B57">
                <v:path arrowok="t"/>
              </v:shape>
            </v:group>
            <v:group style="position:absolute;left:2350;top:4404;width:9473;height:2" coordorigin="2350,4404" coordsize="9473,2">
              <v:shape style="position:absolute;left:2350;top:4404;width:9473;height:2" coordorigin="2350,4404" coordsize="9473,0" path="m2350,4404l11823,4404e" filled="f" stroked="t" strokeweight=".714375pt" strokecolor="#5B5B5B">
                <v:path arrowok="t"/>
              </v:shape>
            </v:group>
            <v:group style="position:absolute;left:2350;top:4644;width:9480;height:2" coordorigin="2350,4644" coordsize="9480,2">
              <v:shape style="position:absolute;left:2350;top:4644;width:9480;height:2" coordorigin="2350,4644" coordsize="9480,0" path="m2350,4644l11830,4644e" filled="f" stroked="t" strokeweight=".714375pt" strokecolor="#606060">
                <v:path arrowok="t"/>
              </v:shape>
            </v:group>
            <v:group style="position:absolute;left:421;top:4884;width:11409;height:2" coordorigin="421,4884" coordsize="11409,2">
              <v:shape style="position:absolute;left:421;top:4884;width:11409;height:2" coordorigin="421,4884" coordsize="11409,0" path="m421,4884l11830,4884e" filled="f" stroked="t" strokeweight=".714375pt" strokecolor="#5B605B">
                <v:path arrowok="t"/>
              </v:shape>
            </v:group>
            <v:group style="position:absolute;left:421;top:5354;width:11416;height:2" coordorigin="421,5354" coordsize="11416,2">
              <v:shape style="position:absolute;left:421;top:5354;width:11416;height:2" coordorigin="421,5354" coordsize="11416,0" path="m421,5354l11837,5354e" filled="f" stroked="t" strokeweight=".714375pt" strokecolor="#676767">
                <v:path arrowok="t"/>
              </v:shape>
            </v:group>
            <v:group style="position:absolute;left:4901;top:5347;width:2;height:738" coordorigin="4901,5347" coordsize="2,738">
              <v:shape style="position:absolute;left:4901;top:5347;width:2;height:738" coordorigin="4901,5347" coordsize="0,738" path="m4901,6085l4901,5347e" filled="f" stroked="t" strokeweight=".714375pt" strokecolor="#545454">
                <v:path arrowok="t"/>
              </v:shape>
            </v:group>
            <v:group style="position:absolute;left:4893;top:5598;width:6937;height:2" coordorigin="4893,5598" coordsize="6937,2">
              <v:shape style="position:absolute;left:4893;top:5598;width:6937;height:2" coordorigin="4893,5598" coordsize="6937,0" path="m4893,5598l11830,5598e" filled="f" stroked="t" strokeweight=".714375pt" strokecolor="#676767">
                <v:path arrowok="t"/>
              </v:shape>
            </v:group>
            <v:group style="position:absolute;left:4893;top:5834;width:6944;height:2" coordorigin="4893,5834" coordsize="6944,2">
              <v:shape style="position:absolute;left:4893;top:5834;width:6944;height:2" coordorigin="4893,5834" coordsize="6944,0" path="m4893,5834l11837,5834e" filled="f" stroked="t" strokeweight=".714375pt" strokecolor="#676B67">
                <v:path arrowok="t"/>
              </v:shape>
            </v:group>
            <v:group style="position:absolute;left:421;top:6078;width:11416;height:2" coordorigin="421,6078" coordsize="11416,2">
              <v:shape style="position:absolute;left:421;top:6078;width:11416;height:2" coordorigin="421,6078" coordsize="11416,0" path="m421,6078l11837,6078e" filled="f" stroked="t" strokeweight=".714375pt" strokecolor="#606060">
                <v:path arrowok="t"/>
              </v:shape>
            </v:group>
            <v:group style="position:absolute;left:414;top:6881;width:11437;height:2" coordorigin="414,6881" coordsize="11437,2">
              <v:shape style="position:absolute;left:414;top:6881;width:11437;height:2" coordorigin="414,6881" coordsize="11437,0" path="m414,6881l11851,6881e" filled="f" stroked="t" strokeweight=".714375pt" strokecolor="#646767">
                <v:path arrowok="t"/>
              </v:shape>
            </v:group>
            <v:group style="position:absolute;left:421;top:5433;width:2;height:2846" coordorigin="421,5433" coordsize="2,2846">
              <v:shape style="position:absolute;left:421;top:5433;width:2;height:2846" coordorigin="421,5433" coordsize="0,2846" path="m421,8279l421,5433e" filled="f" stroked="t" strokeweight=".714375pt" strokecolor="#ACACAC">
                <v:path arrowok="t"/>
              </v:shape>
            </v:group>
            <v:group style="position:absolute;left:411;top:7670;width:2;height:1570" coordorigin="411,7670" coordsize="2,1570">
              <v:shape style="position:absolute;left:411;top:7670;width:2;height:1570" coordorigin="411,7670" coordsize="0,1570" path="m411,9240l411,7670e" filled="f" stroked="t" strokeweight=".714375pt" strokecolor="#A8A8A8">
                <v:path arrowok="t"/>
              </v:shape>
            </v:group>
            <v:group style="position:absolute;left:414;top:7817;width:11430;height:2" coordorigin="414,7817" coordsize="11430,2">
              <v:shape style="position:absolute;left:414;top:7817;width:11430;height:2" coordorigin="414,7817" coordsize="11430,0" path="m414,7817l11844,7817e" filled="f" stroked="t" strokeweight=".357187pt" strokecolor="#5B5B5B">
                <v:path arrowok="t"/>
              </v:shape>
            </v:group>
            <v:group style="position:absolute;left:407;top:8781;width:11451;height:2" coordorigin="407,8781" coordsize="11451,2">
              <v:shape style="position:absolute;left:407;top:8781;width:11451;height:2" coordorigin="407,8781" coordsize="11451,0" path="m407,8781l11859,8781e" filled="f" stroked="t" strokeweight=".714375pt" strokecolor="#575757">
                <v:path arrowok="t"/>
              </v:shape>
            </v:group>
            <v:group style="position:absolute;left:407;top:8057;width:11437;height:2" coordorigin="407,8057" coordsize="11437,2">
              <v:shape style="position:absolute;left:407;top:8057;width:11437;height:2" coordorigin="407,8057" coordsize="11437,0" path="m407,8057l11844,8057e" filled="f" stroked="t" strokeweight=".714375pt" strokecolor="#575757">
                <v:path arrowok="t"/>
              </v:shape>
            </v:group>
            <v:group style="position:absolute;left:407;top:8301;width:11451;height:2" coordorigin="407,8301" coordsize="11451,2">
              <v:shape style="position:absolute;left:407;top:8301;width:11451;height:2" coordorigin="407,8301" coordsize="11451,0" path="m407,8301l11859,8301e" filled="f" stroked="t" strokeweight=".714375pt" strokecolor="#545757">
                <v:path arrowok="t"/>
              </v:shape>
            </v:group>
            <v:group style="position:absolute;left:396;top:8286;width:2;height:4581" coordorigin="396,8286" coordsize="2,4581">
              <v:shape style="position:absolute;left:396;top:8286;width:2;height:4581" coordorigin="396,8286" coordsize="0,4581" path="m396,12867l396,8286e" filled="f" stroked="t" strokeweight=".714375pt" strokecolor="#B3B3B3">
                <v:path arrowok="t"/>
              </v:shape>
            </v:group>
            <v:group style="position:absolute;left:379;top:12918;width:2;height:839" coordorigin="379,12918" coordsize="2,839">
              <v:shape style="position:absolute;left:379;top:12918;width:2;height:839" coordorigin="379,12918" coordsize="0,839" path="m379,13756l379,12918e" filled="f" stroked="t" strokeweight=".714375pt" strokecolor="#B3B3B8">
                <v:path arrowok="t"/>
              </v:shape>
            </v:group>
            <v:group style="position:absolute;left:7347;top:9010;width:2;height:4796" coordorigin="7347,9010" coordsize="2,4796">
              <v:shape style="position:absolute;left:7347;top:9010;width:2;height:4796" coordorigin="7347,9010" coordsize="0,4796" path="m7347,13807l7347,9010e" filled="f" stroked="t" strokeweight=".714375pt" strokecolor="#575757">
                <v:path arrowok="t"/>
              </v:shape>
            </v:group>
            <v:group style="position:absolute;left:379;top:13796;width:11501;height:2" coordorigin="379,13796" coordsize="11501,2">
              <v:shape style="position:absolute;left:379;top:13796;width:11501;height:2" coordorigin="379,13796" coordsize="11501,0" path="m379,13796l11880,13796e" filled="f" stroked="t" strokeweight=".714375pt" strokecolor="#60606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Ola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Tarihi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14.10.2017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7"/>
          <w:w w:val="13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6"/>
        </w:rPr>
        <w:t>Bildirim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"/>
          <w:w w:val="10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No:57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6"/>
          <w:w w:val="95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5"/>
        </w:rPr>
        <w:t>Bildirim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1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5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9"/>
          <w:w w:val="9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0: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2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5"/>
        </w:rPr>
        <w:t>treı: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40" w:lineRule="auto"/>
        <w:ind w:left="204" w:right="-20"/>
        <w:jc w:val="left"/>
        <w:tabs>
          <w:tab w:pos="1740" w:val="left"/>
          <w:tab w:pos="3140" w:val="left"/>
          <w:tab w:pos="4480" w:val="left"/>
          <w:tab w:pos="55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9"/>
          <w:w w:val="85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87"/>
        </w:rPr>
        <w:t>ıt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7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8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5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27"/>
          <w:w w:val="5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59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3"/>
          <w:w w:val="5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</w:rPr>
        <w:t>4.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94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3"/>
          <w:w w:val="94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2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5"/>
          <w:w w:val="102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7"/>
          <w:w w:val="13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6"/>
          <w:w w:val="9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7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7"/>
        </w:rPr>
        <w:t>ıt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7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9"/>
        </w:rPr>
        <w:t>10230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7"/>
          <w:w w:val="10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Bildirim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Ala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Torbalı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5"/>
        </w:rPr>
        <w:t>Merk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3"/>
          <w:w w:val="9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5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1"/>
        </w:rPr>
        <w:t>Grup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3" w:after="0" w:line="254" w:lineRule="auto"/>
        <w:ind w:left="204" w:right="5614"/>
        <w:jc w:val="left"/>
        <w:tabs>
          <w:tab w:pos="1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Bildirile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Adr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:At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tür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6"/>
        </w:rPr>
        <w:t>Malıall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2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"/>
          <w:w w:val="10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dı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6"/>
        </w:rPr>
        <w:t>No:2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2"/>
          <w:w w:val="97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68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9"/>
          <w:w w:val="10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3"/>
        </w:rPr>
        <w:t>bal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"/>
          <w:w w:val="9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939599"/>
          <w:spacing w:val="0"/>
          <w:w w:val="101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939599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3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8"/>
          <w:w w:val="8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Doğru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Adr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tatür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7"/>
        </w:rPr>
        <w:t>Mahalle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8"/>
          <w:w w:val="10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Aydı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6"/>
        </w:rPr>
        <w:t>No:2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4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41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8"/>
          <w:w w:val="4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41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9"/>
          <w:w w:val="10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85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4"/>
          <w:w w:val="85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939599"/>
          <w:spacing w:val="2"/>
          <w:w w:val="114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9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8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-9"/>
          <w:w w:val="7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8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3" w:lineRule="exact"/>
        <w:ind w:left="183" w:right="-20"/>
        <w:jc w:val="left"/>
        <w:tabs>
          <w:tab w:pos="1560" w:val="left"/>
          <w:tab w:pos="4280" w:val="left"/>
          <w:tab w:pos="6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06060"/>
          <w:w w:val="83"/>
        </w:rPr>
        <w:t>!Y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w w:val="8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6"/>
          <w:w w:val="9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9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4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Türü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Bina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8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3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86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8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9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7"/>
          <w:w w:val="8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Sınıfı: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5"/>
          <w:w w:val="11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97"/>
        </w:rPr>
        <w:t>ını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1"/>
          <w:w w:val="98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Sebebi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:Sigara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"/>
          <w:w w:val="10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7"/>
        </w:rPr>
        <w:t>dik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2"/>
          <w:w w:val="98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2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6"/>
          <w:w w:val="7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2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102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89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11"/>
          <w:w w:val="9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5" w:after="0" w:line="213" w:lineRule="exact"/>
        <w:ind w:left="183" w:right="-20"/>
        <w:jc w:val="left"/>
        <w:tabs>
          <w:tab w:pos="3580" w:val="left"/>
          <w:tab w:pos="67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777979"/>
          <w:w w:val="99"/>
          <w:position w:val="-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w w:val="100"/>
          <w:position w:val="-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2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6"/>
          <w:position w:val="-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-2"/>
        </w:rPr>
        <w:t>ngı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-2"/>
        </w:rPr>
        <w:t>Binada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8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63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3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2"/>
        </w:rPr>
        <w:t>se: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65"/>
          <w:position w:val="-2"/>
        </w:rPr>
        <w:t>!Y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8"/>
          <w:w w:val="87"/>
          <w:position w:val="-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2"/>
          <w:w w:val="91"/>
          <w:position w:val="-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2"/>
          <w:w w:val="63"/>
          <w:position w:val="-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73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63"/>
          <w:position w:val="-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73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8"/>
          <w:w w:val="73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"/>
          <w:w w:val="97"/>
          <w:position w:val="-2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1"/>
          <w:w w:val="93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72"/>
          <w:position w:val="-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78"/>
          <w:position w:val="-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3"/>
          <w:w w:val="78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30"/>
          <w:position w:val="-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5"/>
          <w:position w:val="-2"/>
        </w:rPr>
        <w:t>Kullanım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0"/>
          <w:w w:val="95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6"/>
          <w:position w:val="-2"/>
        </w:rPr>
        <w:t>Şe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7"/>
          <w:position w:val="-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  <w:position w:val="-2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8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4"/>
          <w:w w:val="130"/>
          <w:position w:val="-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63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3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2"/>
        </w:rPr>
        <w:t>şyc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0"/>
          <w:w w:val="101"/>
          <w:position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9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3"/>
          <w:w w:val="90"/>
          <w:position w:val="-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4"/>
          <w:position w:val="-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3"/>
          <w:position w:val="-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62"/>
          <w:position w:val="-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3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  <w:position w:val="-2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"/>
          <w:w w:val="100"/>
          <w:position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79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19"/>
          <w:position w:val="-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98" w:lineRule="exact"/>
        <w:ind w:left="3612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4.314987pt;margin-top:.487062pt;width:33.812793pt;height:23pt;mso-position-horizontal-relative:page;mso-position-vertical-relative:paragraph;z-index:-7448" type="#_x0000_t202" filled="f" stroked="f">
            <v:textbox inset="0,0,0,0">
              <w:txbxContent>
                <w:p>
                  <w:pPr>
                    <w:spacing w:before="0" w:after="0" w:line="460" w:lineRule="exact"/>
                    <w:ind w:right="-109"/>
                    <w:jc w:val="left"/>
                    <w:tabs>
                      <w:tab w:pos="580" w:val="left"/>
                    </w:tabs>
                    <w:rPr>
                      <w:rFonts w:ascii="Arial" w:hAnsi="Arial" w:cs="Arial" w:eastAsia="Arial"/>
                      <w:sz w:val="46"/>
                      <w:szCs w:val="46"/>
                    </w:rPr>
                  </w:pPr>
                  <w:rPr/>
                  <w:r>
                    <w:rPr>
                      <w:rFonts w:ascii="Arial" w:hAnsi="Arial" w:cs="Arial" w:eastAsia="Arial"/>
                      <w:sz w:val="46"/>
                      <w:szCs w:val="46"/>
                      <w:color w:val="606060"/>
                      <w:spacing w:val="0"/>
                      <w:w w:val="34"/>
                    </w:rPr>
                    <w:t>ı</w:t>
                  </w:r>
                  <w:r>
                    <w:rPr>
                      <w:rFonts w:ascii="Arial" w:hAnsi="Arial" w:cs="Arial" w:eastAsia="Arial"/>
                      <w:sz w:val="46"/>
                      <w:szCs w:val="46"/>
                      <w:color w:val="606060"/>
                      <w:spacing w:val="0"/>
                      <w:w w:val="100"/>
                    </w:rPr>
                    <w:tab/>
                  </w:r>
                  <w:r>
                    <w:rPr>
                      <w:rFonts w:ascii="Arial" w:hAnsi="Arial" w:cs="Arial" w:eastAsia="Arial"/>
                      <w:sz w:val="46"/>
                      <w:szCs w:val="46"/>
                      <w:color w:val="606060"/>
                      <w:spacing w:val="0"/>
                      <w:w w:val="100"/>
                    </w:rPr>
                  </w:r>
                  <w:r>
                    <w:rPr>
                      <w:rFonts w:ascii="Arial" w:hAnsi="Arial" w:cs="Arial" w:eastAsia="Arial"/>
                      <w:sz w:val="46"/>
                      <w:szCs w:val="46"/>
                      <w:color w:val="3F3F3F"/>
                      <w:spacing w:val="0"/>
                      <w:w w:val="70"/>
                    </w:rPr>
                    <w:t>ı</w:t>
                  </w:r>
                  <w:r>
                    <w:rPr>
                      <w:rFonts w:ascii="Arial" w:hAnsi="Arial" w:cs="Arial" w:eastAsia="Arial"/>
                      <w:sz w:val="46"/>
                      <w:szCs w:val="46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7"/>
        </w:rPr>
        <w:t>Betonarnıe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3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2"/>
          <w:w w:val="8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87"/>
        </w:rPr>
        <w:t>agi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8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42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Ahşa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1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4"/>
          <w:w w:val="9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7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7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72"/>
        </w:rPr>
        <w:t>   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8"/>
          <w:w w:val="7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Diğe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606060"/>
          <w:spacing w:val="0"/>
          <w:w w:val="196"/>
        </w:rPr>
        <w:t>f</w:t>
      </w:r>
      <w:r>
        <w:rPr>
          <w:rFonts w:ascii="Arial" w:hAnsi="Arial" w:cs="Arial" w:eastAsia="Arial"/>
          <w:sz w:val="21"/>
          <w:szCs w:val="21"/>
          <w:color w:val="606060"/>
          <w:spacing w:val="-1"/>
          <w:w w:val="197"/>
        </w:rPr>
        <w:t>-</w:t>
      </w:r>
      <w:r>
        <w:rPr>
          <w:rFonts w:ascii="Arial" w:hAnsi="Arial" w:cs="Arial" w:eastAsia="Arial"/>
          <w:sz w:val="21"/>
          <w:szCs w:val="21"/>
          <w:color w:val="3F3F3F"/>
          <w:spacing w:val="0"/>
          <w:w w:val="366"/>
        </w:rPr>
        <w:t>---</w:t>
      </w:r>
      <w:r>
        <w:rPr>
          <w:rFonts w:ascii="Arial" w:hAnsi="Arial" w:cs="Arial" w:eastAsia="Arial"/>
          <w:sz w:val="21"/>
          <w:szCs w:val="21"/>
          <w:color w:val="3F3F3F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3F3F3F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606060"/>
          <w:spacing w:val="0"/>
          <w:w w:val="354"/>
        </w:rPr>
        <w:t>----------------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30" w:lineRule="exact"/>
        <w:ind w:left="3969" w:right="-20"/>
        <w:jc w:val="left"/>
        <w:tabs>
          <w:tab w:pos="5980" w:val="left"/>
          <w:tab w:pos="66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4F4F4F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1"/>
          <w:szCs w:val="21"/>
          <w:color w:val="4F4F4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color w:val="4F4F4F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4F4F4F"/>
          <w:spacing w:val="0"/>
          <w:w w:val="60"/>
        </w:rPr>
        <w:t>j</w:t>
      </w:r>
      <w:r>
        <w:rPr>
          <w:rFonts w:ascii="Arial" w:hAnsi="Arial" w:cs="Arial" w:eastAsia="Arial"/>
          <w:sz w:val="18"/>
          <w:szCs w:val="18"/>
          <w:color w:val="4F4F4F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4F4F4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5"/>
        </w:rPr>
        <w:t>!Y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7"/>
          <w:w w:val="9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"/>
          <w:w w:val="9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92"/>
        </w:rPr>
        <w:t>ını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29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7"/>
        </w:rPr>
        <w:t>Kont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6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4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46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10"/>
          <w:w w:val="4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Altına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2"/>
        </w:rPr>
        <w:t>:21:00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</w:sectPr>
      </w:pPr>
      <w:rPr/>
    </w:p>
    <w:p>
      <w:pPr>
        <w:spacing w:before="69" w:after="0" w:line="240" w:lineRule="auto"/>
        <w:ind w:left="183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06060"/>
          <w:w w:val="98"/>
        </w:rPr>
        <w:t>Yana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Şeyin: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80" w:lineRule="atLeast"/>
        <w:ind w:right="2678" w:firstLine="7"/>
        <w:jc w:val="left"/>
        <w:tabs>
          <w:tab w:pos="3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F4F4F"/>
          <w:w w:val="96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w w:val="97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9"/>
          <w:w w:val="95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ERTAN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5"/>
          <w:w w:val="3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94"/>
        </w:rPr>
        <w:t>Kira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Kulla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6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7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3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10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7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27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</w:rPr>
        <w:t>Ami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0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:Ümmet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5"/>
          <w:w w:val="10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91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9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MLI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  <w:cols w:num="2" w:equalWidth="0">
            <w:col w:w="1261" w:space="851"/>
            <w:col w:w="9528"/>
          </w:cols>
        </w:sectPr>
      </w:pPr>
      <w:rPr/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7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6.786562pt;margin-top:-216.138428pt;width:.1pt;height:209.701913pt;mso-position-horizontal-relative:page;mso-position-vertical-relative:paragraph;z-index:-7450" coordorigin="136,-4323" coordsize="2,4194">
            <v:shape style="position:absolute;left:136;top:-4323;width:2;height:4194" coordorigin="136,-4323" coordsize="0,4194" path="m136,-129l136,-4323e" filled="f" stroked="t" strokeweight=".714375pt" strokecolor="#CFD4CC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2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iden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9" w:lineRule="exact"/>
        <w:ind w:left="19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Ekibin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1" w:lineRule="auto"/>
        <w:ind w:left="161" w:right="-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777979"/>
          <w:w w:val="73"/>
        </w:rPr>
        <w:t>!Y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rdımcı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ip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17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33"/>
          <w:w w:val="1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7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1"/>
          <w:w w:val="9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</w:rPr>
        <w:t>şse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58" w:lineRule="exact"/>
        <w:ind w:left="154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B1B3B3"/>
          <w:spacing w:val="0"/>
          <w:w w:val="78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13" w:after="0" w:line="240" w:lineRule="auto"/>
        <w:ind w:left="2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2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1"/>
          <w:w w:val="9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6"/>
        </w:rPr>
        <w:t>aç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2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"/>
          <w:w w:val="11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5"/>
        </w:rPr>
        <w:t>:3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9" w:lineRule="exact"/>
        <w:ind w:left="2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aç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Plak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8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2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5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5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2"/>
        </w:rPr>
        <w:t>765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2" w:lineRule="exact"/>
        <w:ind w:left="107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1"/>
        </w:rPr>
        <w:t>6236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40" w:lineRule="auto"/>
        <w:ind w:left="107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1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8"/>
          <w:w w:val="10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8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6"/>
          <w:w w:val="96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6"/>
        </w:rPr>
        <w:t>ers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7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6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9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</w:rPr>
        <w:t>Sayı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6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4"/>
          <w:w w:val="96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11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6" w:after="0" w:line="230" w:lineRule="exact"/>
        <w:ind w:left="21" w:right="109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06060"/>
          <w:w w:val="92"/>
        </w:rPr>
        <w:t>Çı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1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7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3"/>
          <w:w w:val="8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4"/>
        </w:rPr>
        <w:t>Dönü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7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2"/>
          <w:w w:val="9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8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10"/>
          <w:w w:val="8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1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2"/>
        </w:rPr>
        <w:t>!Yardıma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9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9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8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8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aka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2"/>
          <w:w w:val="10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40" w:lineRule="auto"/>
        <w:ind w:left="21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mirini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Adı-Soyadı: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" w:after="0" w:line="240" w:lineRule="auto"/>
        <w:ind w:left="21" w:right="-20"/>
        <w:jc w:val="left"/>
        <w:tabs>
          <w:tab w:pos="29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Çıkı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8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9"/>
          <w:w w:val="9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5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0:49</w:t>
        <w:tab/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3"/>
          <w:position w:val="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2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1"/>
          <w:w w:val="100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1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1"/>
        </w:rPr>
        <w:t>20: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4"/>
          <w:w w:val="101"/>
          <w:position w:val="1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55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Elektri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Arıza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Gel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54" w:lineRule="auto"/>
        <w:ind w:left="29" w:right="4374" w:firstLine="1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18"/>
          <w:w w:val="5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91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14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7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4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1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Gel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</w:rPr>
        <w:t>Emniyet-Jandarma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8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"/>
          <w:w w:val="86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</w:rPr>
        <w:t>oğ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6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6"/>
        </w:rPr>
        <w:t>gaz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8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88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ibi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0" w:lineRule="exact"/>
        <w:ind w:right="-20"/>
        <w:jc w:val="left"/>
        <w:tabs>
          <w:tab w:pos="29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w w:val="77"/>
        </w:rPr>
        <w:t>!A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aç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</w:rPr>
        <w:t>Sayı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4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9"/>
          <w:w w:val="9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2"/>
        </w:rPr>
        <w:t>son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Sayı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8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  <w:cols w:num="3" w:equalWidth="0">
            <w:col w:w="1380" w:space="710"/>
            <w:col w:w="2198" w:space="352"/>
            <w:col w:w="7000"/>
          </w:cols>
        </w:sectPr>
      </w:pPr>
      <w:rPr/>
    </w:p>
    <w:p>
      <w:pPr>
        <w:spacing w:before="1" w:after="0" w:line="246" w:lineRule="auto"/>
        <w:ind w:left="154" w:right="-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pta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Göıiildüğü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B1B3B3"/>
          <w:spacing w:val="-4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6"/>
        </w:rPr>
        <w:t>Dunım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" w:after="0" w:line="240" w:lineRule="auto"/>
        <w:ind w:left="-35" w:right="1508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1"/>
        </w:rPr>
        <w:t>!Yangı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5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rine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3"/>
        </w:rPr>
        <w:t>nl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4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ığında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5"/>
          <w:w w:val="9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"/>
          <w:w w:val="9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3"/>
        </w:rPr>
        <w:t>ini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22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çatısı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alevii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duma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7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kil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anınakla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8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duğu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8"/>
        </w:rPr>
        <w:t>göı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8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78"/>
        </w:rPr>
        <w:t>ildi.i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26" w:lineRule="exact"/>
        <w:ind w:left="2530" w:right="414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-1"/>
        </w:rPr>
        <w:t>öndürmcdc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7"/>
          <w:position w:val="-1"/>
        </w:rPr>
        <w:t>Kullanıla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7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6"/>
          <w:w w:val="97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6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106"/>
          <w:position w:val="-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6"/>
          <w:position w:val="-1"/>
        </w:rPr>
        <w:t>ndürücü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260" w:right="0"/>
          <w:cols w:num="2" w:equalWidth="0">
            <w:col w:w="1610" w:space="480"/>
            <w:col w:w="9550"/>
          </w:cols>
        </w:sectPr>
      </w:pPr>
      <w:rPr/>
    </w:p>
    <w:p>
      <w:pPr>
        <w:spacing w:before="0" w:after="0" w:line="219" w:lineRule="exact"/>
        <w:ind w:left="154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B1B3B3"/>
          <w:spacing w:val="-18"/>
          <w:w w:val="3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104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6"/>
        </w:rPr>
        <w:t>ndürmc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1"/>
          <w:w w:val="10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9"/>
        </w:rPr>
        <w:t>iı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31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6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4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8"/>
          <w:w w:val="105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6"/>
          <w:w w:val="8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1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6"/>
          <w:w w:val="9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79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1" w:after="0" w:line="228" w:lineRule="exact"/>
        <w:ind w:left="14" w:right="-70"/>
        <w:jc w:val="left"/>
        <w:tabs>
          <w:tab w:pos="19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m3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7"/>
          <w:w w:val="2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6"/>
        </w:rPr>
        <w:t>Köpük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64" w:lineRule="exact"/>
        <w:ind w:right="-20"/>
        <w:jc w:val="left"/>
        <w:tabs>
          <w:tab w:pos="1920" w:val="left"/>
        </w:tabs>
        <w:rPr>
          <w:rFonts w:ascii="Arial" w:hAnsi="Arial" w:cs="Arial" w:eastAsia="Arial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.1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</w:r>
      <w:r>
        <w:rPr>
          <w:rFonts w:ascii="Arial" w:hAnsi="Arial" w:cs="Arial" w:eastAsia="Arial"/>
          <w:sz w:val="26"/>
          <w:szCs w:val="26"/>
          <w:color w:val="4F4F4F"/>
          <w:spacing w:val="0"/>
          <w:w w:val="59"/>
          <w:b/>
          <w:bCs/>
        </w:rPr>
        <w:t>ı</w:t>
      </w:r>
      <w:r>
        <w:rPr>
          <w:rFonts w:ascii="Arial" w:hAnsi="Arial" w:cs="Arial" w:eastAsia="Arial"/>
          <w:sz w:val="26"/>
          <w:szCs w:val="26"/>
          <w:color w:val="000000"/>
          <w:spacing w:val="0"/>
          <w:w w:val="100"/>
        </w:rPr>
      </w:r>
    </w:p>
    <w:p>
      <w:pPr>
        <w:spacing w:before="11" w:after="0" w:line="182" w:lineRule="exact"/>
        <w:ind w:left="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606060"/>
          <w:w w:val="25"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6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  <w:position w:val="-4"/>
        </w:rPr>
        <w:t>K.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9"/>
          <w:w w:val="100"/>
          <w:position w:val="-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4"/>
        </w:rPr>
        <w:t>.T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4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3"/>
          <w:w w:val="100"/>
          <w:position w:val="-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  <w:position w:val="-4"/>
        </w:rPr>
        <w:t>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24" w:lineRule="exact"/>
        <w:ind w:right="-20"/>
        <w:jc w:val="left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color w:val="606060"/>
          <w:spacing w:val="0"/>
          <w:w w:val="78"/>
          <w:position w:val="-2"/>
        </w:rPr>
        <w:t>ı</w:t>
      </w:r>
      <w:r>
        <w:rPr>
          <w:rFonts w:ascii="Arial" w:hAnsi="Arial" w:cs="Arial" w:eastAsia="Arial"/>
          <w:sz w:val="41"/>
          <w:szCs w:val="41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  <w:cols w:num="4" w:equalWidth="0">
            <w:col w:w="1410" w:space="688"/>
            <w:col w:w="1025" w:space="1518"/>
            <w:col w:w="2826" w:space="667"/>
            <w:col w:w="3506"/>
          </w:cols>
        </w:sectPr>
      </w:pPr>
      <w:rPr/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1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</w:rPr>
        <w:t>Söndü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9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7"/>
          <w:w w:val="9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nun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9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aki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3" w:after="0" w:line="240" w:lineRule="auto"/>
        <w:ind w:left="15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B1B3B3"/>
          <w:spacing w:val="-32"/>
          <w:w w:val="97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3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7"/>
          <w:w w:val="10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Dunımu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4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8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2"/>
        </w:rPr>
        <w:t>Çı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1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Nedeni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41" w:right="716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igortalı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4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3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3" w:after="0" w:line="240" w:lineRule="auto"/>
        <w:ind w:left="14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aç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5"/>
          <w:w w:val="9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3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"/>
          <w:w w:val="104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3" w:after="0" w:line="240" w:lineRule="auto"/>
        <w:ind w:left="14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06060"/>
          <w:w w:val="80"/>
        </w:rPr>
        <w:t>!Y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w w:val="7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7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Yer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5" w:lineRule="exact"/>
        <w:ind w:left="14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88"/>
          <w:position w:val="-1"/>
        </w:rPr>
        <w:t>[T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9"/>
          <w:w w:val="88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88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8"/>
          <w:position w:val="-1"/>
        </w:rPr>
        <w:t>lim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33"/>
          <w:w w:val="88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  <w:position w:val="-1"/>
        </w:rPr>
        <w:t>Edildiği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4" w:lineRule="exact"/>
        <w:ind w:left="2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Yangında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tc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tlı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7"/>
        </w:rPr>
        <w:t>galeri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şeffa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nnit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tı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kaplamasını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8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4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63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3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79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4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3"/>
          <w:w w:val="11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6"/>
          <w:w w:val="88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7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1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kavrulma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1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10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ndürm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" w:after="0" w:line="230" w:lineRule="exact"/>
        <w:ind w:left="21" w:right="-18" w:firstLine="4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06060"/>
          <w:w w:val="8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w w:val="8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9"/>
          <w:w w:val="7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</w:rPr>
        <w:t>şmaları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sıra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ın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gir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2"/>
          <w:w w:val="8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"/>
          <w:w w:val="10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5"/>
        </w:rPr>
        <w:t>sı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ın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"/>
          <w:w w:val="9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8"/>
        </w:rPr>
        <w:t>cam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63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3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tarafımızdan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8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85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7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10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8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6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8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2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8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zara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4"/>
          <w:w w:val="103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3"/>
        </w:rPr>
        <w:t>rın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1"/>
          <w:w w:val="94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2"/>
        </w:rPr>
        <w:t>ştür.T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9"/>
          <w:w w:val="10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4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98"/>
        </w:rPr>
        <w:t>za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raı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95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11"/>
          <w:w w:val="8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1"/>
        </w:rPr>
        <w:t>:500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2"/>
          <w:w w:val="10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7"/>
        </w:rPr>
        <w:t>L.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5" w:lineRule="auto"/>
        <w:ind w:left="21" w:right="-37" w:firstLine="11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w w:val="98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8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30"/>
          <w:w w:val="8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2"/>
        </w:rPr>
        <w:t>pıl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8"/>
          <w:w w:val="7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2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kikte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</w:rPr>
        <w:t>başlan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"/>
          <w:w w:val="98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5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5"/>
        </w:rPr>
        <w:t>ını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6"/>
        </w:rPr>
        <w:t>belirti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8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teki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tc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katlı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3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8"/>
        </w:rPr>
        <w:t>aşı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9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7"/>
        </w:rPr>
        <w:t>1000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9"/>
        </w:rPr>
        <w:t>ka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6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8"/>
          <w:w w:val="10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0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E0E0E"/>
          <w:spacing w:val="8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ala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dc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duvarları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6"/>
        </w:rPr>
        <w:t>tu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4"/>
          <w:w w:val="97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3"/>
          <w:w w:val="10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12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7"/>
        </w:rPr>
        <w:t>çat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4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"/>
          <w:w w:val="11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3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85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8"/>
          <w:w w:val="9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9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1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0"/>
          <w:w w:val="86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7"/>
        </w:rPr>
        <w:t>ze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sac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10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rtül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6"/>
          <w:w w:val="9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arı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şeffa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</w:rPr>
        <w:t>atcrm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7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plı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8"/>
        </w:rPr>
        <w:t>tı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8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3"/>
          <w:w w:val="10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7"/>
          <w:w w:val="10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rülm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1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11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-1"/>
          <w:w w:val="8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8"/>
        </w:rPr>
        <w:t>apıl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9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B1B3B3"/>
          <w:spacing w:val="0"/>
          <w:w w:val="47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B1B3B3"/>
          <w:spacing w:val="0"/>
          <w:w w:val="4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7"/>
        </w:rPr>
        <w:t>araş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9"/>
          <w:w w:val="9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rma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sonış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6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7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sonu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9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çevre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"/>
          <w:w w:val="9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9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1"/>
          <w:w w:val="9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8"/>
          <w:w w:val="10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"/>
          <w:w w:val="9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kiml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6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7"/>
          <w:w w:val="9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9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4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"/>
          <w:w w:val="9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1"/>
          <w:w w:val="10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8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4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4"/>
          <w:w w:val="9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"/>
          <w:w w:val="11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cc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95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1"/>
          <w:w w:val="95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5"/>
        </w:rPr>
        <w:t>vc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35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9"/>
          <w:w w:val="9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4"/>
        </w:rPr>
        <w:t>ıl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8"/>
        </w:rPr>
        <w:t>düşüriil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9"/>
          <w:w w:val="9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47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0"/>
          <w:w w:val="4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önmcmi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"/>
          <w:w w:val="10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6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8"/>
        </w:rPr>
        <w:t>gara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8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5"/>
        </w:rPr>
        <w:t>zına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8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9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"/>
          <w:w w:val="9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cı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şeffa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mit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7"/>
        </w:rPr>
        <w:t>kaplam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6"/>
          <w:w w:val="9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7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2"/>
          <w:w w:val="7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4"/>
          <w:w w:val="86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105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7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"/>
          <w:w w:val="9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"/>
          <w:w w:val="10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7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8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0"/>
          <w:w w:val="95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5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8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9"/>
          <w:w w:val="103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7"/>
          <w:w w:val="9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9"/>
          <w:w w:val="10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7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3"/>
          <w:w w:val="11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kanaatine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rılın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12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77979"/>
          <w:spacing w:val="5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tıı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6"/>
        </w:rPr>
        <w:t>irket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Adı: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Öğrenilemedi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                                               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"/>
          <w:w w:val="83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8"/>
          <w:w w:val="11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8"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3"/>
          <w:w w:val="9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3"/>
        </w:rPr>
        <w:t>:ö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0"/>
          <w:w w:val="104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6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11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9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7"/>
          <w:w w:val="8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6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6"/>
          <w:w w:val="88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6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8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5"/>
          <w:w w:val="15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10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3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AN'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8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4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dildi.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  <w:cols w:num="2" w:equalWidth="0">
            <w:col w:w="1887" w:space="182"/>
            <w:col w:w="9571"/>
          </w:cols>
        </w:sectPr>
      </w:pPr>
      <w:rPr/>
    </w:p>
    <w:p>
      <w:pPr>
        <w:spacing w:before="18" w:after="0" w:line="240" w:lineRule="auto"/>
        <w:ind w:left="161" w:right="-20"/>
        <w:jc w:val="left"/>
        <w:tabs>
          <w:tab w:pos="2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06060"/>
          <w:w w:val="89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9"/>
          <w:w w:val="9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35"/>
          <w:w w:val="8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6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"/>
          <w:w w:val="10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4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şü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rih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5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9"/>
          <w:w w:val="5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2"/>
        </w:rPr>
        <w:t>4.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.2017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6" w:after="0" w:line="240" w:lineRule="auto"/>
        <w:ind w:left="612" w:right="-71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606060"/>
          <w:w w:val="108"/>
        </w:rPr>
      </w:r>
      <w:r>
        <w:rPr>
          <w:rFonts w:ascii="Times New Roman" w:hAnsi="Times New Roman" w:cs="Times New Roman" w:eastAsia="Times New Roman"/>
          <w:sz w:val="21"/>
          <w:szCs w:val="21"/>
          <w:color w:val="606060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606060"/>
          <w:spacing w:val="0"/>
          <w:w w:val="100"/>
          <w:u w:val="single" w:color="000000"/>
        </w:rPr>
        <w:t>   </w:t>
      </w:r>
      <w:r>
        <w:rPr>
          <w:rFonts w:ascii="Times New Roman" w:hAnsi="Times New Roman" w:cs="Times New Roman" w:eastAsia="Times New Roman"/>
          <w:sz w:val="21"/>
          <w:szCs w:val="21"/>
          <w:color w:val="606060"/>
          <w:spacing w:val="2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3F3F3F"/>
          <w:spacing w:val="0"/>
          <w:w w:val="100"/>
          <w:u w:val="single" w:color="000000"/>
        </w:rPr>
        <w:t>Ölü</w:t>
      </w:r>
      <w:r>
        <w:rPr>
          <w:rFonts w:ascii="Times New Roman" w:hAnsi="Times New Roman" w:cs="Times New Roman" w:eastAsia="Times New Roman"/>
          <w:sz w:val="19"/>
          <w:szCs w:val="19"/>
          <w:color w:val="3F3F3F"/>
          <w:spacing w:val="0"/>
          <w:w w:val="100"/>
          <w:u w:val="single" w:color="000000"/>
        </w:rPr>
        <w:t>   </w:t>
      </w:r>
      <w:r>
        <w:rPr>
          <w:rFonts w:ascii="Times New Roman" w:hAnsi="Times New Roman" w:cs="Times New Roman" w:eastAsia="Times New Roman"/>
          <w:sz w:val="19"/>
          <w:szCs w:val="19"/>
          <w:color w:val="3F3F3F"/>
          <w:spacing w:val="4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4F4F4F"/>
          <w:spacing w:val="0"/>
          <w:w w:val="100"/>
          <w:u w:val="single" w:color="000000"/>
        </w:rPr>
        <w:t>Y"</w:t>
      </w:r>
      <w:r>
        <w:rPr>
          <w:rFonts w:ascii="Times New Roman" w:hAnsi="Times New Roman" w:cs="Times New Roman" w:eastAsia="Times New Roman"/>
          <w:sz w:val="21"/>
          <w:szCs w:val="21"/>
          <w:color w:val="4F4F4F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1"/>
          <w:szCs w:val="21"/>
          <w:color w:val="4F4F4F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4F4F4F"/>
          <w:spacing w:val="-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262828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color w:val="262828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262828"/>
          <w:spacing w:val="1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3F3F3F"/>
          <w:spacing w:val="0"/>
          <w:w w:val="100"/>
          <w:u w:val="single" w:color="000000"/>
        </w:rPr>
        <w:t>Gi</w:t>
      </w:r>
      <w:r>
        <w:rPr>
          <w:rFonts w:ascii="Times New Roman" w:hAnsi="Times New Roman" w:cs="Times New Roman" w:eastAsia="Times New Roman"/>
          <w:sz w:val="21"/>
          <w:szCs w:val="21"/>
          <w:color w:val="3F3F3F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1"/>
          <w:szCs w:val="21"/>
          <w:color w:val="3F3F3F"/>
          <w:spacing w:val="1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3F3F3F"/>
          <w:spacing w:val="1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1"/>
          <w:szCs w:val="21"/>
          <w:color w:val="3F3F3F"/>
          <w:spacing w:val="1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1"/>
          <w:szCs w:val="21"/>
          <w:color w:val="606060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60606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1"/>
          <w:szCs w:val="21"/>
          <w:color w:val="606060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606060"/>
          <w:spacing w:val="-18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606060"/>
          <w:spacing w:val="-1"/>
          <w:w w:val="97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606060"/>
          <w:spacing w:val="-1"/>
          <w:w w:val="97"/>
          <w:u w:val="single" w:color="000000"/>
        </w:rPr>
      </w:r>
      <w:r>
        <w:rPr>
          <w:rFonts w:ascii="Times New Roman" w:hAnsi="Times New Roman" w:cs="Times New Roman" w:eastAsia="Times New Roman"/>
          <w:sz w:val="21"/>
          <w:szCs w:val="21"/>
          <w:color w:val="606060"/>
          <w:spacing w:val="-1"/>
          <w:w w:val="97"/>
          <w:u w:val="single" w:color="000000"/>
        </w:rPr>
      </w:r>
      <w:r>
        <w:rPr>
          <w:rFonts w:ascii="Times New Roman" w:hAnsi="Times New Roman" w:cs="Times New Roman" w:eastAsia="Times New Roman"/>
          <w:sz w:val="21"/>
          <w:szCs w:val="21"/>
          <w:color w:val="3F3F3F"/>
          <w:spacing w:val="0"/>
          <w:w w:val="97"/>
          <w:u w:val="single" w:color="000000"/>
        </w:rPr>
        <w:t>KiPol</w:t>
      </w:r>
      <w:r>
        <w:rPr>
          <w:rFonts w:ascii="Times New Roman" w:hAnsi="Times New Roman" w:cs="Times New Roman" w:eastAsia="Times New Roman"/>
          <w:sz w:val="21"/>
          <w:szCs w:val="21"/>
          <w:color w:val="3F3F3F"/>
          <w:spacing w:val="0"/>
          <w:w w:val="97"/>
          <w:u w:val="single" w:color="000000"/>
        </w:rPr>
      </w:r>
      <w:r>
        <w:rPr>
          <w:rFonts w:ascii="Times New Roman" w:hAnsi="Times New Roman" w:cs="Times New Roman" w:eastAsia="Times New Roman"/>
          <w:sz w:val="21"/>
          <w:szCs w:val="21"/>
          <w:color w:val="3F3F3F"/>
          <w:spacing w:val="0"/>
          <w:w w:val="97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3F3F3F"/>
          <w:spacing w:val="-2"/>
          <w:w w:val="97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262828"/>
          <w:spacing w:val="-7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color w:val="262828"/>
          <w:spacing w:val="-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1"/>
          <w:szCs w:val="21"/>
          <w:color w:val="262828"/>
          <w:spacing w:val="-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1"/>
          <w:szCs w:val="21"/>
          <w:color w:val="606060"/>
          <w:spacing w:val="0"/>
          <w:w w:val="100"/>
          <w:u w:val="single" w:color="000000"/>
        </w:rPr>
        <w:t>osta</w:t>
      </w:r>
      <w:r>
        <w:rPr>
          <w:rFonts w:ascii="Times New Roman" w:hAnsi="Times New Roman" w:cs="Times New Roman" w:eastAsia="Times New Roman"/>
          <w:sz w:val="21"/>
          <w:szCs w:val="21"/>
          <w:color w:val="606060"/>
          <w:spacing w:val="0"/>
          <w:w w:val="100"/>
        </w:rPr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6" w:right="-20"/>
        <w:jc w:val="left"/>
        <w:tabs>
          <w:tab w:pos="2220" w:val="left"/>
          <w:tab w:pos="3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8"/>
          <w:szCs w:val="18"/>
          <w:color w:val="B1B3B3"/>
          <w:spacing w:val="0"/>
          <w:w w:val="80"/>
        </w:rPr>
        <w:t>j</w:t>
      </w:r>
      <w:r>
        <w:rPr>
          <w:rFonts w:ascii="Arial" w:hAnsi="Arial" w:cs="Arial" w:eastAsia="Arial"/>
          <w:sz w:val="18"/>
          <w:szCs w:val="18"/>
          <w:color w:val="B1B3B3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B1B3B3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Gitın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1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şs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Üst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39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139" w:lineRule="exact"/>
        <w:ind w:left="483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606060"/>
          <w:spacing w:val="0"/>
          <w:w w:val="183"/>
          <w:position w:val="-1"/>
        </w:rPr>
        <w:t>u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0" w:after="0" w:line="59" w:lineRule="exact"/>
        <w:ind w:left="483" w:right="-20"/>
        <w:jc w:val="left"/>
        <w:rPr>
          <w:rFonts w:ascii="Times New Roman" w:hAnsi="Times New Roman" w:cs="Times New Roman" w:eastAsia="Times New Roman"/>
          <w:sz w:val="8"/>
          <w:szCs w:val="8"/>
        </w:rPr>
      </w:pPr>
      <w:rPr/>
      <w:r>
        <w:rPr>
          <w:rFonts w:ascii="Times New Roman" w:hAnsi="Times New Roman" w:cs="Times New Roman" w:eastAsia="Times New Roman"/>
          <w:sz w:val="8"/>
          <w:szCs w:val="8"/>
          <w:color w:val="606060"/>
          <w:w w:val="155"/>
          <w:i/>
          <w:position w:val="-1"/>
        </w:rPr>
        <w:t>(</w:t>
      </w:r>
      <w:r>
        <w:rPr>
          <w:rFonts w:ascii="Times New Roman" w:hAnsi="Times New Roman" w:cs="Times New Roman" w:eastAsia="Times New Roman"/>
          <w:sz w:val="8"/>
          <w:szCs w:val="8"/>
          <w:color w:val="606060"/>
          <w:w w:val="154"/>
          <w:i/>
          <w:position w:val="-1"/>
        </w:rPr>
        <w:t>\</w:t>
      </w:r>
      <w:r>
        <w:rPr>
          <w:rFonts w:ascii="Times New Roman" w:hAnsi="Times New Roman" w:cs="Times New Roman" w:eastAsia="Times New Roman"/>
          <w:sz w:val="8"/>
          <w:szCs w:val="8"/>
          <w:color w:val="606060"/>
          <w:w w:val="155"/>
          <w:i/>
          <w:position w:val="-1"/>
        </w:rPr>
        <w:t>)</w:t>
      </w:r>
      <w:r>
        <w:rPr>
          <w:rFonts w:ascii="Times New Roman" w:hAnsi="Times New Roman" w:cs="Times New Roman" w:eastAsia="Times New Roman"/>
          <w:sz w:val="8"/>
          <w:szCs w:val="8"/>
          <w:color w:val="000000"/>
          <w:w w:val="100"/>
          <w:position w:val="0"/>
        </w:rPr>
      </w:r>
    </w:p>
    <w:p>
      <w:pPr>
        <w:spacing w:before="0" w:after="0" w:line="138" w:lineRule="exact"/>
        <w:ind w:left="48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606060"/>
          <w:spacing w:val="0"/>
          <w:w w:val="100"/>
        </w:rPr>
        <w:t>&gt;..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25" w:after="0" w:line="240" w:lineRule="auto"/>
        <w:ind w:left="1229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89"/>
        </w:rPr>
        <w:t>!Sa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4"/>
          <w:w w:val="8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9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8"/>
          <w:w w:val="8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5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2"/>
          <w:w w:val="98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9"/>
          <w:w w:val="103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8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-37" w:right="74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12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4"/>
          <w:w w:val="8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8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25"/>
          <w:w w:val="8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5"/>
          <w:w w:val="9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100"/>
        </w:rPr>
        <w:t>oyan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9" w:lineRule="exact"/>
        <w:ind w:left="201" w:right="1106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9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8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93"/>
        </w:rPr>
        <w:t>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82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shape style="position:absolute;margin-left:441.359985pt;margin-top:27.803581pt;width:153.0pt;height:101.879997pt;mso-position-horizontal-relative:page;mso-position-vertical-relative:paragraph;z-index:-7452" type="#_x0000_t75">
            <v:imagedata r:id="rId26" o:title=""/>
          </v:shape>
        </w:pict>
      </w:r>
      <w:r>
        <w:rPr>
          <w:rFonts w:ascii="Arial" w:hAnsi="Arial" w:cs="Arial" w:eastAsia="Arial"/>
          <w:sz w:val="28"/>
          <w:szCs w:val="28"/>
          <w:color w:val="606060"/>
          <w:w w:val="69"/>
          <w:b/>
          <w:bCs/>
        </w:rPr>
        <w:t>2</w:t>
      </w:r>
      <w:r>
        <w:rPr>
          <w:rFonts w:ascii="Arial" w:hAnsi="Arial" w:cs="Arial" w:eastAsia="Arial"/>
          <w:sz w:val="28"/>
          <w:szCs w:val="28"/>
          <w:color w:val="606060"/>
          <w:spacing w:val="-3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4F4F4F"/>
          <w:spacing w:val="0"/>
          <w:w w:val="58"/>
          <w:b/>
          <w:bCs/>
        </w:rPr>
        <w:t>5</w:t>
      </w:r>
      <w:r>
        <w:rPr>
          <w:rFonts w:ascii="Arial" w:hAnsi="Arial" w:cs="Arial" w:eastAsia="Arial"/>
          <w:sz w:val="28"/>
          <w:szCs w:val="28"/>
          <w:color w:val="4F4F4F"/>
          <w:spacing w:val="0"/>
          <w:w w:val="58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4F4F4F"/>
          <w:spacing w:val="25"/>
          <w:w w:val="58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77979"/>
          <w:spacing w:val="0"/>
          <w:w w:val="58"/>
        </w:rPr>
        <w:t>EY.im</w:t>
      </w:r>
      <w:r>
        <w:rPr>
          <w:rFonts w:ascii="Times New Roman" w:hAnsi="Times New Roman" w:cs="Times New Roman" w:eastAsia="Times New Roman"/>
          <w:sz w:val="24"/>
          <w:szCs w:val="24"/>
          <w:color w:val="777979"/>
          <w:spacing w:val="7"/>
          <w:w w:val="58"/>
        </w:rPr>
        <w:t> </w:t>
      </w:r>
      <w:r>
        <w:rPr>
          <w:rFonts w:ascii="Arial" w:hAnsi="Arial" w:cs="Arial" w:eastAsia="Arial"/>
          <w:sz w:val="28"/>
          <w:szCs w:val="28"/>
          <w:color w:val="606060"/>
          <w:spacing w:val="-12"/>
          <w:w w:val="64"/>
          <w:b/>
          <w:bCs/>
        </w:rPr>
        <w:t>2</w:t>
      </w:r>
      <w:r>
        <w:rPr>
          <w:rFonts w:ascii="Arial" w:hAnsi="Arial" w:cs="Arial" w:eastAsia="Arial"/>
          <w:sz w:val="28"/>
          <w:szCs w:val="28"/>
          <w:color w:val="777979"/>
          <w:spacing w:val="0"/>
          <w:w w:val="65"/>
          <w:b/>
          <w:bCs/>
        </w:rPr>
        <w:t>0</w:t>
      </w:r>
      <w:r>
        <w:rPr>
          <w:rFonts w:ascii="Arial" w:hAnsi="Arial" w:cs="Arial" w:eastAsia="Arial"/>
          <w:sz w:val="28"/>
          <w:szCs w:val="28"/>
          <w:color w:val="777979"/>
          <w:spacing w:val="-51"/>
          <w:w w:val="65"/>
          <w:b/>
          <w:bCs/>
        </w:rPr>
        <w:t>1</w:t>
      </w:r>
      <w:r>
        <w:rPr>
          <w:rFonts w:ascii="Arial" w:hAnsi="Arial" w:cs="Arial" w:eastAsia="Arial"/>
          <w:sz w:val="28"/>
          <w:szCs w:val="28"/>
          <w:color w:val="606060"/>
          <w:spacing w:val="0"/>
          <w:w w:val="65"/>
          <w:b/>
          <w:bCs/>
        </w:rPr>
        <w:t>7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40" w:lineRule="auto"/>
        <w:ind w:left="-35" w:right="156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F4F4F"/>
          <w:w w:val="99"/>
        </w:rPr>
        <w:t>ONAY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94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0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62828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F4F4F"/>
          <w:spacing w:val="0"/>
          <w:w w:val="9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72" w:right="173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9"/>
          <w:szCs w:val="19"/>
          <w:color w:val="939599"/>
          <w:spacing w:val="0"/>
          <w:w w:val="100"/>
          <w:i/>
        </w:rPr>
        <w:t>1</w:t>
      </w:r>
      <w:r>
        <w:rPr>
          <w:rFonts w:ascii="Arial" w:hAnsi="Arial" w:cs="Arial" w:eastAsia="Arial"/>
          <w:sz w:val="19"/>
          <w:szCs w:val="19"/>
          <w:color w:val="939599"/>
          <w:spacing w:val="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939599"/>
          <w:spacing w:val="4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39599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939599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2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12"/>
          <w:w w:val="102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F3F3F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06060"/>
          <w:spacing w:val="0"/>
          <w:w w:val="103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260" w:right="0"/>
          <w:cols w:num="4" w:equalWidth="0">
            <w:col w:w="3876" w:space="879"/>
            <w:col w:w="2278" w:space="308"/>
            <w:col w:w="1126" w:space="267"/>
            <w:col w:w="2906"/>
          </w:cols>
        </w:sectPr>
      </w:pPr>
      <w:rPr/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57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13.040005pt;height:52.92pt;mso-position-horizontal-relative:char;mso-position-vertical-relative:line" type="#_x0000_t75">
            <v:imagedata r:id="rId2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</w:sectPr>
      </w:pPr>
      <w:rPr/>
    </w:p>
    <w:p>
      <w:pPr>
        <w:spacing w:before="6" w:after="0" w:line="240" w:lineRule="auto"/>
        <w:ind w:left="111" w:right="-10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42"/>
          <w:szCs w:val="42"/>
          <w:color w:val="B1B3B3"/>
          <w:spacing w:val="-18"/>
          <w:w w:val="76"/>
        </w:rPr>
        <w:t>ı</w:t>
      </w:r>
      <w:r>
        <w:rPr>
          <w:rFonts w:ascii="Arial" w:hAnsi="Arial" w:cs="Arial" w:eastAsia="Arial"/>
          <w:sz w:val="22"/>
          <w:szCs w:val="22"/>
          <w:color w:val="3F3F3F"/>
          <w:spacing w:val="0"/>
          <w:w w:val="88"/>
        </w:rPr>
        <w:t>:ı: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left="132" w:right="7135"/>
        <w:jc w:val="center"/>
        <w:rPr>
          <w:rFonts w:ascii="Times New Roman" w:hAnsi="Times New Roman" w:cs="Times New Roman" w:eastAsia="Times New Roman"/>
          <w:sz w:val="26"/>
          <w:szCs w:val="26"/>
        </w:rPr>
      </w:pPr>
      <w:rPr/>
      <w:r>
        <w:rPr/>
        <w:pict>
          <v:shape style="position:absolute;margin-left:256.320007pt;margin-top:-.249867pt;width:88.199997pt;height:38.880001pt;mso-position-horizontal-relative:page;mso-position-vertical-relative:paragraph;z-index:-7451" type="#_x0000_t75">
            <v:imagedata r:id="rId28" o:title=""/>
          </v:shape>
        </w:pict>
      </w:r>
      <w:r>
        <w:rPr>
          <w:rFonts w:ascii="Times New Roman" w:hAnsi="Times New Roman" w:cs="Times New Roman" w:eastAsia="Times New Roman"/>
          <w:sz w:val="26"/>
          <w:szCs w:val="26"/>
          <w:color w:val="939599"/>
          <w:w w:val="110"/>
          <w:b/>
          <w:bCs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color w:val="939599"/>
          <w:spacing w:val="-40"/>
          <w:w w:val="110"/>
          <w:b/>
          <w:bCs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color w:val="B1B3B3"/>
          <w:spacing w:val="-20"/>
          <w:w w:val="170"/>
          <w:b/>
          <w:bCs/>
        </w:rPr>
        <w:t>·</w:t>
      </w:r>
      <w:r>
        <w:rPr>
          <w:rFonts w:ascii="Times New Roman" w:hAnsi="Times New Roman" w:cs="Times New Roman" w:eastAsia="Times New Roman"/>
          <w:sz w:val="26"/>
          <w:szCs w:val="26"/>
          <w:color w:val="939599"/>
          <w:spacing w:val="0"/>
          <w:w w:val="124"/>
          <w:b/>
          <w:bCs/>
        </w:rPr>
        <w:t>gün</w:t>
      </w:r>
      <w:r>
        <w:rPr>
          <w:rFonts w:ascii="Times New Roman" w:hAnsi="Times New Roman" w:cs="Times New Roman" w:eastAsia="Times New Roman"/>
          <w:sz w:val="26"/>
          <w:szCs w:val="26"/>
          <w:color w:val="939599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color w:val="939599"/>
          <w:spacing w:val="0"/>
          <w:w w:val="106"/>
          <w:b/>
          <w:bCs/>
        </w:rPr>
        <w:t>K</w:t>
      </w:r>
      <w:r>
        <w:rPr>
          <w:rFonts w:ascii="Times New Roman" w:hAnsi="Times New Roman" w:cs="Times New Roman" w:eastAsia="Times New Roman"/>
          <w:sz w:val="26"/>
          <w:szCs w:val="26"/>
          <w:color w:val="939599"/>
          <w:spacing w:val="-25"/>
          <w:w w:val="107"/>
          <w:b/>
          <w:bCs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color w:val="939599"/>
          <w:spacing w:val="-19"/>
          <w:w w:val="113"/>
          <w:b/>
          <w:bCs/>
        </w:rPr>
        <w:t>Y</w:t>
      </w:r>
      <w:r>
        <w:rPr>
          <w:rFonts w:ascii="Times New Roman" w:hAnsi="Times New Roman" w:cs="Times New Roman" w:eastAsia="Times New Roman"/>
          <w:sz w:val="26"/>
          <w:szCs w:val="26"/>
          <w:color w:val="777979"/>
          <w:spacing w:val="0"/>
          <w:w w:val="117"/>
          <w:b/>
          <w:bCs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color w:val="777979"/>
          <w:spacing w:val="-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color w:val="606060"/>
          <w:spacing w:val="0"/>
          <w:w w:val="67"/>
          <w:b/>
          <w:bCs/>
        </w:rPr>
        <w:t>.</w:t>
      </w:r>
      <w:r>
        <w:rPr>
          <w:rFonts w:ascii="Times New Roman" w:hAnsi="Times New Roman" w:cs="Times New Roman" w:eastAsia="Times New Roman"/>
          <w:sz w:val="26"/>
          <w:szCs w:val="26"/>
          <w:color w:val="606060"/>
          <w:spacing w:val="20"/>
          <w:w w:val="67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color w:val="939599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6"/>
          <w:szCs w:val="26"/>
          <w:color w:val="000000"/>
          <w:spacing w:val="0"/>
          <w:w w:val="100"/>
        </w:rPr>
      </w:r>
    </w:p>
    <w:p>
      <w:pPr>
        <w:spacing w:before="0" w:after="0" w:line="251" w:lineRule="exact"/>
        <w:ind w:left="-37" w:right="7145"/>
        <w:jc w:val="center"/>
        <w:rPr>
          <w:rFonts w:ascii="Arial" w:hAnsi="Arial" w:cs="Arial" w:eastAsia="Arial"/>
          <w:sz w:val="23"/>
          <w:szCs w:val="2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4.306244pt;margin-top:4.687917pt;width:29.549521pt;height:33pt;mso-position-horizontal-relative:page;mso-position-vertical-relative:paragraph;z-index:-7447" type="#_x0000_t202" filled="f" stroked="f">
            <v:textbox inset="0,0,0,0">
              <w:txbxContent>
                <w:p>
                  <w:pPr>
                    <w:spacing w:before="0" w:after="0" w:line="660" w:lineRule="exact"/>
                    <w:ind w:right="-139"/>
                    <w:jc w:val="left"/>
                    <w:rPr>
                      <w:rFonts w:ascii="Times New Roman" w:hAnsi="Times New Roman" w:cs="Times New Roman" w:eastAsia="Times New Roman"/>
                      <w:sz w:val="66"/>
                      <w:szCs w:val="6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66"/>
                      <w:szCs w:val="66"/>
                      <w:color w:val="4F52AA"/>
                      <w:spacing w:val="0"/>
                      <w:w w:val="51"/>
                      <w:i/>
                    </w:rPr>
                    <w:t>'-j{o</w:t>
                  </w:r>
                  <w:r>
                    <w:rPr>
                      <w:rFonts w:ascii="Times New Roman" w:hAnsi="Times New Roman" w:cs="Times New Roman" w:eastAsia="Times New Roman"/>
                      <w:sz w:val="66"/>
                      <w:szCs w:val="66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3"/>
          <w:szCs w:val="23"/>
          <w:color w:val="939599"/>
          <w:spacing w:val="0"/>
          <w:w w:val="78"/>
        </w:rPr>
        <w:t>It</w:t>
      </w:r>
      <w:r>
        <w:rPr>
          <w:rFonts w:ascii="Arial" w:hAnsi="Arial" w:cs="Arial" w:eastAsia="Arial"/>
          <w:sz w:val="23"/>
          <w:szCs w:val="23"/>
          <w:color w:val="939599"/>
          <w:spacing w:val="9"/>
          <w:w w:val="78"/>
        </w:rPr>
        <w:t>f</w:t>
      </w:r>
      <w:r>
        <w:rPr>
          <w:rFonts w:ascii="Arial" w:hAnsi="Arial" w:cs="Arial" w:eastAsia="Arial"/>
          <w:sz w:val="23"/>
          <w:szCs w:val="23"/>
          <w:color w:val="777979"/>
          <w:spacing w:val="0"/>
          <w:w w:val="78"/>
        </w:rPr>
        <w:t>aiye</w:t>
      </w:r>
      <w:r>
        <w:rPr>
          <w:rFonts w:ascii="Arial" w:hAnsi="Arial" w:cs="Arial" w:eastAsia="Arial"/>
          <w:sz w:val="23"/>
          <w:szCs w:val="23"/>
          <w:color w:val="777979"/>
          <w:spacing w:val="16"/>
          <w:w w:val="78"/>
        </w:rPr>
        <w:t> </w:t>
      </w:r>
      <w:r>
        <w:rPr>
          <w:rFonts w:ascii="Arial" w:hAnsi="Arial" w:cs="Arial" w:eastAsia="Arial"/>
          <w:sz w:val="23"/>
          <w:szCs w:val="23"/>
          <w:color w:val="939599"/>
          <w:spacing w:val="-1"/>
          <w:w w:val="78"/>
        </w:rPr>
        <w:t>G</w:t>
      </w:r>
      <w:r>
        <w:rPr>
          <w:rFonts w:ascii="Arial" w:hAnsi="Arial" w:cs="Arial" w:eastAsia="Arial"/>
          <w:sz w:val="23"/>
          <w:szCs w:val="23"/>
          <w:color w:val="606060"/>
          <w:spacing w:val="0"/>
          <w:w w:val="78"/>
        </w:rPr>
        <w:t>ü</w:t>
      </w:r>
      <w:r>
        <w:rPr>
          <w:rFonts w:ascii="Arial" w:hAnsi="Arial" w:cs="Arial" w:eastAsia="Arial"/>
          <w:sz w:val="23"/>
          <w:szCs w:val="23"/>
          <w:color w:val="606060"/>
          <w:spacing w:val="-3"/>
          <w:w w:val="78"/>
        </w:rPr>
        <w:t>n</w:t>
      </w:r>
      <w:r>
        <w:rPr>
          <w:rFonts w:ascii="Arial" w:hAnsi="Arial" w:cs="Arial" w:eastAsia="Arial"/>
          <w:sz w:val="23"/>
          <w:szCs w:val="23"/>
          <w:color w:val="777979"/>
          <w:spacing w:val="0"/>
          <w:w w:val="78"/>
        </w:rPr>
        <w:t>ey</w:t>
      </w:r>
      <w:r>
        <w:rPr>
          <w:rFonts w:ascii="Arial" w:hAnsi="Arial" w:cs="Arial" w:eastAsia="Arial"/>
          <w:sz w:val="23"/>
          <w:szCs w:val="23"/>
          <w:color w:val="777979"/>
          <w:spacing w:val="-11"/>
          <w:w w:val="78"/>
        </w:rPr>
        <w:t> </w:t>
      </w:r>
      <w:r>
        <w:rPr>
          <w:rFonts w:ascii="Arial" w:hAnsi="Arial" w:cs="Arial" w:eastAsia="Arial"/>
          <w:sz w:val="23"/>
          <w:szCs w:val="23"/>
          <w:color w:val="777979"/>
          <w:spacing w:val="2"/>
          <w:w w:val="72"/>
          <w:b/>
          <w:bCs/>
        </w:rPr>
        <w:t>B</w:t>
      </w:r>
      <w:r>
        <w:rPr>
          <w:rFonts w:ascii="Arial" w:hAnsi="Arial" w:cs="Arial" w:eastAsia="Arial"/>
          <w:sz w:val="23"/>
          <w:szCs w:val="23"/>
          <w:color w:val="606060"/>
          <w:spacing w:val="0"/>
          <w:w w:val="75"/>
          <w:b/>
          <w:bCs/>
        </w:rPr>
        <w:t>ö</w:t>
      </w:r>
      <w:r>
        <w:rPr>
          <w:rFonts w:ascii="Arial" w:hAnsi="Arial" w:cs="Arial" w:eastAsia="Arial"/>
          <w:sz w:val="23"/>
          <w:szCs w:val="23"/>
          <w:color w:val="606060"/>
          <w:spacing w:val="-28"/>
          <w:w w:val="75"/>
          <w:b/>
          <w:bCs/>
        </w:rPr>
        <w:t>i</w:t>
      </w:r>
      <w:r>
        <w:rPr>
          <w:rFonts w:ascii="Arial" w:hAnsi="Arial" w:cs="Arial" w:eastAsia="Arial"/>
          <w:sz w:val="23"/>
          <w:szCs w:val="23"/>
          <w:color w:val="777979"/>
          <w:spacing w:val="0"/>
          <w:w w:val="66"/>
          <w:b/>
          <w:bCs/>
        </w:rPr>
        <w:t>Q</w:t>
      </w:r>
      <w:r>
        <w:rPr>
          <w:rFonts w:ascii="Arial" w:hAnsi="Arial" w:cs="Arial" w:eastAsia="Arial"/>
          <w:sz w:val="23"/>
          <w:szCs w:val="23"/>
          <w:color w:val="777979"/>
          <w:spacing w:val="0"/>
          <w:w w:val="67"/>
          <w:b/>
          <w:bCs/>
        </w:rPr>
        <w:t>e</w:t>
      </w:r>
      <w:r>
        <w:rPr>
          <w:rFonts w:ascii="Arial" w:hAnsi="Arial" w:cs="Arial" w:eastAsia="Arial"/>
          <w:sz w:val="23"/>
          <w:szCs w:val="23"/>
          <w:color w:val="777979"/>
          <w:spacing w:val="-34"/>
          <w:w w:val="100"/>
          <w:b/>
          <w:bCs/>
        </w:rPr>
        <w:t> </w:t>
      </w:r>
      <w:r>
        <w:rPr>
          <w:rFonts w:ascii="Arial" w:hAnsi="Arial" w:cs="Arial" w:eastAsia="Arial"/>
          <w:sz w:val="23"/>
          <w:szCs w:val="23"/>
          <w:color w:val="777979"/>
          <w:spacing w:val="-15"/>
          <w:w w:val="78"/>
          <w:b/>
          <w:bCs/>
        </w:rPr>
        <w:t>A</w:t>
      </w:r>
      <w:r>
        <w:rPr>
          <w:rFonts w:ascii="Arial" w:hAnsi="Arial" w:cs="Arial" w:eastAsia="Arial"/>
          <w:sz w:val="23"/>
          <w:szCs w:val="23"/>
          <w:color w:val="606060"/>
          <w:spacing w:val="-14"/>
          <w:w w:val="82"/>
          <w:b/>
          <w:bCs/>
        </w:rPr>
        <w:t>m</w:t>
      </w:r>
      <w:r>
        <w:rPr>
          <w:rFonts w:ascii="Arial" w:hAnsi="Arial" w:cs="Arial" w:eastAsia="Arial"/>
          <w:sz w:val="23"/>
          <w:szCs w:val="23"/>
          <w:color w:val="3F3F3F"/>
          <w:spacing w:val="-5"/>
          <w:w w:val="40"/>
          <w:b/>
          <w:bCs/>
        </w:rPr>
        <w:t>1</w:t>
      </w:r>
      <w:r>
        <w:rPr>
          <w:rFonts w:ascii="Arial" w:hAnsi="Arial" w:cs="Arial" w:eastAsia="Arial"/>
          <w:sz w:val="23"/>
          <w:szCs w:val="23"/>
          <w:color w:val="606060"/>
          <w:spacing w:val="0"/>
          <w:w w:val="81"/>
          <w:b/>
          <w:bCs/>
        </w:rPr>
        <w:t>rı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0" w:after="0" w:line="461" w:lineRule="exact"/>
        <w:ind w:left="1350" w:right="-20"/>
        <w:jc w:val="left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color w:val="4F52AA"/>
          <w:spacing w:val="0"/>
          <w:w w:val="100"/>
          <w:i/>
          <w:position w:val="-1"/>
        </w:rPr>
        <w:t>Jf:_</w:t>
      </w:r>
      <w:r>
        <w:rPr>
          <w:rFonts w:ascii="Arial" w:hAnsi="Arial" w:cs="Arial" w:eastAsia="Arial"/>
          <w:sz w:val="41"/>
          <w:szCs w:val="41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60" w:right="0"/>
          <w:cols w:num="2" w:equalWidth="0">
            <w:col w:w="346" w:space="2030"/>
            <w:col w:w="9264"/>
          </w:cols>
        </w:sectPr>
      </w:pPr>
      <w:rPr/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06" w:lineRule="exact"/>
        <w:ind w:left="4211" w:right="-20"/>
        <w:jc w:val="left"/>
        <w:tabs>
          <w:tab w:pos="10040" w:val="left"/>
        </w:tabs>
        <w:rPr>
          <w:rFonts w:ascii="Arial" w:hAnsi="Arial" w:cs="Arial" w:eastAsia="Arial"/>
          <w:sz w:val="41"/>
          <w:szCs w:val="4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0.152096pt;margin-top:-13.335031pt;width:297.366094pt;height:41.5pt;mso-position-horizontal-relative:page;mso-position-vertical-relative:paragraph;z-index:-7444" type="#_x0000_t202" filled="f" stroked="f">
            <v:textbox inset="0,0,0,0">
              <w:txbxContent>
                <w:p>
                  <w:pPr>
                    <w:spacing w:before="0" w:after="0" w:line="830" w:lineRule="exact"/>
                    <w:ind w:right="-165"/>
                    <w:jc w:val="left"/>
                    <w:tabs>
                      <w:tab w:pos="3160" w:val="left"/>
                    </w:tabs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Pr/>
                  <w:r>
                    <w:rPr>
                      <w:rFonts w:ascii="Arial" w:hAnsi="Arial" w:cs="Arial" w:eastAsia="Arial"/>
                      <w:sz w:val="83"/>
                      <w:szCs w:val="83"/>
                      <w:color w:val="4F5050"/>
                      <w:spacing w:val="0"/>
                      <w:w w:val="178"/>
                      <w:b/>
                      <w:bCs/>
                      <w:i/>
                      <w:position w:val="-1"/>
                    </w:rPr>
                    <w:t>l</w:t>
                  </w:r>
                  <w:r>
                    <w:rPr>
                      <w:rFonts w:ascii="Arial" w:hAnsi="Arial" w:cs="Arial" w:eastAsia="Arial"/>
                      <w:sz w:val="83"/>
                      <w:szCs w:val="83"/>
                      <w:color w:val="4F5050"/>
                      <w:spacing w:val="0"/>
                      <w:w w:val="100"/>
                      <w:b/>
                      <w:bCs/>
                      <w:i/>
                      <w:position w:val="-1"/>
                    </w:rPr>
                    <w:tab/>
                  </w:r>
                  <w:r>
                    <w:rPr>
                      <w:rFonts w:ascii="Arial" w:hAnsi="Arial" w:cs="Arial" w:eastAsia="Arial"/>
                      <w:sz w:val="83"/>
                      <w:szCs w:val="83"/>
                      <w:color w:val="4F5050"/>
                      <w:spacing w:val="0"/>
                      <w:w w:val="100"/>
                      <w:b/>
                      <w:bCs/>
                      <w:i/>
                      <w:position w:val="-1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3D3F3F"/>
                      <w:spacing w:val="0"/>
                      <w:w w:val="56"/>
                      <w:position w:val="17"/>
                    </w:rPr>
                    <w:t>İ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3D3F3F"/>
                      <w:spacing w:val="-33"/>
                      <w:w w:val="100"/>
                      <w:position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626462"/>
                      <w:spacing w:val="0"/>
                      <w:w w:val="100"/>
                      <w:position w:val="17"/>
                    </w:rPr>
                    <w:t>ZMİR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626462"/>
                      <w:spacing w:val="10"/>
                      <w:w w:val="100"/>
                      <w:position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626462"/>
                      <w:spacing w:val="0"/>
                      <w:w w:val="96"/>
                      <w:position w:val="17"/>
                    </w:rPr>
                    <w:t>BÜYÜKŞE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626462"/>
                      <w:spacing w:val="0"/>
                      <w:w w:val="97"/>
                      <w:position w:val="17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626462"/>
                      <w:spacing w:val="-23"/>
                      <w:w w:val="100"/>
                      <w:position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3D3F3F"/>
                      <w:spacing w:val="0"/>
                      <w:w w:val="100"/>
                      <w:position w:val="17"/>
                    </w:rPr>
                    <w:t>İ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3D3F3F"/>
                      <w:spacing w:val="0"/>
                      <w:w w:val="100"/>
                      <w:position w:val="17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3D3F3F"/>
                      <w:spacing w:val="-2"/>
                      <w:w w:val="100"/>
                      <w:position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626462"/>
                      <w:spacing w:val="0"/>
                      <w:w w:val="98"/>
                      <w:position w:val="17"/>
                    </w:rPr>
                    <w:t>BELEDİYE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626462"/>
                      <w:spacing w:val="6"/>
                      <w:w w:val="99"/>
                      <w:position w:val="17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3D3F3F"/>
                      <w:spacing w:val="0"/>
                      <w:w w:val="70"/>
                      <w:position w:val="17"/>
                    </w:rPr>
                    <w:t>İ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8"/>
          <w:szCs w:val="18"/>
          <w:color w:val="3D3F3F"/>
          <w:w w:val="103"/>
          <w:position w:val="-11"/>
        </w:rPr>
        <w:t>iT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16"/>
          <w:w w:val="104"/>
          <w:position w:val="-11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1"/>
          <w:position w:val="-1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1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70"/>
          <w:position w:val="-1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20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11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1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93"/>
          <w:position w:val="-11"/>
        </w:rPr>
        <w:t>DA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30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70"/>
          <w:position w:val="-11"/>
        </w:rPr>
        <w:t>İ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-28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11"/>
        </w:rPr>
        <w:t>RESi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7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7"/>
          <w:position w:val="-11"/>
        </w:rPr>
        <w:t>BAŞKANLI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8"/>
          <w:position w:val="-11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1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70"/>
          <w:position w:val="-1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1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11"/>
        </w:rPr>
      </w:r>
      <w:r>
        <w:rPr>
          <w:rFonts w:ascii="Arial" w:hAnsi="Arial" w:cs="Arial" w:eastAsia="Arial"/>
          <w:sz w:val="41"/>
          <w:szCs w:val="41"/>
          <w:color w:val="797B7B"/>
          <w:spacing w:val="0"/>
          <w:w w:val="69"/>
          <w:position w:val="-6"/>
        </w:rPr>
        <w:t>.</w:t>
      </w:r>
      <w:r>
        <w:rPr>
          <w:rFonts w:ascii="Arial" w:hAnsi="Arial" w:cs="Arial" w:eastAsia="Arial"/>
          <w:sz w:val="41"/>
          <w:szCs w:val="41"/>
          <w:color w:val="797B7B"/>
          <w:spacing w:val="-79"/>
          <w:w w:val="100"/>
          <w:position w:val="-6"/>
        </w:rPr>
        <w:t> </w:t>
      </w:r>
      <w:r>
        <w:rPr>
          <w:rFonts w:ascii="Arial" w:hAnsi="Arial" w:cs="Arial" w:eastAsia="Arial"/>
          <w:sz w:val="41"/>
          <w:szCs w:val="41"/>
          <w:color w:val="939595"/>
          <w:spacing w:val="-19"/>
          <w:w w:val="121"/>
          <w:position w:val="-6"/>
        </w:rPr>
        <w:t>.</w:t>
      </w:r>
      <w:r>
        <w:rPr>
          <w:rFonts w:ascii="Arial" w:hAnsi="Arial" w:cs="Arial" w:eastAsia="Arial"/>
          <w:sz w:val="41"/>
          <w:szCs w:val="41"/>
          <w:color w:val="626462"/>
          <w:spacing w:val="0"/>
          <w:w w:val="69"/>
          <w:position w:val="-6"/>
        </w:rPr>
        <w:t>.</w:t>
      </w:r>
      <w:r>
        <w:rPr>
          <w:rFonts w:ascii="Arial" w:hAnsi="Arial" w:cs="Arial" w:eastAsia="Arial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0" w:after="0" w:line="122" w:lineRule="exact"/>
        <w:ind w:left="88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626462"/>
          <w:spacing w:val="0"/>
          <w:w w:val="116"/>
          <w:position w:val="-2"/>
        </w:rPr>
        <w:t>IZMIR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182" w:lineRule="exact"/>
        <w:ind w:left="624" w:right="-20"/>
        <w:jc w:val="left"/>
        <w:tabs>
          <w:tab w:pos="37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-1"/>
        </w:rPr>
        <w:t>BÜYÜKŞEHIR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70"/>
          <w:position w:val="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-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3"/>
        </w:rPr>
        <w:t>tfaiye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83"/>
          <w:position w:val="3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82"/>
          <w:position w:val="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2"/>
          <w:w w:val="89"/>
          <w:position w:val="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9"/>
          <w:position w:val="3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8"/>
          <w:position w:val="3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3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98"/>
          <w:position w:val="3"/>
        </w:rPr>
        <w:t>Ac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6"/>
          <w:w w:val="98"/>
          <w:position w:val="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69"/>
          <w:position w:val="3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95"/>
          <w:position w:val="3"/>
        </w:rPr>
        <w:t>Mü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9"/>
          <w:w w:val="95"/>
          <w:position w:val="3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7"/>
          <w:position w:val="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7"/>
          <w:w w:val="82"/>
          <w:position w:val="3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9"/>
          <w:w w:val="97"/>
          <w:position w:val="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7"/>
          <w:w w:val="69"/>
          <w:position w:val="3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4"/>
          <w:position w:val="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"/>
          <w:w w:val="100"/>
          <w:position w:val="3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3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13"/>
          <w:w w:val="100"/>
          <w:position w:val="3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3"/>
        </w:rPr>
        <w:t>Müdürlüğü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72" w:lineRule="exact"/>
        <w:ind w:left="660" w:right="-20"/>
        <w:jc w:val="left"/>
        <w:tabs>
          <w:tab w:pos="46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5"/>
          <w:szCs w:val="15"/>
          <w:color w:val="626462"/>
          <w:w w:val="107"/>
          <w:position w:val="2"/>
        </w:rPr>
        <w:t>BELEDIYE</w:t>
      </w:r>
      <w:r>
        <w:rPr>
          <w:rFonts w:ascii="Arial" w:hAnsi="Arial" w:cs="Arial" w:eastAsia="Arial"/>
          <w:sz w:val="15"/>
          <w:szCs w:val="15"/>
          <w:color w:val="626462"/>
          <w:spacing w:val="8"/>
          <w:w w:val="107"/>
          <w:position w:val="2"/>
        </w:rPr>
        <w:t>S</w:t>
      </w:r>
      <w:r>
        <w:rPr>
          <w:rFonts w:ascii="Arial" w:hAnsi="Arial" w:cs="Arial" w:eastAsia="Arial"/>
          <w:sz w:val="15"/>
          <w:szCs w:val="15"/>
          <w:color w:val="3D3F3F"/>
          <w:spacing w:val="0"/>
          <w:w w:val="150"/>
          <w:position w:val="2"/>
        </w:rPr>
        <w:t>I</w:t>
      </w:r>
      <w:r>
        <w:rPr>
          <w:rFonts w:ascii="Arial" w:hAnsi="Arial" w:cs="Arial" w:eastAsia="Arial"/>
          <w:sz w:val="15"/>
          <w:szCs w:val="15"/>
          <w:color w:val="3D3F3F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5"/>
          <w:szCs w:val="15"/>
          <w:color w:val="3D3F3F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0"/>
        </w:rPr>
        <w:t>YANGl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0"/>
        </w:rPr>
        <w:t>RA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ORU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8" w:lineRule="exact"/>
        <w:ind w:left="144" w:right="3135" w:firstLine="-14"/>
        <w:jc w:val="left"/>
        <w:tabs>
          <w:tab w:pos="1560" w:val="left"/>
          <w:tab w:pos="3220" w:val="left"/>
          <w:tab w:pos="4420" w:val="left"/>
          <w:tab w:pos="5580" w:val="left"/>
          <w:tab w:pos="762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  <w:position w:val="2"/>
        </w:rPr>
        <w:t>Ola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  <w:position w:val="2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-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2"/>
        </w:rPr>
        <w:t>Tarihi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99"/>
          <w:position w:val="1"/>
        </w:rPr>
        <w:t>14.10.2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8"/>
          <w:w w:val="99"/>
          <w:position w:val="1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61"/>
          <w:position w:val="1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-2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1"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4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93"/>
          <w:position w:val="1"/>
        </w:rPr>
        <w:t>Bi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8"/>
          <w:w w:val="93"/>
          <w:position w:val="1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9"/>
          <w:position w:val="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8"/>
          <w:position w:val="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10"/>
          <w:w w:val="84"/>
          <w:position w:val="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70"/>
          <w:position w:val="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2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Sıra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No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56</w:t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1"/>
          <w:position w:val="1"/>
        </w:rPr>
        <w:t>!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6"/>
          <w:w w:val="91"/>
          <w:position w:val="1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91"/>
          <w:position w:val="1"/>
        </w:rPr>
        <w:t>ildi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3"/>
          <w:w w:val="91"/>
          <w:position w:val="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1"/>
          <w:position w:val="1"/>
        </w:rPr>
        <w:t>im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2"/>
          <w:w w:val="91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7"/>
          <w:position w:val="1"/>
        </w:rPr>
        <w:t>Saat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70"/>
          <w:position w:val="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16"/>
          <w:w w:val="7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20.29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96"/>
          <w:position w:val="0"/>
        </w:rPr>
        <w:t>rr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3"/>
          <w:w w:val="95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70"/>
          <w:position w:val="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82A2A"/>
          <w:spacing w:val="0"/>
          <w:w w:val="94"/>
          <w:b/>
          <w:bCs/>
          <w:position w:val="1"/>
        </w:rPr>
        <w:t>ı</w:t>
      </w:r>
      <w:r>
        <w:rPr>
          <w:rFonts w:ascii="Arial" w:hAnsi="Arial" w:cs="Arial" w:eastAsia="Arial"/>
          <w:sz w:val="22"/>
          <w:szCs w:val="22"/>
          <w:color w:val="282A2A"/>
          <w:spacing w:val="-40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1"/>
        </w:rPr>
        <w:t>lO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3"/>
          <w:w w:val="93"/>
          <w:position w:val="1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93"/>
          <w:position w:val="1"/>
        </w:rPr>
        <w:t>ayıt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7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Tarihi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94"/>
          <w:position w:val="1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3"/>
          <w:w w:val="94"/>
          <w:position w:val="1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74"/>
          <w:position w:val="1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1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5"/>
          <w:w w:val="100"/>
          <w:position w:val="1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.2017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3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ayıt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No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45"/>
          <w:position w:val="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29"/>
          <w:w w:val="145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61"/>
          <w:position w:val="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0229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69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68"/>
          <w:position w:val="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52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83"/>
          <w:position w:val="0"/>
        </w:rPr>
        <w:t>Id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0"/>
        </w:rPr>
        <w:t>irim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6"/>
          <w:w w:val="91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7"/>
          <w:w w:val="69"/>
          <w:position w:val="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1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0"/>
        </w:rPr>
        <w:t>Merkez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3" w:lineRule="exact"/>
        <w:ind w:left="144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Bildiril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Adre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3"/>
          <w:w w:val="96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6"/>
        </w:rPr>
        <w:t>arşıyaka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4"/>
          <w:w w:val="9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Örnekkö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mahallesi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7433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soka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8"/>
        </w:rPr>
        <w:t>üze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"/>
          <w:w w:val="99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7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15" w:lineRule="exact"/>
        <w:ind w:left="144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Doğru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Adres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3"/>
          <w:w w:val="96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6"/>
          <w:w w:val="96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8"/>
          <w:w w:val="96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6"/>
        </w:rPr>
        <w:t>şıyaka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6"/>
          <w:w w:val="9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Örnekkö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mahallesi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7433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</w:rPr>
        <w:t>soka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3"/>
          <w:w w:val="100"/>
        </w:rPr>
        <w:t>ü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97" w:lineRule="exact"/>
        <w:ind w:left="130" w:right="-20"/>
        <w:jc w:val="left"/>
        <w:tabs>
          <w:tab w:pos="1360" w:val="left"/>
          <w:tab w:pos="4300" w:val="left"/>
          <w:tab w:pos="5620" w:val="left"/>
          <w:tab w:pos="73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4"/>
          <w:position w:val="-9"/>
        </w:rPr>
        <w:t>Yangı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4"/>
          <w:position w:val="-9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1"/>
          <w:w w:val="94"/>
          <w:position w:val="-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9"/>
        </w:rPr>
        <w:t>Türü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9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2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9"/>
        </w:rPr>
        <w:t>Çö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9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4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9"/>
        </w:rPr>
        <w:t>Yangıııı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9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93"/>
          <w:position w:val="-10"/>
        </w:rPr>
        <w:t>Yangı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93"/>
          <w:position w:val="-1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5"/>
          <w:w w:val="93"/>
          <w:position w:val="-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1"/>
          <w:position w:val="-1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1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26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-10"/>
        </w:rPr>
        <w:t>nıf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5"/>
          <w:w w:val="100"/>
          <w:position w:val="-1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1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1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1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1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10"/>
        </w:rPr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74"/>
          <w:position w:val="-10"/>
        </w:rPr>
        <w:t>Yanı:?,ı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74"/>
          <w:position w:val="-1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14"/>
          <w:w w:val="74"/>
          <w:position w:val="-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1"/>
          <w:position w:val="-10"/>
        </w:rPr>
        <w:t>Sebe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"/>
          <w:w w:val="102"/>
          <w:position w:val="-1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70"/>
          <w:position w:val="-1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18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45"/>
          <w:position w:val="-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2"/>
          <w:w w:val="145"/>
          <w:position w:val="-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9"/>
        </w:rPr>
        <w:t>Açı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9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5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9"/>
        </w:rPr>
        <w:t>Ateş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00" w:h="16820"/>
          <w:pgMar w:top="480" w:bottom="280" w:left="300" w:right="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38" w:lineRule="atLeast"/>
        <w:ind w:right="-20"/>
        <w:jc w:val="right"/>
        <w:tabs>
          <w:tab w:pos="580" w:val="left"/>
          <w:tab w:pos="11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4F5050"/>
          <w:w w:val="67"/>
        </w:rPr>
        <w:t>ı</w:t>
      </w:r>
      <w:r>
        <w:rPr>
          <w:rFonts w:ascii="Arial" w:hAnsi="Arial" w:cs="Arial" w:eastAsia="Arial"/>
          <w:sz w:val="36"/>
          <w:szCs w:val="36"/>
          <w:color w:val="4F5050"/>
          <w:w w:val="100"/>
        </w:rPr>
        <w:tab/>
      </w:r>
      <w:r>
        <w:rPr>
          <w:rFonts w:ascii="Arial" w:hAnsi="Arial" w:cs="Arial" w:eastAsia="Arial"/>
          <w:sz w:val="36"/>
          <w:szCs w:val="36"/>
          <w:color w:val="4F5050"/>
          <w:w w:val="67"/>
        </w:rPr>
        <w:t>ı</w:t>
      </w:r>
      <w:r>
        <w:rPr>
          <w:rFonts w:ascii="Arial" w:hAnsi="Arial" w:cs="Arial" w:eastAsia="Arial"/>
          <w:sz w:val="36"/>
          <w:szCs w:val="36"/>
          <w:color w:val="4F5050"/>
          <w:w w:val="100"/>
        </w:rPr>
        <w:tab/>
      </w:r>
      <w:r>
        <w:rPr>
          <w:rFonts w:ascii="Arial" w:hAnsi="Arial" w:cs="Arial" w:eastAsia="Arial"/>
          <w:sz w:val="36"/>
          <w:szCs w:val="36"/>
          <w:color w:val="4F5050"/>
          <w:w w:val="100"/>
        </w:rPr>
      </w:r>
      <w:r>
        <w:rPr>
          <w:rFonts w:ascii="Arial" w:hAnsi="Arial" w:cs="Arial" w:eastAsia="Arial"/>
          <w:sz w:val="36"/>
          <w:szCs w:val="36"/>
          <w:color w:val="B5B8BA"/>
          <w:spacing w:val="0"/>
          <w:w w:val="89"/>
        </w:rPr>
        <w:t>ı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0" w:after="0" w:line="150" w:lineRule="exact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86"/>
          <w:szCs w:val="86"/>
          <w:color w:val="A3A5A7"/>
          <w:w w:val="81"/>
          <w:position w:val="-58"/>
        </w:rPr>
        <w:t>-,</w:t>
      </w:r>
      <w:r>
        <w:rPr>
          <w:rFonts w:ascii="Arial" w:hAnsi="Arial" w:cs="Arial" w:eastAsia="Arial"/>
          <w:sz w:val="86"/>
          <w:szCs w:val="86"/>
          <w:color w:val="A3A5A7"/>
          <w:spacing w:val="-24"/>
          <w:w w:val="82"/>
          <w:position w:val="-58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91"/>
          <w:position w:val="-59"/>
        </w:rPr>
        <w:t>Ya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6"/>
          <w:w w:val="92"/>
          <w:position w:val="-59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"/>
          <w:w w:val="115"/>
          <w:position w:val="-59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181A1A"/>
          <w:spacing w:val="8"/>
          <w:w w:val="70"/>
          <w:position w:val="-59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91"/>
          <w:position w:val="-59"/>
        </w:rPr>
        <w:t>ııı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13"/>
          <w:w w:val="100"/>
          <w:position w:val="-5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3"/>
          <w:w w:val="89"/>
          <w:position w:val="-59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6"/>
          <w:position w:val="-59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5"/>
          <w:position w:val="-59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1"/>
          <w:w w:val="100"/>
          <w:position w:val="-5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-59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1"/>
          <w:w w:val="100"/>
          <w:position w:val="-59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69"/>
          <w:position w:val="-59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3"/>
          <w:w w:val="100"/>
          <w:position w:val="-5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94"/>
          <w:position w:val="-59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93"/>
          <w:position w:val="-59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33"/>
          <w:w w:val="100"/>
          <w:position w:val="-5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  <w:position w:val="-59"/>
        </w:rPr>
        <w:t>tı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1"/>
          <w:w w:val="100"/>
          <w:position w:val="-59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59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5"/>
          <w:w w:val="100"/>
          <w:position w:val="-5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59"/>
        </w:rPr>
        <w:t>Alına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5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59"/>
        </w:rPr>
        <w:t>Saati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8"/>
          <w:w w:val="100"/>
          <w:position w:val="-5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45"/>
          <w:position w:val="-59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20"/>
          <w:w w:val="100"/>
          <w:position w:val="-5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2"/>
          <w:position w:val="-59"/>
        </w:rPr>
        <w:t>20.36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00" w:right="80"/>
          <w:cols w:num="2" w:equalWidth="0">
            <w:col w:w="5691" w:space="454"/>
            <w:col w:w="5375"/>
          </w:cols>
        </w:sectPr>
      </w:pPr>
      <w:rPr/>
    </w:p>
    <w:p>
      <w:pPr>
        <w:spacing w:before="0" w:after="0" w:line="569" w:lineRule="atLeast"/>
        <w:ind w:left="130" w:right="-20"/>
        <w:jc w:val="left"/>
        <w:tabs>
          <w:tab w:pos="3680" w:val="left"/>
          <w:tab w:pos="6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5"/>
        </w:rPr>
        <w:t>Binada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9"/>
          <w:w w:val="9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1"/>
          <w:w w:val="124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24"/>
        </w:rPr>
        <w:t>se: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-55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82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2"/>
          <w:w w:val="102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7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90"/>
        </w:rPr>
        <w:t>nlll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3"/>
          <w:w w:val="9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Şe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li: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97"/>
        </w:rPr>
        <w:t>Kullanım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6"/>
          <w:w w:val="9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Şekli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8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15" w:lineRule="exact"/>
        <w:ind w:left="368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2"/>
          <w:w w:val="93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7"/>
          <w:w w:val="10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2"/>
          <w:w w:val="7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6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6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Kagi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Ahşap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Çelik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Diğer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185" w:lineRule="exact"/>
        <w:ind w:left="130" w:right="-20"/>
        <w:jc w:val="left"/>
        <w:tabs>
          <w:tab w:pos="2160" w:val="left"/>
          <w:tab w:pos="5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4"/>
          <w:position w:val="3"/>
        </w:rPr>
        <w:t>Yana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4"/>
          <w:position w:val="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5"/>
          <w:w w:val="94"/>
          <w:position w:val="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98"/>
          <w:position w:val="3"/>
        </w:rPr>
        <w:t>Şeyi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-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6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3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8"/>
          <w:position w:val="1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9"/>
          <w:w w:val="97"/>
          <w:position w:val="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86"/>
          <w:position w:val="1"/>
        </w:rPr>
        <w:t>lıi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23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ok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11"/>
          <w:w w:val="89"/>
          <w:position w:val="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7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acı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veya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0"/>
        </w:rPr>
        <w:t>Kullanan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25"/>
          <w:position w:val="0"/>
        </w:rPr>
        <w:t>:Yok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44" w:after="0" w:line="204" w:lineRule="exact"/>
        <w:ind w:left="217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26462"/>
          <w:w w:val="94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w w:val="93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7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Behçet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1"/>
        </w:rPr>
        <w:t>ÇELiK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8" w:lineRule="exact"/>
        <w:ind w:left="2171" w:right="-20"/>
        <w:jc w:val="left"/>
        <w:tabs>
          <w:tab w:pos="4720" w:val="left"/>
          <w:tab w:pos="77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Araç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Sayısı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66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29"/>
          <w:w w:val="166"/>
        </w:rPr>
        <w:t> </w:t>
      </w:r>
      <w:r>
        <w:rPr>
          <w:rFonts w:ascii="Arial" w:hAnsi="Arial" w:cs="Arial" w:eastAsia="Arial"/>
          <w:sz w:val="26"/>
          <w:szCs w:val="26"/>
          <w:color w:val="4F5050"/>
          <w:spacing w:val="0"/>
          <w:w w:val="166"/>
          <w:position w:val="-1"/>
        </w:rPr>
        <w:t>ı</w:t>
      </w:r>
      <w:r>
        <w:rPr>
          <w:rFonts w:ascii="Arial" w:hAnsi="Arial" w:cs="Arial" w:eastAsia="Arial"/>
          <w:sz w:val="26"/>
          <w:szCs w:val="26"/>
          <w:color w:val="4F5050"/>
          <w:spacing w:val="-105"/>
          <w:w w:val="166"/>
          <w:position w:val="-1"/>
        </w:rPr>
        <w:t> </w:t>
      </w:r>
      <w:r>
        <w:rPr>
          <w:rFonts w:ascii="Arial" w:hAnsi="Arial" w:cs="Arial" w:eastAsia="Arial"/>
          <w:sz w:val="26"/>
          <w:szCs w:val="26"/>
          <w:color w:val="4F5050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6"/>
          <w:szCs w:val="26"/>
          <w:color w:val="4F5050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Çıkı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Saati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45"/>
          <w:position w:val="1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20.30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arı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97"/>
          <w:position w:val="1"/>
        </w:rPr>
        <w:t>Saa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10"/>
          <w:w w:val="97"/>
          <w:position w:val="1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70"/>
          <w:position w:val="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45"/>
          <w:position w:val="1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-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1"/>
          <w:position w:val="1"/>
        </w:rPr>
        <w:t>20.35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94" w:lineRule="exact"/>
        <w:ind w:left="130" w:right="-20"/>
        <w:jc w:val="left"/>
        <w:tabs>
          <w:tab w:pos="21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2"/>
        </w:rPr>
        <w:t>Giden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1"/>
        </w:rPr>
        <w:t>Araç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1"/>
        </w:rPr>
        <w:t>Plak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  <w:position w:val="-1"/>
        </w:rPr>
        <w:t>sı: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2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3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-1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2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2"/>
          <w:position w:val="-1"/>
        </w:rPr>
        <w:t>599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64" w:lineRule="exact"/>
        <w:ind w:left="137" w:right="-20"/>
        <w:jc w:val="left"/>
        <w:tabs>
          <w:tab w:pos="4740" w:val="left"/>
          <w:tab w:pos="71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26462"/>
          <w:w w:val="90"/>
          <w:position w:val="7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0"/>
          <w:w w:val="91"/>
          <w:position w:val="7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70"/>
          <w:position w:val="7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24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7"/>
        </w:rPr>
        <w:t>bin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7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6"/>
          <w:w w:val="83"/>
          <w:position w:val="-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7"/>
          <w:w w:val="69"/>
          <w:position w:val="-1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5"/>
          <w:position w:val="-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6"/>
          <w:position w:val="-1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-1"/>
        </w:rPr>
        <w:t>tri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1"/>
        </w:rPr>
        <w:t>Arıza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89"/>
          <w:position w:val="-1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3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1"/>
        </w:rPr>
        <w:t>li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1"/>
        </w:rPr>
        <w:t>Gelmedi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37" w:after="0" w:line="240" w:lineRule="auto"/>
        <w:ind w:left="4756" w:right="-20"/>
        <w:jc w:val="left"/>
        <w:tabs>
          <w:tab w:pos="71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4F5050"/>
          <w:w w:val="61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7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7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1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69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Gelmedi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27" w:after="0" w:line="240" w:lineRule="auto"/>
        <w:ind w:left="474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0"/>
          <w:w w:val="83"/>
          <w:position w:val="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93"/>
          <w:position w:val="1"/>
        </w:rPr>
        <w:t>mni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2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1"/>
        </w:rPr>
        <w:t>t-Jandar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8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3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7"/>
          <w:position w:val="1"/>
        </w:rPr>
        <w:t>Saa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0"/>
          <w:w w:val="97"/>
          <w:position w:val="1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70"/>
          <w:position w:val="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45"/>
          <w:position w:val="1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57"/>
          <w:w w:val="145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0"/>
        </w:rPr>
        <w:t>Gelmedi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5" w:lineRule="exact"/>
        <w:ind w:left="2178" w:right="-20"/>
        <w:jc w:val="left"/>
        <w:tabs>
          <w:tab w:pos="4740" w:val="left"/>
          <w:tab w:pos="712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Personel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9"/>
        </w:rPr>
        <w:t>Sa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8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4"/>
          <w:w w:val="7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7"/>
        </w:rPr>
        <w:t>sı: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2"/>
          <w:w w:val="97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"/>
          <w:w w:val="97"/>
        </w:rPr>
        <w:t>ğ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8"/>
          <w:w w:val="97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7"/>
        </w:rPr>
        <w:t>gaz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2"/>
          <w:w w:val="9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kibi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96"/>
        </w:rPr>
        <w:t>Gel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181A1A"/>
          <w:spacing w:val="4"/>
          <w:w w:val="7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4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Saa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7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Gelmedi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30" w:after="0" w:line="200" w:lineRule="exact"/>
        <w:ind w:left="2178" w:right="2625" w:firstLine="-2070"/>
        <w:jc w:val="left"/>
        <w:tabs>
          <w:tab w:pos="2160" w:val="left"/>
          <w:tab w:pos="4720" w:val="left"/>
          <w:tab w:pos="762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26462"/>
          <w:w w:val="78"/>
          <w:position w:val="1"/>
        </w:rPr>
        <w:t>!Y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w w:val="77"/>
          <w:position w:val="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5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dımcı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92"/>
          <w:position w:val="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9"/>
          <w:w w:val="92"/>
          <w:position w:val="1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92"/>
          <w:position w:val="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92"/>
          <w:position w:val="1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4"/>
          <w:w w:val="92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89"/>
          <w:position w:val="1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94"/>
          <w:position w:val="1"/>
        </w:rPr>
        <w:t>itı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95"/>
          <w:position w:val="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işse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Çıkı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Sa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5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91"/>
          <w:position w:val="1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4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7"/>
          <w:position w:val="0"/>
        </w:rPr>
        <w:t>Araç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2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2"/>
          <w:position w:val="0"/>
        </w:rPr>
        <w:t>Sa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8"/>
          <w:w w:val="103"/>
          <w:position w:val="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2"/>
          <w:w w:val="88"/>
          <w:position w:val="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2"/>
          <w:w w:val="104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70"/>
          <w:position w:val="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75"/>
          <w:position w:val="0"/>
        </w:rPr>
        <w:t>!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6"/>
          <w:w w:val="75"/>
          <w:position w:val="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-1"/>
          <w:w w:val="115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8"/>
          <w:w w:val="96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8"/>
          <w:position w:val="0"/>
        </w:rPr>
        <w:t>sonel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9"/>
          <w:position w:val="0"/>
        </w:rPr>
        <w:t>Sa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7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181A1A"/>
          <w:spacing w:val="4"/>
          <w:w w:val="70"/>
          <w:position w:val="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17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5"/>
          <w:w w:val="70"/>
          <w:position w:val="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45"/>
          <w:position w:val="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45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4"/>
          <w:w w:val="99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9"/>
          <w:position w:val="0"/>
        </w:rPr>
        <w:t>önüş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4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4"/>
          <w:position w:val="0"/>
        </w:rPr>
        <w:t>Saati: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7" w:after="0" w:line="240" w:lineRule="auto"/>
        <w:ind w:left="2171" w:right="-20"/>
        <w:jc w:val="left"/>
        <w:tabs>
          <w:tab w:pos="47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95"/>
        </w:rPr>
        <w:t>Yardıma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Gel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Plak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</w:rPr>
        <w:t>sı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5"/>
        </w:rPr>
        <w:t>:Jel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7"/>
          <w:w w:val="88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9"/>
          <w:w w:val="10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7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40" w:lineRule="auto"/>
        <w:ind w:left="2178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92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9"/>
          <w:w w:val="92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92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92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5"/>
          <w:w w:val="9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9"/>
        </w:rPr>
        <w:t>Amiri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9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Soyadı: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10" w:after="0" w:line="240" w:lineRule="auto"/>
        <w:ind w:left="108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2"/>
        </w:rPr>
        <w:t>pıayı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  <w:position w:val="2"/>
        </w:rPr>
        <w:t>Gör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9"/>
          <w:w w:val="100"/>
          <w:position w:val="2"/>
        </w:rPr>
        <w:t>ü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2"/>
        </w:rPr>
        <w:t>ld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9"/>
          <w:w w:val="100"/>
          <w:position w:val="2"/>
        </w:rPr>
        <w:t>ü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  <w:position w:val="2"/>
        </w:rPr>
        <w:t>ğü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-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2"/>
        </w:rPr>
        <w:t>Durum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Yan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4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12"/>
          <w:position w:val="0"/>
        </w:rPr>
        <w:t>ye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1"/>
          <w:w w:val="112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12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9"/>
          <w:w w:val="112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12"/>
          <w:position w:val="0"/>
        </w:rPr>
        <w:t>vanldığında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7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ale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7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0"/>
        </w:rPr>
        <w:t>ii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0"/>
        </w:rPr>
        <w:t>duı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0"/>
        </w:rPr>
        <w:t>lı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şe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0"/>
        </w:rPr>
        <w:t>il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8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10"/>
          <w:position w:val="0"/>
        </w:rPr>
        <w:t>yanınakta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4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uğu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10"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0"/>
          <w:w w:val="110"/>
          <w:position w:val="0"/>
        </w:rPr>
        <w:t>ö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11"/>
          <w:position w:val="0"/>
        </w:rPr>
        <w:t>rüld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8"/>
          <w:w w:val="112"/>
          <w:position w:val="0"/>
        </w:rPr>
        <w:t>ü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11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171" w:right="-20"/>
        <w:jc w:val="left"/>
        <w:tabs>
          <w:tab w:pos="472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81"/>
        </w:rPr>
        <w:t>::s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81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8"/>
          <w:w w:val="8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81"/>
        </w:rPr>
        <w:t>ile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25"/>
          <w:w w:val="8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sön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ürüldü.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3"/>
        </w:rPr>
        <w:t>Sö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96"/>
        </w:rPr>
        <w:t>nd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80"/>
        </w:rPr>
        <w:t>ü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7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9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95"/>
        </w:rPr>
        <w:t>Kul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5"/>
          <w:w w:val="95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9"/>
          <w:w w:val="97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7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7"/>
          <w:w w:val="100"/>
        </w:rPr>
        <w:t>ö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dürücU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2" w:after="0" w:line="203" w:lineRule="exact"/>
        <w:ind w:left="160" w:right="-20"/>
        <w:jc w:val="left"/>
        <w:tabs>
          <w:tab w:pos="4720" w:val="left"/>
          <w:tab w:pos="6640" w:val="left"/>
          <w:tab w:pos="8220" w:val="left"/>
          <w:tab w:pos="98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15"/>
        </w:rPr>
        <w:t>öndl\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15"/>
        </w:rPr>
        <w:t>nn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2"/>
          <w:w w:val="11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5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6"/>
        </w:rPr>
        <w:t>ü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7"/>
          <w:w w:val="9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90"/>
        </w:rPr>
        <w:t>ü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"/>
          <w:w w:val="90"/>
          <w:position w:val="-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90"/>
          <w:position w:val="-3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21"/>
          <w:w w:val="90"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3"/>
        </w:rPr>
        <w:t>ın3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4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89"/>
          <w:position w:val="-3"/>
        </w:rPr>
        <w:t>IKö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8"/>
          <w:w w:val="89"/>
          <w:position w:val="-3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89"/>
          <w:position w:val="-3"/>
        </w:rPr>
        <w:t>ük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24"/>
          <w:w w:val="89"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4"/>
          <w:w w:val="100"/>
          <w:position w:val="-3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3"/>
        </w:rPr>
        <w:t>g.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87"/>
          <w:position w:val="-2"/>
        </w:rPr>
        <w:t>IK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9"/>
          <w:w w:val="87"/>
          <w:position w:val="-2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3"/>
          <w:w w:val="87"/>
          <w:position w:val="-2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87"/>
          <w:position w:val="-2"/>
        </w:rPr>
        <w:t>.T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87"/>
          <w:position w:val="-2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7"/>
          <w:w w:val="87"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2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2"/>
          <w:w w:val="100"/>
          <w:position w:val="-2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  <w:position w:val="-2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2"/>
        </w:rPr>
        <w:t>ıco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2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2"/>
        </w:rPr>
        <w:t>Kg.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13" w:lineRule="exact"/>
        <w:ind w:left="4892" w:right="-20"/>
        <w:jc w:val="left"/>
        <w:tabs>
          <w:tab w:pos="6640" w:val="left"/>
          <w:tab w:pos="8220" w:val="left"/>
          <w:tab w:pos="9800" w:val="left"/>
        </w:tabs>
        <w:rPr>
          <w:rFonts w:ascii="Arial" w:hAnsi="Arial" w:cs="Arial" w:eastAsia="Arial"/>
          <w:sz w:val="33"/>
          <w:szCs w:val="33"/>
        </w:rPr>
      </w:pPr>
      <w:rPr/>
      <w:r>
        <w:rPr>
          <w:rFonts w:ascii="Arial" w:hAnsi="Arial" w:cs="Arial" w:eastAsia="Arial"/>
          <w:sz w:val="25"/>
          <w:szCs w:val="25"/>
          <w:color w:val="3D3F3F"/>
          <w:spacing w:val="0"/>
          <w:w w:val="129"/>
          <w:position w:val="4"/>
        </w:rPr>
        <w:t>ı</w:t>
      </w:r>
      <w:r>
        <w:rPr>
          <w:rFonts w:ascii="Arial" w:hAnsi="Arial" w:cs="Arial" w:eastAsia="Arial"/>
          <w:sz w:val="25"/>
          <w:szCs w:val="25"/>
          <w:color w:val="3D3F3F"/>
          <w:spacing w:val="0"/>
          <w:w w:val="100"/>
          <w:position w:val="4"/>
        </w:rPr>
        <w:tab/>
      </w:r>
      <w:r>
        <w:rPr>
          <w:rFonts w:ascii="Arial" w:hAnsi="Arial" w:cs="Arial" w:eastAsia="Arial"/>
          <w:sz w:val="25"/>
          <w:szCs w:val="25"/>
          <w:color w:val="3D3F3F"/>
          <w:spacing w:val="0"/>
          <w:w w:val="100"/>
          <w:position w:val="4"/>
        </w:rPr>
      </w:r>
      <w:r>
        <w:rPr>
          <w:rFonts w:ascii="Arial" w:hAnsi="Arial" w:cs="Arial" w:eastAsia="Arial"/>
          <w:sz w:val="33"/>
          <w:szCs w:val="33"/>
          <w:color w:val="626462"/>
          <w:spacing w:val="0"/>
          <w:w w:val="73"/>
          <w:position w:val="1"/>
        </w:rPr>
        <w:t>ı</w:t>
      </w:r>
      <w:r>
        <w:rPr>
          <w:rFonts w:ascii="Arial" w:hAnsi="Arial" w:cs="Arial" w:eastAsia="Arial"/>
          <w:sz w:val="33"/>
          <w:szCs w:val="33"/>
          <w:color w:val="626462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33"/>
          <w:szCs w:val="33"/>
          <w:color w:val="626462"/>
          <w:spacing w:val="0"/>
          <w:w w:val="73"/>
          <w:position w:val="1"/>
        </w:rPr>
        <w:t>ı</w:t>
      </w:r>
      <w:r>
        <w:rPr>
          <w:rFonts w:ascii="Arial" w:hAnsi="Arial" w:cs="Arial" w:eastAsia="Arial"/>
          <w:sz w:val="33"/>
          <w:szCs w:val="33"/>
          <w:color w:val="626462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33"/>
          <w:szCs w:val="33"/>
          <w:color w:val="626462"/>
          <w:spacing w:val="0"/>
          <w:w w:val="100"/>
          <w:position w:val="1"/>
        </w:rPr>
        <w:t>ı</w:t>
      </w:r>
      <w:r>
        <w:rPr>
          <w:rFonts w:ascii="Arial" w:hAnsi="Arial" w:cs="Arial" w:eastAsia="Arial"/>
          <w:sz w:val="33"/>
          <w:szCs w:val="33"/>
          <w:color w:val="000000"/>
          <w:spacing w:val="0"/>
          <w:w w:val="100"/>
          <w:position w:val="0"/>
        </w:rPr>
      </w:r>
    </w:p>
    <w:p>
      <w:pPr>
        <w:spacing w:before="0" w:after="0" w:line="181" w:lineRule="exact"/>
        <w:ind w:left="2249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18"/>
          <w:w w:val="11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10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4"/>
          <w:w w:val="11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10"/>
        </w:rPr>
        <w:t>ında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10"/>
        </w:rPr>
        <w:t>ç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0"/>
          <w:w w:val="110"/>
        </w:rPr>
        <w:t>ö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10"/>
        </w:rPr>
        <w:t>ple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yanın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9"/>
          <w:w w:val="10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ır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6"/>
        </w:rPr>
        <w:t>Za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1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12"/>
        </w:rPr>
        <w:t>yok.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190" w:lineRule="exact"/>
        <w:ind w:left="16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17"/>
        </w:rPr>
        <w:t>öndünn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17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-15"/>
          <w:w w:val="11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</w:rPr>
        <w:t>Sonunda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1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6"/>
          <w:w w:val="81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2"/>
        </w:rPr>
        <w:t>asar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197" w:lineRule="exact"/>
        <w:ind w:left="13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Durumu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00" w:right="80"/>
        </w:sectPr>
      </w:pPr>
      <w:rPr/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"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14"/>
          <w:w w:val="94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94"/>
        </w:rPr>
        <w:t>angı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9"/>
          <w:w w:val="9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</w:rPr>
        <w:t>Çıkı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95"/>
        </w:rPr>
        <w:t>Nede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7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36" w:after="0" w:line="259" w:lineRule="auto"/>
        <w:ind w:right="63" w:firstLine="21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rin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7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pı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4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tki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kte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10"/>
        </w:rPr>
        <w:t>başlangıcını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3"/>
          <w:w w:val="11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30"/>
          <w:w w:val="1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7"/>
          <w:w w:val="112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69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9"/>
        </w:rPr>
        <w:t>kenarındaki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42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12"/>
        </w:rPr>
        <w:t>çö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2"/>
          <w:w w:val="113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5"/>
          <w:w w:val="87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14"/>
        </w:rPr>
        <w:t>erde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olduğ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5"/>
          <w:w w:val="100"/>
        </w:rPr>
        <w:t>ö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ülmü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olup;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7"/>
        </w:rPr>
        <w:t>ya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2"/>
          <w:w w:val="108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94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7"/>
          <w:w w:val="94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4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aş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9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ır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5"/>
          <w:w w:val="10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9"/>
        </w:rPr>
        <w:t>uşturınada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48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kimli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5"/>
          <w:w w:val="100"/>
        </w:rPr>
        <w:t>ğ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rsiz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1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-2"/>
          <w:w w:val="130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88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yada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9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2"/>
          <w:w w:val="100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4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boş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sada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12"/>
        </w:rPr>
        <w:t>çöplere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12"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0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1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7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8"/>
          <w:position w:val="1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5"/>
          <w:w w:val="108"/>
          <w:position w:val="1"/>
        </w:rPr>
        <w:t>ö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8"/>
          <w:position w:val="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8"/>
          <w:w w:val="108"/>
          <w:position w:val="1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8"/>
          <w:position w:val="1"/>
        </w:rPr>
        <w:t>emi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8"/>
          <w:position w:val="1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8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8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-2"/>
          <w:w w:val="130"/>
          <w:position w:val="1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8"/>
          <w:w w:val="70"/>
          <w:position w:val="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-4"/>
          <w:w w:val="115"/>
          <w:position w:val="1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10"/>
          <w:position w:val="1"/>
        </w:rPr>
        <w:t>ara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88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9"/>
          <w:w w:val="116"/>
          <w:position w:val="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7"/>
          <w:w w:val="98"/>
          <w:position w:val="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7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181A1A"/>
          <w:spacing w:val="0"/>
          <w:w w:val="103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181A1A"/>
          <w:spacing w:val="0"/>
          <w:w w:val="102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181A1A"/>
          <w:spacing w:val="-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1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  <w:position w:val="0"/>
        </w:rPr>
        <w:t>ini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0"/>
        </w:rPr>
        <w:t>çöp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5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6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3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4"/>
          <w:position w:val="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87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88"/>
          <w:position w:val="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15"/>
          <w:position w:val="0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14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9"/>
          <w:position w:val="0"/>
        </w:rPr>
        <w:t>ur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8"/>
          <w:position w:val="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14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7"/>
          <w:w w:val="115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70"/>
          <w:position w:val="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9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5"/>
          <w:w w:val="109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9"/>
          <w:position w:val="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-10"/>
          <w:w w:val="109"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9"/>
          <w:position w:val="0"/>
        </w:rPr>
        <w:t>esi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9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9"/>
          <w:w w:val="109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9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8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0"/>
        </w:rPr>
        <w:t>yan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4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1"/>
          <w:w w:val="100"/>
          <w:position w:val="0"/>
        </w:rPr>
        <w:t>ç</w:t>
      </w:r>
      <w:r>
        <w:rPr>
          <w:rFonts w:ascii="Times New Roman" w:hAnsi="Times New Roman" w:cs="Times New Roman" w:eastAsia="Times New Roman"/>
          <w:sz w:val="18"/>
          <w:szCs w:val="18"/>
          <w:color w:val="181A1A"/>
          <w:spacing w:val="1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0"/>
        </w:rPr>
        <w:t>kt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8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4"/>
          <w:w w:val="100"/>
          <w:position w:val="0"/>
        </w:rPr>
        <w:t>ğ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0"/>
        </w:rPr>
        <w:t>ka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7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aa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6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2"/>
          <w:position w:val="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1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181A1A"/>
          <w:spacing w:val="0"/>
          <w:w w:val="105"/>
          <w:position w:val="0"/>
        </w:rPr>
        <w:t>rı</w:t>
      </w:r>
      <w:r>
        <w:rPr>
          <w:rFonts w:ascii="Times New Roman" w:hAnsi="Times New Roman" w:cs="Times New Roman" w:eastAsia="Times New Roman"/>
          <w:sz w:val="18"/>
          <w:szCs w:val="18"/>
          <w:color w:val="181A1A"/>
          <w:spacing w:val="10"/>
          <w:w w:val="105"/>
          <w:position w:val="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4"/>
          <w:position w:val="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2"/>
          <w:w w:val="104"/>
          <w:position w:val="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9"/>
          <w:position w:val="0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0"/>
          <w:w w:val="108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4"/>
          <w:position w:val="0"/>
        </w:rPr>
        <w:t>ır.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1900" w:h="16820"/>
          <w:pgMar w:top="520" w:bottom="280" w:left="300" w:right="80"/>
          <w:cols w:num="2" w:equalWidth="0">
            <w:col w:w="1604" w:space="545"/>
            <w:col w:w="9371"/>
          </w:cols>
        </w:sectPr>
      </w:pPr>
      <w:rPr/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</w:rPr>
        <w:t>Sig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rtalı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ise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03" w:lineRule="exact"/>
        <w:ind w:right="-20"/>
        <w:jc w:val="left"/>
        <w:tabs>
          <w:tab w:pos="46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26462"/>
          <w:w w:val="220"/>
          <w:position w:val="-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-1"/>
          <w:w w:val="96"/>
          <w:position w:val="-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1"/>
          <w:position w:val="-1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5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94"/>
          <w:position w:val="-1"/>
        </w:rPr>
        <w:t>ıi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-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1"/>
        </w:rPr>
        <w:t>Adı: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86"/>
          <w:position w:val="-1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"/>
          <w:w w:val="104"/>
          <w:position w:val="-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2"/>
          <w:w w:val="93"/>
          <w:position w:val="-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"/>
          <w:w w:val="104"/>
          <w:position w:val="-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69"/>
          <w:position w:val="-1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-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1"/>
        </w:rPr>
        <w:t>i: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00" w:right="80"/>
          <w:cols w:num="2" w:equalWidth="0">
            <w:col w:w="987" w:space="1162"/>
            <w:col w:w="9371"/>
          </w:cols>
        </w:sectPr>
      </w:pPr>
      <w:rPr/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2" w:lineRule="auto"/>
        <w:ind w:left="108" w:right="8984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f'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\raç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Gereç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Kaybı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              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Yok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4"/>
          <w:position w:val="1"/>
        </w:rPr>
        <w:t>lı'angııı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8"/>
          <w:w w:val="94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4"/>
          <w:position w:val="1"/>
        </w:rPr>
        <w:t>Yerini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4"/>
          <w:position w:val="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4"/>
          <w:w w:val="94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11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ime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         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Yok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95"/>
          <w:position w:val="0"/>
        </w:rPr>
        <w:t>if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9"/>
          <w:w w:val="95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0"/>
          <w:w w:val="99"/>
          <w:position w:val="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797B7B"/>
          <w:spacing w:val="-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0"/>
        </w:rPr>
        <w:t>im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96"/>
          <w:position w:val="0"/>
        </w:rPr>
        <w:t>Edildi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2"/>
          <w:w w:val="97"/>
          <w:position w:val="0"/>
        </w:rPr>
        <w:t>ğ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7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1900" w:h="16820"/>
          <w:pgMar w:top="520" w:bottom="280" w:left="300" w:right="80"/>
        </w:sectPr>
      </w:pPr>
      <w:rPr/>
    </w:p>
    <w:p>
      <w:pPr>
        <w:spacing w:before="38" w:after="0" w:line="240" w:lineRule="auto"/>
        <w:ind w:left="122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6"/>
          <w:w w:val="90"/>
          <w:position w:val="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52"/>
          <w:position w:val="1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1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önüşü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5" w:after="0" w:line="240" w:lineRule="auto"/>
        <w:ind w:left="208" w:right="-72"/>
        <w:jc w:val="left"/>
        <w:tabs>
          <w:tab w:pos="1000" w:val="left"/>
          <w:tab w:pos="15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26462"/>
          <w:spacing w:val="0"/>
          <w:w w:val="89"/>
          <w:b/>
          <w:bCs/>
          <w:position w:val="-3"/>
        </w:rPr>
        <w:t>""·</w:t>
      </w:r>
      <w:r>
        <w:rPr>
          <w:rFonts w:ascii="Times New Roman" w:hAnsi="Times New Roman" w:cs="Times New Roman" w:eastAsia="Times New Roman"/>
          <w:sz w:val="20"/>
          <w:szCs w:val="20"/>
          <w:color w:val="626462"/>
          <w:spacing w:val="0"/>
          <w:w w:val="89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26462"/>
          <w:spacing w:val="0"/>
          <w:w w:val="100"/>
          <w:b/>
          <w:bCs/>
          <w:position w:val="-3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26462"/>
          <w:spacing w:val="0"/>
          <w:w w:val="100"/>
          <w:b/>
          <w:bCs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26462"/>
          <w:spacing w:val="0"/>
          <w:w w:val="100"/>
          <w:b/>
          <w:bCs/>
          <w:position w:val="-3"/>
        </w:rPr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Ölü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8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aralı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90" w:lineRule="exact"/>
        <w:ind w:left="259"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color w:val="797B7B"/>
          <w:spacing w:val="0"/>
          <w:w w:val="68"/>
          <w:position w:val="-1"/>
        </w:rPr>
        <w:t>·c:;</w:t>
      </w:r>
      <w:r>
        <w:rPr>
          <w:rFonts w:ascii="Times New Roman" w:hAnsi="Times New Roman" w:cs="Times New Roman" w:eastAsia="Times New Roman"/>
          <w:sz w:val="17"/>
          <w:szCs w:val="17"/>
          <w:color w:val="000000"/>
          <w:spacing w:val="0"/>
          <w:w w:val="100"/>
          <w:position w:val="0"/>
        </w:rPr>
      </w:r>
    </w:p>
    <w:p>
      <w:pPr>
        <w:spacing w:before="0" w:after="0" w:line="89" w:lineRule="exact"/>
        <w:ind w:left="302"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626462"/>
          <w:spacing w:val="0"/>
          <w:w w:val="52"/>
          <w:position w:val="-1"/>
        </w:rPr>
        <w:t>&lt;..&gt;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  <w:position w:val="0"/>
        </w:rPr>
      </w:r>
    </w:p>
    <w:p>
      <w:pPr>
        <w:spacing w:before="0" w:after="0" w:line="115" w:lineRule="exact"/>
        <w:ind w:left="302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797B7B"/>
          <w:spacing w:val="0"/>
          <w:w w:val="137"/>
        </w:rPr>
        <w:t>&gt;.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60" w:lineRule="exact"/>
        <w:ind w:left="23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210"/>
          <w:position w:val="-12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55" w:after="0" w:line="205" w:lineRule="exact"/>
        <w:ind w:right="-20"/>
        <w:jc w:val="left"/>
        <w:tabs>
          <w:tab w:pos="820" w:val="left"/>
          <w:tab w:pos="39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Tarih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76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4.1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5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.20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10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48"/>
        </w:rPr>
        <w:t>aa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7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7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16"/>
          <w:w w:val="7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21.05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53" w:lineRule="exact"/>
        <w:ind w:right="-20"/>
        <w:jc w:val="left"/>
        <w:tabs>
          <w:tab w:pos="2820" w:val="left"/>
          <w:tab w:pos="66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4F5050"/>
          <w:w w:val="95"/>
          <w:position w:val="1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-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5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8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1"/>
        </w:rPr>
        <w:t>KiP: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11"/>
          <w:position w:val="1"/>
        </w:rPr>
        <w:t>Ka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8"/>
          <w:w w:val="112"/>
          <w:position w:val="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2"/>
          <w:w w:val="130"/>
          <w:position w:val="1"/>
        </w:rPr>
        <w:t>ş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10"/>
          <w:w w:val="88"/>
          <w:position w:val="1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6"/>
          <w:position w:val="1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5"/>
          <w:position w:val="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9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1"/>
        </w:rPr>
        <w:t>Grubu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1"/>
        </w:rPr>
      </w:r>
      <w:r>
        <w:rPr>
          <w:rFonts w:ascii="Arial" w:hAnsi="Arial" w:cs="Arial" w:eastAsia="Arial"/>
          <w:sz w:val="25"/>
          <w:szCs w:val="25"/>
          <w:color w:val="3D3F3F"/>
          <w:spacing w:val="0"/>
          <w:w w:val="100"/>
          <w:position w:val="0"/>
        </w:rPr>
        <w:t>ı.</w:t>
      </w:r>
      <w:r>
        <w:rPr>
          <w:rFonts w:ascii="Arial" w:hAnsi="Arial" w:cs="Arial" w:eastAsia="Arial"/>
          <w:sz w:val="25"/>
          <w:szCs w:val="25"/>
          <w:color w:val="3D3F3F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>sta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5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3"/>
        </w:rPr>
        <w:t>AYL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4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"/>
          <w:w w:val="100"/>
          <w:position w:val="3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3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43" w:right="-20"/>
        <w:jc w:val="left"/>
        <w:tabs>
          <w:tab w:pos="2360" w:val="left"/>
          <w:tab w:pos="670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3.193924pt;margin-top:8.646273pt;width:385.567695pt;height:77.955356pt;mso-position-horizontal-relative:page;mso-position-vertical-relative:paragraph;z-index:-7443" type="#_x0000_t202" filled="f" stroked="f">
            <v:textbox inset="0,0,0,0">
              <w:txbxContent>
                <w:p>
                  <w:pPr>
                    <w:spacing w:before="0" w:after="0" w:line="1559" w:lineRule="exact"/>
                    <w:ind w:right="-274"/>
                    <w:jc w:val="left"/>
                    <w:tabs>
                      <w:tab w:pos="2320" w:val="left"/>
                      <w:tab w:pos="6700" w:val="left"/>
                    </w:tabs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Pr/>
                  <w:r>
                    <w:rPr>
                      <w:rFonts w:ascii="Arial" w:hAnsi="Arial" w:cs="Arial" w:eastAsia="Arial"/>
                      <w:sz w:val="109"/>
                      <w:szCs w:val="109"/>
                      <w:color w:val="4D4F90"/>
                      <w:spacing w:val="-112"/>
                      <w:w w:val="147"/>
                      <w:position w:val="-11"/>
                    </w:rPr>
                    <w:t>J</w:t>
                  </w:r>
                  <w:r>
                    <w:rPr>
                      <w:rFonts w:ascii="Arial" w:hAnsi="Arial" w:cs="Arial" w:eastAsia="Arial"/>
                      <w:sz w:val="109"/>
                      <w:szCs w:val="109"/>
                      <w:color w:val="797B7B"/>
                      <w:spacing w:val="0"/>
                      <w:w w:val="65"/>
                      <w:position w:val="-11"/>
                    </w:rPr>
                    <w:t>.</w:t>
                  </w:r>
                  <w:r>
                    <w:rPr>
                      <w:rFonts w:ascii="Arial" w:hAnsi="Arial" w:cs="Arial" w:eastAsia="Arial"/>
                      <w:sz w:val="109"/>
                      <w:szCs w:val="109"/>
                      <w:color w:val="797B7B"/>
                      <w:spacing w:val="0"/>
                      <w:w w:val="100"/>
                      <w:position w:val="-11"/>
                    </w:rPr>
                    <w:tab/>
                  </w:r>
                  <w:r>
                    <w:rPr>
                      <w:rFonts w:ascii="Arial" w:hAnsi="Arial" w:cs="Arial" w:eastAsia="Arial"/>
                      <w:sz w:val="109"/>
                      <w:szCs w:val="109"/>
                      <w:color w:val="797B7B"/>
                      <w:spacing w:val="0"/>
                      <w:w w:val="100"/>
                      <w:position w:val="-11"/>
                    </w:rPr>
                  </w:r>
                  <w:r>
                    <w:rPr>
                      <w:rFonts w:ascii="Arial" w:hAnsi="Arial" w:cs="Arial" w:eastAsia="Arial"/>
                      <w:sz w:val="135"/>
                      <w:szCs w:val="135"/>
                      <w:color w:val="4D4F90"/>
                      <w:spacing w:val="0"/>
                      <w:w w:val="54"/>
                      <w:position w:val="15"/>
                    </w:rPr>
                    <w:t>a:;iJ</w:t>
                  </w:r>
                  <w:r>
                    <w:rPr>
                      <w:rFonts w:ascii="Arial" w:hAnsi="Arial" w:cs="Arial" w:eastAsia="Arial"/>
                      <w:sz w:val="135"/>
                      <w:szCs w:val="135"/>
                      <w:color w:val="4D4F90"/>
                      <w:spacing w:val="0"/>
                      <w:w w:val="100"/>
                      <w:position w:val="15"/>
                    </w:rPr>
                    <w:tab/>
                  </w:r>
                  <w:r>
                    <w:rPr>
                      <w:rFonts w:ascii="Arial" w:hAnsi="Arial" w:cs="Arial" w:eastAsia="Arial"/>
                      <w:sz w:val="135"/>
                      <w:szCs w:val="135"/>
                      <w:color w:val="4D4F90"/>
                      <w:spacing w:val="0"/>
                      <w:w w:val="100"/>
                      <w:position w:val="15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4F5050"/>
                      <w:spacing w:val="0"/>
                      <w:w w:val="100"/>
                      <w:position w:val="4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4F5050"/>
                      <w:spacing w:val="5"/>
                      <w:w w:val="100"/>
                      <w:position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626462"/>
                      <w:spacing w:val="0"/>
                      <w:w w:val="92"/>
                      <w:position w:val="41"/>
                    </w:rPr>
                    <w:t>Bi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626462"/>
                      <w:spacing w:val="-26"/>
                      <w:w w:val="100"/>
                      <w:position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3D3F3F"/>
                      <w:spacing w:val="0"/>
                      <w:w w:val="100"/>
                      <w:position w:val="41"/>
                    </w:rPr>
                    <w:t>rim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3D3F3F"/>
                      <w:spacing w:val="-12"/>
                      <w:w w:val="100"/>
                      <w:position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626462"/>
                      <w:spacing w:val="0"/>
                      <w:w w:val="95"/>
                      <w:position w:val="41"/>
                    </w:rPr>
                    <w:t>Ami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626462"/>
                      <w:spacing w:val="3"/>
                      <w:w w:val="96"/>
                      <w:position w:val="41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3D3F3F"/>
                      <w:spacing w:val="0"/>
                      <w:w w:val="70"/>
                      <w:position w:val="4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8"/>
          <w:szCs w:val="18"/>
          <w:color w:val="626462"/>
          <w:w w:val="89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</w:rPr>
        <w:t>itm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şs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Ü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1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miri: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8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angına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Koyan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color w:val="626462"/>
          <w:spacing w:val="0"/>
          <w:w w:val="59"/>
          <w:b/>
          <w:bCs/>
          <w:position w:val="-9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color w:val="626462"/>
          <w:spacing w:val="27"/>
          <w:w w:val="59"/>
          <w:b/>
          <w:bCs/>
          <w:position w:val="-9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4F5050"/>
          <w:spacing w:val="0"/>
          <w:w w:val="59"/>
          <w:b/>
          <w:bCs/>
          <w:position w:val="-9"/>
        </w:rPr>
        <w:t>8</w:t>
      </w:r>
      <w:r>
        <w:rPr>
          <w:rFonts w:ascii="Times New Roman" w:hAnsi="Times New Roman" w:cs="Times New Roman" w:eastAsia="Times New Roman"/>
          <w:sz w:val="30"/>
          <w:szCs w:val="30"/>
          <w:color w:val="4F5050"/>
          <w:spacing w:val="0"/>
          <w:w w:val="59"/>
          <w:b/>
          <w:bCs/>
          <w:position w:val="-9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4F5050"/>
          <w:spacing w:val="4"/>
          <w:w w:val="59"/>
          <w:b/>
          <w:bCs/>
          <w:position w:val="-9"/>
        </w:rPr>
        <w:t> </w:t>
      </w:r>
      <w:r>
        <w:rPr>
          <w:rFonts w:ascii="Arial" w:hAnsi="Arial" w:cs="Arial" w:eastAsia="Arial"/>
          <w:sz w:val="28"/>
          <w:szCs w:val="28"/>
          <w:color w:val="626462"/>
          <w:spacing w:val="0"/>
          <w:w w:val="59"/>
          <w:position w:val="-9"/>
        </w:rPr>
        <w:t>Eki</w:t>
      </w:r>
      <w:r>
        <w:rPr>
          <w:rFonts w:ascii="Arial" w:hAnsi="Arial" w:cs="Arial" w:eastAsia="Arial"/>
          <w:sz w:val="28"/>
          <w:szCs w:val="28"/>
          <w:color w:val="626462"/>
          <w:spacing w:val="0"/>
          <w:w w:val="59"/>
          <w:position w:val="-9"/>
        </w:rPr>
        <w:t>m</w:t>
      </w:r>
      <w:r>
        <w:rPr>
          <w:rFonts w:ascii="Arial" w:hAnsi="Arial" w:cs="Arial" w:eastAsia="Arial"/>
          <w:sz w:val="28"/>
          <w:szCs w:val="28"/>
          <w:color w:val="626462"/>
          <w:spacing w:val="26"/>
          <w:w w:val="59"/>
          <w:position w:val="-9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797B7B"/>
          <w:spacing w:val="0"/>
          <w:w w:val="59"/>
          <w:b/>
          <w:bCs/>
          <w:position w:val="-9"/>
        </w:rPr>
        <w:t>2017</w:t>
      </w:r>
      <w:r>
        <w:rPr>
          <w:rFonts w:ascii="Times New Roman" w:hAnsi="Times New Roman" w:cs="Times New Roman" w:eastAsia="Times New Roman"/>
          <w:sz w:val="30"/>
          <w:szCs w:val="30"/>
          <w:color w:val="000000"/>
          <w:spacing w:val="0"/>
          <w:w w:val="100"/>
          <w:position w:val="0"/>
        </w:rPr>
      </w:r>
    </w:p>
    <w:p>
      <w:pPr>
        <w:spacing w:before="86" w:after="0" w:line="240" w:lineRule="auto"/>
        <w:ind w:right="1782"/>
        <w:jc w:val="righ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Arial" w:hAnsi="Arial" w:cs="Arial" w:eastAsia="Arial"/>
          <w:sz w:val="17"/>
          <w:szCs w:val="17"/>
          <w:color w:val="939595"/>
          <w:spacing w:val="0"/>
          <w:w w:val="100"/>
          <w:i/>
        </w:rPr>
        <w:t>1</w:t>
      </w:r>
      <w:r>
        <w:rPr>
          <w:rFonts w:ascii="Arial" w:hAnsi="Arial" w:cs="Arial" w:eastAsia="Arial"/>
          <w:sz w:val="17"/>
          <w:szCs w:val="17"/>
          <w:color w:val="939595"/>
          <w:spacing w:val="0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color w:val="939595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939595"/>
          <w:spacing w:val="8"/>
          <w:w w:val="121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1"/>
        </w:rPr>
        <w:t>2017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96" w:lineRule="exact"/>
        <w:ind w:right="2406"/>
        <w:jc w:val="righ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1"/>
          <w:position w:val="-1"/>
        </w:rPr>
        <w:t>itfaiy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300" w:right="80"/>
          <w:cols w:num="2" w:equalWidth="0">
            <w:col w:w="1939" w:space="210"/>
            <w:col w:w="9371"/>
          </w:cols>
        </w:sectPr>
      </w:pPr>
      <w:rPr/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77" w:lineRule="exact"/>
        <w:ind w:left="2307" w:right="-69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color w:val="797B7B"/>
          <w:spacing w:val="-11"/>
          <w:w w:val="158"/>
          <w:position w:val="-4"/>
        </w:rPr>
        <w:t>I</w:t>
      </w:r>
      <w:r>
        <w:rPr>
          <w:rFonts w:ascii="Arial" w:hAnsi="Arial" w:cs="Arial" w:eastAsia="Arial"/>
          <w:sz w:val="19"/>
          <w:szCs w:val="19"/>
          <w:color w:val="939595"/>
          <w:spacing w:val="10"/>
          <w:w w:val="118"/>
          <w:position w:val="-4"/>
        </w:rPr>
        <w:t>t</w:t>
      </w:r>
      <w:r>
        <w:rPr>
          <w:rFonts w:ascii="Arial" w:hAnsi="Arial" w:cs="Arial" w:eastAsia="Arial"/>
          <w:sz w:val="19"/>
          <w:szCs w:val="19"/>
          <w:color w:val="797B7B"/>
          <w:spacing w:val="0"/>
          <w:w w:val="98"/>
          <w:position w:val="-4"/>
        </w:rPr>
        <w:t>f</w:t>
      </w:r>
      <w:r>
        <w:rPr>
          <w:rFonts w:ascii="Arial" w:hAnsi="Arial" w:cs="Arial" w:eastAsia="Arial"/>
          <w:sz w:val="19"/>
          <w:szCs w:val="19"/>
          <w:color w:val="797B7B"/>
          <w:spacing w:val="-38"/>
          <w:w w:val="100"/>
          <w:position w:val="-4"/>
        </w:rPr>
        <w:t> </w:t>
      </w:r>
      <w:r>
        <w:rPr>
          <w:rFonts w:ascii="Arial" w:hAnsi="Arial" w:cs="Arial" w:eastAsia="Arial"/>
          <w:sz w:val="19"/>
          <w:szCs w:val="19"/>
          <w:color w:val="A3A5A7"/>
          <w:spacing w:val="9"/>
          <w:w w:val="100"/>
          <w:position w:val="-4"/>
        </w:rPr>
        <w:t>a</w:t>
      </w:r>
      <w:r>
        <w:rPr>
          <w:rFonts w:ascii="Arial" w:hAnsi="Arial" w:cs="Arial" w:eastAsia="Arial"/>
          <w:sz w:val="19"/>
          <w:szCs w:val="19"/>
          <w:color w:val="797B7B"/>
          <w:spacing w:val="0"/>
          <w:w w:val="100"/>
          <w:position w:val="-4"/>
        </w:rPr>
        <w:t>iye</w:t>
      </w:r>
      <w:r>
        <w:rPr>
          <w:rFonts w:ascii="Arial" w:hAnsi="Arial" w:cs="Arial" w:eastAsia="Arial"/>
          <w:sz w:val="19"/>
          <w:szCs w:val="19"/>
          <w:color w:val="797B7B"/>
          <w:spacing w:val="37"/>
          <w:w w:val="100"/>
          <w:position w:val="-4"/>
        </w:rPr>
        <w:t> </w:t>
      </w:r>
      <w:r>
        <w:rPr>
          <w:rFonts w:ascii="Arial" w:hAnsi="Arial" w:cs="Arial" w:eastAsia="Arial"/>
          <w:sz w:val="19"/>
          <w:szCs w:val="19"/>
          <w:color w:val="939595"/>
          <w:spacing w:val="0"/>
          <w:w w:val="100"/>
          <w:position w:val="-4"/>
        </w:rPr>
        <w:t>M</w:t>
      </w:r>
      <w:r>
        <w:rPr>
          <w:rFonts w:ascii="Arial" w:hAnsi="Arial" w:cs="Arial" w:eastAsia="Arial"/>
          <w:sz w:val="19"/>
          <w:szCs w:val="19"/>
          <w:color w:val="939595"/>
          <w:spacing w:val="8"/>
          <w:w w:val="100"/>
          <w:position w:val="-4"/>
        </w:rPr>
        <w:t>e</w:t>
      </w:r>
      <w:r>
        <w:rPr>
          <w:rFonts w:ascii="Arial" w:hAnsi="Arial" w:cs="Arial" w:eastAsia="Arial"/>
          <w:sz w:val="19"/>
          <w:szCs w:val="19"/>
          <w:color w:val="797B7B"/>
          <w:spacing w:val="4"/>
          <w:w w:val="100"/>
          <w:position w:val="-4"/>
        </w:rPr>
        <w:t>r</w:t>
      </w:r>
      <w:r>
        <w:rPr>
          <w:rFonts w:ascii="Arial" w:hAnsi="Arial" w:cs="Arial" w:eastAsia="Arial"/>
          <w:sz w:val="19"/>
          <w:szCs w:val="19"/>
          <w:color w:val="939595"/>
          <w:spacing w:val="0"/>
          <w:w w:val="100"/>
          <w:position w:val="-4"/>
        </w:rPr>
        <w:t>kez</w:t>
      </w:r>
      <w:r>
        <w:rPr>
          <w:rFonts w:ascii="Arial" w:hAnsi="Arial" w:cs="Arial" w:eastAsia="Arial"/>
          <w:sz w:val="19"/>
          <w:szCs w:val="19"/>
          <w:color w:val="939595"/>
          <w:spacing w:val="48"/>
          <w:w w:val="100"/>
          <w:position w:val="-4"/>
        </w:rPr>
        <w:t> </w:t>
      </w:r>
      <w:r>
        <w:rPr>
          <w:rFonts w:ascii="Arial" w:hAnsi="Arial" w:cs="Arial" w:eastAsia="Arial"/>
          <w:sz w:val="19"/>
          <w:szCs w:val="19"/>
          <w:color w:val="939595"/>
          <w:spacing w:val="0"/>
          <w:w w:val="100"/>
          <w:position w:val="-4"/>
        </w:rPr>
        <w:t>Bö!</w:t>
      </w:r>
      <w:r>
        <w:rPr>
          <w:rFonts w:ascii="Arial" w:hAnsi="Arial" w:cs="Arial" w:eastAsia="Arial"/>
          <w:sz w:val="19"/>
          <w:szCs w:val="19"/>
          <w:color w:val="939595"/>
          <w:spacing w:val="-3"/>
          <w:w w:val="100"/>
          <w:position w:val="-4"/>
        </w:rPr>
        <w:t> </w:t>
      </w:r>
      <w:r>
        <w:rPr>
          <w:rFonts w:ascii="Arial" w:hAnsi="Arial" w:cs="Arial" w:eastAsia="Arial"/>
          <w:sz w:val="19"/>
          <w:szCs w:val="19"/>
          <w:color w:val="B5B8BA"/>
          <w:spacing w:val="0"/>
          <w:w w:val="256"/>
          <w:position w:val="-4"/>
        </w:rPr>
        <w:t>ı</w:t>
      </w:r>
      <w:r>
        <w:rPr>
          <w:rFonts w:ascii="Arial" w:hAnsi="Arial" w:cs="Arial" w:eastAsia="Arial"/>
          <w:sz w:val="19"/>
          <w:szCs w:val="19"/>
          <w:color w:val="B5B8BA"/>
          <w:spacing w:val="-36"/>
          <w:w w:val="100"/>
          <w:position w:val="-4"/>
        </w:rPr>
        <w:t> </w:t>
      </w:r>
      <w:r>
        <w:rPr>
          <w:rFonts w:ascii="Arial" w:hAnsi="Arial" w:cs="Arial" w:eastAsia="Arial"/>
          <w:sz w:val="19"/>
          <w:szCs w:val="19"/>
          <w:color w:val="939595"/>
          <w:spacing w:val="0"/>
          <w:w w:val="103"/>
          <w:position w:val="-4"/>
        </w:rPr>
        <w:t>e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-36" w:right="-56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9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282A2A"/>
          <w:spacing w:val="-3"/>
          <w:w w:val="100"/>
        </w:rPr>
        <w:t>ı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</w:rPr>
        <w:t>ç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</w:rPr>
        <w:t>ÇELİK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46" w:lineRule="exact"/>
        <w:ind w:left="239" w:right="229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-13"/>
        </w:rPr>
        <w:t>iıf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-1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8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94"/>
          <w:position w:val="-13"/>
        </w:rPr>
        <w:t>Eri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688" w:lineRule="exact"/>
        <w:ind w:right="-20"/>
        <w:jc w:val="left"/>
        <w:rPr>
          <w:rFonts w:ascii="Times New Roman" w:hAnsi="Times New Roman" w:cs="Times New Roman" w:eastAsia="Times New Roman"/>
          <w:sz w:val="141"/>
          <w:szCs w:val="141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41"/>
          <w:szCs w:val="141"/>
          <w:color w:val="B5B8BA"/>
          <w:spacing w:val="54"/>
          <w:w w:val="30"/>
          <w:position w:val="-58"/>
        </w:rPr>
        <w:t>·</w:t>
      </w:r>
      <w:r>
        <w:rPr>
          <w:rFonts w:ascii="Times New Roman" w:hAnsi="Times New Roman" w:cs="Times New Roman" w:eastAsia="Times New Roman"/>
          <w:sz w:val="141"/>
          <w:szCs w:val="141"/>
          <w:color w:val="4D4F90"/>
          <w:spacing w:val="-115"/>
          <w:w w:val="90"/>
          <w:position w:val="-58"/>
        </w:rPr>
        <w:t>r</w:t>
      </w:r>
      <w:r>
        <w:rPr>
          <w:rFonts w:ascii="Times New Roman" w:hAnsi="Times New Roman" w:cs="Times New Roman" w:eastAsia="Times New Roman"/>
          <w:sz w:val="141"/>
          <w:szCs w:val="141"/>
          <w:color w:val="797B7B"/>
          <w:spacing w:val="0"/>
          <w:w w:val="64"/>
          <w:position w:val="-58"/>
        </w:rPr>
        <w:t>t·</w:t>
      </w:r>
      <w:r>
        <w:rPr>
          <w:rFonts w:ascii="Times New Roman" w:hAnsi="Times New Roman" w:cs="Times New Roman" w:eastAsia="Times New Roman"/>
          <w:sz w:val="141"/>
          <w:szCs w:val="141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00" w:right="80"/>
          <w:cols w:num="3" w:equalWidth="0">
            <w:col w:w="4225" w:space="380"/>
            <w:col w:w="1068" w:space="3221"/>
            <w:col w:w="2626"/>
          </w:cols>
        </w:sectPr>
      </w:pPr>
      <w:rPr/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9" w:lineRule="atLeast"/>
        <w:ind w:left="259" w:right="-58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626462"/>
          <w:spacing w:val="0"/>
          <w:w w:val="69"/>
        </w:rPr>
        <w:t>.&gt;&lt;: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38" w:after="0" w:line="240" w:lineRule="auto"/>
        <w:ind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/>
        <w:br w:type="column"/>
      </w:r>
      <w:r>
        <w:rPr>
          <w:rFonts w:ascii="Arial" w:hAnsi="Arial" w:cs="Arial" w:eastAsia="Arial"/>
          <w:sz w:val="19"/>
          <w:szCs w:val="19"/>
          <w:color w:val="626462"/>
          <w:spacing w:val="0"/>
          <w:w w:val="100"/>
        </w:rPr>
        <w:t>1.P</w:t>
      </w:r>
      <w:r>
        <w:rPr>
          <w:rFonts w:ascii="Arial" w:hAnsi="Arial" w:cs="Arial" w:eastAsia="Arial"/>
          <w:sz w:val="19"/>
          <w:szCs w:val="19"/>
          <w:color w:val="626462"/>
          <w:spacing w:val="7"/>
          <w:w w:val="100"/>
        </w:rPr>
        <w:t>o</w:t>
      </w:r>
      <w:r>
        <w:rPr>
          <w:rFonts w:ascii="Arial" w:hAnsi="Arial" w:cs="Arial" w:eastAsia="Arial"/>
          <w:sz w:val="19"/>
          <w:szCs w:val="19"/>
          <w:color w:val="939595"/>
          <w:spacing w:val="-4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797B7B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797B7B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797B7B"/>
          <w:spacing w:val="39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797B7B"/>
          <w:spacing w:val="0"/>
          <w:w w:val="100"/>
        </w:rPr>
        <w:t>Grupla</w:t>
      </w:r>
      <w:r>
        <w:rPr>
          <w:rFonts w:ascii="Arial" w:hAnsi="Arial" w:cs="Arial" w:eastAsia="Arial"/>
          <w:sz w:val="19"/>
          <w:szCs w:val="19"/>
          <w:color w:val="797B7B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797B7B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797B7B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939595"/>
          <w:spacing w:val="0"/>
          <w:w w:val="100"/>
        </w:rPr>
        <w:t>An</w:t>
      </w:r>
      <w:r>
        <w:rPr>
          <w:rFonts w:ascii="Arial" w:hAnsi="Arial" w:cs="Arial" w:eastAsia="Arial"/>
          <w:sz w:val="19"/>
          <w:szCs w:val="19"/>
          <w:color w:val="939595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797B7B"/>
          <w:spacing w:val="-15"/>
          <w:w w:val="171"/>
        </w:rPr>
        <w:t>i</w:t>
      </w:r>
      <w:r>
        <w:rPr>
          <w:rFonts w:ascii="Arial" w:hAnsi="Arial" w:cs="Arial" w:eastAsia="Arial"/>
          <w:sz w:val="19"/>
          <w:szCs w:val="19"/>
          <w:color w:val="939595"/>
          <w:spacing w:val="11"/>
          <w:w w:val="107"/>
        </w:rPr>
        <w:t>r</w:t>
      </w:r>
      <w:r>
        <w:rPr>
          <w:rFonts w:ascii="Arial" w:hAnsi="Arial" w:cs="Arial" w:eastAsia="Arial"/>
          <w:sz w:val="19"/>
          <w:szCs w:val="19"/>
          <w:color w:val="797B7B"/>
          <w:spacing w:val="0"/>
          <w:w w:val="128"/>
        </w:rPr>
        <w:t>i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81" w:after="0" w:line="327" w:lineRule="exact"/>
        <w:ind w:left="2292" w:right="-202"/>
        <w:jc w:val="left"/>
        <w:rPr>
          <w:rFonts w:ascii="Arial" w:hAnsi="Arial" w:cs="Arial" w:eastAsia="Arial"/>
          <w:sz w:val="108"/>
          <w:szCs w:val="108"/>
        </w:rPr>
      </w:pPr>
      <w:rPr/>
      <w:r>
        <w:rPr>
          <w:rFonts w:ascii="Arial" w:hAnsi="Arial" w:cs="Arial" w:eastAsia="Arial"/>
          <w:sz w:val="108"/>
          <w:szCs w:val="108"/>
          <w:color w:val="4446A5"/>
          <w:spacing w:val="0"/>
          <w:w w:val="120"/>
          <w:i/>
          <w:position w:val="-75"/>
        </w:rPr>
        <w:t>rU</w:t>
      </w:r>
      <w:r>
        <w:rPr>
          <w:rFonts w:ascii="Arial" w:hAnsi="Arial" w:cs="Arial" w:eastAsia="Arial"/>
          <w:sz w:val="108"/>
          <w:szCs w:val="108"/>
          <w:color w:val="000000"/>
          <w:spacing w:val="0"/>
          <w:w w:val="100"/>
          <w:position w:val="0"/>
        </w:rPr>
      </w:r>
    </w:p>
    <w:p>
      <w:pPr>
        <w:spacing w:before="0" w:after="0" w:line="698" w:lineRule="exact"/>
        <w:ind w:left="129" w:right="-142"/>
        <w:jc w:val="left"/>
        <w:tabs>
          <w:tab w:pos="800" w:val="left"/>
        </w:tabs>
        <w:rPr>
          <w:rFonts w:ascii="Arial" w:hAnsi="Arial" w:cs="Arial" w:eastAsia="Arial"/>
          <w:sz w:val="51"/>
          <w:szCs w:val="51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68"/>
          <w:szCs w:val="68"/>
          <w:color w:val="939595"/>
          <w:w w:val="59"/>
          <w:position w:val="1"/>
        </w:rPr>
      </w:r>
      <w:r>
        <w:rPr>
          <w:rFonts w:ascii="Times New Roman" w:hAnsi="Times New Roman" w:cs="Times New Roman" w:eastAsia="Times New Roman"/>
          <w:sz w:val="68"/>
          <w:szCs w:val="68"/>
          <w:color w:val="939595"/>
          <w:spacing w:val="0"/>
          <w:w w:val="50"/>
          <w:imprint/>
          <w:position w:val="1"/>
        </w:rPr>
        <w:t>.</w:t>
      </w:r>
      <w:r>
        <w:rPr>
          <w:rFonts w:ascii="Times New Roman" w:hAnsi="Times New Roman" w:cs="Times New Roman" w:eastAsia="Times New Roman"/>
          <w:sz w:val="68"/>
          <w:szCs w:val="68"/>
          <w:color w:val="939595"/>
          <w:spacing w:val="-70"/>
          <w:w w:val="50"/>
          <w:imprint/>
          <w:position w:val="1"/>
        </w:rPr>
        <w:t> </w:t>
      </w:r>
      <w:r>
        <w:rPr>
          <w:rFonts w:ascii="Times New Roman" w:hAnsi="Times New Roman" w:cs="Times New Roman" w:eastAsia="Times New Roman"/>
          <w:sz w:val="68"/>
          <w:szCs w:val="68"/>
          <w:color w:val="939595"/>
          <w:spacing w:val="-70"/>
          <w:w w:val="50"/>
          <w:position w:val="1"/>
        </w:rPr>
      </w:r>
      <w:r>
        <w:rPr>
          <w:rFonts w:ascii="Times New Roman" w:hAnsi="Times New Roman" w:cs="Times New Roman" w:eastAsia="Times New Roman"/>
          <w:sz w:val="68"/>
          <w:szCs w:val="68"/>
          <w:color w:val="939595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68"/>
          <w:szCs w:val="68"/>
          <w:color w:val="939595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68"/>
          <w:szCs w:val="68"/>
          <w:color w:val="4446A5"/>
          <w:spacing w:val="0"/>
          <w:w w:val="50"/>
          <w:i/>
          <w:position w:val="1"/>
        </w:rPr>
        <w:t>/</w:t>
      </w:r>
      <w:r>
        <w:rPr>
          <w:rFonts w:ascii="Times New Roman" w:hAnsi="Times New Roman" w:cs="Times New Roman" w:eastAsia="Times New Roman"/>
          <w:sz w:val="68"/>
          <w:szCs w:val="68"/>
          <w:color w:val="4446A5"/>
          <w:spacing w:val="-63"/>
          <w:w w:val="50"/>
          <w:i/>
          <w:position w:val="1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color w:val="4F506E"/>
          <w:spacing w:val="0"/>
          <w:w w:val="50"/>
          <w:b/>
          <w:bCs/>
          <w:i/>
          <w:position w:val="33"/>
        </w:rPr>
        <w:t>Jfi.</w:t>
      </w:r>
      <w:r>
        <w:rPr>
          <w:rFonts w:ascii="Times New Roman" w:hAnsi="Times New Roman" w:cs="Times New Roman" w:eastAsia="Times New Roman"/>
          <w:sz w:val="28"/>
          <w:szCs w:val="28"/>
          <w:color w:val="4F506E"/>
          <w:spacing w:val="13"/>
          <w:w w:val="50"/>
          <w:b/>
          <w:bCs/>
          <w:i/>
          <w:position w:val="33"/>
        </w:rPr>
        <w:t> </w:t>
      </w:r>
      <w:r>
        <w:rPr>
          <w:rFonts w:ascii="Arial" w:hAnsi="Arial" w:cs="Arial" w:eastAsia="Arial"/>
          <w:sz w:val="51"/>
          <w:szCs w:val="51"/>
          <w:color w:val="4D4F90"/>
          <w:spacing w:val="-151"/>
          <w:w w:val="182"/>
          <w:position w:val="1"/>
        </w:rPr>
        <w:t>t</w:t>
      </w:r>
      <w:r>
        <w:rPr>
          <w:rFonts w:ascii="Arial" w:hAnsi="Arial" w:cs="Arial" w:eastAsia="Arial"/>
          <w:sz w:val="51"/>
          <w:szCs w:val="51"/>
          <w:color w:val="000000"/>
          <w:spacing w:val="0"/>
          <w:w w:val="100"/>
          <w:position w:val="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39" w:lineRule="atLeast"/>
        <w:ind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Arial" w:hAnsi="Arial" w:cs="Arial" w:eastAsia="Arial"/>
          <w:sz w:val="39"/>
          <w:szCs w:val="39"/>
          <w:color w:val="6264C1"/>
          <w:spacing w:val="15"/>
          <w:w w:val="150"/>
          <w:i/>
        </w:rPr>
        <w:t>J</w:t>
      </w:r>
      <w:r>
        <w:rPr>
          <w:rFonts w:ascii="Arial" w:hAnsi="Arial" w:cs="Arial" w:eastAsia="Arial"/>
          <w:sz w:val="39"/>
          <w:szCs w:val="39"/>
          <w:color w:val="A3A5A7"/>
          <w:spacing w:val="0"/>
          <w:w w:val="55"/>
          <w:i/>
        </w:rPr>
        <w:t>'</w:t>
      </w:r>
      <w:r>
        <w:rPr>
          <w:rFonts w:ascii="Arial" w:hAnsi="Arial" w:cs="Arial" w:eastAsia="Arial"/>
          <w:sz w:val="39"/>
          <w:szCs w:val="39"/>
          <w:color w:val="A3A5A7"/>
          <w:spacing w:val="-17"/>
          <w:w w:val="100"/>
          <w:i/>
        </w:rPr>
        <w:t> </w:t>
      </w:r>
      <w:r>
        <w:rPr>
          <w:rFonts w:ascii="Arial" w:hAnsi="Arial" w:cs="Arial" w:eastAsia="Arial"/>
          <w:sz w:val="39"/>
          <w:szCs w:val="39"/>
          <w:color w:val="939595"/>
          <w:spacing w:val="0"/>
          <w:w w:val="66"/>
        </w:rPr>
        <w:t>·'"</w:t>
      </w:r>
      <w:r>
        <w:rPr>
          <w:rFonts w:ascii="Arial" w:hAnsi="Arial" w:cs="Arial" w:eastAsia="Arial"/>
          <w:sz w:val="39"/>
          <w:szCs w:val="39"/>
          <w:color w:val="939595"/>
          <w:spacing w:val="-5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97B7B"/>
          <w:spacing w:val="0"/>
          <w:w w:val="90"/>
          <w:position w:val="16"/>
        </w:rPr>
        <w:t>';</w:t>
      </w:r>
      <w:r>
        <w:rPr>
          <w:rFonts w:ascii="Times New Roman" w:hAnsi="Times New Roman" w:cs="Times New Roman" w:eastAsia="Times New Roman"/>
          <w:sz w:val="23"/>
          <w:szCs w:val="23"/>
          <w:color w:val="797B7B"/>
          <w:spacing w:val="-31"/>
          <w:w w:val="91"/>
          <w:position w:val="16"/>
        </w:rPr>
        <w:t>,</w:t>
      </w:r>
      <w:r>
        <w:rPr>
          <w:rFonts w:ascii="Arial" w:hAnsi="Arial" w:cs="Arial" w:eastAsia="Arial"/>
          <w:sz w:val="39"/>
          <w:szCs w:val="39"/>
          <w:color w:val="797B7B"/>
          <w:spacing w:val="-15"/>
          <w:w w:val="68"/>
          <w:position w:val="0"/>
        </w:rPr>
        <w:t>;</w:t>
      </w:r>
      <w:r>
        <w:rPr>
          <w:rFonts w:ascii="Times New Roman" w:hAnsi="Times New Roman" w:cs="Times New Roman" w:eastAsia="Times New Roman"/>
          <w:sz w:val="23"/>
          <w:szCs w:val="23"/>
          <w:color w:val="797B7B"/>
          <w:spacing w:val="8"/>
          <w:w w:val="212"/>
          <w:position w:val="16"/>
        </w:rPr>
        <w:t>;</w:t>
      </w:r>
      <w:r>
        <w:rPr>
          <w:rFonts w:ascii="Times New Roman" w:hAnsi="Times New Roman" w:cs="Times New Roman" w:eastAsia="Times New Roman"/>
          <w:sz w:val="23"/>
          <w:szCs w:val="23"/>
          <w:color w:val="939595"/>
          <w:spacing w:val="0"/>
          <w:w w:val="121"/>
          <w:position w:val="16"/>
        </w:rPr>
        <w:t>·</w:t>
      </w:r>
      <w:r>
        <w:rPr>
          <w:rFonts w:ascii="Times New Roman" w:hAnsi="Times New Roman" w:cs="Times New Roman" w:eastAsia="Times New Roman"/>
          <w:sz w:val="23"/>
          <w:szCs w:val="23"/>
          <w:color w:val="000000"/>
          <w:spacing w:val="0"/>
          <w:w w:val="100"/>
          <w:position w:val="0"/>
        </w:rPr>
      </w:r>
    </w:p>
    <w:p>
      <w:pPr>
        <w:spacing w:before="0" w:after="0" w:line="292" w:lineRule="exact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color w:val="4F5050"/>
          <w:spacing w:val="0"/>
          <w:w w:val="129"/>
        </w:rPr>
        <w:t>'</w:t>
      </w:r>
      <w:r>
        <w:rPr>
          <w:rFonts w:ascii="Times New Roman" w:hAnsi="Times New Roman" w:cs="Times New Roman" w:eastAsia="Times New Roman"/>
          <w:sz w:val="28"/>
          <w:szCs w:val="28"/>
          <w:color w:val="4F5050"/>
          <w:spacing w:val="10"/>
          <w:w w:val="129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color w:val="62646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11"/>
          <w:szCs w:val="11"/>
          <w:color w:val="62646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color w:val="62646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11"/>
          <w:szCs w:val="11"/>
          <w:color w:val="626462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color w:val="939595"/>
          <w:spacing w:val="0"/>
          <w:w w:val="96"/>
          <w:i/>
        </w:rPr>
        <w:t>•</w:t>
      </w:r>
      <w:r>
        <w:rPr>
          <w:rFonts w:ascii="Times New Roman" w:hAnsi="Times New Roman" w:cs="Times New Roman" w:eastAsia="Times New Roman"/>
          <w:sz w:val="11"/>
          <w:szCs w:val="11"/>
          <w:color w:val="939595"/>
          <w:spacing w:val="-9"/>
          <w:w w:val="96"/>
          <w:i/>
        </w:rPr>
        <w:t> </w:t>
      </w:r>
      <w:r>
        <w:rPr>
          <w:rFonts w:ascii="Arial" w:hAnsi="Arial" w:cs="Arial" w:eastAsia="Arial"/>
          <w:sz w:val="14"/>
          <w:szCs w:val="14"/>
          <w:color w:val="797B7B"/>
          <w:spacing w:val="0"/>
          <w:w w:val="115"/>
        </w:rPr>
        <w:t>i</w:t>
      </w:r>
      <w:r>
        <w:rPr>
          <w:rFonts w:ascii="Arial" w:hAnsi="Arial" w:cs="Arial" w:eastAsia="Arial"/>
          <w:sz w:val="14"/>
          <w:szCs w:val="14"/>
          <w:color w:val="797B7B"/>
          <w:spacing w:val="0"/>
          <w:w w:val="114"/>
        </w:rPr>
        <w:t>l'.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20" w:after="0" w:line="240" w:lineRule="auto"/>
        <w:ind w:left="465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8.664215pt;margin-top:-7.938171pt;width:15.899598pt;height:25.5pt;mso-position-horizontal-relative:page;mso-position-vertical-relative:paragraph;z-index:-7442" type="#_x0000_t202" filled="f" stroked="f">
            <v:textbox inset="0,0,0,0">
              <w:txbxContent>
                <w:p>
                  <w:pPr>
                    <w:spacing w:before="0" w:after="0" w:line="510" w:lineRule="exact"/>
                    <w:ind w:right="-117"/>
                    <w:jc w:val="left"/>
                    <w:rPr>
                      <w:rFonts w:ascii="Arial" w:hAnsi="Arial" w:cs="Arial" w:eastAsia="Arial"/>
                      <w:sz w:val="51"/>
                      <w:szCs w:val="51"/>
                    </w:rPr>
                  </w:pPr>
                  <w:rPr/>
                  <w:r>
                    <w:rPr>
                      <w:rFonts w:ascii="Arial" w:hAnsi="Arial" w:cs="Arial" w:eastAsia="Arial"/>
                      <w:sz w:val="51"/>
                      <w:szCs w:val="51"/>
                      <w:color w:val="4F506E"/>
                      <w:spacing w:val="-13"/>
                      <w:w w:val="61"/>
                      <w:position w:val="-1"/>
                    </w:rPr>
                    <w:t>.</w:t>
                  </w:r>
                  <w:r>
                    <w:rPr>
                      <w:rFonts w:ascii="Arial" w:hAnsi="Arial" w:cs="Arial" w:eastAsia="Arial"/>
                      <w:sz w:val="51"/>
                      <w:szCs w:val="51"/>
                      <w:color w:val="4F506E"/>
                      <w:spacing w:val="-31"/>
                      <w:w w:val="61"/>
                      <w:emboss/>
                      <w:position w:val="-1"/>
                    </w:rPr>
                    <w:t>.</w:t>
                  </w:r>
                  <w:r>
                    <w:rPr>
                      <w:rFonts w:ascii="Arial" w:hAnsi="Arial" w:cs="Arial" w:eastAsia="Arial"/>
                      <w:sz w:val="51"/>
                      <w:szCs w:val="51"/>
                      <w:color w:val="4F506E"/>
                      <w:spacing w:val="-31"/>
                      <w:w w:val="61"/>
                      <w:emboss/>
                      <w:position w:val="-1"/>
                    </w:rPr>
                  </w:r>
                  <w:r>
                    <w:rPr>
                      <w:rFonts w:ascii="Arial" w:hAnsi="Arial" w:cs="Arial" w:eastAsia="Arial"/>
                      <w:sz w:val="51"/>
                      <w:szCs w:val="51"/>
                      <w:color w:val="4F506E"/>
                      <w:spacing w:val="-31"/>
                      <w:w w:val="61"/>
                      <w:emboss/>
                      <w:position w:val="-1"/>
                    </w:rPr>
                    <w:t>.</w:t>
                  </w:r>
                  <w:r>
                    <w:rPr>
                      <w:rFonts w:ascii="Arial" w:hAnsi="Arial" w:cs="Arial" w:eastAsia="Arial"/>
                      <w:sz w:val="51"/>
                      <w:szCs w:val="51"/>
                      <w:color w:val="4F506E"/>
                      <w:spacing w:val="-31"/>
                      <w:w w:val="61"/>
                      <w:emboss/>
                      <w:position w:val="-1"/>
                    </w:rPr>
                  </w:r>
                  <w:r>
                    <w:rPr>
                      <w:rFonts w:ascii="Arial" w:hAnsi="Arial" w:cs="Arial" w:eastAsia="Arial"/>
                      <w:sz w:val="51"/>
                      <w:szCs w:val="51"/>
                      <w:color w:val="4F506E"/>
                      <w:spacing w:val="-31"/>
                      <w:w w:val="61"/>
                      <w:position w:val="-1"/>
                    </w:rPr>
                  </w:r>
                  <w:r>
                    <w:rPr>
                      <w:rFonts w:ascii="Arial" w:hAnsi="Arial" w:cs="Arial" w:eastAsia="Arial"/>
                      <w:sz w:val="51"/>
                      <w:szCs w:val="51"/>
                      <w:color w:val="4F506E"/>
                      <w:spacing w:val="-52"/>
                      <w:w w:val="61"/>
                      <w:position w:val="-1"/>
                    </w:rPr>
                    <w:t>.</w:t>
                  </w:r>
                  <w:r>
                    <w:rPr>
                      <w:rFonts w:ascii="Arial" w:hAnsi="Arial" w:cs="Arial" w:eastAsia="Arial"/>
                      <w:sz w:val="51"/>
                      <w:szCs w:val="51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5"/>
          <w:szCs w:val="25"/>
          <w:color w:val="4446A5"/>
          <w:spacing w:val="0"/>
          <w:w w:val="100"/>
        </w:rPr>
        <w:t>y</w:t>
      </w:r>
      <w:r>
        <w:rPr>
          <w:rFonts w:ascii="Arial" w:hAnsi="Arial" w:cs="Arial" w:eastAsia="Arial"/>
          <w:sz w:val="25"/>
          <w:szCs w:val="25"/>
          <w:color w:val="4446A5"/>
          <w:spacing w:val="66"/>
          <w:w w:val="100"/>
        </w:rPr>
        <w:t> </w:t>
      </w:r>
      <w:r>
        <w:rPr>
          <w:rFonts w:ascii="Arial" w:hAnsi="Arial" w:cs="Arial" w:eastAsia="Arial"/>
          <w:sz w:val="25"/>
          <w:szCs w:val="25"/>
          <w:color w:val="B5B8BA"/>
          <w:spacing w:val="0"/>
          <w:w w:val="56"/>
        </w:rPr>
        <w:t>.</w:t>
      </w:r>
      <w:r>
        <w:rPr>
          <w:rFonts w:ascii="Arial" w:hAnsi="Arial" w:cs="Arial" w:eastAsia="Arial"/>
          <w:sz w:val="25"/>
          <w:szCs w:val="25"/>
          <w:color w:val="00000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6" w:lineRule="atLeast"/>
        <w:ind w:left="437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797B7B"/>
          <w:spacing w:val="0"/>
          <w:w w:val="100"/>
        </w:rPr>
        <w:t>·""</w:t>
      </w:r>
      <w:r>
        <w:rPr>
          <w:rFonts w:ascii="Arial" w:hAnsi="Arial" w:cs="Arial" w:eastAsia="Arial"/>
          <w:sz w:val="21"/>
          <w:szCs w:val="21"/>
          <w:color w:val="797B7B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797B7B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939595"/>
          <w:spacing w:val="0"/>
          <w:w w:val="83"/>
        </w:rPr>
        <w:t>'-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00" w:right="80"/>
          <w:cols w:num="4" w:equalWidth="0">
            <w:col w:w="404" w:space="1860"/>
            <w:col w:w="3659" w:space="2413"/>
            <w:col w:w="1318" w:space="107"/>
            <w:col w:w="1759"/>
          </w:cols>
        </w:sectPr>
      </w:pPr>
      <w:rPr/>
    </w:p>
    <w:p>
      <w:pPr>
        <w:spacing w:before="0" w:after="0" w:line="137" w:lineRule="exact"/>
        <w:ind w:left="259" w:right="-8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14"/>
          <w:szCs w:val="14"/>
          <w:color w:val="626462"/>
          <w:spacing w:val="-96"/>
          <w:w w:val="77"/>
          <w:position w:val="14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color w:val="626462"/>
          <w:spacing w:val="0"/>
          <w:w w:val="61"/>
          <w:position w:val="2"/>
        </w:rPr>
        <w:t>::</w:t>
      </w:r>
      <w:r>
        <w:rPr>
          <w:rFonts w:ascii="Times New Roman" w:hAnsi="Times New Roman" w:cs="Times New Roman" w:eastAsia="Times New Roman"/>
          <w:sz w:val="22"/>
          <w:szCs w:val="22"/>
          <w:color w:val="626462"/>
          <w:spacing w:val="-49"/>
          <w:w w:val="61"/>
          <w:position w:val="2"/>
        </w:rPr>
        <w:t>ı</w:t>
      </w:r>
      <w:r>
        <w:rPr>
          <w:rFonts w:ascii="Arial" w:hAnsi="Arial" w:cs="Arial" w:eastAsia="Arial"/>
          <w:sz w:val="14"/>
          <w:szCs w:val="14"/>
          <w:color w:val="626462"/>
          <w:spacing w:val="-30"/>
          <w:w w:val="77"/>
          <w:position w:val="14"/>
        </w:rPr>
        <w:t>ö</w:t>
      </w:r>
      <w:r>
        <w:rPr>
          <w:rFonts w:ascii="Times New Roman" w:hAnsi="Times New Roman" w:cs="Times New Roman" w:eastAsia="Times New Roman"/>
          <w:sz w:val="22"/>
          <w:szCs w:val="22"/>
          <w:color w:val="626462"/>
          <w:spacing w:val="0"/>
          <w:w w:val="61"/>
          <w:position w:val="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23" w:lineRule="atLeast"/>
        <w:ind w:left="3652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  <w:color w:val="797B7B"/>
          <w:spacing w:val="-13"/>
          <w:w w:val="85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color w:val="4446A5"/>
          <w:spacing w:val="-63"/>
          <w:w w:val="92"/>
          <w:position w:val="-12"/>
        </w:rPr>
        <w:t>(</w:t>
      </w:r>
      <w:r>
        <w:rPr>
          <w:rFonts w:ascii="Times New Roman" w:hAnsi="Times New Roman" w:cs="Times New Roman" w:eastAsia="Times New Roman"/>
          <w:sz w:val="29"/>
          <w:szCs w:val="29"/>
          <w:color w:val="797B7B"/>
          <w:spacing w:val="0"/>
          <w:w w:val="85"/>
          <w:position w:val="0"/>
        </w:rPr>
        <w:t>'j</w:t>
      </w:r>
      <w:r>
        <w:rPr>
          <w:rFonts w:ascii="Times New Roman" w:hAnsi="Times New Roman" w:cs="Times New Roman" w:eastAsia="Times New Roman"/>
          <w:sz w:val="29"/>
          <w:szCs w:val="29"/>
          <w:color w:val="797B7B"/>
          <w:spacing w:val="-186"/>
          <w:w w:val="86"/>
          <w:position w:val="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color w:val="939595"/>
          <w:spacing w:val="0"/>
          <w:w w:val="68"/>
          <w:position w:val="-12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color w:val="939595"/>
          <w:spacing w:val="-40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626462"/>
          <w:spacing w:val="-20"/>
          <w:w w:val="62"/>
          <w:position w:val="-12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color w:val="939595"/>
          <w:spacing w:val="0"/>
          <w:w w:val="62"/>
          <w:position w:val="-12"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color w:val="939595"/>
          <w:spacing w:val="15"/>
          <w:w w:val="62"/>
          <w:position w:val="-12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B5B8BA"/>
          <w:spacing w:val="3"/>
          <w:w w:val="115"/>
          <w:position w:val="-12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color w:val="3D3F3F"/>
          <w:spacing w:val="-27"/>
          <w:w w:val="94"/>
          <w:position w:val="-12"/>
        </w:rPr>
        <w:t>'</w:t>
      </w:r>
      <w:r>
        <w:rPr>
          <w:rFonts w:ascii="Times New Roman" w:hAnsi="Times New Roman" w:cs="Times New Roman" w:eastAsia="Times New Roman"/>
          <w:sz w:val="23"/>
          <w:szCs w:val="23"/>
          <w:color w:val="797B7B"/>
          <w:spacing w:val="0"/>
          <w:w w:val="61"/>
          <w:position w:val="-12"/>
        </w:rPr>
        <w:t>..</w:t>
      </w:r>
      <w:r>
        <w:rPr>
          <w:rFonts w:ascii="Times New Roman" w:hAnsi="Times New Roman" w:cs="Times New Roman" w:eastAsia="Times New Roman"/>
          <w:sz w:val="23"/>
          <w:szCs w:val="23"/>
          <w:color w:val="797B7B"/>
          <w:spacing w:val="-12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97B7B"/>
          <w:spacing w:val="0"/>
          <w:w w:val="163"/>
          <w:position w:val="-12"/>
        </w:rPr>
        <w:t>/</w:t>
      </w:r>
      <w:r>
        <w:rPr>
          <w:rFonts w:ascii="Times New Roman" w:hAnsi="Times New Roman" w:cs="Times New Roman" w:eastAsia="Times New Roman"/>
          <w:sz w:val="23"/>
          <w:szCs w:val="23"/>
          <w:color w:val="797B7B"/>
          <w:spacing w:val="0"/>
          <w:w w:val="163"/>
          <w:position w:val="-12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color w:val="797B7B"/>
          <w:spacing w:val="6"/>
          <w:w w:val="163"/>
          <w:position w:val="-12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color w:val="626462"/>
          <w:spacing w:val="0"/>
          <w:w w:val="330"/>
          <w:position w:val="0"/>
        </w:rPr>
        <w:t>f</w:t>
      </w:r>
      <w:r>
        <w:rPr>
          <w:rFonts w:ascii="Times New Roman" w:hAnsi="Times New Roman" w:cs="Times New Roman" w:eastAsia="Times New Roman"/>
          <w:sz w:val="26"/>
          <w:szCs w:val="26"/>
          <w:color w:val="626462"/>
          <w:spacing w:val="0"/>
          <w:w w:val="330"/>
          <w:position w:val="0"/>
        </w:rPr>
        <w:t>\</w:t>
      </w:r>
      <w:r>
        <w:rPr>
          <w:rFonts w:ascii="Times New Roman" w:hAnsi="Times New Roman" w:cs="Times New Roman" w:eastAsia="Times New Roman"/>
          <w:sz w:val="26"/>
          <w:szCs w:val="26"/>
          <w:color w:val="626462"/>
          <w:spacing w:val="-160"/>
          <w:w w:val="330"/>
          <w:position w:val="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color w:val="606287"/>
          <w:spacing w:val="0"/>
          <w:w w:val="131"/>
          <w:position w:val="0"/>
        </w:rPr>
        <w:t>.,</w:t>
      </w:r>
      <w:r>
        <w:rPr>
          <w:rFonts w:ascii="Times New Roman" w:hAnsi="Times New Roman" w:cs="Times New Roman" w:eastAsia="Times New Roman"/>
          <w:sz w:val="26"/>
          <w:szCs w:val="26"/>
          <w:color w:val="606287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color w:val="A3A5A7"/>
          <w:spacing w:val="-16"/>
          <w:w w:val="153"/>
          <w:position w:val="0"/>
        </w:rPr>
        <w:t>.</w:t>
      </w:r>
      <w:r>
        <w:rPr>
          <w:rFonts w:ascii="Times New Roman" w:hAnsi="Times New Roman" w:cs="Times New Roman" w:eastAsia="Times New Roman"/>
          <w:sz w:val="26"/>
          <w:szCs w:val="26"/>
          <w:color w:val="626462"/>
          <w:spacing w:val="0"/>
          <w:w w:val="93"/>
          <w:position w:val="0"/>
        </w:rPr>
        <w:t>;</w:t>
      </w:r>
      <w:r>
        <w:rPr>
          <w:rFonts w:ascii="Times New Roman" w:hAnsi="Times New Roman" w:cs="Times New Roman" w:eastAsia="Times New Roman"/>
          <w:sz w:val="26"/>
          <w:szCs w:val="26"/>
          <w:color w:val="000000"/>
          <w:spacing w:val="0"/>
          <w:w w:val="100"/>
          <w:position w:val="0"/>
        </w:rPr>
      </w:r>
    </w:p>
    <w:p>
      <w:pPr>
        <w:spacing w:before="0" w:after="0" w:line="210" w:lineRule="exact"/>
        <w:ind w:left="4521" w:right="1193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939595"/>
          <w:spacing w:val="0"/>
          <w:w w:val="100"/>
          <w:b/>
          <w:bCs/>
          <w:i/>
          <w:position w:val="-1"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color w:val="939595"/>
          <w:spacing w:val="-11"/>
          <w:w w:val="100"/>
          <w:b/>
          <w:bCs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939595"/>
          <w:spacing w:val="0"/>
          <w:w w:val="131"/>
          <w:position w:val="-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939595"/>
          <w:spacing w:val="7"/>
          <w:w w:val="131"/>
          <w:position w:val="-1"/>
        </w:rPr>
        <w:t>,</w:t>
      </w:r>
      <w:r>
        <w:rPr>
          <w:rFonts w:ascii="Times New Roman" w:hAnsi="Times New Roman" w:cs="Times New Roman" w:eastAsia="Times New Roman"/>
          <w:sz w:val="13"/>
          <w:szCs w:val="13"/>
          <w:color w:val="939595"/>
          <w:spacing w:val="0"/>
          <w:w w:val="131"/>
          <w:position w:val="-1"/>
        </w:rPr>
        <w:t>,</w:t>
      </w:r>
      <w:r>
        <w:rPr>
          <w:rFonts w:ascii="Times New Roman" w:hAnsi="Times New Roman" w:cs="Times New Roman" w:eastAsia="Times New Roman"/>
          <w:sz w:val="13"/>
          <w:szCs w:val="13"/>
          <w:color w:val="939595"/>
          <w:spacing w:val="-16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color w:val="626462"/>
          <w:spacing w:val="0"/>
          <w:w w:val="90"/>
          <w:position w:val="6"/>
        </w:rPr>
        <w:t>Ml</w:t>
      </w:r>
      <w:r>
        <w:rPr>
          <w:rFonts w:ascii="Arial" w:hAnsi="Arial" w:cs="Arial" w:eastAsia="Arial"/>
          <w:sz w:val="21"/>
          <w:szCs w:val="21"/>
          <w:color w:val="626462"/>
          <w:spacing w:val="-30"/>
          <w:w w:val="90"/>
          <w:position w:val="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color w:val="A3A5A7"/>
          <w:spacing w:val="4"/>
          <w:w w:val="225"/>
          <w:position w:val="-1"/>
        </w:rPr>
        <w:t>;</w:t>
      </w:r>
      <w:r>
        <w:rPr>
          <w:rFonts w:ascii="Times New Roman" w:hAnsi="Times New Roman" w:cs="Times New Roman" w:eastAsia="Times New Roman"/>
          <w:sz w:val="13"/>
          <w:szCs w:val="13"/>
          <w:color w:val="A3A5A7"/>
          <w:spacing w:val="0"/>
          <w:w w:val="246"/>
          <w:position w:val="-1"/>
        </w:rPr>
        <w:t>..</w:t>
      </w:r>
      <w:r>
        <w:rPr>
          <w:rFonts w:ascii="Times New Roman" w:hAnsi="Times New Roman" w:cs="Times New Roman" w:eastAsia="Times New Roman"/>
          <w:sz w:val="13"/>
          <w:szCs w:val="13"/>
          <w:color w:val="A3A5A7"/>
          <w:spacing w:val="-2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626462"/>
          <w:spacing w:val="0"/>
          <w:w w:val="164"/>
          <w:i/>
          <w:position w:val="-1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color w:val="626462"/>
          <w:spacing w:val="-19"/>
          <w:w w:val="164"/>
          <w:i/>
          <w:position w:val="-1"/>
        </w:rPr>
        <w:t>-</w:t>
      </w:r>
      <w:r>
        <w:rPr>
          <w:rFonts w:ascii="Times New Roman" w:hAnsi="Times New Roman" w:cs="Times New Roman" w:eastAsia="Times New Roman"/>
          <w:sz w:val="13"/>
          <w:szCs w:val="13"/>
          <w:color w:val="181A1A"/>
          <w:spacing w:val="1"/>
          <w:w w:val="204"/>
          <w:i/>
          <w:position w:val="-1"/>
        </w:rPr>
        <w:t>·</w:t>
      </w:r>
      <w:r>
        <w:rPr>
          <w:rFonts w:ascii="Times New Roman" w:hAnsi="Times New Roman" w:cs="Times New Roman" w:eastAsia="Times New Roman"/>
          <w:sz w:val="13"/>
          <w:szCs w:val="13"/>
          <w:color w:val="A3A5A7"/>
          <w:spacing w:val="0"/>
          <w:w w:val="147"/>
          <w:i/>
          <w:position w:val="-1"/>
        </w:rPr>
        <w:t>·</w:t>
      </w:r>
      <w:r>
        <w:rPr>
          <w:rFonts w:ascii="Times New Roman" w:hAnsi="Times New Roman" w:cs="Times New Roman" w:eastAsia="Times New Roman"/>
          <w:sz w:val="13"/>
          <w:szCs w:val="13"/>
          <w:color w:val="A3A5A7"/>
          <w:spacing w:val="-8"/>
          <w:w w:val="147"/>
          <w:i/>
          <w:position w:val="-1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color w:val="626462"/>
          <w:spacing w:val="0"/>
          <w:w w:val="83"/>
          <w:position w:val="-1"/>
        </w:rPr>
        <w:t>·</w:t>
      </w:r>
      <w:r>
        <w:rPr>
          <w:rFonts w:ascii="Times New Roman" w:hAnsi="Times New Roman" w:cs="Times New Roman" w:eastAsia="Times New Roman"/>
          <w:sz w:val="13"/>
          <w:szCs w:val="13"/>
          <w:color w:val="626462"/>
          <w:spacing w:val="-11"/>
          <w:w w:val="83"/>
          <w:position w:val="-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797B7B"/>
          <w:spacing w:val="-31"/>
          <w:w w:val="87"/>
          <w:position w:val="-1"/>
        </w:rPr>
        <w:t>-</w:t>
      </w:r>
      <w:r>
        <w:rPr>
          <w:rFonts w:ascii="Times New Roman" w:hAnsi="Times New Roman" w:cs="Times New Roman" w:eastAsia="Times New Roman"/>
          <w:sz w:val="13"/>
          <w:szCs w:val="13"/>
          <w:color w:val="626462"/>
          <w:spacing w:val="0"/>
          <w:w w:val="72"/>
          <w:position w:val="-1"/>
        </w:rPr>
        <w:t>...</w:t>
      </w:r>
      <w:r>
        <w:rPr>
          <w:rFonts w:ascii="Times New Roman" w:hAnsi="Times New Roman" w:cs="Times New Roman" w:eastAsia="Times New Roman"/>
          <w:sz w:val="13"/>
          <w:szCs w:val="13"/>
          <w:color w:val="626462"/>
          <w:spacing w:val="-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626462"/>
          <w:spacing w:val="0"/>
          <w:w w:val="162"/>
          <w:position w:val="-1"/>
        </w:rPr>
        <w:t>,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0" w:after="0" w:line="125" w:lineRule="exact"/>
        <w:ind w:left="4433" w:right="1051"/>
        <w:jc w:val="center"/>
        <w:tabs>
          <w:tab w:pos="4960" w:val="left"/>
          <w:tab w:pos="5400" w:val="left"/>
          <w:tab w:pos="5660" w:val="left"/>
        </w:tabs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8"/>
          <w:szCs w:val="8"/>
          <w:color w:val="A3A5A7"/>
          <w:spacing w:val="0"/>
          <w:w w:val="100"/>
        </w:rPr>
        <w:t>$.</w:t>
      </w:r>
      <w:r>
        <w:rPr>
          <w:rFonts w:ascii="Times New Roman" w:hAnsi="Times New Roman" w:cs="Times New Roman" w:eastAsia="Times New Roman"/>
          <w:sz w:val="8"/>
          <w:szCs w:val="8"/>
          <w:color w:val="A3A5A7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8"/>
          <w:szCs w:val="8"/>
          <w:color w:val="A3A5A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8"/>
          <w:szCs w:val="8"/>
          <w:color w:val="626462"/>
          <w:spacing w:val="0"/>
          <w:w w:val="174"/>
        </w:rPr>
        <w:t>,...</w:t>
      </w:r>
      <w:r>
        <w:rPr>
          <w:rFonts w:ascii="Times New Roman" w:hAnsi="Times New Roman" w:cs="Times New Roman" w:eastAsia="Times New Roman"/>
          <w:sz w:val="8"/>
          <w:szCs w:val="8"/>
          <w:color w:val="62646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8"/>
          <w:szCs w:val="8"/>
          <w:color w:val="626462"/>
          <w:spacing w:val="0"/>
          <w:w w:val="100"/>
        </w:rPr>
      </w:r>
      <w:r>
        <w:rPr>
          <w:rFonts w:ascii="Times New Roman" w:hAnsi="Times New Roman" w:cs="Times New Roman" w:eastAsia="Times New Roman"/>
          <w:sz w:val="11"/>
          <w:szCs w:val="11"/>
          <w:color w:val="797B7B"/>
          <w:spacing w:val="0"/>
          <w:w w:val="88"/>
          <w:b/>
          <w:bCs/>
          <w:i/>
        </w:rPr>
        <w:t>!</w:t>
      </w:r>
      <w:r>
        <w:rPr>
          <w:rFonts w:ascii="Times New Roman" w:hAnsi="Times New Roman" w:cs="Times New Roman" w:eastAsia="Times New Roman"/>
          <w:sz w:val="11"/>
          <w:szCs w:val="11"/>
          <w:color w:val="797B7B"/>
          <w:spacing w:val="-8"/>
          <w:w w:val="88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color w:val="939595"/>
          <w:spacing w:val="0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11"/>
          <w:szCs w:val="11"/>
          <w:color w:val="939595"/>
          <w:spacing w:val="-2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color w:val="939595"/>
          <w:spacing w:val="0"/>
          <w:w w:val="100"/>
          <w:b/>
          <w:bCs/>
          <w:i/>
        </w:rPr>
        <w:tab/>
      </w:r>
      <w:r>
        <w:rPr>
          <w:rFonts w:ascii="Times New Roman" w:hAnsi="Times New Roman" w:cs="Times New Roman" w:eastAsia="Times New Roman"/>
          <w:sz w:val="11"/>
          <w:szCs w:val="11"/>
          <w:color w:val="939595"/>
          <w:spacing w:val="0"/>
          <w:w w:val="100"/>
          <w:b/>
          <w:bCs/>
          <w:i/>
        </w:rPr>
      </w:r>
      <w:r>
        <w:rPr>
          <w:rFonts w:ascii="Times New Roman" w:hAnsi="Times New Roman" w:cs="Times New Roman" w:eastAsia="Times New Roman"/>
          <w:sz w:val="11"/>
          <w:szCs w:val="11"/>
          <w:color w:val="797B7B"/>
          <w:spacing w:val="0"/>
          <w:w w:val="181"/>
        </w:rPr>
        <w:t>.</w:t>
      </w:r>
      <w:r>
        <w:rPr>
          <w:rFonts w:ascii="Times New Roman" w:hAnsi="Times New Roman" w:cs="Times New Roman" w:eastAsia="Times New Roman"/>
          <w:sz w:val="11"/>
          <w:szCs w:val="11"/>
          <w:color w:val="797B7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1"/>
          <w:szCs w:val="11"/>
          <w:color w:val="797B7B"/>
          <w:spacing w:val="0"/>
          <w:w w:val="100"/>
        </w:rPr>
      </w:r>
      <w:r>
        <w:rPr>
          <w:rFonts w:ascii="Times New Roman" w:hAnsi="Times New Roman" w:cs="Times New Roman" w:eastAsia="Times New Roman"/>
          <w:sz w:val="11"/>
          <w:szCs w:val="11"/>
          <w:color w:val="626462"/>
          <w:spacing w:val="0"/>
          <w:w w:val="107"/>
        </w:rPr>
        <w:t>...</w:t>
      </w:r>
      <w:r>
        <w:rPr>
          <w:rFonts w:ascii="Times New Roman" w:hAnsi="Times New Roman" w:cs="Times New Roman" w:eastAsia="Times New Roman"/>
          <w:sz w:val="11"/>
          <w:szCs w:val="11"/>
          <w:color w:val="000000"/>
          <w:spacing w:val="0"/>
          <w:w w:val="100"/>
        </w:rPr>
      </w:r>
    </w:p>
    <w:p>
      <w:pPr>
        <w:spacing w:before="0" w:after="0" w:line="178" w:lineRule="exact"/>
        <w:ind w:left="-47" w:right="1678"/>
        <w:jc w:val="right"/>
        <w:tabs>
          <w:tab w:pos="4440" w:val="left"/>
          <w:tab w:pos="5120" w:val="left"/>
        </w:tabs>
        <w:rPr>
          <w:rFonts w:ascii="Arial" w:hAnsi="Arial" w:cs="Arial" w:eastAsia="Arial"/>
          <w:sz w:val="5"/>
          <w:szCs w:val="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8.735779pt;margin-top:1.996848pt;width:5.76160pt;height:16pt;mso-position-horizontal-relative:page;mso-position-vertical-relative:paragraph;z-index:-7441" type="#_x0000_t202" filled="f" stroked="f">
            <v:textbox inset="0,0,0,0">
              <w:txbxContent>
                <w:p>
                  <w:pPr>
                    <w:spacing w:before="0" w:after="0" w:line="320" w:lineRule="exact"/>
                    <w:ind w:right="-88"/>
                    <w:jc w:val="left"/>
                    <w:rPr>
                      <w:rFonts w:ascii="Arial" w:hAnsi="Arial" w:cs="Arial" w:eastAsia="Arial"/>
                      <w:sz w:val="32"/>
                      <w:szCs w:val="32"/>
                    </w:rPr>
                  </w:pPr>
                  <w:rPr/>
                  <w:r>
                    <w:rPr>
                      <w:rFonts w:ascii="Arial" w:hAnsi="Arial" w:cs="Arial" w:eastAsia="Arial"/>
                      <w:sz w:val="32"/>
                      <w:szCs w:val="32"/>
                      <w:color w:val="626462"/>
                      <w:spacing w:val="0"/>
                      <w:w w:val="64"/>
                    </w:rPr>
                    <w:t>..</w:t>
                  </w:r>
                  <w:r>
                    <w:rPr>
                      <w:rFonts w:ascii="Arial" w:hAnsi="Arial" w:cs="Arial" w:eastAsia="Arial"/>
                      <w:sz w:val="32"/>
                      <w:szCs w:val="32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2"/>
        </w:rPr>
        <w:t>Meti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0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4F5050"/>
          <w:spacing w:val="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11"/>
          <w:w w:val="93"/>
          <w:position w:val="-2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85"/>
          <w:position w:val="-2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-29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90"/>
          <w:position w:val="-2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-28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2"/>
        </w:rPr>
        <w:t>UT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0"/>
          <w:w w:val="100"/>
          <w:position w:val="-2"/>
        </w:rPr>
      </w:r>
      <w:r>
        <w:rPr>
          <w:rFonts w:ascii="Arial" w:hAnsi="Arial" w:cs="Arial" w:eastAsia="Arial"/>
          <w:sz w:val="8"/>
          <w:szCs w:val="8"/>
          <w:color w:val="3D3F3F"/>
          <w:spacing w:val="-16"/>
          <w:w w:val="124"/>
          <w:b/>
          <w:bCs/>
          <w:position w:val="1"/>
        </w:rPr>
        <w:t>•</w:t>
      </w:r>
      <w:r>
        <w:rPr>
          <w:rFonts w:ascii="Arial" w:hAnsi="Arial" w:cs="Arial" w:eastAsia="Arial"/>
          <w:sz w:val="8"/>
          <w:szCs w:val="8"/>
          <w:color w:val="939595"/>
          <w:spacing w:val="0"/>
          <w:w w:val="89"/>
          <w:b/>
          <w:bCs/>
          <w:position w:val="1"/>
        </w:rPr>
        <w:t>.</w:t>
      </w:r>
      <w:r>
        <w:rPr>
          <w:rFonts w:ascii="Arial" w:hAnsi="Arial" w:cs="Arial" w:eastAsia="Arial"/>
          <w:sz w:val="8"/>
          <w:szCs w:val="8"/>
          <w:color w:val="939595"/>
          <w:spacing w:val="-39"/>
          <w:w w:val="90"/>
          <w:b/>
          <w:bCs/>
          <w:position w:val="1"/>
        </w:rPr>
        <w:t>1</w:t>
      </w:r>
      <w:r>
        <w:rPr>
          <w:rFonts w:ascii="Arial" w:hAnsi="Arial" w:cs="Arial" w:eastAsia="Arial"/>
          <w:sz w:val="8"/>
          <w:szCs w:val="8"/>
          <w:color w:val="939595"/>
          <w:spacing w:val="0"/>
          <w:w w:val="160"/>
          <w:position w:val="1"/>
        </w:rPr>
        <w:t>\</w:t>
      </w:r>
      <w:r>
        <w:rPr>
          <w:rFonts w:ascii="Arial" w:hAnsi="Arial" w:cs="Arial" w:eastAsia="Arial"/>
          <w:sz w:val="8"/>
          <w:szCs w:val="8"/>
          <w:color w:val="939595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8"/>
          <w:szCs w:val="8"/>
          <w:color w:val="939595"/>
          <w:spacing w:val="0"/>
          <w:w w:val="100"/>
          <w:position w:val="1"/>
        </w:rPr>
      </w:r>
      <w:r>
        <w:rPr>
          <w:rFonts w:ascii="Arial" w:hAnsi="Arial" w:cs="Arial" w:eastAsia="Arial"/>
          <w:sz w:val="5"/>
          <w:szCs w:val="5"/>
          <w:color w:val="B5B8BA"/>
          <w:spacing w:val="0"/>
          <w:w w:val="146"/>
          <w:b/>
          <w:bCs/>
          <w:i/>
          <w:position w:val="1"/>
        </w:rPr>
        <w:t>1</w:t>
      </w:r>
      <w:r>
        <w:rPr>
          <w:rFonts w:ascii="Arial" w:hAnsi="Arial" w:cs="Arial" w:eastAsia="Arial"/>
          <w:sz w:val="5"/>
          <w:szCs w:val="5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right="1655"/>
        <w:jc w:val="righ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B5B8BA"/>
          <w:spacing w:val="-4"/>
          <w:w w:val="134"/>
        </w:rPr>
        <w:t>'</w:t>
      </w:r>
      <w:r>
        <w:rPr>
          <w:rFonts w:ascii="Arial" w:hAnsi="Arial" w:cs="Arial" w:eastAsia="Arial"/>
          <w:sz w:val="18"/>
          <w:szCs w:val="18"/>
          <w:color w:val="181A1A"/>
          <w:spacing w:val="0"/>
          <w:w w:val="134"/>
        </w:rPr>
        <w:t>·</w:t>
      </w:r>
      <w:r>
        <w:rPr>
          <w:rFonts w:ascii="Arial" w:hAnsi="Arial" w:cs="Arial" w:eastAsia="Arial"/>
          <w:sz w:val="18"/>
          <w:szCs w:val="18"/>
          <w:color w:val="181A1A"/>
          <w:spacing w:val="-26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626462"/>
          <w:spacing w:val="0"/>
          <w:w w:val="158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300" w:right="80"/>
          <w:cols w:num="2" w:equalWidth="0">
            <w:col w:w="410" w:space="4188"/>
            <w:col w:w="6922"/>
          </w:cols>
        </w:sectPr>
      </w:pPr>
      <w:rPr/>
    </w:p>
    <w:p>
      <w:pPr>
        <w:spacing w:before="0" w:after="0" w:line="65" w:lineRule="exact"/>
        <w:ind w:left="4870" w:right="-20"/>
        <w:jc w:val="left"/>
        <w:tabs>
          <w:tab w:pos="926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6.802915pt;margin-top:5.742784pt;width:.1pt;height:133.878647pt;mso-position-horizontal-relative:page;mso-position-vertical-relative:page;z-index:-7446" coordorigin="136,115" coordsize="2,2678">
            <v:shape style="position:absolute;left:136;top:115;width:2;height:2678" coordorigin="136,115" coordsize="0,2678" path="m136,2792l136,115e" filled="f" stroked="t" strokeweight=".716096pt" strokecolor="#CFCFCC">
              <v:path arrowok="t"/>
            </v:shape>
          </v:group>
          <w10:wrap type="none"/>
        </w:pict>
      </w:r>
      <w:r>
        <w:rPr/>
        <w:pict>
          <v:group style="position:absolute;margin-left:18.976555pt;margin-top:28.355869pt;width:566.790275pt;height:743.688747pt;mso-position-horizontal-relative:page;mso-position-vertical-relative:page;z-index:-7445" coordorigin="380,567" coordsize="11336,14874">
            <v:group style="position:absolute;left:422;top:581;width:795;height:2" coordorigin="422,581" coordsize="795,2">
              <v:shape style="position:absolute;left:422;top:581;width:795;height:2" coordorigin="422,581" coordsize="795,0" path="m422,581l1217,581e" filled="f" stroked="t" strokeweight=".716096pt" strokecolor="#707474">
                <v:path arrowok="t"/>
              </v:shape>
            </v:group>
            <v:group style="position:absolute;left:430;top:574;width:2;height:1536" coordorigin="430,574" coordsize="2,1536">
              <v:shape style="position:absolute;left:430;top:574;width:2;height:1536" coordorigin="430,574" coordsize="0,1536" path="m430,2110l430,574e" filled="f" stroked="t" strokeweight=".716096pt" strokecolor="#838383">
                <v:path arrowok="t"/>
              </v:shape>
            </v:group>
            <v:group style="position:absolute;left:1153;top:585;width:10534;height:2" coordorigin="1153,585" coordsize="10534,2">
              <v:shape style="position:absolute;left:1153;top:585;width:10534;height:2" coordorigin="1153,585" coordsize="10534,0" path="m1153,585l11687,585e" filled="f" stroked="t" strokeweight=".716096pt" strokecolor="#575B57">
                <v:path arrowok="t"/>
              </v:shape>
            </v:group>
            <v:group style="position:absolute;left:2478;top:574;width:2;height:861" coordorigin="2478,574" coordsize="2,861">
              <v:shape style="position:absolute;left:2478;top:574;width:2;height:861" coordorigin="2478,574" coordsize="0,861" path="m2478,1436l2478,574e" filled="f" stroked="t" strokeweight=".716096pt" strokecolor="#646464">
                <v:path arrowok="t"/>
              </v:shape>
            </v:group>
            <v:group style="position:absolute;left:9259;top:581;width:2;height:1507" coordorigin="9259,581" coordsize="2,1507">
              <v:shape style="position:absolute;left:9259;top:581;width:2;height:1507" coordorigin="9259,581" coordsize="0,1507" path="m9259,2089l9259,581e" filled="f" stroked="t" strokeweight=".716096pt" strokecolor="#606060">
                <v:path arrowok="t"/>
              </v:shape>
            </v:group>
            <v:group style="position:absolute;left:9567;top:589;width:623;height:2" coordorigin="9567,589" coordsize="623,2">
              <v:shape style="position:absolute;left:9567;top:589;width:623;height:2" coordorigin="9567,589" coordsize="623,0" path="m9567,589l10190,589e" filled="f" stroked="t" strokeweight=".716096pt" strokecolor="#676B6B">
                <v:path arrowok="t"/>
              </v:shape>
            </v:group>
            <v:group style="position:absolute;left:11683;top:581;width:2;height:3036" coordorigin="11683,581" coordsize="2,3036">
              <v:shape style="position:absolute;left:11683;top:581;width:2;height:3036" coordorigin="11683,581" coordsize="0,3036" path="m11683,3618l11683,581e" filled="f" stroked="t" strokeweight=".716096pt" strokecolor="#646464">
                <v:path arrowok="t"/>
              </v:shape>
            </v:group>
            <v:group style="position:absolute;left:430;top:1105;width:2;height:330" coordorigin="430,1105" coordsize="2,330">
              <v:shape style="position:absolute;left:430;top:1105;width:2;height:330" coordorigin="430,1105" coordsize="0,330" path="m430,1436l430,1105e" filled="f" stroked="t" strokeweight=".716096pt" strokecolor="#979797">
                <v:path arrowok="t"/>
              </v:shape>
            </v:group>
            <v:group style="position:absolute;left:11683;top:1249;width:2;height:187" coordorigin="11683,1249" coordsize="2,187">
              <v:shape style="position:absolute;left:11683;top:1249;width:2;height:187" coordorigin="11683,1249" coordsize="0,187" path="m11683,1436l11683,1249e" filled="f" stroked="t" strokeweight=".358048pt" strokecolor="#545454">
                <v:path arrowok="t"/>
              </v:shape>
            </v:group>
            <v:group style="position:absolute;left:422;top:2078;width:11271;height:2" coordorigin="422,2078" coordsize="11271,2">
              <v:shape style="position:absolute;left:422;top:2078;width:11271;height:2" coordorigin="422,2078" coordsize="11271,0" path="m422,2078l11694,2078e" filled="f" stroked="t" strokeweight=".716096pt" strokecolor="#5B6060">
                <v:path arrowok="t"/>
              </v:shape>
            </v:group>
            <v:group style="position:absolute;left:2471;top:1378;width:2;height:703" coordorigin="2471,1378" coordsize="2,703">
              <v:shape style="position:absolute;left:2471;top:1378;width:2;height:703" coordorigin="2471,1378" coordsize="0,703" path="m2471,2082l2471,1378e" filled="f" stroked="t" strokeweight=".716096pt" strokecolor="#4B4B4B">
                <v:path arrowok="t"/>
              </v:shape>
            </v:group>
            <v:group style="position:absolute;left:422;top:2294;width:11271;height:2" coordorigin="422,2294" coordsize="11271,2">
              <v:shape style="position:absolute;left:422;top:2294;width:11271;height:2" coordorigin="422,2294" coordsize="11271,0" path="m422,2294l11694,2294e" filled="f" stroked="t" strokeweight=".716096pt" strokecolor="#5B5B5B">
                <v:path arrowok="t"/>
              </v:shape>
            </v:group>
            <v:group style="position:absolute;left:3452;top:2060;width:2;height:230" coordorigin="3452,2060" coordsize="2,230">
              <v:shape style="position:absolute;left:3452;top:2060;width:2;height:230" coordorigin="3452,2060" coordsize="0,230" path="m3452,2290l3452,2060e" filled="f" stroked="t" strokeweight=".358048pt" strokecolor="#444844">
                <v:path arrowok="t"/>
              </v:shape>
            </v:group>
            <v:group style="position:absolute;left:422;top:2509;width:11271;height:2" coordorigin="422,2509" coordsize="11271,2">
              <v:shape style="position:absolute;left:422;top:2509;width:11271;height:2" coordorigin="422,2509" coordsize="11271,0" path="m422,2509l11694,2509e" filled="f" stroked="t" strokeweight=".716096pt" strokecolor="#575B5B">
                <v:path arrowok="t"/>
              </v:shape>
            </v:group>
            <v:group style="position:absolute;left:415;top:2724;width:1267;height:2" coordorigin="415,2724" coordsize="1267,2">
              <v:shape style="position:absolute;left:415;top:2724;width:1267;height:2" coordorigin="415,2724" coordsize="1267,0" path="m415,2724l1683,2724e" filled="f" stroked="t" strokeweight=".716096pt" strokecolor="#6B7070">
                <v:path arrowok="t"/>
              </v:shape>
            </v:group>
            <v:group style="position:absolute;left:1618;top:2731;width:5485;height:2" coordorigin="1618,2731" coordsize="5485,2">
              <v:shape style="position:absolute;left:1618;top:2731;width:5485;height:2" coordorigin="1618,2731" coordsize="5485,0" path="m1618,2731l7104,2731e" filled="f" stroked="t" strokeweight=".716096pt" strokecolor="#575B5B">
                <v:path arrowok="t"/>
              </v:shape>
            </v:group>
            <v:group style="position:absolute;left:7046;top:2735;width:337;height:2" coordorigin="7046,2735" coordsize="337,2">
              <v:shape style="position:absolute;left:7046;top:2735;width:337;height:2" coordorigin="7046,2735" coordsize="337,0" path="m7046,2735l7383,2735e" filled="f" stroked="t" strokeweight=".358048pt" strokecolor="#444848">
                <v:path arrowok="t"/>
              </v:shape>
            </v:group>
            <v:group style="position:absolute;left:7319;top:2731;width:4375;height:2" coordorigin="7319,2731" coordsize="4375,2">
              <v:shape style="position:absolute;left:7319;top:2731;width:4375;height:2" coordorigin="7319,2731" coordsize="4375,0" path="m7319,2731l11694,2731e" filled="f" stroked="t" strokeweight=".716096pt" strokecolor="#5B5B5B">
                <v:path arrowok="t"/>
              </v:shape>
            </v:group>
            <v:group style="position:absolute;left:415;top:2940;width:1267;height:2" coordorigin="415,2940" coordsize="1267,2">
              <v:shape style="position:absolute;left:415;top:2940;width:1267;height:2" coordorigin="415,2940" coordsize="1267,0" path="m415,2940l1683,2940e" filled="f" stroked="t" strokeweight=".716096pt" strokecolor="#676B6B">
                <v:path arrowok="t"/>
              </v:shape>
            </v:group>
            <v:group style="position:absolute;left:1618;top:2947;width:10075;height:2" coordorigin="1618,2947" coordsize="10075,2">
              <v:shape style="position:absolute;left:1618;top:2947;width:10075;height:2" coordorigin="1618,2947" coordsize="10075,0" path="m1618,2947l11694,2947e" filled="f" stroked="t" strokeweight=".716096pt" strokecolor="#545757">
                <v:path arrowok="t"/>
              </v:shape>
            </v:group>
            <v:group style="position:absolute;left:7046;top:2947;width:644;height:2" coordorigin="7046,2947" coordsize="644,2">
              <v:shape style="position:absolute;left:7046;top:2947;width:644;height:2" coordorigin="7046,2947" coordsize="644,0" path="m7046,2947l7691,2947e" filled="f" stroked="t" strokeweight=".358048pt" strokecolor="#3F4444">
                <v:path arrowok="t"/>
              </v:shape>
            </v:group>
            <v:group style="position:absolute;left:415;top:3162;width:11279;height:2" coordorigin="415,3162" coordsize="11279,2">
              <v:shape style="position:absolute;left:415;top:3162;width:11279;height:2" coordorigin="415,3162" coordsize="11279,0" path="m415,3162l11694,3162e" filled="f" stroked="t" strokeweight=".716096pt" strokecolor="#575B5B">
                <v:path arrowok="t"/>
              </v:shape>
            </v:group>
            <v:group style="position:absolute;left:7082;top:3159;width:2;height:747" coordorigin="7082,3159" coordsize="2,747">
              <v:shape style="position:absolute;left:7082;top:3159;width:2;height:747" coordorigin="7082,3159" coordsize="0,747" path="m7082,3905l7082,3159e" filled="f" stroked="t" strokeweight=".716096pt" strokecolor="#4F4F4F">
                <v:path arrowok="t"/>
              </v:shape>
            </v:group>
            <v:group style="position:absolute;left:415;top:3891;width:1303;height:2" coordorigin="415,3891" coordsize="1303,2">
              <v:shape style="position:absolute;left:415;top:3891;width:1303;height:2" coordorigin="415,3891" coordsize="1303,0" path="m415,3891l1719,3891e" filled="f" stroked="t" strokeweight=".716096pt" strokecolor="#676B6B">
                <v:path arrowok="t"/>
              </v:shape>
            </v:group>
            <v:group style="position:absolute;left:1583;top:3894;width:10111;height:2" coordorigin="1583,3894" coordsize="10111,2">
              <v:shape style="position:absolute;left:1583;top:3894;width:10111;height:2" coordorigin="1583,3894" coordsize="10111,0" path="m1583,3894l11694,3894e" filled="f" stroked="t" strokeweight=".716096pt" strokecolor="#54575B">
                <v:path arrowok="t"/>
              </v:shape>
            </v:group>
            <v:group style="position:absolute;left:3967;top:3582;width:1955;height:2" coordorigin="3967,3582" coordsize="1955,2">
              <v:shape style="position:absolute;left:3967;top:3582;width:1955;height:2" coordorigin="3967,3582" coordsize="1955,0" path="m3967,3582l5922,3582e" filled="f" stroked="t" strokeweight=".716096pt" strokecolor="#545757">
                <v:path arrowok="t"/>
              </v:shape>
            </v:group>
            <v:group style="position:absolute;left:5779;top:3582;width:738;height:2" coordorigin="5779,3582" coordsize="738,2">
              <v:shape style="position:absolute;left:5779;top:3582;width:738;height:2" coordorigin="5779,3582" coordsize="738,0" path="m5779,3582l6516,3582e" filled="f" stroked="t" strokeweight=".716096pt" strokecolor="#A3A8A8">
                <v:path arrowok="t"/>
              </v:shape>
            </v:group>
            <v:group style="position:absolute;left:3967;top:3159;width:2;height:747" coordorigin="3967,3159" coordsize="2,747">
              <v:shape style="position:absolute;left:3967;top:3159;width:2;height:747" coordorigin="3967,3159" coordsize="0,747" path="m3967,3905l3967,3159e" filled="f" stroked="t" strokeweight=".716096pt" strokecolor="#484848">
                <v:path arrowok="t"/>
              </v:shape>
            </v:group>
            <v:group style="position:absolute;left:11687;top:3553;width:2;height:352" coordorigin="11687,3553" coordsize="2,352">
              <v:shape style="position:absolute;left:11687;top:3553;width:2;height:352" coordorigin="11687,3553" coordsize="0,352" path="m11687,3905l11687,3553e" filled="f" stroked="t" strokeweight=".716096pt" strokecolor="#54544F">
                <v:path arrowok="t"/>
              </v:shape>
            </v:group>
            <v:group style="position:absolute;left:422;top:3367;width:2;height:251" coordorigin="422,3367" coordsize="2,251">
              <v:shape style="position:absolute;left:422;top:3367;width:2;height:251" coordorigin="422,3367" coordsize="0,251" path="m422,3618l422,3367e" filled="f" stroked="t" strokeweight=".716096pt" strokecolor="#545454">
                <v:path arrowok="t"/>
              </v:shape>
            </v:group>
            <v:group style="position:absolute;left:415;top:4167;width:11279;height:2" coordorigin="415,4167" coordsize="11279,2">
              <v:shape style="position:absolute;left:415;top:4167;width:11279;height:2" coordorigin="415,4167" coordsize="11279,0" path="m415,4167l11694,4167e" filled="f" stroked="t" strokeweight=".716096pt" strokecolor="#5B6060">
                <v:path arrowok="t"/>
              </v:shape>
            </v:group>
            <v:group style="position:absolute;left:2463;top:4382;width:9230;height:2" coordorigin="2463,4382" coordsize="9230,2">
              <v:shape style="position:absolute;left:2463;top:4382;width:9230;height:2" coordorigin="2463,4382" coordsize="9230,0" path="m2463,4382l11694,4382e" filled="f" stroked="t" strokeweight=".716096pt" strokecolor="#5B6060">
                <v:path arrowok="t"/>
              </v:shape>
            </v:group>
            <v:group style="position:absolute;left:11694;top:4164;width:2;height:11263" coordorigin="11694,4164" coordsize="2,11263">
              <v:shape style="position:absolute;left:11694;top:4164;width:2;height:11263" coordorigin="11694,4164" coordsize="0,11263" path="m11694,15427l11694,4164e" filled="f" stroked="t" strokeweight=".716096pt" strokecolor="#676767">
                <v:path arrowok="t"/>
              </v:shape>
            </v:group>
            <v:group style="position:absolute;left:419;top:574;width:2;height:14120" coordorigin="419,574" coordsize="2,14120">
              <v:shape style="position:absolute;left:419;top:574;width:2;height:14120" coordorigin="419,574" coordsize="0,14120" path="m419,14694l419,574e" filled="f" stroked="t" strokeweight=".716096pt" strokecolor="#676767">
                <v:path arrowok="t"/>
              </v:shape>
            </v:group>
            <v:group style="position:absolute;left:5027;top:4379;width:2;height:474" coordorigin="5027,4379" coordsize="2,474">
              <v:shape style="position:absolute;left:5027;top:4379;width:2;height:474" coordorigin="5027,4379" coordsize="0,474" path="m5027,4853l5027,4379e" filled="f" stroked="t" strokeweight=".716096pt" strokecolor="#6B6B6B">
                <v:path arrowok="t"/>
              </v:shape>
            </v:group>
            <v:group style="position:absolute;left:5006;top:4824;width:1418;height:2" coordorigin="5006,4824" coordsize="1418,2">
              <v:shape style="position:absolute;left:5006;top:4824;width:1418;height:2" coordorigin="5006,4824" coordsize="1418,0" path="m5006,4824l6423,4824e" filled="f" stroked="t" strokeweight=".358048pt" strokecolor="#777777">
                <v:path arrowok="t"/>
              </v:shape>
            </v:group>
            <v:group style="position:absolute;left:7841;top:4357;width:2;height:266" coordorigin="7841,4357" coordsize="2,266">
              <v:shape style="position:absolute;left:7841;top:4357;width:2;height:266" coordorigin="7841,4357" coordsize="0,266" path="m7841,4623l7841,4357e" filled="f" stroked="t" strokeweight=".358048pt" strokecolor="#606464">
                <v:path arrowok="t"/>
              </v:shape>
            </v:group>
            <v:group style="position:absolute;left:6416;top:4824;width:1432;height:2" coordorigin="6416,4824" coordsize="1432,2">
              <v:shape style="position:absolute;left:6416;top:4824;width:1432;height:2" coordorigin="6416,4824" coordsize="1432,0" path="m6416,4824l7848,4824e" filled="f" stroked="t" strokeweight=".358048pt" strokecolor="#000000">
                <v:path arrowok="t"/>
              </v:shape>
            </v:group>
            <v:group style="position:absolute;left:7841;top:4616;width:2;height:215" coordorigin="7841,4616" coordsize="2,215">
              <v:shape style="position:absolute;left:7841;top:4616;width:2;height:215" coordorigin="7841,4616" coordsize="0,215" path="m7841,4831l7841,4616e" filled="f" stroked="t" strokeweight=".358048pt" strokecolor="#000000">
                <v:path arrowok="t"/>
              </v:shape>
            </v:group>
            <v:group style="position:absolute;left:7834;top:4824;width:487;height:2" coordorigin="7834,4824" coordsize="487,2">
              <v:shape style="position:absolute;left:7834;top:4824;width:487;height:2" coordorigin="7834,4824" coordsize="487,0" path="m7834,4824l8321,4824e" filled="f" stroked="t" strokeweight=".358048pt" strokecolor="#838383">
                <v:path arrowok="t"/>
              </v:shape>
            </v:group>
            <v:group style="position:absolute;left:8314;top:4824;width:1633;height:2" coordorigin="8314,4824" coordsize="1633,2">
              <v:shape style="position:absolute;left:8314;top:4824;width:1633;height:2" coordorigin="8314,4824" coordsize="1633,0" path="m8314,4824l9947,4824e" filled="f" stroked="t" strokeweight=".358048pt" strokecolor="#000000">
                <v:path arrowok="t"/>
              </v:shape>
            </v:group>
            <v:group style="position:absolute;left:9939;top:4824;width:1740;height:2" coordorigin="9939,4824" coordsize="1740,2">
              <v:shape style="position:absolute;left:9939;top:4824;width:1740;height:2" coordorigin="9939,4824" coordsize="1740,0" path="m9939,4824l11680,4824e" filled="f" stroked="t" strokeweight=".358048pt" strokecolor="#808080">
                <v:path arrowok="t"/>
              </v:shape>
            </v:group>
            <v:group style="position:absolute;left:5023;top:4795;width:2;height:797" coordorigin="5023,4795" coordsize="2,797">
              <v:shape style="position:absolute;left:5023;top:4795;width:2;height:797" coordorigin="5023,4795" coordsize="0,797" path="m5023,5592l5023,4795e" filled="f" stroked="t" strokeweight=".358048pt" strokecolor="#4B4B4B">
                <v:path arrowok="t"/>
              </v:shape>
            </v:group>
            <v:group style="position:absolute;left:5020;top:5111;width:3989;height:2" coordorigin="5020,5111" coordsize="3989,2">
              <v:shape style="position:absolute;left:5020;top:5111;width:3989;height:2" coordorigin="5020,5111" coordsize="3989,0" path="m5020,5111l9008,5111e" filled="f" stroked="t" strokeweight=".716096pt" strokecolor="#545454">
                <v:path arrowok="t"/>
              </v:shape>
            </v:group>
            <v:group style="position:absolute;left:8944;top:5107;width:337;height:2" coordorigin="8944,5107" coordsize="337,2">
              <v:shape style="position:absolute;left:8944;top:5107;width:337;height:2" coordorigin="8944,5107" coordsize="337,0" path="m8944,5107l9281,5107e" filled="f" stroked="t" strokeweight=".358048pt" strokecolor="#2F342F">
                <v:path arrowok="t"/>
              </v:shape>
            </v:group>
            <v:group style="position:absolute;left:9223;top:5107;width:2471;height:2" coordorigin="9223,5107" coordsize="2471,2">
              <v:shape style="position:absolute;left:9223;top:5107;width:2471;height:2" coordorigin="9223,5107" coordsize="2471,0" path="m9223,5107l11694,5107e" filled="f" stroked="t" strokeweight=".716096pt" strokecolor="#575757">
                <v:path arrowok="t"/>
              </v:shape>
            </v:group>
            <v:group style="position:absolute;left:5020;top:5348;width:6674;height:2" coordorigin="5020,5348" coordsize="6674,2">
              <v:shape style="position:absolute;left:5020;top:5348;width:6674;height:2" coordorigin="5020,5348" coordsize="6674,0" path="m5020,5348l11694,5348e" filled="f" stroked="t" strokeweight=".716096pt" strokecolor="#545454">
                <v:path arrowok="t"/>
              </v:shape>
            </v:group>
            <v:group style="position:absolute;left:2456;top:5567;width:6552;height:2" coordorigin="2456,5567" coordsize="6552,2">
              <v:shape style="position:absolute;left:2456;top:5567;width:6552;height:2" coordorigin="2456,5567" coordsize="6552,0" path="m2456,5567l9008,5567e" filled="f" stroked="t" strokeweight=".716096pt" strokecolor="#545757">
                <v:path arrowok="t"/>
              </v:shape>
            </v:group>
            <v:group style="position:absolute;left:8944;top:5563;width:444;height:2" coordorigin="8944,5563" coordsize="444,2">
              <v:shape style="position:absolute;left:8944;top:5563;width:444;height:2" coordorigin="8944,5563" coordsize="444,0" path="m8944,5563l9388,5563e" filled="f" stroked="t" strokeweight=".716096pt" strokecolor="#3F4444">
                <v:path arrowok="t"/>
              </v:shape>
            </v:group>
            <v:group style="position:absolute;left:9324;top:5563;width:2370;height:2" coordorigin="9324,5563" coordsize="2370,2">
              <v:shape style="position:absolute;left:9324;top:5563;width:2370;height:2" coordorigin="9324,5563" coordsize="2370,0" path="m9324,5563l11694,5563e" filled="f" stroked="t" strokeweight=".716096pt" strokecolor="#545757">
                <v:path arrowok="t"/>
              </v:shape>
            </v:group>
            <v:group style="position:absolute;left:408;top:5797;width:11286;height:2" coordorigin="408,5797" coordsize="11286,2">
              <v:shape style="position:absolute;left:408;top:5797;width:11286;height:2" coordorigin="408,5797" coordsize="11286,0" path="m408,5797l11694,5797e" filled="f" stroked="t" strokeweight=".716096pt" strokecolor="#5B5B5B">
                <v:path arrowok="t"/>
              </v:shape>
            </v:group>
            <v:group style="position:absolute;left:5020;top:5520;width:2;height:919" coordorigin="5020,5520" coordsize="2,919">
              <v:shape style="position:absolute;left:5020;top:5520;width:2;height:919" coordorigin="5020,5520" coordsize="0,919" path="m5020,6439l5020,5520e" filled="f" stroked="t" strokeweight=".716096pt" strokecolor="#606060">
                <v:path arrowok="t"/>
              </v:shape>
            </v:group>
            <v:group style="position:absolute;left:11687;top:5520;width:2;height:301" coordorigin="11687,5520" coordsize="2,301">
              <v:shape style="position:absolute;left:11687;top:5520;width:2;height:301" coordorigin="11687,5520" coordsize="0,301" path="m11687,5822l11687,5520e" filled="f" stroked="t" strokeweight=".716096pt" strokecolor="#545454">
                <v:path arrowok="t"/>
              </v:shape>
            </v:group>
            <v:group style="position:absolute;left:7841;top:5779;width:2;height:646" coordorigin="7841,5779" coordsize="2,646">
              <v:shape style="position:absolute;left:7841;top:5779;width:2;height:646" coordorigin="7841,5779" coordsize="0,646" path="m7841,6425l7841,5779e" filled="f" stroked="t" strokeweight=".358048pt" strokecolor="#646767">
                <v:path arrowok="t"/>
              </v:shape>
            </v:group>
            <v:group style="position:absolute;left:2456;top:6220;width:9245;height:2" coordorigin="2456,6220" coordsize="9245,2">
              <v:shape style="position:absolute;left:2456;top:6220;width:9245;height:2" coordorigin="2456,6220" coordsize="9245,0" path="m2456,6220l11701,6220e" filled="f" stroked="t" strokeweight=".716096pt" strokecolor="#606464">
                <v:path arrowok="t"/>
              </v:shape>
            </v:group>
            <v:group style="position:absolute;left:2456;top:6428;width:9245;height:2" coordorigin="2456,6428" coordsize="9245,2">
              <v:shape style="position:absolute;left:2456;top:6428;width:9245;height:2" coordorigin="2456,6428" coordsize="9245,0" path="m2456,6428l11701,6428e" filled="f" stroked="t" strokeweight=".716096pt" strokecolor="#606464">
                <v:path arrowok="t"/>
              </v:shape>
            </v:group>
            <v:group style="position:absolute;left:408;top:6644;width:809;height:2" coordorigin="408,6644" coordsize="809,2">
              <v:shape style="position:absolute;left:408;top:6644;width:809;height:2" coordorigin="408,6644" coordsize="809,0" path="m408,6644l1217,6644e" filled="f" stroked="t" strokeweight=".716096pt" strokecolor="#777C7C">
                <v:path arrowok="t"/>
              </v:shape>
            </v:group>
            <v:group style="position:absolute;left:1153;top:6647;width:4361;height:2" coordorigin="1153,6647" coordsize="4361,2">
              <v:shape style="position:absolute;left:1153;top:6647;width:4361;height:2" coordorigin="1153,6647" coordsize="4361,0" path="m1153,6647l5514,6647e" filled="f" stroked="t" strokeweight=".716096pt" strokecolor="#606464">
                <v:path arrowok="t"/>
              </v:shape>
            </v:group>
            <v:group style="position:absolute;left:5449;top:6651;width:394;height:2" coordorigin="5449,6651" coordsize="394,2">
              <v:shape style="position:absolute;left:5449;top:6651;width:394;height:2" coordorigin="5449,6651" coordsize="394,0" path="m5449,6651l5843,6651e" filled="f" stroked="t" strokeweight=".358048pt" strokecolor="#3B3F3F">
                <v:path arrowok="t"/>
              </v:shape>
            </v:group>
            <v:group style="position:absolute;left:5779;top:6644;width:5922;height:2" coordorigin="5779,6644" coordsize="5922,2">
              <v:shape style="position:absolute;left:5779;top:6644;width:5922;height:2" coordorigin="5779,6644" coordsize="5922,0" path="m5779,6644l11701,6644e" filled="f" stroked="t" strokeweight=".716096pt" strokecolor="#646464">
                <v:path arrowok="t"/>
              </v:shape>
            </v:group>
            <v:group style="position:absolute;left:408;top:7096;width:11293;height:2" coordorigin="408,7096" coordsize="11293,2">
              <v:shape style="position:absolute;left:408;top:7096;width:11293;height:2" coordorigin="408,7096" coordsize="11293,0" path="m408,7096l11701,7096e" filled="f" stroked="t" strokeweight=".716096pt" strokecolor="#677070">
                <v:path arrowok="t"/>
              </v:shape>
            </v:group>
            <v:group style="position:absolute;left:2463;top:3884;width:2;height:5276" coordorigin="2463,3884" coordsize="2,5276">
              <v:shape style="position:absolute;left:2463;top:3884;width:2;height:5276" coordorigin="2463,3884" coordsize="0,5276" path="m2463,9160l2463,3884e" filled="f" stroked="t" strokeweight=".716096pt" strokecolor="#606060">
                <v:path arrowok="t"/>
              </v:shape>
            </v:group>
            <v:group style="position:absolute;left:5020;top:7092;width:2;height:689" coordorigin="5020,7092" coordsize="2,689">
              <v:shape style="position:absolute;left:5020;top:7092;width:2;height:689" coordorigin="5020,7092" coordsize="0,689" path="m5020,7781l5020,7092e" filled="f" stroked="t" strokeweight=".716096pt" strokecolor="#5B5B5B">
                <v:path arrowok="t"/>
              </v:shape>
            </v:group>
            <v:group style="position:absolute;left:5013;top:7311;width:6681;height:2" coordorigin="5013,7311" coordsize="6681,2">
              <v:shape style="position:absolute;left:5013;top:7311;width:6681;height:2" coordorigin="5013,7311" coordsize="6681,0" path="m5013,7311l11694,7311e" filled="f" stroked="t" strokeweight=".716096pt" strokecolor="#646767">
                <v:path arrowok="t"/>
              </v:shape>
            </v:group>
            <v:group style="position:absolute;left:5013;top:7534;width:6681;height:2" coordorigin="5013,7534" coordsize="6681,2">
              <v:shape style="position:absolute;left:5013;top:7534;width:6681;height:2" coordorigin="5013,7534" coordsize="6681,0" path="m5013,7534l11694,7534e" filled="f" stroked="t" strokeweight=".716096pt" strokecolor="#646767">
                <v:path arrowok="t"/>
              </v:shape>
            </v:group>
            <v:group style="position:absolute;left:11690;top:7286;width:2;height:510" coordorigin="11690,7286" coordsize="2,510">
              <v:shape style="position:absolute;left:11690;top:7286;width:2;height:510" coordorigin="11690,7286" coordsize="0,510" path="m11690,7796l11690,7286e" filled="f" stroked="t" strokeweight=".358048pt" strokecolor="#575757">
                <v:path arrowok="t"/>
              </v:shape>
            </v:group>
            <v:group style="position:absolute;left:408;top:7778;width:11286;height:2" coordorigin="408,7778" coordsize="11286,2">
              <v:shape style="position:absolute;left:408;top:7778;width:11286;height:2" coordorigin="408,7778" coordsize="11286,0" path="m408,7778l11694,7778e" filled="f" stroked="t" strokeweight=".716096pt" strokecolor="#606060">
                <v:path arrowok="t"/>
              </v:shape>
            </v:group>
            <v:group style="position:absolute;left:9567;top:7774;width:444;height:2" coordorigin="9567,7774" coordsize="444,2">
              <v:shape style="position:absolute;left:9567;top:7774;width:444;height:2" coordorigin="9567,7774" coordsize="444,0" path="m9567,7774l10011,7774e" filled="f" stroked="t" strokeweight=".716096pt" strokecolor="#707474">
                <v:path arrowok="t"/>
              </v:shape>
            </v:group>
            <v:group style="position:absolute;left:401;top:8582;width:11300;height:2" coordorigin="401,8582" coordsize="11300,2">
              <v:shape style="position:absolute;left:401;top:8582;width:11300;height:2" coordorigin="401,8582" coordsize="11300,0" path="m401,8582l11701,8582e" filled="f" stroked="t" strokeweight=".716096pt" strokecolor="#676B6B">
                <v:path arrowok="t"/>
              </v:shape>
            </v:group>
            <v:group style="position:absolute;left:401;top:9461;width:1282;height:2" coordorigin="401,9461" coordsize="1282,2">
              <v:shape style="position:absolute;left:401;top:9461;width:1282;height:2" coordorigin="401,9461" coordsize="1282,0" path="m401,9461l1683,9461e" filled="f" stroked="t" strokeweight=".716096pt" strokecolor="#747777">
                <v:path arrowok="t"/>
              </v:shape>
            </v:group>
            <v:group style="position:absolute;left:1618;top:9458;width:10075;height:2" coordorigin="1618,9458" coordsize="10075,2">
              <v:shape style="position:absolute;left:1618;top:9458;width:10075;height:2" coordorigin="1618,9458" coordsize="10075,0" path="m1618,9458l11694,9458e" filled="f" stroked="t" strokeweight=".716096pt" strokecolor="#606464">
                <v:path arrowok="t"/>
              </v:shape>
            </v:group>
            <v:group style="position:absolute;left:7075;top:9440;width:2;height:359" coordorigin="7075,9440" coordsize="2,359">
              <v:shape style="position:absolute;left:7075;top:9440;width:2;height:359" coordorigin="7075,9440" coordsize="0,359" path="m7075,9799l7075,9440e" filled="f" stroked="t" strokeweight=".358048pt" strokecolor="#545454">
                <v:path arrowok="t"/>
              </v:shape>
            </v:group>
            <v:group style="position:absolute;left:401;top:9799;width:11300;height:2" coordorigin="401,9799" coordsize="11300,2">
              <v:shape style="position:absolute;left:401;top:9799;width:11300;height:2" coordorigin="401,9799" coordsize="11300,0" path="m401,9799l11701,9799e" filled="f" stroked="t" strokeweight=".716096pt" strokecolor="#545757">
                <v:path arrowok="t"/>
              </v:shape>
            </v:group>
            <v:group style="position:absolute;left:401;top:10032;width:11300;height:2" coordorigin="401,10032" coordsize="11300,2">
              <v:shape style="position:absolute;left:401;top:10032;width:11300;height:2" coordorigin="401,10032" coordsize="11300,0" path="m401,10032l11701,10032e" filled="f" stroked="t" strokeweight=".716096pt" strokecolor="#545757">
                <v:path arrowok="t"/>
              </v:shape>
            </v:group>
            <v:group style="position:absolute;left:401;top:10513;width:11300;height:2" coordorigin="401,10513" coordsize="11300,2">
              <v:shape style="position:absolute;left:401;top:10513;width:11300;height:2" coordorigin="401,10513" coordsize="11300,0" path="m401,10513l11701,10513e" filled="f" stroked="t" strokeweight=".716096pt" strokecolor="#4F5454">
                <v:path arrowok="t"/>
              </v:shape>
            </v:group>
            <v:group style="position:absolute;left:895;top:10725;width:859;height:2" coordorigin="895,10725" coordsize="859,2">
              <v:shape style="position:absolute;left:895;top:10725;width:859;height:2" coordorigin="895,10725" coordsize="859,0" path="m895,10725l1754,10725e" filled="f" stroked="t" strokeweight=".716096pt" strokecolor="#646767">
                <v:path arrowok="t"/>
              </v:shape>
            </v:group>
            <v:group style="position:absolute;left:1618;top:10725;width:10083;height:2" coordorigin="1618,10725" coordsize="10083,2">
              <v:shape style="position:absolute;left:1618;top:10725;width:10083;height:2" coordorigin="1618,10725" coordsize="10083,0" path="m1618,10725l11701,10725e" filled="f" stroked="t" strokeweight=".716096pt" strokecolor="#57575B">
                <v:path arrowok="t"/>
              </v:shape>
            </v:group>
            <v:group style="position:absolute;left:401;top:10965;width:11300;height:2" coordorigin="401,10965" coordsize="11300,2">
              <v:shape style="position:absolute;left:401;top:10965;width:11300;height:2" coordorigin="401,10965" coordsize="11300,0" path="m401,10965l11701,10965e" filled="f" stroked="t" strokeweight=".716096pt" strokecolor="#545757">
                <v:path arrowok="t"/>
              </v:shape>
            </v:group>
            <v:group style="position:absolute;left:405;top:10696;width:2;height:294" coordorigin="405,10696" coordsize="2,294">
              <v:shape style="position:absolute;left:405;top:10696;width:2;height:294" coordorigin="405,10696" coordsize="0,294" path="m405,10990l405,10696e" filled="f" stroked="t" strokeweight=".358048pt" strokecolor="#44443F">
                <v:path arrowok="t"/>
              </v:shape>
            </v:group>
            <v:group style="position:absolute;left:1203;top:10717;width:2;height:1938" coordorigin="1203,10717" coordsize="2,1938">
              <v:shape style="position:absolute;left:1203;top:10717;width:2;height:1938" coordorigin="1203,10717" coordsize="0,1938" path="m1203,12656l1203,10717e" filled="f" stroked="t" strokeweight=".716096pt" strokecolor="#676767">
                <v:path arrowok="t"/>
              </v:shape>
            </v:group>
            <v:group style="position:absolute;left:1654;top:10717;width:2;height:826" coordorigin="1654,10717" coordsize="2,826">
              <v:shape style="position:absolute;left:1654;top:10717;width:2;height:826" coordorigin="1654,10717" coordsize="0,826" path="m1654,11543l1654,10717e" filled="f" stroked="t" strokeweight=".358048pt" strokecolor="#545757">
                <v:path arrowok="t"/>
              </v:shape>
            </v:group>
            <v:group style="position:absolute;left:7354;top:10717;width:2;height:244" coordorigin="7354,10717" coordsize="2,244">
              <v:shape style="position:absolute;left:7354;top:10717;width:2;height:244" coordorigin="7354,10717" coordsize="0,244" path="m7354,10962l7354,10717e" filled="f" stroked="t" strokeweight=".358048pt" strokecolor="#383838">
                <v:path arrowok="t"/>
              </v:shape>
            </v:group>
            <v:group style="position:absolute;left:7354;top:10947;width:2;height:596" coordorigin="7354,10947" coordsize="2,596">
              <v:shape style="position:absolute;left:7354;top:10947;width:2;height:596" coordorigin="7354,10947" coordsize="0,596" path="m7354,11543l7354,10947e" filled="f" stroked="t" strokeweight=".358048pt" strokecolor="#484B48">
                <v:path arrowok="t"/>
              </v:shape>
            </v:group>
            <v:group style="position:absolute;left:1654;top:11536;width:2;height:1400" coordorigin="1654,11536" coordsize="2,1400">
              <v:shape style="position:absolute;left:1654;top:11536;width:2;height:1400" coordorigin="1654,11536" coordsize="0,1400" path="m1654,12936l1654,11536e" filled="f" stroked="t" strokeweight=".358048pt" strokecolor="#000000">
                <v:path arrowok="t"/>
              </v:shape>
            </v:group>
            <v:group style="position:absolute;left:2449;top:9038;width:2;height:4458" coordorigin="2449,9038" coordsize="2,4458">
              <v:shape style="position:absolute;left:2449;top:9038;width:2;height:4458" coordorigin="2449,9038" coordsize="0,4458" path="m2449,13496l2449,9038e" filled="f" stroked="t" strokeweight=".716096pt" strokecolor="#575757">
                <v:path arrowok="t"/>
              </v:shape>
            </v:group>
            <v:group style="position:absolute;left:7354;top:11536;width:2;height:3051" coordorigin="7354,11536" coordsize="2,3051">
              <v:shape style="position:absolute;left:7354;top:11536;width:2;height:3051" coordorigin="7354,11536" coordsize="0,3051" path="m7354,14587l7354,11536e" filled="f" stroked="t" strokeweight=".358048pt" strokecolor="#000000">
                <v:path arrowok="t"/>
              </v:shape>
            </v:group>
            <v:group style="position:absolute;left:1199;top:12591;width:2;height:474" coordorigin="1199,12591" coordsize="2,474">
              <v:shape style="position:absolute;left:1199;top:12591;width:2;height:474" coordorigin="1199,12591" coordsize="0,474" path="m1199,13065l1199,12591e" filled="f" stroked="t" strokeweight=".358048pt" strokecolor="#3B3B3B">
                <v:path arrowok="t"/>
              </v:shape>
            </v:group>
            <v:group style="position:absolute;left:394;top:13043;width:2055;height:2" coordorigin="394,13043" coordsize="2055,2">
              <v:shape style="position:absolute;left:394;top:13043;width:2055;height:2" coordorigin="394,13043" coordsize="2055,0" path="m394,13043l2449,13043e" filled="f" stroked="t" strokeweight=".716096pt" strokecolor="#606060">
                <v:path arrowok="t"/>
              </v:shape>
            </v:group>
            <v:group style="position:absolute;left:1654;top:12936;width:2;height:100" coordorigin="1654,12936" coordsize="2,100">
              <v:shape style="position:absolute;left:1654;top:12936;width:2;height:100" coordorigin="1654,12936" coordsize="0,100" path="m1654,13036l1654,12936e" filled="f" stroked="t" strokeweight=".358048pt" strokecolor="#232823">
                <v:path arrowok="t"/>
              </v:shape>
            </v:group>
            <v:group style="position:absolute;left:1196;top:12986;width:2;height:1507" coordorigin="1196,12986" coordsize="2,1507">
              <v:shape style="position:absolute;left:1196;top:12986;width:2;height:1507" coordorigin="1196,12986" coordsize="0,1507" path="m1196,14493l1196,12986e" filled="f" stroked="t" strokeweight=".716096pt" strokecolor="#6B6B6B">
                <v:path arrowok="t"/>
              </v:shape>
            </v:group>
            <v:group style="position:absolute;left:1654;top:13015;width:2;height:409" coordorigin="1654,13015" coordsize="2,409">
              <v:shape style="position:absolute;left:1654;top:13015;width:2;height:409" coordorigin="1654,13015" coordsize="0,409" path="m1654,13424l1654,13015e" filled="f" stroked="t" strokeweight=".358048pt" strokecolor="#4B4F4B">
                <v:path arrowok="t"/>
              </v:shape>
            </v:group>
            <v:group style="position:absolute;left:401;top:581;width:2;height:14852" coordorigin="401,581" coordsize="2,14852">
              <v:shape style="position:absolute;left:401;top:581;width:2;height:14852" coordorigin="401,581" coordsize="0,14852" path="m401,15434l401,581e" filled="f" stroked="t" strokeweight=".358048pt" strokecolor="#646464">
                <v:path arrowok="t"/>
              </v:shape>
            </v:group>
            <v:group style="position:absolute;left:1654;top:13424;width:2;height:1163" coordorigin="1654,13424" coordsize="2,1163">
              <v:shape style="position:absolute;left:1654;top:13424;width:2;height:1163" coordorigin="1654,13424" coordsize="0,1163" path="m1654,14587l1654,13424e" filled="f" stroked="t" strokeweight=".358048pt" strokecolor="#000000">
                <v:path arrowok="t"/>
              </v:shape>
            </v:group>
            <v:group style="position:absolute;left:8722;top:14012;width:2;height:187" coordorigin="8722,14012" coordsize="2,187">
              <v:shape style="position:absolute;left:8722;top:14012;width:2;height:187" coordorigin="8722,14012" coordsize="0,187" path="m8722,14199l8722,14012e" filled="f" stroked="t" strokeweight=".358048pt" strokecolor="#6464CC">
                <v:path arrowok="t"/>
              </v:shape>
            </v:group>
            <v:group style="position:absolute;left:1192;top:14429;width:2;height:187" coordorigin="1192,14429" coordsize="2,187">
              <v:shape style="position:absolute;left:1192;top:14429;width:2;height:187" coordorigin="1192,14429" coordsize="0,187" path="m1192,14615l1192,14429e" filled="f" stroked="t" strokeweight=".358048pt" strokecolor="#3F3F3F">
                <v:path arrowok="t"/>
              </v:shape>
            </v:group>
            <v:group style="position:absolute;left:387;top:15427;width:551;height:2" coordorigin="387,15427" coordsize="551,2">
              <v:shape style="position:absolute;left:387;top:15427;width:551;height:2" coordorigin="387,15427" coordsize="551,0" path="m387,15427l938,15427e" filled="f" stroked="t" strokeweight=".716096pt" strokecolor="#676767">
                <v:path arrowok="t"/>
              </v:shape>
            </v:group>
            <v:group style="position:absolute;left:1189;top:14558;width:2;height:876" coordorigin="1189,14558" coordsize="2,876">
              <v:shape style="position:absolute;left:1189;top:14558;width:2;height:876" coordorigin="1189,14558" coordsize="0,876" path="m1189,15434l1189,14558e" filled="f" stroked="t" strokeweight=".716096pt" strokecolor="#606060">
                <v:path arrowok="t"/>
              </v:shape>
            </v:group>
            <v:group style="position:absolute;left:1654;top:14587;width:2;height:833" coordorigin="1654,14587" coordsize="2,833">
              <v:shape style="position:absolute;left:1654;top:14587;width:2;height:833" coordorigin="1654,14587" coordsize="0,833" path="m1654,15419l1654,14587e" filled="f" stroked="t" strokeweight=".358048pt" strokecolor="#606060">
                <v:path arrowok="t"/>
              </v:shape>
            </v:group>
            <v:group style="position:absolute;left:2435;top:13395;width:2;height:2039" coordorigin="2435,13395" coordsize="2,2039">
              <v:shape style="position:absolute;left:2435;top:13395;width:2;height:2039" coordorigin="2435,13395" coordsize="0,2039" path="m2435,15434l2435,13395e" filled="f" stroked="t" strokeweight=".716096pt" strokecolor="#5B5B5B">
                <v:path arrowok="t"/>
              </v:shape>
            </v:group>
            <v:group style="position:absolute;left:7046;top:15423;width:644;height:2" coordorigin="7046,15423" coordsize="644,2">
              <v:shape style="position:absolute;left:7046;top:15423;width:644;height:2" coordorigin="7046,15423" coordsize="644,0" path="m7046,15423l7691,15423e" filled="f" stroked="t" strokeweight=".358048pt" strokecolor="#343838">
                <v:path arrowok="t"/>
              </v:shape>
            </v:group>
            <v:group style="position:absolute;left:7354;top:14587;width:2;height:833" coordorigin="7354,14587" coordsize="2,833">
              <v:shape style="position:absolute;left:7354;top:14587;width:2;height:833" coordorigin="7354,14587" coordsize="0,833" path="m7354,15419l7354,14587e" filled="f" stroked="t" strokeweight=".358048pt" strokecolor="#232828">
                <v:path arrowok="t"/>
              </v:shape>
            </v:group>
            <v:group style="position:absolute;left:7626;top:15423;width:243;height:2" coordorigin="7626,15423" coordsize="243,2">
              <v:shape style="position:absolute;left:7626;top:15423;width:243;height:2" coordorigin="7626,15423" coordsize="243,0" path="m7626,15423l7870,15423e" filled="f" stroked="t" strokeweight=".358048pt" strokecolor="#4F5454">
                <v:path arrowok="t"/>
              </v:shape>
            </v:group>
            <v:group style="position:absolute;left:874;top:15419;width:10835;height:2" coordorigin="874,15419" coordsize="10835,2">
              <v:shape style="position:absolute;left:874;top:15419;width:10835;height:2" coordorigin="874,15419" coordsize="10835,0" path="m874,15419l11708,15419e" filled="f" stroked="t" strokeweight=".716096pt" strokecolor="#5B605B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7"/>
          <w:szCs w:val="17"/>
          <w:color w:val="282A2A"/>
          <w:spacing w:val="0"/>
          <w:w w:val="100"/>
          <w:position w:val="3"/>
        </w:rPr>
        <w:t>İtf.</w:t>
      </w:r>
      <w:r>
        <w:rPr>
          <w:rFonts w:ascii="Arial" w:hAnsi="Arial" w:cs="Arial" w:eastAsia="Arial"/>
          <w:sz w:val="17"/>
          <w:szCs w:val="17"/>
          <w:color w:val="282A2A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26462"/>
          <w:spacing w:val="2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3"/>
        </w:rPr>
        <w:t>ri</w:t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3D3F3F"/>
          <w:spacing w:val="0"/>
          <w:w w:val="100"/>
          <w:position w:val="3"/>
        </w:rPr>
      </w:r>
      <w:r>
        <w:rPr>
          <w:rFonts w:ascii="Arial" w:hAnsi="Arial" w:cs="Arial" w:eastAsia="Arial"/>
          <w:sz w:val="15"/>
          <w:szCs w:val="15"/>
          <w:color w:val="939595"/>
          <w:spacing w:val="3"/>
          <w:w w:val="237"/>
          <w:position w:val="9"/>
        </w:rPr>
        <w:t>'</w:t>
      </w:r>
      <w:r>
        <w:rPr>
          <w:rFonts w:ascii="Arial" w:hAnsi="Arial" w:cs="Arial" w:eastAsia="Arial"/>
          <w:sz w:val="15"/>
          <w:szCs w:val="15"/>
          <w:color w:val="626462"/>
          <w:spacing w:val="0"/>
          <w:w w:val="125"/>
          <w:position w:val="9"/>
        </w:rPr>
        <w:t>"</w:t>
      </w:r>
      <w:r>
        <w:rPr>
          <w:rFonts w:ascii="Arial" w:hAnsi="Arial" w:cs="Arial" w:eastAsia="Arial"/>
          <w:sz w:val="15"/>
          <w:szCs w:val="15"/>
          <w:color w:val="626462"/>
          <w:spacing w:val="-18"/>
          <w:w w:val="125"/>
          <w:position w:val="9"/>
        </w:rPr>
        <w:t>'</w:t>
      </w:r>
      <w:r>
        <w:rPr>
          <w:rFonts w:ascii="Arial" w:hAnsi="Arial" w:cs="Arial" w:eastAsia="Arial"/>
          <w:sz w:val="15"/>
          <w:szCs w:val="15"/>
          <w:color w:val="939595"/>
          <w:spacing w:val="0"/>
          <w:w w:val="102"/>
          <w:position w:val="9"/>
        </w:rPr>
        <w:t>•·</w:t>
      </w:r>
      <w:r>
        <w:rPr>
          <w:rFonts w:ascii="Arial" w:hAnsi="Arial" w:cs="Arial" w:eastAsia="Arial"/>
          <w:sz w:val="15"/>
          <w:szCs w:val="15"/>
          <w:color w:val="939595"/>
          <w:spacing w:val="0"/>
          <w:w w:val="100"/>
          <w:position w:val="9"/>
        </w:rPr>
        <w:t>    </w:t>
      </w:r>
      <w:r>
        <w:rPr>
          <w:rFonts w:ascii="Arial" w:hAnsi="Arial" w:cs="Arial" w:eastAsia="Arial"/>
          <w:sz w:val="15"/>
          <w:szCs w:val="15"/>
          <w:color w:val="939595"/>
          <w:spacing w:val="-11"/>
          <w:w w:val="100"/>
          <w:position w:val="9"/>
        </w:rPr>
        <w:t> </w:t>
      </w:r>
      <w:r>
        <w:rPr>
          <w:rFonts w:ascii="Arial" w:hAnsi="Arial" w:cs="Arial" w:eastAsia="Arial"/>
          <w:sz w:val="18"/>
          <w:szCs w:val="18"/>
          <w:color w:val="B5B8BA"/>
          <w:spacing w:val="0"/>
          <w:w w:val="62"/>
          <w:position w:val="4"/>
        </w:rPr>
        <w:t>..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00" w:right="80"/>
        </w:sectPr>
      </w:pPr>
      <w:rPr/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601" w:right="448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İZ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7"/>
        </w:rPr>
        <w:t>BÜYÜKŞE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8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8"/>
        </w:rPr>
        <w:t>BELEDİYE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"/>
          <w:w w:val="10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76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8" w:after="0" w:line="240" w:lineRule="auto"/>
        <w:ind w:left="3718" w:right="462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iTFAi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7"/>
        </w:rPr>
        <w:t>DAİRE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10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7"/>
        </w:rPr>
        <w:t>BAŞKANLI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E1111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1" w:after="0" w:line="240" w:lineRule="auto"/>
        <w:ind w:left="1032" w:right="-20"/>
        <w:jc w:val="left"/>
        <w:tabs>
          <w:tab w:pos="3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7.313057pt;margin-top:-34.368851pt;width:488.386117pt;height:69pt;mso-position-horizontal-relative:page;mso-position-vertical-relative:paragraph;z-index:-7436" type="#_x0000_t202" filled="f" stroked="f">
            <v:textbox inset="0,0,0,0">
              <w:txbxContent>
                <w:p>
                  <w:pPr>
                    <w:spacing w:before="0" w:after="0" w:line="1380" w:lineRule="exact"/>
                    <w:ind w:right="-247"/>
                    <w:jc w:val="left"/>
                    <w:tabs>
                      <w:tab w:pos="8620" w:val="left"/>
                    </w:tabs>
                    <w:rPr>
                      <w:rFonts w:ascii="Times New Roman" w:hAnsi="Times New Roman" w:cs="Times New Roman" w:eastAsia="Times New Roman"/>
                      <w:sz w:val="138"/>
                      <w:szCs w:val="138"/>
                    </w:rPr>
                  </w:pPr>
                  <w:rPr/>
                  <w:r>
                    <w:rPr>
                      <w:rFonts w:ascii="Arial" w:hAnsi="Arial" w:cs="Arial" w:eastAsia="Arial"/>
                      <w:sz w:val="85"/>
                      <w:szCs w:val="85"/>
                      <w:color w:val="313434"/>
                      <w:spacing w:val="0"/>
                      <w:w w:val="166"/>
                      <w:b/>
                      <w:bCs/>
                      <w:i/>
                      <w:position w:val="31"/>
                    </w:rPr>
                    <w:t>l</w:t>
                  </w:r>
                  <w:r>
                    <w:rPr>
                      <w:rFonts w:ascii="Arial" w:hAnsi="Arial" w:cs="Arial" w:eastAsia="Arial"/>
                      <w:sz w:val="85"/>
                      <w:szCs w:val="85"/>
                      <w:color w:val="313434"/>
                      <w:spacing w:val="-388"/>
                      <w:w w:val="166"/>
                      <w:b/>
                      <w:bCs/>
                      <w:i/>
                      <w:position w:val="31"/>
                    </w:rPr>
                    <w:t> </w:t>
                  </w:r>
                  <w:r>
                    <w:rPr>
                      <w:rFonts w:ascii="Arial" w:hAnsi="Arial" w:cs="Arial" w:eastAsia="Arial"/>
                      <w:sz w:val="85"/>
                      <w:szCs w:val="85"/>
                      <w:color w:val="313434"/>
                      <w:spacing w:val="0"/>
                      <w:w w:val="100"/>
                      <w:b/>
                      <w:bCs/>
                      <w:i/>
                      <w:position w:val="31"/>
                    </w:rPr>
                    <w:tab/>
                  </w:r>
                  <w:r>
                    <w:rPr>
                      <w:rFonts w:ascii="Arial" w:hAnsi="Arial" w:cs="Arial" w:eastAsia="Arial"/>
                      <w:sz w:val="85"/>
                      <w:szCs w:val="85"/>
                      <w:color w:val="313434"/>
                      <w:spacing w:val="0"/>
                      <w:w w:val="100"/>
                      <w:b/>
                      <w:bCs/>
                      <w:i/>
                      <w:position w:val="31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138"/>
                      <w:szCs w:val="138"/>
                      <w:color w:val="444444"/>
                      <w:spacing w:val="0"/>
                      <w:w w:val="166"/>
                      <w:b/>
                      <w:bCs/>
                      <w:position w:val="-1"/>
                    </w:rPr>
                    <w:t>8</w:t>
                  </w:r>
                  <w:r>
                    <w:rPr>
                      <w:rFonts w:ascii="Times New Roman" w:hAnsi="Times New Roman" w:cs="Times New Roman" w:eastAsia="Times New Roman"/>
                      <w:sz w:val="138"/>
                      <w:szCs w:val="138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444444"/>
          <w:spacing w:val="0"/>
          <w:w w:val="100"/>
          <w:position w:val="-2"/>
        </w:rPr>
        <w:t>IZMIR</w:t>
      </w:r>
      <w:r>
        <w:rPr>
          <w:rFonts w:ascii="Arial" w:hAnsi="Arial" w:cs="Arial" w:eastAsia="Arial"/>
          <w:sz w:val="15"/>
          <w:szCs w:val="15"/>
          <w:color w:val="444444"/>
          <w:spacing w:val="-1"/>
          <w:w w:val="100"/>
          <w:position w:val="-2"/>
        </w:rPr>
        <w:t> </w:t>
      </w:r>
      <w:r>
        <w:rPr>
          <w:rFonts w:ascii="Arial" w:hAnsi="Arial" w:cs="Arial" w:eastAsia="Arial"/>
          <w:sz w:val="15"/>
          <w:szCs w:val="15"/>
          <w:color w:val="444444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15"/>
          <w:szCs w:val="15"/>
          <w:color w:val="444444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8"/>
          <w:w w:val="95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6"/>
          <w:position w:val="0"/>
        </w:rPr>
        <w:t>tfa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7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Aci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21"/>
          <w:w w:val="6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9"/>
          <w:position w:val="0"/>
        </w:rPr>
        <w:t>Müdahale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Şub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0"/>
        </w:rPr>
        <w:t>Müdür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E1111"/>
          <w:spacing w:val="0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E1111"/>
          <w:spacing w:val="-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3"/>
          <w:position w:val="0"/>
        </w:rPr>
        <w:t>üğü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3" w:lineRule="exact"/>
        <w:ind w:left="774" w:right="-20"/>
        <w:jc w:val="left"/>
        <w:tabs>
          <w:tab w:pos="43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5.855518pt;margin-top:7.843783pt;width:45.458402pt;height:7.5pt;mso-position-horizontal-relative:page;mso-position-vertical-relative:paragraph;z-index:-7435" type="#_x0000_t202" filled="f" stroked="f">
            <v:textbox inset="0,0,0,0">
              <w:txbxContent>
                <w:p>
                  <w:pPr>
                    <w:spacing w:before="0" w:after="0" w:line="150" w:lineRule="exact"/>
                    <w:ind w:right="-63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Pr/>
                  <w:r>
                    <w:rPr>
                      <w:rFonts w:ascii="Arial" w:hAnsi="Arial" w:cs="Arial" w:eastAsia="Arial"/>
                      <w:sz w:val="15"/>
                      <w:szCs w:val="15"/>
                      <w:color w:val="444444"/>
                      <w:spacing w:val="0"/>
                      <w:w w:val="103"/>
                    </w:rPr>
                    <w:t>BELEDIYESI</w:t>
                  </w:r>
                  <w:r>
                    <w:rPr>
                      <w:rFonts w:ascii="Arial" w:hAnsi="Arial" w:cs="Arial" w:eastAsia="Arial"/>
                      <w:sz w:val="15"/>
                      <w:szCs w:val="15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6"/>
          <w:szCs w:val="16"/>
          <w:color w:val="1F2323"/>
          <w:spacing w:val="0"/>
          <w:w w:val="100"/>
          <w:position w:val="6"/>
        </w:rPr>
        <w:t>BÜYÜKSEHIR</w:t>
      </w:r>
      <w:r>
        <w:rPr>
          <w:rFonts w:ascii="Arial" w:hAnsi="Arial" w:cs="Arial" w:eastAsia="Arial"/>
          <w:sz w:val="16"/>
          <w:szCs w:val="16"/>
          <w:color w:val="1F2323"/>
          <w:spacing w:val="0"/>
          <w:w w:val="100"/>
          <w:position w:val="6"/>
        </w:rPr>
        <w:tab/>
      </w:r>
      <w:r>
        <w:rPr>
          <w:rFonts w:ascii="Arial" w:hAnsi="Arial" w:cs="Arial" w:eastAsia="Arial"/>
          <w:sz w:val="16"/>
          <w:szCs w:val="16"/>
          <w:color w:val="1F2323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9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ANG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E1111"/>
          <w:spacing w:val="0"/>
          <w:w w:val="78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E1111"/>
          <w:spacing w:val="-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6"/>
          <w:position w:val="-1"/>
        </w:rPr>
        <w:t>RAPORU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5.028553" w:type="dxa"/>
      </w:tblPr>
      <w:tblGrid/>
      <w:tr>
        <w:trPr>
          <w:trHeight w:val="240" w:hRule="exact"/>
        </w:trPr>
        <w:tc>
          <w:tcPr>
            <w:tcW w:w="1215" w:type="dxa"/>
            <w:tcBorders>
              <w:top w:val="nil" w:sz="6" w:space="0" w:color="auto"/>
              <w:bottom w:val="single" w:sz="5.728768" w:space="0" w:color="444848"/>
              <w:left w:val="single" w:sz="5.728768" w:space="0" w:color="484848"/>
              <w:right w:val="nil" w:sz="6" w:space="0" w:color="auto"/>
            </w:tcBorders>
          </w:tcPr>
          <w:p>
            <w:pPr>
              <w:spacing w:before="10" w:after="0" w:line="219" w:lineRule="exact"/>
              <w:ind w:left="1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4"/>
                <w:w w:val="135"/>
                <w:position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2323"/>
                <w:spacing w:val="0"/>
                <w:w w:val="62"/>
                <w:position w:val="-1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2323"/>
                <w:spacing w:val="-36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100"/>
                <w:position w:val="-1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100"/>
                <w:position w:val="-1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-3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434"/>
                <w:spacing w:val="0"/>
                <w:w w:val="100"/>
                <w:position w:val="-1"/>
              </w:rPr>
              <w:t>Tarihi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407" w:type="dxa"/>
            <w:tcBorders>
              <w:top w:val="single" w:sz="5.728768" w:space="0" w:color="3F3F3F"/>
              <w:bottom w:val="single" w:sz="5.728768" w:space="0" w:color="444848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3" w:lineRule="exact"/>
              <w:ind w:left="21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434"/>
                <w:w w:val="98"/>
                <w:position w:val="-1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434"/>
                <w:spacing w:val="-32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E1111"/>
                <w:spacing w:val="0"/>
                <w:w w:val="55"/>
                <w:position w:val="-1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E1111"/>
                <w:spacing w:val="-28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434"/>
                <w:spacing w:val="0"/>
                <w:w w:val="102"/>
                <w:position w:val="-1"/>
              </w:rPr>
              <w:t>4.10.20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434"/>
                <w:spacing w:val="-37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E1111"/>
                <w:spacing w:val="0"/>
                <w:w w:val="55"/>
                <w:position w:val="-1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E1111"/>
                <w:spacing w:val="5"/>
                <w:w w:val="55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103"/>
                <w:position w:val="-1"/>
              </w:rPr>
              <w:t>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241" w:type="dxa"/>
            <w:tcBorders>
              <w:top w:val="nil" w:sz="6" w:space="0" w:color="auto"/>
              <w:bottom w:val="single" w:sz="5.728768" w:space="0" w:color="444848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26" w:lineRule="exact"/>
              <w:ind w:left="2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91"/>
                <w:position w:val="-1"/>
              </w:rPr>
              <w:t>!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5"/>
                <w:w w:val="91"/>
                <w:position w:val="-1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2323"/>
                <w:spacing w:val="0"/>
                <w:w w:val="91"/>
                <w:position w:val="-1"/>
              </w:rPr>
              <w:t>ildirim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2323"/>
                <w:spacing w:val="16"/>
                <w:w w:val="91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3"/>
                <w:w w:val="106"/>
                <w:position w:val="-1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2323"/>
                <w:spacing w:val="0"/>
                <w:w w:val="63"/>
                <w:position w:val="-1"/>
              </w:rPr>
              <w:t>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2323"/>
                <w:spacing w:val="-31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100"/>
                <w:position w:val="-1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100"/>
                <w:position w:val="-1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-3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100"/>
                <w:position w:val="-1"/>
              </w:rPr>
              <w:t>No:55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3998" w:type="dxa"/>
            <w:tcBorders>
              <w:top w:val="nil" w:sz="6" w:space="0" w:color="auto"/>
              <w:bottom w:val="single" w:sz="8.593160" w:space="0" w:color="484B4B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74" w:right="-20"/>
              <w:jc w:val="left"/>
              <w:tabs>
                <w:tab w:pos="2400" w:val="left"/>
              </w:tabs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434"/>
                <w:w w:val="84"/>
              </w:rPr>
              <w:t>!Bi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434"/>
                <w:spacing w:val="-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E1111"/>
                <w:spacing w:val="0"/>
                <w:w w:val="46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E1111"/>
                <w:spacing w:val="-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434"/>
                <w:spacing w:val="0"/>
                <w:w w:val="100"/>
              </w:rPr>
              <w:t>dirim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43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94"/>
              </w:rPr>
              <w:t>Sa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5"/>
                <w:w w:val="94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2323"/>
                <w:spacing w:val="0"/>
                <w:w w:val="94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2323"/>
                <w:spacing w:val="26"/>
                <w:w w:val="94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95959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95959"/>
                <w:spacing w:val="-1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434"/>
                <w:spacing w:val="0"/>
                <w:w w:val="100"/>
              </w:rPr>
              <w:t>0.27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43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434"/>
                <w:spacing w:val="0"/>
                <w:w w:val="106"/>
              </w:rPr>
              <w:t>tfel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434"/>
                <w:spacing w:val="-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95959"/>
                <w:spacing w:val="0"/>
                <w:w w:val="100"/>
              </w:rPr>
              <w:t>:7827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95959"/>
                <w:spacing w:val="6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95959"/>
                <w:spacing w:val="0"/>
                <w:w w:val="100"/>
              </w:rPr>
              <w:t>75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95959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2323"/>
                <w:spacing w:val="0"/>
                <w:w w:val="121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2323"/>
                <w:spacing w:val="0"/>
                <w:w w:val="121"/>
              </w:rPr>
              <w:t>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2323"/>
                <w:spacing w:val="6"/>
                <w:w w:val="12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434"/>
                <w:spacing w:val="0"/>
                <w:w w:val="121"/>
              </w:rPr>
              <w:t>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</w:tr>
      <w:tr>
        <w:trPr>
          <w:trHeight w:val="233" w:hRule="exact"/>
        </w:trPr>
        <w:tc>
          <w:tcPr>
            <w:tcW w:w="1215" w:type="dxa"/>
            <w:tcBorders>
              <w:top w:val="single" w:sz="5.728768" w:space="0" w:color="444848"/>
              <w:bottom w:val="single" w:sz="5.728768" w:space="0" w:color="444848"/>
              <w:left w:val="single" w:sz="5.728768" w:space="0" w:color="484848"/>
              <w:right w:val="nil" w:sz="6" w:space="0" w:color="auto"/>
            </w:tcBorders>
          </w:tcPr>
          <w:p>
            <w:pPr>
              <w:spacing w:before="0" w:after="0" w:line="226" w:lineRule="exact"/>
              <w:ind w:left="2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100"/>
              </w:rPr>
              <w:t>Kayıt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-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102"/>
              </w:rPr>
              <w:t>Ta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103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-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2323"/>
                <w:spacing w:val="0"/>
                <w:w w:val="86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2323"/>
                <w:spacing w:val="0"/>
                <w:w w:val="87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2323"/>
                <w:spacing w:val="-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63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1407" w:type="dxa"/>
            <w:tcBorders>
              <w:top w:val="single" w:sz="5.728768" w:space="0" w:color="444848"/>
              <w:bottom w:val="single" w:sz="5.728768" w:space="0" w:color="2B3434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</w:rPr>
              <w:t>:14.1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-9"/>
                <w:w w:val="101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E1111"/>
                <w:spacing w:val="-14"/>
                <w:w w:val="133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103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11"/>
                <w:w w:val="103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2323"/>
                <w:spacing w:val="0"/>
                <w:w w:val="55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2323"/>
                <w:spacing w:val="-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103"/>
              </w:rPr>
              <w:t>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2241" w:type="dxa"/>
            <w:tcBorders>
              <w:top w:val="single" w:sz="5.728768" w:space="0" w:color="444848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3" w:lineRule="exact"/>
              <w:ind w:left="230" w:right="-20"/>
              <w:jc w:val="left"/>
              <w:tabs>
                <w:tab w:pos="1320" w:val="left"/>
              </w:tabs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434"/>
                <w:spacing w:val="0"/>
                <w:w w:val="93"/>
              </w:rPr>
              <w:t>!K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434"/>
                <w:spacing w:val="-1"/>
                <w:w w:val="93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95959"/>
                <w:spacing w:val="0"/>
                <w:w w:val="93"/>
              </w:rPr>
              <w:t>yıt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95959"/>
                <w:spacing w:val="15"/>
                <w:w w:val="93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100"/>
              </w:rPr>
              <w:t>No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100"/>
              </w:rPr>
              <w:t>10228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3998" w:type="dxa"/>
            <w:tcBorders>
              <w:top w:val="single" w:sz="8.593160" w:space="0" w:color="484B4B"/>
              <w:bottom w:val="single" w:sz="5.728768" w:space="0" w:color="444848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3" w:lineRule="exact"/>
              <w:ind w:left="38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90"/>
              </w:rPr>
              <w:t>!Bild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11"/>
                <w:w w:val="9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2323"/>
                <w:spacing w:val="9"/>
                <w:w w:val="9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90"/>
              </w:rPr>
              <w:t>im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26"/>
                <w:w w:val="9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92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-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2323"/>
                <w:spacing w:val="0"/>
                <w:w w:val="62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1F2323"/>
                <w:spacing w:val="-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95959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95959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434"/>
                <w:spacing w:val="0"/>
                <w:w w:val="100"/>
              </w:rPr>
              <w:t>Mender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1343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95959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595959"/>
                <w:spacing w:val="-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44444"/>
                <w:spacing w:val="0"/>
                <w:w w:val="101"/>
              </w:rPr>
              <w:t>Grup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</w:tr>
    </w:tbl>
    <w:p>
      <w:pPr>
        <w:spacing w:before="0" w:after="0" w:line="216" w:lineRule="exact"/>
        <w:ind w:left="1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4"/>
        </w:rPr>
        <w:t>Bildiri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7"/>
          <w:w w:val="9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29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tatür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.No:2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önü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ımp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4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8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1"/>
        </w:rPr>
        <w:t>.M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6"/>
        </w:rPr>
        <w:t>nde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6"/>
          <w:w w:val="9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7"/>
          <w:w w:val="10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93979C"/>
          <w:spacing w:val="3"/>
          <w:w w:val="127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63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4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5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</w:rPr>
        <w:t>İR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240" w:lineRule="auto"/>
        <w:ind w:left="18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Doğru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:Atatür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Cad.No:2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önü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  <w:position w:val="1"/>
        </w:rPr>
        <w:t>Ka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"/>
          <w:w w:val="98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mpaşa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8"/>
          <w:position w:val="1"/>
        </w:rPr>
        <w:t>Mh.Mendere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0"/>
          <w:w w:val="98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93979C"/>
          <w:spacing w:val="9"/>
          <w:w w:val="98"/>
          <w:position w:val="1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8"/>
          <w:w w:val="98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  <w:position w:val="1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7"/>
          <w:w w:val="98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50"/>
          <w:position w:val="1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5"/>
          <w:w w:val="5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37" w:lineRule="exact"/>
        <w:ind w:left="165" w:right="-20"/>
        <w:jc w:val="left"/>
        <w:tabs>
          <w:tab w:pos="1800" w:val="left"/>
          <w:tab w:pos="4640" w:val="left"/>
          <w:tab w:pos="8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w w:val="6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6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7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gı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Türü</w:t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Yangını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5"/>
        </w:rPr>
        <w:t>Sı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fı: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3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2"/>
        </w:rPr>
        <w:t>ını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fı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1"/>
        </w:rPr>
        <w:t>Sebe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9"/>
          <w:w w:val="10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4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Devre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0" w:after="0" w:line="186" w:lineRule="auto"/>
        <w:ind w:left="3467" w:right="3607" w:firstLine="-3301"/>
        <w:jc w:val="left"/>
        <w:tabs>
          <w:tab w:pos="3460" w:val="left"/>
          <w:tab w:pos="6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6"/>
          <w:w w:val="9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ngı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6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ada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9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31"/>
        </w:rPr>
        <w:t>se: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7"/>
          <w:position w:val="1"/>
        </w:rPr>
        <w:t>Yapını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7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8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8"/>
          <w:position w:val="1"/>
        </w:rPr>
        <w:t>Şe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0"/>
          <w:w w:val="89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46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i: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4"/>
          <w:position w:val="0"/>
        </w:rPr>
        <w:t>Kullanım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12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Şekli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7"/>
          <w:position w:val="0"/>
        </w:rPr>
        <w:t>Betonarn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"/>
          <w:w w:val="87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57C82"/>
          <w:spacing w:val="0"/>
          <w:w w:val="87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57C82"/>
          <w:spacing w:val="0"/>
          <w:w w:val="8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57C82"/>
          <w:spacing w:val="33"/>
          <w:w w:val="8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7"/>
          <w:position w:val="0"/>
        </w:rPr>
        <w:t>Kagi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7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"/>
          <w:w w:val="8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Alısa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6"/>
          <w:position w:val="0"/>
        </w:rPr>
        <w:t>Çel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0"/>
          <w:w w:val="86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86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86"/>
          <w:position w:val="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27"/>
          <w:w w:val="8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Diğ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52" w:after="0" w:line="117" w:lineRule="auto"/>
        <w:ind w:left="165" w:right="1729" w:firstLine="4118"/>
        <w:jc w:val="left"/>
        <w:tabs>
          <w:tab w:pos="2180" w:val="left"/>
          <w:tab w:pos="4880" w:val="left"/>
          <w:tab w:pos="5400" w:val="left"/>
          <w:tab w:pos="5860" w:val="left"/>
          <w:tab w:pos="6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33"/>
          <w:szCs w:val="33"/>
          <w:color w:val="313434"/>
          <w:spacing w:val="0"/>
          <w:w w:val="73"/>
          <w:position w:val="-10"/>
        </w:rPr>
        <w:t>ı</w:t>
      </w:r>
      <w:r>
        <w:rPr>
          <w:rFonts w:ascii="Arial" w:hAnsi="Arial" w:cs="Arial" w:eastAsia="Arial"/>
          <w:sz w:val="33"/>
          <w:szCs w:val="33"/>
          <w:color w:val="313434"/>
          <w:spacing w:val="0"/>
          <w:w w:val="100"/>
          <w:position w:val="-10"/>
        </w:rPr>
        <w:tab/>
      </w:r>
      <w:r>
        <w:rPr>
          <w:rFonts w:ascii="Arial" w:hAnsi="Arial" w:cs="Arial" w:eastAsia="Arial"/>
          <w:sz w:val="33"/>
          <w:szCs w:val="33"/>
          <w:color w:val="313434"/>
          <w:spacing w:val="0"/>
          <w:w w:val="100"/>
          <w:position w:val="-10"/>
        </w:rPr>
      </w:r>
      <w:r>
        <w:rPr>
          <w:rFonts w:ascii="Arial" w:hAnsi="Arial" w:cs="Arial" w:eastAsia="Arial"/>
          <w:sz w:val="33"/>
          <w:szCs w:val="33"/>
          <w:color w:val="0E1111"/>
          <w:spacing w:val="0"/>
          <w:w w:val="100"/>
          <w:position w:val="-10"/>
        </w:rPr>
        <w:t>ı</w:t>
      </w:r>
      <w:r>
        <w:rPr>
          <w:rFonts w:ascii="Arial" w:hAnsi="Arial" w:cs="Arial" w:eastAsia="Arial"/>
          <w:sz w:val="33"/>
          <w:szCs w:val="33"/>
          <w:color w:val="0E1111"/>
          <w:spacing w:val="0"/>
          <w:w w:val="100"/>
          <w:position w:val="-10"/>
        </w:rPr>
        <w:tab/>
      </w:r>
      <w:r>
        <w:rPr>
          <w:rFonts w:ascii="Arial" w:hAnsi="Arial" w:cs="Arial" w:eastAsia="Arial"/>
          <w:sz w:val="33"/>
          <w:szCs w:val="33"/>
          <w:color w:val="0E1111"/>
          <w:spacing w:val="0"/>
          <w:w w:val="100"/>
          <w:position w:val="-10"/>
        </w:rPr>
      </w:r>
      <w:r>
        <w:rPr>
          <w:rFonts w:ascii="Arial" w:hAnsi="Arial" w:cs="Arial" w:eastAsia="Arial"/>
          <w:sz w:val="33"/>
          <w:szCs w:val="33"/>
          <w:color w:val="757C82"/>
          <w:spacing w:val="0"/>
          <w:w w:val="48"/>
          <w:position w:val="-10"/>
        </w:rPr>
        <w:t>ı</w:t>
      </w:r>
      <w:r>
        <w:rPr>
          <w:rFonts w:ascii="Arial" w:hAnsi="Arial" w:cs="Arial" w:eastAsia="Arial"/>
          <w:sz w:val="33"/>
          <w:szCs w:val="33"/>
          <w:color w:val="757C82"/>
          <w:spacing w:val="0"/>
          <w:w w:val="100"/>
          <w:position w:val="-10"/>
        </w:rPr>
        <w:tab/>
      </w:r>
      <w:r>
        <w:rPr>
          <w:rFonts w:ascii="Arial" w:hAnsi="Arial" w:cs="Arial" w:eastAsia="Arial"/>
          <w:sz w:val="33"/>
          <w:szCs w:val="33"/>
          <w:color w:val="757C82"/>
          <w:spacing w:val="0"/>
          <w:w w:val="100"/>
          <w:position w:val="-10"/>
        </w:rPr>
      </w:r>
      <w:r>
        <w:rPr>
          <w:rFonts w:ascii="Arial" w:hAnsi="Arial" w:cs="Arial" w:eastAsia="Arial"/>
          <w:sz w:val="41"/>
          <w:szCs w:val="41"/>
          <w:color w:val="444444"/>
          <w:spacing w:val="0"/>
          <w:w w:val="84"/>
          <w:position w:val="-9"/>
        </w:rPr>
        <w:t>ı</w:t>
      </w:r>
      <w:r>
        <w:rPr>
          <w:rFonts w:ascii="Arial" w:hAnsi="Arial" w:cs="Arial" w:eastAsia="Arial"/>
          <w:sz w:val="41"/>
          <w:szCs w:val="41"/>
          <w:color w:val="444444"/>
          <w:spacing w:val="0"/>
          <w:w w:val="100"/>
          <w:position w:val="-9"/>
        </w:rPr>
        <w:tab/>
      </w:r>
      <w:r>
        <w:rPr>
          <w:rFonts w:ascii="Arial" w:hAnsi="Arial" w:cs="Arial" w:eastAsia="Arial"/>
          <w:sz w:val="41"/>
          <w:szCs w:val="41"/>
          <w:color w:val="444444"/>
          <w:spacing w:val="0"/>
          <w:w w:val="100"/>
          <w:position w:val="-9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4"/>
          <w:position w:val="0"/>
        </w:rPr>
        <w:t>!Y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5"/>
          <w:w w:val="84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6"/>
          <w:w w:val="84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"/>
          <w:w w:val="84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84"/>
          <w:position w:val="0"/>
        </w:rPr>
        <w:t>ını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84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8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42"/>
          <w:w w:val="8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0"/>
        </w:rPr>
        <w:t>Kontrol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7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  <w:position w:val="0"/>
        </w:rPr>
        <w:t>ltı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7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0"/>
        </w:rPr>
        <w:t>Alınma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0"/>
        </w:rPr>
        <w:t>Yana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9"/>
          <w:position w:val="0"/>
        </w:rPr>
        <w:t>Şe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7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86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0"/>
          <w:w w:val="87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3"/>
          <w:position w:val="1"/>
        </w:rPr>
        <w:t>ahi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"/>
          <w:w w:val="104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"/>
          <w:w w:val="13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92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3"/>
          <w:w w:val="92"/>
          <w:position w:val="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7"/>
          <w:w w:val="101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86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87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1"/>
        </w:rPr>
        <w:t>Baki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YLAK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ab/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3"/>
          <w:position w:val="1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</w:r>
      <w:r>
        <w:rPr>
          <w:rFonts w:ascii="Arial" w:hAnsi="Arial" w:cs="Arial" w:eastAsia="Arial"/>
          <w:sz w:val="41"/>
          <w:szCs w:val="41"/>
          <w:color w:val="1F2323"/>
          <w:spacing w:val="-10"/>
          <w:w w:val="9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3"/>
          <w:position w:val="1"/>
        </w:rPr>
        <w:t>Kiracı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25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6"/>
          <w:position w:val="1"/>
        </w:rPr>
        <w:t>Kullana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10"/>
          <w:w w:val="96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  <w:position w:val="1"/>
        </w:rPr>
        <w:t>:Öm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8"/>
          <w:w w:val="96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96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9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9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1"/>
        </w:rPr>
        <w:t>KMEN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48" w:after="0" w:line="240" w:lineRule="auto"/>
        <w:ind w:left="207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jAmiri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E1111"/>
          <w:spacing w:val="-2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Çv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Yaşa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0"/>
          <w:w w:val="9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5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8"/>
          <w:w w:val="5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0"/>
          <w:w w:val="95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0E1111"/>
          <w:spacing w:val="0"/>
          <w:w w:val="5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240" w:lineRule="auto"/>
        <w:ind w:left="2077" w:right="-20"/>
        <w:jc w:val="left"/>
        <w:tabs>
          <w:tab w:pos="4580" w:val="left"/>
          <w:tab w:pos="7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1"/>
        </w:rPr>
        <w:t>!A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5"/>
          <w:w w:val="9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1"/>
        </w:rPr>
        <w:t>aç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1"/>
        </w:rPr>
        <w:t>Sayı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5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56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5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2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1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:20.28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  <w:position w:val="1"/>
        </w:rPr>
        <w:t>Varı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6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15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8"/>
          <w:w w:val="11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15"/>
          <w:position w:val="1"/>
        </w:rPr>
        <w:t>20.30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30" w:lineRule="exact"/>
        <w:ind w:left="165" w:right="-20"/>
        <w:jc w:val="left"/>
        <w:tabs>
          <w:tab w:pos="2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w w:val="91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7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8"/>
          <w:position w:val="1"/>
        </w:rPr>
        <w:t>den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3"/>
          <w:position w:val="0"/>
        </w:rPr>
        <w:t>!A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6"/>
          <w:w w:val="93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3"/>
          <w:position w:val="0"/>
        </w:rPr>
        <w:t>aç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8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3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6"/>
          <w:w w:val="93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3"/>
          <w:position w:val="0"/>
        </w:rPr>
        <w:t>akası: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3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1"/>
          <w:w w:val="103"/>
          <w:position w:val="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55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11"/>
          <w:position w:val="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4" w:lineRule="exact"/>
        <w:ind w:left="165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w w:val="94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w w:val="95"/>
          <w:position w:val="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3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2"/>
        </w:rPr>
        <w:t>bin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1"/>
        </w:rPr>
        <w:t>Elek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6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-1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Arıza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1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2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-1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4" w:after="0" w:line="240" w:lineRule="auto"/>
        <w:ind w:left="4518" w:right="480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8"/>
          <w:w w:val="5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9"/>
          <w:w w:val="5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5"/>
        </w:rPr>
        <w:t>Aci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4"/>
          <w:w w:val="6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4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4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2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81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7" w:lineRule="auto"/>
        <w:ind w:left="2092" w:right="4446" w:firstLine="2449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9"/>
          <w:w w:val="8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3"/>
        </w:rPr>
        <w:t>mni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7"/>
        </w:rPr>
        <w:t>t-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8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7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darma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6"/>
          <w:w w:val="9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9"/>
          <w:w w:val="9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2"/>
        </w:rPr>
        <w:t>son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8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9"/>
        </w:rPr>
        <w:t>Sayı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7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8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5"/>
        </w:rPr>
        <w:t>Doğ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8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gaz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0"/>
          <w:w w:val="9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"/>
          <w:w w:val="9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E1111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E1111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3" w:after="0" w:line="222" w:lineRule="exact"/>
        <w:ind w:left="165" w:right="2772"/>
        <w:jc w:val="left"/>
        <w:tabs>
          <w:tab w:pos="2060" w:val="left"/>
          <w:tab w:pos="4500" w:val="left"/>
          <w:tab w:pos="7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w w:val="96"/>
          <w:position w:val="1"/>
        </w:rPr>
        <w:t>Yar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w w:val="97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87"/>
          <w:position w:val="1"/>
        </w:rPr>
        <w:t>ım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3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4"/>
          <w:w w:val="63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5"/>
          <w:position w:val="1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  <w:position w:val="0"/>
        </w:rPr>
        <w:t>ık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4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  <w:position w:val="0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9"/>
          <w:w w:val="98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1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73"/>
          <w:position w:val="1"/>
        </w:rPr>
        <w:t>!A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2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aç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9"/>
          <w:position w:val="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7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1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5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3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6"/>
          <w:w w:val="92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103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9"/>
          <w:w w:val="97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6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"/>
          <w:w w:val="106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6"/>
          <w:w w:val="81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13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2"/>
          <w:position w:val="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3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4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"/>
          <w:w w:val="117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1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6"/>
          <w:position w:val="1"/>
        </w:rPr>
        <w:t>Gi•--ı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11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9"/>
          <w:position w:val="1"/>
        </w:rPr>
        <w:t>şse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4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6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"/>
          <w:w w:val="100"/>
          <w:position w:val="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10"/>
          <w:w w:val="100"/>
          <w:position w:val="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  <w:position w:val="0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9"/>
          <w:w w:val="98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1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3" w:after="0" w:line="240" w:lineRule="auto"/>
        <w:ind w:left="207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0"/>
        </w:rPr>
        <w:t>!Y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4"/>
          <w:w w:val="9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0"/>
        </w:rPr>
        <w:t>rdı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6"/>
          <w:w w:val="9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9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Gele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"/>
          <w:w w:val="9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aka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10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40" w:lineRule="auto"/>
        <w:ind w:left="2057" w:right="724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w w:val="90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Amirini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9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8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9"/>
        </w:rPr>
        <w:t>Soyadı: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7" w:lineRule="auto"/>
        <w:ind w:left="173" w:right="894" w:firstLine="-7"/>
        <w:jc w:val="left"/>
        <w:tabs>
          <w:tab w:pos="2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Olayı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9"/>
        </w:rPr>
        <w:t>Görü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düğü</w:t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7"/>
        </w:rPr>
        <w:t>IYangı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0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ine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2"/>
          <w:w w:val="9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3"/>
        </w:rPr>
        <w:t>rıldı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ğmda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yangmın;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kendile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9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6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KKT.ile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6"/>
        </w:rPr>
        <w:t>müda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6"/>
          <w:w w:val="97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10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</w:rPr>
        <w:t>edi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57C82"/>
          <w:spacing w:val="-8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öndürülmü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9"/>
        </w:rPr>
        <w:t>ola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7"/>
        </w:rPr>
        <w:t>görü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3"/>
        </w:rPr>
        <w:t>dü.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Durum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4491" w:right="419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5"/>
          <w:w w:val="10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ndür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ede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2"/>
        </w:rPr>
        <w:t>Ku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8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7"/>
          <w:w w:val="8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7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7"/>
        </w:rPr>
        <w:t>sö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9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1"/>
        </w:rPr>
        <w:t>dürücU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5" w:lineRule="exact"/>
        <w:ind w:left="144" w:right="-20"/>
        <w:jc w:val="left"/>
        <w:tabs>
          <w:tab w:pos="3080" w:val="left"/>
          <w:tab w:pos="4520" w:val="left"/>
          <w:tab w:pos="6440" w:val="left"/>
          <w:tab w:pos="8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5"/>
          <w:w w:val="188"/>
          <w:position w:val="-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3"/>
          <w:position w:val="-1"/>
        </w:rPr>
        <w:t>ndiir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6"/>
          <w:w w:val="93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3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Türü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1"/>
          <w:w w:val="89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89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29"/>
          <w:w w:val="8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47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7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1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3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-3"/>
        </w:rPr>
        <w:t>m3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8"/>
          <w:position w:val="-3"/>
        </w:rPr>
        <w:t>IKöp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1"/>
          <w:w w:val="88"/>
          <w:position w:val="-3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88"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31"/>
          <w:w w:val="88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11"/>
          <w:w w:val="100"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3"/>
        </w:rPr>
        <w:t>g.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72"/>
          <w:position w:val="-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72"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E1111"/>
          <w:spacing w:val="0"/>
          <w:w w:val="99"/>
          <w:position w:val="-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E1111"/>
          <w:spacing w:val="-3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3"/>
        </w:rPr>
        <w:t>K.T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3"/>
          <w:w w:val="100"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3"/>
        </w:rPr>
        <w:t>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09" w:lineRule="exact"/>
        <w:ind w:left="6446" w:right="-20"/>
        <w:jc w:val="left"/>
        <w:tabs>
          <w:tab w:pos="802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color w:val="444444"/>
          <w:spacing w:val="0"/>
          <w:w w:val="71"/>
        </w:rPr>
        <w:t>ı</w:t>
      </w:r>
      <w:r>
        <w:rPr>
          <w:rFonts w:ascii="Arial" w:hAnsi="Arial" w:cs="Arial" w:eastAsia="Arial"/>
          <w:sz w:val="34"/>
          <w:szCs w:val="34"/>
          <w:color w:val="44444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color w:val="444444"/>
          <w:spacing w:val="0"/>
          <w:w w:val="100"/>
        </w:rPr>
      </w:r>
      <w:r>
        <w:rPr>
          <w:rFonts w:ascii="Arial" w:hAnsi="Arial" w:cs="Arial" w:eastAsia="Arial"/>
          <w:sz w:val="34"/>
          <w:szCs w:val="34"/>
          <w:color w:val="595959"/>
          <w:spacing w:val="0"/>
          <w:w w:val="71"/>
        </w:rPr>
        <w:t>ı</w:t>
      </w:r>
      <w:r>
        <w:rPr>
          <w:rFonts w:ascii="Arial" w:hAnsi="Arial" w:cs="Arial" w:eastAsia="Arial"/>
          <w:sz w:val="34"/>
          <w:szCs w:val="34"/>
          <w:color w:val="000000"/>
          <w:spacing w:val="0"/>
          <w:w w:val="100"/>
        </w:rPr>
      </w:r>
    </w:p>
    <w:p>
      <w:pPr>
        <w:spacing w:before="0" w:after="0" w:line="195" w:lineRule="exact"/>
        <w:ind w:left="213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Yangmda;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17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222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plakalı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acm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moto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bölümündeki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plasti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aksam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elek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kabloları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0"/>
          <w:w w:val="8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4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6"/>
          <w:w w:val="88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8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</w:rPr>
        <w:t>yana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zarar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7" w:lineRule="exact"/>
        <w:ind w:left="19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9"/>
        </w:rPr>
        <w:t>öndilrı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57C82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57C82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Sonundaki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görmU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5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ür.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3" w:lineRule="exact"/>
        <w:ind w:left="165" w:right="-20"/>
        <w:jc w:val="left"/>
        <w:tabs>
          <w:tab w:pos="2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5.728771pt;margin-top:11.834942pt;width:.1pt;height:297.189061pt;mso-position-horizontal-relative:page;mso-position-vertical-relative:paragraph;z-index:-7438" coordorigin="115,237" coordsize="2,5944">
            <v:shape style="position:absolute;left:115;top:237;width:2;height:5944" coordorigin="115,237" coordsize="0,5944" path="m115,6180l115,237e" filled="f" stroked="t" strokeweight=".716096pt" strokecolor="#CFCFCC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color w:val="313434"/>
          <w:w w:val="78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asa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5"/>
        </w:rPr>
        <w:t>Du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rumu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Tahmini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5"/>
        </w:rPr>
        <w:t>Za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:5.00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3"/>
        </w:rPr>
        <w:t>TL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40" w:lineRule="auto"/>
        <w:ind w:left="207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Yangm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rin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yapıla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tetkikte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6"/>
          <w:w w:val="9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4"/>
          <w:w w:val="9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34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8"/>
        </w:rPr>
        <w:t>başlangıcmı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57C8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color w:val="757C8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5"/>
          <w:w w:val="5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6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222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9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4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Kug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7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9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aracı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88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6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8"/>
          <w:w w:val="7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bö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ümünde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3" w:lineRule="auto"/>
        <w:ind w:left="2056" w:right="58" w:firstLine="-191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F2323"/>
          <w:w w:val="73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2"/>
          <w:w w:val="7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6"/>
          <w:w w:val="9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2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"/>
          <w:w w:val="107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kı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Nedeni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8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4"/>
        </w:rPr>
        <w:t>du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104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72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99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95"/>
        </w:rPr>
        <w:t>rü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lmü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6"/>
          <w:w w:val="9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9"/>
          <w:w w:val="10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77"/>
        </w:rPr>
        <w:t>ıl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4"/>
          <w:w w:val="9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</w:rPr>
        <w:t>şt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2"/>
          <w:w w:val="9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12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6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tur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7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ada;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Elektri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6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757C8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amında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herhangib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5"/>
        </w:rPr>
        <w:t>nede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4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meydana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9"/>
        </w:rPr>
        <w:t>gele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7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7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9"/>
        </w:rPr>
        <w:t>aşınına,es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9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6"/>
          <w:w w:val="9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1"/>
        </w:rPr>
        <w:t>e,a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vb.)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4"/>
          <w:w w:val="7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8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16"/>
          <w:w w:val="8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4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dev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8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8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7"/>
          <w:w w:val="98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7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7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2"/>
          <w:w w:val="7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2"/>
          <w:w w:val="8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0"/>
          <w:w w:val="104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8"/>
        </w:rPr>
        <w:t>olelerini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4"/>
        </w:rPr>
        <w:t>tut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4"/>
          <w:w w:val="95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çevreye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"/>
          <w:w w:val="9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88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4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ngı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13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0E1111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E1111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0"/>
        </w:rPr>
        <w:t>kt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8"/>
          <w:w w:val="9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2"/>
          <w:w w:val="103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47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4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0"/>
        </w:rPr>
        <w:t>J&lt;anaatine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0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95"/>
        </w:rPr>
        <w:t>rılm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1"/>
          <w:w w:val="95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4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9"/>
          <w:w w:val="10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97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13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3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247" w:lineRule="auto"/>
        <w:ind w:left="144" w:right="4309"/>
        <w:jc w:val="left"/>
        <w:tabs>
          <w:tab w:pos="2180" w:val="left"/>
          <w:tab w:pos="6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"/>
          <w:w w:val="11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8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gort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7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85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4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3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Bedeli: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Gereç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Kay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auto"/>
        <w:ind w:left="14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5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8"/>
          <w:w w:val="95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5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27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0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6" w:lineRule="exact"/>
        <w:ind w:left="14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Teslim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9"/>
          <w:position w:val="-1"/>
        </w:rPr>
        <w:t>Edildi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"/>
          <w:w w:val="100"/>
          <w:position w:val="-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00" w:h="16820"/>
          <w:pgMar w:top="460" w:bottom="280" w:left="300" w:right="20"/>
        </w:sectPr>
      </w:pPr>
      <w:rPr/>
    </w:p>
    <w:p>
      <w:pPr>
        <w:spacing w:before="18" w:after="0" w:line="189" w:lineRule="exact"/>
        <w:ind w:left="15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.563673pt;margin-top:3.147345pt;width:1.635314pt;height:15.5pt;mso-position-horizontal-relative:page;mso-position-vertical-relative:paragraph;z-index:-7434" type="#_x0000_t202" filled="f" stroked="f">
            <v:textbox inset="0,0,0,0">
              <w:txbxContent>
                <w:p>
                  <w:pPr>
                    <w:spacing w:before="0" w:after="0" w:line="310" w:lineRule="exact"/>
                    <w:ind w:right="-86"/>
                    <w:jc w:val="left"/>
                    <w:rPr>
                      <w:rFonts w:ascii="Times New Roman" w:hAnsi="Times New Roman" w:cs="Times New Roman" w:eastAsia="Times New Roman"/>
                      <w:sz w:val="31"/>
                      <w:szCs w:val="31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31"/>
                      <w:szCs w:val="31"/>
                      <w:color w:val="444444"/>
                      <w:spacing w:val="-127"/>
                      <w:w w:val="137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31"/>
                      <w:szCs w:val="3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444444"/>
          <w:w w:val="76"/>
          <w:position w:val="-4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w w:val="77"/>
          <w:position w:val="-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6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57C82"/>
          <w:spacing w:val="-2"/>
          <w:w w:val="145"/>
          <w:position w:val="-4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3"/>
          <w:w w:val="145"/>
          <w:position w:val="-4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color w:val="757C82"/>
          <w:spacing w:val="5"/>
          <w:w w:val="209"/>
          <w:position w:val="-4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86"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87"/>
          <w:position w:val="-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2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1"/>
          <w:w w:val="91"/>
          <w:position w:val="-4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7"/>
          <w:position w:val="-4"/>
        </w:rPr>
        <w:t>ön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5"/>
          <w:w w:val="100"/>
          <w:position w:val="-4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4"/>
        </w:rPr>
        <w:t>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12" w:lineRule="exact"/>
        <w:ind w:left="812" w:right="810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95959"/>
          <w:spacing w:val="-25"/>
          <w:w w:val="118"/>
          <w:position w:val="-2"/>
        </w:rPr>
        <w:t>.</w:t>
      </w:r>
      <w:r>
        <w:rPr>
          <w:rFonts w:ascii="Arial" w:hAnsi="Arial" w:cs="Arial" w:eastAsia="Arial"/>
          <w:sz w:val="18"/>
          <w:szCs w:val="18"/>
          <w:color w:val="0E1111"/>
          <w:spacing w:val="0"/>
          <w:w w:val="158"/>
          <w:position w:val="-2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left="244" w:right="-70"/>
        <w:jc w:val="left"/>
        <w:tabs>
          <w:tab w:pos="13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66"/>
          <w:position w:val="1"/>
        </w:rPr>
        <w:t>\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46"/>
          <w:w w:val="166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E1111"/>
          <w:spacing w:val="-23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AAAFB5"/>
          <w:spacing w:val="-33"/>
          <w:w w:val="100"/>
          <w:position w:val="1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7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  <w:position w:val="1"/>
        </w:rPr>
        <w:t>lü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1"/>
        </w:rPr>
        <w:t>Yaralı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5" w:after="0" w:line="240" w:lineRule="auto"/>
        <w:ind w:right="-20"/>
        <w:jc w:val="left"/>
        <w:tabs>
          <w:tab w:pos="38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[rarih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55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2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8"/>
          <w:position w:val="1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4"/>
          <w:w w:val="108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55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0.2017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1"/>
          <w:position w:val="0"/>
        </w:rPr>
        <w:t>!Saa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9"/>
          <w:w w:val="91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20.40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38" w:lineRule="exact"/>
        <w:ind w:right="-20"/>
        <w:jc w:val="left"/>
        <w:tabs>
          <w:tab w:pos="65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1"/>
          <w:szCs w:val="21"/>
          <w:color w:val="444444"/>
          <w:w w:val="60"/>
        </w:rPr>
        <w:t>K:;</w:t>
      </w:r>
      <w:r>
        <w:rPr>
          <w:rFonts w:ascii="Arial" w:hAnsi="Arial" w:cs="Arial" w:eastAsia="Arial"/>
          <w:sz w:val="21"/>
          <w:szCs w:val="21"/>
          <w:color w:val="444444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5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9"/>
          <w:w w:val="10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7"/>
        </w:rPr>
        <w:t>Mende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1"/>
          <w:w w:val="9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1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</w:rPr>
        <w:t>ubu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7"/>
          <w:w w:val="13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"/>
          <w:w w:val="13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6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11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4"/>
          <w:w w:val="11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95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ONAYLA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9" w:after="0" w:line="399" w:lineRule="exact"/>
        <w:ind w:left="109" w:right="1829"/>
        <w:jc w:val="center"/>
        <w:tabs>
          <w:tab w:pos="2620" w:val="left"/>
          <w:tab w:pos="646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w w:val="91"/>
          <w:position w:val="-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0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93"/>
          <w:position w:val="-6"/>
        </w:rPr>
        <w:t>itm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28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6"/>
        </w:rPr>
        <w:t>işse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6"/>
        </w:rPr>
        <w:t>Üs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6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  <w:position w:val="-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3"/>
          <w:position w:val="-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5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3"/>
          <w:position w:val="-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24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0"/>
          <w:w w:val="86"/>
          <w:position w:val="-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1"/>
          <w:w w:val="63"/>
          <w:position w:val="-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  <w:position w:val="-6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6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6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6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"/>
          <w:w w:val="100"/>
          <w:position w:val="-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  <w:position w:val="-6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7"/>
          <w:w w:val="100"/>
          <w:position w:val="-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2"/>
          <w:w w:val="87"/>
          <w:position w:val="-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2"/>
          <w:position w:val="-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24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8"/>
          <w:position w:val="-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2"/>
          <w:w w:val="98"/>
          <w:position w:val="-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5"/>
          <w:position w:val="-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4"/>
          <w:position w:val="-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81"/>
          <w:position w:val="-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-6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-6"/>
        </w:rPr>
      </w:r>
      <w:r>
        <w:rPr>
          <w:rFonts w:ascii="Arial" w:hAnsi="Arial" w:cs="Arial" w:eastAsia="Arial"/>
          <w:sz w:val="26"/>
          <w:szCs w:val="26"/>
          <w:color w:val="1F2323"/>
          <w:spacing w:val="0"/>
          <w:w w:val="51"/>
          <w:position w:val="4"/>
        </w:rPr>
        <w:t>O</w:t>
      </w:r>
      <w:r>
        <w:rPr>
          <w:rFonts w:ascii="Arial" w:hAnsi="Arial" w:cs="Arial" w:eastAsia="Arial"/>
          <w:sz w:val="26"/>
          <w:szCs w:val="26"/>
          <w:color w:val="1F2323"/>
          <w:spacing w:val="17"/>
          <w:w w:val="51"/>
          <w:position w:val="4"/>
        </w:rPr>
        <w:t> </w:t>
      </w:r>
      <w:r>
        <w:rPr>
          <w:rFonts w:ascii="Arial" w:hAnsi="Arial" w:cs="Arial" w:eastAsia="Arial"/>
          <w:sz w:val="26"/>
          <w:szCs w:val="26"/>
          <w:color w:val="313434"/>
          <w:spacing w:val="0"/>
          <w:w w:val="51"/>
          <w:position w:val="4"/>
        </w:rPr>
        <w:t>3</w:t>
      </w:r>
      <w:r>
        <w:rPr>
          <w:rFonts w:ascii="Arial" w:hAnsi="Arial" w:cs="Arial" w:eastAsia="Arial"/>
          <w:sz w:val="26"/>
          <w:szCs w:val="26"/>
          <w:color w:val="313434"/>
          <w:spacing w:val="0"/>
          <w:w w:val="51"/>
          <w:position w:val="4"/>
        </w:rPr>
        <w:t> </w:t>
      </w:r>
      <w:r>
        <w:rPr>
          <w:rFonts w:ascii="Arial" w:hAnsi="Arial" w:cs="Arial" w:eastAsia="Arial"/>
          <w:sz w:val="26"/>
          <w:szCs w:val="26"/>
          <w:color w:val="313434"/>
          <w:spacing w:val="25"/>
          <w:w w:val="51"/>
          <w:position w:val="4"/>
        </w:rPr>
        <w:t> </w:t>
      </w:r>
      <w:r>
        <w:rPr>
          <w:rFonts w:ascii="Arial" w:hAnsi="Arial" w:cs="Arial" w:eastAsia="Arial"/>
          <w:sz w:val="24"/>
          <w:szCs w:val="24"/>
          <w:color w:val="1F2323"/>
          <w:spacing w:val="0"/>
          <w:w w:val="51"/>
          <w:position w:val="4"/>
        </w:rPr>
        <w:t>Kasım</w:t>
      </w:r>
      <w:r>
        <w:rPr>
          <w:rFonts w:ascii="Arial" w:hAnsi="Arial" w:cs="Arial" w:eastAsia="Arial"/>
          <w:sz w:val="24"/>
          <w:szCs w:val="24"/>
          <w:color w:val="1F2323"/>
          <w:spacing w:val="26"/>
          <w:w w:val="51"/>
          <w:position w:val="4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1F2323"/>
          <w:spacing w:val="0"/>
          <w:w w:val="60"/>
          <w:b/>
          <w:bCs/>
          <w:position w:val="4"/>
        </w:rPr>
        <w:t>2017</w:t>
      </w:r>
      <w:r>
        <w:rPr>
          <w:rFonts w:ascii="Times New Roman" w:hAnsi="Times New Roman" w:cs="Times New Roman" w:eastAsia="Times New Roman"/>
          <w:sz w:val="30"/>
          <w:szCs w:val="30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300" w:right="20"/>
          <w:cols w:num="2" w:equalWidth="0">
            <w:col w:w="1817" w:space="239"/>
            <w:col w:w="9524"/>
          </w:cols>
        </w:sectPr>
      </w:pPr>
      <w:rPr/>
    </w:p>
    <w:p>
      <w:pPr>
        <w:spacing w:before="0" w:after="0" w:line="254" w:lineRule="exact"/>
        <w:ind w:left="287" w:right="-20"/>
        <w:jc w:val="left"/>
        <w:tabs>
          <w:tab w:pos="49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.150192pt;margin-top:9.27699pt;width:5.4534pt;height:6pt;mso-position-horizontal-relative:page;mso-position-vertical-relative:paragraph;z-index:-7433" type="#_x0000_t202" filled="f" stroked="f">
            <v:textbox inset="0,0,0,0">
              <w:txbxContent>
                <w:p>
                  <w:pPr>
                    <w:spacing w:before="0" w:after="0" w:line="120" w:lineRule="exact"/>
                    <w:ind w:right="-58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color w:val="444444"/>
                      <w:spacing w:val="0"/>
                      <w:w w:val="148"/>
                      <w:i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9"/>
          <w:szCs w:val="19"/>
          <w:color w:val="595959"/>
          <w:spacing w:val="0"/>
          <w:w w:val="59"/>
          <w:position w:val="5"/>
        </w:rPr>
        <w:t>·;::;</w:t>
      </w:r>
      <w:r>
        <w:rPr>
          <w:rFonts w:ascii="Times New Roman" w:hAnsi="Times New Roman" w:cs="Times New Roman" w:eastAsia="Times New Roman"/>
          <w:sz w:val="19"/>
          <w:szCs w:val="19"/>
          <w:color w:val="595959"/>
          <w:spacing w:val="0"/>
          <w:w w:val="100"/>
          <w:position w:val="5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595959"/>
          <w:spacing w:val="0"/>
          <w:w w:val="100"/>
          <w:position w:val="5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5"/>
          <w:position w:val="-1"/>
        </w:rPr>
        <w:t>Am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2"/>
          <w:w w:val="95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0"/>
          <w:w w:val="97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6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15" w:lineRule="exact"/>
        <w:ind w:left="330" w:right="-20"/>
        <w:jc w:val="left"/>
        <w:tabs>
          <w:tab w:pos="88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color w:val="595959"/>
          <w:spacing w:val="0"/>
          <w:w w:val="141"/>
          <w:position w:val="4"/>
        </w:rPr>
        <w:t>&gt;.</w:t>
      </w:r>
      <w:r>
        <w:rPr>
          <w:rFonts w:ascii="Arial" w:hAnsi="Arial" w:cs="Arial" w:eastAsia="Arial"/>
          <w:sz w:val="14"/>
          <w:szCs w:val="14"/>
          <w:color w:val="595959"/>
          <w:spacing w:val="0"/>
          <w:w w:val="100"/>
          <w:position w:val="4"/>
        </w:rPr>
        <w:tab/>
      </w:r>
      <w:r>
        <w:rPr>
          <w:rFonts w:ascii="Arial" w:hAnsi="Arial" w:cs="Arial" w:eastAsia="Arial"/>
          <w:sz w:val="14"/>
          <w:szCs w:val="14"/>
          <w:color w:val="595959"/>
          <w:spacing w:val="0"/>
          <w:w w:val="100"/>
          <w:position w:val="4"/>
        </w:rPr>
      </w:r>
      <w:r>
        <w:rPr>
          <w:rFonts w:ascii="Arial" w:hAnsi="Arial" w:cs="Arial" w:eastAsia="Arial"/>
          <w:sz w:val="18"/>
          <w:szCs w:val="18"/>
          <w:color w:val="93979C"/>
          <w:spacing w:val="0"/>
          <w:w w:val="100"/>
          <w:i/>
          <w:position w:val="0"/>
        </w:rPr>
        <w:t>1</w:t>
      </w:r>
      <w:r>
        <w:rPr>
          <w:rFonts w:ascii="Arial" w:hAnsi="Arial" w:cs="Arial" w:eastAsia="Arial"/>
          <w:sz w:val="18"/>
          <w:szCs w:val="18"/>
          <w:color w:val="93979C"/>
          <w:spacing w:val="0"/>
          <w:w w:val="100"/>
          <w:i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93979C"/>
          <w:spacing w:val="1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3979C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93979C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9"/>
          <w:position w:val="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55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5"/>
          <w:w w:val="5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3"/>
          <w:position w:val="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507" w:right="-20"/>
        <w:jc w:val="left"/>
        <w:tabs>
          <w:tab w:pos="2980" w:val="left"/>
          <w:tab w:pos="8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757C82"/>
          <w:spacing w:val="0"/>
          <w:w w:val="100"/>
          <w:b/>
          <w:bCs/>
          <w:position w:val="-3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color w:val="757C82"/>
          <w:spacing w:val="0"/>
          <w:w w:val="100"/>
          <w:b/>
          <w:bCs/>
          <w:position w:val="-3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757C82"/>
          <w:spacing w:val="0"/>
          <w:w w:val="100"/>
          <w:b/>
          <w:bCs/>
          <w:position w:val="-3"/>
        </w:rPr>
      </w:r>
      <w:r>
        <w:rPr>
          <w:rFonts w:ascii="Arial" w:hAnsi="Arial" w:cs="Arial" w:eastAsia="Arial"/>
          <w:sz w:val="20"/>
          <w:szCs w:val="20"/>
          <w:color w:val="757C82"/>
          <w:spacing w:val="0"/>
          <w:w w:val="68"/>
          <w:b/>
          <w:bCs/>
          <w:position w:val="1"/>
        </w:rPr>
        <w:t>1</w:t>
      </w:r>
      <w:r>
        <w:rPr>
          <w:rFonts w:ascii="Arial" w:hAnsi="Arial" w:cs="Arial" w:eastAsia="Arial"/>
          <w:sz w:val="20"/>
          <w:szCs w:val="20"/>
          <w:color w:val="757C82"/>
          <w:spacing w:val="10"/>
          <w:w w:val="68"/>
          <w:b/>
          <w:bCs/>
          <w:position w:val="1"/>
        </w:rPr>
        <w:t> </w:t>
      </w:r>
      <w:r>
        <w:rPr>
          <w:rFonts w:ascii="Arial" w:hAnsi="Arial" w:cs="Arial" w:eastAsia="Arial"/>
          <w:sz w:val="20"/>
          <w:szCs w:val="20"/>
          <w:color w:val="757C82"/>
          <w:spacing w:val="0"/>
          <w:w w:val="108"/>
          <w:b/>
          <w:bCs/>
          <w:position w:val="1"/>
        </w:rPr>
        <w:t>YILDtRIM</w:t>
      </w:r>
      <w:r>
        <w:rPr>
          <w:rFonts w:ascii="Arial" w:hAnsi="Arial" w:cs="Arial" w:eastAsia="Arial"/>
          <w:sz w:val="20"/>
          <w:szCs w:val="20"/>
          <w:color w:val="757C82"/>
          <w:spacing w:val="0"/>
          <w:w w:val="100"/>
          <w:b/>
          <w:bCs/>
          <w:position w:val="1"/>
        </w:rPr>
        <w:tab/>
      </w:r>
      <w:r>
        <w:rPr>
          <w:rFonts w:ascii="Arial" w:hAnsi="Arial" w:cs="Arial" w:eastAsia="Arial"/>
          <w:sz w:val="20"/>
          <w:szCs w:val="20"/>
          <w:color w:val="757C82"/>
          <w:spacing w:val="0"/>
          <w:w w:val="100"/>
          <w:b/>
          <w:bCs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1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7"/>
          <w:w w:val="101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7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96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95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0"/>
          <w:w w:val="100"/>
          <w:position w:val="0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color w:val="313434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84" w:lineRule="exact"/>
        <w:ind w:left="2221" w:right="-20"/>
        <w:jc w:val="left"/>
        <w:tabs>
          <w:tab w:pos="2720" w:val="left"/>
        </w:tabs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color w:val="757C82"/>
          <w:spacing w:val="0"/>
          <w:w w:val="100"/>
          <w:b/>
          <w:bCs/>
          <w:position w:val="-1"/>
        </w:rPr>
        <w:t>Gü</w:t>
      </w:r>
      <w:r>
        <w:rPr>
          <w:rFonts w:ascii="Arial" w:hAnsi="Arial" w:cs="Arial" w:eastAsia="Arial"/>
          <w:sz w:val="19"/>
          <w:szCs w:val="19"/>
          <w:color w:val="757C82"/>
          <w:spacing w:val="-2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19"/>
          <w:szCs w:val="19"/>
          <w:color w:val="757C82"/>
          <w:spacing w:val="0"/>
          <w:w w:val="100"/>
          <w:b/>
          <w:bCs/>
          <w:position w:val="-1"/>
        </w:rPr>
        <w:tab/>
      </w:r>
      <w:r>
        <w:rPr>
          <w:rFonts w:ascii="Arial" w:hAnsi="Arial" w:cs="Arial" w:eastAsia="Arial"/>
          <w:sz w:val="19"/>
          <w:szCs w:val="19"/>
          <w:color w:val="757C82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20"/>
          <w:szCs w:val="20"/>
          <w:color w:val="757C82"/>
          <w:spacing w:val="0"/>
          <w:w w:val="100"/>
          <w:b/>
          <w:bCs/>
          <w:position w:val="4"/>
        </w:rPr>
        <w:t>y</w:t>
      </w:r>
      <w:r>
        <w:rPr>
          <w:rFonts w:ascii="Arial" w:hAnsi="Arial" w:cs="Arial" w:eastAsia="Arial"/>
          <w:sz w:val="20"/>
          <w:szCs w:val="20"/>
          <w:color w:val="757C82"/>
          <w:spacing w:val="-8"/>
          <w:w w:val="100"/>
          <w:b/>
          <w:bCs/>
          <w:position w:val="4"/>
        </w:rPr>
        <w:t> </w:t>
      </w:r>
      <w:r>
        <w:rPr>
          <w:rFonts w:ascii="Arial" w:hAnsi="Arial" w:cs="Arial" w:eastAsia="Arial"/>
          <w:sz w:val="19"/>
          <w:szCs w:val="19"/>
          <w:color w:val="757C82"/>
          <w:spacing w:val="0"/>
          <w:w w:val="100"/>
          <w:b/>
          <w:bCs/>
          <w:position w:val="4"/>
        </w:rPr>
        <w:t>B</w:t>
      </w:r>
      <w:r>
        <w:rPr>
          <w:rFonts w:ascii="Arial" w:hAnsi="Arial" w:cs="Arial" w:eastAsia="Arial"/>
          <w:sz w:val="19"/>
          <w:szCs w:val="19"/>
          <w:color w:val="757C82"/>
          <w:spacing w:val="-4"/>
          <w:w w:val="100"/>
          <w:b/>
          <w:bCs/>
          <w:position w:val="4"/>
        </w:rPr>
        <w:t>ö</w:t>
      </w:r>
      <w:r>
        <w:rPr>
          <w:rFonts w:ascii="Arial" w:hAnsi="Arial" w:cs="Arial" w:eastAsia="Arial"/>
          <w:sz w:val="19"/>
          <w:szCs w:val="19"/>
          <w:color w:val="595959"/>
          <w:spacing w:val="0"/>
          <w:w w:val="100"/>
          <w:b/>
          <w:bCs/>
          <w:position w:val="4"/>
        </w:rPr>
        <w:t>t</w:t>
      </w:r>
      <w:r>
        <w:rPr>
          <w:rFonts w:ascii="Arial" w:hAnsi="Arial" w:cs="Arial" w:eastAsia="Arial"/>
          <w:sz w:val="19"/>
          <w:szCs w:val="19"/>
          <w:color w:val="595959"/>
          <w:spacing w:val="-14"/>
          <w:w w:val="100"/>
          <w:b/>
          <w:bCs/>
          <w:position w:val="4"/>
        </w:rPr>
        <w:t>g</w:t>
      </w:r>
      <w:r>
        <w:rPr>
          <w:rFonts w:ascii="Arial" w:hAnsi="Arial" w:cs="Arial" w:eastAsia="Arial"/>
          <w:sz w:val="19"/>
          <w:szCs w:val="19"/>
          <w:color w:val="757C82"/>
          <w:spacing w:val="0"/>
          <w:w w:val="100"/>
          <w:b/>
          <w:bCs/>
          <w:position w:val="4"/>
        </w:rPr>
        <w:t>e</w:t>
      </w:r>
      <w:r>
        <w:rPr>
          <w:rFonts w:ascii="Arial" w:hAnsi="Arial" w:cs="Arial" w:eastAsia="Arial"/>
          <w:sz w:val="19"/>
          <w:szCs w:val="19"/>
          <w:color w:val="757C82"/>
          <w:spacing w:val="38"/>
          <w:w w:val="100"/>
          <w:b/>
          <w:bCs/>
          <w:position w:val="4"/>
        </w:rPr>
        <w:t> </w:t>
      </w:r>
      <w:r>
        <w:rPr>
          <w:rFonts w:ascii="Arial" w:hAnsi="Arial" w:cs="Arial" w:eastAsia="Arial"/>
          <w:sz w:val="19"/>
          <w:szCs w:val="19"/>
          <w:color w:val="757C82"/>
          <w:spacing w:val="-12"/>
          <w:w w:val="108"/>
          <w:b/>
          <w:bCs/>
          <w:position w:val="4"/>
        </w:rPr>
        <w:t>1</w:t>
      </w:r>
      <w:r>
        <w:rPr>
          <w:rFonts w:ascii="Arial" w:hAnsi="Arial" w:cs="Arial" w:eastAsia="Arial"/>
          <w:sz w:val="19"/>
          <w:szCs w:val="19"/>
          <w:color w:val="93979C"/>
          <w:spacing w:val="0"/>
          <w:w w:val="164"/>
          <w:b/>
          <w:bCs/>
          <w:position w:val="4"/>
        </w:rPr>
        <w:t>.</w:t>
      </w:r>
      <w:r>
        <w:rPr>
          <w:rFonts w:ascii="Arial" w:hAnsi="Arial" w:cs="Arial" w:eastAsia="Arial"/>
          <w:sz w:val="19"/>
          <w:szCs w:val="19"/>
          <w:color w:val="93979C"/>
          <w:spacing w:val="-25"/>
          <w:w w:val="100"/>
          <w:b/>
          <w:bCs/>
          <w:position w:val="4"/>
        </w:rPr>
        <w:t> </w:t>
      </w:r>
      <w:r>
        <w:rPr>
          <w:rFonts w:ascii="Arial" w:hAnsi="Arial" w:cs="Arial" w:eastAsia="Arial"/>
          <w:sz w:val="19"/>
          <w:szCs w:val="19"/>
          <w:color w:val="757C82"/>
          <w:spacing w:val="0"/>
          <w:w w:val="104"/>
          <w:b/>
          <w:bCs/>
          <w:position w:val="4"/>
        </w:rPr>
        <w:t>Posta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59" w:lineRule="exact"/>
        <w:ind w:left="2980" w:right="-20"/>
        <w:jc w:val="left"/>
        <w:tabs>
          <w:tab w:pos="5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7.050079pt;margin-top:2.199487pt;width:94.074587pt;height:69.5pt;mso-position-horizontal-relative:page;mso-position-vertical-relative:paragraph;z-index:-7432" type="#_x0000_t202" filled="f" stroked="f">
            <v:textbox inset="0,0,0,0">
              <w:txbxContent>
                <w:p>
                  <w:pPr>
                    <w:spacing w:before="0" w:after="0" w:line="1390" w:lineRule="exact"/>
                    <w:ind w:right="-249"/>
                    <w:jc w:val="left"/>
                    <w:rPr>
                      <w:rFonts w:ascii="Arial" w:hAnsi="Arial" w:cs="Arial" w:eastAsia="Arial"/>
                      <w:sz w:val="139"/>
                      <w:szCs w:val="139"/>
                    </w:rPr>
                  </w:pPr>
                  <w:rPr/>
                  <w:r>
                    <w:rPr>
                      <w:rFonts w:ascii="Arial" w:hAnsi="Arial" w:cs="Arial" w:eastAsia="Arial"/>
                      <w:sz w:val="139"/>
                      <w:szCs w:val="139"/>
                      <w:color w:val="3F6099"/>
                      <w:w w:val="216"/>
                      <w:i/>
                      <w:position w:val="-1"/>
                    </w:rPr>
                    <w:t>a</w:t>
                  </w:r>
                  <w:r>
                    <w:rPr>
                      <w:rFonts w:ascii="Arial" w:hAnsi="Arial" w:cs="Arial" w:eastAsia="Arial"/>
                      <w:sz w:val="139"/>
                      <w:szCs w:val="139"/>
                      <w:color w:val="3F6099"/>
                      <w:spacing w:val="-251"/>
                      <w:w w:val="100"/>
                      <w:i/>
                      <w:position w:val="-1"/>
                    </w:rPr>
                    <w:t> </w:t>
                  </w:r>
                  <w:r>
                    <w:rPr>
                      <w:rFonts w:ascii="Arial" w:hAnsi="Arial" w:cs="Arial" w:eastAsia="Arial"/>
                      <w:sz w:val="139"/>
                      <w:szCs w:val="139"/>
                      <w:color w:val="595959"/>
                      <w:spacing w:val="-11"/>
                      <w:w w:val="17"/>
                      <w:i/>
                      <w:position w:val="-1"/>
                    </w:rPr>
                    <w:t>·</w:t>
                  </w:r>
                  <w:r>
                    <w:rPr>
                      <w:rFonts w:ascii="Arial" w:hAnsi="Arial" w:cs="Arial" w:eastAsia="Arial"/>
                      <w:sz w:val="139"/>
                      <w:szCs w:val="139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color w:val="757C82"/>
          <w:spacing w:val="0"/>
          <w:w w:val="100"/>
          <w:b/>
          <w:bCs/>
          <w:position w:val="8"/>
        </w:rPr>
        <w:t>p</w:t>
      </w:r>
      <w:r>
        <w:rPr>
          <w:rFonts w:ascii="Arial" w:hAnsi="Arial" w:cs="Arial" w:eastAsia="Arial"/>
          <w:sz w:val="20"/>
          <w:szCs w:val="20"/>
          <w:color w:val="757C82"/>
          <w:spacing w:val="0"/>
          <w:w w:val="100"/>
          <w:b/>
          <w:bCs/>
          <w:position w:val="8"/>
        </w:rPr>
        <w:t> </w:t>
      </w:r>
      <w:r>
        <w:rPr>
          <w:rFonts w:ascii="Arial" w:hAnsi="Arial" w:cs="Arial" w:eastAsia="Arial"/>
          <w:sz w:val="20"/>
          <w:szCs w:val="20"/>
          <w:color w:val="757C82"/>
          <w:spacing w:val="52"/>
          <w:w w:val="100"/>
          <w:b/>
          <w:bCs/>
          <w:position w:val="8"/>
        </w:rPr>
        <w:t> </w:t>
      </w:r>
      <w:r>
        <w:rPr>
          <w:rFonts w:ascii="Arial" w:hAnsi="Arial" w:cs="Arial" w:eastAsia="Arial"/>
          <w:sz w:val="19"/>
          <w:szCs w:val="19"/>
          <w:color w:val="595959"/>
          <w:spacing w:val="0"/>
          <w:w w:val="134"/>
          <w:position w:val="11"/>
        </w:rPr>
        <w:t>r</w:t>
      </w:r>
      <w:r>
        <w:rPr>
          <w:rFonts w:ascii="Arial" w:hAnsi="Arial" w:cs="Arial" w:eastAsia="Arial"/>
          <w:sz w:val="19"/>
          <w:szCs w:val="19"/>
          <w:color w:val="595959"/>
          <w:spacing w:val="-28"/>
          <w:w w:val="134"/>
          <w:position w:val="11"/>
        </w:rPr>
        <w:t> </w:t>
      </w:r>
      <w:r>
        <w:rPr>
          <w:rFonts w:ascii="Arial" w:hAnsi="Arial" w:cs="Arial" w:eastAsia="Arial"/>
          <w:sz w:val="19"/>
          <w:szCs w:val="19"/>
          <w:color w:val="757C82"/>
          <w:spacing w:val="0"/>
          <w:w w:val="114"/>
          <w:position w:val="11"/>
        </w:rPr>
        <w:t>A</w:t>
      </w:r>
      <w:r>
        <w:rPr>
          <w:rFonts w:ascii="Arial" w:hAnsi="Arial" w:cs="Arial" w:eastAsia="Arial"/>
          <w:sz w:val="19"/>
          <w:szCs w:val="19"/>
          <w:color w:val="757C82"/>
          <w:spacing w:val="-15"/>
          <w:w w:val="115"/>
          <w:position w:val="11"/>
        </w:rPr>
        <w:t>m</w:t>
      </w:r>
      <w:r>
        <w:rPr>
          <w:rFonts w:ascii="Arial" w:hAnsi="Arial" w:cs="Arial" w:eastAsia="Arial"/>
          <w:sz w:val="19"/>
          <w:szCs w:val="19"/>
          <w:color w:val="595959"/>
          <w:spacing w:val="5"/>
          <w:w w:val="214"/>
          <w:position w:val="11"/>
        </w:rPr>
        <w:t>i</w:t>
      </w:r>
      <w:r>
        <w:rPr>
          <w:rFonts w:ascii="Arial" w:hAnsi="Arial" w:cs="Arial" w:eastAsia="Arial"/>
          <w:sz w:val="19"/>
          <w:szCs w:val="19"/>
          <w:color w:val="757C82"/>
          <w:spacing w:val="0"/>
          <w:w w:val="143"/>
          <w:position w:val="11"/>
        </w:rPr>
        <w:t>ri</w:t>
      </w:r>
      <w:r>
        <w:rPr>
          <w:rFonts w:ascii="Arial" w:hAnsi="Arial" w:cs="Arial" w:eastAsia="Arial"/>
          <w:sz w:val="19"/>
          <w:szCs w:val="19"/>
          <w:color w:val="757C82"/>
          <w:spacing w:val="0"/>
          <w:w w:val="100"/>
          <w:position w:val="11"/>
        </w:rPr>
        <w:tab/>
      </w:r>
      <w:r>
        <w:rPr>
          <w:rFonts w:ascii="Arial" w:hAnsi="Arial" w:cs="Arial" w:eastAsia="Arial"/>
          <w:sz w:val="19"/>
          <w:szCs w:val="19"/>
          <w:color w:val="757C82"/>
          <w:spacing w:val="0"/>
          <w:w w:val="100"/>
          <w:position w:val="11"/>
        </w:rPr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0"/>
          <w:w w:val="63"/>
          <w:position w:val="-3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3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2"/>
          <w:position w:val="-3"/>
        </w:rPr>
        <w:t>tf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2"/>
          <w:position w:val="-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4"/>
          <w:w w:val="132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3"/>
        </w:rPr>
        <w:t>Çvş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5" w:lineRule="atLeast"/>
        <w:ind w:left="5314" w:right="-20"/>
        <w:jc w:val="left"/>
        <w:tabs>
          <w:tab w:pos="9160" w:val="left"/>
          <w:tab w:pos="10320" w:val="left"/>
        </w:tabs>
        <w:rPr>
          <w:rFonts w:ascii="Arial" w:hAnsi="Arial" w:cs="Arial" w:eastAsia="Arial"/>
          <w:sz w:val="8"/>
          <w:szCs w:val="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6.970886pt;margin-top:-1.428151pt;width:49.120139pt;height:42.160058pt;mso-position-horizontal-relative:page;mso-position-vertical-relative:paragraph;z-index:-7431" type="#_x0000_t202" filled="f" stroked="f">
            <v:textbox inset="0,0,0,0">
              <w:txbxContent>
                <w:p>
                  <w:pPr>
                    <w:spacing w:before="0" w:after="0" w:line="843" w:lineRule="exact"/>
                    <w:ind w:right="-166"/>
                    <w:jc w:val="left"/>
                    <w:tabs>
                      <w:tab w:pos="900" w:val="left"/>
                    </w:tabs>
                    <w:rPr>
                      <w:rFonts w:ascii="Times New Roman" w:hAnsi="Times New Roman" w:cs="Times New Roman" w:eastAsia="Times New Roman"/>
                      <w:sz w:val="56"/>
                      <w:szCs w:val="5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68"/>
                      <w:szCs w:val="68"/>
                      <w:color w:val="3B4F7E"/>
                      <w:spacing w:val="-233"/>
                      <w:w w:val="55"/>
                      <w:b/>
                      <w:bCs/>
                      <w:position w:val="13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56"/>
                      <w:szCs w:val="56"/>
                      <w:color w:val="595959"/>
                      <w:spacing w:val="0"/>
                      <w:w w:val="38"/>
                      <w:i/>
                      <w:position w:val="-6"/>
                    </w:rPr>
                    <w:t>ö</w:t>
                  </w:r>
                  <w:r>
                    <w:rPr>
                      <w:rFonts w:ascii="Times New Roman" w:hAnsi="Times New Roman" w:cs="Times New Roman" w:eastAsia="Times New Roman"/>
                      <w:sz w:val="56"/>
                      <w:szCs w:val="56"/>
                      <w:color w:val="595959"/>
                      <w:spacing w:val="-77"/>
                      <w:w w:val="38"/>
                      <w:i/>
                      <w:position w:val="-6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sz w:val="68"/>
                      <w:szCs w:val="68"/>
                      <w:color w:val="757C82"/>
                      <w:spacing w:val="-172"/>
                      <w:w w:val="82"/>
                      <w:b/>
                      <w:bCs/>
                      <w:position w:val="13"/>
                    </w:rPr>
                    <w:t>\</w:t>
                  </w:r>
                  <w:r>
                    <w:rPr>
                      <w:rFonts w:ascii="Times New Roman" w:hAnsi="Times New Roman" w:cs="Times New Roman" w:eastAsia="Times New Roman"/>
                      <w:sz w:val="68"/>
                      <w:szCs w:val="68"/>
                      <w:color w:val="3B4F7E"/>
                      <w:spacing w:val="-163"/>
                      <w:w w:val="55"/>
                      <w:b/>
                      <w:bCs/>
                      <w:position w:val="13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z w:val="56"/>
                      <w:szCs w:val="56"/>
                      <w:color w:val="595959"/>
                      <w:spacing w:val="0"/>
                      <w:w w:val="37"/>
                      <w:i/>
                      <w:position w:val="-6"/>
                    </w:rPr>
                    <w:t>ı</w:t>
                  </w:r>
                  <w:r>
                    <w:rPr>
                      <w:rFonts w:ascii="Times New Roman" w:hAnsi="Times New Roman" w:cs="Times New Roman" w:eastAsia="Times New Roman"/>
                      <w:sz w:val="56"/>
                      <w:szCs w:val="56"/>
                      <w:color w:val="595959"/>
                      <w:spacing w:val="-87"/>
                      <w:w w:val="100"/>
                      <w:i/>
                      <w:position w:val="-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56"/>
                      <w:szCs w:val="56"/>
                      <w:color w:val="595959"/>
                      <w:spacing w:val="0"/>
                      <w:w w:val="38"/>
                      <w:i/>
                      <w:position w:val="-6"/>
                    </w:rPr>
                    <w:t>;</w:t>
                  </w:r>
                  <w:r>
                    <w:rPr>
                      <w:rFonts w:ascii="Times New Roman" w:hAnsi="Times New Roman" w:cs="Times New Roman" w:eastAsia="Times New Roman"/>
                      <w:sz w:val="56"/>
                      <w:szCs w:val="56"/>
                      <w:color w:val="595959"/>
                      <w:spacing w:val="0"/>
                      <w:w w:val="100"/>
                      <w:i/>
                      <w:position w:val="-6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56"/>
                      <w:szCs w:val="56"/>
                      <w:color w:val="595959"/>
                      <w:spacing w:val="0"/>
                      <w:w w:val="100"/>
                      <w:i/>
                      <w:position w:val="-6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56"/>
                      <w:szCs w:val="56"/>
                      <w:color w:val="93979C"/>
                      <w:spacing w:val="0"/>
                      <w:w w:val="47"/>
                      <w:position w:val="-6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56"/>
                      <w:szCs w:val="56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9.885986pt;margin-top:46.021946pt;width:10.273108pt;height:12.5pt;mso-position-horizontal-relative:page;mso-position-vertical-relative:paragraph;z-index:-7430" type="#_x0000_t202" filled="f" stroked="f">
            <v:textbox inset="0,0,0,0">
              <w:txbxContent>
                <w:p>
                  <w:pPr>
                    <w:spacing w:before="0" w:after="0" w:line="250" w:lineRule="exact"/>
                    <w:ind w:right="-78"/>
                    <w:jc w:val="left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5"/>
                      <w:szCs w:val="25"/>
                      <w:color w:val="93979C"/>
                      <w:w w:val="127"/>
                      <w:b/>
                      <w:bCs/>
                      <w:i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z w:val="25"/>
                      <w:szCs w:val="25"/>
                      <w:color w:val="93979C"/>
                      <w:spacing w:val="-15"/>
                      <w:w w:val="127"/>
                      <w:b/>
                      <w:bCs/>
                      <w:i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z w:val="25"/>
                      <w:szCs w:val="25"/>
                      <w:color w:val="757C82"/>
                      <w:spacing w:val="0"/>
                      <w:w w:val="33"/>
                      <w:b/>
                      <w:bCs/>
                      <w:i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sz w:val="25"/>
                      <w:szCs w:val="25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84"/>
          <w:szCs w:val="84"/>
          <w:color w:val="444444"/>
          <w:w w:val="24"/>
        </w:rPr>
        <w:t>A</w:t>
      </w:r>
      <w:r>
        <w:rPr>
          <w:rFonts w:ascii="Times New Roman" w:hAnsi="Times New Roman" w:cs="Times New Roman" w:eastAsia="Times New Roman"/>
          <w:sz w:val="84"/>
          <w:szCs w:val="84"/>
          <w:color w:val="444444"/>
          <w:spacing w:val="-103"/>
          <w:w w:val="24"/>
        </w:rPr>
        <w:t>k</w:t>
      </w:r>
      <w:r>
        <w:rPr>
          <w:rFonts w:ascii="Times New Roman" w:hAnsi="Times New Roman" w:cs="Times New Roman" w:eastAsia="Times New Roman"/>
          <w:sz w:val="84"/>
          <w:szCs w:val="84"/>
          <w:color w:val="3B4F7E"/>
          <w:spacing w:val="0"/>
          <w:w w:val="85"/>
        </w:rPr>
        <w:t>edbJ</w:t>
      </w:r>
      <w:r>
        <w:rPr>
          <w:rFonts w:ascii="Times New Roman" w:hAnsi="Times New Roman" w:cs="Times New Roman" w:eastAsia="Times New Roman"/>
          <w:sz w:val="84"/>
          <w:szCs w:val="84"/>
          <w:color w:val="3B4F7E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84"/>
          <w:szCs w:val="84"/>
          <w:color w:val="3B4F7E"/>
          <w:spacing w:val="0"/>
          <w:w w:val="100"/>
        </w:rPr>
      </w:r>
      <w:r>
        <w:rPr>
          <w:rFonts w:ascii="Times New Roman" w:hAnsi="Times New Roman" w:cs="Times New Roman" w:eastAsia="Times New Roman"/>
          <w:sz w:val="13"/>
          <w:szCs w:val="13"/>
          <w:color w:val="3B4F7E"/>
          <w:spacing w:val="12"/>
          <w:w w:val="174"/>
          <w:b/>
          <w:bCs/>
          <w:position w:val="47"/>
        </w:rPr>
        <w:t>ı</w:t>
      </w:r>
      <w:r>
        <w:rPr>
          <w:rFonts w:ascii="Times New Roman" w:hAnsi="Times New Roman" w:cs="Times New Roman" w:eastAsia="Times New Roman"/>
          <w:sz w:val="13"/>
          <w:szCs w:val="13"/>
          <w:color w:val="3B4F7E"/>
          <w:spacing w:val="0"/>
          <w:w w:val="174"/>
          <w:b/>
          <w:bCs/>
          <w:position w:val="47"/>
        </w:rPr>
        <w:t>,</w:t>
      </w:r>
      <w:r>
        <w:rPr>
          <w:rFonts w:ascii="Times New Roman" w:hAnsi="Times New Roman" w:cs="Times New Roman" w:eastAsia="Times New Roman"/>
          <w:sz w:val="13"/>
          <w:szCs w:val="13"/>
          <w:color w:val="3B4F7E"/>
          <w:spacing w:val="-38"/>
          <w:w w:val="174"/>
          <w:b/>
          <w:bCs/>
          <w:position w:val="47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B4F7E"/>
          <w:spacing w:val="0"/>
          <w:w w:val="100"/>
          <w:b/>
          <w:bCs/>
          <w:position w:val="47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3B4F7E"/>
          <w:spacing w:val="0"/>
          <w:w w:val="100"/>
          <w:b/>
          <w:bCs/>
          <w:position w:val="47"/>
        </w:rPr>
      </w:r>
      <w:r>
        <w:rPr>
          <w:rFonts w:ascii="Arial" w:hAnsi="Arial" w:cs="Arial" w:eastAsia="Arial"/>
          <w:sz w:val="8"/>
          <w:szCs w:val="8"/>
          <w:color w:val="93979C"/>
          <w:spacing w:val="0"/>
          <w:w w:val="174"/>
          <w:position w:val="47"/>
        </w:rPr>
        <w:t>&gt;</w:t>
      </w:r>
      <w:r>
        <w:rPr>
          <w:rFonts w:ascii="Arial" w:hAnsi="Arial" w:cs="Arial" w:eastAsia="Arial"/>
          <w:sz w:val="8"/>
          <w:szCs w:val="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00" w:right="20"/>
        </w:sectPr>
      </w:pPr>
      <w:rPr/>
    </w:p>
    <w:p>
      <w:pPr>
        <w:spacing w:before="0" w:after="0" w:line="96" w:lineRule="atLeast"/>
        <w:ind w:left="273" w:right="-65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color w:val="444444"/>
          <w:spacing w:val="0"/>
          <w:w w:val="72"/>
        </w:rPr>
        <w:t>..:.:</w:t>
      </w:r>
      <w:r>
        <w:rPr>
          <w:rFonts w:ascii="Times New Roman" w:hAnsi="Times New Roman" w:cs="Times New Roman" w:eastAsia="Times New Roman"/>
          <w:sz w:val="17"/>
          <w:szCs w:val="17"/>
          <w:color w:val="000000"/>
          <w:spacing w:val="0"/>
          <w:w w:val="100"/>
        </w:rPr>
      </w:r>
    </w:p>
    <w:p>
      <w:pPr>
        <w:spacing w:before="0" w:after="0" w:line="47" w:lineRule="atLeast"/>
        <w:ind w:left="273" w:right="-64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444444"/>
          <w:spacing w:val="0"/>
          <w:w w:val="75"/>
        </w:rPr>
        <w:t>-.;;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847" w:lineRule="atLeast"/>
        <w:ind w:right="-20"/>
        <w:jc w:val="left"/>
        <w:tabs>
          <w:tab w:pos="2540" w:val="left"/>
        </w:tabs>
        <w:rPr>
          <w:rFonts w:ascii="Times New Roman" w:hAnsi="Times New Roman" w:cs="Times New Roman" w:eastAsia="Times New Roman"/>
          <w:sz w:val="64"/>
          <w:szCs w:val="64"/>
        </w:rPr>
      </w:pPr>
      <w:rPr/>
      <w:r>
        <w:rPr/>
        <w:br w:type="column"/>
      </w:r>
      <w:r>
        <w:rPr>
          <w:rFonts w:ascii="Arial" w:hAnsi="Arial" w:cs="Arial" w:eastAsia="Arial"/>
          <w:sz w:val="17"/>
          <w:szCs w:val="17"/>
          <w:color w:val="2A3489"/>
          <w:spacing w:val="0"/>
          <w:w w:val="100"/>
          <w:position w:val="14"/>
        </w:rPr>
        <w:t>1</w:t>
      </w:r>
      <w:r>
        <w:rPr>
          <w:rFonts w:ascii="Arial" w:hAnsi="Arial" w:cs="Arial" w:eastAsia="Arial"/>
          <w:sz w:val="17"/>
          <w:szCs w:val="17"/>
          <w:color w:val="2A3489"/>
          <w:spacing w:val="0"/>
          <w:w w:val="100"/>
          <w:position w:val="14"/>
        </w:rPr>
        <w:tab/>
      </w:r>
      <w:r>
        <w:rPr>
          <w:rFonts w:ascii="Arial" w:hAnsi="Arial" w:cs="Arial" w:eastAsia="Arial"/>
          <w:sz w:val="17"/>
          <w:szCs w:val="17"/>
          <w:color w:val="2A3489"/>
          <w:spacing w:val="0"/>
          <w:w w:val="100"/>
          <w:position w:val="14"/>
        </w:rPr>
      </w:r>
      <w:r>
        <w:rPr>
          <w:rFonts w:ascii="Times New Roman" w:hAnsi="Times New Roman" w:cs="Times New Roman" w:eastAsia="Times New Roman"/>
          <w:sz w:val="64"/>
          <w:szCs w:val="64"/>
          <w:color w:val="93979C"/>
          <w:spacing w:val="-17"/>
          <w:w w:val="131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64"/>
          <w:szCs w:val="64"/>
          <w:color w:val="757C82"/>
          <w:spacing w:val="0"/>
          <w:w w:val="74"/>
          <w:i/>
          <w:position w:val="0"/>
        </w:rPr>
        <w:t>;i.</w:t>
      </w:r>
      <w:r>
        <w:rPr>
          <w:rFonts w:ascii="Times New Roman" w:hAnsi="Times New Roman" w:cs="Times New Roman" w:eastAsia="Times New Roman"/>
          <w:sz w:val="64"/>
          <w:szCs w:val="64"/>
          <w:color w:val="757C82"/>
          <w:spacing w:val="-28"/>
          <w:w w:val="74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64"/>
          <w:szCs w:val="64"/>
          <w:color w:val="93979C"/>
          <w:spacing w:val="-100"/>
          <w:w w:val="9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64"/>
          <w:szCs w:val="64"/>
          <w:color w:val="595959"/>
          <w:spacing w:val="0"/>
          <w:w w:val="125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64"/>
          <w:szCs w:val="64"/>
          <w:color w:val="000000"/>
          <w:spacing w:val="0"/>
          <w:w w:val="100"/>
          <w:position w:val="0"/>
        </w:rPr>
      </w:r>
    </w:p>
    <w:p>
      <w:pPr>
        <w:spacing w:before="0" w:after="0" w:line="215" w:lineRule="exact"/>
        <w:ind w:left="2498" w:right="2295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595959"/>
          <w:spacing w:val="0"/>
          <w:w w:val="91"/>
          <w:b/>
          <w:bCs/>
          <w:position w:val="-2"/>
        </w:rPr>
        <w:t>:iii-.t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18" w:lineRule="exact"/>
        <w:ind w:left="2495" w:right="2137"/>
        <w:jc w:val="center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134464"/>
          <w:spacing w:val="-17"/>
          <w:w w:val="152"/>
          <w:i/>
          <w:position w:val="-1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3B4F7E"/>
          <w:spacing w:val="0"/>
          <w:w w:val="241"/>
          <w:i/>
          <w:position w:val="-1"/>
        </w:rPr>
        <w:t>z</w:t>
      </w:r>
      <w:r>
        <w:rPr>
          <w:rFonts w:ascii="Times New Roman" w:hAnsi="Times New Roman" w:cs="Times New Roman" w:eastAsia="Times New Roman"/>
          <w:sz w:val="19"/>
          <w:szCs w:val="19"/>
          <w:color w:val="3B4F7E"/>
          <w:spacing w:val="0"/>
          <w:w w:val="100"/>
          <w:i/>
          <w:position w:val="-1"/>
        </w:rPr>
        <w:t>    </w:t>
      </w:r>
      <w:r>
        <w:rPr>
          <w:rFonts w:ascii="Times New Roman" w:hAnsi="Times New Roman" w:cs="Times New Roman" w:eastAsia="Times New Roman"/>
          <w:sz w:val="26"/>
          <w:szCs w:val="26"/>
          <w:color w:val="757C82"/>
          <w:spacing w:val="0"/>
          <w:w w:val="118"/>
          <w:position w:val="-1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color w:val="000000"/>
          <w:spacing w:val="0"/>
          <w:w w:val="100"/>
          <w:position w:val="0"/>
        </w:rPr>
      </w:r>
    </w:p>
    <w:p>
      <w:pPr>
        <w:spacing w:before="0" w:after="0" w:line="301" w:lineRule="exact"/>
        <w:ind w:left="1583" w:right="-20"/>
        <w:jc w:val="left"/>
        <w:tabs>
          <w:tab w:pos="3740" w:val="left"/>
        </w:tabs>
        <w:rPr>
          <w:rFonts w:ascii="Arial" w:hAnsi="Arial" w:cs="Arial" w:eastAsia="Arial"/>
          <w:sz w:val="43"/>
          <w:szCs w:val="43"/>
        </w:rPr>
      </w:pPr>
      <w:rPr/>
      <w:r>
        <w:rPr>
          <w:rFonts w:ascii="Arial" w:hAnsi="Arial" w:cs="Arial" w:eastAsia="Arial"/>
          <w:sz w:val="29"/>
          <w:szCs w:val="29"/>
          <w:color w:val="235DD4"/>
          <w:spacing w:val="0"/>
          <w:w w:val="336"/>
          <w:position w:val="-8"/>
        </w:rPr>
        <w:t>7</w:t>
      </w:r>
      <w:r>
        <w:rPr>
          <w:rFonts w:ascii="Arial" w:hAnsi="Arial" w:cs="Arial" w:eastAsia="Arial"/>
          <w:sz w:val="29"/>
          <w:szCs w:val="29"/>
          <w:color w:val="235DD4"/>
          <w:spacing w:val="-175"/>
          <w:w w:val="336"/>
          <w:position w:val="-8"/>
        </w:rPr>
        <w:t> </w:t>
      </w:r>
      <w:r>
        <w:rPr>
          <w:rFonts w:ascii="Arial" w:hAnsi="Arial" w:cs="Arial" w:eastAsia="Arial"/>
          <w:sz w:val="29"/>
          <w:szCs w:val="29"/>
          <w:color w:val="595959"/>
          <w:spacing w:val="0"/>
          <w:w w:val="84"/>
          <w:position w:val="-8"/>
        </w:rPr>
        <w:t>Mü,jl</w:t>
      </w:r>
      <w:r>
        <w:rPr>
          <w:rFonts w:ascii="Arial" w:hAnsi="Arial" w:cs="Arial" w:eastAsia="Arial"/>
          <w:sz w:val="29"/>
          <w:szCs w:val="29"/>
          <w:color w:val="595959"/>
          <w:spacing w:val="-54"/>
          <w:w w:val="85"/>
          <w:position w:val="-8"/>
        </w:rPr>
        <w:t>j</w:t>
      </w:r>
      <w:r>
        <w:rPr>
          <w:rFonts w:ascii="Arial" w:hAnsi="Arial" w:cs="Arial" w:eastAsia="Arial"/>
          <w:sz w:val="29"/>
          <w:szCs w:val="29"/>
          <w:color w:val="93979C"/>
          <w:spacing w:val="-75"/>
          <w:w w:val="147"/>
          <w:position w:val="-8"/>
        </w:rPr>
        <w:t>:</w:t>
      </w:r>
      <w:r>
        <w:rPr>
          <w:rFonts w:ascii="Arial" w:hAnsi="Arial" w:cs="Arial" w:eastAsia="Arial"/>
          <w:sz w:val="29"/>
          <w:szCs w:val="29"/>
          <w:color w:val="595959"/>
          <w:spacing w:val="-47"/>
          <w:w w:val="84"/>
          <w:position w:val="-8"/>
        </w:rPr>
        <w:t>,</w:t>
      </w:r>
      <w:r>
        <w:rPr>
          <w:rFonts w:ascii="Arial" w:hAnsi="Arial" w:cs="Arial" w:eastAsia="Arial"/>
          <w:sz w:val="29"/>
          <w:szCs w:val="29"/>
          <w:color w:val="757C82"/>
          <w:spacing w:val="-14"/>
          <w:w w:val="62"/>
          <w:position w:val="-8"/>
        </w:rPr>
        <w:t>:</w:t>
      </w:r>
      <w:r>
        <w:rPr>
          <w:rFonts w:ascii="Arial" w:hAnsi="Arial" w:cs="Arial" w:eastAsia="Arial"/>
          <w:sz w:val="29"/>
          <w:szCs w:val="29"/>
          <w:color w:val="595959"/>
          <w:spacing w:val="-52"/>
          <w:w w:val="85"/>
          <w:position w:val="-8"/>
        </w:rPr>
        <w:t>i</w:t>
      </w:r>
      <w:r>
        <w:rPr>
          <w:rFonts w:ascii="Arial" w:hAnsi="Arial" w:cs="Arial" w:eastAsia="Arial"/>
          <w:sz w:val="29"/>
          <w:szCs w:val="29"/>
          <w:color w:val="757C82"/>
          <w:spacing w:val="0"/>
          <w:w w:val="62"/>
          <w:position w:val="-8"/>
        </w:rPr>
        <w:t>ır!t'J</w:t>
      </w:r>
      <w:r>
        <w:rPr>
          <w:rFonts w:ascii="Arial" w:hAnsi="Arial" w:cs="Arial" w:eastAsia="Arial"/>
          <w:sz w:val="29"/>
          <w:szCs w:val="29"/>
          <w:color w:val="757C82"/>
          <w:spacing w:val="0"/>
          <w:w w:val="100"/>
          <w:position w:val="-8"/>
        </w:rPr>
        <w:tab/>
      </w:r>
      <w:r>
        <w:rPr>
          <w:rFonts w:ascii="Arial" w:hAnsi="Arial" w:cs="Arial" w:eastAsia="Arial"/>
          <w:sz w:val="29"/>
          <w:szCs w:val="29"/>
          <w:color w:val="757C82"/>
          <w:spacing w:val="0"/>
          <w:w w:val="100"/>
          <w:position w:val="-8"/>
        </w:rPr>
      </w:r>
      <w:r>
        <w:rPr>
          <w:rFonts w:ascii="Arial" w:hAnsi="Arial" w:cs="Arial" w:eastAsia="Arial"/>
          <w:sz w:val="43"/>
          <w:szCs w:val="43"/>
          <w:color w:val="757C82"/>
          <w:spacing w:val="0"/>
          <w:w w:val="42"/>
          <w:i/>
          <w:position w:val="-8"/>
        </w:rPr>
        <w:t>r!J',;'</w:t>
      </w:r>
      <w:r>
        <w:rPr>
          <w:rFonts w:ascii="Arial" w:hAnsi="Arial" w:cs="Arial" w:eastAsia="Arial"/>
          <w:sz w:val="43"/>
          <w:szCs w:val="43"/>
          <w:color w:val="757C82"/>
          <w:spacing w:val="9"/>
          <w:w w:val="42"/>
          <w:i/>
          <w:position w:val="-8"/>
        </w:rPr>
        <w:t>f</w:t>
      </w:r>
      <w:r>
        <w:rPr>
          <w:rFonts w:ascii="Arial" w:hAnsi="Arial" w:cs="Arial" w:eastAsia="Arial"/>
          <w:sz w:val="43"/>
          <w:szCs w:val="43"/>
          <w:color w:val="595959"/>
          <w:spacing w:val="0"/>
          <w:w w:val="133"/>
          <w:i/>
          <w:position w:val="-8"/>
        </w:rPr>
        <w:t>!</w:t>
      </w:r>
      <w:r>
        <w:rPr>
          <w:rFonts w:ascii="Arial" w:hAnsi="Arial" w:cs="Arial" w:eastAsia="Arial"/>
          <w:sz w:val="43"/>
          <w:szCs w:val="43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00" w:right="20"/>
          <w:cols w:num="2" w:equalWidth="0">
            <w:col w:w="435" w:space="5824"/>
            <w:col w:w="5321"/>
          </w:cols>
        </w:sectPr>
      </w:pPr>
      <w:rPr/>
    </w:p>
    <w:p>
      <w:pPr>
        <w:spacing w:before="0" w:after="0" w:line="162" w:lineRule="exact"/>
        <w:ind w:left="273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13434"/>
          <w:spacing w:val="0"/>
          <w:w w:val="108"/>
          <w:position w:val="1"/>
        </w:rPr>
        <w:t>:ı: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3" w:after="0" w:line="251" w:lineRule="exact"/>
        <w:ind w:right="-81"/>
        <w:jc w:val="left"/>
        <w:rPr>
          <w:rFonts w:ascii="Times New Roman" w:hAnsi="Times New Roman" w:cs="Times New Roman" w:eastAsia="Times New Roman"/>
          <w:sz w:val="27"/>
          <w:szCs w:val="2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7"/>
          <w:szCs w:val="27"/>
          <w:color w:val="AAAFB5"/>
          <w:spacing w:val="0"/>
          <w:w w:val="126"/>
          <w:position w:val="-5"/>
        </w:rPr>
        <w:t>rhunKAYA</w:t>
      </w:r>
      <w:r>
        <w:rPr>
          <w:rFonts w:ascii="Times New Roman" w:hAnsi="Times New Roman" w:cs="Times New Roman" w:eastAsia="Times New Roman"/>
          <w:sz w:val="27"/>
          <w:szCs w:val="27"/>
          <w:color w:val="000000"/>
          <w:spacing w:val="0"/>
          <w:w w:val="100"/>
          <w:position w:val="0"/>
        </w:rPr>
      </w:r>
    </w:p>
    <w:p>
      <w:pPr>
        <w:spacing w:before="0" w:after="0" w:line="14" w:lineRule="exact"/>
        <w:ind w:right="-20"/>
        <w:jc w:val="left"/>
        <w:tabs>
          <w:tab w:pos="3120" w:val="left"/>
          <w:tab w:pos="3720" w:val="left"/>
          <w:tab w:pos="4100" w:val="left"/>
          <w:tab w:pos="45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1F2323"/>
          <w:w w:val="79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-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2"/>
        </w:rPr>
        <w:t>tf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"/>
          <w:w w:val="94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F2323"/>
          <w:spacing w:val="10"/>
          <w:w w:val="97"/>
          <w:position w:val="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47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2"/>
        </w:rPr>
      </w:r>
      <w:r>
        <w:rPr>
          <w:rFonts w:ascii="Arial" w:hAnsi="Arial" w:cs="Arial" w:eastAsia="Arial"/>
          <w:sz w:val="14"/>
          <w:szCs w:val="14"/>
          <w:color w:val="757C82"/>
          <w:spacing w:val="0"/>
          <w:w w:val="406"/>
          <w:position w:val="2"/>
        </w:rPr>
        <w:t>'</w:t>
      </w:r>
      <w:r>
        <w:rPr>
          <w:rFonts w:ascii="Arial" w:hAnsi="Arial" w:cs="Arial" w:eastAsia="Arial"/>
          <w:sz w:val="14"/>
          <w:szCs w:val="14"/>
          <w:color w:val="757C82"/>
          <w:spacing w:val="-117"/>
          <w:w w:val="406"/>
          <w:position w:val="2"/>
        </w:rPr>
        <w:t> </w:t>
      </w:r>
      <w:r>
        <w:rPr>
          <w:rFonts w:ascii="Arial" w:hAnsi="Arial" w:cs="Arial" w:eastAsia="Arial"/>
          <w:sz w:val="14"/>
          <w:szCs w:val="14"/>
          <w:color w:val="AAAFB5"/>
          <w:spacing w:val="0"/>
          <w:w w:val="75"/>
          <w:b/>
          <w:bCs/>
          <w:position w:val="2"/>
        </w:rPr>
        <w:t>\</w:t>
      </w:r>
      <w:r>
        <w:rPr>
          <w:rFonts w:ascii="Arial" w:hAnsi="Arial" w:cs="Arial" w:eastAsia="Arial"/>
          <w:sz w:val="14"/>
          <w:szCs w:val="14"/>
          <w:color w:val="AAAFB5"/>
          <w:spacing w:val="-8"/>
          <w:w w:val="76"/>
          <w:b/>
          <w:bCs/>
          <w:position w:val="2"/>
        </w:rPr>
        <w:t>-</w:t>
      </w:r>
      <w:r>
        <w:rPr>
          <w:rFonts w:ascii="Arial" w:hAnsi="Arial" w:cs="Arial" w:eastAsia="Arial"/>
          <w:sz w:val="14"/>
          <w:szCs w:val="14"/>
          <w:color w:val="757C82"/>
          <w:spacing w:val="0"/>
          <w:w w:val="96"/>
          <w:b/>
          <w:bCs/>
          <w:position w:val="2"/>
        </w:rPr>
        <w:t>!</w:t>
      </w:r>
      <w:r>
        <w:rPr>
          <w:rFonts w:ascii="Arial" w:hAnsi="Arial" w:cs="Arial" w:eastAsia="Arial"/>
          <w:sz w:val="14"/>
          <w:szCs w:val="14"/>
          <w:color w:val="757C82"/>
          <w:spacing w:val="-23"/>
          <w:w w:val="96"/>
          <w:b/>
          <w:bCs/>
          <w:position w:val="2"/>
        </w:rPr>
        <w:t>:</w:t>
      </w:r>
      <w:r>
        <w:rPr>
          <w:rFonts w:ascii="Arial" w:hAnsi="Arial" w:cs="Arial" w:eastAsia="Arial"/>
          <w:sz w:val="14"/>
          <w:szCs w:val="14"/>
          <w:color w:val="93979C"/>
          <w:spacing w:val="0"/>
          <w:w w:val="117"/>
          <w:b/>
          <w:bCs/>
          <w:position w:val="2"/>
        </w:rPr>
        <w:t>t</w:t>
      </w:r>
      <w:r>
        <w:rPr>
          <w:rFonts w:ascii="Arial" w:hAnsi="Arial" w:cs="Arial" w:eastAsia="Arial"/>
          <w:sz w:val="14"/>
          <w:szCs w:val="14"/>
          <w:color w:val="93979C"/>
          <w:spacing w:val="0"/>
          <w:w w:val="100"/>
          <w:b/>
          <w:bCs/>
          <w:position w:val="2"/>
        </w:rPr>
        <w:tab/>
      </w:r>
      <w:r>
        <w:rPr>
          <w:rFonts w:ascii="Arial" w:hAnsi="Arial" w:cs="Arial" w:eastAsia="Arial"/>
          <w:sz w:val="14"/>
          <w:szCs w:val="14"/>
          <w:color w:val="93979C"/>
          <w:spacing w:val="0"/>
          <w:w w:val="100"/>
          <w:b/>
          <w:bCs/>
          <w:position w:val="2"/>
        </w:rPr>
      </w:r>
      <w:r>
        <w:rPr>
          <w:rFonts w:ascii="Arial" w:hAnsi="Arial" w:cs="Arial" w:eastAsia="Arial"/>
          <w:sz w:val="14"/>
          <w:szCs w:val="14"/>
          <w:color w:val="93979C"/>
          <w:spacing w:val="0"/>
          <w:w w:val="181"/>
          <w:i/>
          <w:position w:val="2"/>
        </w:rPr>
        <w:t>(</w:t>
      </w:r>
      <w:r>
        <w:rPr>
          <w:rFonts w:ascii="Arial" w:hAnsi="Arial" w:cs="Arial" w:eastAsia="Arial"/>
          <w:sz w:val="14"/>
          <w:szCs w:val="14"/>
          <w:color w:val="AAAFB5"/>
          <w:spacing w:val="0"/>
          <w:w w:val="181"/>
          <w:position w:val="2"/>
        </w:rPr>
        <w:t>"</w:t>
      </w:r>
      <w:r>
        <w:rPr>
          <w:rFonts w:ascii="Arial" w:hAnsi="Arial" w:cs="Arial" w:eastAsia="Arial"/>
          <w:sz w:val="14"/>
          <w:szCs w:val="14"/>
          <w:color w:val="AAAFB5"/>
          <w:spacing w:val="-70"/>
          <w:w w:val="181"/>
          <w:position w:val="2"/>
        </w:rPr>
        <w:t> </w:t>
      </w:r>
      <w:r>
        <w:rPr>
          <w:rFonts w:ascii="Arial" w:hAnsi="Arial" w:cs="Arial" w:eastAsia="Arial"/>
          <w:sz w:val="14"/>
          <w:szCs w:val="14"/>
          <w:color w:val="AAAFB5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4"/>
          <w:szCs w:val="14"/>
          <w:color w:val="AAAFB5"/>
          <w:spacing w:val="0"/>
          <w:w w:val="100"/>
          <w:position w:val="2"/>
        </w:rPr>
      </w:r>
      <w:r>
        <w:rPr>
          <w:rFonts w:ascii="Arial" w:hAnsi="Arial" w:cs="Arial" w:eastAsia="Arial"/>
          <w:sz w:val="13"/>
          <w:szCs w:val="13"/>
          <w:color w:val="93979C"/>
          <w:spacing w:val="0"/>
          <w:w w:val="73"/>
          <w:b/>
          <w:bCs/>
          <w:i/>
          <w:position w:val="2"/>
        </w:rPr>
        <w:t>'</w:t>
      </w:r>
      <w:r>
        <w:rPr>
          <w:rFonts w:ascii="Arial" w:hAnsi="Arial" w:cs="Arial" w:eastAsia="Arial"/>
          <w:sz w:val="13"/>
          <w:szCs w:val="13"/>
          <w:color w:val="93979C"/>
          <w:spacing w:val="-1"/>
          <w:w w:val="73"/>
          <w:b/>
          <w:bCs/>
          <w:i/>
          <w:position w:val="2"/>
        </w:rPr>
        <w:t>-</w:t>
      </w:r>
      <w:r>
        <w:rPr>
          <w:rFonts w:ascii="Arial" w:hAnsi="Arial" w:cs="Arial" w:eastAsia="Arial"/>
          <w:sz w:val="13"/>
          <w:szCs w:val="13"/>
          <w:color w:val="757C82"/>
          <w:spacing w:val="-1"/>
          <w:w w:val="131"/>
          <w:b/>
          <w:bCs/>
          <w:i/>
          <w:position w:val="2"/>
        </w:rPr>
      </w:r>
      <w:r>
        <w:rPr>
          <w:rFonts w:ascii="Arial" w:hAnsi="Arial" w:cs="Arial" w:eastAsia="Arial"/>
          <w:sz w:val="13"/>
          <w:szCs w:val="13"/>
          <w:color w:val="757C82"/>
          <w:spacing w:val="0"/>
          <w:w w:val="131"/>
          <w:emboss/>
          <w:b/>
          <w:bCs/>
          <w:i/>
          <w:position w:val="2"/>
        </w:rPr>
        <w:t>'</w:t>
      </w:r>
      <w:r>
        <w:rPr>
          <w:rFonts w:ascii="Arial" w:hAnsi="Arial" w:cs="Arial" w:eastAsia="Arial"/>
          <w:sz w:val="13"/>
          <w:szCs w:val="13"/>
          <w:color w:val="757C82"/>
          <w:spacing w:val="0"/>
          <w:w w:val="131"/>
          <w:emboss/>
          <w:b/>
          <w:bCs/>
          <w:i/>
          <w:position w:val="2"/>
        </w:rPr>
      </w:r>
      <w:r>
        <w:rPr>
          <w:rFonts w:ascii="Arial" w:hAnsi="Arial" w:cs="Arial" w:eastAsia="Arial"/>
          <w:sz w:val="13"/>
          <w:szCs w:val="13"/>
          <w:color w:val="757C82"/>
          <w:spacing w:val="0"/>
          <w:w w:val="131"/>
          <w:b/>
          <w:bCs/>
          <w:i/>
          <w:position w:val="2"/>
        </w:rPr>
      </w:r>
      <w:r>
        <w:rPr>
          <w:rFonts w:ascii="Arial" w:hAnsi="Arial" w:cs="Arial" w:eastAsia="Arial"/>
          <w:sz w:val="13"/>
          <w:szCs w:val="13"/>
          <w:color w:val="757C82"/>
          <w:spacing w:val="0"/>
          <w:w w:val="131"/>
          <w:b/>
          <w:bCs/>
          <w:i/>
          <w:position w:val="2"/>
        </w:rPr>
        <w:t>i</w:t>
      </w:r>
      <w:r>
        <w:rPr>
          <w:rFonts w:ascii="Arial" w:hAnsi="Arial" w:cs="Arial" w:eastAsia="Arial"/>
          <w:sz w:val="13"/>
          <w:szCs w:val="13"/>
          <w:color w:val="757C82"/>
          <w:spacing w:val="0"/>
          <w:w w:val="100"/>
          <w:b/>
          <w:bCs/>
          <w:i/>
          <w:position w:val="2"/>
        </w:rPr>
        <w:tab/>
      </w:r>
      <w:r>
        <w:rPr>
          <w:rFonts w:ascii="Arial" w:hAnsi="Arial" w:cs="Arial" w:eastAsia="Arial"/>
          <w:sz w:val="13"/>
          <w:szCs w:val="13"/>
          <w:color w:val="757C82"/>
          <w:spacing w:val="0"/>
          <w:w w:val="100"/>
          <w:b/>
          <w:bCs/>
          <w:i/>
          <w:position w:val="2"/>
        </w:rPr>
      </w:r>
      <w:r>
        <w:rPr>
          <w:rFonts w:ascii="Times New Roman" w:hAnsi="Times New Roman" w:cs="Times New Roman" w:eastAsia="Times New Roman"/>
          <w:sz w:val="12"/>
          <w:szCs w:val="12"/>
          <w:color w:val="93979C"/>
          <w:spacing w:val="0"/>
          <w:w w:val="62"/>
          <w:b/>
          <w:bCs/>
          <w:i/>
          <w:position w:val="2"/>
        </w:rPr>
        <w:t>.o.</w:t>
      </w:r>
      <w:r>
        <w:rPr>
          <w:rFonts w:ascii="Times New Roman" w:hAnsi="Times New Roman" w:cs="Times New Roman" w:eastAsia="Times New Roman"/>
          <w:sz w:val="12"/>
          <w:szCs w:val="12"/>
          <w:color w:val="AAAFB5"/>
          <w:spacing w:val="0"/>
          <w:w w:val="146"/>
          <w:b/>
          <w:bCs/>
          <w:i/>
          <w:position w:val="2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AAAFB5"/>
          <w:spacing w:val="0"/>
          <w:w w:val="100"/>
          <w:b/>
          <w:bCs/>
          <w:i/>
          <w:position w:val="2"/>
        </w:rPr>
        <w:t>  </w:t>
      </w:r>
      <w:r>
        <w:rPr>
          <w:rFonts w:ascii="Times New Roman" w:hAnsi="Times New Roman" w:cs="Times New Roman" w:eastAsia="Times New Roman"/>
          <w:sz w:val="12"/>
          <w:szCs w:val="12"/>
          <w:color w:val="AAAFB5"/>
          <w:spacing w:val="7"/>
          <w:w w:val="100"/>
          <w:b/>
          <w:bCs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595959"/>
          <w:spacing w:val="0"/>
          <w:w w:val="64"/>
          <w:b/>
          <w:bCs/>
          <w:i/>
          <w:position w:val="2"/>
        </w:rPr>
        <w:t>,.</w:t>
      </w:r>
      <w:r>
        <w:rPr>
          <w:rFonts w:ascii="Times New Roman" w:hAnsi="Times New Roman" w:cs="Times New Roman" w:eastAsia="Times New Roman"/>
          <w:sz w:val="16"/>
          <w:szCs w:val="16"/>
          <w:color w:val="595959"/>
          <w:spacing w:val="-3"/>
          <w:w w:val="63"/>
          <w:b/>
          <w:bCs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93979C"/>
          <w:spacing w:val="0"/>
          <w:w w:val="83"/>
          <w:b/>
          <w:bCs/>
          <w:i/>
          <w:position w:val="2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13" w:lineRule="exact"/>
        <w:ind w:left="3165" w:right="-20"/>
        <w:jc w:val="left"/>
        <w:tabs>
          <w:tab w:pos="432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757C82"/>
          <w:spacing w:val="-22"/>
          <w:w w:val="138"/>
          <w:b/>
          <w:bCs/>
          <w:position w:val="1"/>
        </w:rPr>
        <w:t>'</w:t>
      </w:r>
      <w:r>
        <w:rPr>
          <w:rFonts w:ascii="Times New Roman" w:hAnsi="Times New Roman" w:cs="Times New Roman" w:eastAsia="Times New Roman"/>
          <w:sz w:val="13"/>
          <w:szCs w:val="13"/>
          <w:color w:val="93979C"/>
          <w:spacing w:val="0"/>
          <w:w w:val="138"/>
          <w:b/>
          <w:bCs/>
          <w:position w:val="1"/>
        </w:rPr>
        <w:t>).a</w:t>
      </w:r>
      <w:r>
        <w:rPr>
          <w:rFonts w:ascii="Times New Roman" w:hAnsi="Times New Roman" w:cs="Times New Roman" w:eastAsia="Times New Roman"/>
          <w:sz w:val="13"/>
          <w:szCs w:val="13"/>
          <w:color w:val="93979C"/>
          <w:spacing w:val="5"/>
          <w:w w:val="138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93979C"/>
          <w:spacing w:val="0"/>
          <w:w w:val="138"/>
          <w:b/>
          <w:bCs/>
          <w:position w:val="1"/>
        </w:rPr>
        <w:t>·.ı·</w:t>
      </w:r>
      <w:r>
        <w:rPr>
          <w:rFonts w:ascii="Times New Roman" w:hAnsi="Times New Roman" w:cs="Times New Roman" w:eastAsia="Times New Roman"/>
          <w:sz w:val="13"/>
          <w:szCs w:val="13"/>
          <w:color w:val="93979C"/>
          <w:spacing w:val="0"/>
          <w:w w:val="138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93979C"/>
          <w:spacing w:val="12"/>
          <w:w w:val="138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93979C"/>
          <w:spacing w:val="0"/>
          <w:w w:val="112"/>
          <w:b/>
          <w:bCs/>
          <w:i/>
          <w:position w:val="1"/>
        </w:rPr>
        <w:t>..t··</w:t>
      </w:r>
      <w:r>
        <w:rPr>
          <w:rFonts w:ascii="Times New Roman" w:hAnsi="Times New Roman" w:cs="Times New Roman" w:eastAsia="Times New Roman"/>
          <w:sz w:val="12"/>
          <w:szCs w:val="12"/>
          <w:color w:val="93979C"/>
          <w:spacing w:val="-5"/>
          <w:w w:val="113"/>
          <w:b/>
          <w:bCs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color w:val="DFE2E9"/>
          <w:spacing w:val="0"/>
          <w:w w:val="38"/>
          <w:b/>
          <w:bCs/>
          <w:i/>
          <w:position w:val="1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color w:val="DFE2E9"/>
          <w:spacing w:val="0"/>
          <w:w w:val="100"/>
          <w:b/>
          <w:bCs/>
          <w:i/>
          <w:position w:val="1"/>
        </w:rPr>
        <w:tab/>
      </w:r>
      <w:r>
        <w:rPr>
          <w:rFonts w:ascii="Times New Roman" w:hAnsi="Times New Roman" w:cs="Times New Roman" w:eastAsia="Times New Roman"/>
          <w:sz w:val="12"/>
          <w:szCs w:val="12"/>
          <w:color w:val="DFE2E9"/>
          <w:spacing w:val="0"/>
          <w:w w:val="100"/>
          <w:b/>
          <w:bCs/>
          <w:i/>
          <w:position w:val="1"/>
        </w:rPr>
      </w:r>
      <w:r>
        <w:rPr>
          <w:rFonts w:ascii="Times New Roman" w:hAnsi="Times New Roman" w:cs="Times New Roman" w:eastAsia="Times New Roman"/>
          <w:sz w:val="12"/>
          <w:szCs w:val="12"/>
          <w:color w:val="93979C"/>
          <w:spacing w:val="0"/>
          <w:w w:val="100"/>
          <w:b/>
          <w:bCs/>
          <w:i/>
          <w:position w:val="1"/>
        </w:rPr>
        <w:t>"</w:t>
      </w:r>
      <w:r>
        <w:rPr>
          <w:rFonts w:ascii="Times New Roman" w:hAnsi="Times New Roman" w:cs="Times New Roman" w:eastAsia="Times New Roman"/>
          <w:sz w:val="12"/>
          <w:szCs w:val="12"/>
          <w:color w:val="93979C"/>
          <w:spacing w:val="-4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757C82"/>
          <w:spacing w:val="0"/>
          <w:w w:val="87"/>
          <w:b/>
          <w:bCs/>
          <w:i/>
          <w:position w:val="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757C82"/>
          <w:spacing w:val="-20"/>
          <w:w w:val="87"/>
          <w:b/>
          <w:bCs/>
          <w:i/>
          <w:position w:val="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-37"/>
          <w:w w:val="148"/>
          <w:b/>
          <w:bCs/>
          <w:i/>
          <w:position w:val="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10" w:after="0" w:line="146" w:lineRule="exact"/>
        <w:ind w:left="3366" w:right="-20"/>
        <w:jc w:val="left"/>
        <w:tabs>
          <w:tab w:pos="450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93979C"/>
          <w:spacing w:val="1"/>
          <w:w w:val="522"/>
          <w:position w:val="-2"/>
        </w:rPr>
        <w:t>'</w:t>
      </w:r>
      <w:r>
        <w:rPr>
          <w:rFonts w:ascii="Arial" w:hAnsi="Arial" w:cs="Arial" w:eastAsia="Arial"/>
          <w:sz w:val="15"/>
          <w:szCs w:val="15"/>
          <w:color w:val="93979C"/>
          <w:spacing w:val="0"/>
          <w:w w:val="190"/>
          <w:position w:val="-2"/>
        </w:rPr>
        <w:t>.</w:t>
      </w:r>
      <w:r>
        <w:rPr>
          <w:rFonts w:ascii="Arial" w:hAnsi="Arial" w:cs="Arial" w:eastAsia="Arial"/>
          <w:sz w:val="15"/>
          <w:szCs w:val="15"/>
          <w:color w:val="93979C"/>
          <w:spacing w:val="0"/>
          <w:w w:val="100"/>
          <w:position w:val="-2"/>
        </w:rPr>
        <w:t>   </w:t>
      </w:r>
      <w:r>
        <w:rPr>
          <w:rFonts w:ascii="Arial" w:hAnsi="Arial" w:cs="Arial" w:eastAsia="Arial"/>
          <w:sz w:val="15"/>
          <w:szCs w:val="15"/>
          <w:color w:val="93979C"/>
          <w:spacing w:val="4"/>
          <w:w w:val="100"/>
          <w:position w:val="-2"/>
        </w:rPr>
        <w:t> </w:t>
      </w:r>
      <w:r>
        <w:rPr>
          <w:rFonts w:ascii="Arial" w:hAnsi="Arial" w:cs="Arial" w:eastAsia="Arial"/>
          <w:sz w:val="15"/>
          <w:szCs w:val="15"/>
          <w:color w:val="AAAFB5"/>
          <w:spacing w:val="0"/>
          <w:w w:val="97"/>
          <w:position w:val="-2"/>
        </w:rPr>
        <w:t>·;</w:t>
      </w:r>
      <w:r>
        <w:rPr>
          <w:rFonts w:ascii="Arial" w:hAnsi="Arial" w:cs="Arial" w:eastAsia="Arial"/>
          <w:sz w:val="15"/>
          <w:szCs w:val="15"/>
          <w:color w:val="AAAFB5"/>
          <w:spacing w:val="-41"/>
          <w:w w:val="97"/>
          <w:position w:val="-2"/>
        </w:rPr>
        <w:t>.</w:t>
      </w:r>
      <w:r>
        <w:rPr>
          <w:rFonts w:ascii="Arial" w:hAnsi="Arial" w:cs="Arial" w:eastAsia="Arial"/>
          <w:sz w:val="15"/>
          <w:szCs w:val="15"/>
          <w:color w:val="757C82"/>
          <w:spacing w:val="0"/>
          <w:w w:val="130"/>
          <w:b/>
          <w:bCs/>
          <w:position w:val="-2"/>
        </w:rPr>
        <w:t>'</w:t>
      </w:r>
      <w:r>
        <w:rPr>
          <w:rFonts w:ascii="Arial" w:hAnsi="Arial" w:cs="Arial" w:eastAsia="Arial"/>
          <w:sz w:val="15"/>
          <w:szCs w:val="15"/>
          <w:color w:val="757C82"/>
          <w:spacing w:val="0"/>
          <w:w w:val="131"/>
          <w:b/>
          <w:bCs/>
          <w:position w:val="-2"/>
        </w:rPr>
        <w:t>t</w:t>
      </w:r>
      <w:r>
        <w:rPr>
          <w:rFonts w:ascii="Arial" w:hAnsi="Arial" w:cs="Arial" w:eastAsia="Arial"/>
          <w:sz w:val="15"/>
          <w:szCs w:val="15"/>
          <w:color w:val="757C82"/>
          <w:spacing w:val="-31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93979C"/>
          <w:spacing w:val="0"/>
          <w:w w:val="81"/>
          <w:i/>
          <w:position w:val="-2"/>
        </w:rPr>
        <w:t>';#::'</w:t>
      </w:r>
      <w:r>
        <w:rPr>
          <w:rFonts w:ascii="Times New Roman" w:hAnsi="Times New Roman" w:cs="Times New Roman" w:eastAsia="Times New Roman"/>
          <w:sz w:val="15"/>
          <w:szCs w:val="15"/>
          <w:color w:val="93979C"/>
          <w:spacing w:val="0"/>
          <w:w w:val="81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93979C"/>
          <w:spacing w:val="0"/>
          <w:w w:val="81"/>
          <w:i/>
          <w:position w:val="-2"/>
        </w:rPr>
        <w:t>.·</w:t>
      </w:r>
      <w:r>
        <w:rPr>
          <w:rFonts w:ascii="Times New Roman" w:hAnsi="Times New Roman" w:cs="Times New Roman" w:eastAsia="Times New Roman"/>
          <w:sz w:val="15"/>
          <w:szCs w:val="15"/>
          <w:color w:val="93979C"/>
          <w:spacing w:val="-30"/>
          <w:w w:val="81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93979C"/>
          <w:spacing w:val="0"/>
          <w:w w:val="100"/>
          <w:i/>
          <w:position w:val="-2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93979C"/>
          <w:spacing w:val="0"/>
          <w:w w:val="100"/>
          <w:i/>
          <w:position w:val="-2"/>
        </w:rPr>
      </w:r>
      <w:r>
        <w:rPr>
          <w:rFonts w:ascii="Times New Roman" w:hAnsi="Times New Roman" w:cs="Times New Roman" w:eastAsia="Times New Roman"/>
          <w:sz w:val="15"/>
          <w:szCs w:val="15"/>
          <w:color w:val="AAAFB5"/>
          <w:spacing w:val="0"/>
          <w:w w:val="79"/>
          <w:position w:val="-2"/>
        </w:rPr>
        <w:t>..</w:t>
      </w:r>
      <w:r>
        <w:rPr>
          <w:rFonts w:ascii="Times New Roman" w:hAnsi="Times New Roman" w:cs="Times New Roman" w:eastAsia="Times New Roman"/>
          <w:sz w:val="15"/>
          <w:szCs w:val="15"/>
          <w:color w:val="AAAFB5"/>
          <w:spacing w:val="-17"/>
          <w:w w:val="79"/>
          <w:position w:val="-2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color w:val="AAAFB5"/>
          <w:spacing w:val="0"/>
          <w:w w:val="241"/>
          <w:position w:val="-2"/>
        </w:rPr>
        <w:t>'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00" w:right="20"/>
          <w:cols w:num="3" w:equalWidth="0">
            <w:col w:w="455" w:space="2395"/>
            <w:col w:w="1607" w:space="1173"/>
            <w:col w:w="5950"/>
          </w:cols>
        </w:sectPr>
      </w:pPr>
      <w:rPr/>
    </w:p>
    <w:p>
      <w:pPr>
        <w:spacing w:before="44" w:after="0" w:line="240" w:lineRule="auto"/>
        <w:ind w:left="2543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/>
        <w:pict>
          <v:group style="position:absolute;margin-left:6.086819pt;margin-top:7.17848pt;width:.1pt;height:236.889831pt;mso-position-horizontal-relative:page;mso-position-vertical-relative:page;z-index:-7440" coordorigin="122,144" coordsize="2,4738">
            <v:shape style="position:absolute;left:122;top:144;width:2;height:4738" coordorigin="122,144" coordsize="0,4738" path="m122,4881l122,144e" filled="f" stroked="t" strokeweight=".716096pt" strokecolor="#CCCCC8">
              <v:path arrowok="t"/>
            </v:shape>
          </v:group>
          <w10:wrap type="none"/>
        </w:pict>
      </w:r>
      <w:r>
        <w:rPr/>
        <w:pict>
          <v:group style="position:absolute;margin-left:6.086819pt;margin-top:256.989563pt;width:.1pt;height:134.955419pt;mso-position-horizontal-relative:page;mso-position-vertical-relative:page;z-index:-7439" coordorigin="122,5140" coordsize="2,2699">
            <v:shape style="position:absolute;left:122;top:5140;width:2;height:2699" coordorigin="122,5140" coordsize="0,2699" path="m122,7839l122,5140e" filled="f" stroked="t" strokeweight=".716096pt" strokecolor="#CFCFCC">
              <v:path arrowok="t"/>
            </v:shape>
          </v:group>
          <w10:wrap type="none"/>
        </w:pict>
      </w:r>
      <w:r>
        <w:rPr/>
        <w:pict>
          <v:group style="position:absolute;margin-left:20.58777pt;margin-top:31.765211pt;width:568.580516pt;height:760.199251pt;mso-position-horizontal-relative:page;mso-position-vertical-relative:page;z-index:-7437" coordorigin="412,635" coordsize="11372,15204">
            <v:group style="position:absolute;left:465;top:668;width:1919;height:2" coordorigin="465,668" coordsize="1919,2">
              <v:shape style="position:absolute;left:465;top:668;width:1919;height:2" coordorigin="465,668" coordsize="1919,0" path="m465,668l2385,668e" filled="f" stroked="t" strokeweight=".716096pt" strokecolor="#676767">
                <v:path arrowok="t"/>
              </v:shape>
            </v:group>
            <v:group style="position:absolute;left:469;top:660;width:2;height:2412" coordorigin="469,660" coordsize="2,2412">
              <v:shape style="position:absolute;left:469;top:660;width:2;height:2412" coordorigin="469,660" coordsize="0,2412" path="m469,3072l469,660e" filled="f" stroked="t" strokeweight=".716096pt" strokecolor="#545454">
                <v:path arrowok="t"/>
              </v:shape>
            </v:group>
            <v:group style="position:absolute;left:2349;top:639;width:2;height:725" coordorigin="2349,639" coordsize="2,725">
              <v:shape style="position:absolute;left:2349;top:639;width:2;height:725" coordorigin="2349,639" coordsize="0,725" path="m2349,1364l2349,639e" filled="f" stroked="t" strokeweight=".358048pt" strokecolor="#6B6B6B">
                <v:path arrowok="t"/>
              </v:shape>
            </v:group>
            <v:group style="position:absolute;left:465;top:660;width:8851;height:2" coordorigin="465,660" coordsize="8851,2">
              <v:shape style="position:absolute;left:465;top:660;width:8851;height:2" coordorigin="465,660" coordsize="8851,0" path="m465,660l9316,660e" filled="f" stroked="t" strokeweight=".716096pt" strokecolor="#545454">
                <v:path arrowok="t"/>
              </v:shape>
            </v:group>
            <v:group style="position:absolute;left:9069;top:646;width:2;height:1199" coordorigin="9069,646" coordsize="2,1199">
              <v:shape style="position:absolute;left:9069;top:646;width:2;height:1199" coordorigin="9069,646" coordsize="0,1199" path="m9069,1845l9069,646e" filled="f" stroked="t" strokeweight="1.074145pt" strokecolor="#545454">
                <v:path arrowok="t"/>
              </v:shape>
            </v:group>
            <v:group style="position:absolute;left:9188;top:653;width:2571;height:2" coordorigin="9188,653" coordsize="2571,2">
              <v:shape style="position:absolute;left:9188;top:653;width:2571;height:2" coordorigin="9188,653" coordsize="2571,0" path="m9188,653l11758,653e" filled="f" stroked="t" strokeweight=".716096pt" strokecolor="#676767">
                <v:path arrowok="t"/>
              </v:shape>
            </v:group>
            <v:group style="position:absolute;left:11758;top:646;width:2;height:15182" coordorigin="11758,646" coordsize="2,15182">
              <v:shape style="position:absolute;left:11758;top:646;width:2;height:15182" coordorigin="11758,646" coordsize="0,15182" path="m11758,15829l11758,646e" filled="f" stroked="t" strokeweight=".716096pt" strokecolor="#4F4F4F">
                <v:path arrowok="t"/>
              </v:shape>
            </v:group>
            <v:group style="position:absolute;left:2349;top:1364;width:2;height:301" coordorigin="2349,1364" coordsize="2,301">
              <v:shape style="position:absolute;left:2349;top:1364;width:2;height:301" coordorigin="2349,1364" coordsize="0,301" path="m2349,1665l2349,1364e" filled="f" stroked="t" strokeweight=".358048pt" strokecolor="#000000">
                <v:path arrowok="t"/>
              </v:shape>
            </v:group>
            <v:group style="position:absolute;left:9073;top:1500;width:2;height:194" coordorigin="9073,1500" coordsize="2,194">
              <v:shape style="position:absolute;left:9073;top:1500;width:2;height:194" coordorigin="9073,1500" coordsize="0,194" path="m9073,1694l9073,1500e" filled="f" stroked="t" strokeweight=".716096pt" strokecolor="#3B3B3B">
                <v:path arrowok="t"/>
              </v:shape>
            </v:group>
            <v:group style="position:absolute;left:2349;top:1665;width:2;height:179" coordorigin="2349,1665" coordsize="2,179">
              <v:shape style="position:absolute;left:2349;top:1665;width:2;height:179" coordorigin="2349,1665" coordsize="0,179" path="m2349,1845l2349,1665e" filled="f" stroked="t" strokeweight=".358048pt" strokecolor="#484848">
                <v:path arrowok="t"/>
              </v:shape>
            </v:group>
            <v:group style="position:absolute;left:8221;top:1834;width:3545;height:2" coordorigin="8221,1834" coordsize="3545,2">
              <v:shape style="position:absolute;left:8221;top:1834;width:3545;height:2" coordorigin="8221,1834" coordsize="3545,0" path="m8221,1834l11765,1834e" filled="f" stroked="t" strokeweight="1.074145pt" strokecolor="#4F5454">
                <v:path arrowok="t"/>
              </v:shape>
            </v:group>
            <v:group style="position:absolute;left:5356;top:2075;width:6402;height:2" coordorigin="5356,2075" coordsize="6402,2">
              <v:shape style="position:absolute;left:5356;top:2075;width:6402;height:2" coordorigin="5356,2075" coordsize="6402,0" path="m5356,2075l11758,2075e" filled="f" stroked="t" strokeweight="1.074145pt" strokecolor="#484B4B">
                <v:path arrowok="t"/>
              </v:shape>
            </v:group>
            <v:group style="position:absolute;left:4024;top:2319;width:7734;height:2" coordorigin="4024,2319" coordsize="7734,2">
              <v:shape style="position:absolute;left:4024;top:2319;width:7734;height:2" coordorigin="4024,2319" coordsize="7734,0" path="m4024,2319l11758,2319e" filled="f" stroked="t" strokeweight=".716096pt" strokecolor="#444848">
                <v:path arrowok="t"/>
              </v:shape>
            </v:group>
            <v:group style="position:absolute;left:458;top:2559;width:6832;height:2" coordorigin="458,2559" coordsize="6832,2">
              <v:shape style="position:absolute;left:458;top:2559;width:6832;height:2" coordorigin="458,2559" coordsize="6832,0" path="m458,2559l7290,2559e" filled="f" stroked="t" strokeweight=".716096pt" strokecolor="#444848">
                <v:path arrowok="t"/>
              </v:shape>
            </v:group>
            <v:group style="position:absolute;left:7233;top:2556;width:1046;height:2" coordorigin="7233,2556" coordsize="1046,2">
              <v:shape style="position:absolute;left:7233;top:2556;width:1046;height:2" coordorigin="7233,2556" coordsize="1046,0" path="m7233,2556l8278,2556e" filled="f" stroked="t" strokeweight=".716096pt" strokecolor="#2F3434">
                <v:path arrowok="t"/>
              </v:shape>
            </v:group>
            <v:group style="position:absolute;left:8221;top:2552;width:3538;height:2" coordorigin="8221,2552" coordsize="3538,2">
              <v:shape style="position:absolute;left:8221;top:2552;width:3538;height:2" coordorigin="8221,2552" coordsize="3538,0" path="m8221,2552l11758,2552e" filled="f" stroked="t" strokeweight="1.074145pt" strokecolor="#4F5454">
                <v:path arrowok="t"/>
              </v:shape>
            </v:group>
            <v:group style="position:absolute;left:458;top:2803;width:6445;height:2" coordorigin="458,2803" coordsize="6445,2">
              <v:shape style="position:absolute;left:458;top:2803;width:6445;height:2" coordorigin="458,2803" coordsize="6445,0" path="m458,2803l6903,2803e" filled="f" stroked="t" strokeweight=".716096pt" strokecolor="#4B4F4F">
                <v:path arrowok="t"/>
              </v:shape>
            </v:group>
            <v:group style="position:absolute;left:6839;top:2800;width:838;height:2" coordorigin="6839,2800" coordsize="838,2">
              <v:shape style="position:absolute;left:6839;top:2800;width:838;height:2" coordorigin="6839,2800" coordsize="838,0" path="m6839,2800l7677,2800e" filled="f" stroked="t" strokeweight=".716096pt" strokecolor="#2F3434">
                <v:path arrowok="t"/>
              </v:shape>
            </v:group>
            <v:group style="position:absolute;left:7619;top:2796;width:1475;height:2" coordorigin="7619,2796" coordsize="1475,2">
              <v:shape style="position:absolute;left:7619;top:2796;width:1475;height:2" coordorigin="7619,2796" coordsize="1475,0" path="m7619,2796l9094,2796e" filled="f" stroked="t" strokeweight="1.074145pt" strokecolor="#4F4F4F">
                <v:path arrowok="t"/>
              </v:shape>
            </v:group>
            <v:group style="position:absolute;left:9030;top:2792;width:286;height:2" coordorigin="9030,2792" coordsize="286,2">
              <v:shape style="position:absolute;left:9030;top:2792;width:286;height:2" coordorigin="9030,2792" coordsize="286,0" path="m9030,2792l9316,2792e" filled="f" stroked="t" strokeweight=".716096pt" strokecolor="#2B2F2F">
                <v:path arrowok="t"/>
              </v:shape>
            </v:group>
            <v:group style="position:absolute;left:9252;top:2792;width:2513;height:2" coordorigin="9252,2792" coordsize="2513,2">
              <v:shape style="position:absolute;left:9252;top:2792;width:2513;height:2" coordorigin="9252,2792" coordsize="2513,0" path="m9252,2792l11765,2792e" filled="f" stroked="t" strokeweight=".716096pt" strokecolor="#3F4444">
                <v:path arrowok="t"/>
              </v:shape>
            </v:group>
            <v:group style="position:absolute;left:458;top:3047;width:1117;height:2" coordorigin="458,3047" coordsize="1117,2">
              <v:shape style="position:absolute;left:458;top:3047;width:1117;height:2" coordorigin="458,3047" coordsize="1117,0" path="m458,3047l1575,3047e" filled="f" stroked="t" strokeweight="1.074145pt" strokecolor="#4B5454">
                <v:path arrowok="t"/>
              </v:shape>
            </v:group>
            <v:group style="position:absolute;left:1518;top:3044;width:2979;height:2" coordorigin="1518,3044" coordsize="2979,2">
              <v:shape style="position:absolute;left:1518;top:3044;width:2979;height:2" coordorigin="1518,3044" coordsize="2979,0" path="m1518,3044l4497,3044e" filled="f" stroked="t" strokeweight=".716096pt" strokecolor="#2F3434">
                <v:path arrowok="t"/>
              </v:shape>
            </v:group>
            <v:group style="position:absolute;left:4440;top:3036;width:7326;height:2" coordorigin="4440,3036" coordsize="7326,2">
              <v:shape style="position:absolute;left:4440;top:3036;width:7326;height:2" coordorigin="4440,3036" coordsize="7326,0" path="m4440,3036l11765,3036e" filled="f" stroked="t" strokeweight=".716096pt" strokecolor="#3F4448">
                <v:path arrowok="t"/>
              </v:shape>
            </v:group>
            <v:group style="position:absolute;left:462;top:2993;width:2;height:488" coordorigin="462,2993" coordsize="2,488">
              <v:shape style="position:absolute;left:462;top:2993;width:2;height:488" coordorigin="462,2993" coordsize="0,488" path="m462,3482l462,2993e" filled="f" stroked="t" strokeweight=".358048pt" strokecolor="#484848">
                <v:path arrowok="t"/>
              </v:shape>
            </v:group>
            <v:group style="position:absolute;left:3763;top:3036;width:2;height:445" coordorigin="3763,3036" coordsize="2,445">
              <v:shape style="position:absolute;left:3763;top:3036;width:2;height:445" coordorigin="3763,3036" coordsize="0,445" path="m3763,3482l3763,3036e" filled="f" stroked="t" strokeweight="1.074145pt" strokecolor="#4B4B4B">
                <v:path arrowok="t"/>
              </v:shape>
            </v:group>
            <v:group style="position:absolute;left:6882;top:3029;width:2;height:467" coordorigin="6882,3029" coordsize="2,467">
              <v:shape style="position:absolute;left:6882;top:3029;width:2;height:467" coordorigin="6882,3029" coordsize="0,467" path="m6882,3496l6882,3029e" filled="f" stroked="t" strokeweight=".716096pt" strokecolor="#444444">
                <v:path arrowok="t"/>
              </v:shape>
            </v:group>
            <v:group style="position:absolute;left:6810;top:3464;width:4955;height:2" coordorigin="6810,3464" coordsize="4955,2">
              <v:shape style="position:absolute;left:6810;top:3464;width:4955;height:2" coordorigin="6810,3464" coordsize="4955,0" path="m6810,3464l11765,3464e" filled="f" stroked="t" strokeweight=".716096pt" strokecolor="#3B443F">
                <v:path arrowok="t"/>
              </v:shape>
            </v:group>
            <v:group style="position:absolute;left:3752;top:3467;width:2399;height:2" coordorigin="3752,3467" coordsize="2399,2">
              <v:shape style="position:absolute;left:3752;top:3467;width:2399;height:2" coordorigin="3752,3467" coordsize="2399,0" path="m3752,3467l6151,3467e" filled="f" stroked="t" strokeweight=".716096pt" strokecolor="#575B57">
                <v:path arrowok="t"/>
              </v:shape>
            </v:group>
            <v:group style="position:absolute;left:6087;top:3460;width:831;height:2" coordorigin="6087,3460" coordsize="831,2">
              <v:shape style="position:absolute;left:6087;top:3460;width:831;height:2" coordorigin="6087,3460" coordsize="831,0" path="m6087,3460l6917,3460e" filled="f" stroked="t" strokeweight=".716096pt" strokecolor="#979797">
                <v:path arrowok="t"/>
              </v:shape>
            </v:group>
            <v:group style="position:absolute;left:3760;top:3417;width:2;height:373" coordorigin="3760,3417" coordsize="2,373">
              <v:shape style="position:absolute;left:3760;top:3417;width:2;height:373" coordorigin="3760,3417" coordsize="0,373" path="m3760,3790l3760,3417e" filled="f" stroked="t" strokeweight=".716096pt" strokecolor="#343434">
                <v:path arrowok="t"/>
              </v:shape>
            </v:group>
            <v:group style="position:absolute;left:451;top:3779;width:1926;height:2" coordorigin="451,3779" coordsize="1926,2">
              <v:shape style="position:absolute;left:451;top:3779;width:1926;height:2" coordorigin="451,3779" coordsize="1926,0" path="m451,3779l2377,3779e" filled="f" stroked="t" strokeweight=".716096pt" strokecolor="#383B3F">
                <v:path arrowok="t"/>
              </v:shape>
            </v:group>
            <v:group style="position:absolute;left:2241;top:3779;width:1232;height:2" coordorigin="2241,3779" coordsize="1232,2">
              <v:shape style="position:absolute;left:2241;top:3779;width:1232;height:2" coordorigin="2241,3779" coordsize="1232,0" path="m2241,3779l3473,3779e" filled="f" stroked="t" strokeweight="1.074145pt" strokecolor="#4F5454">
                <v:path arrowok="t"/>
              </v:shape>
            </v:group>
            <v:group style="position:absolute;left:3409;top:3776;width:2743;height:2" coordorigin="3409,3776" coordsize="2743,2">
              <v:shape style="position:absolute;left:3409;top:3776;width:2743;height:2" coordorigin="3409,3776" coordsize="2743,0" path="m3409,3776l6151,3776e" filled="f" stroked="t" strokeweight="1.432193pt" strokecolor="#383F3F">
                <v:path arrowok="t"/>
              </v:shape>
            </v:group>
            <v:group style="position:absolute;left:6087;top:3772;width:1088;height:2" coordorigin="6087,3772" coordsize="1088,2">
              <v:shape style="position:absolute;left:6087;top:3772;width:1088;height:2" coordorigin="6087,3772" coordsize="1088,0" path="m6087,3772l7175,3772e" filled="f" stroked="t" strokeweight="1.432193pt" strokecolor="#576060">
                <v:path arrowok="t"/>
              </v:shape>
            </v:group>
            <v:group style="position:absolute;left:6882;top:3410;width:2;height:380" coordorigin="6882,3410" coordsize="2,380">
              <v:shape style="position:absolute;left:6882;top:3410;width:2;height:380" coordorigin="6882,3410" coordsize="0,380" path="m6882,3790l6882,3410e" filled="f" stroked="t" strokeweight=".716096pt" strokecolor="#2B2F2F">
                <v:path arrowok="t"/>
              </v:shape>
            </v:group>
            <v:group style="position:absolute;left:6832;top:3776;width:4934;height:2" coordorigin="6832,3776" coordsize="4934,2">
              <v:shape style="position:absolute;left:6832;top:3776;width:4934;height:2" coordorigin="6832,3776" coordsize="4934,0" path="m6832,3776l11765,3776e" filled="f" stroked="t" strokeweight=".716096pt" strokecolor="#3F4444">
                <v:path arrowok="t"/>
              </v:shape>
            </v:group>
            <v:group style="position:absolute;left:11758;top:3410;width:2;height:395" coordorigin="11758,3410" coordsize="2,395">
              <v:shape style="position:absolute;left:11758;top:3410;width:2;height:395" coordorigin="11758,3410" coordsize="0,395" path="m11758,3805l11758,3410e" filled="f" stroked="t" strokeweight=".716096pt" strokecolor="#2F2F2F">
                <v:path arrowok="t"/>
              </v:shape>
            </v:group>
            <v:group style="position:absolute;left:2377;top:3769;width:2;height:1515" coordorigin="2377,3769" coordsize="2,1515">
              <v:shape style="position:absolute;left:2377;top:3769;width:2;height:1515" coordorigin="2377,3769" coordsize="0,1515" path="m2377,5283l2377,3769e" filled="f" stroked="t" strokeweight="1.074145pt" strokecolor="#4F4F4F">
                <v:path arrowok="t"/>
              </v:shape>
            </v:group>
            <v:group style="position:absolute;left:2428;top:3754;width:2;height:309" coordorigin="2428,3754" coordsize="2,309">
              <v:shape style="position:absolute;left:2428;top:3754;width:2;height:309" coordorigin="2428,3754" coordsize="0,309" path="m2428,4063l2428,3754e" filled="f" stroked="t" strokeweight=".358048pt" strokecolor="#4F544F">
                <v:path arrowok="t"/>
              </v:shape>
            </v:group>
            <v:group style="position:absolute;left:451;top:4056;width:11314;height:2" coordorigin="451,4056" coordsize="11314,2">
              <v:shape style="position:absolute;left:451;top:4056;width:11314;height:2" coordorigin="451,4056" coordsize="11314,0" path="m451,4056l11765,4056e" filled="f" stroked="t" strokeweight="1.074145pt" strokecolor="#484B4B">
                <v:path arrowok="t"/>
              </v:shape>
            </v:group>
            <v:group style="position:absolute;left:2370;top:4300;width:3781;height:2" coordorigin="2370,4300" coordsize="3781,2">
              <v:shape style="position:absolute;left:2370;top:4300;width:3781;height:2" coordorigin="2370,4300" coordsize="3781,0" path="m2370,4300l6151,4300e" filled="f" stroked="t" strokeweight=".716096pt" strokecolor="#2F3438">
                <v:path arrowok="t"/>
              </v:shape>
            </v:group>
            <v:group style="position:absolute;left:6087;top:4296;width:3008;height:2" coordorigin="6087,4296" coordsize="3008,2">
              <v:shape style="position:absolute;left:6087;top:4296;width:3008;height:2" coordorigin="6087,4296" coordsize="3008,0" path="m6087,4296l9094,4296e" filled="f" stroked="t" strokeweight="1.074145pt" strokecolor="#4F5454">
                <v:path arrowok="t"/>
              </v:shape>
            </v:group>
            <v:group style="position:absolute;left:9030;top:4293;width:286;height:2" coordorigin="9030,4293" coordsize="286,2">
              <v:shape style="position:absolute;left:9030;top:4293;width:286;height:2" coordorigin="9030,4293" coordsize="286,0" path="m9030,4293l9316,4293e" filled="f" stroked="t" strokeweight=".716096pt" strokecolor="#2B2F2F">
                <v:path arrowok="t"/>
              </v:shape>
            </v:group>
            <v:group style="position:absolute;left:9252;top:4296;width:2513;height:2" coordorigin="9252,4296" coordsize="2513,2">
              <v:shape style="position:absolute;left:9252;top:4296;width:2513;height:2" coordorigin="9252,4296" coordsize="2513,0" path="m9252,4296l11765,4296e" filled="f" stroked="t" strokeweight=".716096pt" strokecolor="#444848">
                <v:path arrowok="t"/>
              </v:shape>
            </v:group>
            <v:group style="position:absolute;left:4819;top:4293;width:2;height:2168" coordorigin="4819,4293" coordsize="2,2168">
              <v:shape style="position:absolute;left:4819;top:4293;width:2;height:2168" coordorigin="4819,4293" coordsize="0,2168" path="m4819,6461l4819,4293e" filled="f" stroked="t" strokeweight=".716096pt" strokecolor="#4B4B4B">
                <v:path arrowok="t"/>
              </v:shape>
            </v:group>
            <v:group style="position:absolute;left:4812;top:4784;width:1747;height:2" coordorigin="4812,4784" coordsize="1747,2">
              <v:shape style="position:absolute;left:4812;top:4784;width:1747;height:2" coordorigin="4812,4784" coordsize="1747,0" path="m4812,4784l6559,4784e" filled="f" stroked="t" strokeweight="1.074145pt" strokecolor="#4B4F4F">
                <v:path arrowok="t"/>
              </v:shape>
            </v:group>
            <v:group style="position:absolute;left:7648;top:4293;width:2;height:251" coordorigin="7648,4293" coordsize="2,251">
              <v:shape style="position:absolute;left:7648;top:4293;width:2;height:251" coordorigin="7648,4293" coordsize="0,251" path="m7648,4544l7648,4293e" filled="f" stroked="t" strokeweight=".358048pt" strokecolor="#575B5B">
                <v:path arrowok="t"/>
              </v:shape>
            </v:group>
            <v:group style="position:absolute;left:6502;top:4781;width:1776;height:2" coordorigin="6502,4781" coordsize="1776,2">
              <v:shape style="position:absolute;left:6502;top:4781;width:1776;height:2" coordorigin="6502,4781" coordsize="1776,0" path="m6502,4781l8278,4781e" filled="f" stroked="t" strokeweight=".716096pt" strokecolor="#2F3838">
                <v:path arrowok="t"/>
              </v:shape>
            </v:group>
            <v:group style="position:absolute;left:7648;top:4537;width:2;height:251" coordorigin="7648,4537" coordsize="2,251">
              <v:shape style="position:absolute;left:7648;top:4537;width:2;height:251" coordorigin="7648,4537" coordsize="0,251" path="m7648,4788l7648,4537e" filled="f" stroked="t" strokeweight=".358048pt" strokecolor="#282B2B">
                <v:path arrowok="t"/>
              </v:shape>
            </v:group>
            <v:group style="position:absolute;left:8221;top:4777;width:3545;height:2" coordorigin="8221,4777" coordsize="3545,2">
              <v:shape style="position:absolute;left:8221;top:4777;width:3545;height:2" coordorigin="8221,4777" coordsize="3545,0" path="m8221,4777l11765,4777e" filled="f" stroked="t" strokeweight="1.074145pt" strokecolor="#4F5454">
                <v:path arrowok="t"/>
              </v:shape>
            </v:group>
            <v:group style="position:absolute;left:4812;top:5021;width:3466;height:2" coordorigin="4812,5021" coordsize="3466,2">
              <v:shape style="position:absolute;left:4812;top:5021;width:3466;height:2" coordorigin="4812,5021" coordsize="3466,0" path="m4812,5021l8278,5021e" filled="f" stroked="t" strokeweight="1.074145pt" strokecolor="#4B4F4F">
                <v:path arrowok="t"/>
              </v:shape>
            </v:group>
            <v:group style="position:absolute;left:8221;top:5018;width:1096;height:2" coordorigin="8221,5018" coordsize="1096,2">
              <v:shape style="position:absolute;left:8221;top:5018;width:1096;height:2" coordorigin="8221,5018" coordsize="1096,0" path="m8221,5018l9316,5018e" filled="f" stroked="t" strokeweight=".716096pt" strokecolor="#343B38">
                <v:path arrowok="t"/>
              </v:shape>
            </v:group>
            <v:group style="position:absolute;left:9252;top:5018;width:2513;height:2" coordorigin="9252,5018" coordsize="2513,2">
              <v:shape style="position:absolute;left:9252;top:5018;width:2513;height:2" coordorigin="9252,5018" coordsize="2513,0" path="m9252,5018l11765,5018e" filled="f" stroked="t" strokeweight=".716096pt" strokecolor="#4B4F4F">
                <v:path arrowok="t"/>
              </v:shape>
            </v:group>
            <v:group style="position:absolute;left:4812;top:5262;width:2864;height:2" coordorigin="4812,5262" coordsize="2864,2">
              <v:shape style="position:absolute;left:4812;top:5262;width:2864;height:2" coordorigin="4812,5262" coordsize="2864,0" path="m4812,5262l7677,5262e" filled="f" stroked="t" strokeweight=".716096pt" strokecolor="#343838">
                <v:path arrowok="t"/>
              </v:shape>
            </v:group>
            <v:group style="position:absolute;left:7619;top:5258;width:4146;height:2" coordorigin="7619,5258" coordsize="4146,2">
              <v:shape style="position:absolute;left:7619;top:5258;width:4146;height:2" coordorigin="7619,5258" coordsize="4146,0" path="m7619,5258l11765,5258e" filled="f" stroked="t" strokeweight="1.074145pt" strokecolor="#545457">
                <v:path arrowok="t"/>
              </v:shape>
            </v:group>
            <v:group style="position:absolute;left:2377;top:5219;width:2;height:790" coordorigin="2377,5219" coordsize="2,790">
              <v:shape style="position:absolute;left:2377;top:5219;width:2;height:790" coordorigin="2377,5219" coordsize="0,790" path="m2377,6008l2377,5219e" filled="f" stroked="t" strokeweight="1.074145pt" strokecolor="#343434">
                <v:path arrowok="t"/>
              </v:shape>
            </v:group>
            <v:group style="position:absolute;left:2370;top:5502;width:5306;height:2" coordorigin="2370,5502" coordsize="5306,2">
              <v:shape style="position:absolute;left:2370;top:5502;width:5306;height:2" coordorigin="2370,5502" coordsize="5306,0" path="m2370,5502l7677,5502e" filled="f" stroked="t" strokeweight="1.074145pt" strokecolor="#4F5454">
                <v:path arrowok="t"/>
              </v:shape>
            </v:group>
            <v:group style="position:absolute;left:7619;top:5499;width:659;height:2" coordorigin="7619,5499" coordsize="659,2">
              <v:shape style="position:absolute;left:7619;top:5499;width:659;height:2" coordorigin="7619,5499" coordsize="659,0" path="m7619,5499l8278,5499e" filled="f" stroked="t" strokeweight=".716096pt" strokecolor="#383B3B">
                <v:path arrowok="t"/>
              </v:shape>
            </v:group>
            <v:group style="position:absolute;left:8221;top:5495;width:3545;height:2" coordorigin="8221,5495" coordsize="3545,2">
              <v:shape style="position:absolute;left:8221;top:5495;width:3545;height:2" coordorigin="8221,5495" coordsize="3545,0" path="m8221,5495l11765,5495e" filled="f" stroked="t" strokeweight=".716096pt" strokecolor="#484B4F">
                <v:path arrowok="t"/>
              </v:shape>
            </v:group>
            <v:group style="position:absolute;left:451;top:5739;width:8643;height:2" coordorigin="451,5739" coordsize="8643,2">
              <v:shape style="position:absolute;left:451;top:5739;width:8643;height:2" coordorigin="451,5739" coordsize="8643,0" path="m451,5739l9094,5739e" filled="f" stroked="t" strokeweight="1.074145pt" strokecolor="#4B4F4F">
                <v:path arrowok="t"/>
              </v:shape>
            </v:group>
            <v:group style="position:absolute;left:9030;top:5736;width:286;height:2" coordorigin="9030,5736" coordsize="286,2">
              <v:shape style="position:absolute;left:9030;top:5736;width:286;height:2" coordorigin="9030,5736" coordsize="286,0" path="m9030,5736l9316,5736e" filled="f" stroked="t" strokeweight=".716096pt" strokecolor="#282F2F">
                <v:path arrowok="t"/>
              </v:shape>
            </v:group>
            <v:group style="position:absolute;left:9252;top:5739;width:2513;height:2" coordorigin="9252,5739" coordsize="2513,2">
              <v:shape style="position:absolute;left:9252;top:5739;width:2513;height:2" coordorigin="9252,5739" coordsize="2513,0" path="m9252,5739l11765,5739e" filled="f" stroked="t" strokeweight=".716096pt" strokecolor="#444848">
                <v:path arrowok="t"/>
              </v:shape>
            </v:group>
            <v:group style="position:absolute;left:7648;top:5721;width:2;height:258" coordorigin="7648,5721" coordsize="2,258">
              <v:shape style="position:absolute;left:7648;top:5721;width:2;height:258" coordorigin="7648,5721" coordsize="0,258" path="m7648,5980l7648,5721e" filled="f" stroked="t" strokeweight=".358048pt" strokecolor="#545454">
                <v:path arrowok="t"/>
              </v:shape>
            </v:group>
            <v:group style="position:absolute;left:2377;top:5944;width:2;height:316" coordorigin="2377,5944" coordsize="2,316">
              <v:shape style="position:absolute;left:2377;top:5944;width:2;height:316" coordorigin="2377,5944" coordsize="0,316" path="m2377,6260l2377,5944e" filled="f" stroked="t" strokeweight="1.074145pt" strokecolor="#4B4B4B">
                <v:path arrowok="t"/>
              </v:shape>
            </v:group>
            <v:group style="position:absolute;left:2370;top:6213;width:4533;height:2" coordorigin="2370,6213" coordsize="4533,2">
              <v:shape style="position:absolute;left:2370;top:6213;width:4533;height:2" coordorigin="2370,6213" coordsize="4533,0" path="m2370,6213l6903,6213e" filled="f" stroked="t" strokeweight="1.074145pt" strokecolor="#545757">
                <v:path arrowok="t"/>
              </v:shape>
            </v:group>
            <v:group style="position:absolute;left:6839;top:6209;width:2478;height:2" coordorigin="6839,6209" coordsize="2478,2">
              <v:shape style="position:absolute;left:6839;top:6209;width:2478;height:2" coordorigin="6839,6209" coordsize="2478,0" path="m6839,6209l9316,6209e" filled="f" stroked="t" strokeweight=".716096pt" strokecolor="#3B3F3F">
                <v:path arrowok="t"/>
              </v:shape>
            </v:group>
            <v:group style="position:absolute;left:7648;top:5972;width:2;height:481" coordorigin="7648,5972" coordsize="2,481">
              <v:shape style="position:absolute;left:7648;top:5972;width:2;height:481" coordorigin="7648,5972" coordsize="0,481" path="m7648,6453l7648,5972e" filled="f" stroked="t" strokeweight=".358048pt" strokecolor="#343B3B">
                <v:path arrowok="t"/>
              </v:shape>
            </v:group>
            <v:group style="position:absolute;left:9252;top:6209;width:2513;height:2" coordorigin="9252,6209" coordsize="2513,2">
              <v:shape style="position:absolute;left:9252;top:6209;width:2513;height:2" coordorigin="9252,6209" coordsize="2513,0" path="m9252,6209l11765,6209e" filled="f" stroked="t" strokeweight=".716096pt" strokecolor="#4B5454">
                <v:path arrowok="t"/>
              </v:shape>
            </v:group>
            <v:group style="position:absolute;left:2370;top:6453;width:4920;height:2" coordorigin="2370,6453" coordsize="4920,2">
              <v:shape style="position:absolute;left:2370;top:6453;width:4920;height:2" coordorigin="2370,6453" coordsize="4920,0" path="m2370,6453l7290,6453e" filled="f" stroked="t" strokeweight=".716096pt" strokecolor="#444848">
                <v:path arrowok="t"/>
              </v:shape>
            </v:group>
            <v:group style="position:absolute;left:7233;top:6453;width:451;height:2" coordorigin="7233,6453" coordsize="451,2">
              <v:shape style="position:absolute;left:7233;top:6453;width:451;height:2" coordorigin="7233,6453" coordsize="451,0" path="m7233,6453l7684,6453e" filled="f" stroked="t" strokeweight=".716096pt" strokecolor="#2F3834">
                <v:path arrowok="t"/>
              </v:shape>
            </v:group>
            <v:group style="position:absolute;left:7619;top:6450;width:4146;height:2" coordorigin="7619,6450" coordsize="4146,2">
              <v:shape style="position:absolute;left:7619;top:6450;width:4146;height:2" coordorigin="7619,6450" coordsize="4146,0" path="m7619,6450l11765,6450e" filled="f" stroked="t" strokeweight="1.074145pt" strokecolor="#545757">
                <v:path arrowok="t"/>
              </v:shape>
            </v:group>
            <v:group style="position:absolute;left:451;top:6694;width:4963;height:2" coordorigin="451,6694" coordsize="4963,2">
              <v:shape style="position:absolute;left:451;top:6694;width:4963;height:2" coordorigin="451,6694" coordsize="4963,0" path="m451,6694l5414,6694e" filled="f" stroked="t" strokeweight="1.074145pt" strokecolor="#4F5457">
                <v:path arrowok="t"/>
              </v:shape>
            </v:group>
            <v:group style="position:absolute;left:5356;top:6698;width:945;height:2" coordorigin="5356,6698" coordsize="945,2">
              <v:shape style="position:absolute;left:5356;top:6698;width:945;height:2" coordorigin="5356,6698" coordsize="945,0" path="m5356,6698l6302,6698e" filled="f" stroked="t" strokeweight=".716096pt" strokecolor="#383F3F">
                <v:path arrowok="t"/>
              </v:shape>
            </v:group>
            <v:group style="position:absolute;left:6244;top:6694;width:5521;height:2" coordorigin="6244,6694" coordsize="5521,2">
              <v:shape style="position:absolute;left:6244;top:6694;width:5521;height:2" coordorigin="6244,6694" coordsize="5521,0" path="m6244,6694l11765,6694e" filled="f" stroked="t" strokeweight="1.074145pt" strokecolor="#54575B">
                <v:path arrowok="t"/>
              </v:shape>
            </v:group>
            <v:group style="position:absolute;left:451;top:7168;width:3022;height:2" coordorigin="451,7168" coordsize="3022,2">
              <v:shape style="position:absolute;left:451;top:7168;width:3022;height:2" coordorigin="451,7168" coordsize="3022,0" path="m451,7168l3473,7168e" filled="f" stroked="t" strokeweight="1.074145pt" strokecolor="#5B6467">
                <v:path arrowok="t"/>
              </v:shape>
            </v:group>
            <v:group style="position:absolute;left:3409;top:7171;width:4268;height:2" coordorigin="3409,7171" coordsize="4268,2">
              <v:shape style="position:absolute;left:3409;top:7171;width:4268;height:2" coordorigin="3409,7171" coordsize="4268,0" path="m3409,7171l7677,7171e" filled="f" stroked="t" strokeweight=".716096pt" strokecolor="#44484B">
                <v:path arrowok="t"/>
              </v:shape>
            </v:group>
            <v:group style="position:absolute;left:7619;top:7168;width:4146;height:2" coordorigin="7619,7168" coordsize="4146,2">
              <v:shape style="position:absolute;left:7619;top:7168;width:4146;height:2" coordorigin="7619,7168" coordsize="4146,0" path="m7619,7168l11765,7168e" filled="f" stroked="t" strokeweight="1.074145pt" strokecolor="#5B6464">
                <v:path arrowok="t"/>
              </v:shape>
            </v:group>
            <v:group style="position:absolute;left:458;top:7114;width:2;height:337" coordorigin="458,7114" coordsize="2,337">
              <v:shape style="position:absolute;left:458;top:7114;width:2;height:337" coordorigin="458,7114" coordsize="0,337" path="m458,7451l458,7114e" filled="f" stroked="t" strokeweight=".358048pt" strokecolor="#2F2F2F">
                <v:path arrowok="t"/>
              </v:shape>
            </v:group>
            <v:group style="position:absolute;left:4819;top:7164;width:2;height:754" coordorigin="4819,7164" coordsize="2,754">
              <v:shape style="position:absolute;left:4819;top:7164;width:2;height:754" coordorigin="4819,7164" coordsize="0,754" path="m4819,7918l4819,7164e" filled="f" stroked="t" strokeweight=".716096pt" strokecolor="#484848">
                <v:path arrowok="t"/>
              </v:shape>
            </v:group>
            <v:group style="position:absolute;left:4812;top:7433;width:4282;height:2" coordorigin="4812,7433" coordsize="4282,2">
              <v:shape style="position:absolute;left:4812;top:7433;width:4282;height:2" coordorigin="4812,7433" coordsize="4282,0" path="m4812,7433l9094,7433e" filled="f" stroked="t" strokeweight="1.074145pt" strokecolor="#60676B">
                <v:path arrowok="t"/>
              </v:shape>
            </v:group>
            <v:group style="position:absolute;left:9030;top:7430;width:286;height:2" coordorigin="9030,7430" coordsize="286,2">
              <v:shape style="position:absolute;left:9030;top:7430;width:286;height:2" coordorigin="9030,7430" coordsize="286,0" path="m9030,7430l9316,7430e" filled="f" stroked="t" strokeweight=".716096pt" strokecolor="#3F4448">
                <v:path arrowok="t"/>
              </v:shape>
            </v:group>
            <v:group style="position:absolute;left:9252;top:7433;width:2513;height:2" coordorigin="9252,7433" coordsize="2513,2">
              <v:shape style="position:absolute;left:9252;top:7433;width:2513;height:2" coordorigin="9252,7433" coordsize="2513,0" path="m9252,7433l11765,7433e" filled="f" stroked="t" strokeweight=".716096pt" strokecolor="#576064">
                <v:path arrowok="t"/>
              </v:shape>
            </v:group>
            <v:group style="position:absolute;left:455;top:668;width:2;height:7028" coordorigin="455,668" coordsize="2,7028">
              <v:shape style="position:absolute;left:455;top:668;width:2;height:7028" coordorigin="455,668" coordsize="0,7028" path="m455,7695l455,668e" filled="f" stroked="t" strokeweight=".716096pt" strokecolor="#484848">
                <v:path arrowok="t"/>
              </v:shape>
            </v:group>
            <v:group style="position:absolute;left:4812;top:7674;width:2864;height:2" coordorigin="4812,7674" coordsize="2864,2">
              <v:shape style="position:absolute;left:4812;top:7674;width:2864;height:2" coordorigin="4812,7674" coordsize="2864,0" path="m4812,7674l7677,7674e" filled="f" stroked="t" strokeweight=".716096pt" strokecolor="#3F484B">
                <v:path arrowok="t"/>
              </v:shape>
            </v:group>
            <v:group style="position:absolute;left:7619;top:7670;width:4146;height:2" coordorigin="7619,7670" coordsize="4146,2">
              <v:shape style="position:absolute;left:7619;top:7670;width:4146;height:2" coordorigin="7619,7670" coordsize="4146,0" path="m7619,7670l11765,7670e" filled="f" stroked="t" strokeweight="1.074145pt" strokecolor="#5B6064">
                <v:path arrowok="t"/>
              </v:shape>
            </v:group>
            <v:group style="position:absolute;left:444;top:7907;width:11321;height:2" coordorigin="444,7907" coordsize="11321,2">
              <v:shape style="position:absolute;left:444;top:7907;width:11321;height:2" coordorigin="444,7907" coordsize="11321,0" path="m444,7907l11765,7907e" filled="f" stroked="t" strokeweight=".716096pt" strokecolor="#444B4B">
                <v:path arrowok="t"/>
              </v:shape>
            </v:group>
            <v:group style="position:absolute;left:451;top:8126;width:2;height:524" coordorigin="451,8126" coordsize="2,524">
              <v:shape style="position:absolute;left:451;top:8126;width:2;height:524" coordorigin="451,8126" coordsize="0,524" path="m451,8650l451,8126e" filled="f" stroked="t" strokeweight=".716096pt" strokecolor="#646464">
                <v:path arrowok="t"/>
              </v:shape>
            </v:group>
            <v:group style="position:absolute;left:2367;top:8126;width:2;height:567" coordorigin="2367,8126" coordsize="2,567">
              <v:shape style="position:absolute;left:2367;top:8126;width:2;height:567" coordorigin="2367,8126" coordsize="0,567" path="m2367,8693l2367,8126e" filled="f" stroked="t" strokeweight="1.432193pt" strokecolor="#5B5B5B">
                <v:path arrowok="t"/>
              </v:shape>
            </v:group>
            <v:group style="position:absolute;left:444;top:8618;width:7834;height:2" coordorigin="444,8618" coordsize="7834,2">
              <v:shape style="position:absolute;left:444;top:8618;width:7834;height:2" coordorigin="444,8618" coordsize="7834,0" path="m444,8618l8278,8618e" filled="f" stroked="t" strokeweight="1.074145pt" strokecolor="#5B6064">
                <v:path arrowok="t"/>
              </v:shape>
            </v:group>
            <v:group style="position:absolute;left:8221;top:8614;width:1096;height:2" coordorigin="8221,8614" coordsize="1096,2">
              <v:shape style="position:absolute;left:8221;top:8614;width:1096;height:2" coordorigin="8221,8614" coordsize="1096,0" path="m8221,8614l9316,8614e" filled="f" stroked="t" strokeweight=".716096pt" strokecolor="#3B4448">
                <v:path arrowok="t"/>
              </v:shape>
            </v:group>
            <v:group style="position:absolute;left:9252;top:8614;width:2513;height:2" coordorigin="9252,8614" coordsize="2513,2">
              <v:shape style="position:absolute;left:9252;top:8614;width:2513;height:2" coordorigin="9252,8614" coordsize="2513,0" path="m9252,8614l11765,8614e" filled="f" stroked="t" strokeweight=".716096pt" strokecolor="#4F5457">
                <v:path arrowok="t"/>
              </v:shape>
            </v:group>
            <v:group style="position:absolute;left:437;top:9551;width:4397;height:2" coordorigin="437,9551" coordsize="4397,2">
              <v:shape style="position:absolute;left:437;top:9551;width:4397;height:2" coordorigin="437,9551" coordsize="4397,0" path="m437,9551l4834,9551e" filled="f" stroked="t" strokeweight="1.074145pt" strokecolor="#484B4F">
                <v:path arrowok="t"/>
              </v:shape>
            </v:group>
            <v:group style="position:absolute;left:4769;top:9555;width:2907;height:2" coordorigin="4769,9555" coordsize="2907,2">
              <v:shape style="position:absolute;left:4769;top:9555;width:2907;height:2" coordorigin="4769,9555" coordsize="2907,0" path="m4769,9555l7677,9555e" filled="f" stroked="t" strokeweight=".716096pt" strokecolor="#2B3434">
                <v:path arrowok="t"/>
              </v:shape>
            </v:group>
            <v:group style="position:absolute;left:7619;top:9551;width:4153;height:2" coordorigin="7619,9551" coordsize="4153,2">
              <v:shape style="position:absolute;left:7619;top:9551;width:4153;height:2" coordorigin="7619,9551" coordsize="4153,0" path="m7619,9551l11773,9551e" filled="f" stroked="t" strokeweight="1.074145pt" strokecolor="#4B4F4F">
                <v:path arrowok="t"/>
              </v:shape>
            </v:group>
            <v:group style="position:absolute;left:437;top:9795;width:1139;height:2" coordorigin="437,9795" coordsize="1139,2">
              <v:shape style="position:absolute;left:437;top:9795;width:1139;height:2" coordorigin="437,9795" coordsize="1139,0" path="m437,9795l1575,9795e" filled="f" stroked="t" strokeweight="1.074145pt" strokecolor="#4F5454">
                <v:path arrowok="t"/>
              </v:shape>
            </v:group>
            <v:group style="position:absolute;left:1518;top:9795;width:2270;height:2" coordorigin="1518,9795" coordsize="2270,2">
              <v:shape style="position:absolute;left:1518;top:9795;width:2270;height:2" coordorigin="1518,9795" coordsize="2270,0" path="m1518,9795l3788,9795e" filled="f" stroked="t" strokeweight=".716096pt" strokecolor="#3B3F3F">
                <v:path arrowok="t"/>
              </v:shape>
            </v:group>
            <v:group style="position:absolute;left:2428;top:9533;width:2;height:266" coordorigin="2428,9533" coordsize="2,266">
              <v:shape style="position:absolute;left:2428;top:9533;width:2;height:266" coordorigin="2428,9533" coordsize="0,266" path="m2428,9799l2428,9533e" filled="f" stroked="t" strokeweight="1.074145pt" strokecolor="#4B4F4F">
                <v:path arrowok="t"/>
              </v:shape>
            </v:group>
            <v:group style="position:absolute;left:3724;top:9795;width:4554;height:2" coordorigin="3724,9795" coordsize="4554,2">
              <v:shape style="position:absolute;left:3724;top:9795;width:4554;height:2" coordorigin="3724,9795" coordsize="4554,0" path="m3724,9795l8278,9795e" filled="f" stroked="t" strokeweight="1.074145pt" strokecolor="#4F5454">
                <v:path arrowok="t"/>
              </v:shape>
            </v:group>
            <v:group style="position:absolute;left:6875;top:9533;width:2;height:266" coordorigin="6875,9533" coordsize="2,266">
              <v:shape style="position:absolute;left:6875;top:9533;width:2;height:266" coordorigin="6875,9533" coordsize="0,266" path="m6875,9799l6875,9533e" filled="f" stroked="t" strokeweight=".358048pt" strokecolor="#3B4444">
                <v:path arrowok="t"/>
              </v:shape>
            </v:group>
            <v:group style="position:absolute;left:8221;top:9791;width:1096;height:2" coordorigin="8221,9791" coordsize="1096,2">
              <v:shape style="position:absolute;left:8221;top:9791;width:1096;height:2" coordorigin="8221,9791" coordsize="1096,0" path="m8221,9791l9316,9791e" filled="f" stroked="t" strokeweight=".716096pt" strokecolor="#2F3438">
                <v:path arrowok="t"/>
              </v:shape>
            </v:group>
            <v:group style="position:absolute;left:9252;top:9791;width:2513;height:2" coordorigin="9252,9791" coordsize="2513,2">
              <v:shape style="position:absolute;left:9252;top:9791;width:2513;height:2" coordorigin="9252,9791" coordsize="2513,0" path="m9252,9791l11765,9791e" filled="f" stroked="t" strokeweight=".716096pt" strokecolor="#444848">
                <v:path arrowok="t"/>
              </v:shape>
            </v:group>
            <v:group style="position:absolute;left:437;top:10039;width:3645;height:2" coordorigin="437,10039" coordsize="3645,2">
              <v:shape style="position:absolute;left:437;top:10039;width:3645;height:2" coordorigin="437,10039" coordsize="3645,0" path="m437,10039l4082,10039e" filled="f" stroked="t" strokeweight=".716096pt" strokecolor="#383F3F">
                <v:path arrowok="t"/>
              </v:shape>
            </v:group>
            <v:group style="position:absolute;left:2360;top:9669;width:2;height:897" coordorigin="2360,9669" coordsize="2,897">
              <v:shape style="position:absolute;left:2360;top:9669;width:2;height:897" coordorigin="2360,9669" coordsize="0,897" path="m2360,10567l2360,9669e" filled="f" stroked="t" strokeweight=".716096pt" strokecolor="#5B5B5B">
                <v:path arrowok="t"/>
              </v:shape>
            </v:group>
            <v:group style="position:absolute;left:3989;top:10039;width:845;height:2" coordorigin="3989,10039" coordsize="845,2">
              <v:shape style="position:absolute;left:3989;top:10039;width:845;height:2" coordorigin="3989,10039" coordsize="845,0" path="m3989,10039l4834,10039e" filled="f" stroked="t" strokeweight="1.074145pt" strokecolor="#545757">
                <v:path arrowok="t"/>
              </v:shape>
            </v:group>
            <v:group style="position:absolute;left:4769;top:10039;width:1382;height:2" coordorigin="4769,10039" coordsize="1382,2">
              <v:shape style="position:absolute;left:4769;top:10039;width:1382;height:2" coordorigin="4769,10039" coordsize="1382,0" path="m4769,10039l6151,10039e" filled="f" stroked="t" strokeweight=".716096pt" strokecolor="#3B3F44">
                <v:path arrowok="t"/>
              </v:shape>
            </v:group>
            <v:group style="position:absolute;left:5929;top:10039;width:766;height:2" coordorigin="5929,10039" coordsize="766,2">
              <v:shape style="position:absolute;left:5929;top:10039;width:766;height:2" coordorigin="5929,10039" coordsize="766,0" path="m5929,10039l6696,10039e" filled="f" stroked="t" strokeweight="1.074145pt" strokecolor="#4F5454">
                <v:path arrowok="t"/>
              </v:shape>
            </v:group>
            <v:group style="position:absolute;left:6631;top:10036;width:2685;height:2" coordorigin="6631,10036" coordsize="2685,2">
              <v:shape style="position:absolute;left:6631;top:10036;width:2685;height:2" coordorigin="6631,10036" coordsize="2685,0" path="m6631,10036l9316,10036e" filled="f" stroked="t" strokeweight=".716096pt" strokecolor="#343838">
                <v:path arrowok="t"/>
              </v:shape>
            </v:group>
            <v:group style="position:absolute;left:9252;top:10032;width:2513;height:2" coordorigin="9252,10032" coordsize="2513,2">
              <v:shape style="position:absolute;left:9252;top:10032;width:2513;height:2" coordorigin="9252,10032" coordsize="2513,0" path="m9252,10032l11765,10032e" filled="f" stroked="t" strokeweight=".716096pt" strokecolor="#484B4B">
                <v:path arrowok="t"/>
              </v:shape>
            </v:group>
            <v:group style="position:absolute;left:437;top:10513;width:7841;height:2" coordorigin="437,10513" coordsize="7841,2">
              <v:shape style="position:absolute;left:437;top:10513;width:7841;height:2" coordorigin="437,10513" coordsize="7841,0" path="m437,10513l8278,10513e" filled="f" stroked="t" strokeweight="1.074145pt" strokecolor="#4B4F4F">
                <v:path arrowok="t"/>
              </v:shape>
            </v:group>
            <v:group style="position:absolute;left:8221;top:10509;width:874;height:2" coordorigin="8221,10509" coordsize="874,2">
              <v:shape style="position:absolute;left:8221;top:10509;width:874;height:2" coordorigin="8221,10509" coordsize="874,0" path="m8221,10509l9094,10509e" filled="f" stroked="t" strokeweight=".716096pt" strokecolor="#383B3B">
                <v:path arrowok="t"/>
              </v:shape>
            </v:group>
            <v:group style="position:absolute;left:9030;top:10509;width:286;height:2" coordorigin="9030,10509" coordsize="286,2">
              <v:shape style="position:absolute;left:9030;top:10509;width:286;height:2" coordorigin="9030,10509" coordsize="286,0" path="m9030,10509l9316,10509e" filled="f" stroked="t" strokeweight=".716096pt" strokecolor="#232828">
                <v:path arrowok="t"/>
              </v:shape>
            </v:group>
            <v:group style="position:absolute;left:9252;top:10509;width:2513;height:2" coordorigin="9252,10509" coordsize="2513,2">
              <v:shape style="position:absolute;left:9252;top:10509;width:2513;height:2" coordorigin="9252,10509" coordsize="2513,0" path="m9252,10509l11765,10509e" filled="f" stroked="t" strokeweight=".716096pt" strokecolor="#3F4444">
                <v:path arrowok="t"/>
              </v:shape>
            </v:group>
            <v:group style="position:absolute;left:2370;top:7387;width:2;height:309" coordorigin="2370,7387" coordsize="2,309">
              <v:shape style="position:absolute;left:2370;top:7387;width:2;height:309" coordorigin="2370,7387" coordsize="0,309" path="m2370,7695l2370,7387e" filled="f" stroked="t" strokeweight=".716096pt" strokecolor="#2F2F2F">
                <v:path arrowok="t"/>
              </v:shape>
            </v:group>
            <v:group style="position:absolute;left:859;top:10753;width:7419;height:2" coordorigin="859,10753" coordsize="7419,2">
              <v:shape style="position:absolute;left:859;top:10753;width:7419;height:2" coordorigin="859,10753" coordsize="7419,0" path="m859,10753l8278,10753e" filled="f" stroked="t" strokeweight=".716096pt" strokecolor="#343838">
                <v:path arrowok="t"/>
              </v:shape>
            </v:group>
            <v:group style="position:absolute;left:2370;top:3769;width:2;height:11191" coordorigin="2370,3769" coordsize="2,11191">
              <v:shape style="position:absolute;left:2370;top:3769;width:2;height:11191" coordorigin="2370,3769" coordsize="0,11191" path="m2370,14960l2370,3769e" filled="f" stroked="t" strokeweight=".716096pt" strokecolor="#484848">
                <v:path arrowok="t"/>
              </v:shape>
            </v:group>
            <v:group style="position:absolute;left:8221;top:10750;width:3545;height:2" coordorigin="8221,10750" coordsize="3545,2">
              <v:shape style="position:absolute;left:8221;top:10750;width:3545;height:2" coordorigin="8221,10750" coordsize="3545,0" path="m8221,10750l11765,10750e" filled="f" stroked="t" strokeweight="1.074145pt" strokecolor="#4F5454">
                <v:path arrowok="t"/>
              </v:shape>
            </v:group>
            <v:group style="position:absolute;left:1568;top:10746;width:2;height:4544" coordorigin="1568,10746" coordsize="2,4544">
              <v:shape style="position:absolute;left:1568;top:10746;width:2;height:4544" coordorigin="1568,10746" coordsize="0,4544" path="m1568,15290l1568,10746e" filled="f" stroked="t" strokeweight=".716096pt" strokecolor="#484848">
                <v:path arrowok="t"/>
              </v:shape>
            </v:group>
            <v:group style="position:absolute;left:7619;top:10987;width:4153;height:2" coordorigin="7619,10987" coordsize="4153,2">
              <v:shape style="position:absolute;left:7619;top:10987;width:4153;height:2" coordorigin="7619,10987" coordsize="4153,0" path="m7619,10987l11773,10987e" filled="f" stroked="t" strokeweight=".716096pt" strokecolor="#3F4844">
                <v:path arrowok="t"/>
              </v:shape>
            </v:group>
            <v:group style="position:absolute;left:437;top:10994;width:6259;height:2" coordorigin="437,10994" coordsize="6259,2">
              <v:shape style="position:absolute;left:437;top:10994;width:6259;height:2" coordorigin="437,10994" coordsize="6259,0" path="m437,10994l6696,10994e" filled="f" stroked="t" strokeweight="1.074145pt" strokecolor="#4F5454">
                <v:path arrowok="t"/>
              </v:shape>
            </v:group>
            <v:group style="position:absolute;left:6631;top:10990;width:1046;height:2" coordorigin="6631,10990" coordsize="1046,2">
              <v:shape style="position:absolute;left:6631;top:10990;width:1046;height:2" coordorigin="6631,10990" coordsize="1046,0" path="m6631,10990l7677,10990e" filled="f" stroked="t" strokeweight=".716096pt" strokecolor="#2F3434">
                <v:path arrowok="t"/>
              </v:shape>
            </v:group>
            <v:group style="position:absolute;left:977;top:10933;width:2;height:1500" coordorigin="977,10933" coordsize="2,1500">
              <v:shape style="position:absolute;left:977;top:10933;width:2;height:1500" coordorigin="977,10933" coordsize="0,1500" path="m977,12433l977,10933e" filled="f" stroked="t" strokeweight="1.074145pt" strokecolor="#545454">
                <v:path arrowok="t"/>
              </v:shape>
            </v:group>
            <v:group style="position:absolute;left:7279;top:10746;width:2;height:768" coordorigin="7279,10746" coordsize="2,768">
              <v:shape style="position:absolute;left:7279;top:10746;width:2;height:768" coordorigin="7279,10746" coordsize="0,768" path="m7279,11514l7279,10746e" filled="f" stroked="t" strokeweight=".716096pt" strokecolor="#3F4444">
                <v:path arrowok="t"/>
              </v:shape>
            </v:group>
            <v:group style="position:absolute;left:7279;top:11335;width:2;height:1601" coordorigin="7279,11335" coordsize="2,1601">
              <v:shape style="position:absolute;left:7279;top:11335;width:2;height:1601" coordorigin="7279,11335" coordsize="0,1601" path="m7279,12936l7279,11335e" filled="f" stroked="t" strokeweight="1.074145pt" strokecolor="#60605B">
                <v:path arrowok="t"/>
              </v:shape>
            </v:group>
            <v:group style="position:absolute;left:444;top:7631;width:2;height:4228" coordorigin="444,7631" coordsize="2,4228">
              <v:shape style="position:absolute;left:444;top:7631;width:2;height:4228" coordorigin="444,7631" coordsize="0,4228" path="m444,11859l444,7631e" filled="f" stroked="t" strokeweight=".716096pt" strokecolor="#54544F">
                <v:path arrowok="t"/>
              </v:shape>
            </v:group>
            <v:group style="position:absolute;left:2352;top:11450;width:2;height:3510" coordorigin="2352,11450" coordsize="2,3510">
              <v:shape style="position:absolute;left:2352;top:11450;width:2;height:3510" coordorigin="2352,11450" coordsize="0,3510" path="m2352,14960l2352,11450e" filled="f" stroked="t" strokeweight=".716096pt" strokecolor="#484848">
                <v:path arrowok="t"/>
              </v:shape>
            </v:group>
            <v:group style="position:absolute;left:1561;top:12663;width:2;height:273" coordorigin="1561,12663" coordsize="2,273">
              <v:shape style="position:absolute;left:1561;top:12663;width:2;height:273" coordorigin="1561,12663" coordsize="0,273" path="m1561,12936l1561,12663e" filled="f" stroked="t" strokeweight=".716096pt" strokecolor="#282828">
                <v:path arrowok="t"/>
              </v:shape>
            </v:group>
            <v:group style="position:absolute;left:2349;top:12663;width:2;height:718" coordorigin="2349,12663" coordsize="2,718">
              <v:shape style="position:absolute;left:2349;top:12663;width:2;height:718" coordorigin="2349,12663" coordsize="0,718" path="m2349,13381l2349,12663e" filled="f" stroked="t" strokeweight=".716096pt" strokecolor="#2F2F2F">
                <v:path arrowok="t"/>
              </v:shape>
            </v:group>
            <v:group style="position:absolute;left:430;top:13061;width:1926;height:2" coordorigin="430,13061" coordsize="1926,2">
              <v:shape style="position:absolute;left:430;top:13061;width:1926;height:2" coordorigin="430,13061" coordsize="1926,0" path="m430,13061l2356,13061e" filled="f" stroked="t" strokeweight="1.074145pt" strokecolor="#4F5457">
                <v:path arrowok="t"/>
              </v:shape>
            </v:group>
            <v:group style="position:absolute;left:970;top:12376;width:2;height:718" coordorigin="970,12376" coordsize="2,718">
              <v:shape style="position:absolute;left:970;top:12376;width:2;height:718" coordorigin="970,12376" coordsize="0,718" path="m970,13094l970,12376e" filled="f" stroked="t" strokeweight=".716096pt" strokecolor="#343434">
                <v:path arrowok="t"/>
              </v:shape>
            </v:group>
            <v:group style="position:absolute;left:7279;top:12871;width:2;height:1888" coordorigin="7279,12871" coordsize="2,1888">
              <v:shape style="position:absolute;left:7279;top:12871;width:2;height:1888" coordorigin="7279,12871" coordsize="0,1888" path="m7279,14759l7279,12871e" filled="f" stroked="t" strokeweight=".716096pt" strokecolor="#3B3B3B">
                <v:path arrowok="t"/>
              </v:shape>
            </v:group>
            <v:group style="position:absolute;left:970;top:12986;width:2;height:754" coordorigin="970,12986" coordsize="2,754">
              <v:shape style="position:absolute;left:970;top:12986;width:2;height:754" coordorigin="970,12986" coordsize="0,754" path="m970,13740l970,12986e" filled="f" stroked="t" strokeweight="1.074145pt" strokecolor="#545454">
                <v:path arrowok="t"/>
              </v:shape>
            </v:group>
            <v:group style="position:absolute;left:6531;top:13043;width:2;height:309" coordorigin="6531,13043" coordsize="2,309">
              <v:shape style="position:absolute;left:6531;top:13043;width:2;height:309" coordorigin="6531,13043" coordsize="0,309" path="m6531,13352l6531,13043e" filled="f" stroked="t" strokeweight="1.074145pt" strokecolor="#4F5787">
                <v:path arrowok="t"/>
              </v:shape>
            </v:group>
            <v:group style="position:absolute;left:1561;top:10746;width:2;height:5082" coordorigin="1561,10746" coordsize="2,5082">
              <v:shape style="position:absolute;left:1561;top:10746;width:2;height:5082" coordorigin="1561,10746" coordsize="0,5082" path="m1561,15829l1561,10746e" filled="f" stroked="t" strokeweight=".716096pt" strokecolor="#4B4B4B">
                <v:path arrowok="t"/>
              </v:shape>
            </v:group>
            <v:group style="position:absolute;left:2345;top:13323;width:2;height:696" coordorigin="2345,13323" coordsize="2,696">
              <v:shape style="position:absolute;left:2345;top:13323;width:2;height:696" coordorigin="2345,13323" coordsize="0,696" path="m2345,14020l2345,13323e" filled="f" stroked="t" strokeweight="1.074145pt" strokecolor="#5B5B5B">
                <v:path arrowok="t"/>
              </v:shape>
            </v:group>
            <v:group style="position:absolute;left:9087;top:13524;width:2;height:215" coordorigin="9087,13524" coordsize="2,215">
              <v:shape style="position:absolute;left:9087;top:13524;width:2;height:215" coordorigin="9087,13524" coordsize="0,215" path="m9087,13740l9087,13524e" filled="f" stroked="t" strokeweight="1.432193pt" strokecolor="#4470AC">
                <v:path arrowok="t"/>
              </v:shape>
            </v:group>
            <v:group style="position:absolute;left:9066;top:13524;width:2;height:373" coordorigin="9066,13524" coordsize="2,373">
              <v:shape style="position:absolute;left:9066;top:13524;width:2;height:373" coordorigin="9066,13524" coordsize="0,373" path="m9066,13898l9066,13524e" filled="f" stroked="t" strokeweight="2.506337pt" strokecolor="#4B6B9C">
                <v:path arrowok="t"/>
              </v:shape>
            </v:group>
            <v:group style="position:absolute;left:7648;top:13969;width:602;height:2" coordorigin="7648,13969" coordsize="602,2">
              <v:shape style="position:absolute;left:7648;top:13969;width:602;height:2" coordorigin="7648,13969" coordsize="602,0" path="m7648,13969l8249,13969e" filled="f" stroked="t" strokeweight=".358048pt" strokecolor="#4477D8">
                <v:path arrowok="t"/>
              </v:shape>
            </v:group>
            <v:group style="position:absolute;left:8249;top:13969;width:831;height:2" coordorigin="8249,13969" coordsize="831,2">
              <v:shape style="position:absolute;left:8249;top:13969;width:831;height:2" coordorigin="8249,13969" coordsize="831,0" path="m8249,13969l9080,13969e" filled="f" stroked="t" strokeweight=".358048pt" strokecolor="#2F4F83">
                <v:path arrowok="t"/>
              </v:shape>
            </v:group>
            <v:group style="position:absolute;left:9066;top:13840;width:2;height:165" coordorigin="9066,13840" coordsize="2,165">
              <v:shape style="position:absolute;left:9066;top:13840;width:2;height:165" coordorigin="9066,13840" coordsize="0,165" path="m9066,14005l9066,13840e" filled="f" stroked="t" strokeweight="2.506337pt" strokecolor="#38578C">
                <v:path arrowok="t"/>
              </v:shape>
            </v:group>
            <v:group style="position:absolute;left:2342;top:13941;width:2;height:366" coordorigin="2342,13941" coordsize="2,366">
              <v:shape style="position:absolute;left:2342;top:13941;width:2;height:366" coordorigin="2342,13941" coordsize="0,366" path="m2342,14307l2342,13941e" filled="f" stroked="t" strokeweight=".716096pt" strokecolor="#484848">
                <v:path arrowok="t"/>
              </v:shape>
            </v:group>
            <v:group style="position:absolute;left:11762;top:13783;width:2;height:524" coordorigin="11762,13783" coordsize="2,524">
              <v:shape style="position:absolute;left:11762;top:13783;width:2;height:524" coordorigin="11762,13783" coordsize="0,524" path="m11762,14307l11762,13783e" filled="f" stroked="t" strokeweight="1.074145pt" strokecolor="#646460">
                <v:path arrowok="t"/>
              </v:shape>
            </v:group>
            <v:group style="position:absolute;left:1554;top:14242;width:2;height:517" coordorigin="1554,14242" coordsize="2,517">
              <v:shape style="position:absolute;left:1554;top:14242;width:2;height:517" coordorigin="1554,14242" coordsize="0,517" path="m1554,14759l1554,14242e" filled="f" stroked="t" strokeweight=".716096pt" strokecolor="#2F2F2B">
                <v:path arrowok="t"/>
              </v:shape>
            </v:group>
            <v:group style="position:absolute;left:2342;top:14242;width:2;height:352" coordorigin="2342,14242" coordsize="2,352">
              <v:shape style="position:absolute;left:2342;top:14242;width:2;height:352" coordorigin="2342,14242" coordsize="0,352" path="m2342,14594l2342,14242e" filled="f" stroked="t" strokeweight=".716096pt" strokecolor="#2F2F2F">
                <v:path arrowok="t"/>
              </v:shape>
            </v:group>
            <v:group style="position:absolute;left:963;top:13682;width:2;height:2146" coordorigin="963,13682" coordsize="2,2146">
              <v:shape style="position:absolute;left:963;top:13682;width:2;height:2146" coordorigin="963,13682" coordsize="0,2146" path="m963,15829l963,13682e" filled="f" stroked="t" strokeweight=".716096pt" strokecolor="#3F4444">
                <v:path arrowok="t"/>
              </v:shape>
            </v:group>
            <v:group style="position:absolute;left:1550;top:14702;width:2;height:1127" coordorigin="1550,14702" coordsize="2,1127">
              <v:shape style="position:absolute;left:1550;top:14702;width:2;height:1127" coordorigin="1550,14702" coordsize="0,1127" path="m1550,15829l1550,14702e" filled="f" stroked="t" strokeweight="1.074145pt" strokecolor="#4B4B4B">
                <v:path arrowok="t"/>
              </v:shape>
            </v:group>
            <v:group style="position:absolute;left:2338;top:14529;width:2;height:1299" coordorigin="2338,14529" coordsize="2,1299">
              <v:shape style="position:absolute;left:2338;top:14529;width:2;height:1299" coordorigin="2338,14529" coordsize="0,1299" path="m2338,15829l2338,14529e" filled="f" stroked="t" strokeweight=".716096pt" strokecolor="#444444">
                <v:path arrowok="t"/>
              </v:shape>
            </v:group>
            <v:group style="position:absolute;left:7272;top:14702;width:2;height:1127" coordorigin="7272,14702" coordsize="2,1127">
              <v:shape style="position:absolute;left:7272;top:14702;width:2;height:1127" coordorigin="7272,14702" coordsize="0,1127" path="m7272,15829l7272,14702e" filled="f" stroked="t" strokeweight=".716096pt" strokecolor="#4F4F4F">
                <v:path arrowok="t"/>
              </v:shape>
            </v:group>
            <v:group style="position:absolute;left:430;top:3790;width:2;height:12038" coordorigin="430,3790" coordsize="2,12038">
              <v:shape style="position:absolute;left:430;top:3790;width:2;height:12038" coordorigin="430,3790" coordsize="0,12038" path="m430,15829l430,3790e" filled="f" stroked="t" strokeweight=".716096pt" strokecolor="#4F4F4F">
                <v:path arrowok="t"/>
              </v:shape>
            </v:group>
            <v:group style="position:absolute;left:422;top:15818;width:7856;height:2" coordorigin="422,15818" coordsize="7856,2">
              <v:shape style="position:absolute;left:422;top:15818;width:7856;height:2" coordorigin="422,15818" coordsize="7856,0" path="m422,15818l8278,15818e" filled="f" stroked="t" strokeweight="1.074145pt" strokecolor="#545B5B">
                <v:path arrowok="t"/>
              </v:shape>
            </v:group>
            <v:group style="position:absolute;left:8221;top:15814;width:3545;height:2" coordorigin="8221,15814" coordsize="3545,2">
              <v:shape style="position:absolute;left:8221;top:15814;width:3545;height:2" coordorigin="8221,15814" coordsize="3545,0" path="m8221,15814l11765,15814e" filled="f" stroked="t" strokeweight=".716096pt" strokecolor="#3F4448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3"/>
          <w:szCs w:val="23"/>
          <w:color w:val="93979C"/>
          <w:spacing w:val="0"/>
          <w:w w:val="78"/>
        </w:rPr>
        <w:t>Itfaiy</w:t>
      </w:r>
      <w:r>
        <w:rPr>
          <w:rFonts w:ascii="Arial" w:hAnsi="Arial" w:cs="Arial" w:eastAsia="Arial"/>
          <w:sz w:val="23"/>
          <w:szCs w:val="23"/>
          <w:color w:val="93979C"/>
          <w:spacing w:val="0"/>
          <w:w w:val="78"/>
        </w:rPr>
        <w:t>e</w:t>
      </w:r>
      <w:r>
        <w:rPr>
          <w:rFonts w:ascii="Arial" w:hAnsi="Arial" w:cs="Arial" w:eastAsia="Arial"/>
          <w:sz w:val="23"/>
          <w:szCs w:val="23"/>
          <w:color w:val="93979C"/>
          <w:spacing w:val="10"/>
          <w:w w:val="78"/>
        </w:rPr>
        <w:t> </w:t>
      </w:r>
      <w:r>
        <w:rPr>
          <w:rFonts w:ascii="Arial" w:hAnsi="Arial" w:cs="Arial" w:eastAsia="Arial"/>
          <w:sz w:val="23"/>
          <w:szCs w:val="23"/>
          <w:color w:val="93979C"/>
          <w:spacing w:val="0"/>
          <w:w w:val="78"/>
        </w:rPr>
        <w:t>Güne</w:t>
      </w:r>
      <w:r>
        <w:rPr>
          <w:rFonts w:ascii="Arial" w:hAnsi="Arial" w:cs="Arial" w:eastAsia="Arial"/>
          <w:sz w:val="23"/>
          <w:szCs w:val="23"/>
          <w:color w:val="93979C"/>
          <w:spacing w:val="0"/>
          <w:w w:val="78"/>
        </w:rPr>
        <w:t>y</w:t>
      </w:r>
      <w:r>
        <w:rPr>
          <w:rFonts w:ascii="Arial" w:hAnsi="Arial" w:cs="Arial" w:eastAsia="Arial"/>
          <w:sz w:val="23"/>
          <w:szCs w:val="23"/>
          <w:color w:val="93979C"/>
          <w:spacing w:val="-9"/>
          <w:w w:val="78"/>
        </w:rPr>
        <w:t> </w:t>
      </w:r>
      <w:r>
        <w:rPr>
          <w:rFonts w:ascii="Arial" w:hAnsi="Arial" w:cs="Arial" w:eastAsia="Arial"/>
          <w:sz w:val="23"/>
          <w:szCs w:val="23"/>
          <w:color w:val="93979C"/>
          <w:spacing w:val="0"/>
          <w:w w:val="77"/>
        </w:rPr>
        <w:t>B</w:t>
      </w:r>
      <w:r>
        <w:rPr>
          <w:rFonts w:ascii="Arial" w:hAnsi="Arial" w:cs="Arial" w:eastAsia="Arial"/>
          <w:sz w:val="23"/>
          <w:szCs w:val="23"/>
          <w:color w:val="93979C"/>
          <w:spacing w:val="4"/>
          <w:w w:val="78"/>
        </w:rPr>
        <w:t>ö</w:t>
      </w:r>
      <w:r>
        <w:rPr>
          <w:rFonts w:ascii="Arial" w:hAnsi="Arial" w:cs="Arial" w:eastAsia="Arial"/>
          <w:sz w:val="23"/>
          <w:szCs w:val="23"/>
          <w:color w:val="757C82"/>
          <w:spacing w:val="-11"/>
          <w:w w:val="106"/>
        </w:rPr>
        <w:t>l</w:t>
      </w:r>
      <w:r>
        <w:rPr>
          <w:rFonts w:ascii="Arial" w:hAnsi="Arial" w:cs="Arial" w:eastAsia="Arial"/>
          <w:sz w:val="23"/>
          <w:szCs w:val="23"/>
          <w:color w:val="93979C"/>
          <w:spacing w:val="0"/>
          <w:w w:val="81"/>
        </w:rPr>
        <w:t>ge</w:t>
      </w:r>
      <w:r>
        <w:rPr>
          <w:rFonts w:ascii="Arial" w:hAnsi="Arial" w:cs="Arial" w:eastAsia="Arial"/>
          <w:sz w:val="23"/>
          <w:szCs w:val="23"/>
          <w:color w:val="93979C"/>
          <w:spacing w:val="-4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757C82"/>
          <w:spacing w:val="0"/>
          <w:w w:val="82"/>
        </w:rPr>
        <w:t>Ami</w:t>
      </w:r>
      <w:r>
        <w:rPr>
          <w:rFonts w:ascii="Arial" w:hAnsi="Arial" w:cs="Arial" w:eastAsia="Arial"/>
          <w:sz w:val="23"/>
          <w:szCs w:val="23"/>
          <w:color w:val="757C82"/>
          <w:spacing w:val="-12"/>
          <w:w w:val="83"/>
        </w:rPr>
        <w:t>r</w:t>
      </w:r>
      <w:r>
        <w:rPr>
          <w:rFonts w:ascii="Arial" w:hAnsi="Arial" w:cs="Arial" w:eastAsia="Arial"/>
          <w:sz w:val="23"/>
          <w:szCs w:val="23"/>
          <w:color w:val="93979C"/>
          <w:spacing w:val="0"/>
          <w:w w:val="177"/>
        </w:rPr>
        <w:t>i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7" w:after="0" w:line="240" w:lineRule="auto"/>
        <w:ind w:right="-20"/>
        <w:jc w:val="right"/>
        <w:rPr>
          <w:rFonts w:ascii="Courier New" w:hAnsi="Courier New" w:cs="Courier New" w:eastAsia="Courier New"/>
          <w:sz w:val="51"/>
          <w:szCs w:val="51"/>
        </w:rPr>
      </w:pPr>
      <w:rPr/>
      <w:r>
        <w:rPr>
          <w:rFonts w:ascii="Courier New" w:hAnsi="Courier New" w:cs="Courier New" w:eastAsia="Courier New"/>
          <w:sz w:val="51"/>
          <w:szCs w:val="51"/>
          <w:color w:val="4B4DAC"/>
          <w:spacing w:val="0"/>
          <w:w w:val="314"/>
          <w:i/>
        </w:rPr>
        <w:t>$</w:t>
      </w:r>
      <w:r>
        <w:rPr>
          <w:rFonts w:ascii="Courier New" w:hAnsi="Courier New" w:cs="Courier New" w:eastAsia="Courier New"/>
          <w:sz w:val="51"/>
          <w:szCs w:val="51"/>
          <w:color w:val="000000"/>
          <w:spacing w:val="0"/>
          <w:w w:val="100"/>
        </w:rPr>
      </w:r>
    </w:p>
    <w:p>
      <w:pPr>
        <w:spacing w:before="0" w:after="0" w:line="100" w:lineRule="exact"/>
        <w:ind w:right="-114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9"/>
          <w:szCs w:val="9"/>
          <w:color w:val="93979C"/>
          <w:spacing w:val="0"/>
          <w:w w:val="134"/>
          <w:b/>
          <w:bCs/>
          <w:i/>
        </w:rPr>
        <w:t>l'ı.</w:t>
      </w:r>
      <w:r>
        <w:rPr>
          <w:rFonts w:ascii="Times New Roman" w:hAnsi="Times New Roman" w:cs="Times New Roman" w:eastAsia="Times New Roman"/>
          <w:sz w:val="9"/>
          <w:szCs w:val="9"/>
          <w:color w:val="93979C"/>
          <w:spacing w:val="0"/>
          <w:w w:val="134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9"/>
          <w:szCs w:val="9"/>
          <w:color w:val="93979C"/>
          <w:spacing w:val="0"/>
          <w:w w:val="134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9"/>
          <w:szCs w:val="9"/>
          <w:color w:val="93979C"/>
          <w:spacing w:val="0"/>
          <w:w w:val="131"/>
        </w:rPr>
        <w:t>.</w:t>
      </w:r>
      <w:r>
        <w:rPr>
          <w:rFonts w:ascii="Times New Roman" w:hAnsi="Times New Roman" w:cs="Times New Roman" w:eastAsia="Times New Roman"/>
          <w:sz w:val="9"/>
          <w:szCs w:val="9"/>
          <w:color w:val="93979C"/>
          <w:spacing w:val="-1"/>
          <w:w w:val="131"/>
        </w:rPr>
        <w:t>.</w:t>
      </w:r>
      <w:r>
        <w:rPr>
          <w:rFonts w:ascii="Times New Roman" w:hAnsi="Times New Roman" w:cs="Times New Roman" w:eastAsia="Times New Roman"/>
          <w:sz w:val="9"/>
          <w:szCs w:val="9"/>
          <w:color w:val="93979C"/>
          <w:spacing w:val="-1"/>
          <w:w w:val="100"/>
        </w:rPr>
      </w:r>
      <w:r>
        <w:rPr>
          <w:rFonts w:ascii="Times New Roman" w:hAnsi="Times New Roman" w:cs="Times New Roman" w:eastAsia="Times New Roman"/>
          <w:sz w:val="9"/>
          <w:szCs w:val="9"/>
          <w:color w:val="93979C"/>
          <w:spacing w:val="-21"/>
          <w:w w:val="100"/>
          <w:u w:val="single" w:color="92969B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color w:val="93979C"/>
          <w:spacing w:val="-21"/>
          <w:w w:val="100"/>
          <w:u w:val="single" w:color="92969B"/>
        </w:rPr>
      </w:r>
      <w:r>
        <w:rPr>
          <w:rFonts w:ascii="Times New Roman" w:hAnsi="Times New Roman" w:cs="Times New Roman" w:eastAsia="Times New Roman"/>
          <w:sz w:val="9"/>
          <w:szCs w:val="9"/>
          <w:color w:val="93979C"/>
          <w:spacing w:val="-21"/>
          <w:w w:val="100"/>
        </w:rPr>
      </w:r>
      <w:r>
        <w:rPr>
          <w:rFonts w:ascii="Times New Roman" w:hAnsi="Times New Roman" w:cs="Times New Roman" w:eastAsia="Times New Roman"/>
          <w:sz w:val="9"/>
          <w:szCs w:val="9"/>
          <w:color w:val="93979C"/>
          <w:spacing w:val="0"/>
          <w:w w:val="131"/>
        </w:rPr>
        <w:t>.</w:t>
      </w:r>
      <w:r>
        <w:rPr>
          <w:rFonts w:ascii="Times New Roman" w:hAnsi="Times New Roman" w:cs="Times New Roman" w:eastAsia="Times New Roman"/>
          <w:sz w:val="9"/>
          <w:szCs w:val="9"/>
          <w:color w:val="000000"/>
          <w:spacing w:val="0"/>
          <w:w w:val="100"/>
        </w:rPr>
      </w:r>
    </w:p>
    <w:p>
      <w:pPr>
        <w:spacing w:before="0" w:after="0" w:line="102" w:lineRule="exact"/>
        <w:ind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9"/>
          <w:szCs w:val="9"/>
          <w:color w:val="595959"/>
          <w:spacing w:val="0"/>
          <w:w w:val="100"/>
        </w:rPr>
        <w:t>_</w:t>
      </w:r>
      <w:r>
        <w:rPr>
          <w:rFonts w:ascii="Times New Roman" w:hAnsi="Times New Roman" w:cs="Times New Roman" w:eastAsia="Times New Roman"/>
          <w:sz w:val="9"/>
          <w:szCs w:val="9"/>
          <w:color w:val="595959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9"/>
          <w:szCs w:val="9"/>
          <w:color w:val="595959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757C82"/>
          <w:spacing w:val="-28"/>
          <w:w w:val="289"/>
          <w:i/>
        </w:rPr>
        <w:t>.</w:t>
      </w:r>
      <w:r>
        <w:rPr>
          <w:rFonts w:ascii="Times New Roman" w:hAnsi="Times New Roman" w:cs="Times New Roman" w:eastAsia="Times New Roman"/>
          <w:sz w:val="10"/>
          <w:szCs w:val="10"/>
          <w:color w:val="93979C"/>
          <w:spacing w:val="0"/>
          <w:w w:val="58"/>
          <w:i/>
        </w:rPr>
        <w:t>-ı.</w:t>
      </w:r>
      <w:r>
        <w:rPr>
          <w:rFonts w:ascii="Times New Roman" w:hAnsi="Times New Roman" w:cs="Times New Roman" w:eastAsia="Times New Roman"/>
          <w:sz w:val="10"/>
          <w:szCs w:val="10"/>
          <w:color w:val="93979C"/>
          <w:spacing w:val="-12"/>
          <w:w w:val="59"/>
          <w:i/>
        </w:rPr>
        <w:t>:</w:t>
      </w:r>
      <w:r>
        <w:rPr>
          <w:rFonts w:ascii="Times New Roman" w:hAnsi="Times New Roman" w:cs="Times New Roman" w:eastAsia="Times New Roman"/>
          <w:sz w:val="10"/>
          <w:szCs w:val="10"/>
          <w:color w:val="757C82"/>
          <w:spacing w:val="0"/>
          <w:w w:val="117"/>
          <w:i/>
        </w:rPr>
        <w:t>•</w:t>
      </w:r>
      <w:r>
        <w:rPr>
          <w:rFonts w:ascii="Times New Roman" w:hAnsi="Times New Roman" w:cs="Times New Roman" w:eastAsia="Times New Roman"/>
          <w:sz w:val="10"/>
          <w:szCs w:val="1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00" w:right="20"/>
          <w:cols w:num="3" w:equalWidth="0">
            <w:col w:w="5117" w:space="4043"/>
            <w:col w:w="280" w:space="105"/>
            <w:col w:w="2035"/>
          </w:cols>
        </w:sectPr>
      </w:pPr>
      <w:rPr/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51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4.799995pt;margin-top:.079887pt;width:40.840982pt;height:41.5pt;mso-position-horizontal-relative:page;mso-position-vertical-relative:paragraph;z-index:-7426" type="#_x0000_t202" filled="f" stroked="f">
            <v:textbox inset="0,0,0,0">
              <w:txbxContent>
                <w:p>
                  <w:pPr>
                    <w:spacing w:before="0" w:after="0" w:line="830" w:lineRule="exact"/>
                    <w:ind w:right="-164"/>
                    <w:jc w:val="left"/>
                    <w:rPr>
                      <w:rFonts w:ascii="Arial" w:hAnsi="Arial" w:cs="Arial" w:eastAsia="Arial"/>
                      <w:sz w:val="83"/>
                      <w:szCs w:val="83"/>
                    </w:rPr>
                  </w:pPr>
                  <w:rPr/>
                  <w:r>
                    <w:rPr>
                      <w:rFonts w:ascii="Arial" w:hAnsi="Arial" w:cs="Arial" w:eastAsia="Arial"/>
                      <w:sz w:val="83"/>
                      <w:szCs w:val="83"/>
                      <w:color w:val="3D3D3D"/>
                      <w:spacing w:val="0"/>
                      <w:w w:val="177"/>
                      <w:b/>
                      <w:bCs/>
                      <w:position w:val="-1"/>
                    </w:rPr>
                    <w:t>1</w:t>
                  </w:r>
                  <w:r>
                    <w:rPr>
                      <w:rFonts w:ascii="Arial" w:hAnsi="Arial" w:cs="Arial" w:eastAsia="Arial"/>
                      <w:sz w:val="83"/>
                      <w:szCs w:val="8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2"/>
          <w:szCs w:val="12"/>
          <w:color w:val="D6DADB"/>
          <w:spacing w:val="0"/>
          <w:w w:val="204"/>
        </w:rPr>
        <w:t>ı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17" w:lineRule="auto"/>
        <w:ind w:left="635" w:right="447" w:firstLine="-13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828585"/>
          <w:spacing w:val="-6"/>
          <w:w w:val="188"/>
        </w:rPr>
        <w:t>!</w:t>
      </w:r>
      <w:r>
        <w:rPr>
          <w:rFonts w:ascii="Arial" w:hAnsi="Arial" w:cs="Arial" w:eastAsia="Arial"/>
          <w:sz w:val="14"/>
          <w:szCs w:val="14"/>
          <w:color w:val="6B6B6B"/>
          <w:spacing w:val="0"/>
          <w:w w:val="123"/>
        </w:rPr>
        <w:t>ZMIR</w:t>
      </w:r>
      <w:r>
        <w:rPr>
          <w:rFonts w:ascii="Arial" w:hAnsi="Arial" w:cs="Arial" w:eastAsia="Arial"/>
          <w:sz w:val="14"/>
          <w:szCs w:val="14"/>
          <w:color w:val="6B6B6B"/>
          <w:spacing w:val="0"/>
          <w:w w:val="123"/>
        </w:rPr>
        <w:t> </w:t>
      </w:r>
      <w:r>
        <w:rPr>
          <w:rFonts w:ascii="Arial" w:hAnsi="Arial" w:cs="Arial" w:eastAsia="Arial"/>
          <w:sz w:val="15"/>
          <w:szCs w:val="15"/>
          <w:color w:val="3D3D3D"/>
          <w:spacing w:val="0"/>
          <w:w w:val="105"/>
          <w:b/>
          <w:bCs/>
        </w:rPr>
        <w:t>BUYUKSEHIR</w:t>
      </w:r>
      <w:r>
        <w:rPr>
          <w:rFonts w:ascii="Arial" w:hAnsi="Arial" w:cs="Arial" w:eastAsia="Arial"/>
          <w:sz w:val="15"/>
          <w:szCs w:val="15"/>
          <w:color w:val="3D3D3D"/>
          <w:spacing w:val="0"/>
          <w:w w:val="105"/>
          <w:b/>
          <w:bCs/>
        </w:rPr>
        <w:t> </w:t>
      </w:r>
      <w:r>
        <w:rPr>
          <w:rFonts w:ascii="Arial" w:hAnsi="Arial" w:cs="Arial" w:eastAsia="Arial"/>
          <w:sz w:val="14"/>
          <w:szCs w:val="14"/>
          <w:color w:val="828585"/>
          <w:spacing w:val="0"/>
          <w:w w:val="100"/>
        </w:rPr>
        <w:t>BE</w:t>
      </w:r>
      <w:r>
        <w:rPr>
          <w:rFonts w:ascii="Arial" w:hAnsi="Arial" w:cs="Arial" w:eastAsia="Arial"/>
          <w:sz w:val="14"/>
          <w:szCs w:val="14"/>
          <w:color w:val="828585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6B6B6B"/>
          <w:spacing w:val="0"/>
          <w:w w:val="104"/>
        </w:rPr>
        <w:t>L</w:t>
      </w:r>
      <w:r>
        <w:rPr>
          <w:rFonts w:ascii="Arial" w:hAnsi="Arial" w:cs="Arial" w:eastAsia="Arial"/>
          <w:sz w:val="14"/>
          <w:szCs w:val="14"/>
          <w:color w:val="6B6B6B"/>
          <w:spacing w:val="-27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828585"/>
          <w:spacing w:val="9"/>
          <w:w w:val="105"/>
        </w:rPr>
        <w:t>E</w:t>
      </w:r>
      <w:r>
        <w:rPr>
          <w:rFonts w:ascii="Arial" w:hAnsi="Arial" w:cs="Arial" w:eastAsia="Arial"/>
          <w:sz w:val="14"/>
          <w:szCs w:val="14"/>
          <w:color w:val="6B6B6B"/>
          <w:spacing w:val="4"/>
          <w:w w:val="122"/>
        </w:rPr>
        <w:t>D</w:t>
      </w:r>
      <w:r>
        <w:rPr>
          <w:rFonts w:ascii="Arial" w:hAnsi="Arial" w:cs="Arial" w:eastAsia="Arial"/>
          <w:sz w:val="14"/>
          <w:szCs w:val="14"/>
          <w:color w:val="93959A"/>
          <w:spacing w:val="0"/>
          <w:w w:val="161"/>
        </w:rPr>
        <w:t>I</w:t>
      </w:r>
      <w:r>
        <w:rPr>
          <w:rFonts w:ascii="Arial" w:hAnsi="Arial" w:cs="Arial" w:eastAsia="Arial"/>
          <w:sz w:val="14"/>
          <w:szCs w:val="14"/>
          <w:color w:val="6B6B6B"/>
          <w:spacing w:val="0"/>
          <w:w w:val="100"/>
        </w:rPr>
        <w:t>YE</w:t>
      </w:r>
      <w:r>
        <w:rPr>
          <w:rFonts w:ascii="Arial" w:hAnsi="Arial" w:cs="Arial" w:eastAsia="Arial"/>
          <w:sz w:val="14"/>
          <w:szCs w:val="14"/>
          <w:color w:val="6B6B6B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828585"/>
          <w:spacing w:val="1"/>
          <w:w w:val="107"/>
        </w:rPr>
        <w:t>S</w:t>
      </w:r>
      <w:r>
        <w:rPr>
          <w:rFonts w:ascii="Arial" w:hAnsi="Arial" w:cs="Arial" w:eastAsia="Arial"/>
          <w:sz w:val="14"/>
          <w:szCs w:val="14"/>
          <w:color w:val="6B6B6B"/>
          <w:spacing w:val="0"/>
          <w:w w:val="161"/>
        </w:rPr>
        <w:t>I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425" w:lineRule="exact"/>
        <w:ind w:right="-20"/>
        <w:jc w:val="right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color w:val="6B6B6B"/>
          <w:spacing w:val="0"/>
          <w:w w:val="79"/>
          <w:position w:val="-1"/>
        </w:rPr>
        <w:t>ı</w:t>
      </w:r>
      <w:r>
        <w:rPr>
          <w:rFonts w:ascii="Arial" w:hAnsi="Arial" w:cs="Arial" w:eastAsia="Arial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0" w:lineRule="auto"/>
        <w:ind w:left="504" w:right="4193" w:firstLine="-108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shape style="position:absolute;margin-left:501.839996pt;margin-top:-6.100094pt;width:51.119999pt;height:46.439999pt;mso-position-horizontal-relative:page;mso-position-vertical-relative:paragraph;z-index:-7429" type="#_x0000_t75">
            <v:imagedata r:id="rId29" o:title=""/>
          </v:shape>
        </w:pict>
      </w:r>
      <w:r>
        <w:rPr>
          <w:rFonts w:ascii="Arial" w:hAnsi="Arial" w:cs="Arial" w:eastAsia="Arial"/>
          <w:sz w:val="20"/>
          <w:szCs w:val="20"/>
          <w:color w:val="282A2A"/>
          <w:spacing w:val="-3"/>
          <w:w w:val="108"/>
        </w:rPr>
        <w:t>İ</w:t>
      </w:r>
      <w:r>
        <w:rPr>
          <w:rFonts w:ascii="Arial" w:hAnsi="Arial" w:cs="Arial" w:eastAsia="Arial"/>
          <w:sz w:val="20"/>
          <w:szCs w:val="20"/>
          <w:color w:val="525454"/>
          <w:spacing w:val="0"/>
          <w:w w:val="108"/>
        </w:rPr>
        <w:t>Z</w:t>
      </w:r>
      <w:r>
        <w:rPr>
          <w:rFonts w:ascii="Arial" w:hAnsi="Arial" w:cs="Arial" w:eastAsia="Arial"/>
          <w:sz w:val="20"/>
          <w:szCs w:val="20"/>
          <w:color w:val="525454"/>
          <w:spacing w:val="8"/>
          <w:w w:val="108"/>
        </w:rPr>
        <w:t>M</w:t>
      </w:r>
      <w:r>
        <w:rPr>
          <w:rFonts w:ascii="Arial" w:hAnsi="Arial" w:cs="Arial" w:eastAsia="Arial"/>
          <w:sz w:val="20"/>
          <w:szCs w:val="20"/>
          <w:color w:val="282A2A"/>
          <w:spacing w:val="0"/>
          <w:w w:val="108"/>
        </w:rPr>
        <w:t>İ</w:t>
      </w:r>
      <w:r>
        <w:rPr>
          <w:rFonts w:ascii="Arial" w:hAnsi="Arial" w:cs="Arial" w:eastAsia="Arial"/>
          <w:sz w:val="20"/>
          <w:szCs w:val="20"/>
          <w:color w:val="282A2A"/>
          <w:spacing w:val="0"/>
          <w:w w:val="108"/>
        </w:rPr>
        <w:t>R</w:t>
      </w:r>
      <w:r>
        <w:rPr>
          <w:rFonts w:ascii="Arial" w:hAnsi="Arial" w:cs="Arial" w:eastAsia="Arial"/>
          <w:sz w:val="20"/>
          <w:szCs w:val="20"/>
          <w:color w:val="282A2A"/>
          <w:spacing w:val="25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525454"/>
          <w:spacing w:val="0"/>
          <w:w w:val="108"/>
        </w:rPr>
        <w:t>BÜYÜKŞEHİ</w:t>
      </w:r>
      <w:r>
        <w:rPr>
          <w:rFonts w:ascii="Arial" w:hAnsi="Arial" w:cs="Arial" w:eastAsia="Arial"/>
          <w:sz w:val="20"/>
          <w:szCs w:val="20"/>
          <w:color w:val="525454"/>
          <w:spacing w:val="0"/>
          <w:w w:val="108"/>
        </w:rPr>
        <w:t>R</w:t>
      </w:r>
      <w:r>
        <w:rPr>
          <w:rFonts w:ascii="Arial" w:hAnsi="Arial" w:cs="Arial" w:eastAsia="Arial"/>
          <w:sz w:val="20"/>
          <w:szCs w:val="20"/>
          <w:color w:val="525454"/>
          <w:spacing w:val="20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3D3D3D"/>
          <w:spacing w:val="0"/>
          <w:w w:val="108"/>
        </w:rPr>
        <w:t>BELE</w:t>
      </w:r>
      <w:r>
        <w:rPr>
          <w:rFonts w:ascii="Arial" w:hAnsi="Arial" w:cs="Arial" w:eastAsia="Arial"/>
          <w:sz w:val="20"/>
          <w:szCs w:val="20"/>
          <w:color w:val="3D3D3D"/>
          <w:spacing w:val="3"/>
          <w:w w:val="109"/>
        </w:rPr>
        <w:t>D</w:t>
      </w:r>
      <w:r>
        <w:rPr>
          <w:rFonts w:ascii="Arial" w:hAnsi="Arial" w:cs="Arial" w:eastAsia="Arial"/>
          <w:sz w:val="20"/>
          <w:szCs w:val="20"/>
          <w:color w:val="0F0F0F"/>
          <w:spacing w:val="-3"/>
          <w:w w:val="164"/>
        </w:rPr>
        <w:t>i</w:t>
      </w:r>
      <w:r>
        <w:rPr>
          <w:rFonts w:ascii="Arial" w:hAnsi="Arial" w:cs="Arial" w:eastAsia="Arial"/>
          <w:sz w:val="20"/>
          <w:szCs w:val="20"/>
          <w:color w:val="3D3D3D"/>
          <w:spacing w:val="0"/>
          <w:w w:val="99"/>
        </w:rPr>
        <w:t>YES</w:t>
      </w:r>
      <w:r>
        <w:rPr>
          <w:rFonts w:ascii="Arial" w:hAnsi="Arial" w:cs="Arial" w:eastAsia="Arial"/>
          <w:sz w:val="20"/>
          <w:szCs w:val="20"/>
          <w:color w:val="3D3D3D"/>
          <w:spacing w:val="-4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F0F0F"/>
          <w:spacing w:val="0"/>
          <w:w w:val="164"/>
        </w:rPr>
        <w:t>i</w:t>
      </w:r>
      <w:r>
        <w:rPr>
          <w:rFonts w:ascii="Arial" w:hAnsi="Arial" w:cs="Arial" w:eastAsia="Arial"/>
          <w:sz w:val="20"/>
          <w:szCs w:val="20"/>
          <w:color w:val="0F0F0F"/>
          <w:spacing w:val="0"/>
          <w:w w:val="164"/>
        </w:rPr>
        <w:t> </w:t>
      </w:r>
      <w:r>
        <w:rPr>
          <w:rFonts w:ascii="Arial" w:hAnsi="Arial" w:cs="Arial" w:eastAsia="Arial"/>
          <w:sz w:val="20"/>
          <w:szCs w:val="20"/>
          <w:color w:val="0F0F0F"/>
          <w:spacing w:val="-14"/>
          <w:w w:val="164"/>
        </w:rPr>
        <w:t>i</w:t>
      </w:r>
      <w:r>
        <w:rPr>
          <w:rFonts w:ascii="Arial" w:hAnsi="Arial" w:cs="Arial" w:eastAsia="Arial"/>
          <w:sz w:val="20"/>
          <w:szCs w:val="20"/>
          <w:color w:val="525454"/>
          <w:spacing w:val="0"/>
          <w:w w:val="107"/>
        </w:rPr>
        <w:t>TFA</w:t>
      </w:r>
      <w:r>
        <w:rPr>
          <w:rFonts w:ascii="Arial" w:hAnsi="Arial" w:cs="Arial" w:eastAsia="Arial"/>
          <w:sz w:val="20"/>
          <w:szCs w:val="20"/>
          <w:color w:val="525454"/>
          <w:spacing w:val="-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282A2A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282A2A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282A2A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5454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525454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D3D3D"/>
          <w:spacing w:val="0"/>
          <w:w w:val="111"/>
        </w:rPr>
        <w:t>DAiRES</w:t>
      </w:r>
      <w:r>
        <w:rPr>
          <w:rFonts w:ascii="Arial" w:hAnsi="Arial" w:cs="Arial" w:eastAsia="Arial"/>
          <w:sz w:val="20"/>
          <w:szCs w:val="20"/>
          <w:color w:val="3D3D3D"/>
          <w:spacing w:val="0"/>
          <w:w w:val="111"/>
        </w:rPr>
        <w:t>i</w:t>
      </w:r>
      <w:r>
        <w:rPr>
          <w:rFonts w:ascii="Arial" w:hAnsi="Arial" w:cs="Arial" w:eastAsia="Arial"/>
          <w:sz w:val="20"/>
          <w:szCs w:val="20"/>
          <w:color w:val="3D3D3D"/>
          <w:spacing w:val="-6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3D3D3D"/>
          <w:spacing w:val="0"/>
          <w:w w:val="110"/>
        </w:rPr>
        <w:t>BAŞKANLI</w:t>
      </w:r>
      <w:r>
        <w:rPr>
          <w:rFonts w:ascii="Arial" w:hAnsi="Arial" w:cs="Arial" w:eastAsia="Arial"/>
          <w:sz w:val="20"/>
          <w:szCs w:val="20"/>
          <w:color w:val="3D3D3D"/>
          <w:spacing w:val="5"/>
          <w:w w:val="110"/>
        </w:rPr>
        <w:t>G</w:t>
      </w:r>
      <w:r>
        <w:rPr>
          <w:rFonts w:ascii="Arial" w:hAnsi="Arial" w:cs="Arial" w:eastAsia="Arial"/>
          <w:sz w:val="20"/>
          <w:szCs w:val="20"/>
          <w:color w:val="0F0F0F"/>
          <w:spacing w:val="0"/>
          <w:w w:val="151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9" w:lineRule="exact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282A2A"/>
          <w:w w:val="5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282A2A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525454"/>
          <w:spacing w:val="0"/>
          <w:w w:val="100"/>
        </w:rPr>
        <w:t>tfaiye</w:t>
      </w:r>
      <w:r>
        <w:rPr>
          <w:rFonts w:ascii="Times New Roman" w:hAnsi="Times New Roman" w:cs="Times New Roman" w:eastAsia="Times New Roman"/>
          <w:sz w:val="22"/>
          <w:szCs w:val="22"/>
          <w:color w:val="52545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D3D3D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2"/>
          <w:szCs w:val="22"/>
          <w:color w:val="3D3D3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3D3D3D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52545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color w:val="52545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52545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525454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color w:val="525454"/>
          <w:spacing w:val="7"/>
          <w:w w:val="93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color w:val="282A2A"/>
          <w:spacing w:val="0"/>
          <w:w w:val="93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color w:val="282A2A"/>
          <w:spacing w:val="35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525454"/>
          <w:spacing w:val="0"/>
          <w:w w:val="96"/>
        </w:rPr>
        <w:t>Müd</w:t>
      </w:r>
      <w:r>
        <w:rPr>
          <w:rFonts w:ascii="Times New Roman" w:hAnsi="Times New Roman" w:cs="Times New Roman" w:eastAsia="Times New Roman"/>
          <w:sz w:val="22"/>
          <w:szCs w:val="22"/>
          <w:color w:val="525454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color w:val="525454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82A2A"/>
          <w:spacing w:val="13"/>
          <w:w w:val="8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color w:val="525454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color w:val="52545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82A2A"/>
          <w:spacing w:val="0"/>
          <w:w w:val="57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282A2A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52545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52545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525454"/>
          <w:spacing w:val="0"/>
          <w:w w:val="100"/>
        </w:rPr>
        <w:t>Şub</w:t>
      </w:r>
      <w:r>
        <w:rPr>
          <w:rFonts w:ascii="Times New Roman" w:hAnsi="Times New Roman" w:cs="Times New Roman" w:eastAsia="Times New Roman"/>
          <w:sz w:val="22"/>
          <w:szCs w:val="22"/>
          <w:color w:val="52545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52545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D3D3D"/>
          <w:spacing w:val="0"/>
          <w:w w:val="100"/>
        </w:rPr>
        <w:t>Müdürlüğü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17" w:after="0" w:line="240" w:lineRule="auto"/>
        <w:ind w:left="115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D3D3D"/>
          <w:w w:val="98"/>
        </w:rPr>
        <w:t>Y</w:t>
      </w:r>
      <w:r>
        <w:rPr>
          <w:rFonts w:ascii="Arial" w:hAnsi="Arial" w:cs="Arial" w:eastAsia="Arial"/>
          <w:sz w:val="20"/>
          <w:szCs w:val="20"/>
          <w:color w:val="3D3D3D"/>
          <w:spacing w:val="-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5454"/>
          <w:spacing w:val="0"/>
          <w:w w:val="107"/>
        </w:rPr>
        <w:t>AN</w:t>
      </w:r>
      <w:r>
        <w:rPr>
          <w:rFonts w:ascii="Arial" w:hAnsi="Arial" w:cs="Arial" w:eastAsia="Arial"/>
          <w:sz w:val="20"/>
          <w:szCs w:val="20"/>
          <w:color w:val="525454"/>
          <w:spacing w:val="11"/>
          <w:w w:val="107"/>
        </w:rPr>
        <w:t>G</w:t>
      </w:r>
      <w:r>
        <w:rPr>
          <w:rFonts w:ascii="Arial" w:hAnsi="Arial" w:cs="Arial" w:eastAsia="Arial"/>
          <w:sz w:val="20"/>
          <w:szCs w:val="20"/>
          <w:color w:val="0F0F0F"/>
          <w:spacing w:val="-10"/>
          <w:w w:val="164"/>
        </w:rPr>
        <w:t>l</w:t>
      </w:r>
      <w:r>
        <w:rPr>
          <w:rFonts w:ascii="Arial" w:hAnsi="Arial" w:cs="Arial" w:eastAsia="Arial"/>
          <w:sz w:val="20"/>
          <w:szCs w:val="20"/>
          <w:color w:val="525454"/>
          <w:spacing w:val="0"/>
          <w:w w:val="115"/>
        </w:rPr>
        <w:t>N</w:t>
      </w:r>
      <w:r>
        <w:rPr>
          <w:rFonts w:ascii="Arial" w:hAnsi="Arial" w:cs="Arial" w:eastAsia="Arial"/>
          <w:sz w:val="20"/>
          <w:szCs w:val="20"/>
          <w:color w:val="525454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D3D3D"/>
          <w:spacing w:val="0"/>
          <w:w w:val="104"/>
        </w:rPr>
        <w:t>RAPORU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Sz w:w="11900" w:h="16820"/>
          <w:pgMar w:top="520" w:bottom="280" w:left="360" w:right="160"/>
          <w:cols w:num="2" w:equalWidth="0">
            <w:col w:w="2179" w:space="1097"/>
            <w:col w:w="8104"/>
          </w:cols>
        </w:sectPr>
      </w:pPr>
      <w:rPr/>
    </w:p>
    <w:p>
      <w:pPr>
        <w:spacing w:before="0" w:after="0" w:line="191" w:lineRule="exact"/>
        <w:ind w:left="144" w:right="-20"/>
        <w:jc w:val="left"/>
        <w:tabs>
          <w:tab w:pos="1560" w:val="left"/>
          <w:tab w:pos="31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B6B6B"/>
          <w:spacing w:val="0"/>
          <w:w w:val="121"/>
        </w:rPr>
        <w:t>P</w:t>
      </w:r>
      <w:r>
        <w:rPr>
          <w:rFonts w:ascii="Arial" w:hAnsi="Arial" w:cs="Arial" w:eastAsia="Arial"/>
          <w:sz w:val="18"/>
          <w:szCs w:val="18"/>
          <w:color w:val="3D3D3D"/>
          <w:spacing w:val="-7"/>
          <w:w w:val="121"/>
        </w:rPr>
        <w:t>l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21"/>
        </w:rPr>
        <w:t>ay</w:t>
      </w:r>
      <w:r>
        <w:rPr>
          <w:rFonts w:ascii="Arial" w:hAnsi="Arial" w:cs="Arial" w:eastAsia="Arial"/>
          <w:sz w:val="18"/>
          <w:szCs w:val="18"/>
          <w:color w:val="6B6B6B"/>
          <w:spacing w:val="-8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Tarihi</w:t>
      </w:r>
      <w:r>
        <w:rPr>
          <w:rFonts w:ascii="Arial" w:hAnsi="Arial" w:cs="Arial" w:eastAsia="Arial"/>
          <w:sz w:val="18"/>
          <w:szCs w:val="18"/>
          <w:color w:val="525454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59"/>
        </w:rPr>
        <w:t>:</w:t>
      </w:r>
      <w:r>
        <w:rPr>
          <w:rFonts w:ascii="Arial" w:hAnsi="Arial" w:cs="Arial" w:eastAsia="Arial"/>
          <w:sz w:val="18"/>
          <w:szCs w:val="18"/>
          <w:color w:val="525454"/>
          <w:spacing w:val="-33"/>
          <w:w w:val="159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92"/>
        </w:rPr>
        <w:t>1</w:t>
      </w:r>
      <w:r>
        <w:rPr>
          <w:rFonts w:ascii="Arial" w:hAnsi="Arial" w:cs="Arial" w:eastAsia="Arial"/>
          <w:sz w:val="18"/>
          <w:szCs w:val="18"/>
          <w:color w:val="3D3D3D"/>
          <w:spacing w:val="-9"/>
          <w:w w:val="92"/>
        </w:rPr>
        <w:t>4</w:t>
      </w:r>
      <w:r>
        <w:rPr>
          <w:rFonts w:ascii="Arial" w:hAnsi="Arial" w:cs="Arial" w:eastAsia="Arial"/>
          <w:sz w:val="18"/>
          <w:szCs w:val="18"/>
          <w:color w:val="A8AAAC"/>
          <w:spacing w:val="0"/>
          <w:w w:val="128"/>
        </w:rPr>
        <w:t>/</w:t>
      </w:r>
      <w:r>
        <w:rPr>
          <w:rFonts w:ascii="Arial" w:hAnsi="Arial" w:cs="Arial" w:eastAsia="Arial"/>
          <w:sz w:val="18"/>
          <w:szCs w:val="18"/>
          <w:color w:val="A8AAAC"/>
          <w:spacing w:val="-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3D3D3D"/>
          <w:spacing w:val="-11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A8AAAC"/>
          <w:spacing w:val="2"/>
          <w:w w:val="100"/>
        </w:rPr>
        <w:t>/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2017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!Bildiri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5"/>
        </w:rPr>
        <w:t>Sır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5"/>
        </w:rPr>
        <w:t>a</w:t>
      </w:r>
      <w:r>
        <w:rPr>
          <w:rFonts w:ascii="Arial" w:hAnsi="Arial" w:cs="Arial" w:eastAsia="Arial"/>
          <w:sz w:val="18"/>
          <w:szCs w:val="18"/>
          <w:color w:val="525454"/>
          <w:spacing w:val="-1"/>
          <w:w w:val="95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No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color w:val="525454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2"/>
        </w:rPr>
        <w:t>54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3" w:after="0" w:line="240" w:lineRule="auto"/>
        <w:ind w:left="173" w:right="-67"/>
        <w:jc w:val="left"/>
        <w:tabs>
          <w:tab w:pos="1560" w:val="left"/>
          <w:tab w:pos="3120" w:val="left"/>
          <w:tab w:pos="45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3D3D3D"/>
          <w:spacing w:val="5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6B6B6B"/>
          <w:spacing w:val="3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ıt</w:t>
      </w:r>
      <w:r>
        <w:rPr>
          <w:rFonts w:ascii="Arial" w:hAnsi="Arial" w:cs="Arial" w:eastAsia="Arial"/>
          <w:sz w:val="18"/>
          <w:szCs w:val="18"/>
          <w:color w:val="3D3D3D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Tarihi</w:t>
      </w:r>
      <w:r>
        <w:rPr>
          <w:rFonts w:ascii="Arial" w:hAnsi="Arial" w:cs="Arial" w:eastAsia="Arial"/>
          <w:sz w:val="18"/>
          <w:szCs w:val="18"/>
          <w:color w:val="3D3D3D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color w:val="525454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92"/>
        </w:rPr>
        <w:t>1</w:t>
      </w:r>
      <w:r>
        <w:rPr>
          <w:rFonts w:ascii="Arial" w:hAnsi="Arial" w:cs="Arial" w:eastAsia="Arial"/>
          <w:sz w:val="18"/>
          <w:szCs w:val="18"/>
          <w:color w:val="3D3D3D"/>
          <w:spacing w:val="-9"/>
          <w:w w:val="92"/>
        </w:rPr>
        <w:t>4</w:t>
      </w:r>
      <w:r>
        <w:rPr>
          <w:rFonts w:ascii="Arial" w:hAnsi="Arial" w:cs="Arial" w:eastAsia="Arial"/>
          <w:sz w:val="18"/>
          <w:szCs w:val="18"/>
          <w:color w:val="A8AAAC"/>
          <w:spacing w:val="10"/>
          <w:w w:val="142"/>
        </w:rPr>
        <w:t>/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92"/>
        </w:rPr>
        <w:t>1</w:t>
      </w:r>
      <w:r>
        <w:rPr>
          <w:rFonts w:ascii="Arial" w:hAnsi="Arial" w:cs="Arial" w:eastAsia="Arial"/>
          <w:sz w:val="18"/>
          <w:szCs w:val="18"/>
          <w:color w:val="3D3D3D"/>
          <w:spacing w:val="-9"/>
          <w:w w:val="92"/>
        </w:rPr>
        <w:t>0</w:t>
      </w:r>
      <w:r>
        <w:rPr>
          <w:rFonts w:ascii="Arial" w:hAnsi="Arial" w:cs="Arial" w:eastAsia="Arial"/>
          <w:sz w:val="18"/>
          <w:szCs w:val="18"/>
          <w:color w:val="A8AAAC"/>
          <w:spacing w:val="10"/>
          <w:w w:val="114"/>
        </w:rPr>
        <w:t>/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9"/>
        </w:rPr>
        <w:t>2017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!Kayıt</w:t>
      </w:r>
      <w:r>
        <w:rPr>
          <w:rFonts w:ascii="Arial" w:hAnsi="Arial" w:cs="Arial" w:eastAsia="Arial"/>
          <w:sz w:val="18"/>
          <w:szCs w:val="18"/>
          <w:color w:val="525454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No</w:t>
      </w:r>
      <w:r>
        <w:rPr>
          <w:rFonts w:ascii="Arial" w:hAnsi="Arial" w:cs="Arial" w:eastAsia="Arial"/>
          <w:sz w:val="18"/>
          <w:szCs w:val="18"/>
          <w:color w:val="525454"/>
          <w:spacing w:val="-2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color w:val="525454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10</w:t>
      </w:r>
      <w:r>
        <w:rPr>
          <w:rFonts w:ascii="Arial" w:hAnsi="Arial" w:cs="Arial" w:eastAsia="Arial"/>
          <w:sz w:val="18"/>
          <w:szCs w:val="18"/>
          <w:color w:val="3D3D3D"/>
          <w:spacing w:val="8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27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8" w:after="0" w:line="240" w:lineRule="auto"/>
        <w:ind w:left="1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D3D3D"/>
          <w:spacing w:val="0"/>
          <w:w w:val="112"/>
        </w:rPr>
        <w:t>Bildirile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12"/>
        </w:rPr>
        <w:t>n</w:t>
      </w:r>
      <w:r>
        <w:rPr>
          <w:rFonts w:ascii="Arial" w:hAnsi="Arial" w:cs="Arial" w:eastAsia="Arial"/>
          <w:sz w:val="18"/>
          <w:szCs w:val="18"/>
          <w:color w:val="3D3D3D"/>
          <w:spacing w:val="13"/>
          <w:w w:val="112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Adre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59"/>
        </w:rPr>
        <w:t>:</w:t>
      </w:r>
      <w:r>
        <w:rPr>
          <w:rFonts w:ascii="Arial" w:hAnsi="Arial" w:cs="Arial" w:eastAsia="Arial"/>
          <w:sz w:val="18"/>
          <w:szCs w:val="18"/>
          <w:color w:val="525454"/>
          <w:spacing w:val="-50"/>
          <w:w w:val="159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8"/>
        </w:rPr>
        <w:t>617</w:t>
      </w:r>
      <w:r>
        <w:rPr>
          <w:rFonts w:ascii="Arial" w:hAnsi="Arial" w:cs="Arial" w:eastAsia="Arial"/>
          <w:sz w:val="18"/>
          <w:szCs w:val="18"/>
          <w:color w:val="A8AAAC"/>
          <w:spacing w:val="-7"/>
          <w:w w:val="128"/>
        </w:rPr>
        <w:t>/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3"/>
        </w:rPr>
        <w:t>5</w:t>
      </w:r>
      <w:r>
        <w:rPr>
          <w:rFonts w:ascii="Arial" w:hAnsi="Arial" w:cs="Arial" w:eastAsia="Arial"/>
          <w:sz w:val="18"/>
          <w:szCs w:val="18"/>
          <w:color w:val="525454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sokak</w:t>
      </w:r>
      <w:r>
        <w:rPr>
          <w:rFonts w:ascii="Arial" w:hAnsi="Arial" w:cs="Arial" w:eastAsia="Arial"/>
          <w:sz w:val="18"/>
          <w:szCs w:val="18"/>
          <w:color w:val="6B6B6B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üzeri</w:t>
      </w:r>
      <w:r>
        <w:rPr>
          <w:rFonts w:ascii="Arial" w:hAnsi="Arial" w:cs="Arial" w:eastAsia="Arial"/>
          <w:sz w:val="18"/>
          <w:szCs w:val="18"/>
          <w:color w:val="525454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A8AAAC"/>
          <w:spacing w:val="0"/>
          <w:w w:val="100"/>
          <w:i/>
        </w:rPr>
        <w:t>1</w:t>
      </w:r>
      <w:r>
        <w:rPr>
          <w:rFonts w:ascii="Arial" w:hAnsi="Arial" w:cs="Arial" w:eastAsia="Arial"/>
          <w:sz w:val="18"/>
          <w:szCs w:val="18"/>
          <w:color w:val="A8AAAC"/>
          <w:spacing w:val="-14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2"/>
        </w:rPr>
        <w:t>Bayrakit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8" w:after="0" w:line="214" w:lineRule="exact"/>
        <w:ind w:left="166" w:right="-20"/>
        <w:jc w:val="left"/>
        <w:tabs>
          <w:tab w:pos="15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  <w:position w:val="-1"/>
        </w:rPr>
        <w:t>Doğru</w:t>
      </w:r>
      <w:r>
        <w:rPr>
          <w:rFonts w:ascii="Arial" w:hAnsi="Arial" w:cs="Arial" w:eastAsia="Arial"/>
          <w:sz w:val="18"/>
          <w:szCs w:val="18"/>
          <w:color w:val="3D3D3D"/>
          <w:spacing w:val="3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Adres</w:t>
        <w:tab/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79"/>
          <w:position w:val="-1"/>
        </w:rPr>
        <w:t>:</w:t>
      </w:r>
      <w:r>
        <w:rPr>
          <w:rFonts w:ascii="Arial" w:hAnsi="Arial" w:cs="Arial" w:eastAsia="Arial"/>
          <w:sz w:val="18"/>
          <w:szCs w:val="18"/>
          <w:color w:val="3D3D3D"/>
          <w:spacing w:val="17"/>
          <w:w w:val="79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61</w:t>
      </w:r>
      <w:r>
        <w:rPr>
          <w:rFonts w:ascii="Arial" w:hAnsi="Arial" w:cs="Arial" w:eastAsia="Arial"/>
          <w:sz w:val="18"/>
          <w:szCs w:val="18"/>
          <w:color w:val="525454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9"/>
          <w:w w:val="100"/>
          <w:position w:val="-1"/>
        </w:rPr>
        <w:t>7</w:t>
      </w:r>
      <w:r>
        <w:rPr>
          <w:rFonts w:ascii="Arial" w:hAnsi="Arial" w:cs="Arial" w:eastAsia="Arial"/>
          <w:sz w:val="18"/>
          <w:szCs w:val="18"/>
          <w:color w:val="A8AAAC"/>
          <w:spacing w:val="-7"/>
          <w:w w:val="100"/>
          <w:position w:val="-1"/>
        </w:rPr>
        <w:t>/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5</w:t>
      </w:r>
      <w:r>
        <w:rPr>
          <w:rFonts w:ascii="Arial" w:hAnsi="Arial" w:cs="Arial" w:eastAsia="Arial"/>
          <w:sz w:val="18"/>
          <w:szCs w:val="18"/>
          <w:color w:val="525454"/>
          <w:spacing w:val="-1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  <w:position w:val="-1"/>
        </w:rPr>
        <w:t>sokak</w:t>
      </w:r>
      <w:r>
        <w:rPr>
          <w:rFonts w:ascii="Arial" w:hAnsi="Arial" w:cs="Arial" w:eastAsia="Arial"/>
          <w:sz w:val="18"/>
          <w:szCs w:val="18"/>
          <w:color w:val="6B6B6B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üzeri</w:t>
      </w:r>
      <w:r>
        <w:rPr>
          <w:rFonts w:ascii="Arial" w:hAnsi="Arial" w:cs="Arial" w:eastAsia="Arial"/>
          <w:sz w:val="18"/>
          <w:szCs w:val="18"/>
          <w:color w:val="525454"/>
          <w:spacing w:val="-14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  <w:position w:val="-1"/>
        </w:rPr>
        <w:t>b</w:t>
      </w:r>
      <w:r>
        <w:rPr>
          <w:rFonts w:ascii="Arial" w:hAnsi="Arial" w:cs="Arial" w:eastAsia="Arial"/>
          <w:sz w:val="18"/>
          <w:szCs w:val="18"/>
          <w:color w:val="3D3D3D"/>
          <w:spacing w:val="2"/>
          <w:w w:val="100"/>
          <w:position w:val="-1"/>
        </w:rPr>
        <w:t>o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  <w:position w:val="-1"/>
        </w:rPr>
        <w:t>ş</w:t>
      </w:r>
      <w:r>
        <w:rPr>
          <w:rFonts w:ascii="Arial" w:hAnsi="Arial" w:cs="Arial" w:eastAsia="Arial"/>
          <w:sz w:val="18"/>
          <w:szCs w:val="18"/>
          <w:color w:val="6B6B6B"/>
          <w:spacing w:val="-12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88"/>
          <w:position w:val="-1"/>
        </w:rPr>
        <w:t>arsacia</w:t>
      </w:r>
      <w:r>
        <w:rPr>
          <w:rFonts w:ascii="Arial" w:hAnsi="Arial" w:cs="Arial" w:eastAsia="Arial"/>
          <w:sz w:val="18"/>
          <w:szCs w:val="18"/>
          <w:color w:val="525454"/>
          <w:spacing w:val="-26"/>
          <w:w w:val="100"/>
          <w:position w:val="-1"/>
        </w:rPr>
        <w:t> </w:t>
      </w:r>
      <w:r>
        <w:rPr>
          <w:rFonts w:ascii="Arial" w:hAnsi="Arial" w:cs="Arial" w:eastAsia="Arial"/>
          <w:sz w:val="19"/>
          <w:szCs w:val="19"/>
          <w:color w:val="A8AAAC"/>
          <w:spacing w:val="0"/>
          <w:w w:val="100"/>
          <w:i/>
          <w:position w:val="-1"/>
        </w:rPr>
        <w:t>1</w:t>
      </w:r>
      <w:r>
        <w:rPr>
          <w:rFonts w:ascii="Arial" w:hAnsi="Arial" w:cs="Arial" w:eastAsia="Arial"/>
          <w:sz w:val="19"/>
          <w:szCs w:val="19"/>
          <w:color w:val="A8AAAC"/>
          <w:spacing w:val="-14"/>
          <w:w w:val="10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  <w:position w:val="-1"/>
        </w:rPr>
        <w:t>B</w:t>
      </w:r>
      <w:r>
        <w:rPr>
          <w:rFonts w:ascii="Arial" w:hAnsi="Arial" w:cs="Arial" w:eastAsia="Arial"/>
          <w:sz w:val="18"/>
          <w:szCs w:val="18"/>
          <w:color w:val="3D3D3D"/>
          <w:spacing w:val="5"/>
          <w:w w:val="101"/>
          <w:position w:val="-1"/>
        </w:rPr>
        <w:t>a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1"/>
          <w:position w:val="-1"/>
        </w:rPr>
        <w:t>yra</w:t>
      </w:r>
      <w:r>
        <w:rPr>
          <w:rFonts w:ascii="Arial" w:hAnsi="Arial" w:cs="Arial" w:eastAsia="Arial"/>
          <w:sz w:val="18"/>
          <w:szCs w:val="18"/>
          <w:color w:val="6B6B6B"/>
          <w:spacing w:val="9"/>
          <w:w w:val="101"/>
          <w:position w:val="-1"/>
        </w:rPr>
        <w:t>k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39"/>
          <w:position w:val="-1"/>
        </w:rPr>
        <w:t>lı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94" w:lineRule="exact"/>
        <w:ind w:left="72" w:right="-20"/>
        <w:jc w:val="left"/>
        <w:tabs>
          <w:tab w:pos="216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525454"/>
          <w:w w:val="102"/>
        </w:rPr>
        <w:t>!B</w:t>
      </w:r>
      <w:r>
        <w:rPr>
          <w:rFonts w:ascii="Arial" w:hAnsi="Arial" w:cs="Arial" w:eastAsia="Arial"/>
          <w:sz w:val="18"/>
          <w:szCs w:val="18"/>
          <w:color w:val="525454"/>
          <w:spacing w:val="-15"/>
          <w:w w:val="103"/>
        </w:rPr>
        <w:t>i</w:t>
      </w:r>
      <w:r>
        <w:rPr>
          <w:rFonts w:ascii="Arial" w:hAnsi="Arial" w:cs="Arial" w:eastAsia="Arial"/>
          <w:sz w:val="18"/>
          <w:szCs w:val="18"/>
          <w:color w:val="282A2A"/>
          <w:spacing w:val="-4"/>
          <w:w w:val="182"/>
        </w:rPr>
        <w:t>l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12"/>
        </w:rPr>
        <w:t>dirim</w:t>
      </w:r>
      <w:r>
        <w:rPr>
          <w:rFonts w:ascii="Arial" w:hAnsi="Arial" w:cs="Arial" w:eastAsia="Arial"/>
          <w:sz w:val="18"/>
          <w:szCs w:val="18"/>
          <w:color w:val="525454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5"/>
        </w:rPr>
        <w:t>Sa</w:t>
      </w:r>
      <w:r>
        <w:rPr>
          <w:rFonts w:ascii="Arial" w:hAnsi="Arial" w:cs="Arial" w:eastAsia="Arial"/>
          <w:sz w:val="18"/>
          <w:szCs w:val="18"/>
          <w:color w:val="525454"/>
          <w:spacing w:val="5"/>
          <w:w w:val="95"/>
        </w:rPr>
        <w:t>a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95"/>
        </w:rPr>
        <w:t>t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95"/>
        </w:rPr>
        <w:t>i</w:t>
      </w:r>
      <w:r>
        <w:rPr>
          <w:rFonts w:ascii="Arial" w:hAnsi="Arial" w:cs="Arial" w:eastAsia="Arial"/>
          <w:sz w:val="18"/>
          <w:szCs w:val="18"/>
          <w:color w:val="282A2A"/>
          <w:spacing w:val="-9"/>
          <w:w w:val="95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:20,20</w:t>
      </w:r>
      <w:r>
        <w:rPr>
          <w:rFonts w:ascii="Arial" w:hAnsi="Arial" w:cs="Arial" w:eastAsia="Arial"/>
          <w:sz w:val="18"/>
          <w:szCs w:val="18"/>
          <w:color w:val="525454"/>
          <w:spacing w:val="-4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00"/>
        </w:rPr>
        <w:t>fcl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282A2A"/>
          <w:spacing w:val="0"/>
          <w:w w:val="6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35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IBiJeliri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18"/>
        </w:rPr>
        <w:t>Alan:</w:t>
      </w:r>
      <w:r>
        <w:rPr>
          <w:rFonts w:ascii="Arial" w:hAnsi="Arial" w:cs="Arial" w:eastAsia="Arial"/>
          <w:sz w:val="18"/>
          <w:szCs w:val="18"/>
          <w:color w:val="525454"/>
          <w:spacing w:val="37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7"/>
        </w:rPr>
        <w:t>M</w:t>
      </w:r>
      <w:r>
        <w:rPr>
          <w:rFonts w:ascii="Arial" w:hAnsi="Arial" w:cs="Arial" w:eastAsia="Arial"/>
          <w:sz w:val="18"/>
          <w:szCs w:val="18"/>
          <w:color w:val="525454"/>
          <w:spacing w:val="-5"/>
          <w:w w:val="107"/>
        </w:rPr>
        <w:t>e</w:t>
      </w:r>
      <w:r>
        <w:rPr>
          <w:rFonts w:ascii="Arial" w:hAnsi="Arial" w:cs="Arial" w:eastAsia="Arial"/>
          <w:sz w:val="18"/>
          <w:szCs w:val="18"/>
          <w:color w:val="282A2A"/>
          <w:spacing w:val="-3"/>
          <w:w w:val="113"/>
        </w:rPr>
        <w:t>r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1"/>
        </w:rPr>
        <w:t>kez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60" w:right="160"/>
          <w:cols w:num="2" w:equalWidth="0">
            <w:col w:w="5108" w:space="350"/>
            <w:col w:w="5922"/>
          </w:cols>
        </w:sectPr>
      </w:pPr>
      <w:rPr/>
    </w:p>
    <w:p>
      <w:pPr>
        <w:spacing w:before="37" w:after="0" w:line="213" w:lineRule="exact"/>
        <w:ind w:left="158" w:right="-20"/>
        <w:jc w:val="left"/>
        <w:tabs>
          <w:tab w:pos="1560" w:val="left"/>
          <w:tab w:pos="4160" w:val="left"/>
          <w:tab w:pos="7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Yangııı</w:t>
      </w:r>
      <w:r>
        <w:rPr>
          <w:rFonts w:ascii="Arial" w:hAnsi="Arial" w:cs="Arial" w:eastAsia="Arial"/>
          <w:sz w:val="18"/>
          <w:szCs w:val="18"/>
          <w:color w:val="3D3D3D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Türü</w:t>
      </w:r>
      <w:r>
        <w:rPr>
          <w:rFonts w:ascii="Arial" w:hAnsi="Arial" w:cs="Arial" w:eastAsia="Arial"/>
          <w:sz w:val="18"/>
          <w:szCs w:val="18"/>
          <w:color w:val="525454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Çöp</w:t>
      </w:r>
      <w:r>
        <w:rPr>
          <w:rFonts w:ascii="Arial" w:hAnsi="Arial" w:cs="Arial" w:eastAsia="Arial"/>
          <w:sz w:val="18"/>
          <w:szCs w:val="18"/>
          <w:color w:val="525454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Yangını</w:t>
      </w:r>
      <w:r>
        <w:rPr>
          <w:rFonts w:ascii="Arial" w:hAnsi="Arial" w:cs="Arial" w:eastAsia="Arial"/>
          <w:sz w:val="18"/>
          <w:szCs w:val="18"/>
          <w:color w:val="525454"/>
          <w:spacing w:val="-3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Yangı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3D3D3D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Sııııfı:</w:t>
      </w:r>
      <w:r>
        <w:rPr>
          <w:rFonts w:ascii="Arial" w:hAnsi="Arial" w:cs="Arial" w:eastAsia="Arial"/>
          <w:sz w:val="18"/>
          <w:szCs w:val="18"/>
          <w:color w:val="525454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39"/>
          <w:position w:val="-1"/>
        </w:rPr>
        <w:t>Yaı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39"/>
          <w:position w:val="-1"/>
        </w:rPr>
        <w:t>n</w:t>
      </w:r>
      <w:r>
        <w:rPr>
          <w:rFonts w:ascii="Arial" w:hAnsi="Arial" w:cs="Arial" w:eastAsia="Arial"/>
          <w:sz w:val="18"/>
          <w:szCs w:val="18"/>
          <w:color w:val="525454"/>
          <w:spacing w:val="-8"/>
          <w:w w:val="139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Sebebi:</w:t>
      </w:r>
      <w:r>
        <w:rPr>
          <w:rFonts w:ascii="Arial" w:hAnsi="Arial" w:cs="Arial" w:eastAsia="Arial"/>
          <w:sz w:val="18"/>
          <w:szCs w:val="18"/>
          <w:color w:val="525454"/>
          <w:spacing w:val="50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  <w:position w:val="-1"/>
        </w:rPr>
        <w:t>Açı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  <w:position w:val="-1"/>
        </w:rPr>
        <w:t>k</w:t>
      </w:r>
      <w:r>
        <w:rPr>
          <w:rFonts w:ascii="Arial" w:hAnsi="Arial" w:cs="Arial" w:eastAsia="Arial"/>
          <w:sz w:val="18"/>
          <w:szCs w:val="18"/>
          <w:color w:val="6B6B6B"/>
          <w:spacing w:val="42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Ateş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60" w:right="160"/>
        </w:sectPr>
      </w:pPr>
      <w:rPr/>
    </w:p>
    <w:p>
      <w:pPr>
        <w:spacing w:before="20" w:after="0" w:line="240" w:lineRule="auto"/>
        <w:ind w:left="158" w:right="-20"/>
        <w:jc w:val="left"/>
        <w:tabs>
          <w:tab w:pos="36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Yangııı</w:t>
      </w:r>
      <w:r>
        <w:rPr>
          <w:rFonts w:ascii="Arial" w:hAnsi="Arial" w:cs="Arial" w:eastAsia="Arial"/>
          <w:sz w:val="18"/>
          <w:szCs w:val="18"/>
          <w:color w:val="525454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Binad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3D3D3D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F0F0F"/>
          <w:spacing w:val="-9"/>
          <w:w w:val="182"/>
        </w:rPr>
        <w:t>i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85"/>
        </w:rPr>
        <w:t>se</w:t>
      </w:r>
      <w:r>
        <w:rPr>
          <w:rFonts w:ascii="Arial" w:hAnsi="Arial" w:cs="Arial" w:eastAsia="Arial"/>
          <w:sz w:val="18"/>
          <w:szCs w:val="18"/>
          <w:color w:val="6B6B6B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color w:val="282A2A"/>
          <w:spacing w:val="-4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0"/>
        </w:rPr>
        <w:t>Yapını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0"/>
        </w:rPr>
        <w:t>n</w:t>
      </w:r>
      <w:r>
        <w:rPr>
          <w:rFonts w:ascii="Arial" w:hAnsi="Arial" w:cs="Arial" w:eastAsia="Arial"/>
          <w:sz w:val="18"/>
          <w:szCs w:val="18"/>
          <w:color w:val="525454"/>
          <w:spacing w:val="3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Şekli: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6" w:after="0" w:line="163" w:lineRule="exact"/>
        <w:ind w:left="3600"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  <w:position w:val="-4"/>
        </w:rPr>
        <w:t>Betonann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  <w:position w:val="-4"/>
        </w:rPr>
        <w:t>e</w:t>
      </w:r>
      <w:r>
        <w:rPr>
          <w:rFonts w:ascii="Arial" w:hAnsi="Arial" w:cs="Arial" w:eastAsia="Arial"/>
          <w:sz w:val="18"/>
          <w:szCs w:val="18"/>
          <w:color w:val="3D3D3D"/>
          <w:spacing w:val="1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  <w:position w:val="-4"/>
        </w:rPr>
        <w:t>Kagi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  <w:position w:val="-4"/>
        </w:rPr>
        <w:t>r</w:t>
      </w:r>
      <w:r>
        <w:rPr>
          <w:rFonts w:ascii="Arial" w:hAnsi="Arial" w:cs="Arial" w:eastAsia="Arial"/>
          <w:sz w:val="18"/>
          <w:szCs w:val="18"/>
          <w:color w:val="3D3D3D"/>
          <w:spacing w:val="4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4"/>
        </w:rPr>
        <w:t>Ahşa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4"/>
        </w:rPr>
        <w:t>p</w:t>
      </w:r>
      <w:r>
        <w:rPr>
          <w:rFonts w:ascii="Arial" w:hAnsi="Arial" w:cs="Arial" w:eastAsia="Arial"/>
          <w:sz w:val="18"/>
          <w:szCs w:val="18"/>
          <w:color w:val="525454"/>
          <w:spacing w:val="-12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1"/>
          <w:position w:val="-4"/>
        </w:rPr>
        <w:t>Ç</w:t>
      </w:r>
      <w:r>
        <w:rPr>
          <w:rFonts w:ascii="Arial" w:hAnsi="Arial" w:cs="Arial" w:eastAsia="Arial"/>
          <w:sz w:val="18"/>
          <w:szCs w:val="18"/>
          <w:color w:val="525454"/>
          <w:spacing w:val="-5"/>
          <w:w w:val="101"/>
          <w:position w:val="-4"/>
        </w:rPr>
        <w:t>e</w:t>
      </w:r>
      <w:r>
        <w:rPr>
          <w:rFonts w:ascii="Arial" w:hAnsi="Arial" w:cs="Arial" w:eastAsia="Arial"/>
          <w:sz w:val="18"/>
          <w:szCs w:val="18"/>
          <w:color w:val="0F0F0F"/>
          <w:spacing w:val="-15"/>
          <w:w w:val="182"/>
          <w:position w:val="-4"/>
        </w:rPr>
        <w:t>l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10"/>
          <w:position w:val="-4"/>
        </w:rPr>
        <w:t>ik</w:t>
      </w:r>
      <w:r>
        <w:rPr>
          <w:rFonts w:ascii="Arial" w:hAnsi="Arial" w:cs="Arial" w:eastAsia="Arial"/>
          <w:sz w:val="18"/>
          <w:szCs w:val="18"/>
          <w:color w:val="3D3D3D"/>
          <w:spacing w:val="7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7"/>
          <w:position w:val="-4"/>
        </w:rPr>
        <w:t>Diğer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408" w:lineRule="exact"/>
        <w:ind w:right="373"/>
        <w:jc w:val="right"/>
        <w:tabs>
          <w:tab w:pos="600" w:val="left"/>
          <w:tab w:pos="1660" w:val="left"/>
        </w:tabs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color w:val="6B6B6B"/>
          <w:w w:val="50"/>
          <w:position w:val="-2"/>
        </w:rPr>
        <w:t>ı</w:t>
      </w:r>
      <w:r>
        <w:rPr>
          <w:rFonts w:ascii="Arial" w:hAnsi="Arial" w:cs="Arial" w:eastAsia="Arial"/>
          <w:sz w:val="48"/>
          <w:szCs w:val="48"/>
          <w:color w:val="6B6B6B"/>
          <w:w w:val="100"/>
          <w:position w:val="-2"/>
        </w:rPr>
        <w:tab/>
      </w:r>
      <w:r>
        <w:rPr>
          <w:rFonts w:ascii="Arial" w:hAnsi="Arial" w:cs="Arial" w:eastAsia="Arial"/>
          <w:sz w:val="48"/>
          <w:szCs w:val="48"/>
          <w:color w:val="6B6B6B"/>
          <w:w w:val="33"/>
          <w:position w:val="-2"/>
        </w:rPr>
        <w:t>ı</w:t>
      </w:r>
      <w:r>
        <w:rPr>
          <w:rFonts w:ascii="Arial" w:hAnsi="Arial" w:cs="Arial" w:eastAsia="Arial"/>
          <w:sz w:val="48"/>
          <w:szCs w:val="48"/>
          <w:color w:val="6B6B6B"/>
          <w:w w:val="100"/>
          <w:position w:val="-2"/>
        </w:rPr>
        <w:tab/>
      </w:r>
      <w:r>
        <w:rPr>
          <w:rFonts w:ascii="Arial" w:hAnsi="Arial" w:cs="Arial" w:eastAsia="Arial"/>
          <w:sz w:val="48"/>
          <w:szCs w:val="48"/>
          <w:color w:val="6B6B6B"/>
          <w:w w:val="100"/>
          <w:position w:val="-2"/>
        </w:rPr>
      </w:r>
      <w:r>
        <w:rPr>
          <w:rFonts w:ascii="Arial" w:hAnsi="Arial" w:cs="Arial" w:eastAsia="Arial"/>
          <w:sz w:val="48"/>
          <w:szCs w:val="48"/>
          <w:color w:val="3D3D3D"/>
          <w:spacing w:val="0"/>
          <w:w w:val="50"/>
          <w:position w:val="-2"/>
        </w:rPr>
        <w:t>ı</w:t>
      </w:r>
      <w:r>
        <w:rPr>
          <w:rFonts w:ascii="Arial" w:hAnsi="Arial" w:cs="Arial" w:eastAsia="Arial"/>
          <w:sz w:val="48"/>
          <w:szCs w:val="48"/>
          <w:color w:val="000000"/>
          <w:spacing w:val="0"/>
          <w:w w:val="100"/>
          <w:position w:val="0"/>
        </w:rPr>
      </w:r>
    </w:p>
    <w:p>
      <w:pPr>
        <w:spacing w:before="99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Kullanı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Şekl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525454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79"/>
        </w:rPr>
        <w:t>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Yangını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Kontro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525454"/>
          <w:spacing w:val="4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Altın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Alm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6B6B6B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3"/>
        </w:rPr>
        <w:t>Saat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136"/>
        </w:rPr>
        <w:t>i</w:t>
      </w:r>
      <w:r>
        <w:rPr>
          <w:rFonts w:ascii="Arial" w:hAnsi="Arial" w:cs="Arial" w:eastAsia="Arial"/>
          <w:sz w:val="18"/>
          <w:szCs w:val="18"/>
          <w:color w:val="282A2A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59"/>
        </w:rPr>
        <w:t>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60" w:right="160"/>
          <w:cols w:num="2" w:equalWidth="0">
            <w:col w:w="6552" w:space="187"/>
            <w:col w:w="4641"/>
          </w:cols>
        </w:sectPr>
      </w:pPr>
      <w:rPr/>
    </w:p>
    <w:p>
      <w:pPr>
        <w:spacing w:before="0" w:after="0" w:line="184" w:lineRule="exact"/>
        <w:ind w:left="158"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Yana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525454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5"/>
        </w:rPr>
        <w:t>Şeyin: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191" w:lineRule="exact"/>
        <w:ind w:left="1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Salıibi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79"/>
        </w:rPr>
        <w:t>:</w:t>
      </w:r>
      <w:r>
        <w:rPr>
          <w:rFonts w:ascii="Arial" w:hAnsi="Arial" w:cs="Arial" w:eastAsia="Arial"/>
          <w:sz w:val="18"/>
          <w:szCs w:val="18"/>
          <w:color w:val="3D3D3D"/>
          <w:spacing w:val="22"/>
          <w:w w:val="79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2"/>
        </w:rPr>
        <w:t>Öğrenilemedi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66" w:after="0" w:line="203" w:lineRule="exact"/>
        <w:ind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B6B6B"/>
          <w:spacing w:val="0"/>
          <w:w w:val="106"/>
          <w:position w:val="-1"/>
        </w:rPr>
        <w:t>V\</w:t>
      </w:r>
      <w:r>
        <w:rPr>
          <w:rFonts w:ascii="Arial" w:hAnsi="Arial" w:cs="Arial" w:eastAsia="Arial"/>
          <w:sz w:val="18"/>
          <w:szCs w:val="18"/>
          <w:color w:val="6B6B6B"/>
          <w:spacing w:val="-4"/>
          <w:w w:val="106"/>
          <w:position w:val="-1"/>
        </w:rPr>
        <w:t>m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6"/>
          <w:position w:val="-1"/>
        </w:rPr>
        <w:t>iri</w:t>
      </w:r>
      <w:r>
        <w:rPr>
          <w:rFonts w:ascii="Arial" w:hAnsi="Arial" w:cs="Arial" w:eastAsia="Arial"/>
          <w:sz w:val="18"/>
          <w:szCs w:val="18"/>
          <w:color w:val="3D3D3D"/>
          <w:spacing w:val="30"/>
          <w:w w:val="106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59"/>
          <w:position w:val="-1"/>
        </w:rPr>
        <w:t>:</w:t>
      </w:r>
      <w:r>
        <w:rPr>
          <w:rFonts w:ascii="Arial" w:hAnsi="Arial" w:cs="Arial" w:eastAsia="Arial"/>
          <w:sz w:val="18"/>
          <w:szCs w:val="18"/>
          <w:color w:val="525454"/>
          <w:spacing w:val="-22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Çvş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18"/>
          <w:szCs w:val="18"/>
          <w:color w:val="525454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Abdulkadi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10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YiG</w:t>
      </w:r>
      <w:r>
        <w:rPr>
          <w:rFonts w:ascii="Arial" w:hAnsi="Arial" w:cs="Arial" w:eastAsia="Arial"/>
          <w:sz w:val="18"/>
          <w:szCs w:val="18"/>
          <w:color w:val="525454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0F0F0F"/>
          <w:spacing w:val="-4"/>
          <w:w w:val="124"/>
          <w:position w:val="-1"/>
        </w:rPr>
        <w:t>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24"/>
          <w:position w:val="-1"/>
        </w:rPr>
        <w:t>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91" w:lineRule="exact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jKiracı</w:t>
      </w:r>
      <w:r>
        <w:rPr>
          <w:rFonts w:ascii="Arial" w:hAnsi="Arial" w:cs="Arial" w:eastAsia="Arial"/>
          <w:sz w:val="18"/>
          <w:szCs w:val="18"/>
          <w:color w:val="3D3D3D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veya</w:t>
      </w:r>
      <w:r>
        <w:rPr>
          <w:rFonts w:ascii="Arial" w:hAnsi="Arial" w:cs="Arial" w:eastAsia="Arial"/>
          <w:sz w:val="18"/>
          <w:szCs w:val="18"/>
          <w:color w:val="6B6B6B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82A2A"/>
          <w:spacing w:val="9"/>
          <w:w w:val="107"/>
        </w:rPr>
        <w:t>K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12"/>
        </w:rPr>
        <w:t>u</w:t>
      </w:r>
      <w:r>
        <w:rPr>
          <w:rFonts w:ascii="Arial" w:hAnsi="Arial" w:cs="Arial" w:eastAsia="Arial"/>
          <w:sz w:val="18"/>
          <w:szCs w:val="18"/>
          <w:color w:val="525454"/>
          <w:spacing w:val="3"/>
          <w:w w:val="112"/>
        </w:rPr>
        <w:t>l</w:t>
      </w:r>
      <w:r>
        <w:rPr>
          <w:rFonts w:ascii="Arial" w:hAnsi="Arial" w:cs="Arial" w:eastAsia="Arial"/>
          <w:sz w:val="18"/>
          <w:szCs w:val="18"/>
          <w:color w:val="0F0F0F"/>
          <w:spacing w:val="-6"/>
          <w:w w:val="136"/>
        </w:rPr>
        <w:t>l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4"/>
        </w:rPr>
        <w:t>anan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525454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59"/>
        </w:rPr>
        <w:t>:</w:t>
      </w:r>
      <w:r>
        <w:rPr>
          <w:rFonts w:ascii="Arial" w:hAnsi="Arial" w:cs="Arial" w:eastAsia="Arial"/>
          <w:sz w:val="18"/>
          <w:szCs w:val="18"/>
          <w:color w:val="3D3D3D"/>
          <w:spacing w:val="-8"/>
          <w:w w:val="159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4"/>
        </w:rPr>
        <w:t>Öğren</w:t>
      </w:r>
      <w:r>
        <w:rPr>
          <w:rFonts w:ascii="Arial" w:hAnsi="Arial" w:cs="Arial" w:eastAsia="Arial"/>
          <w:sz w:val="18"/>
          <w:szCs w:val="18"/>
          <w:color w:val="525454"/>
          <w:spacing w:val="-15"/>
          <w:w w:val="105"/>
        </w:rPr>
        <w:t>i</w:t>
      </w:r>
      <w:r>
        <w:rPr>
          <w:rFonts w:ascii="Arial" w:hAnsi="Arial" w:cs="Arial" w:eastAsia="Arial"/>
          <w:sz w:val="18"/>
          <w:szCs w:val="18"/>
          <w:color w:val="282A2A"/>
          <w:spacing w:val="-4"/>
          <w:w w:val="182"/>
        </w:rPr>
        <w:t>l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2"/>
        </w:rPr>
        <w:t>emedi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60" w:right="160"/>
          <w:cols w:num="3" w:equalWidth="0">
            <w:col w:w="1246" w:space="835"/>
            <w:col w:w="2613" w:space="1008"/>
            <w:col w:w="5678"/>
          </w:cols>
        </w:sectPr>
      </w:pPr>
      <w:rPr/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02"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25454"/>
          <w:spacing w:val="0"/>
          <w:w w:val="130"/>
        </w:rPr>
        <w:t>iden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42" w:after="0" w:line="240" w:lineRule="auto"/>
        <w:ind w:left="7" w:right="-67"/>
        <w:jc w:val="left"/>
        <w:tabs>
          <w:tab w:pos="256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88"/>
        </w:rPr>
        <w:t>V</w:t>
      </w:r>
      <w:r>
        <w:rPr>
          <w:rFonts w:ascii="Arial" w:hAnsi="Arial" w:cs="Arial" w:eastAsia="Arial"/>
          <w:sz w:val="18"/>
          <w:szCs w:val="18"/>
          <w:color w:val="6B6B6B"/>
          <w:spacing w:val="9"/>
          <w:w w:val="88"/>
        </w:rPr>
        <w:t>\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88"/>
        </w:rPr>
        <w:t>raç</w:t>
      </w:r>
      <w:r>
        <w:rPr>
          <w:rFonts w:ascii="Arial" w:hAnsi="Arial" w:cs="Arial" w:eastAsia="Arial"/>
          <w:sz w:val="18"/>
          <w:szCs w:val="18"/>
          <w:color w:val="3D3D3D"/>
          <w:spacing w:val="22"/>
          <w:w w:val="88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Sayısı</w:t>
      </w:r>
      <w:r>
        <w:rPr>
          <w:rFonts w:ascii="Arial" w:hAnsi="Arial" w:cs="Arial" w:eastAsia="Arial"/>
          <w:sz w:val="18"/>
          <w:szCs w:val="18"/>
          <w:color w:val="525454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D3D3D"/>
          <w:spacing w:val="0"/>
          <w:w w:val="62"/>
          <w:b/>
          <w:bCs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color w:val="3D3D3D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3D3D3D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Çıkı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ş</w:t>
      </w:r>
      <w:r>
        <w:rPr>
          <w:rFonts w:ascii="Arial" w:hAnsi="Arial" w:cs="Arial" w:eastAsia="Arial"/>
          <w:sz w:val="18"/>
          <w:szCs w:val="18"/>
          <w:color w:val="525454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5"/>
        </w:rPr>
        <w:t>Saat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5"/>
        </w:rPr>
        <w:t>i</w:t>
      </w:r>
      <w:r>
        <w:rPr>
          <w:rFonts w:ascii="Arial" w:hAnsi="Arial" w:cs="Arial" w:eastAsia="Arial"/>
          <w:sz w:val="18"/>
          <w:szCs w:val="18"/>
          <w:color w:val="525454"/>
          <w:spacing w:val="-9"/>
          <w:w w:val="95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color w:val="525454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20.21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3" w:after="0" w:line="203" w:lineRule="exact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B6B6B"/>
          <w:spacing w:val="0"/>
          <w:w w:val="90"/>
          <w:position w:val="-1"/>
        </w:rPr>
        <w:t>V</w:t>
      </w:r>
      <w:r>
        <w:rPr>
          <w:rFonts w:ascii="Arial" w:hAnsi="Arial" w:cs="Arial" w:eastAsia="Arial"/>
          <w:sz w:val="18"/>
          <w:szCs w:val="18"/>
          <w:color w:val="6B6B6B"/>
          <w:spacing w:val="9"/>
          <w:w w:val="90"/>
          <w:position w:val="-1"/>
        </w:rPr>
        <w:t>\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90"/>
          <w:position w:val="-1"/>
        </w:rPr>
        <w:t>raç</w:t>
      </w:r>
      <w:r>
        <w:rPr>
          <w:rFonts w:ascii="Arial" w:hAnsi="Arial" w:cs="Arial" w:eastAsia="Arial"/>
          <w:sz w:val="18"/>
          <w:szCs w:val="18"/>
          <w:color w:val="3D3D3D"/>
          <w:spacing w:val="20"/>
          <w:w w:val="9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  <w:position w:val="-1"/>
        </w:rPr>
        <w:t>Plak</w:t>
      </w:r>
      <w:r>
        <w:rPr>
          <w:rFonts w:ascii="Arial" w:hAnsi="Arial" w:cs="Arial" w:eastAsia="Arial"/>
          <w:sz w:val="18"/>
          <w:szCs w:val="18"/>
          <w:color w:val="3D3D3D"/>
          <w:spacing w:val="2"/>
          <w:w w:val="100"/>
          <w:position w:val="-1"/>
        </w:rPr>
        <w:t>a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8"/>
          <w:szCs w:val="18"/>
          <w:color w:val="6B6B6B"/>
          <w:spacing w:val="-16"/>
          <w:w w:val="100"/>
          <w:position w:val="-1"/>
        </w:rPr>
        <w:t>ı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8"/>
          <w:szCs w:val="18"/>
          <w:color w:val="3D3D3D"/>
          <w:spacing w:val="-10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35</w:t>
      </w:r>
      <w:r>
        <w:rPr>
          <w:rFonts w:ascii="Arial" w:hAnsi="Arial" w:cs="Arial" w:eastAsia="Arial"/>
          <w:sz w:val="18"/>
          <w:szCs w:val="18"/>
          <w:color w:val="525454"/>
          <w:spacing w:val="10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18"/>
          <w:szCs w:val="18"/>
          <w:color w:val="525454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2"/>
          <w:position w:val="-1"/>
        </w:rPr>
        <w:t>842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42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Varı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ş</w:t>
      </w:r>
      <w:r>
        <w:rPr>
          <w:rFonts w:ascii="Arial" w:hAnsi="Arial" w:cs="Arial" w:eastAsia="Arial"/>
          <w:sz w:val="18"/>
          <w:szCs w:val="18"/>
          <w:color w:val="525454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1"/>
        </w:rPr>
        <w:t>Saat</w:t>
      </w:r>
      <w:r>
        <w:rPr>
          <w:rFonts w:ascii="Arial" w:hAnsi="Arial" w:cs="Arial" w:eastAsia="Arial"/>
          <w:sz w:val="18"/>
          <w:szCs w:val="18"/>
          <w:color w:val="525454"/>
          <w:spacing w:val="-3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136"/>
        </w:rPr>
        <w:t>i</w:t>
      </w:r>
      <w:r>
        <w:rPr>
          <w:rFonts w:ascii="Arial" w:hAnsi="Arial" w:cs="Arial" w:eastAsia="Arial"/>
          <w:sz w:val="18"/>
          <w:szCs w:val="18"/>
          <w:color w:val="282A2A"/>
          <w:spacing w:val="-19"/>
          <w:w w:val="136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color w:val="3D3D3D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8"/>
        </w:rPr>
        <w:t>2</w:t>
      </w:r>
      <w:r>
        <w:rPr>
          <w:rFonts w:ascii="Arial" w:hAnsi="Arial" w:cs="Arial" w:eastAsia="Arial"/>
          <w:sz w:val="18"/>
          <w:szCs w:val="18"/>
          <w:color w:val="6B6B6B"/>
          <w:spacing w:val="-14"/>
          <w:w w:val="108"/>
        </w:rPr>
        <w:t>0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1"/>
        </w:rPr>
        <w:t>.25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60" w:right="160"/>
          <w:cols w:num="3" w:equalWidth="0">
            <w:col w:w="644" w:space="1429"/>
            <w:col w:w="4047" w:space="1475"/>
            <w:col w:w="3785"/>
          </w:cols>
        </w:sectPr>
      </w:pPr>
      <w:rPr/>
    </w:p>
    <w:p>
      <w:pPr>
        <w:spacing w:before="13" w:after="0" w:line="240" w:lineRule="auto"/>
        <w:ind w:left="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25454"/>
          <w:spacing w:val="0"/>
          <w:w w:val="108"/>
        </w:rPr>
        <w:t>Ekibin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1" w:right="-7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Jımcı</w:t>
      </w:r>
      <w:r>
        <w:rPr>
          <w:rFonts w:ascii="Arial" w:hAnsi="Arial" w:cs="Arial" w:eastAsia="Arial"/>
          <w:sz w:val="18"/>
          <w:szCs w:val="18"/>
          <w:color w:val="525454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9"/>
        </w:rPr>
        <w:t>Ekip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3" w:after="0" w:line="240" w:lineRule="auto"/>
        <w:ind w:left="11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[</w:t>
      </w:r>
      <w:r>
        <w:rPr>
          <w:rFonts w:ascii="Arial" w:hAnsi="Arial" w:cs="Arial" w:eastAsia="Arial"/>
          <w:sz w:val="18"/>
          <w:szCs w:val="18"/>
          <w:color w:val="6B6B6B"/>
          <w:spacing w:val="8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itm</w:t>
      </w:r>
      <w:r>
        <w:rPr>
          <w:rFonts w:ascii="Arial" w:hAnsi="Arial" w:cs="Arial" w:eastAsia="Arial"/>
          <w:sz w:val="18"/>
          <w:szCs w:val="18"/>
          <w:color w:val="3D3D3D"/>
          <w:spacing w:val="-5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şse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Arial" w:hAnsi="Arial" w:cs="Arial" w:eastAsia="Arial"/>
          <w:sz w:val="18"/>
          <w:szCs w:val="18"/>
          <w:color w:val="3D3D3D"/>
          <w:w w:val="93"/>
        </w:rPr>
        <w:t>Pe</w:t>
      </w:r>
      <w:r>
        <w:rPr>
          <w:rFonts w:ascii="Arial" w:hAnsi="Arial" w:cs="Arial" w:eastAsia="Arial"/>
          <w:sz w:val="18"/>
          <w:szCs w:val="18"/>
          <w:color w:val="3D3D3D"/>
          <w:spacing w:val="-4"/>
          <w:w w:val="94"/>
        </w:rPr>
        <w:t>r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97"/>
        </w:rPr>
        <w:t>s</w:t>
      </w:r>
      <w:r>
        <w:rPr>
          <w:rFonts w:ascii="Arial" w:hAnsi="Arial" w:cs="Arial" w:eastAsia="Arial"/>
          <w:sz w:val="18"/>
          <w:szCs w:val="18"/>
          <w:color w:val="6B6B6B"/>
          <w:spacing w:val="-5"/>
          <w:w w:val="97"/>
        </w:rPr>
        <w:t>o</w:t>
      </w:r>
      <w:r>
        <w:rPr>
          <w:rFonts w:ascii="Arial" w:hAnsi="Arial" w:cs="Arial" w:eastAsia="Arial"/>
          <w:sz w:val="18"/>
          <w:szCs w:val="18"/>
          <w:color w:val="3D3D3D"/>
          <w:spacing w:val="-3"/>
          <w:w w:val="95"/>
        </w:rPr>
        <w:t>n</w:t>
      </w:r>
      <w:r>
        <w:rPr>
          <w:rFonts w:ascii="Arial" w:hAnsi="Arial" w:cs="Arial" w:eastAsia="Arial"/>
          <w:sz w:val="18"/>
          <w:szCs w:val="18"/>
          <w:color w:val="6B6B6B"/>
          <w:spacing w:val="-5"/>
          <w:w w:val="101"/>
        </w:rPr>
        <w:t>e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82"/>
        </w:rPr>
        <w:t>l</w:t>
      </w:r>
      <w:r>
        <w:rPr>
          <w:rFonts w:ascii="Arial" w:hAnsi="Arial" w:cs="Arial" w:eastAsia="Arial"/>
          <w:sz w:val="18"/>
          <w:szCs w:val="18"/>
          <w:color w:val="3D3D3D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Sayısı: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52545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25454"/>
          <w:spacing w:val="0"/>
          <w:w w:val="110"/>
        </w:rPr>
        <w:t>4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</w:rPr>
      </w:r>
    </w:p>
    <w:p>
      <w:pPr>
        <w:spacing w:before="27" w:after="0" w:line="267" w:lineRule="auto"/>
        <w:ind w:left="14" w:right="1124" w:firstLine="-14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B6B6B"/>
          <w:spacing w:val="-7"/>
          <w:w w:val="152"/>
        </w:rPr>
        <w:t>y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19"/>
        </w:rPr>
        <w:t>ık</w:t>
      </w:r>
      <w:r>
        <w:rPr>
          <w:rFonts w:ascii="Arial" w:hAnsi="Arial" w:cs="Arial" w:eastAsia="Arial"/>
          <w:sz w:val="18"/>
          <w:szCs w:val="18"/>
          <w:color w:val="3D3D3D"/>
          <w:spacing w:val="-29"/>
          <w:w w:val="119"/>
        </w:rPr>
        <w:t>ı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93"/>
        </w:rPr>
        <w:t>ş</w:t>
      </w:r>
      <w:r>
        <w:rPr>
          <w:rFonts w:ascii="Arial" w:hAnsi="Arial" w:cs="Arial" w:eastAsia="Arial"/>
          <w:sz w:val="18"/>
          <w:szCs w:val="18"/>
          <w:color w:val="6B6B6B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91"/>
        </w:rPr>
        <w:t>Saa</w:t>
      </w:r>
      <w:r>
        <w:rPr>
          <w:rFonts w:ascii="Arial" w:hAnsi="Arial" w:cs="Arial" w:eastAsia="Arial"/>
          <w:sz w:val="18"/>
          <w:szCs w:val="18"/>
          <w:color w:val="6B6B6B"/>
          <w:spacing w:val="1"/>
          <w:w w:val="91"/>
        </w:rPr>
        <w:t>t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126"/>
        </w:rPr>
        <w:t>i: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126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Dönüş</w:t>
      </w:r>
      <w:r>
        <w:rPr>
          <w:rFonts w:ascii="Arial" w:hAnsi="Arial" w:cs="Arial" w:eastAsia="Arial"/>
          <w:sz w:val="18"/>
          <w:szCs w:val="18"/>
          <w:color w:val="525454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Saati: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5" w:after="0" w:line="240" w:lineRule="auto"/>
        <w:ind w:left="1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Yardım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525454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Gele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525454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A.</w:t>
      </w:r>
      <w:r>
        <w:rPr>
          <w:rFonts w:ascii="Arial" w:hAnsi="Arial" w:cs="Arial" w:eastAsia="Arial"/>
          <w:sz w:val="18"/>
          <w:szCs w:val="18"/>
          <w:color w:val="525454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96"/>
        </w:rPr>
        <w:t>Plak</w:t>
      </w:r>
      <w:r>
        <w:rPr>
          <w:rFonts w:ascii="Arial" w:hAnsi="Arial" w:cs="Arial" w:eastAsia="Arial"/>
          <w:sz w:val="18"/>
          <w:szCs w:val="18"/>
          <w:color w:val="3D3D3D"/>
          <w:spacing w:val="2"/>
          <w:w w:val="97"/>
        </w:rPr>
        <w:t>a</w:t>
      </w:r>
      <w:r>
        <w:rPr>
          <w:rFonts w:ascii="Arial" w:hAnsi="Arial" w:cs="Arial" w:eastAsia="Arial"/>
          <w:sz w:val="18"/>
          <w:szCs w:val="18"/>
          <w:color w:val="6B6B6B"/>
          <w:spacing w:val="-1"/>
          <w:w w:val="84"/>
        </w:rPr>
        <w:t>s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35"/>
        </w:rPr>
        <w:t>ı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0" w:after="0" w:line="203" w:lineRule="exact"/>
        <w:ind w:left="14"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Eki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p</w:t>
      </w:r>
      <w:r>
        <w:rPr>
          <w:rFonts w:ascii="Arial" w:hAnsi="Arial" w:cs="Arial" w:eastAsia="Arial"/>
          <w:sz w:val="18"/>
          <w:szCs w:val="18"/>
          <w:color w:val="525454"/>
          <w:spacing w:val="30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12"/>
          <w:position w:val="-1"/>
        </w:rPr>
        <w:t>Amirini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12"/>
          <w:position w:val="-1"/>
        </w:rPr>
        <w:t>n</w:t>
      </w:r>
      <w:r>
        <w:rPr>
          <w:rFonts w:ascii="Arial" w:hAnsi="Arial" w:cs="Arial" w:eastAsia="Arial"/>
          <w:sz w:val="18"/>
          <w:szCs w:val="18"/>
          <w:color w:val="6B6B6B"/>
          <w:spacing w:val="1"/>
          <w:w w:val="112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7"/>
          <w:position w:val="-1"/>
        </w:rPr>
        <w:t>A</w:t>
      </w:r>
      <w:r>
        <w:rPr>
          <w:rFonts w:ascii="Arial" w:hAnsi="Arial" w:cs="Arial" w:eastAsia="Arial"/>
          <w:sz w:val="18"/>
          <w:szCs w:val="18"/>
          <w:color w:val="6B6B6B"/>
          <w:spacing w:val="-11"/>
          <w:w w:val="108"/>
          <w:position w:val="-1"/>
        </w:rPr>
        <w:t>d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5"/>
          <w:position w:val="-1"/>
        </w:rPr>
        <w:t>ı-</w:t>
      </w:r>
      <w:r>
        <w:rPr>
          <w:rFonts w:ascii="Arial" w:hAnsi="Arial" w:cs="Arial" w:eastAsia="Arial"/>
          <w:sz w:val="18"/>
          <w:szCs w:val="18"/>
          <w:color w:val="3D3D3D"/>
          <w:spacing w:val="2"/>
          <w:w w:val="105"/>
          <w:position w:val="-1"/>
        </w:rPr>
        <w:t>S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1"/>
          <w:position w:val="-1"/>
        </w:rPr>
        <w:t>oya</w:t>
      </w:r>
      <w:r>
        <w:rPr>
          <w:rFonts w:ascii="Arial" w:hAnsi="Arial" w:cs="Arial" w:eastAsia="Arial"/>
          <w:sz w:val="18"/>
          <w:szCs w:val="18"/>
          <w:color w:val="6B6B6B"/>
          <w:spacing w:val="-3"/>
          <w:w w:val="101"/>
          <w:position w:val="-1"/>
        </w:rPr>
        <w:t>d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18"/>
          <w:position w:val="-1"/>
        </w:rPr>
        <w:t>ı: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49" w:after="0" w:line="240" w:lineRule="auto"/>
        <w:ind w:left="14" w:right="3366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Elektri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Arız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525454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Geli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ş</w:t>
      </w:r>
      <w:r>
        <w:rPr>
          <w:rFonts w:ascii="Arial" w:hAnsi="Arial" w:cs="Arial" w:eastAsia="Arial"/>
          <w:sz w:val="18"/>
          <w:szCs w:val="18"/>
          <w:color w:val="525454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Saati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     </w:t>
      </w:r>
      <w:r>
        <w:rPr>
          <w:rFonts w:ascii="Arial" w:hAnsi="Arial" w:cs="Arial" w:eastAsia="Arial"/>
          <w:sz w:val="18"/>
          <w:szCs w:val="18"/>
          <w:color w:val="525454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color w:val="3D3D3D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6"/>
        </w:rPr>
        <w:t>G</w:t>
      </w:r>
      <w:r>
        <w:rPr>
          <w:rFonts w:ascii="Arial" w:hAnsi="Arial" w:cs="Arial" w:eastAsia="Arial"/>
          <w:sz w:val="18"/>
          <w:szCs w:val="18"/>
          <w:color w:val="525454"/>
          <w:spacing w:val="4"/>
          <w:w w:val="97"/>
        </w:rPr>
        <w:t>e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108"/>
        </w:rPr>
        <w:t>l</w:t>
      </w:r>
      <w:r>
        <w:rPr>
          <w:rFonts w:ascii="Arial" w:hAnsi="Arial" w:cs="Arial" w:eastAsia="Arial"/>
          <w:sz w:val="18"/>
          <w:szCs w:val="18"/>
          <w:color w:val="282A2A"/>
          <w:spacing w:val="-4"/>
          <w:w w:val="108"/>
        </w:rPr>
        <w:t>m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4"/>
        </w:rPr>
        <w:t>e</w:t>
      </w:r>
      <w:r>
        <w:rPr>
          <w:rFonts w:ascii="Arial" w:hAnsi="Arial" w:cs="Arial" w:eastAsia="Arial"/>
          <w:sz w:val="18"/>
          <w:szCs w:val="18"/>
          <w:color w:val="525454"/>
          <w:spacing w:val="-14"/>
          <w:w w:val="104"/>
        </w:rPr>
        <w:t>d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182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8" w:after="0" w:line="279" w:lineRule="auto"/>
        <w:ind w:left="14" w:right="3370" w:firstLine="1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D3D3D"/>
          <w:spacing w:val="0"/>
          <w:w w:val="61"/>
        </w:rPr>
        <w:t>1</w:t>
      </w:r>
      <w:r>
        <w:rPr>
          <w:rFonts w:ascii="Arial" w:hAnsi="Arial" w:cs="Arial" w:eastAsia="Arial"/>
          <w:sz w:val="18"/>
          <w:szCs w:val="18"/>
          <w:color w:val="3D3D3D"/>
          <w:spacing w:val="10"/>
          <w:w w:val="6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12</w:t>
      </w:r>
      <w:r>
        <w:rPr>
          <w:rFonts w:ascii="Arial" w:hAnsi="Arial" w:cs="Arial" w:eastAsia="Arial"/>
          <w:sz w:val="18"/>
          <w:szCs w:val="18"/>
          <w:color w:val="525454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Aci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525454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Servi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525454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GelişSaati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    </w:t>
      </w:r>
      <w:r>
        <w:rPr>
          <w:rFonts w:ascii="Arial" w:hAnsi="Arial" w:cs="Arial" w:eastAsia="Arial"/>
          <w:sz w:val="18"/>
          <w:szCs w:val="18"/>
          <w:color w:val="525454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10"/>
        </w:rPr>
        <w:t>:Gelmedi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1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Emniye</w:t>
      </w:r>
      <w:r>
        <w:rPr>
          <w:rFonts w:ascii="Arial" w:hAnsi="Arial" w:cs="Arial" w:eastAsia="Arial"/>
          <w:sz w:val="18"/>
          <w:szCs w:val="18"/>
          <w:color w:val="525454"/>
          <w:spacing w:val="8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0F0F0F"/>
          <w:spacing w:val="4"/>
          <w:w w:val="100"/>
        </w:rPr>
        <w:t>-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Jandarma</w:t>
      </w:r>
      <w:r>
        <w:rPr>
          <w:rFonts w:ascii="Arial" w:hAnsi="Arial" w:cs="Arial" w:eastAsia="Arial"/>
          <w:sz w:val="18"/>
          <w:szCs w:val="18"/>
          <w:color w:val="3D3D3D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2"/>
        </w:rPr>
        <w:t>Ge</w:t>
      </w:r>
      <w:r>
        <w:rPr>
          <w:rFonts w:ascii="Arial" w:hAnsi="Arial" w:cs="Arial" w:eastAsia="Arial"/>
          <w:sz w:val="18"/>
          <w:szCs w:val="18"/>
          <w:color w:val="525454"/>
          <w:spacing w:val="-15"/>
          <w:w w:val="103"/>
        </w:rPr>
        <w:t>l</w:t>
      </w:r>
      <w:r>
        <w:rPr>
          <w:rFonts w:ascii="Arial" w:hAnsi="Arial" w:cs="Arial" w:eastAsia="Arial"/>
          <w:sz w:val="18"/>
          <w:szCs w:val="18"/>
          <w:color w:val="282A2A"/>
          <w:spacing w:val="-4"/>
          <w:w w:val="182"/>
        </w:rPr>
        <w:t>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3"/>
        </w:rPr>
        <w:t>ş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5"/>
        </w:rPr>
        <w:t>Sa</w:t>
      </w:r>
      <w:r>
        <w:rPr>
          <w:rFonts w:ascii="Arial" w:hAnsi="Arial" w:cs="Arial" w:eastAsia="Arial"/>
          <w:sz w:val="18"/>
          <w:szCs w:val="18"/>
          <w:color w:val="525454"/>
          <w:spacing w:val="5"/>
          <w:w w:val="95"/>
        </w:rPr>
        <w:t>a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95"/>
        </w:rPr>
        <w:t>t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95"/>
        </w:rPr>
        <w:t>i</w:t>
      </w:r>
      <w:r>
        <w:rPr>
          <w:rFonts w:ascii="Arial" w:hAnsi="Arial" w:cs="Arial" w:eastAsia="Arial"/>
          <w:sz w:val="18"/>
          <w:szCs w:val="18"/>
          <w:color w:val="282A2A"/>
          <w:spacing w:val="-5"/>
          <w:w w:val="95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59"/>
        </w:rPr>
        <w:t>:</w:t>
      </w:r>
      <w:r>
        <w:rPr>
          <w:rFonts w:ascii="Arial" w:hAnsi="Arial" w:cs="Arial" w:eastAsia="Arial"/>
          <w:sz w:val="18"/>
          <w:szCs w:val="18"/>
          <w:color w:val="525454"/>
          <w:spacing w:val="-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3"/>
        </w:rPr>
        <w:t>Gelmedi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3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Doğ</w:t>
      </w:r>
      <w:r>
        <w:rPr>
          <w:rFonts w:ascii="Arial" w:hAnsi="Arial" w:cs="Arial" w:eastAsia="Arial"/>
          <w:sz w:val="18"/>
          <w:szCs w:val="18"/>
          <w:color w:val="525454"/>
          <w:spacing w:val="4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282A2A"/>
          <w:spacing w:val="-4"/>
          <w:w w:val="182"/>
        </w:rPr>
        <w:t>l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8"/>
        </w:rPr>
        <w:t>gaz</w:t>
      </w:r>
      <w:r>
        <w:rPr>
          <w:rFonts w:ascii="Arial" w:hAnsi="Arial" w:cs="Arial" w:eastAsia="Arial"/>
          <w:sz w:val="18"/>
          <w:szCs w:val="18"/>
          <w:color w:val="525454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9"/>
        </w:rPr>
        <w:t>E</w:t>
      </w:r>
      <w:r>
        <w:rPr>
          <w:rFonts w:ascii="Arial" w:hAnsi="Arial" w:cs="Arial" w:eastAsia="Arial"/>
          <w:sz w:val="18"/>
          <w:szCs w:val="18"/>
          <w:color w:val="525454"/>
          <w:spacing w:val="8"/>
          <w:w w:val="109"/>
        </w:rPr>
        <w:t>k</w:t>
      </w:r>
      <w:r>
        <w:rPr>
          <w:rFonts w:ascii="Arial" w:hAnsi="Arial" w:cs="Arial" w:eastAsia="Arial"/>
          <w:sz w:val="18"/>
          <w:szCs w:val="18"/>
          <w:color w:val="282A2A"/>
          <w:spacing w:val="-4"/>
          <w:w w:val="109"/>
        </w:rPr>
        <w:t>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9"/>
        </w:rPr>
        <w:t>bi</w:t>
      </w:r>
      <w:r>
        <w:rPr>
          <w:rFonts w:ascii="Arial" w:hAnsi="Arial" w:cs="Arial" w:eastAsia="Arial"/>
          <w:sz w:val="18"/>
          <w:szCs w:val="18"/>
          <w:color w:val="525454"/>
          <w:spacing w:val="-12"/>
          <w:w w:val="109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Geli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ş</w:t>
      </w:r>
      <w:r>
        <w:rPr>
          <w:rFonts w:ascii="Arial" w:hAnsi="Arial" w:cs="Arial" w:eastAsia="Arial"/>
          <w:sz w:val="18"/>
          <w:szCs w:val="18"/>
          <w:color w:val="525454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Saati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   </w:t>
      </w:r>
      <w:r>
        <w:rPr>
          <w:rFonts w:ascii="Arial" w:hAnsi="Arial" w:cs="Arial" w:eastAsia="Arial"/>
          <w:sz w:val="18"/>
          <w:szCs w:val="18"/>
          <w:color w:val="525454"/>
          <w:spacing w:val="4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3"/>
        </w:rPr>
        <w:t>Gelmedi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40" w:lineRule="auto"/>
        <w:ind w:right="244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Ara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ç</w:t>
      </w:r>
      <w:r>
        <w:rPr>
          <w:rFonts w:ascii="Arial" w:hAnsi="Arial" w:cs="Arial" w:eastAsia="Arial"/>
          <w:sz w:val="18"/>
          <w:szCs w:val="18"/>
          <w:color w:val="525454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Sayısı: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                                    </w:t>
      </w:r>
      <w:r>
        <w:rPr>
          <w:rFonts w:ascii="Arial" w:hAnsi="Arial" w:cs="Arial" w:eastAsia="Arial"/>
          <w:sz w:val="18"/>
          <w:szCs w:val="18"/>
          <w:color w:val="525454"/>
          <w:spacing w:val="4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3"/>
          <w:w w:val="97"/>
        </w:rPr>
        <w:t>P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97"/>
        </w:rPr>
        <w:t>ersonel</w:t>
      </w:r>
      <w:r>
        <w:rPr>
          <w:rFonts w:ascii="Arial" w:hAnsi="Arial" w:cs="Arial" w:eastAsia="Arial"/>
          <w:sz w:val="18"/>
          <w:szCs w:val="18"/>
          <w:color w:val="6B6B6B"/>
          <w:spacing w:val="-5"/>
          <w:w w:val="97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Sayısı: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1900" w:h="16820"/>
          <w:pgMar w:top="520" w:bottom="280" w:left="360" w:right="160"/>
          <w:cols w:num="3" w:equalWidth="0">
            <w:col w:w="1331" w:space="743"/>
            <w:col w:w="2220" w:space="357"/>
            <w:col w:w="6729"/>
          </w:cols>
        </w:sectPr>
      </w:pPr>
      <w:rPr/>
    </w:p>
    <w:p>
      <w:pPr>
        <w:spacing w:before="42" w:after="0" w:line="240" w:lineRule="auto"/>
        <w:ind w:left="115" w:right="-7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B6B6B"/>
          <w:spacing w:val="-5"/>
          <w:w w:val="178"/>
        </w:rPr>
        <w:t>p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96"/>
        </w:rPr>
        <w:t>i</w:t>
      </w:r>
      <w:r>
        <w:rPr>
          <w:rFonts w:ascii="Arial" w:hAnsi="Arial" w:cs="Arial" w:eastAsia="Arial"/>
          <w:sz w:val="18"/>
          <w:szCs w:val="18"/>
          <w:color w:val="3D3D3D"/>
          <w:spacing w:val="6"/>
          <w:w w:val="96"/>
        </w:rPr>
        <w:t>a</w:t>
      </w:r>
      <w:r>
        <w:rPr>
          <w:rFonts w:ascii="Arial" w:hAnsi="Arial" w:cs="Arial" w:eastAsia="Arial"/>
          <w:sz w:val="18"/>
          <w:szCs w:val="18"/>
          <w:color w:val="6B6B6B"/>
          <w:spacing w:val="3"/>
          <w:w w:val="101"/>
        </w:rPr>
        <w:t>y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1"/>
        </w:rPr>
        <w:t>ı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2"/>
        </w:rPr>
        <w:t>n</w:t>
      </w:r>
      <w:r>
        <w:rPr>
          <w:rFonts w:ascii="Arial" w:hAnsi="Arial" w:cs="Arial" w:eastAsia="Arial"/>
          <w:sz w:val="18"/>
          <w:szCs w:val="18"/>
          <w:color w:val="3D3D3D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6"/>
        </w:rPr>
        <w:t>Gör</w:t>
      </w:r>
      <w:r>
        <w:rPr>
          <w:rFonts w:ascii="Arial" w:hAnsi="Arial" w:cs="Arial" w:eastAsia="Arial"/>
          <w:sz w:val="18"/>
          <w:szCs w:val="18"/>
          <w:color w:val="6B6B6B"/>
          <w:spacing w:val="-4"/>
          <w:w w:val="107"/>
        </w:rPr>
        <w:t>ü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10"/>
        </w:rPr>
        <w:t>ld</w:t>
      </w:r>
      <w:r>
        <w:rPr>
          <w:rFonts w:ascii="Arial" w:hAnsi="Arial" w:cs="Arial" w:eastAsia="Arial"/>
          <w:sz w:val="18"/>
          <w:szCs w:val="18"/>
          <w:color w:val="3D3D3D"/>
          <w:spacing w:val="-6"/>
          <w:w w:val="110"/>
        </w:rPr>
        <w:t>ü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3"/>
        </w:rPr>
        <w:t>ğü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3" w:after="0" w:line="240" w:lineRule="auto"/>
        <w:ind w:left="13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25454"/>
          <w:spacing w:val="0"/>
          <w:w w:val="105"/>
        </w:rPr>
        <w:t>Durum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49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3D3D3D"/>
          <w:w w:val="96"/>
        </w:rPr>
        <w:t>Y</w:t>
      </w:r>
      <w:r>
        <w:rPr>
          <w:rFonts w:ascii="Arial" w:hAnsi="Arial" w:cs="Arial" w:eastAsia="Arial"/>
          <w:sz w:val="18"/>
          <w:szCs w:val="18"/>
          <w:color w:val="3D3D3D"/>
          <w:spacing w:val="-3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an</w:t>
      </w:r>
      <w:r>
        <w:rPr>
          <w:rFonts w:ascii="Arial" w:hAnsi="Arial" w:cs="Arial" w:eastAsia="Arial"/>
          <w:sz w:val="18"/>
          <w:szCs w:val="18"/>
          <w:color w:val="6B6B6B"/>
          <w:spacing w:val="-18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ı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3D3D3D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yerine</w:t>
      </w:r>
      <w:r>
        <w:rPr>
          <w:rFonts w:ascii="Arial" w:hAnsi="Arial" w:cs="Arial" w:eastAsia="Arial"/>
          <w:sz w:val="18"/>
          <w:szCs w:val="18"/>
          <w:color w:val="6B6B6B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7"/>
        </w:rPr>
        <w:t>varıldı</w:t>
      </w:r>
      <w:r>
        <w:rPr>
          <w:rFonts w:ascii="Arial" w:hAnsi="Arial" w:cs="Arial" w:eastAsia="Arial"/>
          <w:sz w:val="18"/>
          <w:szCs w:val="18"/>
          <w:color w:val="6B6B6B"/>
          <w:spacing w:val="-18"/>
          <w:w w:val="108"/>
        </w:rPr>
        <w:t>ğ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99"/>
        </w:rPr>
        <w:t>ınd</w:t>
      </w:r>
      <w:r>
        <w:rPr>
          <w:rFonts w:ascii="Arial" w:hAnsi="Arial" w:cs="Arial" w:eastAsia="Arial"/>
          <w:sz w:val="18"/>
          <w:szCs w:val="18"/>
          <w:color w:val="3D3D3D"/>
          <w:spacing w:val="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50"/>
        </w:rPr>
        <w:t>,</w:t>
      </w:r>
      <w:r>
        <w:rPr>
          <w:rFonts w:ascii="Arial" w:hAnsi="Arial" w:cs="Arial" w:eastAsia="Arial"/>
          <w:sz w:val="18"/>
          <w:szCs w:val="18"/>
          <w:color w:val="6B6B6B"/>
          <w:spacing w:val="-2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alevii</w:t>
      </w:r>
      <w:r>
        <w:rPr>
          <w:rFonts w:ascii="Arial" w:hAnsi="Arial" w:cs="Arial" w:eastAsia="Arial"/>
          <w:sz w:val="18"/>
          <w:szCs w:val="18"/>
          <w:color w:val="6B6B6B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ve</w:t>
      </w:r>
      <w:r>
        <w:rPr>
          <w:rFonts w:ascii="Arial" w:hAnsi="Arial" w:cs="Arial" w:eastAsia="Arial"/>
          <w:sz w:val="18"/>
          <w:szCs w:val="18"/>
          <w:color w:val="6B6B6B"/>
          <w:spacing w:val="4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duma</w:t>
      </w:r>
      <w:r>
        <w:rPr>
          <w:rFonts w:ascii="Arial" w:hAnsi="Arial" w:cs="Arial" w:eastAsia="Arial"/>
          <w:sz w:val="18"/>
          <w:szCs w:val="18"/>
          <w:color w:val="525454"/>
          <w:spacing w:val="6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color w:val="282A2A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bir</w:t>
      </w:r>
      <w:r>
        <w:rPr>
          <w:rFonts w:ascii="Arial" w:hAnsi="Arial" w:cs="Arial" w:eastAsia="Arial"/>
          <w:sz w:val="18"/>
          <w:szCs w:val="18"/>
          <w:color w:val="525454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92"/>
        </w:rPr>
        <w:t>şek</w:t>
      </w:r>
      <w:r>
        <w:rPr>
          <w:rFonts w:ascii="Arial" w:hAnsi="Arial" w:cs="Arial" w:eastAsia="Arial"/>
          <w:sz w:val="18"/>
          <w:szCs w:val="18"/>
          <w:color w:val="6B6B6B"/>
          <w:spacing w:val="-14"/>
          <w:w w:val="92"/>
        </w:rPr>
        <w:t>i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92"/>
        </w:rPr>
        <w:t>lele</w:t>
      </w:r>
      <w:r>
        <w:rPr>
          <w:rFonts w:ascii="Arial" w:hAnsi="Arial" w:cs="Arial" w:eastAsia="Arial"/>
          <w:sz w:val="18"/>
          <w:szCs w:val="18"/>
          <w:color w:val="3D3D3D"/>
          <w:spacing w:val="11"/>
          <w:w w:val="92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97"/>
        </w:rPr>
        <w:t>yanıııa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98"/>
        </w:rPr>
        <w:t>k</w:t>
      </w:r>
      <w:r>
        <w:rPr>
          <w:rFonts w:ascii="Arial" w:hAnsi="Arial" w:cs="Arial" w:eastAsia="Arial"/>
          <w:sz w:val="18"/>
          <w:szCs w:val="18"/>
          <w:color w:val="6B6B6B"/>
          <w:spacing w:val="-2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62"/>
        </w:rPr>
        <w:t>t</w:t>
      </w:r>
      <w:r>
        <w:rPr>
          <w:rFonts w:ascii="Arial" w:hAnsi="Arial" w:cs="Arial" w:eastAsia="Arial"/>
          <w:sz w:val="18"/>
          <w:szCs w:val="18"/>
          <w:color w:val="3D3D3D"/>
          <w:spacing w:val="-3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6B6B6B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olduğu</w:t>
      </w:r>
      <w:r>
        <w:rPr>
          <w:rFonts w:ascii="Arial" w:hAnsi="Arial" w:cs="Arial" w:eastAsia="Arial"/>
          <w:sz w:val="18"/>
          <w:szCs w:val="18"/>
          <w:color w:val="6B6B6B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7"/>
        </w:rPr>
        <w:t>g</w:t>
      </w:r>
      <w:r>
        <w:rPr>
          <w:rFonts w:ascii="Arial" w:hAnsi="Arial" w:cs="Arial" w:eastAsia="Arial"/>
          <w:sz w:val="18"/>
          <w:szCs w:val="18"/>
          <w:color w:val="6B6B6B"/>
          <w:spacing w:val="-6"/>
          <w:w w:val="107"/>
        </w:rPr>
        <w:t>ö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6"/>
        </w:rPr>
        <w:t>rüldü.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03" w:lineRule="exact"/>
        <w:ind w:left="25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25454"/>
          <w:spacing w:val="0"/>
          <w:w w:val="95"/>
          <w:position w:val="-1"/>
        </w:rPr>
        <w:t>Söndürmecl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5"/>
          <w:position w:val="-1"/>
        </w:rPr>
        <w:t>c</w:t>
      </w:r>
      <w:r>
        <w:rPr>
          <w:rFonts w:ascii="Arial" w:hAnsi="Arial" w:cs="Arial" w:eastAsia="Arial"/>
          <w:sz w:val="18"/>
          <w:szCs w:val="18"/>
          <w:color w:val="525454"/>
          <w:spacing w:val="17"/>
          <w:w w:val="95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Kullanıla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18"/>
          <w:szCs w:val="18"/>
          <w:color w:val="525454"/>
          <w:spacing w:val="3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  <w:position w:val="-1"/>
        </w:rPr>
        <w:t>söndürücü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60" w:right="160"/>
          <w:cols w:num="2" w:equalWidth="0">
            <w:col w:w="1622" w:space="509"/>
            <w:col w:w="9249"/>
          </w:cols>
        </w:sectPr>
      </w:pPr>
      <w:rPr/>
    </w:p>
    <w:p>
      <w:pPr>
        <w:spacing w:before="20" w:after="0" w:line="240" w:lineRule="auto"/>
        <w:ind w:left="130"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Söndürm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6B6B6B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7"/>
        </w:rPr>
        <w:t>Türü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7" w:after="0" w:line="240" w:lineRule="auto"/>
        <w:ind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6B6B6B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-20"/>
          <w:w w:val="182"/>
        </w:rPr>
        <w:t>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1"/>
        </w:rPr>
        <w:t>c</w:t>
      </w:r>
      <w:r>
        <w:rPr>
          <w:rFonts w:ascii="Arial" w:hAnsi="Arial" w:cs="Arial" w:eastAsia="Arial"/>
          <w:sz w:val="18"/>
          <w:szCs w:val="18"/>
          <w:color w:val="525454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Söndür</w:t>
      </w:r>
      <w:r>
        <w:rPr>
          <w:rFonts w:ascii="Arial" w:hAnsi="Arial" w:cs="Arial" w:eastAsia="Arial"/>
          <w:sz w:val="18"/>
          <w:szCs w:val="18"/>
          <w:color w:val="6B6B6B"/>
          <w:spacing w:val="3"/>
          <w:w w:val="101"/>
        </w:rPr>
        <w:t>ü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4"/>
        </w:rPr>
        <w:t>ldü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42" w:after="0" w:line="203" w:lineRule="exact"/>
        <w:ind w:right="-20"/>
        <w:jc w:val="left"/>
        <w:tabs>
          <w:tab w:pos="1860" w:val="left"/>
          <w:tab w:pos="344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  <w:position w:val="-1"/>
        </w:rPr>
        <w:t>u</w:t>
      </w:r>
      <w:r>
        <w:rPr>
          <w:rFonts w:ascii="Arial" w:hAnsi="Arial" w:cs="Arial" w:eastAsia="Arial"/>
          <w:sz w:val="18"/>
          <w:szCs w:val="18"/>
          <w:color w:val="6B6B6B"/>
          <w:spacing w:val="-17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  <w:position w:val="-1"/>
        </w:rPr>
        <w:t>ın3</w:t>
      </w:r>
      <w:r>
        <w:rPr>
          <w:rFonts w:ascii="Arial" w:hAnsi="Arial" w:cs="Arial" w:eastAsia="Arial"/>
          <w:sz w:val="18"/>
          <w:szCs w:val="18"/>
          <w:color w:val="3D3D3D"/>
          <w:spacing w:val="-4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  <w:position w:val="-1"/>
        </w:rPr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14"/>
          <w:position w:val="-1"/>
        </w:rPr>
        <w:t>jK</w:t>
      </w:r>
      <w:r>
        <w:rPr>
          <w:rFonts w:ascii="Arial" w:hAnsi="Arial" w:cs="Arial" w:eastAsia="Arial"/>
          <w:sz w:val="18"/>
          <w:szCs w:val="18"/>
          <w:color w:val="6B6B6B"/>
          <w:spacing w:val="-22"/>
          <w:w w:val="114"/>
          <w:position w:val="-1"/>
        </w:rPr>
        <w:t>ö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14"/>
          <w:position w:val="-1"/>
        </w:rPr>
        <w:t>pük</w:t>
      </w:r>
      <w:r>
        <w:rPr>
          <w:rFonts w:ascii="Arial" w:hAnsi="Arial" w:cs="Arial" w:eastAsia="Arial"/>
          <w:sz w:val="18"/>
          <w:szCs w:val="18"/>
          <w:color w:val="3D3D3D"/>
          <w:spacing w:val="4"/>
          <w:w w:val="114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Kg.</w:t>
      </w:r>
      <w:r>
        <w:rPr>
          <w:rFonts w:ascii="Arial" w:hAnsi="Arial" w:cs="Arial" w:eastAsia="Arial"/>
          <w:sz w:val="18"/>
          <w:szCs w:val="18"/>
          <w:color w:val="525454"/>
          <w:spacing w:val="-26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20"/>
          <w:position w:val="-1"/>
        </w:rPr>
        <w:t>j</w:t>
      </w:r>
      <w:r>
        <w:rPr>
          <w:rFonts w:ascii="Arial" w:hAnsi="Arial" w:cs="Arial" w:eastAsia="Arial"/>
          <w:sz w:val="18"/>
          <w:szCs w:val="18"/>
          <w:color w:val="525454"/>
          <w:spacing w:val="-6"/>
          <w:w w:val="120"/>
          <w:position w:val="-1"/>
        </w:rPr>
        <w:t>K</w:t>
      </w:r>
      <w:r>
        <w:rPr>
          <w:rFonts w:ascii="Arial" w:hAnsi="Arial" w:cs="Arial" w:eastAsia="Arial"/>
          <w:sz w:val="18"/>
          <w:szCs w:val="18"/>
          <w:color w:val="282A2A"/>
          <w:spacing w:val="1"/>
          <w:w w:val="120"/>
          <w:position w:val="-1"/>
        </w:rPr>
        <w:t>.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20"/>
          <w:position w:val="-1"/>
        </w:rPr>
        <w:t>K.T.</w:t>
      </w:r>
      <w:r>
        <w:rPr>
          <w:rFonts w:ascii="Arial" w:hAnsi="Arial" w:cs="Arial" w:eastAsia="Arial"/>
          <w:sz w:val="18"/>
          <w:szCs w:val="18"/>
          <w:color w:val="525454"/>
          <w:spacing w:val="-6"/>
          <w:w w:val="12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58"/>
          <w:position w:val="-1"/>
        </w:rPr>
        <w:t>K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58"/>
          <w:u w:val="single" w:color="515353"/>
          <w:position w:val="-1"/>
        </w:rPr>
        <w:t>  </w:t>
      </w:r>
      <w:r>
        <w:rPr>
          <w:rFonts w:ascii="Arial" w:hAnsi="Arial" w:cs="Arial" w:eastAsia="Arial"/>
          <w:sz w:val="18"/>
          <w:szCs w:val="18"/>
          <w:color w:val="525454"/>
          <w:spacing w:val="13"/>
          <w:w w:val="58"/>
          <w:u w:val="single" w:color="515353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-11"/>
          <w:w w:val="58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58"/>
          <w:position w:val="-1"/>
        </w:rPr>
        <w:t>g.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06" w:lineRule="exact"/>
        <w:ind w:left="504" w:right="-20"/>
        <w:jc w:val="left"/>
        <w:tabs>
          <w:tab w:pos="1920" w:val="left"/>
          <w:tab w:pos="3520" w:val="left"/>
        </w:tabs>
        <w:rPr>
          <w:rFonts w:ascii="Arial" w:hAnsi="Arial" w:cs="Arial" w:eastAsia="Arial"/>
          <w:sz w:val="31"/>
          <w:szCs w:val="31"/>
        </w:rPr>
      </w:pPr>
      <w:rPr/>
      <w:r>
        <w:rPr>
          <w:rFonts w:ascii="Courier New" w:hAnsi="Courier New" w:cs="Courier New" w:eastAsia="Courier New"/>
          <w:sz w:val="22"/>
          <w:szCs w:val="22"/>
          <w:color w:val="6B6B6B"/>
          <w:spacing w:val="0"/>
          <w:w w:val="100"/>
          <w:position w:val="2"/>
        </w:rPr>
        <w:t>2</w:t>
      </w:r>
      <w:r>
        <w:rPr>
          <w:rFonts w:ascii="Courier New" w:hAnsi="Courier New" w:cs="Courier New" w:eastAsia="Courier New"/>
          <w:sz w:val="22"/>
          <w:szCs w:val="22"/>
          <w:color w:val="6B6B6B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22"/>
          <w:szCs w:val="22"/>
          <w:color w:val="6B6B6B"/>
          <w:spacing w:val="0"/>
          <w:w w:val="100"/>
          <w:position w:val="2"/>
        </w:rPr>
      </w:r>
      <w:r>
        <w:rPr>
          <w:rFonts w:ascii="Arial" w:hAnsi="Arial" w:cs="Arial" w:eastAsia="Arial"/>
          <w:sz w:val="26"/>
          <w:szCs w:val="26"/>
          <w:color w:val="525454"/>
          <w:spacing w:val="0"/>
          <w:w w:val="79"/>
          <w:b/>
          <w:bCs/>
          <w:position w:val="2"/>
        </w:rPr>
        <w:t>ı</w:t>
      </w:r>
      <w:r>
        <w:rPr>
          <w:rFonts w:ascii="Arial" w:hAnsi="Arial" w:cs="Arial" w:eastAsia="Arial"/>
          <w:sz w:val="26"/>
          <w:szCs w:val="26"/>
          <w:color w:val="525454"/>
          <w:spacing w:val="-56"/>
          <w:w w:val="79"/>
          <w:b/>
          <w:bCs/>
          <w:position w:val="2"/>
        </w:rPr>
        <w:t> </w:t>
      </w:r>
      <w:r>
        <w:rPr>
          <w:rFonts w:ascii="Arial" w:hAnsi="Arial" w:cs="Arial" w:eastAsia="Arial"/>
          <w:sz w:val="26"/>
          <w:szCs w:val="26"/>
          <w:color w:val="525454"/>
          <w:spacing w:val="0"/>
          <w:w w:val="100"/>
          <w:b/>
          <w:bCs/>
          <w:position w:val="2"/>
        </w:rPr>
        <w:tab/>
      </w:r>
      <w:r>
        <w:rPr>
          <w:rFonts w:ascii="Arial" w:hAnsi="Arial" w:cs="Arial" w:eastAsia="Arial"/>
          <w:sz w:val="26"/>
          <w:szCs w:val="26"/>
          <w:color w:val="525454"/>
          <w:spacing w:val="0"/>
          <w:w w:val="100"/>
          <w:b/>
          <w:bCs/>
          <w:position w:val="2"/>
        </w:rPr>
      </w:r>
      <w:r>
        <w:rPr>
          <w:rFonts w:ascii="Arial" w:hAnsi="Arial" w:cs="Arial" w:eastAsia="Arial"/>
          <w:sz w:val="31"/>
          <w:szCs w:val="31"/>
          <w:color w:val="525454"/>
          <w:spacing w:val="0"/>
          <w:w w:val="79"/>
          <w:position w:val="0"/>
        </w:rPr>
        <w:t>ı</w:t>
      </w:r>
      <w:r>
        <w:rPr>
          <w:rFonts w:ascii="Arial" w:hAnsi="Arial" w:cs="Arial" w:eastAsia="Arial"/>
          <w:sz w:val="31"/>
          <w:szCs w:val="31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60" w:right="160"/>
          <w:cols w:num="3" w:equalWidth="0">
            <w:col w:w="1409" w:space="1119"/>
            <w:col w:w="1449" w:space="668"/>
            <w:col w:w="6735"/>
          </w:cols>
        </w:sectPr>
      </w:pPr>
      <w:rPr/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37" w:after="0" w:line="258" w:lineRule="auto"/>
        <w:ind w:left="130" w:right="1058" w:firstLine="-14"/>
        <w:jc w:val="left"/>
        <w:tabs>
          <w:tab w:pos="21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Söndürnı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6B6B6B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Sonund</w:t>
      </w:r>
      <w:r>
        <w:rPr>
          <w:rFonts w:ascii="Arial" w:hAnsi="Arial" w:cs="Arial" w:eastAsia="Arial"/>
          <w:sz w:val="18"/>
          <w:szCs w:val="18"/>
          <w:color w:val="6B6B6B"/>
          <w:spacing w:val="4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ki</w:t>
      </w:r>
      <w:r>
        <w:rPr>
          <w:rFonts w:ascii="Arial" w:hAnsi="Arial" w:cs="Arial" w:eastAsia="Arial"/>
          <w:sz w:val="18"/>
          <w:szCs w:val="18"/>
          <w:color w:val="3D3D3D"/>
          <w:spacing w:val="-4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Yangı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525454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94"/>
        </w:rPr>
        <w:t>yer</w:t>
      </w:r>
      <w:r>
        <w:rPr>
          <w:rFonts w:ascii="Arial" w:hAnsi="Arial" w:cs="Arial" w:eastAsia="Arial"/>
          <w:sz w:val="18"/>
          <w:szCs w:val="18"/>
          <w:color w:val="6B6B6B"/>
          <w:spacing w:val="-14"/>
          <w:w w:val="94"/>
        </w:rPr>
        <w:t>i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94"/>
        </w:rPr>
        <w:t>nel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94"/>
        </w:rPr>
        <w:t>e</w:t>
      </w:r>
      <w:r>
        <w:rPr>
          <w:rFonts w:ascii="Arial" w:hAnsi="Arial" w:cs="Arial" w:eastAsia="Arial"/>
          <w:sz w:val="18"/>
          <w:szCs w:val="18"/>
          <w:color w:val="6B6B6B"/>
          <w:spacing w:val="10"/>
          <w:w w:val="94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boş</w:t>
      </w:r>
      <w:r>
        <w:rPr>
          <w:rFonts w:ascii="Arial" w:hAnsi="Arial" w:cs="Arial" w:eastAsia="Arial"/>
          <w:sz w:val="18"/>
          <w:szCs w:val="18"/>
          <w:color w:val="6B6B6B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2"/>
        </w:rPr>
        <w:t>arsa</w:t>
      </w:r>
      <w:r>
        <w:rPr>
          <w:rFonts w:ascii="Arial" w:hAnsi="Arial" w:cs="Arial" w:eastAsia="Arial"/>
          <w:sz w:val="18"/>
          <w:szCs w:val="18"/>
          <w:color w:val="525454"/>
          <w:spacing w:val="8"/>
          <w:w w:val="92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içindeki</w:t>
      </w:r>
      <w:r>
        <w:rPr>
          <w:rFonts w:ascii="Arial" w:hAnsi="Arial" w:cs="Arial" w:eastAsia="Arial"/>
          <w:sz w:val="18"/>
          <w:szCs w:val="18"/>
          <w:color w:val="525454"/>
          <w:spacing w:val="4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2"/>
        </w:rPr>
        <w:t>çö</w:t>
      </w:r>
      <w:r>
        <w:rPr>
          <w:rFonts w:ascii="Arial" w:hAnsi="Arial" w:cs="Arial" w:eastAsia="Arial"/>
          <w:sz w:val="18"/>
          <w:szCs w:val="18"/>
          <w:color w:val="6B6B6B"/>
          <w:spacing w:val="1"/>
          <w:w w:val="102"/>
        </w:rPr>
        <w:t>p</w:t>
      </w:r>
      <w:r>
        <w:rPr>
          <w:rFonts w:ascii="Arial" w:hAnsi="Arial" w:cs="Arial" w:eastAsia="Arial"/>
          <w:sz w:val="18"/>
          <w:szCs w:val="18"/>
          <w:color w:val="3D3D3D"/>
          <w:spacing w:val="-6"/>
          <w:w w:val="136"/>
        </w:rPr>
        <w:t>l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97"/>
        </w:rPr>
        <w:t>er</w:t>
      </w:r>
      <w:r>
        <w:rPr>
          <w:rFonts w:ascii="Arial" w:hAnsi="Arial" w:cs="Arial" w:eastAsia="Arial"/>
          <w:sz w:val="18"/>
          <w:szCs w:val="18"/>
          <w:color w:val="6B6B6B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ve</w:t>
      </w:r>
      <w:r>
        <w:rPr>
          <w:rFonts w:ascii="Arial" w:hAnsi="Arial" w:cs="Arial" w:eastAsia="Arial"/>
          <w:sz w:val="18"/>
          <w:szCs w:val="18"/>
          <w:color w:val="6B6B6B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3D3D3D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sti</w:t>
      </w:r>
      <w:r>
        <w:rPr>
          <w:rFonts w:ascii="Arial" w:hAnsi="Arial" w:cs="Arial" w:eastAsia="Arial"/>
          <w:sz w:val="18"/>
          <w:szCs w:val="18"/>
          <w:color w:val="6B6B6B"/>
          <w:spacing w:val="9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ler</w:t>
      </w:r>
      <w:r>
        <w:rPr>
          <w:rFonts w:ascii="Arial" w:hAnsi="Arial" w:cs="Arial" w:eastAsia="Arial"/>
          <w:sz w:val="18"/>
          <w:szCs w:val="18"/>
          <w:color w:val="3D3D3D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1"/>
        </w:rPr>
        <w:t>yann</w:t>
      </w:r>
      <w:r>
        <w:rPr>
          <w:rFonts w:ascii="Arial" w:hAnsi="Arial" w:cs="Arial" w:eastAsia="Arial"/>
          <w:sz w:val="18"/>
          <w:szCs w:val="18"/>
          <w:color w:val="6B6B6B"/>
          <w:spacing w:val="-8"/>
          <w:w w:val="100"/>
        </w:rPr>
        <w:t>ı</w:t>
      </w:r>
      <w:r>
        <w:rPr>
          <w:rFonts w:ascii="Arial" w:hAnsi="Arial" w:cs="Arial" w:eastAsia="Arial"/>
          <w:sz w:val="18"/>
          <w:szCs w:val="18"/>
          <w:color w:val="3D3D3D"/>
          <w:spacing w:val="-5"/>
          <w:w w:val="181"/>
        </w:rPr>
        <w:t>ı</w:t>
      </w:r>
      <w:r>
        <w:rPr>
          <w:rFonts w:ascii="Arial" w:hAnsi="Arial" w:cs="Arial" w:eastAsia="Arial"/>
          <w:sz w:val="18"/>
          <w:szCs w:val="18"/>
          <w:color w:val="6B6B6B"/>
          <w:spacing w:val="-1"/>
          <w:w w:val="84"/>
        </w:rPr>
        <w:t>ş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16"/>
        </w:rPr>
        <w:t>t</w:t>
      </w:r>
      <w:r>
        <w:rPr>
          <w:rFonts w:ascii="Arial" w:hAnsi="Arial" w:cs="Arial" w:eastAsia="Arial"/>
          <w:sz w:val="18"/>
          <w:szCs w:val="18"/>
          <w:color w:val="3D3D3D"/>
          <w:spacing w:val="-12"/>
          <w:w w:val="116"/>
        </w:rPr>
        <w:t>ı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6"/>
        </w:rPr>
        <w:t>r.H</w:t>
      </w:r>
      <w:r>
        <w:rPr>
          <w:rFonts w:ascii="Arial" w:hAnsi="Arial" w:cs="Arial" w:eastAsia="Arial"/>
          <w:sz w:val="18"/>
          <w:szCs w:val="18"/>
          <w:color w:val="6B6B6B"/>
          <w:spacing w:val="1"/>
          <w:w w:val="107"/>
        </w:rPr>
        <w:t>c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19"/>
        </w:rPr>
        <w:t>rl</w:t>
      </w:r>
      <w:r>
        <w:rPr>
          <w:rFonts w:ascii="Arial" w:hAnsi="Arial" w:cs="Arial" w:eastAsia="Arial"/>
          <w:sz w:val="18"/>
          <w:szCs w:val="18"/>
          <w:color w:val="3D3D3D"/>
          <w:spacing w:val="-14"/>
          <w:w w:val="118"/>
        </w:rPr>
        <w:t>ı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3"/>
        </w:rPr>
        <w:t>angi</w:t>
      </w:r>
      <w:r>
        <w:rPr>
          <w:rFonts w:ascii="Arial" w:hAnsi="Arial" w:cs="Arial" w:eastAsia="Arial"/>
          <w:sz w:val="18"/>
          <w:szCs w:val="18"/>
          <w:color w:val="6B6B6B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6B6B6B"/>
          <w:spacing w:val="-15"/>
          <w:w w:val="100"/>
        </w:rPr>
        <w:t>i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3D3D3D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maddi</w:t>
      </w:r>
      <w:r>
        <w:rPr>
          <w:rFonts w:ascii="Arial" w:hAnsi="Arial" w:cs="Arial" w:eastAsia="Arial"/>
          <w:sz w:val="18"/>
          <w:szCs w:val="18"/>
          <w:color w:val="525454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zarar</w:t>
      </w:r>
      <w:r>
        <w:rPr>
          <w:rFonts w:ascii="Arial" w:hAnsi="Arial" w:cs="Arial" w:eastAsia="Arial"/>
          <w:sz w:val="18"/>
          <w:szCs w:val="18"/>
          <w:color w:val="6B6B6B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6"/>
          <w:w w:val="96"/>
        </w:rPr>
        <w:t>z</w:t>
      </w:r>
      <w:r>
        <w:rPr>
          <w:rFonts w:ascii="Arial" w:hAnsi="Arial" w:cs="Arial" w:eastAsia="Arial"/>
          <w:sz w:val="18"/>
          <w:szCs w:val="18"/>
          <w:color w:val="3D3D3D"/>
          <w:spacing w:val="5"/>
          <w:w w:val="136"/>
        </w:rPr>
        <w:t>i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yan</w:t>
      </w:r>
      <w:r>
        <w:rPr>
          <w:rFonts w:ascii="Arial" w:hAnsi="Arial" w:cs="Arial" w:eastAsia="Arial"/>
          <w:sz w:val="18"/>
          <w:szCs w:val="18"/>
          <w:color w:val="6B6B6B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828585"/>
          <w:spacing w:val="-8"/>
          <w:w w:val="110"/>
        </w:rPr>
        <w:t>y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8"/>
        </w:rPr>
        <w:t>oktu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color w:val="0F0F0F"/>
          <w:spacing w:val="0"/>
          <w:w w:val="79"/>
        </w:rPr>
        <w:t>.</w:t>
      </w:r>
      <w:r>
        <w:rPr>
          <w:rFonts w:ascii="Arial" w:hAnsi="Arial" w:cs="Arial" w:eastAsia="Arial"/>
          <w:sz w:val="18"/>
          <w:szCs w:val="18"/>
          <w:color w:val="0F0F0F"/>
          <w:spacing w:val="0"/>
          <w:w w:val="79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525454"/>
          <w:spacing w:val="-5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828585"/>
          <w:spacing w:val="2"/>
          <w:w w:val="100"/>
        </w:rPr>
        <w:t>s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ar</w:t>
      </w:r>
      <w:r>
        <w:rPr>
          <w:rFonts w:ascii="Arial" w:hAnsi="Arial" w:cs="Arial" w:eastAsia="Arial"/>
          <w:sz w:val="18"/>
          <w:szCs w:val="18"/>
          <w:color w:val="6B6B6B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6"/>
        </w:rPr>
        <w:t>Durumu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17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Yangı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yerinele</w:t>
      </w:r>
      <w:r>
        <w:rPr>
          <w:rFonts w:ascii="Arial" w:hAnsi="Arial" w:cs="Arial" w:eastAsia="Arial"/>
          <w:sz w:val="18"/>
          <w:szCs w:val="18"/>
          <w:color w:val="525454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ya</w:t>
      </w:r>
      <w:r>
        <w:rPr>
          <w:rFonts w:ascii="Arial" w:hAnsi="Arial" w:cs="Arial" w:eastAsia="Arial"/>
          <w:sz w:val="18"/>
          <w:szCs w:val="18"/>
          <w:color w:val="6B6B6B"/>
          <w:spacing w:val="-5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ıla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10"/>
        </w:rPr>
        <w:t>tctkik</w:t>
      </w:r>
      <w:r>
        <w:rPr>
          <w:rFonts w:ascii="Arial" w:hAnsi="Arial" w:cs="Arial" w:eastAsia="Arial"/>
          <w:sz w:val="18"/>
          <w:szCs w:val="18"/>
          <w:color w:val="3D3D3D"/>
          <w:spacing w:val="-1"/>
          <w:w w:val="110"/>
        </w:rPr>
        <w:t>t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10"/>
        </w:rPr>
        <w:t>c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10"/>
        </w:rPr>
        <w:t>,</w:t>
      </w:r>
      <w:r>
        <w:rPr>
          <w:rFonts w:ascii="Arial" w:hAnsi="Arial" w:cs="Arial" w:eastAsia="Arial"/>
          <w:sz w:val="18"/>
          <w:szCs w:val="18"/>
          <w:color w:val="6B6B6B"/>
          <w:spacing w:val="27"/>
          <w:w w:val="11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yangı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96"/>
        </w:rPr>
        <w:t>b</w:t>
      </w:r>
      <w:r>
        <w:rPr>
          <w:rFonts w:ascii="Arial" w:hAnsi="Arial" w:cs="Arial" w:eastAsia="Arial"/>
          <w:sz w:val="18"/>
          <w:szCs w:val="18"/>
          <w:color w:val="3D3D3D"/>
          <w:spacing w:val="3"/>
          <w:w w:val="96"/>
        </w:rPr>
        <w:t>a</w:t>
      </w:r>
      <w:r>
        <w:rPr>
          <w:rFonts w:ascii="Arial" w:hAnsi="Arial" w:cs="Arial" w:eastAsia="Arial"/>
          <w:sz w:val="18"/>
          <w:szCs w:val="18"/>
          <w:color w:val="6B6B6B"/>
          <w:spacing w:val="5"/>
          <w:w w:val="84"/>
        </w:rPr>
        <w:t>ş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la</w:t>
      </w:r>
      <w:r>
        <w:rPr>
          <w:rFonts w:ascii="Arial" w:hAnsi="Arial" w:cs="Arial" w:eastAsia="Arial"/>
          <w:sz w:val="18"/>
          <w:szCs w:val="18"/>
          <w:color w:val="3D3D3D"/>
          <w:spacing w:val="-5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6B6B6B"/>
          <w:spacing w:val="-11"/>
          <w:w w:val="114"/>
        </w:rPr>
        <w:t>g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4"/>
        </w:rPr>
        <w:t>ıcını</w:t>
      </w:r>
      <w:r>
        <w:rPr>
          <w:rFonts w:ascii="Arial" w:hAnsi="Arial" w:cs="Arial" w:eastAsia="Arial"/>
          <w:sz w:val="18"/>
          <w:szCs w:val="18"/>
          <w:color w:val="3D3D3D"/>
          <w:spacing w:val="-7"/>
          <w:w w:val="105"/>
        </w:rPr>
        <w:t>n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88"/>
        </w:rPr>
        <w:t>;</w:t>
      </w:r>
      <w:r>
        <w:rPr>
          <w:rFonts w:ascii="Arial" w:hAnsi="Arial" w:cs="Arial" w:eastAsia="Arial"/>
          <w:sz w:val="18"/>
          <w:szCs w:val="18"/>
          <w:color w:val="6B6B6B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boş</w:t>
      </w:r>
      <w:r>
        <w:rPr>
          <w:rFonts w:ascii="Arial" w:hAnsi="Arial" w:cs="Arial" w:eastAsia="Arial"/>
          <w:sz w:val="18"/>
          <w:szCs w:val="18"/>
          <w:color w:val="525454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arsa</w:t>
      </w:r>
      <w:r>
        <w:rPr>
          <w:rFonts w:ascii="Arial" w:hAnsi="Arial" w:cs="Arial" w:eastAsia="Arial"/>
          <w:sz w:val="18"/>
          <w:szCs w:val="18"/>
          <w:color w:val="525454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1"/>
          <w:w w:val="136"/>
        </w:rPr>
        <w:t>i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97"/>
        </w:rPr>
        <w:t>çe</w:t>
      </w:r>
      <w:r>
        <w:rPr>
          <w:rFonts w:ascii="Arial" w:hAnsi="Arial" w:cs="Arial" w:eastAsia="Arial"/>
          <w:sz w:val="18"/>
          <w:szCs w:val="18"/>
          <w:color w:val="6B6B6B"/>
          <w:spacing w:val="11"/>
          <w:w w:val="97"/>
        </w:rPr>
        <w:t>r</w:t>
      </w:r>
      <w:r>
        <w:rPr>
          <w:rFonts w:ascii="Arial" w:hAnsi="Arial" w:cs="Arial" w:eastAsia="Arial"/>
          <w:sz w:val="18"/>
          <w:szCs w:val="18"/>
          <w:color w:val="3D3D3D"/>
          <w:spacing w:val="-5"/>
          <w:w w:val="136"/>
        </w:rPr>
        <w:t>i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1"/>
        </w:rPr>
        <w:t>sinde</w:t>
      </w:r>
      <w:r>
        <w:rPr>
          <w:rFonts w:ascii="Arial" w:hAnsi="Arial" w:cs="Arial" w:eastAsia="Arial"/>
          <w:sz w:val="18"/>
          <w:szCs w:val="18"/>
          <w:color w:val="6B6B6B"/>
          <w:spacing w:val="9"/>
          <w:w w:val="101"/>
        </w:rPr>
        <w:t>k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136"/>
        </w:rPr>
        <w:t>i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82A2A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öbck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halinele</w:t>
      </w:r>
      <w:r>
        <w:rPr>
          <w:rFonts w:ascii="Arial" w:hAnsi="Arial" w:cs="Arial" w:eastAsia="Arial"/>
          <w:sz w:val="18"/>
          <w:szCs w:val="18"/>
          <w:color w:val="525454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bu</w:t>
      </w:r>
      <w:r>
        <w:rPr>
          <w:rFonts w:ascii="Arial" w:hAnsi="Arial" w:cs="Arial" w:eastAsia="Arial"/>
          <w:sz w:val="18"/>
          <w:szCs w:val="18"/>
          <w:color w:val="6B6B6B"/>
          <w:spacing w:val="-20"/>
          <w:w w:val="100"/>
        </w:rPr>
        <w:t>l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3D3D3D"/>
          <w:spacing w:val="1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an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çöp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80"/>
        </w:rPr>
        <w:t>ve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3" w:after="0" w:line="240" w:lineRule="auto"/>
        <w:ind w:left="122" w:right="-20"/>
        <w:jc w:val="left"/>
        <w:tabs>
          <w:tab w:pos="1380" w:val="left"/>
          <w:tab w:pos="20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Yangı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Ç</w:t>
      </w:r>
      <w:r>
        <w:rPr>
          <w:rFonts w:ascii="Arial" w:hAnsi="Arial" w:cs="Arial" w:eastAsia="Arial"/>
          <w:sz w:val="18"/>
          <w:szCs w:val="18"/>
          <w:color w:val="6B6B6B"/>
          <w:spacing w:val="-12"/>
          <w:w w:val="100"/>
        </w:rPr>
        <w:t>ı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3D3D3D"/>
          <w:spacing w:val="-6"/>
          <w:w w:val="100"/>
        </w:rPr>
        <w:t>ı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ş</w:t>
      </w:r>
      <w:r>
        <w:rPr>
          <w:rFonts w:ascii="Arial" w:hAnsi="Arial" w:cs="Arial" w:eastAsia="Arial"/>
          <w:sz w:val="18"/>
          <w:szCs w:val="18"/>
          <w:color w:val="6B6B6B"/>
          <w:spacing w:val="-3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edeni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lastiklerd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525454"/>
          <w:spacing w:val="4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-5"/>
          <w:w w:val="100"/>
        </w:rPr>
        <w:t>o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ld</w:t>
      </w:r>
      <w:r>
        <w:rPr>
          <w:rFonts w:ascii="Arial" w:hAnsi="Arial" w:cs="Arial" w:eastAsia="Arial"/>
          <w:sz w:val="18"/>
          <w:szCs w:val="18"/>
          <w:color w:val="3D3D3D"/>
          <w:spacing w:val="-6"/>
          <w:w w:val="100"/>
        </w:rPr>
        <w:t>u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ğu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6B6B6B"/>
          <w:spacing w:val="-12"/>
          <w:w w:val="100"/>
        </w:rPr>
        <w:t>ö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rülm</w:t>
      </w:r>
      <w:r>
        <w:rPr>
          <w:rFonts w:ascii="Arial" w:hAnsi="Arial" w:cs="Arial" w:eastAsia="Arial"/>
          <w:sz w:val="18"/>
          <w:szCs w:val="18"/>
          <w:color w:val="3D3D3D"/>
          <w:spacing w:val="4"/>
          <w:w w:val="100"/>
        </w:rPr>
        <w:t>ü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ş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olup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;</w:t>
      </w:r>
      <w:r>
        <w:rPr>
          <w:rFonts w:ascii="Arial" w:hAnsi="Arial" w:cs="Arial" w:eastAsia="Arial"/>
          <w:sz w:val="18"/>
          <w:szCs w:val="18"/>
          <w:color w:val="525454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ya</w:t>
      </w:r>
      <w:r>
        <w:rPr>
          <w:rFonts w:ascii="Arial" w:hAnsi="Arial" w:cs="Arial" w:eastAsia="Arial"/>
          <w:sz w:val="18"/>
          <w:szCs w:val="18"/>
          <w:color w:val="6B6B6B"/>
          <w:spacing w:val="-5"/>
          <w:w w:val="100"/>
        </w:rPr>
        <w:t>p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132"/>
        </w:rPr>
        <w:t>ı</w:t>
      </w:r>
      <w:r>
        <w:rPr>
          <w:rFonts w:ascii="Arial" w:hAnsi="Arial" w:cs="Arial" w:eastAsia="Arial"/>
          <w:sz w:val="18"/>
          <w:szCs w:val="18"/>
          <w:color w:val="282A2A"/>
          <w:spacing w:val="1"/>
          <w:w w:val="133"/>
        </w:rPr>
        <w:t>l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1"/>
        </w:rPr>
        <w:t>an</w:t>
      </w:r>
      <w:r>
        <w:rPr>
          <w:rFonts w:ascii="Arial" w:hAnsi="Arial" w:cs="Arial" w:eastAsia="Arial"/>
          <w:sz w:val="18"/>
          <w:szCs w:val="18"/>
          <w:color w:val="525454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araştırm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525454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ve</w:t>
      </w:r>
      <w:r>
        <w:rPr>
          <w:rFonts w:ascii="Arial" w:hAnsi="Arial" w:cs="Arial" w:eastAsia="Arial"/>
          <w:sz w:val="18"/>
          <w:szCs w:val="18"/>
          <w:color w:val="6B6B6B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98"/>
        </w:rPr>
        <w:t>soruşnırmada.</w:t>
      </w:r>
      <w:r>
        <w:rPr>
          <w:rFonts w:ascii="Arial" w:hAnsi="Arial" w:cs="Arial" w:eastAsia="Arial"/>
          <w:sz w:val="18"/>
          <w:szCs w:val="18"/>
          <w:color w:val="6B6B6B"/>
          <w:spacing w:val="-15"/>
          <w:w w:val="98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20"/>
        </w:rPr>
        <w:t>kiml</w:t>
      </w:r>
      <w:r>
        <w:rPr>
          <w:rFonts w:ascii="Arial" w:hAnsi="Arial" w:cs="Arial" w:eastAsia="Arial"/>
          <w:sz w:val="18"/>
          <w:szCs w:val="18"/>
          <w:color w:val="3D3D3D"/>
          <w:spacing w:val="-19"/>
          <w:w w:val="120"/>
        </w:rPr>
        <w:t>i</w:t>
      </w:r>
      <w:r>
        <w:rPr>
          <w:rFonts w:ascii="Arial" w:hAnsi="Arial" w:cs="Arial" w:eastAsia="Arial"/>
          <w:sz w:val="18"/>
          <w:szCs w:val="18"/>
          <w:color w:val="6B6B6B"/>
          <w:spacing w:val="-14"/>
          <w:w w:val="123"/>
        </w:rPr>
        <w:t>ğ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82"/>
        </w:rPr>
        <w:t>i</w:t>
      </w:r>
      <w:r>
        <w:rPr>
          <w:rFonts w:ascii="Arial" w:hAnsi="Arial" w:cs="Arial" w:eastAsia="Arial"/>
          <w:sz w:val="18"/>
          <w:szCs w:val="18"/>
          <w:color w:val="3D3D3D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belirsiz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kişi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828585"/>
          <w:spacing w:val="-2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ada</w:t>
      </w:r>
      <w:r>
        <w:rPr>
          <w:rFonts w:ascii="Arial" w:hAnsi="Arial" w:cs="Arial" w:eastAsia="Arial"/>
          <w:sz w:val="18"/>
          <w:szCs w:val="18"/>
          <w:color w:val="6B6B6B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8"/>
        </w:rPr>
        <w:t>kişilcrcc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8"/>
        </w:rPr>
        <w:t>;</w:t>
      </w:r>
      <w:r>
        <w:rPr>
          <w:rFonts w:ascii="Arial" w:hAnsi="Arial" w:cs="Arial" w:eastAsia="Arial"/>
          <w:sz w:val="18"/>
          <w:szCs w:val="18"/>
          <w:color w:val="525454"/>
          <w:spacing w:val="9"/>
          <w:w w:val="108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4"/>
        </w:rPr>
        <w:t>kol</w:t>
      </w:r>
      <w:r>
        <w:rPr>
          <w:rFonts w:ascii="Arial" w:hAnsi="Arial" w:cs="Arial" w:eastAsia="Arial"/>
          <w:sz w:val="18"/>
          <w:szCs w:val="18"/>
          <w:color w:val="525454"/>
          <w:spacing w:val="5"/>
          <w:w w:val="104"/>
        </w:rPr>
        <w:t>a</w:t>
      </w:r>
      <w:r>
        <w:rPr>
          <w:rFonts w:ascii="Arial" w:hAnsi="Arial" w:cs="Arial" w:eastAsia="Arial"/>
          <w:sz w:val="18"/>
          <w:szCs w:val="18"/>
          <w:color w:val="828585"/>
          <w:spacing w:val="0"/>
          <w:w w:val="101"/>
        </w:rPr>
        <w:t>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3" w:after="0" w:line="203" w:lineRule="exact"/>
        <w:ind w:left="204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B6B6B"/>
          <w:spacing w:val="0"/>
          <w:w w:val="90"/>
          <w:position w:val="-1"/>
        </w:rPr>
        <w:t>!Ya</w:t>
      </w:r>
      <w:r>
        <w:rPr>
          <w:rFonts w:ascii="Arial" w:hAnsi="Arial" w:cs="Arial" w:eastAsia="Arial"/>
          <w:sz w:val="18"/>
          <w:szCs w:val="18"/>
          <w:color w:val="6B6B6B"/>
          <w:spacing w:val="-3"/>
          <w:w w:val="90"/>
          <w:position w:val="-1"/>
        </w:rPr>
        <w:t>n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90"/>
          <w:position w:val="-1"/>
        </w:rPr>
        <w:t>ıcı</w:t>
      </w:r>
      <w:r>
        <w:rPr>
          <w:rFonts w:ascii="Arial" w:hAnsi="Arial" w:cs="Arial" w:eastAsia="Arial"/>
          <w:sz w:val="18"/>
          <w:szCs w:val="18"/>
          <w:color w:val="3D3D3D"/>
          <w:spacing w:val="-2"/>
          <w:w w:val="9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2"/>
          <w:position w:val="-1"/>
        </w:rPr>
        <w:t>kağı</w:t>
      </w:r>
      <w:r>
        <w:rPr>
          <w:rFonts w:ascii="Arial" w:hAnsi="Arial" w:cs="Arial" w:eastAsia="Arial"/>
          <w:sz w:val="18"/>
          <w:szCs w:val="18"/>
          <w:color w:val="525454"/>
          <w:spacing w:val="-3"/>
          <w:w w:val="102"/>
          <w:position w:val="-1"/>
        </w:rPr>
        <w:t>t</w:t>
      </w:r>
      <w:r>
        <w:rPr>
          <w:rFonts w:ascii="Arial" w:hAnsi="Arial" w:cs="Arial" w:eastAsia="Arial"/>
          <w:sz w:val="18"/>
          <w:szCs w:val="18"/>
          <w:color w:val="828585"/>
          <w:spacing w:val="-14"/>
          <w:w w:val="150"/>
          <w:position w:val="-1"/>
        </w:rPr>
        <w:t>,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4"/>
          <w:position w:val="-1"/>
        </w:rPr>
        <w:t>pl</w:t>
      </w:r>
      <w:r>
        <w:rPr>
          <w:rFonts w:ascii="Arial" w:hAnsi="Arial" w:cs="Arial" w:eastAsia="Arial"/>
          <w:sz w:val="18"/>
          <w:szCs w:val="18"/>
          <w:color w:val="3D3D3D"/>
          <w:spacing w:val="3"/>
          <w:w w:val="104"/>
          <w:position w:val="-1"/>
        </w:rPr>
        <w:t>a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3"/>
          <w:position w:val="-1"/>
        </w:rPr>
        <w:t>sti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4"/>
          <w:position w:val="-1"/>
        </w:rPr>
        <w:t>k</w:t>
      </w:r>
      <w:r>
        <w:rPr>
          <w:rFonts w:ascii="Arial" w:hAnsi="Arial" w:cs="Arial" w:eastAsia="Arial"/>
          <w:sz w:val="18"/>
          <w:szCs w:val="18"/>
          <w:color w:val="6B6B6B"/>
          <w:spacing w:val="1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  <w:position w:val="-1"/>
        </w:rPr>
        <w:t>v.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  <w:position w:val="-1"/>
        </w:rPr>
        <w:t>b</w:t>
      </w:r>
      <w:r>
        <w:rPr>
          <w:rFonts w:ascii="Arial" w:hAnsi="Arial" w:cs="Arial" w:eastAsia="Arial"/>
          <w:sz w:val="18"/>
          <w:szCs w:val="18"/>
          <w:color w:val="6B6B6B"/>
          <w:spacing w:val="6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-10"/>
          <w:w w:val="100"/>
          <w:position w:val="-1"/>
        </w:rPr>
        <w:t>g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  <w:position w:val="-1"/>
        </w:rPr>
        <w:t>ibi</w:t>
      </w:r>
      <w:r>
        <w:rPr>
          <w:rFonts w:ascii="Arial" w:hAnsi="Arial" w:cs="Arial" w:eastAsia="Arial"/>
          <w:sz w:val="18"/>
          <w:szCs w:val="18"/>
          <w:color w:val="3D3D3D"/>
          <w:spacing w:val="33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3"/>
          <w:position w:val="-1"/>
        </w:rPr>
        <w:t>ma</w:t>
      </w:r>
      <w:r>
        <w:rPr>
          <w:rFonts w:ascii="Arial" w:hAnsi="Arial" w:cs="Arial" w:eastAsia="Arial"/>
          <w:sz w:val="18"/>
          <w:szCs w:val="18"/>
          <w:color w:val="3D3D3D"/>
          <w:spacing w:val="-21"/>
          <w:w w:val="103"/>
          <w:position w:val="-1"/>
        </w:rPr>
        <w:t>l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97"/>
          <w:position w:val="-1"/>
        </w:rPr>
        <w:t>zem</w:t>
      </w:r>
      <w:r>
        <w:rPr>
          <w:rFonts w:ascii="Arial" w:hAnsi="Arial" w:cs="Arial" w:eastAsia="Arial"/>
          <w:sz w:val="18"/>
          <w:szCs w:val="18"/>
          <w:color w:val="6B6B6B"/>
          <w:spacing w:val="11"/>
          <w:w w:val="97"/>
          <w:position w:val="-1"/>
        </w:rPr>
        <w:t>e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7"/>
          <w:position w:val="-1"/>
        </w:rPr>
        <w:t>ler</w:t>
      </w:r>
      <w:r>
        <w:rPr>
          <w:rFonts w:ascii="Arial" w:hAnsi="Arial" w:cs="Arial" w:eastAsia="Arial"/>
          <w:sz w:val="18"/>
          <w:szCs w:val="18"/>
          <w:color w:val="3D3D3D"/>
          <w:spacing w:val="-7"/>
          <w:w w:val="107"/>
          <w:position w:val="-1"/>
        </w:rPr>
        <w:t>i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88"/>
          <w:position w:val="-1"/>
        </w:rPr>
        <w:t>;</w:t>
      </w:r>
      <w:r>
        <w:rPr>
          <w:rFonts w:ascii="Arial" w:hAnsi="Arial" w:cs="Arial" w:eastAsia="Arial"/>
          <w:sz w:val="18"/>
          <w:szCs w:val="18"/>
          <w:color w:val="6B6B6B"/>
          <w:spacing w:val="-36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çakmak</w:t>
      </w:r>
      <w:r>
        <w:rPr>
          <w:rFonts w:ascii="Arial" w:hAnsi="Arial" w:cs="Arial" w:eastAsia="Arial"/>
          <w:sz w:val="18"/>
          <w:szCs w:val="18"/>
          <w:color w:val="525454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veya</w:t>
      </w:r>
      <w:r>
        <w:rPr>
          <w:rFonts w:ascii="Arial" w:hAnsi="Arial" w:cs="Arial" w:eastAsia="Arial"/>
          <w:sz w:val="18"/>
          <w:szCs w:val="18"/>
          <w:color w:val="525454"/>
          <w:spacing w:val="-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2"/>
          <w:position w:val="-1"/>
        </w:rPr>
        <w:t>k</w:t>
      </w:r>
      <w:r>
        <w:rPr>
          <w:rFonts w:ascii="Arial" w:hAnsi="Arial" w:cs="Arial" w:eastAsia="Arial"/>
          <w:sz w:val="18"/>
          <w:szCs w:val="18"/>
          <w:color w:val="525454"/>
          <w:spacing w:val="-34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282A2A"/>
          <w:spacing w:val="-4"/>
          <w:w w:val="113"/>
          <w:position w:val="-1"/>
        </w:rPr>
        <w:t>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13"/>
          <w:position w:val="-1"/>
        </w:rPr>
        <w:t>britl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13"/>
          <w:position w:val="-1"/>
        </w:rPr>
        <w:t>c</w:t>
      </w:r>
      <w:r>
        <w:rPr>
          <w:rFonts w:ascii="Arial" w:hAnsi="Arial" w:cs="Arial" w:eastAsia="Arial"/>
          <w:sz w:val="18"/>
          <w:szCs w:val="18"/>
          <w:color w:val="525454"/>
          <w:spacing w:val="7"/>
          <w:w w:val="113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8"/>
          <w:szCs w:val="18"/>
          <w:color w:val="525454"/>
          <w:spacing w:val="4"/>
          <w:w w:val="100"/>
          <w:position w:val="-1"/>
        </w:rPr>
        <w:t>u</w:t>
      </w:r>
      <w:r>
        <w:rPr>
          <w:rFonts w:ascii="Arial" w:hAnsi="Arial" w:cs="Arial" w:eastAsia="Arial"/>
          <w:sz w:val="18"/>
          <w:szCs w:val="18"/>
          <w:color w:val="282A2A"/>
          <w:spacing w:val="2"/>
          <w:w w:val="100"/>
          <w:position w:val="-1"/>
        </w:rPr>
        <w:t>t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uşturara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k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  <w:position w:val="-1"/>
        </w:rPr>
        <w:t>yan</w:t>
      </w:r>
      <w:r>
        <w:rPr>
          <w:rFonts w:ascii="Arial" w:hAnsi="Arial" w:cs="Arial" w:eastAsia="Arial"/>
          <w:sz w:val="18"/>
          <w:szCs w:val="18"/>
          <w:color w:val="6B6B6B"/>
          <w:spacing w:val="-16"/>
          <w:w w:val="100"/>
          <w:position w:val="-1"/>
        </w:rPr>
        <w:t>g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  <w:position w:val="-1"/>
        </w:rPr>
        <w:t>ı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18"/>
          <w:szCs w:val="18"/>
          <w:color w:val="3D3D3D"/>
          <w:spacing w:val="37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2"/>
          <w:w w:val="100"/>
          <w:position w:val="-1"/>
        </w:rPr>
        <w:t>ç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100"/>
          <w:position w:val="-1"/>
        </w:rPr>
        <w:t>ık</w:t>
      </w:r>
      <w:r>
        <w:rPr>
          <w:rFonts w:ascii="Arial" w:hAnsi="Arial" w:cs="Arial" w:eastAsia="Arial"/>
          <w:sz w:val="18"/>
          <w:szCs w:val="18"/>
          <w:color w:val="282A2A"/>
          <w:spacing w:val="-4"/>
          <w:w w:val="100"/>
          <w:position w:val="-1"/>
        </w:rPr>
        <w:t>t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ığı</w:t>
      </w:r>
      <w:r>
        <w:rPr>
          <w:rFonts w:ascii="Arial" w:hAnsi="Arial" w:cs="Arial" w:eastAsia="Arial"/>
          <w:sz w:val="18"/>
          <w:szCs w:val="18"/>
          <w:color w:val="525454"/>
          <w:spacing w:val="27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6"/>
          <w:position w:val="-1"/>
        </w:rPr>
        <w:t>kanaa</w:t>
      </w:r>
      <w:r>
        <w:rPr>
          <w:rFonts w:ascii="Arial" w:hAnsi="Arial" w:cs="Arial" w:eastAsia="Arial"/>
          <w:sz w:val="18"/>
          <w:szCs w:val="18"/>
          <w:color w:val="525454"/>
          <w:spacing w:val="8"/>
          <w:w w:val="95"/>
          <w:position w:val="-1"/>
        </w:rPr>
        <w:t>t</w:t>
      </w:r>
      <w:r>
        <w:rPr>
          <w:rFonts w:ascii="Arial" w:hAnsi="Arial" w:cs="Arial" w:eastAsia="Arial"/>
          <w:sz w:val="18"/>
          <w:szCs w:val="18"/>
          <w:color w:val="282A2A"/>
          <w:spacing w:val="-4"/>
          <w:w w:val="136"/>
          <w:position w:val="-1"/>
        </w:rPr>
        <w:t>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6"/>
          <w:position w:val="-1"/>
        </w:rPr>
        <w:t>ne</w:t>
      </w:r>
      <w:r>
        <w:rPr>
          <w:rFonts w:ascii="Arial" w:hAnsi="Arial" w:cs="Arial" w:eastAsia="Arial"/>
          <w:sz w:val="18"/>
          <w:szCs w:val="18"/>
          <w:color w:val="525454"/>
          <w:spacing w:val="14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4"/>
          <w:position w:val="-1"/>
        </w:rPr>
        <w:t>varılmıştır.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60" w:right="160"/>
        </w:sectPr>
      </w:pPr>
      <w:rPr/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B6B6B"/>
          <w:w w:val="95"/>
        </w:rPr>
        <w:t>::ıig</w:t>
      </w:r>
      <w:r>
        <w:rPr>
          <w:rFonts w:ascii="Arial" w:hAnsi="Arial" w:cs="Arial" w:eastAsia="Arial"/>
          <w:sz w:val="18"/>
          <w:szCs w:val="18"/>
          <w:color w:val="6B6B6B"/>
          <w:spacing w:val="-4"/>
          <w:w w:val="96"/>
        </w:rPr>
        <w:t>o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32"/>
        </w:rPr>
        <w:t>r</w:t>
      </w:r>
      <w:r>
        <w:rPr>
          <w:rFonts w:ascii="Arial" w:hAnsi="Arial" w:cs="Arial" w:eastAsia="Arial"/>
          <w:sz w:val="18"/>
          <w:szCs w:val="18"/>
          <w:color w:val="3D3D3D"/>
          <w:spacing w:val="-17"/>
          <w:w w:val="131"/>
        </w:rPr>
        <w:t>ı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8"/>
        </w:rPr>
        <w:t>al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7"/>
        </w:rPr>
        <w:t>ı</w:t>
      </w:r>
      <w:r>
        <w:rPr>
          <w:rFonts w:ascii="Arial" w:hAnsi="Arial" w:cs="Arial" w:eastAsia="Arial"/>
          <w:sz w:val="18"/>
          <w:szCs w:val="18"/>
          <w:color w:val="6B6B6B"/>
          <w:spacing w:val="-2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ise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8" w:after="0" w:line="240" w:lineRule="auto"/>
        <w:ind w:left="10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B6B6B"/>
          <w:spacing w:val="11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color w:val="3D3D3D"/>
          <w:spacing w:val="2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ç</w:t>
      </w:r>
      <w:r>
        <w:rPr>
          <w:rFonts w:ascii="Arial" w:hAnsi="Arial" w:cs="Arial" w:eastAsia="Arial"/>
          <w:sz w:val="18"/>
          <w:szCs w:val="18"/>
          <w:color w:val="6B6B6B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Gere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ç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7"/>
        </w:rPr>
        <w:t>K</w:t>
      </w:r>
      <w:r>
        <w:rPr>
          <w:rFonts w:ascii="Arial" w:hAnsi="Arial" w:cs="Arial" w:eastAsia="Arial"/>
          <w:sz w:val="18"/>
          <w:szCs w:val="18"/>
          <w:color w:val="3D3D3D"/>
          <w:spacing w:val="5"/>
          <w:w w:val="108"/>
        </w:rPr>
        <w:t>a</w:t>
      </w:r>
      <w:r>
        <w:rPr>
          <w:rFonts w:ascii="Arial" w:hAnsi="Arial" w:cs="Arial" w:eastAsia="Arial"/>
          <w:sz w:val="18"/>
          <w:szCs w:val="18"/>
          <w:color w:val="6B6B6B"/>
          <w:spacing w:val="1"/>
          <w:w w:val="101"/>
        </w:rPr>
        <w:t>y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6"/>
        </w:rPr>
        <w:t>bı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8" w:after="0" w:line="267" w:lineRule="auto"/>
        <w:ind w:left="511" w:right="-51" w:firstLine="-39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Yangı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525454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Yer.</w:t>
      </w:r>
      <w:r>
        <w:rPr>
          <w:rFonts w:ascii="Arial" w:hAnsi="Arial" w:cs="Arial" w:eastAsia="Arial"/>
          <w:sz w:val="18"/>
          <w:szCs w:val="18"/>
          <w:color w:val="525454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10"/>
        </w:rPr>
        <w:t>Kime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1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ı</w:t>
      </w:r>
      <w:r>
        <w:rPr>
          <w:rFonts w:ascii="Arial" w:hAnsi="Arial" w:cs="Arial" w:eastAsia="Arial"/>
          <w:sz w:val="18"/>
          <w:szCs w:val="18"/>
          <w:color w:val="525454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6B6B6B"/>
          <w:spacing w:val="2"/>
          <w:w w:val="101"/>
        </w:rPr>
        <w:t>d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18"/>
        </w:rPr>
        <w:t>ildiği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5" w:after="0" w:line="240" w:lineRule="auto"/>
        <w:ind w:left="11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Ekibi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525454"/>
          <w:spacing w:val="4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5"/>
        </w:rPr>
        <w:t>Dön</w:t>
      </w:r>
      <w:r>
        <w:rPr>
          <w:rFonts w:ascii="Arial" w:hAnsi="Arial" w:cs="Arial" w:eastAsia="Arial"/>
          <w:sz w:val="18"/>
          <w:szCs w:val="18"/>
          <w:color w:val="3D3D3D"/>
          <w:spacing w:val="-7"/>
          <w:w w:val="105"/>
        </w:rPr>
        <w:t>ü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97"/>
        </w:rPr>
        <w:t>şü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40" w:lineRule="auto"/>
        <w:ind w:left="1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Şirk</w:t>
      </w:r>
      <w:r>
        <w:rPr>
          <w:rFonts w:ascii="Arial" w:hAnsi="Arial" w:cs="Arial" w:eastAsia="Arial"/>
          <w:sz w:val="18"/>
          <w:szCs w:val="18"/>
          <w:color w:val="6B6B6B"/>
          <w:spacing w:val="6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ti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3D3D3D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8"/>
        </w:rPr>
        <w:t>Adı: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Tarih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525454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color w:val="6B6B6B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98"/>
        </w:rPr>
        <w:t>14/1</w:t>
      </w:r>
      <w:r>
        <w:rPr>
          <w:rFonts w:ascii="Arial" w:hAnsi="Arial" w:cs="Arial" w:eastAsia="Arial"/>
          <w:sz w:val="18"/>
          <w:szCs w:val="18"/>
          <w:color w:val="525454"/>
          <w:spacing w:val="-23"/>
          <w:w w:val="99"/>
        </w:rPr>
        <w:t>0</w:t>
      </w:r>
      <w:r>
        <w:rPr>
          <w:rFonts w:ascii="Arial" w:hAnsi="Arial" w:cs="Arial" w:eastAsia="Arial"/>
          <w:sz w:val="18"/>
          <w:szCs w:val="18"/>
          <w:color w:val="A8AAAC"/>
          <w:spacing w:val="-33"/>
          <w:w w:val="121"/>
        </w:rPr>
        <w:t>1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6B6B6B"/>
          <w:spacing w:val="6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61"/>
        </w:rPr>
        <w:t>1</w:t>
      </w:r>
      <w:r>
        <w:rPr>
          <w:rFonts w:ascii="Arial" w:hAnsi="Arial" w:cs="Arial" w:eastAsia="Arial"/>
          <w:sz w:val="18"/>
          <w:szCs w:val="18"/>
          <w:color w:val="3D3D3D"/>
          <w:spacing w:val="-1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40" w:lineRule="auto"/>
        <w:ind w:left="62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25454"/>
          <w:spacing w:val="0"/>
          <w:w w:val="116"/>
        </w:rPr>
        <w:t>lBcdcli: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3" w:lineRule="exact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B6B6B"/>
          <w:spacing w:val="0"/>
          <w:w w:val="122"/>
          <w:position w:val="-1"/>
        </w:rPr>
        <w:t>aa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22"/>
          <w:position w:val="-1"/>
        </w:rPr>
        <w:t>t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22"/>
          <w:position w:val="-1"/>
        </w:rPr>
        <w:t>i</w:t>
      </w:r>
      <w:r>
        <w:rPr>
          <w:rFonts w:ascii="Arial" w:hAnsi="Arial" w:cs="Arial" w:eastAsia="Arial"/>
          <w:sz w:val="18"/>
          <w:szCs w:val="18"/>
          <w:color w:val="3D3D3D"/>
          <w:spacing w:val="-9"/>
          <w:w w:val="122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8"/>
          <w:szCs w:val="18"/>
          <w:color w:val="3D3D3D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  <w:position w:val="-1"/>
        </w:rPr>
        <w:t>20.52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60" w:right="160"/>
          <w:cols w:num="3" w:equalWidth="0">
            <w:col w:w="1614" w:space="431"/>
            <w:col w:w="1624" w:space="2382"/>
            <w:col w:w="5329"/>
          </w:cols>
        </w:sectPr>
      </w:pPr>
      <w:rPr/>
    </w:p>
    <w:p>
      <w:pPr>
        <w:spacing w:before="20" w:after="0" w:line="240" w:lineRule="auto"/>
        <w:ind w:left="209" w:right="-67"/>
        <w:jc w:val="left"/>
        <w:tabs>
          <w:tab w:pos="8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Varsa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10"/>
        </w:rPr>
        <w:t>Ölü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7" w:after="0" w:line="204" w:lineRule="exact"/>
        <w:ind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525454"/>
          <w:w w:val="102"/>
          <w:position w:val="-1"/>
        </w:rPr>
        <w:t>Yara</w:t>
      </w:r>
      <w:r>
        <w:rPr>
          <w:rFonts w:ascii="Arial" w:hAnsi="Arial" w:cs="Arial" w:eastAsia="Arial"/>
          <w:sz w:val="18"/>
          <w:szCs w:val="18"/>
          <w:color w:val="525454"/>
          <w:spacing w:val="-20"/>
          <w:w w:val="103"/>
          <w:position w:val="-1"/>
        </w:rPr>
        <w:t>l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181"/>
          <w:position w:val="-1"/>
        </w:rPr>
        <w:t>ı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282A2A"/>
          <w:spacing w:val="17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15"/>
          <w:position w:val="-1"/>
        </w:rPr>
        <w:t>ÇiDE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15"/>
          <w:position w:val="-1"/>
        </w:rPr>
        <w:t>N</w:t>
      </w:r>
      <w:r>
        <w:rPr>
          <w:rFonts w:ascii="Arial" w:hAnsi="Arial" w:cs="Arial" w:eastAsia="Arial"/>
          <w:sz w:val="18"/>
          <w:szCs w:val="18"/>
          <w:color w:val="525454"/>
          <w:spacing w:val="-12"/>
          <w:w w:val="115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EKiP:</w:t>
      </w:r>
      <w:r>
        <w:rPr>
          <w:rFonts w:ascii="Arial" w:hAnsi="Arial" w:cs="Arial" w:eastAsia="Arial"/>
          <w:sz w:val="18"/>
          <w:szCs w:val="18"/>
          <w:color w:val="525454"/>
          <w:spacing w:val="44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Bayrak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8"/>
          <w:szCs w:val="18"/>
          <w:color w:val="525454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46"/>
          <w:position w:val="-1"/>
        </w:rPr>
        <w:t>t</w:t>
      </w:r>
      <w:r>
        <w:rPr>
          <w:rFonts w:ascii="Arial" w:hAnsi="Arial" w:cs="Arial" w:eastAsia="Arial"/>
          <w:sz w:val="18"/>
          <w:szCs w:val="18"/>
          <w:color w:val="282A2A"/>
          <w:spacing w:val="0"/>
          <w:w w:val="46"/>
          <w:position w:val="-1"/>
        </w:rPr>
        <w:t>  </w:t>
      </w:r>
      <w:r>
        <w:rPr>
          <w:rFonts w:ascii="Arial" w:hAnsi="Arial" w:cs="Arial" w:eastAsia="Arial"/>
          <w:sz w:val="18"/>
          <w:szCs w:val="18"/>
          <w:color w:val="282A2A"/>
          <w:spacing w:val="2"/>
          <w:w w:val="46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Grub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u</w:t>
      </w:r>
      <w:r>
        <w:rPr>
          <w:rFonts w:ascii="Arial" w:hAnsi="Arial" w:cs="Arial" w:eastAsia="Arial"/>
          <w:sz w:val="18"/>
          <w:szCs w:val="18"/>
          <w:color w:val="525454"/>
          <w:spacing w:val="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3D3D3D"/>
          <w:spacing w:val="0"/>
          <w:w w:val="100"/>
          <w:position w:val="-1"/>
        </w:rPr>
        <w:t>1.</w:t>
      </w:r>
      <w:r>
        <w:rPr>
          <w:rFonts w:ascii="Times New Roman" w:hAnsi="Times New Roman" w:cs="Times New Roman" w:eastAsia="Times New Roman"/>
          <w:sz w:val="18"/>
          <w:szCs w:val="18"/>
          <w:color w:val="3D3D3D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282A2A"/>
          <w:spacing w:val="3"/>
          <w:w w:val="100"/>
          <w:position w:val="-1"/>
        </w:rPr>
        <w:t>P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  <w:position w:val="-1"/>
        </w:rPr>
        <w:t>osta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27" w:after="0" w:line="204" w:lineRule="exact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12"/>
          <w:position w:val="-1"/>
        </w:rPr>
        <w:t>ONAYLAY</w:t>
      </w:r>
      <w:r>
        <w:rPr>
          <w:rFonts w:ascii="Arial" w:hAnsi="Arial" w:cs="Arial" w:eastAsia="Arial"/>
          <w:sz w:val="18"/>
          <w:szCs w:val="18"/>
          <w:color w:val="525454"/>
          <w:spacing w:val="12"/>
          <w:w w:val="112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12"/>
          <w:position w:val="-1"/>
        </w:rPr>
        <w:t>AN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60" w:right="160"/>
          <w:cols w:num="3" w:equalWidth="0">
            <w:col w:w="1204" w:space="222"/>
            <w:col w:w="3814" w:space="3336"/>
            <w:col w:w="2804"/>
          </w:cols>
        </w:sectPr>
      </w:pPr>
      <w:rPr/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60" w:right="160"/>
        </w:sectPr>
      </w:pPr>
      <w:rPr/>
    </w:p>
    <w:p>
      <w:pPr>
        <w:spacing w:before="37" w:after="0" w:line="240" w:lineRule="auto"/>
        <w:ind w:left="219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Gitnıişs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0"/>
        </w:rPr>
        <w:t>c</w:t>
      </w:r>
      <w:r>
        <w:rPr>
          <w:rFonts w:ascii="Arial" w:hAnsi="Arial" w:cs="Arial" w:eastAsia="Arial"/>
          <w:sz w:val="18"/>
          <w:szCs w:val="18"/>
          <w:color w:val="6B6B6B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0"/>
          <w:w w:val="101"/>
        </w:rPr>
        <w:t>Ü</w:t>
      </w:r>
      <w:r>
        <w:rPr>
          <w:rFonts w:ascii="Arial" w:hAnsi="Arial" w:cs="Arial" w:eastAsia="Arial"/>
          <w:sz w:val="18"/>
          <w:szCs w:val="18"/>
          <w:color w:val="6B6B6B"/>
          <w:spacing w:val="6"/>
          <w:w w:val="101"/>
        </w:rPr>
        <w:t>s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78"/>
        </w:rPr>
        <w:t>t</w:t>
      </w:r>
      <w:r>
        <w:rPr>
          <w:rFonts w:ascii="Arial" w:hAnsi="Arial" w:cs="Arial" w:eastAsia="Arial"/>
          <w:sz w:val="18"/>
          <w:szCs w:val="18"/>
          <w:color w:val="3D3D3D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11"/>
        </w:rPr>
        <w:t>1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10"/>
        </w:rPr>
        <w:t>\miri: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584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52599C"/>
          <w:spacing w:val="0"/>
          <w:w w:val="56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0" w:lineRule="exact"/>
        <w:ind w:left="2354" w:right="-20"/>
        <w:jc w:val="left"/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Times New Roman" w:hAnsi="Times New Roman" w:cs="Times New Roman" w:eastAsia="Times New Roman"/>
          <w:sz w:val="25"/>
          <w:szCs w:val="25"/>
          <w:color w:val="A8AAAC"/>
          <w:w w:val="89"/>
          <w:position w:val="-1"/>
        </w:rPr>
        <w:t>'.</w:t>
      </w:r>
      <w:r>
        <w:rPr>
          <w:rFonts w:ascii="Times New Roman" w:hAnsi="Times New Roman" w:cs="Times New Roman" w:eastAsia="Times New Roman"/>
          <w:sz w:val="25"/>
          <w:szCs w:val="25"/>
          <w:color w:val="A8AAAC"/>
          <w:spacing w:val="-74"/>
          <w:w w:val="88"/>
          <w:position w:val="-1"/>
        </w:rPr>
        <w:t>&gt;</w:t>
      </w:r>
      <w:r>
        <w:rPr>
          <w:rFonts w:ascii="Times New Roman" w:hAnsi="Times New Roman" w:cs="Times New Roman" w:eastAsia="Times New Roman"/>
          <w:sz w:val="25"/>
          <w:szCs w:val="25"/>
          <w:color w:val="828585"/>
          <w:spacing w:val="0"/>
          <w:w w:val="112"/>
          <w:position w:val="-1"/>
        </w:rPr>
        <w:t>TL</w:t>
      </w:r>
      <w:r>
        <w:rPr>
          <w:rFonts w:ascii="Times New Roman" w:hAnsi="Times New Roman" w:cs="Times New Roman" w:eastAsia="Times New Roman"/>
          <w:sz w:val="25"/>
          <w:szCs w:val="25"/>
          <w:color w:val="000000"/>
          <w:spacing w:val="0"/>
          <w:w w:val="100"/>
          <w:position w:val="0"/>
        </w:rPr>
      </w:r>
    </w:p>
    <w:p>
      <w:pPr>
        <w:spacing w:before="0" w:after="0" w:line="195" w:lineRule="exact"/>
        <w:ind w:left="234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7"/>
          <w:szCs w:val="17"/>
          <w:color w:val="A8AAAC"/>
          <w:spacing w:val="0"/>
          <w:w w:val="100"/>
        </w:rPr>
        <w:t>f</w:t>
      </w:r>
      <w:r>
        <w:rPr>
          <w:rFonts w:ascii="Arial" w:hAnsi="Arial" w:cs="Arial" w:eastAsia="Arial"/>
          <w:sz w:val="17"/>
          <w:szCs w:val="17"/>
          <w:color w:val="A8AAAC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A8AAAC"/>
          <w:spacing w:val="0"/>
          <w:w w:val="135"/>
        </w:rPr>
        <w:t>.,</w:t>
      </w:r>
      <w:r>
        <w:rPr>
          <w:rFonts w:ascii="Arial" w:hAnsi="Arial" w:cs="Arial" w:eastAsia="Arial"/>
          <w:sz w:val="17"/>
          <w:szCs w:val="17"/>
          <w:color w:val="A8AAAC"/>
          <w:spacing w:val="-26"/>
          <w:w w:val="13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A8AAAC"/>
          <w:spacing w:val="0"/>
          <w:w w:val="100"/>
        </w:rPr>
        <w:t>•0</w:t>
      </w:r>
      <w:r>
        <w:rPr>
          <w:rFonts w:ascii="Times New Roman" w:hAnsi="Times New Roman" w:cs="Times New Roman" w:eastAsia="Times New Roman"/>
          <w:sz w:val="16"/>
          <w:szCs w:val="16"/>
          <w:color w:val="A8AAAC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A8AAAC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28585"/>
          <w:spacing w:val="2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A8AAAC"/>
          <w:spacing w:val="8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6B6B6B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6B6B6B"/>
          <w:spacing w:val="6"/>
          <w:w w:val="100"/>
        </w:rPr>
        <w:t>k</w:t>
      </w:r>
      <w:r>
        <w:rPr>
          <w:rFonts w:ascii="Arial" w:hAnsi="Arial" w:cs="Arial" w:eastAsia="Arial"/>
          <w:sz w:val="20"/>
          <w:szCs w:val="20"/>
          <w:color w:val="828585"/>
          <w:spacing w:val="0"/>
          <w:w w:val="100"/>
        </w:rPr>
        <w:t>ez</w:t>
      </w:r>
      <w:r>
        <w:rPr>
          <w:rFonts w:ascii="Arial" w:hAnsi="Arial" w:cs="Arial" w:eastAsia="Arial"/>
          <w:sz w:val="20"/>
          <w:szCs w:val="20"/>
          <w:color w:val="828585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28585"/>
          <w:spacing w:val="0"/>
          <w:w w:val="100"/>
        </w:rPr>
        <w:t>Böl</w:t>
      </w:r>
      <w:r>
        <w:rPr>
          <w:rFonts w:ascii="Arial" w:hAnsi="Arial" w:cs="Arial" w:eastAsia="Arial"/>
          <w:sz w:val="20"/>
          <w:szCs w:val="20"/>
          <w:color w:val="828585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28585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6B6B6B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8" w:lineRule="exact"/>
        <w:ind w:left="2354" w:right="-74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3"/>
          <w:szCs w:val="23"/>
          <w:color w:val="A8AAAC"/>
          <w:spacing w:val="0"/>
          <w:w w:val="100"/>
        </w:rPr>
        <w:t>ı::u</w:t>
      </w:r>
      <w:r>
        <w:rPr>
          <w:rFonts w:ascii="Times New Roman" w:hAnsi="Times New Roman" w:cs="Times New Roman" w:eastAsia="Times New Roman"/>
          <w:sz w:val="23"/>
          <w:szCs w:val="23"/>
          <w:color w:val="A8AAAC"/>
          <w:spacing w:val="-55"/>
          <w:w w:val="100"/>
        </w:rPr>
        <w:t>;</w:t>
      </w:r>
      <w:r>
        <w:rPr>
          <w:rFonts w:ascii="Times New Roman" w:hAnsi="Times New Roman" w:cs="Times New Roman" w:eastAsia="Times New Roman"/>
          <w:sz w:val="23"/>
          <w:szCs w:val="23"/>
          <w:color w:val="828585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3"/>
          <w:szCs w:val="23"/>
          <w:color w:val="828585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828585"/>
          <w:spacing w:val="6"/>
          <w:w w:val="100"/>
        </w:rPr>
        <w:t>G</w:t>
      </w:r>
      <w:r>
        <w:rPr>
          <w:rFonts w:ascii="Arial" w:hAnsi="Arial" w:cs="Arial" w:eastAsia="Arial"/>
          <w:sz w:val="19"/>
          <w:szCs w:val="19"/>
          <w:color w:val="6B6B6B"/>
          <w:spacing w:val="0"/>
          <w:w w:val="100"/>
        </w:rPr>
        <w:t>ruplar</w:t>
      </w:r>
      <w:r>
        <w:rPr>
          <w:rFonts w:ascii="Arial" w:hAnsi="Arial" w:cs="Arial" w:eastAsia="Arial"/>
          <w:sz w:val="19"/>
          <w:szCs w:val="19"/>
          <w:color w:val="6B6B6B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6B6B6B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6B6B6B"/>
          <w:spacing w:val="0"/>
          <w:w w:val="114"/>
        </w:rPr>
        <w:t>Arniri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44" w:after="0" w:line="240" w:lineRule="auto"/>
        <w:ind w:left="152" w:right="342"/>
        <w:jc w:val="center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Ya</w:t>
      </w:r>
      <w:r>
        <w:rPr>
          <w:rFonts w:ascii="Arial" w:hAnsi="Arial" w:cs="Arial" w:eastAsia="Arial"/>
          <w:sz w:val="18"/>
          <w:szCs w:val="18"/>
          <w:color w:val="3D3D3D"/>
          <w:spacing w:val="-5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6B6B6B"/>
          <w:spacing w:val="-9"/>
          <w:w w:val="100"/>
        </w:rPr>
        <w:t>g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ın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3D3D3D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B6B6B"/>
          <w:spacing w:val="-8"/>
          <w:w w:val="104"/>
        </w:rPr>
        <w:t>E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82"/>
        </w:rPr>
        <w:t>l</w:t>
      </w:r>
      <w:r>
        <w:rPr>
          <w:rFonts w:ascii="Arial" w:hAnsi="Arial" w:cs="Arial" w:eastAsia="Arial"/>
          <w:sz w:val="18"/>
          <w:szCs w:val="18"/>
          <w:color w:val="3D3D3D"/>
          <w:spacing w:val="-2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4"/>
        </w:rPr>
        <w:t>Koyan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3" w:after="0" w:line="240" w:lineRule="auto"/>
        <w:ind w:left="391" w:right="696"/>
        <w:jc w:val="center"/>
        <w:rPr>
          <w:rFonts w:ascii="Arial" w:hAnsi="Arial" w:cs="Arial" w:eastAsia="Arial"/>
          <w:sz w:val="18"/>
          <w:szCs w:val="1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1.267487pt;margin-top:36.128986pt;width:58.585723pt;height:41pt;mso-position-horizontal-relative:page;mso-position-vertical-relative:paragraph;z-index:-7425" type="#_x0000_t202" filled="f" stroked="f">
            <v:textbox inset="0,0,0,0">
              <w:txbxContent>
                <w:p>
                  <w:pPr>
                    <w:spacing w:before="0" w:after="0" w:line="820" w:lineRule="exact"/>
                    <w:ind w:right="-163"/>
                    <w:jc w:val="left"/>
                    <w:rPr>
                      <w:rFonts w:ascii="Arial" w:hAnsi="Arial" w:cs="Arial" w:eastAsia="Arial"/>
                      <w:sz w:val="82"/>
                      <w:szCs w:val="82"/>
                    </w:rPr>
                  </w:pPr>
                  <w:rPr/>
                  <w:r>
                    <w:rPr>
                      <w:rFonts w:ascii="Arial" w:hAnsi="Arial" w:cs="Arial" w:eastAsia="Arial"/>
                      <w:sz w:val="82"/>
                      <w:szCs w:val="82"/>
                      <w:color w:val="52599C"/>
                      <w:spacing w:val="0"/>
                      <w:w w:val="257"/>
                      <w:position w:val="-1"/>
                    </w:rPr>
                    <w:t>5</w:t>
                  </w:r>
                  <w:r>
                    <w:rPr>
                      <w:rFonts w:ascii="Arial" w:hAnsi="Arial" w:cs="Arial" w:eastAsia="Arial"/>
                      <w:sz w:val="82"/>
                      <w:szCs w:val="82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8"/>
          <w:szCs w:val="18"/>
          <w:color w:val="6B6B6B"/>
          <w:w w:val="99"/>
        </w:rPr>
        <w:t>E</w:t>
      </w:r>
      <w:r>
        <w:rPr>
          <w:rFonts w:ascii="Arial" w:hAnsi="Arial" w:cs="Arial" w:eastAsia="Arial"/>
          <w:sz w:val="18"/>
          <w:szCs w:val="18"/>
          <w:color w:val="6B6B6B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6B6B6B"/>
          <w:spacing w:val="-3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00"/>
        </w:rPr>
        <w:t>ip</w:t>
      </w:r>
      <w:r>
        <w:rPr>
          <w:rFonts w:ascii="Arial" w:hAnsi="Arial" w:cs="Arial" w:eastAsia="Arial"/>
          <w:sz w:val="18"/>
          <w:szCs w:val="18"/>
          <w:color w:val="3D3D3D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11"/>
        </w:rPr>
        <w:t>Anıiri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525454"/>
          <w:w w:val="105"/>
        </w:rPr>
        <w:t>Abd</w:t>
      </w:r>
      <w:r>
        <w:rPr>
          <w:rFonts w:ascii="Arial" w:hAnsi="Arial" w:cs="Arial" w:eastAsia="Arial"/>
          <w:sz w:val="18"/>
          <w:szCs w:val="18"/>
          <w:color w:val="525454"/>
          <w:spacing w:val="1"/>
          <w:w w:val="106"/>
        </w:rPr>
        <w:t>ü</w:t>
      </w:r>
      <w:r>
        <w:rPr>
          <w:rFonts w:ascii="Arial" w:hAnsi="Arial" w:cs="Arial" w:eastAsia="Arial"/>
          <w:sz w:val="18"/>
          <w:szCs w:val="18"/>
          <w:color w:val="282A2A"/>
          <w:spacing w:val="-12"/>
          <w:w w:val="136"/>
        </w:rPr>
        <w:t>l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8"/>
        </w:rPr>
        <w:t>kadir</w:t>
      </w:r>
      <w:r>
        <w:rPr>
          <w:rFonts w:ascii="Arial" w:hAnsi="Arial" w:cs="Arial" w:eastAsia="Arial"/>
          <w:sz w:val="18"/>
          <w:szCs w:val="18"/>
          <w:color w:val="525454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14"/>
        </w:rPr>
        <w:t>YIGIT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3" w:after="0" w:line="240" w:lineRule="auto"/>
        <w:ind w:left="535" w:right="849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82A2A"/>
          <w:w w:val="132"/>
        </w:rPr>
        <w:t>i</w:t>
      </w:r>
      <w:r>
        <w:rPr>
          <w:rFonts w:ascii="Arial" w:hAnsi="Arial" w:cs="Arial" w:eastAsia="Arial"/>
          <w:sz w:val="18"/>
          <w:szCs w:val="18"/>
          <w:color w:val="282A2A"/>
          <w:w w:val="131"/>
        </w:rPr>
        <w:t>t</w:t>
      </w:r>
      <w:r>
        <w:rPr>
          <w:rFonts w:ascii="Arial" w:hAnsi="Arial" w:cs="Arial" w:eastAsia="Arial"/>
          <w:sz w:val="18"/>
          <w:szCs w:val="18"/>
          <w:color w:val="282A2A"/>
          <w:spacing w:val="-3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0"/>
        </w:rPr>
        <w:t>f.Çvş.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316" w:lineRule="exact"/>
        <w:ind w:left="-42" w:right="1514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828585"/>
          <w:spacing w:val="0"/>
          <w:w w:val="62"/>
          <w:b/>
          <w:bCs/>
          <w:position w:val="-2"/>
        </w:rPr>
        <w:t>2</w:t>
      </w:r>
      <w:r>
        <w:rPr>
          <w:rFonts w:ascii="Arial" w:hAnsi="Arial" w:cs="Arial" w:eastAsia="Arial"/>
          <w:sz w:val="28"/>
          <w:szCs w:val="28"/>
          <w:color w:val="828585"/>
          <w:spacing w:val="25"/>
          <w:w w:val="62"/>
          <w:b/>
          <w:bCs/>
          <w:position w:val="-2"/>
        </w:rPr>
        <w:t> </w:t>
      </w:r>
      <w:r>
        <w:rPr>
          <w:rFonts w:ascii="Arial" w:hAnsi="Arial" w:cs="Arial" w:eastAsia="Arial"/>
          <w:sz w:val="28"/>
          <w:szCs w:val="28"/>
          <w:color w:val="828585"/>
          <w:spacing w:val="0"/>
          <w:w w:val="62"/>
          <w:b/>
          <w:bCs/>
          <w:position w:val="-2"/>
        </w:rPr>
        <w:t>3</w:t>
      </w:r>
      <w:r>
        <w:rPr>
          <w:rFonts w:ascii="Arial" w:hAnsi="Arial" w:cs="Arial" w:eastAsia="Arial"/>
          <w:sz w:val="28"/>
          <w:szCs w:val="28"/>
          <w:color w:val="828585"/>
          <w:spacing w:val="32"/>
          <w:w w:val="62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93959A"/>
          <w:spacing w:val="0"/>
          <w:w w:val="54"/>
          <w:position w:val="-2"/>
        </w:rPr>
        <w:t>El</w:t>
      </w:r>
      <w:r>
        <w:rPr>
          <w:rFonts w:ascii="Times New Roman" w:hAnsi="Times New Roman" w:cs="Times New Roman" w:eastAsia="Times New Roman"/>
          <w:sz w:val="29"/>
          <w:szCs w:val="29"/>
          <w:color w:val="93959A"/>
          <w:spacing w:val="-3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93959A"/>
          <w:spacing w:val="0"/>
          <w:w w:val="57"/>
          <w:position w:val="-2"/>
        </w:rPr>
        <w:t>im</w:t>
      </w:r>
      <w:r>
        <w:rPr>
          <w:rFonts w:ascii="Times New Roman" w:hAnsi="Times New Roman" w:cs="Times New Roman" w:eastAsia="Times New Roman"/>
          <w:sz w:val="29"/>
          <w:szCs w:val="29"/>
          <w:color w:val="93959A"/>
          <w:spacing w:val="35"/>
          <w:w w:val="57"/>
          <w:position w:val="-2"/>
        </w:rPr>
        <w:t> </w:t>
      </w:r>
      <w:r>
        <w:rPr>
          <w:rFonts w:ascii="Arial" w:hAnsi="Arial" w:cs="Arial" w:eastAsia="Arial"/>
          <w:sz w:val="28"/>
          <w:szCs w:val="28"/>
          <w:color w:val="93959A"/>
          <w:spacing w:val="0"/>
          <w:w w:val="57"/>
          <w:b/>
          <w:bCs/>
          <w:position w:val="-2"/>
        </w:rPr>
        <w:t>2017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238" w:lineRule="exact"/>
        <w:ind w:left="192" w:right="1643"/>
        <w:jc w:val="center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color w:val="A8AAAC"/>
          <w:spacing w:val="0"/>
          <w:w w:val="100"/>
          <w:i/>
          <w:position w:val="1"/>
        </w:rPr>
        <w:t>1</w:t>
      </w:r>
      <w:r>
        <w:rPr>
          <w:rFonts w:ascii="Arial" w:hAnsi="Arial" w:cs="Arial" w:eastAsia="Arial"/>
          <w:sz w:val="19"/>
          <w:szCs w:val="19"/>
          <w:color w:val="A8AAAC"/>
          <w:spacing w:val="0"/>
          <w:w w:val="100"/>
          <w:i/>
          <w:position w:val="1"/>
        </w:rPr>
        <w:t> </w:t>
      </w:r>
      <w:r>
        <w:rPr>
          <w:rFonts w:ascii="Arial" w:hAnsi="Arial" w:cs="Arial" w:eastAsia="Arial"/>
          <w:sz w:val="19"/>
          <w:szCs w:val="19"/>
          <w:color w:val="A8AAAC"/>
          <w:spacing w:val="40"/>
          <w:w w:val="100"/>
          <w:i/>
          <w:position w:val="1"/>
        </w:rPr>
        <w:t> </w:t>
      </w:r>
      <w:r>
        <w:rPr>
          <w:rFonts w:ascii="Arial" w:hAnsi="Arial" w:cs="Arial" w:eastAsia="Arial"/>
          <w:sz w:val="19"/>
          <w:szCs w:val="19"/>
          <w:color w:val="A8AAAC"/>
          <w:spacing w:val="0"/>
          <w:w w:val="100"/>
          <w:i/>
          <w:position w:val="1"/>
        </w:rPr>
        <w:t>1</w:t>
      </w:r>
      <w:r>
        <w:rPr>
          <w:rFonts w:ascii="Arial" w:hAnsi="Arial" w:cs="Arial" w:eastAsia="Arial"/>
          <w:sz w:val="19"/>
          <w:szCs w:val="19"/>
          <w:color w:val="A8AAAC"/>
          <w:spacing w:val="-19"/>
          <w:w w:val="100"/>
          <w:i/>
          <w:position w:val="1"/>
        </w:rPr>
        <w:t> </w:t>
      </w:r>
      <w:r>
        <w:rPr>
          <w:rFonts w:ascii="Arial" w:hAnsi="Arial" w:cs="Arial" w:eastAsia="Arial"/>
          <w:sz w:val="19"/>
          <w:szCs w:val="19"/>
          <w:color w:val="6B6B6B"/>
          <w:spacing w:val="0"/>
          <w:w w:val="93"/>
          <w:i/>
          <w:position w:val="1"/>
        </w:rPr>
        <w:t>20</w:t>
      </w:r>
      <w:r>
        <w:rPr>
          <w:rFonts w:ascii="Arial" w:hAnsi="Arial" w:cs="Arial" w:eastAsia="Arial"/>
          <w:sz w:val="19"/>
          <w:szCs w:val="19"/>
          <w:color w:val="6B6B6B"/>
          <w:spacing w:val="-36"/>
          <w:w w:val="100"/>
          <w:i/>
          <w:position w:val="1"/>
        </w:rPr>
        <w:t> </w:t>
      </w:r>
      <w:r>
        <w:rPr>
          <w:rFonts w:ascii="Arial" w:hAnsi="Arial" w:cs="Arial" w:eastAsia="Arial"/>
          <w:sz w:val="25"/>
          <w:szCs w:val="25"/>
          <w:color w:val="525454"/>
          <w:spacing w:val="-19"/>
          <w:w w:val="130"/>
          <w:position w:val="1"/>
        </w:rPr>
        <w:t>ı</w:t>
      </w:r>
      <w:r>
        <w:rPr>
          <w:rFonts w:ascii="Times New Roman" w:hAnsi="Times New Roman" w:cs="Times New Roman" w:eastAsia="Times New Roman"/>
          <w:sz w:val="19"/>
          <w:szCs w:val="19"/>
          <w:color w:val="828585"/>
          <w:spacing w:val="0"/>
          <w:w w:val="109"/>
          <w:position w:val="1"/>
        </w:rPr>
        <w:t>7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360" w:right="160"/>
          <w:cols w:num="3" w:equalWidth="0">
            <w:col w:w="4190" w:space="374"/>
            <w:col w:w="2073" w:space="2017"/>
            <w:col w:w="272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60" w:right="160"/>
        </w:sectPr>
      </w:pPr>
      <w:rPr/>
    </w:p>
    <w:p>
      <w:pPr>
        <w:spacing w:before="5" w:after="0" w:line="485" w:lineRule="exact"/>
        <w:ind w:right="-20"/>
        <w:jc w:val="right"/>
        <w:tabs>
          <w:tab w:pos="600" w:val="left"/>
        </w:tabs>
        <w:rPr>
          <w:rFonts w:ascii="Arial" w:hAnsi="Arial" w:cs="Arial" w:eastAsia="Arial"/>
          <w:sz w:val="43"/>
          <w:szCs w:val="4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6B6EBC"/>
          <w:w w:val="117"/>
          <w:b/>
          <w:bCs/>
          <w:position w:val="18"/>
        </w:rPr>
        <w:t>-c:::=</w:t>
      </w:r>
      <w:r>
        <w:rPr>
          <w:rFonts w:ascii="Times New Roman" w:hAnsi="Times New Roman" w:cs="Times New Roman" w:eastAsia="Times New Roman"/>
          <w:sz w:val="13"/>
          <w:szCs w:val="13"/>
          <w:color w:val="6B6EBC"/>
          <w:w w:val="100"/>
          <w:b/>
          <w:bCs/>
          <w:position w:val="18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6B6EBC"/>
          <w:w w:val="100"/>
          <w:b/>
          <w:bCs/>
          <w:position w:val="18"/>
        </w:rPr>
      </w:r>
      <w:r>
        <w:rPr>
          <w:rFonts w:ascii="Arial" w:hAnsi="Arial" w:cs="Arial" w:eastAsia="Arial"/>
          <w:sz w:val="43"/>
          <w:szCs w:val="43"/>
          <w:color w:val="4D527C"/>
          <w:spacing w:val="0"/>
          <w:w w:val="51"/>
          <w:position w:val="-2"/>
        </w:rPr>
        <w:t>M:FatJK</w:t>
      </w:r>
      <w:r>
        <w:rPr>
          <w:rFonts w:ascii="Arial" w:hAnsi="Arial" w:cs="Arial" w:eastAsia="Arial"/>
          <w:sz w:val="43"/>
          <w:szCs w:val="43"/>
          <w:color w:val="000000"/>
          <w:spacing w:val="0"/>
          <w:w w:val="100"/>
          <w:position w:val="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B6B6B"/>
          <w:w w:val="96"/>
        </w:rPr>
        <w:t>ES</w:t>
      </w:r>
      <w:r>
        <w:rPr>
          <w:rFonts w:ascii="Arial" w:hAnsi="Arial" w:cs="Arial" w:eastAsia="Arial"/>
          <w:sz w:val="18"/>
          <w:szCs w:val="18"/>
          <w:color w:val="6B6B6B"/>
          <w:spacing w:val="-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82A2A"/>
          <w:spacing w:val="2"/>
          <w:w w:val="136"/>
        </w:rPr>
        <w:t>i</w:t>
      </w:r>
      <w:r>
        <w:rPr>
          <w:rFonts w:ascii="Arial" w:hAnsi="Arial" w:cs="Arial" w:eastAsia="Arial"/>
          <w:sz w:val="18"/>
          <w:szCs w:val="18"/>
          <w:color w:val="525454"/>
          <w:spacing w:val="5"/>
          <w:w w:val="117"/>
        </w:rPr>
        <w:t>M</w:t>
      </w:r>
      <w:r>
        <w:rPr>
          <w:rFonts w:ascii="Arial" w:hAnsi="Arial" w:cs="Arial" w:eastAsia="Arial"/>
          <w:sz w:val="18"/>
          <w:szCs w:val="18"/>
          <w:color w:val="3D3D3D"/>
          <w:spacing w:val="0"/>
          <w:w w:val="132"/>
        </w:rPr>
        <w:t>Li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360" w:right="160"/>
          <w:cols w:num="2" w:equalWidth="0">
            <w:col w:w="5440" w:space="18"/>
            <w:col w:w="5922"/>
          </w:cols>
        </w:sectPr>
      </w:pPr>
      <w:rPr/>
    </w:p>
    <w:p>
      <w:pPr>
        <w:spacing w:before="0" w:after="0" w:line="187" w:lineRule="exact"/>
        <w:ind w:left="5093" w:right="5716"/>
        <w:jc w:val="center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21.059999pt;margin-top:30.959999pt;width:569.34001pt;height:776.879978pt;mso-position-horizontal-relative:page;mso-position-vertical-relative:page;z-index:-7428" coordorigin="421,619" coordsize="11387,15538">
            <v:shape style="position:absolute;left:8698;top:12514;width:3110;height:2131" type="#_x0000_t75">
              <v:imagedata r:id="rId30" o:title=""/>
            </v:shape>
            <v:group style="position:absolute;left:1181;top:626;width:10526;height:2" coordorigin="1181,626" coordsize="10526,2">
              <v:shape style="position:absolute;left:1181;top:626;width:10526;height:2" coordorigin="1181,626" coordsize="10526,0" path="m1181,626l11707,626e" filled="f" stroked="t" strokeweight=".36pt" strokecolor="#5B5B5B">
                <v:path arrowok="t"/>
              </v:shape>
            </v:group>
            <v:group style="position:absolute;left:9310;top:626;width:2;height:1534" coordorigin="9310,626" coordsize="2,1534">
              <v:shape style="position:absolute;left:9310;top:626;width:2;height:1534" coordorigin="9310,626" coordsize="0,1534" path="m9310,2160l9310,626e" filled="f" stroked="t" strokeweight=".72pt" strokecolor="#707070">
                <v:path arrowok="t"/>
              </v:shape>
            </v:group>
            <v:group style="position:absolute;left:11693;top:626;width:2;height:11916" coordorigin="11693,626" coordsize="2,11916">
              <v:shape style="position:absolute;left:11693;top:626;width:2;height:11916" coordorigin="11693,626" coordsize="0,11916" path="m11693,12542l11693,626e" filled="f" stroked="t" strokeweight=".72pt" strokecolor="#575757">
                <v:path arrowok="t"/>
              </v:shape>
            </v:group>
            <v:group style="position:absolute;left:2405;top:4104;width:2;height:12038" coordorigin="2405,4104" coordsize="2,12038">
              <v:shape style="position:absolute;left:2405;top:4104;width:2;height:12038" coordorigin="2405,4104" coordsize="0,12038" path="m2405,16142l2405,4104e" filled="f" stroked="t" strokeweight=".72pt" strokecolor="#707070">
                <v:path arrowok="t"/>
              </v:shape>
            </v:group>
            <v:group style="position:absolute;left:3946;top:3362;width:2;height:770" coordorigin="3946,3362" coordsize="2,770">
              <v:shape style="position:absolute;left:3946;top:3362;width:2;height:770" coordorigin="3946,3362" coordsize="0,770" path="m3946,4133l3946,3362e" filled="f" stroked="t" strokeweight=".72pt" strokecolor="#676767">
                <v:path arrowok="t"/>
              </v:shape>
            </v:group>
            <v:group style="position:absolute;left:500;top:1793;width:2;height:4327" coordorigin="500,1793" coordsize="2,4327">
              <v:shape style="position:absolute;left:500;top:1793;width:2;height:4327" coordorigin="500,1793" coordsize="0,4327" path="m500,6120l500,1793e" filled="f" stroked="t" strokeweight=".36pt" strokecolor="#7C7C7C">
                <v:path arrowok="t"/>
              </v:shape>
            </v:group>
            <v:group style="position:absolute;left:511;top:2153;width:11203;height:2" coordorigin="511,2153" coordsize="11203,2">
              <v:shape style="position:absolute;left:511;top:2153;width:11203;height:2" coordorigin="511,2153" coordsize="11203,0" path="m511,2153l11714,2153e" filled="f" stroked="t" strokeweight=".36pt" strokecolor="#575B5B">
                <v:path arrowok="t"/>
              </v:shape>
            </v:group>
            <v:group style="position:absolute;left:446;top:6185;width:2;height:9958" coordorigin="446,6185" coordsize="2,9958">
              <v:shape style="position:absolute;left:446;top:6185;width:2;height:9958" coordorigin="446,6185" coordsize="0,9958" path="m446,16142l446,6185e" filled="f" stroked="t" strokeweight=".72pt" strokecolor="#777777">
                <v:path arrowok="t"/>
              </v:shape>
            </v:group>
            <v:group style="position:absolute;left:511;top:2398;width:11203;height:2" coordorigin="511,2398" coordsize="11203,2">
              <v:shape style="position:absolute;left:511;top:2398;width:11203;height:2" coordorigin="511,2398" coordsize="11203,0" path="m511,2398l11714,2398e" filled="f" stroked="t" strokeweight=".36pt" strokecolor="#545757">
                <v:path arrowok="t"/>
              </v:shape>
            </v:group>
            <v:group style="position:absolute;left:504;top:2635;width:11210;height:2" coordorigin="504,2635" coordsize="11210,2">
              <v:shape style="position:absolute;left:504;top:2635;width:11210;height:2" coordorigin="504,2635" coordsize="11210,0" path="m504,2635l11714,2635e" filled="f" stroked="t" strokeweight=".36pt" strokecolor="#707070">
                <v:path arrowok="t"/>
              </v:shape>
            </v:group>
            <v:group style="position:absolute;left:504;top:2880;width:11203;height:2" coordorigin="504,2880" coordsize="11203,2">
              <v:shape style="position:absolute;left:504;top:2880;width:11203;height:2" coordorigin="504,2880" coordsize="11203,0" path="m504,2880l11707,2880e" filled="f" stroked="t" strokeweight=".36pt" strokecolor="#545454">
                <v:path arrowok="t"/>
              </v:shape>
            </v:group>
            <v:group style="position:absolute;left:504;top:3370;width:11203;height:2" coordorigin="504,3370" coordsize="11203,2">
              <v:shape style="position:absolute;left:504;top:3370;width:11203;height:2" coordorigin="504,3370" coordsize="11203,0" path="m504,3370l11707,3370e" filled="f" stroked="t" strokeweight=".72pt" strokecolor="#5B6060">
                <v:path arrowok="t"/>
              </v:shape>
            </v:group>
            <v:group style="position:absolute;left:7085;top:3362;width:2;height:778" coordorigin="7085,3362" coordsize="2,778">
              <v:shape style="position:absolute;left:7085;top:3362;width:2;height:778" coordorigin="7085,3362" coordsize="0,778" path="m7085,4140l7085,3362e" filled="f" stroked="t" strokeweight=".72pt" strokecolor="#4B4B4B">
                <v:path arrowok="t"/>
              </v:shape>
            </v:group>
            <v:group style="position:absolute;left:7078;top:3740;width:4630;height:2" coordorigin="7078,3740" coordsize="4630,2">
              <v:shape style="position:absolute;left:7078;top:3740;width:4630;height:2" coordorigin="7078,3740" coordsize="4630,0" path="m7078,3740l11707,3740e" filled="f" stroked="t" strokeweight=".36pt" strokecolor="#646767">
                <v:path arrowok="t"/>
              </v:shape>
            </v:group>
            <v:group style="position:absolute;left:497;top:4129;width:11210;height:2" coordorigin="497,4129" coordsize="11210,2">
              <v:shape style="position:absolute;left:497;top:4129;width:11210;height:2" coordorigin="497,4129" coordsize="11210,0" path="m497,4129l11707,4129e" filled="f" stroked="t" strokeweight=".72pt" strokecolor="#545757">
                <v:path arrowok="t"/>
              </v:shape>
            </v:group>
            <v:group style="position:absolute;left:497;top:4410;width:11210;height:2" coordorigin="497,4410" coordsize="11210,2">
              <v:shape style="position:absolute;left:497;top:4410;width:11210;height:2" coordorigin="497,4410" coordsize="11210,0" path="m497,4410l11707,4410e" filled="f" stroked="t" strokeweight=".72pt" strokecolor="#606060">
                <v:path arrowok="t"/>
              </v:shape>
            </v:group>
            <v:group style="position:absolute;left:2441;top:4651;width:9266;height:2" coordorigin="2441,4651" coordsize="9266,2">
              <v:shape style="position:absolute;left:2441;top:4651;width:9266;height:2" coordorigin="2441,4651" coordsize="9266,0" path="m2441,4651l11707,4651e" filled="f" stroked="t" strokeweight=".36pt" strokecolor="#545454">
                <v:path arrowok="t"/>
              </v:shape>
            </v:group>
            <v:group style="position:absolute;left:5008;top:4644;width:2;height:2182" coordorigin="5008,4644" coordsize="2,2182">
              <v:shape style="position:absolute;left:5008;top:4644;width:2;height:2182" coordorigin="5008,4644" coordsize="0,2182" path="m5008,6826l5008,4644e" filled="f" stroked="t" strokeweight=".72pt" strokecolor="#545454">
                <v:path arrowok="t"/>
              </v:shape>
            </v:group>
            <v:group style="position:absolute;left:5004;top:5134;width:6703;height:2" coordorigin="5004,5134" coordsize="6703,2">
              <v:shape style="position:absolute;left:5004;top:5134;width:6703;height:2" coordorigin="5004,5134" coordsize="6703,0" path="m5004,5134l11707,5134e" filled="f" stroked="t" strokeweight=".72pt" strokecolor="#5B6060">
                <v:path arrowok="t"/>
              </v:shape>
            </v:group>
            <v:group style="position:absolute;left:5004;top:5378;width:6703;height:2" coordorigin="5004,5378" coordsize="6703,2">
              <v:shape style="position:absolute;left:5004;top:5378;width:6703;height:2" coordorigin="5004,5378" coordsize="6703,0" path="m5004,5378l11707,5378e" filled="f" stroked="t" strokeweight=".72pt" strokecolor="#5B5B5B">
                <v:path arrowok="t"/>
              </v:shape>
            </v:group>
            <v:group style="position:absolute;left:5004;top:5620;width:6703;height:2" coordorigin="5004,5620" coordsize="6703,2">
              <v:shape style="position:absolute;left:5004;top:5620;width:6703;height:2" coordorigin="5004,5620" coordsize="6703,0" path="m5004,5620l11707,5620e" filled="f" stroked="t" strokeweight=".36pt" strokecolor="#4F4F54">
                <v:path arrowok="t"/>
              </v:shape>
            </v:group>
            <v:group style="position:absolute;left:2434;top:5861;width:9274;height:2" coordorigin="2434,5861" coordsize="9274,2">
              <v:shape style="position:absolute;left:2434;top:5861;width:9274;height:2" coordorigin="2434,5861" coordsize="9274,0" path="m2434,5861l11707,5861e" filled="f" stroked="t" strokeweight=".36pt" strokecolor="#545454">
                <v:path arrowok="t"/>
              </v:shape>
            </v:group>
            <v:group style="position:absolute;left:2995;top:6581;width:8705;height:2" coordorigin="2995,6581" coordsize="8705,2">
              <v:shape style="position:absolute;left:2995;top:6581;width:8705;height:2" coordorigin="2995,6581" coordsize="8705,0" path="m2995,6581l11700,6581e" filled="f" stroked="t" strokeweight=".72pt" strokecolor="#646464">
                <v:path arrowok="t"/>
              </v:shape>
            </v:group>
            <v:group style="position:absolute;left:7934;top:6098;width:2;height:727" coordorigin="7934,6098" coordsize="2,727">
              <v:shape style="position:absolute;left:7934;top:6098;width:2;height:727" coordorigin="7934,6098" coordsize="0,727" path="m7934,6826l7934,6098e" filled="f" stroked="t" strokeweight=".72pt" strokecolor="#4F4F4F">
                <v:path arrowok="t"/>
              </v:shape>
            </v:group>
            <v:group style="position:absolute;left:2426;top:6818;width:9274;height:2" coordorigin="2426,6818" coordsize="9274,2">
              <v:shape style="position:absolute;left:2426;top:6818;width:9274;height:2" coordorigin="2426,6818" coordsize="9274,0" path="m2426,6818l11700,6818e" filled="f" stroked="t" strokeweight=".36pt" strokecolor="#606464">
                <v:path arrowok="t"/>
              </v:shape>
            </v:group>
            <v:group style="position:absolute;left:475;top:7060;width:11225;height:2" coordorigin="475,7060" coordsize="11225,2">
              <v:shape style="position:absolute;left:475;top:7060;width:11225;height:2" coordorigin="475,7060" coordsize="11225,0" path="m475,7060l11700,7060e" filled="f" stroked="t" strokeweight=".72pt" strokecolor="#6B6B70">
                <v:path arrowok="t"/>
              </v:shape>
            </v:group>
            <v:group style="position:absolute;left:785;top:6102;width:10915;height:2" coordorigin="785,6102" coordsize="10915,2">
              <v:shape style="position:absolute;left:785;top:6102;width:10915;height:2" coordorigin="785,6102" coordsize="10915,0" path="m785,6102l11700,6102e" filled="f" stroked="t" strokeweight=".72pt" strokecolor="#606060">
                <v:path arrowok="t"/>
              </v:shape>
            </v:group>
            <v:group style="position:absolute;left:475;top:7528;width:11225;height:2" coordorigin="475,7528" coordsize="11225,2">
              <v:shape style="position:absolute;left:475;top:7528;width:11225;height:2" coordorigin="475,7528" coordsize="11225,0" path="m475,7528l11700,7528e" filled="f" stroked="t" strokeweight=".36pt" strokecolor="#67676B">
                <v:path arrowok="t"/>
              </v:shape>
            </v:group>
            <v:group style="position:absolute;left:4997;top:7524;width:2;height:734" coordorigin="4997,7524" coordsize="2,734">
              <v:shape style="position:absolute;left:4997;top:7524;width:2;height:734" coordorigin="4997,7524" coordsize="0,734" path="m4997,8258l4997,7524e" filled="f" stroked="t" strokeweight=".72pt" strokecolor="#575757">
                <v:path arrowok="t"/>
              </v:shape>
            </v:group>
            <v:group style="position:absolute;left:4990;top:7776;width:6710;height:2" coordorigin="4990,7776" coordsize="6710,2">
              <v:shape style="position:absolute;left:4990;top:7776;width:6710;height:2" coordorigin="4990,7776" coordsize="6710,0" path="m4990,7776l11700,7776e" filled="f" stroked="t" strokeweight=".72pt" strokecolor="#676B67">
                <v:path arrowok="t"/>
              </v:shape>
            </v:group>
            <v:group style="position:absolute;left:4990;top:8017;width:6710;height:2" coordorigin="4990,8017" coordsize="6710,2">
              <v:shape style="position:absolute;left:4990;top:8017;width:6710;height:2" coordorigin="4990,8017" coordsize="6710,0" path="m4990,8017l11700,8017e" filled="f" stroked="t" strokeweight=".36pt" strokecolor="#575757">
                <v:path arrowok="t"/>
              </v:shape>
            </v:group>
            <v:group style="position:absolute;left:454;top:9918;width:11239;height:2" coordorigin="454,9918" coordsize="11239,2">
              <v:shape style="position:absolute;left:454;top:9918;width:11239;height:2" coordorigin="454,9918" coordsize="11239,0" path="m454,9918l11693,9918e" filled="f" stroked="t" strokeweight=".72pt" strokecolor="#575B5B">
                <v:path arrowok="t"/>
              </v:shape>
            </v:group>
            <v:group style="position:absolute;left:468;top:8255;width:11232;height:2" coordorigin="468,8255" coordsize="11232,2">
              <v:shape style="position:absolute;left:468;top:8255;width:11232;height:2" coordorigin="468,8255" coordsize="11232,0" path="m468,8255l11700,8255e" filled="f" stroked="t" strokeweight=".72pt" strokecolor="#747477">
                <v:path arrowok="t"/>
              </v:shape>
            </v:group>
            <v:group style="position:absolute;left:461;top:9065;width:11174;height:2" coordorigin="461,9065" coordsize="11174,2">
              <v:shape style="position:absolute;left:461;top:9065;width:11174;height:2" coordorigin="461,9065" coordsize="11174,0" path="m461,9065l11635,9065e" filled="f" stroked="t" strokeweight=".36pt" strokecolor="#646767">
                <v:path arrowok="t"/>
              </v:shape>
            </v:group>
            <v:group style="position:absolute;left:454;top:10163;width:11239;height:2" coordorigin="454,10163" coordsize="11239,2">
              <v:shape style="position:absolute;left:454;top:10163;width:11239;height:2" coordorigin="454,10163" coordsize="11239,0" path="m454,10163l11693,10163e" filled="f" stroked="t" strokeweight=".72pt" strokecolor="#5B6060">
                <v:path arrowok="t"/>
              </v:shape>
            </v:group>
            <v:group style="position:absolute;left:454;top:10400;width:11239;height:2" coordorigin="454,10400" coordsize="11239,2">
              <v:shape style="position:absolute;left:454;top:10400;width:11239;height:2" coordorigin="454,10400" coordsize="11239,0" path="m454,10400l11693,10400e" filled="f" stroked="t" strokeweight=".72pt" strokecolor="#545757">
                <v:path arrowok="t"/>
              </v:shape>
            </v:group>
            <v:group style="position:absolute;left:742;top:10879;width:10951;height:2" coordorigin="742,10879" coordsize="10951,2">
              <v:shape style="position:absolute;left:742;top:10879;width:10951;height:2" coordorigin="742,10879" coordsize="10951,0" path="m742,10879l11693,10879e" filled="f" stroked="t" strokeweight=".36pt" strokecolor="#575757">
                <v:path arrowok="t"/>
              </v:shape>
            </v:group>
            <v:group style="position:absolute;left:1094;top:11095;width:2;height:5047" coordorigin="1094,11095" coordsize="2,5047">
              <v:shape style="position:absolute;left:1094;top:11095;width:2;height:5047" coordorigin="1094,11095" coordsize="0,5047" path="m1094,16142l1094,11095e" filled="f" stroked="t" strokeweight=".72pt" strokecolor="#7C7C7C">
                <v:path arrowok="t"/>
              </v:shape>
            </v:group>
            <v:group style="position:absolute;left:454;top:11117;width:11239;height:2" coordorigin="454,11117" coordsize="11239,2">
              <v:shape style="position:absolute;left:454;top:11117;width:11239;height:2" coordorigin="454,11117" coordsize="11239,0" path="m454,11117l11693,11117e" filled="f" stroked="t" strokeweight=".36pt" strokecolor="#575757">
                <v:path arrowok="t"/>
              </v:shape>
            </v:group>
            <v:group style="position:absolute;left:1685;top:11095;width:2;height:5047" coordorigin="1685,11095" coordsize="2,5047">
              <v:shape style="position:absolute;left:1685;top:11095;width:2;height:5047" coordorigin="1685,11095" coordsize="0,5047" path="m1685,16142l1685,11095e" filled="f" stroked="t" strokeweight=".72pt" strokecolor="#747474">
                <v:path arrowok="t"/>
              </v:shape>
            </v:group>
            <v:group style="position:absolute;left:446;top:11358;width:11239;height:2" coordorigin="446,11358" coordsize="11239,2">
              <v:shape style="position:absolute;left:446;top:11358;width:11239;height:2" coordorigin="446,11358" coordsize="11239,0" path="m446,11358l11686,11358e" filled="f" stroked="t" strokeweight=".72pt" strokecolor="#575757">
                <v:path arrowok="t"/>
              </v:shape>
            </v:group>
            <v:group style="position:absolute;left:439;top:13428;width:1951;height:2" coordorigin="439,13428" coordsize="1951,2">
              <v:shape style="position:absolute;left:439;top:13428;width:1951;height:2" coordorigin="439,13428" coordsize="1951,0" path="m439,13428l2390,13428e" filled="f" stroked="t" strokeweight=".72pt" strokecolor="#5B6060">
                <v:path arrowok="t"/>
              </v:shape>
            </v:group>
            <v:group style="position:absolute;left:425;top:16135;width:11246;height:2" coordorigin="425,16135" coordsize="11246,2">
              <v:shape style="position:absolute;left:425;top:16135;width:11246;height:2" coordorigin="425,16135" coordsize="11246,0" path="m425,16135l11671,16135e" filled="f" stroked="t" strokeweight=".36pt" strokecolor="#575B5B">
                <v:path arrowok="t"/>
              </v:shape>
            </v:group>
            <v:group style="position:absolute;left:7452;top:11117;width:2;height:5033" coordorigin="7452,11117" coordsize="2,5033">
              <v:shape style="position:absolute;left:7452;top:11117;width:2;height:5033" coordorigin="7452,11117" coordsize="0,5033" path="m7452,16150l7452,11117e" filled="f" stroked="t" strokeweight=".72pt" strokecolor="#4F4F4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.7pt;margin-top:3.96pt;width:3.6pt;height:784.439977pt;mso-position-horizontal-relative:page;mso-position-vertical-relative:page;z-index:-7427" coordorigin="54,79" coordsize="72,15689">
            <v:group style="position:absolute;left:119;top:86;width:2;height:6473" coordorigin="119,86" coordsize="2,6473">
              <v:shape style="position:absolute;left:119;top:86;width:2;height:6473" coordorigin="119,86" coordsize="0,6473" path="m119,6559l119,86e" filled="f" stroked="t" strokeweight=".72pt" strokecolor="#C3C8BF">
                <v:path arrowok="t"/>
              </v:shape>
            </v:group>
            <v:group style="position:absolute;left:101;top:749;width:2;height:8258" coordorigin="101,749" coordsize="2,8258">
              <v:shape style="position:absolute;left:101;top:749;width:2;height:8258" coordorigin="101,749" coordsize="0,8258" path="m101,9007l101,749e" filled="f" stroked="t" strokeweight=".36pt" strokecolor="#C8C8C3">
                <v:path arrowok="t"/>
              </v:shape>
            </v:group>
            <v:group style="position:absolute;left:79;top:4291;width:2;height:9389" coordorigin="79,4291" coordsize="2,9389">
              <v:shape style="position:absolute;left:79;top:4291;width:2;height:9389" coordorigin="79,4291" coordsize="0,9389" path="m79,13680l79,4291e" filled="f" stroked="t" strokeweight=".36pt" strokecolor="#CCCCC8">
                <v:path arrowok="t"/>
              </v:shape>
            </v:group>
            <v:group style="position:absolute;left:61;top:7265;width:2;height:8496" coordorigin="61,7265" coordsize="2,8496">
              <v:shape style="position:absolute;left:61;top:7265;width:2;height:8496" coordorigin="61,7265" coordsize="0,8496" path="m61,15761l61,7265e" filled="f" stroked="t" strokeweight=".72pt" strokecolor="#CCCCC8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color w:val="282A2A"/>
          <w:spacing w:val="-20"/>
          <w:w w:val="151"/>
        </w:rPr>
        <w:t>i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51"/>
        </w:rPr>
        <w:t>tf</w:t>
      </w:r>
      <w:r>
        <w:rPr>
          <w:rFonts w:ascii="Arial" w:hAnsi="Arial" w:cs="Arial" w:eastAsia="Arial"/>
          <w:sz w:val="18"/>
          <w:szCs w:val="18"/>
          <w:color w:val="525454"/>
          <w:spacing w:val="-25"/>
          <w:w w:val="151"/>
        </w:rPr>
        <w:t> </w:t>
      </w:r>
      <w:r>
        <w:rPr>
          <w:rFonts w:ascii="Arial" w:hAnsi="Arial" w:cs="Arial" w:eastAsia="Arial"/>
          <w:sz w:val="18"/>
          <w:szCs w:val="18"/>
          <w:color w:val="525454"/>
          <w:spacing w:val="0"/>
          <w:w w:val="103"/>
        </w:rPr>
        <w:t>Eri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360" w:right="160"/>
        </w:sectPr>
      </w:pPr>
      <w:rPr/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237" w:right="4244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9"/>
          <w:w w:val="10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7"/>
        </w:rPr>
        <w:t>BÜYÜKŞEHİR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8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7"/>
        </w:rPr>
        <w:t>BELE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8"/>
          <w:w w:val="108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63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5"/>
        </w:rPr>
        <w:t>YESİ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0" w:after="0" w:line="240" w:lineRule="auto"/>
        <w:ind w:left="3354" w:right="437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6"/>
        </w:rPr>
        <w:t>iTFAi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8"/>
          <w:w w:val="10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41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6"/>
        </w:rPr>
        <w:t>DAİRESi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32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6"/>
        </w:rPr>
        <w:t>BAŞKANLIGI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5" w:after="0" w:line="240" w:lineRule="auto"/>
        <w:ind w:left="896" w:right="-20"/>
        <w:jc w:val="left"/>
        <w:tabs>
          <w:tab w:pos="28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color w:val="6B6E6E"/>
          <w:spacing w:val="0"/>
          <w:w w:val="115"/>
        </w:rPr>
        <w:t>IZ</w:t>
      </w:r>
      <w:r>
        <w:rPr>
          <w:rFonts w:ascii="Arial" w:hAnsi="Arial" w:cs="Arial" w:eastAsia="Arial"/>
          <w:sz w:val="14"/>
          <w:szCs w:val="14"/>
          <w:color w:val="6B6E6E"/>
          <w:spacing w:val="-2"/>
          <w:w w:val="115"/>
        </w:rPr>
        <w:t>M</w:t>
      </w:r>
      <w:r>
        <w:rPr>
          <w:rFonts w:ascii="Arial" w:hAnsi="Arial" w:cs="Arial" w:eastAsia="Arial"/>
          <w:sz w:val="14"/>
          <w:szCs w:val="14"/>
          <w:color w:val="414242"/>
          <w:spacing w:val="0"/>
          <w:w w:val="115"/>
        </w:rPr>
        <w:t>IR</w:t>
      </w:r>
      <w:r>
        <w:rPr>
          <w:rFonts w:ascii="Arial" w:hAnsi="Arial" w:cs="Arial" w:eastAsia="Arial"/>
          <w:sz w:val="14"/>
          <w:szCs w:val="14"/>
          <w:color w:val="414242"/>
          <w:spacing w:val="-10"/>
          <w:w w:val="115"/>
        </w:rPr>
        <w:t> </w:t>
      </w:r>
      <w:r>
        <w:rPr>
          <w:rFonts w:ascii="Arial" w:hAnsi="Arial" w:cs="Arial" w:eastAsia="Arial"/>
          <w:sz w:val="14"/>
          <w:szCs w:val="14"/>
          <w:color w:val="414242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color w:val="414242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15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7"/>
          <w:w w:val="115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15"/>
          <w:position w:val="1"/>
        </w:rPr>
        <w:t>faiye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27"/>
          <w:w w:val="11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Aci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62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3"/>
          <w:w w:val="62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6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2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  <w:position w:val="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8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ahale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1"/>
        </w:rPr>
        <w:t>Şu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6"/>
          <w:position w:val="1"/>
        </w:rPr>
        <w:t>Müdürlüğü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39" w:lineRule="exact"/>
        <w:ind w:left="625" w:right="-20"/>
        <w:jc w:val="left"/>
        <w:tabs>
          <w:tab w:pos="40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4.78466pt;margin-top:-42.99527pt;width:470.427613pt;height:46.845824pt;mso-position-horizontal-relative:page;mso-position-vertical-relative:paragraph;z-index:-7413" type="#_x0000_t202" filled="f" stroked="f">
            <v:textbox inset="0,0,0,0">
              <w:txbxContent>
                <w:p>
                  <w:pPr>
                    <w:spacing w:before="0" w:after="0" w:line="937" w:lineRule="exact"/>
                    <w:ind w:right="-181"/>
                    <w:jc w:val="left"/>
                    <w:tabs>
                      <w:tab w:pos="8360" w:val="left"/>
                    </w:tabs>
                    <w:rPr>
                      <w:rFonts w:ascii="Arial" w:hAnsi="Arial" w:cs="Arial" w:eastAsia="Arial"/>
                      <w:sz w:val="77"/>
                      <w:szCs w:val="77"/>
                    </w:rPr>
                  </w:pPr>
                  <w:rPr/>
                  <w:r>
                    <w:rPr>
                      <w:rFonts w:ascii="Arial" w:hAnsi="Arial" w:cs="Arial" w:eastAsia="Arial"/>
                      <w:sz w:val="87"/>
                      <w:szCs w:val="87"/>
                      <w:color w:val="414242"/>
                      <w:spacing w:val="0"/>
                      <w:w w:val="164"/>
                      <w:b/>
                      <w:bCs/>
                      <w:position w:val="4"/>
                    </w:rPr>
                    <w:t>1</w:t>
                  </w:r>
                  <w:r>
                    <w:rPr>
                      <w:rFonts w:ascii="Arial" w:hAnsi="Arial" w:cs="Arial" w:eastAsia="Arial"/>
                      <w:sz w:val="87"/>
                      <w:szCs w:val="87"/>
                      <w:color w:val="414242"/>
                      <w:spacing w:val="-382"/>
                      <w:w w:val="164"/>
                      <w:b/>
                      <w:bCs/>
                      <w:position w:val="4"/>
                    </w:rPr>
                    <w:t> </w:t>
                  </w:r>
                  <w:r>
                    <w:rPr>
                      <w:rFonts w:ascii="Arial" w:hAnsi="Arial" w:cs="Arial" w:eastAsia="Arial"/>
                      <w:sz w:val="87"/>
                      <w:szCs w:val="87"/>
                      <w:color w:val="414242"/>
                      <w:spacing w:val="0"/>
                      <w:w w:val="100"/>
                      <w:b/>
                      <w:bCs/>
                      <w:position w:val="4"/>
                    </w:rPr>
                    <w:tab/>
                  </w:r>
                  <w:r>
                    <w:rPr>
                      <w:rFonts w:ascii="Arial" w:hAnsi="Arial" w:cs="Arial" w:eastAsia="Arial"/>
                      <w:sz w:val="87"/>
                      <w:szCs w:val="87"/>
                      <w:color w:val="414242"/>
                      <w:spacing w:val="0"/>
                      <w:w w:val="100"/>
                      <w:b/>
                      <w:bCs/>
                      <w:position w:val="4"/>
                    </w:rPr>
                  </w:r>
                  <w:r>
                    <w:rPr>
                      <w:rFonts w:ascii="Arial" w:hAnsi="Arial" w:cs="Arial" w:eastAsia="Arial"/>
                      <w:sz w:val="77"/>
                      <w:szCs w:val="77"/>
                      <w:color w:val="6B6E6E"/>
                      <w:spacing w:val="0"/>
                      <w:w w:val="164"/>
                      <w:position w:val="-4"/>
                    </w:rPr>
                    <w:t>M</w:t>
                  </w:r>
                  <w:r>
                    <w:rPr>
                      <w:rFonts w:ascii="Arial" w:hAnsi="Arial" w:cs="Arial" w:eastAsia="Arial"/>
                      <w:sz w:val="77"/>
                      <w:szCs w:val="77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3.388901pt;margin-top:7.694619pt;width:47.323362pt;height:7pt;mso-position-horizontal-relative:page;mso-position-vertical-relative:paragraph;z-index:-7411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color w:val="565757"/>
                      <w:spacing w:val="0"/>
                      <w:w w:val="115"/>
                    </w:rPr>
                    <w:t>BELEDIYESI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color w:val="414242"/>
          <w:spacing w:val="0"/>
          <w:w w:val="112"/>
          <w:position w:val="7"/>
        </w:rPr>
        <w:t>BÜYÜKŞEHIR</w:t>
      </w:r>
      <w:r>
        <w:rPr>
          <w:rFonts w:ascii="Arial" w:hAnsi="Arial" w:cs="Arial" w:eastAsia="Arial"/>
          <w:sz w:val="14"/>
          <w:szCs w:val="14"/>
          <w:color w:val="414242"/>
          <w:spacing w:val="0"/>
          <w:w w:val="100"/>
          <w:position w:val="7"/>
        </w:rPr>
        <w:tab/>
      </w:r>
      <w:r>
        <w:rPr>
          <w:rFonts w:ascii="Arial" w:hAnsi="Arial" w:cs="Arial" w:eastAsia="Arial"/>
          <w:sz w:val="14"/>
          <w:szCs w:val="14"/>
          <w:color w:val="414242"/>
          <w:spacing w:val="0"/>
          <w:w w:val="100"/>
          <w:position w:val="7"/>
        </w:rPr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1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ANG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8"/>
          <w:w w:val="75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8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5"/>
          <w:position w:val="0"/>
        </w:rPr>
        <w:t>RAPORU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42" w:after="0" w:line="240" w:lineRule="auto"/>
        <w:ind w:left="126" w:right="-20"/>
        <w:jc w:val="left"/>
        <w:tabs>
          <w:tab w:pos="1520" w:val="left"/>
          <w:tab w:pos="2740" w:val="left"/>
          <w:tab w:pos="5120" w:val="left"/>
          <w:tab w:pos="7120" w:val="left"/>
        </w:tabs>
        <w:rPr>
          <w:rFonts w:ascii="Arial" w:hAnsi="Arial" w:cs="Arial" w:eastAsia="Arial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Pla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4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1"/>
        </w:rPr>
        <w:t>Tarihi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3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22"/>
          <w:w w:val="13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5"/>
          <w:position w:val="1"/>
        </w:rPr>
        <w:t>14.10.2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5"/>
          <w:w w:val="95"/>
          <w:position w:val="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5"/>
          <w:w w:val="95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5"/>
          <w:position w:val="1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46"/>
          <w:w w:val="9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7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69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90"/>
          <w:position w:val="1"/>
        </w:rPr>
        <w:t>ildi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24"/>
          <w:w w:val="90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0"/>
          <w:position w:val="1"/>
        </w:rPr>
        <w:t>·im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7"/>
          <w:w w:val="9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Sıra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53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4"/>
          <w:w w:val="65"/>
          <w:position w:val="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3"/>
          <w:position w:val="0"/>
        </w:rPr>
        <w:t>Bildirim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0"/>
        </w:rPr>
        <w:t>20.02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8"/>
          <w:position w:val="0"/>
        </w:rPr>
        <w:t>tre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37"/>
          <w:w w:val="100"/>
          <w:position w:val="0"/>
        </w:rPr>
        <w:t> </w:t>
      </w:r>
      <w:r>
        <w:rPr>
          <w:rFonts w:ascii="Arial" w:hAnsi="Arial" w:cs="Arial" w:eastAsia="Arial"/>
          <w:sz w:val="26"/>
          <w:szCs w:val="26"/>
          <w:color w:val="565757"/>
          <w:spacing w:val="0"/>
          <w:w w:val="100"/>
          <w:position w:val="0"/>
        </w:rPr>
        <w:t>ı:</w:t>
      </w:r>
      <w:r>
        <w:rPr>
          <w:rFonts w:ascii="Arial" w:hAnsi="Arial" w:cs="Arial" w:eastAsia="Arial"/>
          <w:sz w:val="26"/>
          <w:szCs w:val="26"/>
          <w:color w:val="000000"/>
          <w:spacing w:val="0"/>
          <w:w w:val="100"/>
          <w:position w:val="0"/>
        </w:rPr>
      </w:r>
    </w:p>
    <w:p>
      <w:pPr>
        <w:spacing w:before="0" w:after="0" w:line="217" w:lineRule="exact"/>
        <w:ind w:left="148" w:right="-20"/>
        <w:jc w:val="left"/>
        <w:tabs>
          <w:tab w:pos="1520" w:val="left"/>
          <w:tab w:pos="2740" w:val="left"/>
          <w:tab w:pos="4100" w:val="left"/>
          <w:tab w:pos="5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Kayıt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Tarihi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5"/>
          <w:w w:val="13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0"/>
          <w:position w:val="0"/>
        </w:rPr>
        <w:t>14.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54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0.2017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2"/>
          <w:position w:val="0"/>
        </w:rPr>
        <w:t>!Ka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7"/>
          <w:w w:val="93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11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1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22"/>
          <w:w w:val="13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68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0226</w:t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77"/>
          <w:position w:val="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76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3"/>
          <w:position w:val="0"/>
        </w:rPr>
        <w:t>ildirim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14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Ala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24"/>
          <w:w w:val="13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6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6"/>
          <w:w w:val="96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6"/>
          <w:w w:val="9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6"/>
          <w:position w:val="0"/>
        </w:rPr>
        <w:t>kez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2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6" w:after="0" w:line="240" w:lineRule="auto"/>
        <w:ind w:left="14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6"/>
        </w:rPr>
        <w:t>Bildiri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7"/>
          <w:w w:val="9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7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1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Adre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5"/>
        </w:rPr>
        <w:t>Çiğl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7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14"/>
          <w:w w:val="7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Atasanayi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Malı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8780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Soka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6"/>
        </w:rPr>
        <w:t>Üz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6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9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7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40" w:lineRule="auto"/>
        <w:ind w:left="148" w:right="-20"/>
        <w:jc w:val="left"/>
        <w:tabs>
          <w:tab w:pos="15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oö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Adres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3"/>
        </w:rPr>
        <w:t>Çiğl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7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21"/>
          <w:w w:val="7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Atasanayi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6"/>
        </w:rPr>
        <w:t>Malı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6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1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8780/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Soka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Üzeri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" w:after="0" w:line="240" w:lineRule="auto"/>
        <w:ind w:left="148" w:right="-20"/>
        <w:jc w:val="left"/>
        <w:tabs>
          <w:tab w:pos="1520" w:val="left"/>
          <w:tab w:pos="4460" w:val="left"/>
          <w:tab w:pos="76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78"/>
          <w:position w:val="1"/>
        </w:rPr>
        <w:t>TUrU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4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Çö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5"/>
          <w:position w:val="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6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86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86"/>
          <w:position w:val="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86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8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20"/>
          <w:w w:val="8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Sınıfı: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4"/>
          <w:position w:val="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7"/>
          <w:w w:val="95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0"/>
          <w:w w:val="56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7"/>
          <w:w w:val="56"/>
          <w:position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1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9"/>
          <w:position w:val="0"/>
        </w:rPr>
        <w:t>Sebe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9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3"/>
          <w:w w:val="13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4"/>
          <w:w w:val="95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5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4"/>
          <w:w w:val="95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6"/>
          <w:w w:val="95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5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5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6"/>
          <w:w w:val="9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8"/>
          <w:position w:val="0"/>
        </w:rPr>
        <w:t>Dikka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8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0"/>
        </w:rPr>
        <w:t>izlik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40" w:after="0" w:line="200" w:lineRule="exact"/>
        <w:ind w:left="3218" w:right="3099" w:firstLine="-3091"/>
        <w:jc w:val="left"/>
        <w:tabs>
          <w:tab w:pos="3200" w:val="left"/>
          <w:tab w:pos="6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1.476334pt;margin-top:12.908075pt;width:33.243913pt;height:26pt;mso-position-horizontal-relative:page;mso-position-vertical-relative:paragraph;z-index:-7412" type="#_x0000_t202" filled="f" stroked="f">
            <v:textbox inset="0,0,0,0">
              <w:txbxContent>
                <w:p>
                  <w:pPr>
                    <w:spacing w:before="0" w:after="0" w:line="520" w:lineRule="exact"/>
                    <w:ind w:right="-118"/>
                    <w:jc w:val="left"/>
                    <w:tabs>
                      <w:tab w:pos="540" w:val="left"/>
                    </w:tabs>
                    <w:rPr>
                      <w:rFonts w:ascii="Arial" w:hAnsi="Arial" w:cs="Arial" w:eastAsia="Arial"/>
                      <w:sz w:val="42"/>
                      <w:szCs w:val="42"/>
                    </w:rPr>
                  </w:pPr>
                  <w:rPr/>
                  <w:r>
                    <w:rPr>
                      <w:rFonts w:ascii="Arial" w:hAnsi="Arial" w:cs="Arial" w:eastAsia="Arial"/>
                      <w:sz w:val="52"/>
                      <w:szCs w:val="52"/>
                      <w:color w:val="414242"/>
                      <w:spacing w:val="0"/>
                      <w:w w:val="100"/>
                      <w:position w:val="-1"/>
                    </w:rPr>
                    <w:t>ı</w:t>
                  </w:r>
                  <w:r>
                    <w:rPr>
                      <w:rFonts w:ascii="Arial" w:hAnsi="Arial" w:cs="Arial" w:eastAsia="Arial"/>
                      <w:sz w:val="52"/>
                      <w:szCs w:val="52"/>
                      <w:color w:val="414242"/>
                      <w:spacing w:val="-110"/>
                      <w:w w:val="100"/>
                      <w:position w:val="-1"/>
                    </w:rPr>
                    <w:t> </w:t>
                  </w:r>
                  <w:r>
                    <w:rPr>
                      <w:rFonts w:ascii="Arial" w:hAnsi="Arial" w:cs="Arial" w:eastAsia="Arial"/>
                      <w:sz w:val="52"/>
                      <w:szCs w:val="52"/>
                      <w:color w:val="414242"/>
                      <w:spacing w:val="0"/>
                      <w:w w:val="100"/>
                      <w:position w:val="-1"/>
                    </w:rPr>
                    <w:tab/>
                  </w:r>
                  <w:r>
                    <w:rPr>
                      <w:rFonts w:ascii="Arial" w:hAnsi="Arial" w:cs="Arial" w:eastAsia="Arial"/>
                      <w:sz w:val="52"/>
                      <w:szCs w:val="52"/>
                      <w:color w:val="414242"/>
                      <w:spacing w:val="0"/>
                      <w:w w:val="100"/>
                      <w:position w:val="-1"/>
                    </w:rPr>
                  </w:r>
                  <w:r>
                    <w:rPr>
                      <w:rFonts w:ascii="Arial" w:hAnsi="Arial" w:cs="Arial" w:eastAsia="Arial"/>
                      <w:sz w:val="42"/>
                      <w:szCs w:val="42"/>
                      <w:color w:val="919599"/>
                      <w:spacing w:val="-48"/>
                      <w:w w:val="50"/>
                      <w:position w:val="-1"/>
                    </w:rPr>
                    <w:t>.</w:t>
                  </w:r>
                  <w:r>
                    <w:rPr>
                      <w:rFonts w:ascii="Arial" w:hAnsi="Arial" w:cs="Arial" w:eastAsia="Arial"/>
                      <w:sz w:val="42"/>
                      <w:szCs w:val="42"/>
                      <w:color w:val="414242"/>
                      <w:spacing w:val="-27"/>
                      <w:w w:val="76"/>
                      <w:position w:val="-1"/>
                    </w:rPr>
                    <w:t>ı</w:t>
                  </w:r>
                  <w:r>
                    <w:rPr>
                      <w:rFonts w:ascii="Arial" w:hAnsi="Arial" w:cs="Arial" w:eastAsia="Arial"/>
                      <w:sz w:val="42"/>
                      <w:szCs w:val="42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1"/>
          <w:position w:val="1"/>
        </w:rPr>
        <w:t>!Yangı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1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23"/>
          <w:w w:val="91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Binada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1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4"/>
          <w:w w:val="85"/>
          <w:position w:val="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8"/>
          <w:w w:val="85"/>
          <w:position w:val="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85"/>
          <w:position w:val="2"/>
        </w:rPr>
        <w:t>pını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85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9"/>
          <w:w w:val="85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2"/>
        </w:rPr>
        <w:t>Şekli: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6"/>
          <w:position w:val="0"/>
        </w:rPr>
        <w:t>Kullanım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1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0"/>
        </w:rPr>
        <w:t>Şekli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21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23"/>
          <w:w w:val="12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21"/>
          <w:position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2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Betonarme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4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7"/>
          <w:position w:val="0"/>
        </w:rPr>
        <w:t>Ahşa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7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4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83"/>
          <w:position w:val="0"/>
        </w:rPr>
        <w:t>,Çel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7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0"/>
        </w:rPr>
        <w:t>ğer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01" w:lineRule="exact"/>
        <w:ind w:left="5133" w:right="-20"/>
        <w:jc w:val="left"/>
        <w:tabs>
          <w:tab w:pos="6000" w:val="left"/>
        </w:tabs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38"/>
          <w:szCs w:val="38"/>
          <w:color w:val="919599"/>
          <w:spacing w:val="0"/>
          <w:w w:val="149"/>
        </w:rPr>
        <w:t>l</w:t>
      </w:r>
      <w:r>
        <w:rPr>
          <w:rFonts w:ascii="Arial" w:hAnsi="Arial" w:cs="Arial" w:eastAsia="Arial"/>
          <w:sz w:val="38"/>
          <w:szCs w:val="38"/>
          <w:color w:val="919599"/>
          <w:spacing w:val="-78"/>
          <w:w w:val="149"/>
        </w:rPr>
        <w:t> </w:t>
      </w:r>
      <w:r>
        <w:rPr>
          <w:rFonts w:ascii="Arial" w:hAnsi="Arial" w:cs="Arial" w:eastAsia="Arial"/>
          <w:sz w:val="38"/>
          <w:szCs w:val="38"/>
          <w:color w:val="ACAFB1"/>
          <w:spacing w:val="0"/>
          <w:w w:val="358"/>
        </w:rPr>
        <w:t>-</w:t>
      </w:r>
      <w:r>
        <w:rPr>
          <w:rFonts w:ascii="Arial" w:hAnsi="Arial" w:cs="Arial" w:eastAsia="Arial"/>
          <w:sz w:val="38"/>
          <w:szCs w:val="38"/>
          <w:color w:val="ACAFB1"/>
          <w:spacing w:val="-187"/>
          <w:w w:val="358"/>
        </w:rPr>
        <w:t> </w:t>
      </w:r>
      <w:r>
        <w:rPr>
          <w:rFonts w:ascii="Arial" w:hAnsi="Arial" w:cs="Arial" w:eastAsia="Arial"/>
          <w:sz w:val="38"/>
          <w:szCs w:val="38"/>
          <w:color w:val="565757"/>
          <w:spacing w:val="0"/>
          <w:w w:val="105"/>
        </w:rPr>
        <w:t>]</w:t>
      </w:r>
      <w:r>
        <w:rPr>
          <w:rFonts w:ascii="Arial" w:hAnsi="Arial" w:cs="Arial" w:eastAsia="Arial"/>
          <w:sz w:val="38"/>
          <w:szCs w:val="38"/>
          <w:color w:val="565757"/>
          <w:spacing w:val="0"/>
          <w:w w:val="100"/>
        </w:rPr>
        <w:tab/>
      </w:r>
      <w:r>
        <w:rPr>
          <w:rFonts w:ascii="Arial" w:hAnsi="Arial" w:cs="Arial" w:eastAsia="Arial"/>
          <w:sz w:val="38"/>
          <w:szCs w:val="38"/>
          <w:color w:val="565757"/>
          <w:spacing w:val="0"/>
          <w:w w:val="100"/>
        </w:rPr>
      </w:r>
      <w:r>
        <w:rPr>
          <w:rFonts w:ascii="Arial" w:hAnsi="Arial" w:cs="Arial" w:eastAsia="Arial"/>
          <w:sz w:val="38"/>
          <w:szCs w:val="38"/>
          <w:color w:val="ACAFB1"/>
          <w:spacing w:val="26"/>
          <w:w w:val="268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4"/>
          <w:position w:val="2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5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3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63"/>
          <w:position w:val="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63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1"/>
          <w:w w:val="63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2"/>
        </w:rPr>
        <w:t>Kontrol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86"/>
          <w:position w:val="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12"/>
          <w:w w:val="62"/>
          <w:position w:val="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7"/>
          <w:position w:val="2"/>
        </w:rPr>
        <w:t>tına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6"/>
          <w:w w:val="91"/>
          <w:position w:val="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77"/>
          <w:position w:val="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2"/>
        </w:rPr>
        <w:t>ına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2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8"/>
          <w:position w:val="2"/>
        </w:rPr>
        <w:t>20.1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24"/>
          <w:w w:val="100"/>
          <w:position w:val="2"/>
        </w:rPr>
        <w:t> </w:t>
      </w:r>
      <w:r>
        <w:rPr>
          <w:rFonts w:ascii="Arial" w:hAnsi="Arial" w:cs="Arial" w:eastAsia="Arial"/>
          <w:sz w:val="26"/>
          <w:szCs w:val="26"/>
          <w:color w:val="414242"/>
          <w:spacing w:val="0"/>
          <w:w w:val="186"/>
          <w:position w:val="2"/>
        </w:rPr>
        <w:t>ı</w:t>
      </w:r>
      <w:r>
        <w:rPr>
          <w:rFonts w:ascii="Arial" w:hAnsi="Arial" w:cs="Arial" w:eastAsia="Arial"/>
          <w:sz w:val="26"/>
          <w:szCs w:val="26"/>
          <w:color w:val="000000"/>
          <w:spacing w:val="0"/>
          <w:w w:val="100"/>
          <w:position w:val="0"/>
        </w:rPr>
      </w:r>
    </w:p>
    <w:p>
      <w:pPr>
        <w:spacing w:before="0" w:after="0" w:line="299" w:lineRule="exact"/>
        <w:ind w:left="141" w:right="-20"/>
        <w:jc w:val="left"/>
        <w:tabs>
          <w:tab w:pos="1740" w:val="left"/>
          <w:tab w:pos="52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3"/>
        </w:rPr>
        <w:t>Yana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3"/>
        </w:rPr>
        <w:t>Şeyin: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2"/>
        </w:rPr>
        <w:t>Sahibi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30"/>
          <w:position w:val="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63"/>
          <w:w w:val="130"/>
          <w:position w:val="2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color w:val="565757"/>
          <w:spacing w:val="0"/>
          <w:w w:val="64"/>
          <w:position w:val="1"/>
        </w:rPr>
        <w:t>-</w:t>
      </w:r>
      <w:r>
        <w:rPr>
          <w:rFonts w:ascii="Times New Roman" w:hAnsi="Times New Roman" w:cs="Times New Roman" w:eastAsia="Times New Roman"/>
          <w:sz w:val="31"/>
          <w:szCs w:val="31"/>
          <w:color w:val="565757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31"/>
          <w:szCs w:val="31"/>
          <w:color w:val="565757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2"/>
        </w:rPr>
        <w:t>[Kiracı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2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2"/>
        </w:rPr>
        <w:t>Kulla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7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0"/>
          <w:w w:val="100"/>
          <w:position w:val="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4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13"/>
          <w:position w:val="2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4" w:after="0" w:line="221" w:lineRule="exact"/>
        <w:ind w:left="174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3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8"/>
          <w:w w:val="13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Bilal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ALB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-1"/>
        </w:rPr>
        <w:t>YRAK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56" w:lineRule="exact"/>
        <w:ind w:left="1743" w:right="-20"/>
        <w:jc w:val="left"/>
        <w:tabs>
          <w:tab w:pos="4260" w:val="left"/>
          <w:tab w:pos="7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6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7"/>
        </w:rPr>
        <w:t>Sayı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8"/>
          <w:w w:val="9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0"/>
          <w:w w:val="130"/>
        </w:rPr>
        <w:t> </w:t>
      </w:r>
      <w:r>
        <w:rPr>
          <w:rFonts w:ascii="Arial" w:hAnsi="Arial" w:cs="Arial" w:eastAsia="Arial"/>
          <w:sz w:val="26"/>
          <w:szCs w:val="26"/>
          <w:color w:val="2D2F2F"/>
          <w:spacing w:val="0"/>
          <w:w w:val="100"/>
        </w:rPr>
        <w:t>ı</w:t>
      </w:r>
      <w:r>
        <w:rPr>
          <w:rFonts w:ascii="Arial" w:hAnsi="Arial" w:cs="Arial" w:eastAsia="Arial"/>
          <w:sz w:val="26"/>
          <w:szCs w:val="26"/>
          <w:color w:val="2D2F2F"/>
          <w:spacing w:val="-55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2D2F2F"/>
          <w:spacing w:val="0"/>
          <w:w w:val="100"/>
        </w:rPr>
        <w:tab/>
      </w:r>
      <w:r>
        <w:rPr>
          <w:rFonts w:ascii="Arial" w:hAnsi="Arial" w:cs="Arial" w:eastAsia="Arial"/>
          <w:sz w:val="26"/>
          <w:szCs w:val="26"/>
          <w:color w:val="2D2F2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237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3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2"/>
        </w:rPr>
        <w:t>'Varı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2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2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4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1"/>
          <w:position w:val="-2"/>
        </w:rPr>
        <w:t>20.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3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54"/>
          <w:position w:val="-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6"/>
          <w:w w:val="54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2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00" w:h="16820"/>
          <w:pgMar w:top="560" w:bottom="280" w:left="600" w:right="340"/>
        </w:sectPr>
      </w:pPr>
      <w:rPr/>
    </w:p>
    <w:p>
      <w:pPr>
        <w:spacing w:before="0" w:after="0" w:line="204" w:lineRule="exact"/>
        <w:ind w:left="126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Giden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4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aç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7"/>
        </w:rPr>
        <w:t>Plakası: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12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5288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40"/>
          <w:cols w:num="2" w:equalWidth="0">
            <w:col w:w="620" w:space="1123"/>
            <w:col w:w="9217"/>
          </w:cols>
        </w:sectPr>
      </w:pPr>
      <w:rPr/>
    </w:p>
    <w:p>
      <w:pPr>
        <w:spacing w:before="0" w:after="0" w:line="262" w:lineRule="exact"/>
        <w:ind w:left="141" w:right="-20"/>
        <w:jc w:val="left"/>
        <w:tabs>
          <w:tab w:pos="4280" w:val="left"/>
          <w:tab w:pos="67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3"/>
        </w:rPr>
        <w:t>Ekibin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3"/>
          <w:position w:val="-1"/>
        </w:rPr>
        <w:t>Elekt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2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-1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Arıza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3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28"/>
          <w:w w:val="13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3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"/>
          <w:w w:val="102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medi.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6" w:after="0" w:line="253" w:lineRule="auto"/>
        <w:ind w:left="4286" w:right="3329" w:firstLine="14"/>
        <w:jc w:val="left"/>
        <w:tabs>
          <w:tab w:pos="67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68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2"/>
          <w:w w:val="6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Acil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Servi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6"/>
        </w:rPr>
        <w:t>Saat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0"/>
        </w:rPr>
        <w:t>Gelme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31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0"/>
        </w:rPr>
        <w:t>i.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6"/>
        </w:rPr>
        <w:t>Emniye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8"/>
          <w:w w:val="9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96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7"/>
          <w:w w:val="96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6"/>
        </w:rPr>
        <w:t>andarma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9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8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88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8"/>
        </w:rPr>
        <w:t>Saat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28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Gelmedi.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6" w:lineRule="exact"/>
        <w:ind w:left="1750" w:right="-20"/>
        <w:jc w:val="left"/>
        <w:tabs>
          <w:tab w:pos="4280" w:val="left"/>
          <w:tab w:pos="67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6"/>
          <w:w w:val="9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6"/>
          <w:w w:val="9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9"/>
          <w:w w:val="9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5"/>
        </w:rPr>
        <w:t>sonel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5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Sayıs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2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88"/>
        </w:rPr>
        <w:t>Do,!talgaz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5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6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24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9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3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6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20"/>
        </w:rPr>
        <w:t>:G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9"/>
          <w:w w:val="12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12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5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6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6" w:after="0" w:line="230" w:lineRule="exact"/>
        <w:ind w:left="126" w:right="2332" w:firstLine="14"/>
        <w:jc w:val="left"/>
        <w:tabs>
          <w:tab w:pos="1720" w:val="left"/>
          <w:tab w:pos="4260" w:val="left"/>
          <w:tab w:pos="7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Yardımcı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Ekip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  <w:position w:val="0"/>
        </w:rPr>
        <w:t>ık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2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0"/>
          <w:w w:val="93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1"/>
          <w:w w:val="93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3"/>
          <w:position w:val="0"/>
        </w:rPr>
        <w:t>aç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1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Sayısı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64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26"/>
          <w:w w:val="6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919599"/>
          <w:spacing w:val="0"/>
          <w:w w:val="66"/>
          <w:position w:val="-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919599"/>
          <w:spacing w:val="4"/>
          <w:w w:val="66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3"/>
        </w:rPr>
        <w:t>rersonel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3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1"/>
          <w:position w:val="-3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7"/>
          <w:w w:val="102"/>
          <w:position w:val="-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3"/>
          <w:w w:val="63"/>
          <w:position w:val="-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2"/>
          <w:w w:val="117"/>
          <w:position w:val="-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6"/>
          <w:position w:val="-3"/>
        </w:rPr>
        <w:t>ı: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1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13"/>
          <w:position w:val="-3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13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Gitmişse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4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4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7"/>
          <w:w w:val="94"/>
          <w:position w:val="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94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4"/>
          <w:w w:val="94"/>
          <w:position w:val="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4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5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13"/>
          <w:position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" w:after="0" w:line="240" w:lineRule="auto"/>
        <w:ind w:left="175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4"/>
        </w:rPr>
        <w:t>Yardıma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10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4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8"/>
        </w:rPr>
        <w:t>Plaka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8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56" w:after="0" w:line="240" w:lineRule="auto"/>
        <w:ind w:left="174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4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4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3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Amirini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Adı-Soyadı: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13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30" w:lineRule="exact"/>
        <w:ind w:left="134" w:right="2426" w:firstLine="-7"/>
        <w:jc w:val="left"/>
        <w:tabs>
          <w:tab w:pos="18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Olayı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6"/>
          <w:w w:val="10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rüldüğü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rine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9"/>
        </w:rPr>
        <w:t>varıldığında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18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7"/>
        </w:rPr>
        <w:t>alevi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6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dumaıılı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1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4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şekilde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yanmakta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olduğ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0"/>
          <w:w w:val="100"/>
        </w:rPr>
        <w:t>gö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üldü.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Durum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4237" w:right="3866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8"/>
          <w:w w:val="9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0"/>
        </w:rPr>
        <w:t>ııdi.lrme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7"/>
          <w:w w:val="9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21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2"/>
        </w:rPr>
        <w:t>Ku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6"/>
          <w:w w:val="9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3"/>
        </w:rPr>
        <w:t>anıla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6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7"/>
        </w:rPr>
        <w:t>sönd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12"/>
          <w:w w:val="97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9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79"/>
        </w:rPr>
        <w:t>ücU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" w:after="0" w:line="190" w:lineRule="exact"/>
        <w:ind w:left="126" w:right="-20"/>
        <w:jc w:val="left"/>
        <w:tabs>
          <w:tab w:pos="2200" w:val="left"/>
          <w:tab w:pos="4260" w:val="left"/>
          <w:tab w:pos="6160" w:val="left"/>
          <w:tab w:pos="77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3"/>
        </w:rPr>
        <w:t>Söndürme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-3"/>
        </w:rPr>
        <w:t>Türü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3"/>
        </w:rPr>
        <w:t>Sul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3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9"/>
          <w:position w:val="-3"/>
        </w:rPr>
        <w:t>söndü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3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91"/>
          <w:position w:val="-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90"/>
          <w:position w:val="-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3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-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4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-5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4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5"/>
        </w:rPr>
        <w:t>m3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5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5"/>
        </w:rPr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89"/>
          <w:position w:val="-5"/>
        </w:rPr>
        <w:t>IKöpük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24"/>
          <w:w w:val="89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5"/>
          <w:w w:val="100"/>
          <w:position w:val="-5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-5"/>
          <w:w w:val="100"/>
          <w:position w:val="-5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5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5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5"/>
        </w:rPr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3"/>
          <w:position w:val="-5"/>
        </w:rPr>
        <w:t>IK.K.T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3"/>
          <w:position w:val="-5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1"/>
          <w:w w:val="93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5"/>
        </w:rPr>
        <w:t>Kg.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32" w:lineRule="exact"/>
        <w:ind w:left="4272" w:right="-20"/>
        <w:jc w:val="left"/>
        <w:tabs>
          <w:tab w:pos="6160" w:val="left"/>
          <w:tab w:pos="7720" w:val="left"/>
        </w:tabs>
        <w:rPr>
          <w:rFonts w:ascii="Arial" w:hAnsi="Arial" w:cs="Arial" w:eastAsia="Arial"/>
          <w:sz w:val="38"/>
          <w:szCs w:val="38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2"/>
        </w:rPr>
        <w:t>0,5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2"/>
        </w:rPr>
      </w:r>
      <w:r>
        <w:rPr>
          <w:rFonts w:ascii="Arial" w:hAnsi="Arial" w:cs="Arial" w:eastAsia="Arial"/>
          <w:sz w:val="38"/>
          <w:szCs w:val="38"/>
          <w:color w:val="6B6E6E"/>
          <w:spacing w:val="0"/>
          <w:w w:val="59"/>
          <w:position w:val="1"/>
        </w:rPr>
        <w:t>ı</w:t>
      </w:r>
      <w:r>
        <w:rPr>
          <w:rFonts w:ascii="Arial" w:hAnsi="Arial" w:cs="Arial" w:eastAsia="Arial"/>
          <w:sz w:val="38"/>
          <w:szCs w:val="38"/>
          <w:color w:val="6B6E6E"/>
          <w:spacing w:val="14"/>
          <w:w w:val="59"/>
          <w:position w:val="1"/>
        </w:rPr>
        <w:t> </w:t>
      </w:r>
      <w:r>
        <w:rPr>
          <w:rFonts w:ascii="Arial" w:hAnsi="Arial" w:cs="Arial" w:eastAsia="Arial"/>
          <w:sz w:val="38"/>
          <w:szCs w:val="38"/>
          <w:color w:val="6B6E6E"/>
          <w:spacing w:val="0"/>
          <w:w w:val="59"/>
          <w:position w:val="1"/>
        </w:rPr>
        <w:t>-</w:t>
      </w:r>
      <w:r>
        <w:rPr>
          <w:rFonts w:ascii="Arial" w:hAnsi="Arial" w:cs="Arial" w:eastAsia="Arial"/>
          <w:sz w:val="38"/>
          <w:szCs w:val="38"/>
          <w:color w:val="6B6E6E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38"/>
          <w:szCs w:val="38"/>
          <w:color w:val="6B6E6E"/>
          <w:spacing w:val="0"/>
          <w:w w:val="100"/>
          <w:position w:val="1"/>
        </w:rPr>
      </w:r>
      <w:r>
        <w:rPr>
          <w:rFonts w:ascii="Arial" w:hAnsi="Arial" w:cs="Arial" w:eastAsia="Arial"/>
          <w:sz w:val="38"/>
          <w:szCs w:val="38"/>
          <w:color w:val="565757"/>
          <w:spacing w:val="0"/>
          <w:w w:val="84"/>
          <w:position w:val="1"/>
        </w:rPr>
        <w:t>ı</w:t>
      </w:r>
      <w:r>
        <w:rPr>
          <w:rFonts w:ascii="Arial" w:hAnsi="Arial" w:cs="Arial" w:eastAsia="Arial"/>
          <w:sz w:val="38"/>
          <w:szCs w:val="38"/>
          <w:color w:val="565757"/>
          <w:spacing w:val="-49"/>
          <w:w w:val="100"/>
          <w:position w:val="1"/>
        </w:rPr>
        <w:t> </w:t>
      </w:r>
      <w:r>
        <w:rPr>
          <w:rFonts w:ascii="Arial" w:hAnsi="Arial" w:cs="Arial" w:eastAsia="Arial"/>
          <w:sz w:val="38"/>
          <w:szCs w:val="38"/>
          <w:color w:val="565757"/>
          <w:spacing w:val="0"/>
          <w:w w:val="55"/>
          <w:position w:val="1"/>
        </w:rPr>
        <w:t>-</w:t>
      </w:r>
      <w:r>
        <w:rPr>
          <w:rFonts w:ascii="Arial" w:hAnsi="Arial" w:cs="Arial" w:eastAsia="Arial"/>
          <w:sz w:val="38"/>
          <w:szCs w:val="38"/>
          <w:color w:val="000000"/>
          <w:spacing w:val="0"/>
          <w:w w:val="100"/>
          <w:position w:val="0"/>
        </w:rPr>
      </w:r>
    </w:p>
    <w:p>
      <w:pPr>
        <w:spacing w:before="0" w:after="0" w:line="194" w:lineRule="exact"/>
        <w:ind w:left="187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6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esnasında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mikta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çö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4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5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Maddi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zara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3"/>
        </w:rPr>
        <w:t>yokt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4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40"/>
        </w:sectPr>
      </w:pPr>
      <w:rPr/>
    </w:p>
    <w:p>
      <w:pPr>
        <w:spacing w:before="3" w:after="0" w:line="240" w:lineRule="auto"/>
        <w:ind w:left="12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Söndürme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9" w:lineRule="exact"/>
        <w:ind w:left="177" w:right="-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B6E6E"/>
          <w:w w:val="129"/>
        </w:rPr>
        <w:t>onu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ndaki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6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3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9" w:lineRule="exact"/>
        <w:ind w:left="12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Durumu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2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yerinde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yapıla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tetkikte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2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6"/>
          <w:w w:val="92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7"/>
          <w:w w:val="92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10"/>
          <w:w w:val="92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2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2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29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5"/>
          <w:position w:val="-1"/>
        </w:rPr>
        <w:t>başlangıcını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6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6"/>
          <w:position w:val="-1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62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7"/>
          <w:w w:val="62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5"/>
          <w:position w:val="-1"/>
        </w:rPr>
        <w:t>kenarın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6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0"/>
          <w:w w:val="95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0"/>
          <w:w w:val="97"/>
          <w:position w:val="-1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9"/>
          <w:w w:val="98"/>
          <w:position w:val="-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89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88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8"/>
          <w:w w:val="93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0"/>
          <w:position w:val="-1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1"/>
          <w:w w:val="107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7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8"/>
          <w:position w:val="-1"/>
        </w:rPr>
        <w:t>duğu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0"/>
          <w:w w:val="92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6"/>
          <w:w w:val="92"/>
          <w:position w:val="-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2"/>
          <w:position w:val="-1"/>
        </w:rPr>
        <w:t>rlllıııü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2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4"/>
          <w:w w:val="92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9"/>
          <w:w w:val="99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2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4"/>
          <w:position w:val="-1"/>
        </w:rPr>
        <w:t>yapı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2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7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4"/>
          <w:position w:val="-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40"/>
          <w:cols w:num="2" w:equalWidth="0">
            <w:col w:w="1521" w:space="350"/>
            <w:col w:w="9089"/>
          </w:cols>
        </w:sectPr>
      </w:pPr>
      <w:rPr/>
    </w:p>
    <w:p>
      <w:pPr>
        <w:spacing w:before="6" w:after="0" w:line="230" w:lineRule="exact"/>
        <w:ind w:left="176" w:right="62" w:firstLine="-49"/>
        <w:jc w:val="left"/>
        <w:tabs>
          <w:tab w:pos="17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3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7"/>
          <w:w w:val="9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10"/>
          <w:w w:val="93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22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2"/>
          <w:w w:val="95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7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0"/>
          <w:w w:val="8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5"/>
          <w:w w:val="7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1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ştırma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3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ada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5"/>
        </w:rPr>
        <w:t>kiml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7"/>
          <w:w w:val="9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3"/>
          <w:w w:val="11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belirsiz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4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8"/>
          <w:w w:val="95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9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5"/>
          <w:w w:val="9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5"/>
          <w:w w:val="94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5"/>
          <w:w w:val="9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6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1"/>
          <w:w w:val="9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4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sön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sigara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9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8"/>
        </w:rPr>
        <w:t>zmar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11"/>
          <w:w w:val="9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9"/>
          <w:w w:val="7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3"/>
        </w:rPr>
        <w:t>ini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4"/>
        </w:rPr>
        <w:t>sehv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7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22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1"/>
        </w:rPr>
        <w:t>düşUrlilme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8"/>
          <w:w w:val="10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26"/>
        </w:rPr>
        <w:t>edeni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4"/>
        </w:rPr>
        <w:t>atı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95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7"/>
          <w:w w:val="95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5"/>
        </w:rPr>
        <w:t>asıyla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1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kola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9"/>
        </w:rPr>
        <w:t>yanı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1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7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7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adde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ola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7"/>
        </w:rPr>
        <w:t>ka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4"/>
          <w:w w:val="98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ambalaj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88"/>
        </w:rPr>
        <w:t>tllrll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24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7"/>
        </w:rPr>
        <w:t>madd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9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9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tut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4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şması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C8082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7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cunda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çıktığı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6" w:lineRule="exact"/>
        <w:ind w:left="172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757"/>
          <w:w w:val="9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w w:val="9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7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aatine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6"/>
        </w:rPr>
        <w:t>varıl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7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</w:rPr>
        <w:t>ı.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6" w:after="0" w:line="230" w:lineRule="exact"/>
        <w:ind w:left="112" w:right="3982" w:firstLine="14"/>
        <w:jc w:val="left"/>
        <w:tabs>
          <w:tab w:pos="1720" w:val="left"/>
          <w:tab w:pos="63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2"/>
          <w:w w:val="97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7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8"/>
          <w:position w:val="1"/>
        </w:rPr>
        <w:t>gortalı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3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3"/>
          <w:position w:val="1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Şirket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1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Adı: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Bedeli: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78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78"/>
          <w:position w:val="0"/>
        </w:rPr>
        <w:t>\.raç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2"/>
          <w:w w:val="7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Gereç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0"/>
        </w:rPr>
        <w:t>Kaybı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8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yok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3" w:after="0" w:line="230" w:lineRule="exact"/>
        <w:ind w:left="112" w:right="9311" w:firstLine="1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Yer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Kime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lres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Edildiği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40" w:lineRule="auto"/>
        <w:ind w:left="126" w:right="-20"/>
        <w:jc w:val="left"/>
        <w:tabs>
          <w:tab w:pos="1720" w:val="left"/>
          <w:tab w:pos="5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Ekibi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>Dönüşü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1"/>
        </w:rPr>
        <w:t>Tarih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4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3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5"/>
          <w:w w:val="13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88"/>
          <w:position w:val="1"/>
        </w:rPr>
        <w:t>14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4"/>
          <w:w w:val="132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54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8"/>
          <w:position w:val="1"/>
        </w:rPr>
        <w:t>0.2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2"/>
          <w:w w:val="98"/>
          <w:position w:val="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2"/>
          <w:w w:val="98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8"/>
          <w:position w:val="1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45"/>
          <w:w w:val="98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89"/>
          <w:position w:val="0"/>
        </w:rPr>
        <w:t>!Saa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9"/>
          <w:w w:val="8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20.45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5" w:lineRule="exact"/>
        <w:ind w:left="753" w:right="-20"/>
        <w:jc w:val="left"/>
        <w:tabs>
          <w:tab w:pos="81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8"/>
          <w:w w:val="86"/>
          <w:position w:val="-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86"/>
          <w:position w:val="-1"/>
        </w:rPr>
        <w:t>lil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37"/>
          <w:w w:val="86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3"/>
          <w:position w:val="-1"/>
        </w:rPr>
        <w:t>Yara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-1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2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3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3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10"/>
          <w:w w:val="94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94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96"/>
          <w:position w:val="-1"/>
        </w:rPr>
        <w:t>Bosta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1"/>
          <w:w w:val="97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13"/>
          <w:w w:val="162"/>
          <w:position w:val="-1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63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2"/>
          <w:w w:val="82"/>
          <w:position w:val="-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32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1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-1"/>
        </w:rPr>
        <w:t>sta</w:t>
        <w:tab/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ONAYLA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40"/>
        </w:sectPr>
      </w:pPr>
      <w:rPr/>
    </w:p>
    <w:p>
      <w:pPr>
        <w:spacing w:before="46" w:after="0" w:line="240" w:lineRule="auto"/>
        <w:ind w:left="112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65757"/>
          <w:w w:val="99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3" w:lineRule="exact"/>
        <w:ind w:right="-85"/>
        <w:jc w:val="left"/>
        <w:tabs>
          <w:tab w:pos="2520" w:val="left"/>
          <w:tab w:pos="6720" w:val="left"/>
        </w:tabs>
        <w:rPr>
          <w:rFonts w:ascii="Arial" w:hAnsi="Arial" w:cs="Arial" w:eastAsia="Arial"/>
          <w:sz w:val="29"/>
          <w:szCs w:val="29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2"/>
        </w:rPr>
        <w:t>Gitm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3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2"/>
        </w:rPr>
        <w:t>şs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2"/>
        </w:rPr>
        <w:t>Üs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7"/>
          <w:position w:val="2"/>
        </w:rPr>
        <w:t>Am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1"/>
          <w:w w:val="97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0"/>
          <w:w w:val="92"/>
          <w:position w:val="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2"/>
          <w:w w:val="91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30"/>
          <w:position w:val="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2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8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3"/>
          <w:w w:val="100"/>
          <w:position w:val="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2"/>
        </w:rPr>
        <w:t>ına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2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2"/>
        </w:rPr>
        <w:t>Koyan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  <w:position w:val="2"/>
        </w:rPr>
      </w:r>
      <w:r>
        <w:rPr>
          <w:rFonts w:ascii="Arial" w:hAnsi="Arial" w:cs="Arial" w:eastAsia="Arial"/>
          <w:sz w:val="29"/>
          <w:szCs w:val="29"/>
          <w:color w:val="7C8082"/>
          <w:spacing w:val="0"/>
          <w:w w:val="54"/>
          <w:position w:val="-7"/>
        </w:rPr>
        <w:t>2</w:t>
      </w:r>
      <w:r>
        <w:rPr>
          <w:rFonts w:ascii="Arial" w:hAnsi="Arial" w:cs="Arial" w:eastAsia="Arial"/>
          <w:sz w:val="29"/>
          <w:szCs w:val="29"/>
          <w:color w:val="7C8082"/>
          <w:spacing w:val="22"/>
          <w:w w:val="54"/>
          <w:position w:val="-7"/>
        </w:rPr>
        <w:t> </w:t>
      </w:r>
      <w:r>
        <w:rPr>
          <w:rFonts w:ascii="Arial" w:hAnsi="Arial" w:cs="Arial" w:eastAsia="Arial"/>
          <w:sz w:val="29"/>
          <w:szCs w:val="29"/>
          <w:color w:val="565757"/>
          <w:spacing w:val="0"/>
          <w:w w:val="54"/>
          <w:position w:val="-7"/>
        </w:rPr>
        <w:t>5</w:t>
      </w:r>
      <w:r>
        <w:rPr>
          <w:rFonts w:ascii="Arial" w:hAnsi="Arial" w:cs="Arial" w:eastAsia="Arial"/>
          <w:sz w:val="29"/>
          <w:szCs w:val="29"/>
          <w:color w:val="565757"/>
          <w:spacing w:val="0"/>
          <w:w w:val="54"/>
          <w:position w:val="-7"/>
        </w:rPr>
        <w:t> </w:t>
      </w:r>
      <w:r>
        <w:rPr>
          <w:rFonts w:ascii="Arial" w:hAnsi="Arial" w:cs="Arial" w:eastAsia="Arial"/>
          <w:sz w:val="29"/>
          <w:szCs w:val="29"/>
          <w:color w:val="565757"/>
          <w:spacing w:val="14"/>
          <w:w w:val="54"/>
          <w:position w:val="-7"/>
        </w:rPr>
        <w:t> </w:t>
      </w:r>
      <w:r>
        <w:rPr>
          <w:rFonts w:ascii="Arial" w:hAnsi="Arial" w:cs="Arial" w:eastAsia="Arial"/>
          <w:sz w:val="29"/>
          <w:szCs w:val="29"/>
          <w:color w:val="919599"/>
          <w:spacing w:val="4"/>
          <w:w w:val="54"/>
          <w:position w:val="-7"/>
        </w:rPr>
        <w:t>E</w:t>
      </w:r>
      <w:r>
        <w:rPr>
          <w:rFonts w:ascii="Arial" w:hAnsi="Arial" w:cs="Arial" w:eastAsia="Arial"/>
          <w:sz w:val="29"/>
          <w:szCs w:val="29"/>
          <w:color w:val="ACAFB1"/>
          <w:spacing w:val="0"/>
          <w:w w:val="54"/>
          <w:position w:val="-7"/>
        </w:rPr>
        <w:t>t</w:t>
      </w:r>
      <w:r>
        <w:rPr>
          <w:rFonts w:ascii="Arial" w:hAnsi="Arial" w:cs="Arial" w:eastAsia="Arial"/>
          <w:sz w:val="29"/>
          <w:szCs w:val="29"/>
          <w:color w:val="ACAFB1"/>
          <w:spacing w:val="-5"/>
          <w:w w:val="54"/>
          <w:position w:val="-7"/>
        </w:rPr>
        <w:t>:</w:t>
      </w:r>
      <w:r>
        <w:rPr>
          <w:rFonts w:ascii="Arial" w:hAnsi="Arial" w:cs="Arial" w:eastAsia="Arial"/>
          <w:sz w:val="29"/>
          <w:szCs w:val="29"/>
          <w:color w:val="919599"/>
          <w:spacing w:val="-119"/>
          <w:w w:val="54"/>
          <w:position w:val="-7"/>
        </w:rPr>
        <w:t>m</w:t>
      </w:r>
      <w:r>
        <w:rPr>
          <w:rFonts w:ascii="Arial" w:hAnsi="Arial" w:cs="Arial" w:eastAsia="Arial"/>
          <w:sz w:val="29"/>
          <w:szCs w:val="29"/>
          <w:color w:val="ACAFB1"/>
          <w:spacing w:val="0"/>
          <w:w w:val="54"/>
          <w:position w:val="-7"/>
        </w:rPr>
        <w:t>i</w:t>
      </w:r>
      <w:r>
        <w:rPr>
          <w:rFonts w:ascii="Arial" w:hAnsi="Arial" w:cs="Arial" w:eastAsia="Arial"/>
          <w:sz w:val="29"/>
          <w:szCs w:val="29"/>
          <w:color w:val="000000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3" w:lineRule="exact"/>
        <w:ind w:right="-20"/>
        <w:jc w:val="left"/>
        <w:rPr>
          <w:rFonts w:ascii="Arial" w:hAnsi="Arial" w:cs="Arial" w:eastAsia="Arial"/>
          <w:sz w:val="29"/>
          <w:szCs w:val="29"/>
        </w:rPr>
      </w:pPr>
      <w:rPr/>
      <w:r>
        <w:rPr>
          <w:rFonts w:ascii="Arial" w:hAnsi="Arial" w:cs="Arial" w:eastAsia="Arial"/>
          <w:sz w:val="29"/>
          <w:szCs w:val="29"/>
          <w:color w:val="7C8082"/>
          <w:spacing w:val="0"/>
          <w:w w:val="51"/>
          <w:position w:val="-7"/>
        </w:rPr>
        <w:t>Zn17</w:t>
      </w:r>
      <w:r>
        <w:rPr>
          <w:rFonts w:ascii="Arial" w:hAnsi="Arial" w:cs="Arial" w:eastAsia="Arial"/>
          <w:sz w:val="29"/>
          <w:szCs w:val="2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40"/>
          <w:cols w:num="3" w:equalWidth="0">
            <w:col w:w="580" w:space="1284"/>
            <w:col w:w="7297" w:space="172"/>
            <w:col w:w="1627"/>
          </w:cols>
        </w:sectPr>
      </w:pPr>
      <w:rPr/>
    </w:p>
    <w:p>
      <w:pPr>
        <w:spacing w:before="0" w:after="0" w:line="203" w:lineRule="exact"/>
        <w:ind w:left="240" w:right="-20"/>
        <w:jc w:val="left"/>
        <w:tabs>
          <w:tab w:pos="4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.158562pt;margin-top:6.441376pt;width:5.81529pt;height:6.5pt;mso-position-horizontal-relative:page;mso-position-vertical-relative:paragraph;z-index:-7410" type="#_x0000_t202" filled="f" stroked="f">
            <v:textbox inset="0,0,0,0">
              <w:txbxContent>
                <w:p>
                  <w:pPr>
                    <w:spacing w:before="0" w:after="0" w:line="130" w:lineRule="exact"/>
                    <w:ind w:right="-60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Pr/>
                  <w:r>
                    <w:rPr>
                      <w:rFonts w:ascii="Arial" w:hAnsi="Arial" w:cs="Arial" w:eastAsia="Arial"/>
                      <w:sz w:val="13"/>
                      <w:szCs w:val="13"/>
                      <w:color w:val="6B6E6E"/>
                      <w:spacing w:val="0"/>
                      <w:w w:val="61"/>
                      <w:i/>
                    </w:rPr>
                    <w:t>&lt;ı&gt;</w:t>
                  </w:r>
                  <w:r>
                    <w:rPr>
                      <w:rFonts w:ascii="Arial" w:hAnsi="Arial" w:cs="Arial" w:eastAsia="Arial"/>
                      <w:sz w:val="13"/>
                      <w:szCs w:val="13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3"/>
          <w:szCs w:val="13"/>
          <w:color w:val="565757"/>
          <w:spacing w:val="0"/>
          <w:w w:val="127"/>
          <w:position w:val="6"/>
        </w:rPr>
        <w:t>'</w:t>
      </w:r>
      <w:r>
        <w:rPr>
          <w:rFonts w:ascii="Arial" w:hAnsi="Arial" w:cs="Arial" w:eastAsia="Arial"/>
          <w:sz w:val="13"/>
          <w:szCs w:val="13"/>
          <w:color w:val="565757"/>
          <w:spacing w:val="0"/>
          <w:w w:val="127"/>
          <w:position w:val="6"/>
        </w:rPr>
        <w:t>(J</w:t>
      </w:r>
      <w:r>
        <w:rPr>
          <w:rFonts w:ascii="Arial" w:hAnsi="Arial" w:cs="Arial" w:eastAsia="Arial"/>
          <w:sz w:val="13"/>
          <w:szCs w:val="13"/>
          <w:color w:val="565757"/>
          <w:spacing w:val="-45"/>
          <w:w w:val="127"/>
          <w:position w:val="6"/>
        </w:rPr>
        <w:t> </w:t>
      </w:r>
      <w:r>
        <w:rPr>
          <w:rFonts w:ascii="Arial" w:hAnsi="Arial" w:cs="Arial" w:eastAsia="Arial"/>
          <w:sz w:val="13"/>
          <w:szCs w:val="13"/>
          <w:color w:val="565757"/>
          <w:spacing w:val="0"/>
          <w:w w:val="100"/>
          <w:position w:val="6"/>
        </w:rPr>
        <w:tab/>
      </w:r>
      <w:r>
        <w:rPr>
          <w:rFonts w:ascii="Arial" w:hAnsi="Arial" w:cs="Arial" w:eastAsia="Arial"/>
          <w:sz w:val="13"/>
          <w:szCs w:val="13"/>
          <w:color w:val="565757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0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2" w:lineRule="exact"/>
        <w:ind w:left="290" w:right="-20"/>
        <w:jc w:val="left"/>
        <w:tabs>
          <w:tab w:pos="8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6B6E6E"/>
          <w:spacing w:val="0"/>
          <w:w w:val="62"/>
          <w:position w:val="5"/>
        </w:rPr>
        <w:t>;::.-,</w:t>
      </w:r>
      <w:r>
        <w:rPr>
          <w:rFonts w:ascii="Times New Roman" w:hAnsi="Times New Roman" w:cs="Times New Roman" w:eastAsia="Times New Roman"/>
          <w:sz w:val="14"/>
          <w:szCs w:val="14"/>
          <w:color w:val="6B6E6E"/>
          <w:spacing w:val="0"/>
          <w:w w:val="100"/>
          <w:position w:val="5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6B6E6E"/>
          <w:spacing w:val="0"/>
          <w:w w:val="100"/>
          <w:position w:val="5"/>
        </w:rPr>
      </w:r>
      <w:r>
        <w:rPr>
          <w:rFonts w:ascii="Arial" w:hAnsi="Arial" w:cs="Arial" w:eastAsia="Arial"/>
          <w:sz w:val="19"/>
          <w:szCs w:val="19"/>
          <w:color w:val="919599"/>
          <w:spacing w:val="0"/>
          <w:w w:val="100"/>
          <w:i/>
          <w:position w:val="-3"/>
        </w:rPr>
        <w:t>1</w:t>
      </w:r>
      <w:r>
        <w:rPr>
          <w:rFonts w:ascii="Arial" w:hAnsi="Arial" w:cs="Arial" w:eastAsia="Arial"/>
          <w:sz w:val="19"/>
          <w:szCs w:val="19"/>
          <w:color w:val="919599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9"/>
          <w:szCs w:val="19"/>
          <w:color w:val="919599"/>
          <w:spacing w:val="4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19599"/>
          <w:spacing w:val="11"/>
          <w:w w:val="122"/>
          <w:position w:val="-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99"/>
          <w:position w:val="-3"/>
        </w:rPr>
        <w:t>2017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40"/>
        </w:sectPr>
      </w:pPr>
      <w:rPr/>
    </w:p>
    <w:p>
      <w:pPr>
        <w:spacing w:before="0" w:after="0" w:line="451" w:lineRule="exact"/>
        <w:ind w:left="219" w:right="-20"/>
        <w:jc w:val="left"/>
        <w:rPr>
          <w:rFonts w:ascii="Arial" w:hAnsi="Arial" w:cs="Arial" w:eastAsia="Arial"/>
          <w:sz w:val="46"/>
          <w:szCs w:val="46"/>
        </w:rPr>
      </w:pPr>
      <w:rPr/>
      <w:r>
        <w:rPr/>
        <w:pict>
          <v:group style="position:absolute;margin-left:137.461334pt;margin-top:19.352942pt;width:18.518106pt;height:.1pt;mso-position-horizontal-relative:page;mso-position-vertical-relative:paragraph;z-index:-7421" coordorigin="2749,387" coordsize="370,2">
            <v:shape style="position:absolute;left:2749;top:387;width:370;height:2" coordorigin="2749,387" coordsize="370,0" path="m2749,387l3120,387e" filled="f" stroked="t" strokeweight=".356117pt" strokecolor="#000000">
              <v:path arrowok="t"/>
            </v:shape>
          </v:group>
          <w10:wrap type="none"/>
        </w:pict>
      </w:r>
      <w:r>
        <w:rPr/>
        <w:pict>
          <v:group style="position:absolute;margin-left:160.252838pt;margin-top:20.963287pt;width:4.985644pt;height:.1pt;mso-position-horizontal-relative:page;mso-position-vertical-relative:paragraph;z-index:-7420" coordorigin="3205,419" coordsize="100,2">
            <v:shape style="position:absolute;left:3205;top:419;width:100;height:2" coordorigin="3205,419" coordsize="100,0" path="m3205,419l3305,419e" filled="f" stroked="t" strokeweight=".356117pt" strokecolor="#8083CF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46"/>
          <w:szCs w:val="46"/>
          <w:color w:val="6B6E6E"/>
          <w:spacing w:val="0"/>
          <w:w w:val="71"/>
          <w:position w:val="-1"/>
        </w:rPr>
        <w:t>·-</w:t>
      </w:r>
      <w:r>
        <w:rPr>
          <w:rFonts w:ascii="Arial" w:hAnsi="Arial" w:cs="Arial" w:eastAsia="Arial"/>
          <w:sz w:val="46"/>
          <w:szCs w:val="46"/>
          <w:color w:val="000000"/>
          <w:spacing w:val="0"/>
          <w:w w:val="100"/>
          <w:position w:val="0"/>
        </w:rPr>
      </w:r>
    </w:p>
    <w:p>
      <w:pPr>
        <w:spacing w:before="0" w:after="0" w:line="167" w:lineRule="exact"/>
        <w:ind w:left="2440" w:right="-124"/>
        <w:jc w:val="left"/>
        <w:rPr>
          <w:rFonts w:ascii="Arial" w:hAnsi="Arial" w:cs="Arial" w:eastAsia="Arial"/>
          <w:sz w:val="55"/>
          <w:szCs w:val="55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6B6E6E"/>
          <w:w w:val="247"/>
          <w:b/>
          <w:bCs/>
          <w:position w:val="-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6B6E6E"/>
          <w:spacing w:val="12"/>
          <w:w w:val="248"/>
          <w:b/>
          <w:bCs/>
          <w:position w:val="-9"/>
        </w:rPr>
        <w:t>m</w:t>
      </w:r>
      <w:r>
        <w:rPr>
          <w:rFonts w:ascii="Times New Roman" w:hAnsi="Times New Roman" w:cs="Times New Roman" w:eastAsia="Times New Roman"/>
          <w:sz w:val="30"/>
          <w:szCs w:val="30"/>
          <w:color w:val="6B6E6E"/>
          <w:spacing w:val="0"/>
          <w:w w:val="92"/>
          <w:b/>
          <w:bCs/>
          <w:position w:val="-9"/>
        </w:rPr>
        <w:t>\şil\\iŞEK</w:t>
      </w:r>
      <w:r>
        <w:rPr>
          <w:rFonts w:ascii="Times New Roman" w:hAnsi="Times New Roman" w:cs="Times New Roman" w:eastAsia="Times New Roman"/>
          <w:sz w:val="30"/>
          <w:szCs w:val="30"/>
          <w:color w:val="6B6E6E"/>
          <w:spacing w:val="0"/>
          <w:w w:val="100"/>
          <w:b/>
          <w:bCs/>
          <w:position w:val="-9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6B6E6E"/>
          <w:spacing w:val="16"/>
          <w:w w:val="100"/>
          <w:b/>
          <w:bCs/>
          <w:position w:val="-9"/>
        </w:rPr>
        <w:t> </w:t>
      </w:r>
      <w:r>
        <w:rPr>
          <w:rFonts w:ascii="Arial" w:hAnsi="Arial" w:cs="Arial" w:eastAsia="Arial"/>
          <w:sz w:val="55"/>
          <w:szCs w:val="55"/>
          <w:color w:val="5960B3"/>
          <w:spacing w:val="0"/>
          <w:w w:val="201"/>
          <w:i/>
          <w:position w:val="-30"/>
        </w:rPr>
        <w:t>$)</w:t>
      </w:r>
      <w:r>
        <w:rPr>
          <w:rFonts w:ascii="Arial" w:hAnsi="Arial" w:cs="Arial" w:eastAsia="Arial"/>
          <w:sz w:val="55"/>
          <w:szCs w:val="55"/>
          <w:color w:val="5960B3"/>
          <w:spacing w:val="0"/>
          <w:w w:val="200"/>
          <w:i/>
          <w:position w:val="-30"/>
        </w:rPr>
        <w:t>t</w:t>
      </w:r>
      <w:r>
        <w:rPr>
          <w:rFonts w:ascii="Arial" w:hAnsi="Arial" w:cs="Arial" w:eastAsia="Arial"/>
          <w:sz w:val="55"/>
          <w:szCs w:val="55"/>
          <w:color w:val="000000"/>
          <w:spacing w:val="0"/>
          <w:w w:val="100"/>
          <w:position w:val="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3.010071pt;margin-top:-3.844232pt;width:67.060870pt;height:31.5pt;mso-position-horizontal-relative:page;mso-position-vertical-relative:paragraph;z-index:-7409" type="#_x0000_t202" filled="f" stroked="f">
            <v:textbox inset="0,0,0,0">
              <w:txbxContent>
                <w:p>
                  <w:pPr>
                    <w:spacing w:before="0" w:after="0" w:line="630" w:lineRule="exact"/>
                    <w:ind w:right="-134"/>
                    <w:jc w:val="left"/>
                    <w:tabs>
                      <w:tab w:pos="320" w:val="left"/>
                      <w:tab w:pos="660" w:val="left"/>
                    </w:tabs>
                    <w:rPr>
                      <w:rFonts w:ascii="Times New Roman" w:hAnsi="Times New Roman" w:cs="Times New Roman" w:eastAsia="Times New Roman"/>
                      <w:sz w:val="63"/>
                      <w:szCs w:val="63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color w:val="6B6E6E"/>
                      <w:spacing w:val="0"/>
                      <w:w w:val="100"/>
                      <w:position w:val="-7"/>
                    </w:rPr>
                    <w:t>••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color w:val="6B6E6E"/>
                      <w:spacing w:val="-27"/>
                      <w:w w:val="100"/>
                      <w:position w:val="-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color w:val="6B6E6E"/>
                      <w:spacing w:val="0"/>
                      <w:w w:val="100"/>
                      <w:position w:val="-7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color w:val="6B6E6E"/>
                      <w:spacing w:val="0"/>
                      <w:w w:val="100"/>
                      <w:position w:val="-7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color w:val="42469C"/>
                      <w:spacing w:val="0"/>
                      <w:w w:val="82"/>
                      <w:i/>
                      <w:position w:val="-7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color w:val="42469C"/>
                      <w:spacing w:val="0"/>
                      <w:w w:val="100"/>
                      <w:i/>
                      <w:position w:val="-7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color w:val="42469C"/>
                      <w:spacing w:val="0"/>
                      <w:w w:val="100"/>
                      <w:i/>
                      <w:position w:val="-7"/>
                    </w:rPr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color w:val="919599"/>
                      <w:spacing w:val="0"/>
                      <w:w w:val="102"/>
                      <w:position w:val="-7"/>
                    </w:rPr>
                    <w:t>#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color w:val="919599"/>
                      <w:spacing w:val="-77"/>
                      <w:w w:val="102"/>
                      <w:position w:val="-7"/>
                    </w:rPr>
                    <w:t>_</w:t>
                  </w:r>
                  <w:r>
                    <w:rPr>
                      <w:rFonts w:ascii="Arial" w:hAnsi="Arial" w:cs="Arial" w:eastAsia="Arial"/>
                      <w:sz w:val="40"/>
                      <w:szCs w:val="40"/>
                      <w:color w:val="7C8082"/>
                      <w:spacing w:val="-32"/>
                      <w:w w:val="66"/>
                      <w:i/>
                      <w:position w:val="0"/>
                    </w:rPr>
                    <w:t>-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color w:val="ACAFB1"/>
                      <w:spacing w:val="-23"/>
                      <w:w w:val="167"/>
                      <w:position w:val="-7"/>
                    </w:rPr>
                    <w:t>'</w:t>
                  </w:r>
                  <w:r>
                    <w:rPr>
                      <w:rFonts w:ascii="Arial" w:hAnsi="Arial" w:cs="Arial" w:eastAsia="Arial"/>
                      <w:sz w:val="40"/>
                      <w:szCs w:val="40"/>
                      <w:color w:val="7C8082"/>
                      <w:spacing w:val="0"/>
                      <w:w w:val="65"/>
                      <w:i/>
                      <w:position w:val="0"/>
                    </w:rPr>
                    <w:t>'</w:t>
                  </w:r>
                  <w:r>
                    <w:rPr>
                      <w:rFonts w:ascii="Arial" w:hAnsi="Arial" w:cs="Arial" w:eastAsia="Arial"/>
                      <w:sz w:val="40"/>
                      <w:szCs w:val="40"/>
                      <w:color w:val="7C8082"/>
                      <w:spacing w:val="-137"/>
                      <w:w w:val="66"/>
                      <w:i/>
                      <w:position w:val="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color w:val="7C8082"/>
                      <w:spacing w:val="4"/>
                      <w:w w:val="106"/>
                      <w:i/>
                      <w:position w:val="-7"/>
                    </w:rPr>
                    <w:t>1</w:t>
                  </w:r>
                  <w:r>
                    <w:rPr>
                      <w:rFonts w:ascii="Arial" w:hAnsi="Arial" w:cs="Arial" w:eastAsia="Arial"/>
                      <w:sz w:val="40"/>
                      <w:szCs w:val="40"/>
                      <w:color w:val="7C8082"/>
                      <w:spacing w:val="0"/>
                      <w:w w:val="65"/>
                      <w:i/>
                      <w:position w:val="0"/>
                    </w:rPr>
                    <w:t>if</w:t>
                  </w:r>
                  <w:r>
                    <w:rPr>
                      <w:rFonts w:ascii="Arial" w:hAnsi="Arial" w:cs="Arial" w:eastAsia="Arial"/>
                      <w:sz w:val="40"/>
                      <w:szCs w:val="40"/>
                      <w:color w:val="7C8082"/>
                      <w:spacing w:val="2"/>
                      <w:w w:val="65"/>
                      <w:i/>
                      <w:position w:val="0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color w:val="7C8082"/>
                      <w:spacing w:val="4"/>
                      <w:w w:val="211"/>
                      <w:position w:val="-7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63"/>
                      <w:szCs w:val="63"/>
                      <w:color w:val="919599"/>
                      <w:spacing w:val="-277"/>
                      <w:w w:val="110"/>
                      <w:position w:val="0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sz w:val="63"/>
                      <w:szCs w:val="6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itfa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0"/>
          <w:w w:val="100"/>
        </w:rPr>
        <w:t>Birim</w:t>
      </w:r>
      <w:r>
        <w:rPr>
          <w:rFonts w:ascii="Times New Roman" w:hAnsi="Times New Roman" w:cs="Times New Roman" w:eastAsia="Times New Roman"/>
          <w:sz w:val="20"/>
          <w:szCs w:val="20"/>
          <w:color w:val="41424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24"/>
        </w:rPr>
        <w:t>ı: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8"/>
          <w:w w:val="12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919599"/>
          <w:spacing w:val="0"/>
          <w:w w:val="64"/>
        </w:rPr>
        <w:t>....</w:t>
      </w:r>
      <w:r>
        <w:rPr>
          <w:rFonts w:ascii="Times New Roman" w:hAnsi="Times New Roman" w:cs="Times New Roman" w:eastAsia="Times New Roman"/>
          <w:sz w:val="20"/>
          <w:szCs w:val="20"/>
          <w:color w:val="919599"/>
          <w:spacing w:val="-11"/>
          <w:w w:val="64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3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19599"/>
          <w:spacing w:val="0"/>
          <w:w w:val="13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919599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ACAFB1"/>
          <w:spacing w:val="-11"/>
          <w:w w:val="17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ACAFB1"/>
          <w:spacing w:val="0"/>
          <w:w w:val="94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ACAFB1"/>
          <w:spacing w:val="6"/>
          <w:w w:val="94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919599"/>
          <w:spacing w:val="6"/>
          <w:w w:val="99"/>
        </w:rPr>
      </w:r>
      <w:r>
        <w:rPr>
          <w:rFonts w:ascii="Times New Roman" w:hAnsi="Times New Roman" w:cs="Times New Roman" w:eastAsia="Times New Roman"/>
          <w:sz w:val="20"/>
          <w:szCs w:val="20"/>
          <w:color w:val="919599"/>
          <w:spacing w:val="0"/>
          <w:w w:val="99"/>
          <w:embos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919599"/>
          <w:spacing w:val="0"/>
          <w:w w:val="99"/>
          <w:emboss/>
        </w:rPr>
      </w:r>
      <w:r>
        <w:rPr>
          <w:rFonts w:ascii="Times New Roman" w:hAnsi="Times New Roman" w:cs="Times New Roman" w:eastAsia="Times New Roman"/>
          <w:sz w:val="20"/>
          <w:szCs w:val="20"/>
          <w:color w:val="919599"/>
          <w:spacing w:val="0"/>
          <w:w w:val="99"/>
          <w:embos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919599"/>
          <w:spacing w:val="0"/>
          <w:w w:val="99"/>
        </w:rPr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8" w:after="0" w:line="112" w:lineRule="exact"/>
        <w:ind w:left="1514" w:right="-20"/>
        <w:jc w:val="left"/>
        <w:tabs>
          <w:tab w:pos="1840" w:val="left"/>
        </w:tabs>
        <w:rPr>
          <w:rFonts w:ascii="Arial" w:hAnsi="Arial" w:cs="Arial" w:eastAsia="Arial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17"/>
          <w:szCs w:val="17"/>
          <w:color w:val="7C8082"/>
          <w:spacing w:val="0"/>
          <w:w w:val="211"/>
          <w:position w:val="-16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7C8082"/>
          <w:spacing w:val="0"/>
          <w:w w:val="100"/>
          <w:position w:val="-16"/>
        </w:rPr>
        <w:tab/>
      </w:r>
      <w:r>
        <w:rPr>
          <w:rFonts w:ascii="Times New Roman" w:hAnsi="Times New Roman" w:cs="Times New Roman" w:eastAsia="Times New Roman"/>
          <w:sz w:val="17"/>
          <w:szCs w:val="17"/>
          <w:color w:val="7C8082"/>
          <w:spacing w:val="0"/>
          <w:w w:val="100"/>
          <w:position w:val="-16"/>
        </w:rPr>
      </w:r>
      <w:r>
        <w:rPr>
          <w:rFonts w:ascii="Arial" w:hAnsi="Arial" w:cs="Arial" w:eastAsia="Arial"/>
          <w:sz w:val="27"/>
          <w:szCs w:val="27"/>
          <w:color w:val="7C8082"/>
          <w:spacing w:val="0"/>
          <w:w w:val="134"/>
          <w:b/>
          <w:bCs/>
          <w:position w:val="-16"/>
        </w:rPr>
        <w:t>ı</w:t>
      </w:r>
      <w:r>
        <w:rPr>
          <w:rFonts w:ascii="Arial" w:hAnsi="Arial" w:cs="Arial" w:eastAsia="Arial"/>
          <w:sz w:val="27"/>
          <w:szCs w:val="27"/>
          <w:color w:val="7C8082"/>
          <w:spacing w:val="-15"/>
          <w:w w:val="135"/>
          <w:b/>
          <w:bCs/>
          <w:position w:val="-16"/>
        </w:rPr>
        <w:t>r</w:t>
      </w:r>
      <w:r>
        <w:rPr>
          <w:rFonts w:ascii="Arial" w:hAnsi="Arial" w:cs="Arial" w:eastAsia="Arial"/>
          <w:sz w:val="15"/>
          <w:szCs w:val="15"/>
          <w:color w:val="919599"/>
          <w:spacing w:val="-17"/>
          <w:w w:val="141"/>
          <w:position w:val="-9"/>
        </w:rPr>
        <w:t>%</w:t>
      </w:r>
      <w:r>
        <w:rPr>
          <w:rFonts w:ascii="Arial" w:hAnsi="Arial" w:cs="Arial" w:eastAsia="Arial"/>
          <w:sz w:val="27"/>
          <w:szCs w:val="27"/>
          <w:color w:val="7C8082"/>
          <w:spacing w:val="0"/>
          <w:w w:val="98"/>
          <w:position w:val="-16"/>
        </w:rPr>
        <w:t>\</w:t>
      </w:r>
      <w:r>
        <w:rPr>
          <w:rFonts w:ascii="Arial" w:hAnsi="Arial" w:cs="Arial" w:eastAsia="Arial"/>
          <w:sz w:val="27"/>
          <w:szCs w:val="27"/>
          <w:color w:val="7C8082"/>
          <w:spacing w:val="-1"/>
          <w:w w:val="100"/>
          <w:position w:val="-16"/>
        </w:rPr>
        <w:t> </w:t>
      </w:r>
      <w:r>
        <w:rPr>
          <w:rFonts w:ascii="Arial" w:hAnsi="Arial" w:cs="Arial" w:eastAsia="Arial"/>
          <w:sz w:val="27"/>
          <w:szCs w:val="27"/>
          <w:color w:val="7C8082"/>
          <w:spacing w:val="0"/>
          <w:w w:val="100"/>
          <w:position w:val="-16"/>
        </w:rPr>
        <w:t>.</w:t>
      </w:r>
      <w:r>
        <w:rPr>
          <w:rFonts w:ascii="Arial" w:hAnsi="Arial" w:cs="Arial" w:eastAsia="Arial"/>
          <w:sz w:val="27"/>
          <w:szCs w:val="27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40"/>
          <w:cols w:num="2" w:equalWidth="0">
            <w:col w:w="5661" w:space="2457"/>
            <w:col w:w="2842"/>
          </w:cols>
        </w:sectPr>
      </w:pPr>
      <w:rPr/>
    </w:p>
    <w:p>
      <w:pPr>
        <w:spacing w:before="0" w:after="0" w:line="283" w:lineRule="exact"/>
        <w:ind w:left="2299" w:right="-20"/>
        <w:jc w:val="left"/>
        <w:tabs>
          <w:tab w:pos="8160" w:val="left"/>
        </w:tabs>
        <w:rPr>
          <w:rFonts w:ascii="Times New Roman" w:hAnsi="Times New Roman" w:cs="Times New Roman" w:eastAsia="Times New Roman"/>
          <w:sz w:val="70"/>
          <w:szCs w:val="70"/>
        </w:rPr>
      </w:pPr>
      <w:rPr/>
      <w:r>
        <w:rPr>
          <w:rFonts w:ascii="Arial" w:hAnsi="Arial" w:cs="Arial" w:eastAsia="Arial"/>
          <w:sz w:val="20"/>
          <w:szCs w:val="20"/>
          <w:color w:val="414242"/>
          <w:w w:val="137"/>
          <w:position w:val="-5"/>
        </w:rPr>
        <w:t>ltf</w:t>
      </w:r>
      <w:r>
        <w:rPr>
          <w:rFonts w:ascii="Arial" w:hAnsi="Arial" w:cs="Arial" w:eastAsia="Arial"/>
          <w:sz w:val="20"/>
          <w:szCs w:val="20"/>
          <w:color w:val="414242"/>
          <w:spacing w:val="-40"/>
          <w:w w:val="100"/>
          <w:position w:val="-5"/>
        </w:rPr>
        <w:t> </w:t>
      </w:r>
      <w:r>
        <w:rPr>
          <w:rFonts w:ascii="Arial" w:hAnsi="Arial" w:cs="Arial" w:eastAsia="Arial"/>
          <w:sz w:val="20"/>
          <w:szCs w:val="20"/>
          <w:color w:val="6B6E6E"/>
          <w:spacing w:val="1"/>
          <w:w w:val="97"/>
          <w:position w:val="-5"/>
        </w:rPr>
        <w:t>a</w:t>
      </w:r>
      <w:r>
        <w:rPr>
          <w:rFonts w:ascii="Arial" w:hAnsi="Arial" w:cs="Arial" w:eastAsia="Arial"/>
          <w:sz w:val="20"/>
          <w:szCs w:val="20"/>
          <w:color w:val="414242"/>
          <w:spacing w:val="-9"/>
          <w:w w:val="161"/>
          <w:position w:val="-5"/>
        </w:rPr>
        <w:t>ı</w:t>
      </w:r>
      <w:r>
        <w:rPr>
          <w:rFonts w:ascii="Arial" w:hAnsi="Arial" w:cs="Arial" w:eastAsia="Arial"/>
          <w:sz w:val="20"/>
          <w:szCs w:val="20"/>
          <w:color w:val="6B6E6E"/>
          <w:spacing w:val="0"/>
          <w:w w:val="114"/>
          <w:position w:val="-5"/>
        </w:rPr>
        <w:t>ye</w:t>
      </w:r>
      <w:r>
        <w:rPr>
          <w:rFonts w:ascii="Arial" w:hAnsi="Arial" w:cs="Arial" w:eastAsia="Arial"/>
          <w:sz w:val="20"/>
          <w:szCs w:val="20"/>
          <w:color w:val="6B6E6E"/>
          <w:spacing w:val="-2"/>
          <w:w w:val="100"/>
          <w:position w:val="-5"/>
        </w:rPr>
        <w:t> </w:t>
      </w:r>
      <w:r>
        <w:rPr>
          <w:rFonts w:ascii="Arial" w:hAnsi="Arial" w:cs="Arial" w:eastAsia="Arial"/>
          <w:sz w:val="20"/>
          <w:szCs w:val="20"/>
          <w:color w:val="6B6E6E"/>
          <w:spacing w:val="0"/>
          <w:w w:val="100"/>
          <w:position w:val="-5"/>
        </w:rPr>
        <w:t>Kuze</w:t>
      </w:r>
      <w:r>
        <w:rPr>
          <w:rFonts w:ascii="Arial" w:hAnsi="Arial" w:cs="Arial" w:eastAsia="Arial"/>
          <w:sz w:val="20"/>
          <w:szCs w:val="20"/>
          <w:color w:val="6B6E6E"/>
          <w:spacing w:val="0"/>
          <w:w w:val="100"/>
          <w:position w:val="-5"/>
        </w:rPr>
        <w:t>y</w:t>
      </w:r>
      <w:r>
        <w:rPr>
          <w:rFonts w:ascii="Arial" w:hAnsi="Arial" w:cs="Arial" w:eastAsia="Arial"/>
          <w:sz w:val="20"/>
          <w:szCs w:val="20"/>
          <w:color w:val="6B6E6E"/>
          <w:spacing w:val="0"/>
          <w:w w:val="100"/>
          <w:position w:val="-5"/>
        </w:rPr>
        <w:t> </w:t>
      </w:r>
      <w:r>
        <w:rPr>
          <w:rFonts w:ascii="Arial" w:hAnsi="Arial" w:cs="Arial" w:eastAsia="Arial"/>
          <w:sz w:val="20"/>
          <w:szCs w:val="20"/>
          <w:color w:val="6B6E6E"/>
          <w:spacing w:val="8"/>
          <w:w w:val="100"/>
          <w:position w:val="-5"/>
        </w:rPr>
        <w:t> </w:t>
      </w:r>
      <w:r>
        <w:rPr>
          <w:rFonts w:ascii="Arial" w:hAnsi="Arial" w:cs="Arial" w:eastAsia="Arial"/>
          <w:sz w:val="20"/>
          <w:szCs w:val="20"/>
          <w:color w:val="6B6E6E"/>
          <w:spacing w:val="0"/>
          <w:w w:val="114"/>
          <w:position w:val="-5"/>
        </w:rPr>
        <w:t>Bö</w:t>
      </w:r>
      <w:r>
        <w:rPr>
          <w:rFonts w:ascii="Arial" w:hAnsi="Arial" w:cs="Arial" w:eastAsia="Arial"/>
          <w:sz w:val="20"/>
          <w:szCs w:val="20"/>
          <w:color w:val="6B6E6E"/>
          <w:spacing w:val="-18"/>
          <w:w w:val="114"/>
          <w:position w:val="-5"/>
        </w:rPr>
        <w:t>l</w:t>
      </w:r>
      <w:r>
        <w:rPr>
          <w:rFonts w:ascii="Arial" w:hAnsi="Arial" w:cs="Arial" w:eastAsia="Arial"/>
          <w:sz w:val="20"/>
          <w:szCs w:val="20"/>
          <w:color w:val="919599"/>
          <w:spacing w:val="0"/>
          <w:w w:val="114"/>
          <w:position w:val="-5"/>
        </w:rPr>
        <w:t>oe</w:t>
      </w:r>
      <w:r>
        <w:rPr>
          <w:rFonts w:ascii="Arial" w:hAnsi="Arial" w:cs="Arial" w:eastAsia="Arial"/>
          <w:sz w:val="20"/>
          <w:szCs w:val="20"/>
          <w:color w:val="919599"/>
          <w:spacing w:val="-63"/>
          <w:w w:val="114"/>
          <w:position w:val="-5"/>
        </w:rPr>
        <w:t> </w:t>
      </w:r>
      <w:r>
        <w:rPr>
          <w:rFonts w:ascii="Arial" w:hAnsi="Arial" w:cs="Arial" w:eastAsia="Arial"/>
          <w:sz w:val="20"/>
          <w:szCs w:val="20"/>
          <w:color w:val="919599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20"/>
          <w:szCs w:val="20"/>
          <w:color w:val="919599"/>
          <w:spacing w:val="0"/>
          <w:w w:val="100"/>
          <w:position w:val="-5"/>
        </w:rPr>
      </w:r>
      <w:r>
        <w:rPr>
          <w:rFonts w:ascii="Arial" w:hAnsi="Arial" w:cs="Arial" w:eastAsia="Arial"/>
          <w:sz w:val="74"/>
          <w:szCs w:val="74"/>
          <w:color w:val="6B6E6E"/>
          <w:spacing w:val="0"/>
          <w:w w:val="65"/>
          <w:i/>
          <w:position w:val="-37"/>
        </w:rPr>
        <w:t>1</w:t>
      </w:r>
      <w:r>
        <w:rPr>
          <w:rFonts w:ascii="Arial" w:hAnsi="Arial" w:cs="Arial" w:eastAsia="Arial"/>
          <w:sz w:val="74"/>
          <w:szCs w:val="74"/>
          <w:color w:val="6B6E6E"/>
          <w:spacing w:val="0"/>
          <w:w w:val="65"/>
          <w:i/>
          <w:position w:val="-37"/>
        </w:rPr>
        <w:t>:</w:t>
      </w:r>
      <w:r>
        <w:rPr>
          <w:rFonts w:ascii="Arial" w:hAnsi="Arial" w:cs="Arial" w:eastAsia="Arial"/>
          <w:sz w:val="74"/>
          <w:szCs w:val="74"/>
          <w:color w:val="6B6E6E"/>
          <w:spacing w:val="133"/>
          <w:w w:val="65"/>
          <w:i/>
          <w:position w:val="-37"/>
        </w:rPr>
        <w:t> </w:t>
      </w:r>
      <w:r>
        <w:rPr>
          <w:rFonts w:ascii="Times New Roman" w:hAnsi="Times New Roman" w:cs="Times New Roman" w:eastAsia="Times New Roman"/>
          <w:sz w:val="70"/>
          <w:szCs w:val="70"/>
          <w:color w:val="6B6E6E"/>
          <w:spacing w:val="15"/>
          <w:w w:val="82"/>
          <w:position w:val="-37"/>
        </w:rPr>
        <w:t>t</w:t>
      </w:r>
      <w:r>
        <w:rPr>
          <w:rFonts w:ascii="Times New Roman" w:hAnsi="Times New Roman" w:cs="Times New Roman" w:eastAsia="Times New Roman"/>
          <w:sz w:val="70"/>
          <w:szCs w:val="70"/>
          <w:color w:val="919599"/>
          <w:spacing w:val="0"/>
          <w:w w:val="80"/>
          <w:position w:val="-37"/>
        </w:rPr>
        <w:t>"'</w:t>
      </w:r>
      <w:r>
        <w:rPr>
          <w:rFonts w:ascii="Times New Roman" w:hAnsi="Times New Roman" w:cs="Times New Roman" w:eastAsia="Times New Roman"/>
          <w:sz w:val="70"/>
          <w:szCs w:val="7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40"/>
        </w:sectPr>
      </w:pPr>
      <w:rPr/>
    </w:p>
    <w:p>
      <w:pPr>
        <w:spacing w:before="0" w:after="0" w:line="76" w:lineRule="exact"/>
        <w:ind w:right="-20"/>
        <w:jc w:val="right"/>
        <w:tabs>
          <w:tab w:pos="660" w:val="left"/>
        </w:tabs>
        <w:rPr>
          <w:rFonts w:ascii="Times New Roman" w:hAnsi="Times New Roman" w:cs="Times New Roman" w:eastAsia="Times New Roman"/>
          <w:sz w:val="53"/>
          <w:szCs w:val="53"/>
        </w:rPr>
      </w:pPr>
      <w:rPr/>
      <w:r>
        <w:rPr>
          <w:rFonts w:ascii="Times New Roman" w:hAnsi="Times New Roman" w:cs="Times New Roman" w:eastAsia="Times New Roman"/>
          <w:sz w:val="53"/>
          <w:szCs w:val="53"/>
          <w:color w:val="42469C"/>
          <w:w w:val="65"/>
          <w:position w:val="-56"/>
        </w:rPr>
        <w:t>u</w:t>
      </w:r>
      <w:r>
        <w:rPr>
          <w:rFonts w:ascii="Times New Roman" w:hAnsi="Times New Roman" w:cs="Times New Roman" w:eastAsia="Times New Roman"/>
          <w:sz w:val="53"/>
          <w:szCs w:val="53"/>
          <w:color w:val="42469C"/>
          <w:w w:val="100"/>
          <w:position w:val="-56"/>
        </w:rPr>
        <w:tab/>
      </w:r>
      <w:r>
        <w:rPr>
          <w:rFonts w:ascii="Times New Roman" w:hAnsi="Times New Roman" w:cs="Times New Roman" w:eastAsia="Times New Roman"/>
          <w:sz w:val="53"/>
          <w:szCs w:val="53"/>
          <w:color w:val="42469C"/>
          <w:w w:val="100"/>
          <w:position w:val="-56"/>
        </w:rPr>
      </w:r>
      <w:r>
        <w:rPr>
          <w:rFonts w:ascii="Arial" w:hAnsi="Arial" w:cs="Arial" w:eastAsia="Arial"/>
          <w:sz w:val="62"/>
          <w:szCs w:val="62"/>
          <w:color w:val="7C8082"/>
          <w:spacing w:val="-53"/>
          <w:w w:val="63"/>
          <w:position w:val="-44"/>
        </w:rPr>
        <w:t>r</w:t>
      </w:r>
      <w:r>
        <w:rPr>
          <w:rFonts w:ascii="Times New Roman" w:hAnsi="Times New Roman" w:cs="Times New Roman" w:eastAsia="Times New Roman"/>
          <w:sz w:val="53"/>
          <w:szCs w:val="53"/>
          <w:color w:val="919599"/>
          <w:spacing w:val="0"/>
          <w:w w:val="28"/>
          <w:position w:val="-56"/>
        </w:rPr>
        <w:t>'</w:t>
      </w:r>
      <w:r>
        <w:rPr>
          <w:rFonts w:ascii="Times New Roman" w:hAnsi="Times New Roman" w:cs="Times New Roman" w:eastAsia="Times New Roman"/>
          <w:sz w:val="53"/>
          <w:szCs w:val="53"/>
          <w:color w:val="919599"/>
          <w:spacing w:val="-126"/>
          <w:w w:val="28"/>
          <w:position w:val="-56"/>
        </w:rPr>
        <w:t>"</w:t>
      </w:r>
      <w:r>
        <w:rPr>
          <w:rFonts w:ascii="Arial" w:hAnsi="Arial" w:cs="Arial" w:eastAsia="Arial"/>
          <w:sz w:val="62"/>
          <w:szCs w:val="62"/>
          <w:color w:val="7C8082"/>
          <w:spacing w:val="-355"/>
          <w:w w:val="62"/>
          <w:position w:val="-44"/>
        </w:rPr>
        <w:t>&amp;</w:t>
      </w:r>
      <w:r>
        <w:rPr>
          <w:rFonts w:ascii="Times New Roman" w:hAnsi="Times New Roman" w:cs="Times New Roman" w:eastAsia="Times New Roman"/>
          <w:sz w:val="53"/>
          <w:szCs w:val="53"/>
          <w:color w:val="ACAFB1"/>
          <w:spacing w:val="0"/>
          <w:w w:val="68"/>
          <w:position w:val="-56"/>
        </w:rPr>
        <w:t>'</w:t>
      </w:r>
      <w:r>
        <w:rPr>
          <w:rFonts w:ascii="Times New Roman" w:hAnsi="Times New Roman" w:cs="Times New Roman" w:eastAsia="Times New Roman"/>
          <w:sz w:val="53"/>
          <w:szCs w:val="53"/>
          <w:color w:val="ACAFB1"/>
          <w:spacing w:val="-84"/>
          <w:w w:val="100"/>
          <w:position w:val="-56"/>
        </w:rPr>
        <w:t> </w:t>
      </w:r>
      <w:r>
        <w:rPr>
          <w:rFonts w:ascii="Times New Roman" w:hAnsi="Times New Roman" w:cs="Times New Roman" w:eastAsia="Times New Roman"/>
          <w:sz w:val="53"/>
          <w:szCs w:val="53"/>
          <w:color w:val="6B6E6E"/>
          <w:spacing w:val="-119"/>
          <w:w w:val="75"/>
          <w:i/>
          <w:position w:val="-56"/>
        </w:rPr>
        <w:t>·</w:t>
      </w:r>
      <w:r>
        <w:rPr>
          <w:rFonts w:ascii="Times New Roman" w:hAnsi="Times New Roman" w:cs="Times New Roman" w:eastAsia="Times New Roman"/>
          <w:sz w:val="53"/>
          <w:szCs w:val="53"/>
          <w:color w:val="919599"/>
          <w:spacing w:val="0"/>
          <w:w w:val="23"/>
          <w:i/>
          <w:position w:val="-56"/>
        </w:rPr>
        <w:t>}</w:t>
      </w:r>
      <w:r>
        <w:rPr>
          <w:rFonts w:ascii="Times New Roman" w:hAnsi="Times New Roman" w:cs="Times New Roman" w:eastAsia="Times New Roman"/>
          <w:sz w:val="53"/>
          <w:szCs w:val="53"/>
          <w:color w:val="919599"/>
          <w:spacing w:val="20"/>
          <w:w w:val="24"/>
          <w:i/>
          <w:position w:val="-56"/>
        </w:rPr>
        <w:t>.</w:t>
      </w:r>
      <w:r>
        <w:rPr>
          <w:rFonts w:ascii="Times New Roman" w:hAnsi="Times New Roman" w:cs="Times New Roman" w:eastAsia="Times New Roman"/>
          <w:sz w:val="53"/>
          <w:szCs w:val="53"/>
          <w:color w:val="ACAFB1"/>
          <w:spacing w:val="-122"/>
          <w:w w:val="62"/>
          <w:i/>
          <w:position w:val="-56"/>
        </w:rPr>
        <w:t>·</w:t>
      </w:r>
      <w:r>
        <w:rPr>
          <w:rFonts w:ascii="Arial" w:hAnsi="Arial" w:cs="Arial" w:eastAsia="Arial"/>
          <w:sz w:val="62"/>
          <w:szCs w:val="62"/>
          <w:color w:val="7C8082"/>
          <w:spacing w:val="0"/>
          <w:w w:val="63"/>
          <w:position w:val="-44"/>
        </w:rPr>
        <w:t>ir</w:t>
      </w:r>
      <w:r>
        <w:rPr>
          <w:rFonts w:ascii="Arial" w:hAnsi="Arial" w:cs="Arial" w:eastAsia="Arial"/>
          <w:sz w:val="62"/>
          <w:szCs w:val="62"/>
          <w:color w:val="919599"/>
          <w:spacing w:val="0"/>
          <w:w w:val="33"/>
          <w:position w:val="-44"/>
        </w:rPr>
        <w:t>.</w:t>
      </w:r>
      <w:r>
        <w:rPr>
          <w:rFonts w:ascii="Arial" w:hAnsi="Arial" w:cs="Arial" w:eastAsia="Arial"/>
          <w:sz w:val="62"/>
          <w:szCs w:val="62"/>
          <w:color w:val="919599"/>
          <w:spacing w:val="-117"/>
          <w:w w:val="100"/>
          <w:position w:val="-44"/>
        </w:rPr>
        <w:t> </w:t>
      </w:r>
      <w:r>
        <w:rPr>
          <w:rFonts w:ascii="Arial" w:hAnsi="Arial" w:cs="Arial" w:eastAsia="Arial"/>
          <w:sz w:val="62"/>
          <w:szCs w:val="62"/>
          <w:color w:val="919599"/>
          <w:spacing w:val="-1"/>
          <w:w w:val="16"/>
          <w:position w:val="-44"/>
        </w:rPr>
        <w:t>\</w:t>
      </w:r>
      <w:r>
        <w:rPr>
          <w:rFonts w:ascii="Arial" w:hAnsi="Arial" w:cs="Arial" w:eastAsia="Arial"/>
          <w:sz w:val="62"/>
          <w:szCs w:val="62"/>
          <w:color w:val="6B6E6E"/>
          <w:spacing w:val="-163"/>
          <w:w w:val="64"/>
          <w:position w:val="-44"/>
        </w:rPr>
        <w:t>;</w:t>
      </w:r>
      <w:r>
        <w:rPr>
          <w:rFonts w:ascii="Arial" w:hAnsi="Arial" w:cs="Arial" w:eastAsia="Arial"/>
          <w:sz w:val="62"/>
          <w:szCs w:val="62"/>
          <w:color w:val="919599"/>
          <w:spacing w:val="24"/>
          <w:w w:val="16"/>
          <w:position w:val="-44"/>
        </w:rPr>
        <w:t>.</w:t>
      </w:r>
      <w:r>
        <w:rPr>
          <w:rFonts w:ascii="Times New Roman" w:hAnsi="Times New Roman" w:cs="Times New Roman" w:eastAsia="Times New Roman"/>
          <w:sz w:val="53"/>
          <w:szCs w:val="53"/>
          <w:color w:val="919599"/>
          <w:spacing w:val="0"/>
          <w:w w:val="37"/>
          <w:position w:val="-56"/>
        </w:rPr>
        <w:t>.</w:t>
      </w:r>
      <w:r>
        <w:rPr>
          <w:rFonts w:ascii="Times New Roman" w:hAnsi="Times New Roman" w:cs="Times New Roman" w:eastAsia="Times New Roman"/>
          <w:sz w:val="53"/>
          <w:szCs w:val="53"/>
          <w:color w:val="000000"/>
          <w:spacing w:val="0"/>
          <w:w w:val="100"/>
          <w:position w:val="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165" w:lineRule="atLeas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919599"/>
          <w:spacing w:val="0"/>
          <w:w w:val="65"/>
          <w:i/>
        </w:rPr>
        <w:t>,1:</w:t>
      </w:r>
      <w:r>
        <w:rPr>
          <w:rFonts w:ascii="Times New Roman" w:hAnsi="Times New Roman" w:cs="Times New Roman" w:eastAsia="Times New Roman"/>
          <w:sz w:val="28"/>
          <w:szCs w:val="28"/>
          <w:color w:val="919599"/>
          <w:spacing w:val="29"/>
          <w:w w:val="65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919599"/>
          <w:spacing w:val="0"/>
          <w:w w:val="103"/>
          <w:i/>
        </w:rPr>
        <w:t>·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40"/>
          <w:cols w:num="2" w:equalWidth="0">
            <w:col w:w="10076" w:space="306"/>
            <w:col w:w="578"/>
          </w:cols>
        </w:sectPr>
      </w:pPr>
      <w:rPr/>
    </w:p>
    <w:p>
      <w:pPr>
        <w:spacing w:before="0" w:after="0" w:line="267" w:lineRule="atLeast"/>
        <w:ind w:left="2163" w:right="-20"/>
        <w:jc w:val="left"/>
        <w:tabs>
          <w:tab w:pos="8340" w:val="left"/>
          <w:tab w:pos="9720" w:val="left"/>
          <w:tab w:pos="9980" w:val="left"/>
        </w:tabs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457.254761pt;margin-top:10.095586pt;width:.1pt;height:4.652107pt;mso-position-horizontal-relative:page;mso-position-vertical-relative:paragraph;z-index:-7419" coordorigin="9145,202" coordsize="2,93">
            <v:shape style="position:absolute;left:9145;top:202;width:2;height:93" coordorigin="9145,202" coordsize="0,93" path="m9145,295l9145,202e" filled="f" stroked="t" strokeweight="2.848939pt" strokecolor="#484B90">
              <v:path arrowok="t"/>
            </v:shape>
          </v:group>
          <w10:wrap type="none"/>
        </w:pict>
      </w:r>
      <w:r>
        <w:rPr/>
        <w:pict>
          <v:group style="position:absolute;margin-left:463.664886pt;margin-top:5.089098pt;width:3.026998pt;height:28.8012pt;mso-position-horizontal-relative:page;mso-position-vertical-relative:paragraph;z-index:-7418" coordorigin="9273,102" coordsize="61,576">
            <v:group style="position:absolute;left:9320;top:116;width:2;height:351" coordorigin="9320,116" coordsize="2,351">
              <v:shape style="position:absolute;left:9320;top:116;width:2;height:351" coordorigin="9320,116" coordsize="0,351" path="m9320,467l9320,116e" filled="f" stroked="t" strokeweight="1.42447pt" strokecolor="#3F4487">
                <v:path arrowok="t"/>
              </v:shape>
            </v:group>
            <v:group style="position:absolute;left:9284;top:288;width:2;height:379" coordorigin="9284,288" coordsize="2,379">
              <v:shape style="position:absolute;left:9284;top:288;width:2;height:379" coordorigin="9284,288" coordsize="0,379" path="m9284,667l9284,288e" filled="f" stroked="t" strokeweight="1.068352pt" strokecolor="#4B4FA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6.697693pt;margin-top:8.935052pt;width:20.655946pt;height:7.403448pt;mso-position-horizontal-relative:page;mso-position-vertical-relative:paragraph;z-index:-7408" type="#_x0000_t202" filled="f" stroked="f">
            <v:textbox inset="0,0,0,0">
              <w:txbxContent>
                <w:p>
                  <w:pPr>
                    <w:spacing w:before="0" w:after="0" w:line="148" w:lineRule="exact"/>
                    <w:ind w:right="-62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ACAFB1"/>
                      <w:spacing w:val="0"/>
                      <w:w w:val="100"/>
                      <w:b/>
                      <w:bCs/>
                      <w:i/>
                      <w:position w:val="4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ACAFB1"/>
                      <w:spacing w:val="0"/>
                      <w:w w:val="100"/>
                      <w:b/>
                      <w:bCs/>
                      <w:i/>
                      <w:position w:val="4"/>
                    </w:rPr>
                    <w:t>      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ACAFB1"/>
                      <w:spacing w:val="13"/>
                      <w:w w:val="100"/>
                      <w:b/>
                      <w:bCs/>
                      <w:i/>
                      <w:position w:val="4"/>
                    </w:rPr>
                    <w:t> </w:t>
                  </w:r>
                  <w:r>
                    <w:rPr>
                      <w:rFonts w:ascii="Arial" w:hAnsi="Arial" w:cs="Arial" w:eastAsia="Arial"/>
                      <w:sz w:val="13"/>
                      <w:szCs w:val="13"/>
                      <w:color w:val="919599"/>
                      <w:spacing w:val="-5"/>
                      <w:w w:val="112"/>
                      <w:b/>
                      <w:bCs/>
                      <w:position w:val="0"/>
                    </w:rPr>
                    <w:t>w</w:t>
                  </w:r>
                  <w:r>
                    <w:rPr>
                      <w:rFonts w:ascii="Arial" w:hAnsi="Arial" w:cs="Arial" w:eastAsia="Arial"/>
                      <w:sz w:val="13"/>
                      <w:szCs w:val="13"/>
                      <w:color w:val="ACAFB1"/>
                      <w:spacing w:val="0"/>
                      <w:w w:val="160"/>
                      <w:b/>
                      <w:bCs/>
                      <w:position w:val="0"/>
                    </w:rPr>
                    <w:t>·</w:t>
                  </w:r>
                  <w:r>
                    <w:rPr>
                      <w:rFonts w:ascii="Arial" w:hAnsi="Arial" w:cs="Arial" w:eastAsia="Arial"/>
                      <w:sz w:val="13"/>
                      <w:szCs w:val="1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b/>
          <w:bCs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565757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565757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7C8082"/>
          <w:spacing w:val="5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565757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65757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65757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7C8082"/>
          <w:spacing w:val="5"/>
          <w:w w:val="115"/>
        </w:rPr>
        <w:t>G</w:t>
      </w:r>
      <w:r>
        <w:rPr>
          <w:rFonts w:ascii="Arial" w:hAnsi="Arial" w:cs="Arial" w:eastAsia="Arial"/>
          <w:sz w:val="20"/>
          <w:szCs w:val="20"/>
          <w:color w:val="565757"/>
          <w:spacing w:val="0"/>
          <w:w w:val="115"/>
        </w:rPr>
        <w:t>ruplar</w:t>
      </w:r>
      <w:r>
        <w:rPr>
          <w:rFonts w:ascii="Arial" w:hAnsi="Arial" w:cs="Arial" w:eastAsia="Arial"/>
          <w:sz w:val="20"/>
          <w:szCs w:val="20"/>
          <w:color w:val="565757"/>
          <w:spacing w:val="-6"/>
          <w:w w:val="115"/>
        </w:rPr>
        <w:t> </w:t>
      </w:r>
      <w:r>
        <w:rPr>
          <w:rFonts w:ascii="Arial" w:hAnsi="Arial" w:cs="Arial" w:eastAsia="Arial"/>
          <w:sz w:val="20"/>
          <w:szCs w:val="20"/>
          <w:color w:val="6B6E6E"/>
          <w:spacing w:val="0"/>
          <w:w w:val="115"/>
        </w:rPr>
        <w:t>Aııııri</w:t>
      </w:r>
      <w:r>
        <w:rPr>
          <w:rFonts w:ascii="Arial" w:hAnsi="Arial" w:cs="Arial" w:eastAsia="Arial"/>
          <w:sz w:val="20"/>
          <w:szCs w:val="20"/>
          <w:color w:val="6B6E6E"/>
          <w:spacing w:val="34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83"/>
          <w:position w:val="-4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6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8"/>
          <w:position w:val="-4"/>
        </w:rPr>
        <w:t>ila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99"/>
          <w:position w:val="-4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4"/>
        </w:rPr>
        <w:t>ALB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10"/>
          <w:w w:val="100"/>
          <w:position w:val="-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4"/>
        </w:rPr>
        <w:t>YRAK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4"/>
        </w:rPr>
      </w:r>
      <w:r>
        <w:rPr>
          <w:rFonts w:ascii="Arial" w:hAnsi="Arial" w:cs="Arial" w:eastAsia="Arial"/>
          <w:sz w:val="18"/>
          <w:szCs w:val="18"/>
          <w:color w:val="7C8082"/>
          <w:spacing w:val="0"/>
          <w:w w:val="252"/>
          <w:position w:val="0"/>
        </w:rPr>
        <w:t>fe</w:t>
      </w:r>
      <w:r>
        <w:rPr>
          <w:rFonts w:ascii="Arial" w:hAnsi="Arial" w:cs="Arial" w:eastAsia="Arial"/>
          <w:sz w:val="18"/>
          <w:szCs w:val="18"/>
          <w:color w:val="7C808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color w:val="7C8082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47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0"/>
        </w:rPr>
      </w:r>
      <w:r>
        <w:rPr>
          <w:rFonts w:ascii="Arial" w:hAnsi="Arial" w:cs="Arial" w:eastAsia="Arial"/>
          <w:sz w:val="15"/>
          <w:szCs w:val="15"/>
          <w:color w:val="919599"/>
          <w:spacing w:val="0"/>
          <w:w w:val="145"/>
          <w:position w:val="0"/>
        </w:rPr>
        <w:t>}:</w:t>
      </w:r>
      <w:r>
        <w:rPr>
          <w:rFonts w:ascii="Arial" w:hAnsi="Arial" w:cs="Arial" w:eastAsia="Arial"/>
          <w:sz w:val="15"/>
          <w:szCs w:val="15"/>
          <w:color w:val="919599"/>
          <w:spacing w:val="0"/>
          <w:w w:val="145"/>
          <w:position w:val="0"/>
        </w:rPr>
        <w:t>4i</w:t>
      </w:r>
      <w:r>
        <w:rPr>
          <w:rFonts w:ascii="Arial" w:hAnsi="Arial" w:cs="Arial" w:eastAsia="Arial"/>
          <w:sz w:val="15"/>
          <w:szCs w:val="15"/>
          <w:color w:val="919599"/>
          <w:spacing w:val="13"/>
          <w:w w:val="145"/>
          <w:position w:val="0"/>
        </w:rPr>
        <w:t> </w:t>
      </w:r>
      <w:r>
        <w:rPr>
          <w:rFonts w:ascii="Arial" w:hAnsi="Arial" w:cs="Arial" w:eastAsia="Arial"/>
          <w:sz w:val="15"/>
          <w:szCs w:val="15"/>
          <w:color w:val="ACAFB1"/>
          <w:spacing w:val="0"/>
          <w:w w:val="123"/>
          <w:position w:val="0"/>
        </w:rPr>
        <w:t>,'ı</w:t>
      </w:r>
      <w:r>
        <w:rPr>
          <w:rFonts w:ascii="Arial" w:hAnsi="Arial" w:cs="Arial" w:eastAsia="Arial"/>
          <w:sz w:val="15"/>
          <w:szCs w:val="15"/>
          <w:color w:val="ACAFB1"/>
          <w:spacing w:val="0"/>
          <w:w w:val="124"/>
          <w:position w:val="0"/>
        </w:rPr>
        <w:t>(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5" w:lineRule="exact"/>
        <w:ind w:right="797"/>
        <w:jc w:val="right"/>
        <w:tabs>
          <w:tab w:pos="1060" w:val="left"/>
        </w:tabs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color w:val="7C8082"/>
          <w:w w:val="576"/>
          <w:position w:val="-3"/>
        </w:rPr>
        <w:t>'</w:t>
      </w:r>
      <w:r>
        <w:rPr>
          <w:rFonts w:ascii="Times New Roman" w:hAnsi="Times New Roman" w:cs="Times New Roman" w:eastAsia="Times New Roman"/>
          <w:sz w:val="10"/>
          <w:szCs w:val="10"/>
          <w:color w:val="7C8082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10"/>
          <w:szCs w:val="10"/>
          <w:color w:val="7C8082"/>
          <w:w w:val="100"/>
          <w:position w:val="-3"/>
        </w:rPr>
      </w:r>
      <w:r>
        <w:rPr>
          <w:rFonts w:ascii="Times New Roman" w:hAnsi="Times New Roman" w:cs="Times New Roman" w:eastAsia="Times New Roman"/>
          <w:sz w:val="10"/>
          <w:szCs w:val="10"/>
          <w:color w:val="ACAFB1"/>
          <w:spacing w:val="0"/>
          <w:w w:val="177"/>
          <w:b/>
          <w:bCs/>
          <w:i/>
          <w:position w:val="-3"/>
        </w:rPr>
        <w:t>·</w:t>
      </w:r>
      <w:r>
        <w:rPr>
          <w:rFonts w:ascii="Times New Roman" w:hAnsi="Times New Roman" w:cs="Times New Roman" w:eastAsia="Times New Roman"/>
          <w:sz w:val="10"/>
          <w:szCs w:val="10"/>
          <w:color w:val="ACAFB1"/>
          <w:spacing w:val="-25"/>
          <w:w w:val="177"/>
          <w:b/>
          <w:bCs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7C8082"/>
          <w:spacing w:val="1"/>
          <w:w w:val="161"/>
          <w:b/>
          <w:bCs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0"/>
          <w:szCs w:val="10"/>
          <w:color w:val="ACAFB1"/>
          <w:spacing w:val="0"/>
          <w:w w:val="104"/>
          <w:b/>
          <w:bCs/>
          <w:i/>
          <w:position w:val="-3"/>
        </w:rPr>
        <w:t>..</w:t>
      </w:r>
      <w:r>
        <w:rPr>
          <w:rFonts w:ascii="Times New Roman" w:hAnsi="Times New Roman" w:cs="Times New Roman" w:eastAsia="Times New Roman"/>
          <w:sz w:val="10"/>
          <w:szCs w:val="10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600" w:right="340"/>
        </w:sectPr>
      </w:pPr>
      <w:rPr/>
    </w:p>
    <w:p>
      <w:pPr>
        <w:spacing w:before="0" w:after="0" w:line="55" w:lineRule="atLeast"/>
        <w:ind w:left="4813" w:right="-20"/>
        <w:jc w:val="left"/>
        <w:tabs>
          <w:tab w:pos="80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456.008362pt;margin-top:9.880972pt;width:2.492822pt;height:22.895734pt;mso-position-horizontal-relative:page;mso-position-vertical-relative:paragraph;z-index:-7417" coordorigin="9120,198" coordsize="50,458">
            <v:group style="position:absolute;left:9145;top:223;width:2;height:243" coordorigin="9145,223" coordsize="2,243">
              <v:shape style="position:absolute;left:9145;top:223;width:2;height:243" coordorigin="9145,223" coordsize="0,243" path="m9145,466l9145,223e" filled="f" stroked="t" strokeweight="2.492822pt" strokecolor="#6064B3">
                <v:path arrowok="t"/>
              </v:shape>
            </v:group>
            <v:group style="position:absolute;left:9145;top:459;width:2;height:107" coordorigin="9145,459" coordsize="2,107">
              <v:shape style="position:absolute;left:9145;top:459;width:2;height:107" coordorigin="9145,459" coordsize="0,107" path="m9145,566l9145,459e" filled="f" stroked="t" strokeweight="2.136705pt" strokecolor="#000000">
                <v:path arrowok="t"/>
              </v:shape>
            </v:group>
            <v:group style="position:absolute;left:9145;top:559;width:2;height:93" coordorigin="9145,559" coordsize="2,93">
              <v:shape style="position:absolute;left:9145;top:559;width:2;height:93" coordorigin="9145,559" coordsize="0,93" path="m9145,652l9145,559e" filled="f" stroked="t" strokeweight=".356117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color w:val="2D2F2F"/>
          <w:w w:val="9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F2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tf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7C8082"/>
          <w:spacing w:val="7"/>
          <w:w w:val="100"/>
          <w:position w:val="1"/>
        </w:rPr>
        <w:t>M</w:t>
      </w:r>
      <w:r>
        <w:rPr>
          <w:rFonts w:ascii="Arial" w:hAnsi="Arial" w:cs="Arial" w:eastAsia="Arial"/>
          <w:sz w:val="18"/>
          <w:szCs w:val="18"/>
          <w:color w:val="919599"/>
          <w:spacing w:val="0"/>
          <w:w w:val="100"/>
          <w:position w:val="1"/>
        </w:rPr>
        <w:t>üda</w:t>
      </w:r>
      <w:r>
        <w:rPr>
          <w:rFonts w:ascii="Arial" w:hAnsi="Arial" w:cs="Arial" w:eastAsia="Arial"/>
          <w:sz w:val="18"/>
          <w:szCs w:val="18"/>
          <w:color w:val="919599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919599"/>
          <w:spacing w:val="42"/>
          <w:w w:val="100"/>
          <w:position w:val="1"/>
        </w:rPr>
        <w:t> </w:t>
      </w:r>
      <w:r>
        <w:rPr>
          <w:rFonts w:ascii="Arial" w:hAnsi="Arial" w:cs="Arial" w:eastAsia="Arial"/>
          <w:sz w:val="21"/>
          <w:szCs w:val="21"/>
          <w:color w:val="919599"/>
          <w:spacing w:val="5"/>
          <w:w w:val="153"/>
          <w:position w:val="1"/>
        </w:rPr>
        <w:t>ı</w:t>
      </w:r>
      <w:r>
        <w:rPr>
          <w:rFonts w:ascii="Times New Roman" w:hAnsi="Times New Roman" w:cs="Times New Roman" w:eastAsia="Times New Roman"/>
          <w:sz w:val="22"/>
          <w:szCs w:val="22"/>
          <w:color w:val="7C8082"/>
          <w:spacing w:val="0"/>
          <w:w w:val="437"/>
          <w:i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155" w:lineRule="exact"/>
        <w:ind w:right="-20"/>
        <w:jc w:val="right"/>
        <w:rPr>
          <w:rFonts w:ascii="Times New Roman" w:hAnsi="Times New Roman" w:cs="Times New Roman" w:eastAsia="Times New Roman"/>
          <w:sz w:val="37"/>
          <w:szCs w:val="37"/>
        </w:rPr>
      </w:pPr>
      <w:rPr/>
      <w:r>
        <w:rPr>
          <w:rFonts w:ascii="Times New Roman" w:hAnsi="Times New Roman" w:cs="Times New Roman" w:eastAsia="Times New Roman"/>
          <w:sz w:val="37"/>
          <w:szCs w:val="37"/>
          <w:color w:val="919599"/>
          <w:spacing w:val="-38"/>
          <w:w w:val="103"/>
          <w:i/>
          <w:position w:val="-8"/>
        </w:rPr>
        <w:t>'</w:t>
      </w:r>
      <w:r>
        <w:rPr>
          <w:rFonts w:ascii="Times New Roman" w:hAnsi="Times New Roman" w:cs="Times New Roman" w:eastAsia="Times New Roman"/>
          <w:sz w:val="21"/>
          <w:szCs w:val="21"/>
          <w:color w:val="919599"/>
          <w:spacing w:val="0"/>
          <w:w w:val="170"/>
          <w:position w:val="-15"/>
        </w:rPr>
        <w:t>\</w:t>
      </w:r>
      <w:r>
        <w:rPr>
          <w:rFonts w:ascii="Times New Roman" w:hAnsi="Times New Roman" w:cs="Times New Roman" w:eastAsia="Times New Roman"/>
          <w:sz w:val="21"/>
          <w:szCs w:val="21"/>
          <w:color w:val="919599"/>
          <w:spacing w:val="-14"/>
          <w:w w:val="100"/>
          <w:position w:val="-15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color w:val="6E75A3"/>
          <w:spacing w:val="0"/>
          <w:w w:val="98"/>
          <w:i/>
          <w:position w:val="-8"/>
        </w:rPr>
        <w:t>)</w:t>
      </w:r>
      <w:r>
        <w:rPr>
          <w:rFonts w:ascii="Times New Roman" w:hAnsi="Times New Roman" w:cs="Times New Roman" w:eastAsia="Times New Roman"/>
          <w:sz w:val="37"/>
          <w:szCs w:val="37"/>
          <w:color w:val="6E75A3"/>
          <w:spacing w:val="-50"/>
          <w:w w:val="100"/>
          <w:i/>
          <w:position w:val="-8"/>
        </w:rPr>
        <w:t> </w:t>
      </w:r>
      <w:r>
        <w:rPr>
          <w:rFonts w:ascii="Times New Roman" w:hAnsi="Times New Roman" w:cs="Times New Roman" w:eastAsia="Times New Roman"/>
          <w:sz w:val="37"/>
          <w:szCs w:val="37"/>
          <w:color w:val="919599"/>
          <w:spacing w:val="0"/>
          <w:w w:val="58"/>
          <w:i/>
          <w:position w:val="-8"/>
        </w:rPr>
        <w:t>':,\</w:t>
      </w:r>
      <w:r>
        <w:rPr>
          <w:rFonts w:ascii="Times New Roman" w:hAnsi="Times New Roman" w:cs="Times New Roman" w:eastAsia="Times New Roman"/>
          <w:sz w:val="37"/>
          <w:szCs w:val="37"/>
          <w:color w:val="919599"/>
          <w:spacing w:val="-50"/>
          <w:w w:val="59"/>
          <w:i/>
          <w:position w:val="-8"/>
        </w:rPr>
        <w:t>.</w:t>
      </w:r>
      <w:r>
        <w:rPr>
          <w:rFonts w:ascii="Arial" w:hAnsi="Arial" w:cs="Arial" w:eastAsia="Arial"/>
          <w:sz w:val="31"/>
          <w:szCs w:val="31"/>
          <w:color w:val="919599"/>
          <w:spacing w:val="-16"/>
          <w:w w:val="53"/>
          <w:position w:val="-15"/>
        </w:rPr>
        <w:t>,</w:t>
      </w:r>
      <w:r>
        <w:rPr>
          <w:rFonts w:ascii="Times New Roman" w:hAnsi="Times New Roman" w:cs="Times New Roman" w:eastAsia="Times New Roman"/>
          <w:sz w:val="37"/>
          <w:szCs w:val="37"/>
          <w:color w:val="919599"/>
          <w:spacing w:val="-61"/>
          <w:w w:val="59"/>
          <w:i/>
          <w:position w:val="-8"/>
        </w:rPr>
        <w:t>.</w:t>
      </w:r>
      <w:r>
        <w:rPr>
          <w:rFonts w:ascii="Arial" w:hAnsi="Arial" w:cs="Arial" w:eastAsia="Arial"/>
          <w:sz w:val="31"/>
          <w:szCs w:val="31"/>
          <w:color w:val="919599"/>
          <w:spacing w:val="-4"/>
          <w:w w:val="53"/>
          <w:position w:val="-15"/>
        </w:rPr>
        <w:t>.</w:t>
      </w:r>
      <w:r>
        <w:rPr>
          <w:rFonts w:ascii="Times New Roman" w:hAnsi="Times New Roman" w:cs="Times New Roman" w:eastAsia="Times New Roman"/>
          <w:sz w:val="37"/>
          <w:szCs w:val="37"/>
          <w:color w:val="919599"/>
          <w:spacing w:val="0"/>
          <w:w w:val="59"/>
          <w:i/>
          <w:position w:val="-8"/>
        </w:rPr>
        <w:t>._</w:t>
      </w:r>
      <w:r>
        <w:rPr>
          <w:rFonts w:ascii="Times New Roman" w:hAnsi="Times New Roman" w:cs="Times New Roman" w:eastAsia="Times New Roman"/>
          <w:sz w:val="37"/>
          <w:szCs w:val="37"/>
          <w:color w:val="919599"/>
          <w:spacing w:val="-88"/>
          <w:w w:val="59"/>
          <w:i/>
          <w:position w:val="-8"/>
        </w:rPr>
        <w:t>:</w:t>
      </w:r>
      <w:r>
        <w:rPr>
          <w:rFonts w:ascii="Times New Roman" w:hAnsi="Times New Roman" w:cs="Times New Roman" w:eastAsia="Times New Roman"/>
          <w:sz w:val="26"/>
          <w:szCs w:val="26"/>
          <w:color w:val="ACAFB1"/>
          <w:spacing w:val="-29"/>
          <w:w w:val="127"/>
          <w:position w:val="-15"/>
        </w:rPr>
        <w:t>.</w:t>
      </w:r>
      <w:r>
        <w:rPr>
          <w:rFonts w:ascii="Times New Roman" w:hAnsi="Times New Roman" w:cs="Times New Roman" w:eastAsia="Times New Roman"/>
          <w:sz w:val="26"/>
          <w:szCs w:val="26"/>
          <w:color w:val="919599"/>
          <w:spacing w:val="-26"/>
          <w:w w:val="52"/>
          <w:position w:val="-15"/>
        </w:rPr>
        <w:t>.</w:t>
      </w:r>
      <w:r>
        <w:rPr>
          <w:rFonts w:ascii="Times New Roman" w:hAnsi="Times New Roman" w:cs="Times New Roman" w:eastAsia="Times New Roman"/>
          <w:sz w:val="37"/>
          <w:szCs w:val="37"/>
          <w:color w:val="ACAFB1"/>
          <w:spacing w:val="-76"/>
          <w:w w:val="108"/>
          <w:i/>
          <w:position w:val="-8"/>
        </w:rPr>
        <w:t>,</w:t>
      </w:r>
      <w:r>
        <w:rPr>
          <w:rFonts w:ascii="Times New Roman" w:hAnsi="Times New Roman" w:cs="Times New Roman" w:eastAsia="Times New Roman"/>
          <w:sz w:val="26"/>
          <w:szCs w:val="26"/>
          <w:color w:val="919599"/>
          <w:spacing w:val="-2"/>
          <w:w w:val="52"/>
          <w:position w:val="-15"/>
        </w:rPr>
        <w:t>.</w:t>
      </w:r>
      <w:r>
        <w:rPr>
          <w:rFonts w:ascii="Times New Roman" w:hAnsi="Times New Roman" w:cs="Times New Roman" w:eastAsia="Times New Roman"/>
          <w:sz w:val="37"/>
          <w:szCs w:val="37"/>
          <w:color w:val="919599"/>
          <w:spacing w:val="-74"/>
          <w:w w:val="44"/>
          <w:i/>
          <w:position w:val="-8"/>
        </w:rPr>
        <w:t>,</w:t>
      </w:r>
      <w:r>
        <w:rPr>
          <w:rFonts w:ascii="Times New Roman" w:hAnsi="Times New Roman" w:cs="Times New Roman" w:eastAsia="Times New Roman"/>
          <w:sz w:val="26"/>
          <w:szCs w:val="26"/>
          <w:color w:val="919599"/>
          <w:spacing w:val="0"/>
          <w:w w:val="52"/>
          <w:position w:val="-15"/>
        </w:rPr>
        <w:t>.</w:t>
      </w:r>
      <w:r>
        <w:rPr>
          <w:rFonts w:ascii="Times New Roman" w:hAnsi="Times New Roman" w:cs="Times New Roman" w:eastAsia="Times New Roman"/>
          <w:sz w:val="26"/>
          <w:szCs w:val="26"/>
          <w:color w:val="919599"/>
          <w:spacing w:val="-41"/>
          <w:w w:val="52"/>
          <w:position w:val="-15"/>
        </w:rPr>
        <w:t>.</w:t>
      </w:r>
      <w:r>
        <w:rPr>
          <w:rFonts w:ascii="Times New Roman" w:hAnsi="Times New Roman" w:cs="Times New Roman" w:eastAsia="Times New Roman"/>
          <w:sz w:val="37"/>
          <w:szCs w:val="37"/>
          <w:color w:val="ACAFB1"/>
          <w:spacing w:val="-76"/>
          <w:w w:val="108"/>
          <w:i/>
          <w:position w:val="-8"/>
        </w:rPr>
        <w:t>ı</w:t>
      </w:r>
      <w:r>
        <w:rPr>
          <w:rFonts w:ascii="Times New Roman" w:hAnsi="Times New Roman" w:cs="Times New Roman" w:eastAsia="Times New Roman"/>
          <w:sz w:val="26"/>
          <w:szCs w:val="26"/>
          <w:color w:val="919599"/>
          <w:spacing w:val="0"/>
          <w:w w:val="52"/>
          <w:position w:val="-15"/>
        </w:rPr>
        <w:t>...</w:t>
      </w:r>
      <w:r>
        <w:rPr>
          <w:rFonts w:ascii="Times New Roman" w:hAnsi="Times New Roman" w:cs="Times New Roman" w:eastAsia="Times New Roman"/>
          <w:sz w:val="26"/>
          <w:szCs w:val="26"/>
          <w:color w:val="919599"/>
          <w:spacing w:val="-45"/>
          <w:w w:val="52"/>
          <w:position w:val="-15"/>
        </w:rPr>
        <w:t>.</w:t>
      </w:r>
      <w:r>
        <w:rPr>
          <w:rFonts w:ascii="Times New Roman" w:hAnsi="Times New Roman" w:cs="Times New Roman" w:eastAsia="Times New Roman"/>
          <w:sz w:val="37"/>
          <w:szCs w:val="37"/>
          <w:color w:val="919599"/>
          <w:spacing w:val="-39"/>
          <w:w w:val="79"/>
          <w:i/>
          <w:position w:val="-8"/>
        </w:rPr>
        <w:t>'</w:t>
      </w:r>
      <w:r>
        <w:rPr>
          <w:rFonts w:ascii="Times New Roman" w:hAnsi="Times New Roman" w:cs="Times New Roman" w:eastAsia="Times New Roman"/>
          <w:sz w:val="26"/>
          <w:szCs w:val="26"/>
          <w:color w:val="919599"/>
          <w:spacing w:val="0"/>
          <w:w w:val="52"/>
          <w:position w:val="-15"/>
        </w:rPr>
        <w:t>.</w:t>
      </w:r>
      <w:r>
        <w:rPr>
          <w:rFonts w:ascii="Times New Roman" w:hAnsi="Times New Roman" w:cs="Times New Roman" w:eastAsia="Times New Roman"/>
          <w:sz w:val="26"/>
          <w:szCs w:val="26"/>
          <w:color w:val="919599"/>
          <w:spacing w:val="-9"/>
          <w:w w:val="52"/>
          <w:position w:val="-15"/>
        </w:rPr>
        <w:t>.</w:t>
      </w:r>
      <w:r>
        <w:rPr>
          <w:rFonts w:ascii="Times New Roman" w:hAnsi="Times New Roman" w:cs="Times New Roman" w:eastAsia="Times New Roman"/>
          <w:sz w:val="26"/>
          <w:szCs w:val="26"/>
          <w:color w:val="ACAFB1"/>
          <w:spacing w:val="-45"/>
          <w:w w:val="101"/>
          <w:position w:val="-15"/>
        </w:rPr>
        <w:t>.</w:t>
      </w:r>
      <w:r>
        <w:rPr>
          <w:rFonts w:ascii="Arial" w:hAnsi="Arial" w:cs="Arial" w:eastAsia="Arial"/>
          <w:sz w:val="15"/>
          <w:szCs w:val="15"/>
          <w:color w:val="7C8082"/>
          <w:spacing w:val="-39"/>
          <w:w w:val="78"/>
          <w:position w:val="-15"/>
        </w:rPr>
        <w:t>;</w:t>
      </w:r>
      <w:r>
        <w:rPr>
          <w:rFonts w:ascii="Times New Roman" w:hAnsi="Times New Roman" w:cs="Times New Roman" w:eastAsia="Times New Roman"/>
          <w:sz w:val="37"/>
          <w:szCs w:val="37"/>
          <w:color w:val="7C8082"/>
          <w:spacing w:val="-2"/>
          <w:w w:val="27"/>
          <w:position w:val="-8"/>
        </w:rPr>
        <w:t>·</w:t>
      </w:r>
      <w:r>
        <w:rPr>
          <w:rFonts w:ascii="Arial" w:hAnsi="Arial" w:cs="Arial" w:eastAsia="Arial"/>
          <w:sz w:val="15"/>
          <w:szCs w:val="15"/>
          <w:color w:val="7C8082"/>
          <w:spacing w:val="-38"/>
          <w:w w:val="78"/>
          <w:position w:val="-15"/>
        </w:rPr>
        <w:t>.</w:t>
      </w:r>
      <w:r>
        <w:rPr>
          <w:rFonts w:ascii="Times New Roman" w:hAnsi="Times New Roman" w:cs="Times New Roman" w:eastAsia="Times New Roman"/>
          <w:sz w:val="37"/>
          <w:szCs w:val="37"/>
          <w:color w:val="7C8082"/>
          <w:spacing w:val="-16"/>
          <w:w w:val="27"/>
          <w:position w:val="-8"/>
        </w:rPr>
        <w:t>"</w:t>
      </w:r>
      <w:r>
        <w:rPr>
          <w:rFonts w:ascii="Arial" w:hAnsi="Arial" w:cs="Arial" w:eastAsia="Arial"/>
          <w:sz w:val="15"/>
          <w:szCs w:val="15"/>
          <w:color w:val="7C8082"/>
          <w:spacing w:val="-29"/>
          <w:w w:val="78"/>
          <w:position w:val="-15"/>
        </w:rPr>
        <w:t>.</w:t>
      </w:r>
      <w:r>
        <w:rPr>
          <w:rFonts w:ascii="Times New Roman" w:hAnsi="Times New Roman" w:cs="Times New Roman" w:eastAsia="Times New Roman"/>
          <w:sz w:val="37"/>
          <w:szCs w:val="37"/>
          <w:color w:val="7C8082"/>
          <w:spacing w:val="0"/>
          <w:w w:val="27"/>
          <w:position w:val="-8"/>
        </w:rPr>
        <w:t>_</w:t>
      </w:r>
      <w:r>
        <w:rPr>
          <w:rFonts w:ascii="Times New Roman" w:hAnsi="Times New Roman" w:cs="Times New Roman" w:eastAsia="Times New Roman"/>
          <w:sz w:val="37"/>
          <w:szCs w:val="37"/>
          <w:color w:val="000000"/>
          <w:spacing w:val="0"/>
          <w:w w:val="100"/>
          <w:position w:val="0"/>
        </w:rPr>
      </w:r>
    </w:p>
    <w:p>
      <w:pPr>
        <w:spacing w:before="0" w:after="0" w:line="26" w:lineRule="atLeas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7C8082"/>
          <w:spacing w:val="0"/>
          <w:w w:val="76"/>
        </w:rPr>
        <w:t>q&lt;.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1" w:lineRule="exact"/>
        <w:ind w:left="128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8"/>
          <w:szCs w:val="28"/>
          <w:color w:val="ACAFB1"/>
          <w:spacing w:val="17"/>
          <w:w w:val="203"/>
          <w:position w:val="-16"/>
        </w:rPr>
        <w:t>·</w:t>
      </w:r>
      <w:r>
        <w:rPr>
          <w:rFonts w:ascii="Arial" w:hAnsi="Arial" w:cs="Arial" w:eastAsia="Arial"/>
          <w:sz w:val="18"/>
          <w:szCs w:val="18"/>
          <w:color w:val="919599"/>
          <w:spacing w:val="-25"/>
          <w:w w:val="118"/>
          <w:position w:val="-16"/>
        </w:rPr>
        <w:t>.</w:t>
      </w:r>
      <w:r>
        <w:rPr>
          <w:rFonts w:ascii="Arial" w:hAnsi="Arial" w:cs="Arial" w:eastAsia="Arial"/>
          <w:sz w:val="26"/>
          <w:szCs w:val="26"/>
          <w:color w:val="919599"/>
          <w:spacing w:val="-34"/>
          <w:w w:val="77"/>
          <w:i/>
          <w:position w:val="-9"/>
        </w:rPr>
        <w:t>f</w:t>
      </w:r>
      <w:r>
        <w:rPr>
          <w:rFonts w:ascii="Arial" w:hAnsi="Arial" w:cs="Arial" w:eastAsia="Arial"/>
          <w:sz w:val="18"/>
          <w:szCs w:val="18"/>
          <w:color w:val="6B6E6E"/>
          <w:spacing w:val="-14"/>
          <w:w w:val="78"/>
          <w:position w:val="-16"/>
        </w:rPr>
        <w:t>.</w:t>
      </w:r>
      <w:r>
        <w:rPr>
          <w:rFonts w:ascii="Arial" w:hAnsi="Arial" w:cs="Arial" w:eastAsia="Arial"/>
          <w:sz w:val="26"/>
          <w:szCs w:val="26"/>
          <w:color w:val="919599"/>
          <w:spacing w:val="0"/>
          <w:w w:val="77"/>
          <w:i/>
          <w:position w:val="-9"/>
        </w:rPr>
        <w:t>i.</w:t>
      </w:r>
      <w:r>
        <w:rPr>
          <w:rFonts w:ascii="Arial" w:hAnsi="Arial" w:cs="Arial" w:eastAsia="Arial"/>
          <w:sz w:val="26"/>
          <w:szCs w:val="2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40"/>
          <w:cols w:num="2" w:equalWidth="0">
            <w:col w:w="10145" w:space="46"/>
            <w:col w:w="769"/>
          </w:cols>
        </w:sectPr>
      </w:pPr>
      <w:rPr/>
    </w:p>
    <w:p>
      <w:pPr>
        <w:spacing w:before="0" w:after="0" w:line="327" w:lineRule="exact"/>
        <w:ind w:right="339"/>
        <w:jc w:val="right"/>
        <w:tabs>
          <w:tab w:pos="60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9.776306pt;margin-top:5.326621pt;width:26.271973pt;height:21.5pt;mso-position-horizontal-relative:page;mso-position-vertical-relative:paragraph;z-index:-7407" type="#_x0000_t202" filled="f" stroked="f">
            <v:textbox inset="0,0,0,0">
              <w:txbxContent>
                <w:p>
                  <w:pPr>
                    <w:spacing w:before="0" w:after="0" w:line="430" w:lineRule="exact"/>
                    <w:ind w:right="-105"/>
                    <w:jc w:val="left"/>
                    <w:tabs>
                      <w:tab w:pos="480" w:val="left"/>
                    </w:tabs>
                    <w:rPr>
                      <w:rFonts w:ascii="Times New Roman" w:hAnsi="Times New Roman" w:cs="Times New Roman" w:eastAsia="Times New Roman"/>
                      <w:sz w:val="43"/>
                      <w:szCs w:val="43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color w:val="5960B3"/>
                      <w:spacing w:val="0"/>
                      <w:w w:val="54"/>
                      <w:b/>
                      <w:bCs/>
                      <w:i/>
                    </w:rPr>
                    <w:t>ı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color w:val="5960B3"/>
                      <w:spacing w:val="0"/>
                      <w:w w:val="100"/>
                      <w:b/>
                      <w:bCs/>
                      <w:i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color w:val="5960B3"/>
                      <w:spacing w:val="0"/>
                      <w:w w:val="100"/>
                      <w:b/>
                      <w:bCs/>
                      <w:i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color w:val="565757"/>
                      <w:spacing w:val="-40"/>
                      <w:w w:val="50"/>
                      <w:i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43"/>
                      <w:szCs w:val="43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2"/>
          <w:szCs w:val="32"/>
          <w:color w:val="919599"/>
          <w:w w:val="47"/>
        </w:rPr>
        <w:t>:..</w:t>
      </w:r>
      <w:r>
        <w:rPr>
          <w:rFonts w:ascii="Arial" w:hAnsi="Arial" w:cs="Arial" w:eastAsia="Arial"/>
          <w:sz w:val="32"/>
          <w:szCs w:val="32"/>
          <w:color w:val="919599"/>
          <w:spacing w:val="-54"/>
          <w:w w:val="100"/>
        </w:rPr>
        <w:t> </w:t>
      </w:r>
      <w:r>
        <w:rPr>
          <w:rFonts w:ascii="Arial" w:hAnsi="Arial" w:cs="Arial" w:eastAsia="Arial"/>
          <w:sz w:val="32"/>
          <w:szCs w:val="32"/>
          <w:color w:val="919599"/>
          <w:spacing w:val="0"/>
          <w:w w:val="62"/>
        </w:rPr>
        <w:t>·*</w:t>
      </w:r>
      <w:r>
        <w:rPr>
          <w:rFonts w:ascii="Arial" w:hAnsi="Arial" w:cs="Arial" w:eastAsia="Arial"/>
          <w:sz w:val="32"/>
          <w:szCs w:val="32"/>
          <w:color w:val="919599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color w:val="919599"/>
          <w:spacing w:val="0"/>
          <w:w w:val="100"/>
        </w:rPr>
      </w:r>
      <w:r>
        <w:rPr>
          <w:rFonts w:ascii="Arial" w:hAnsi="Arial" w:cs="Arial" w:eastAsia="Arial"/>
          <w:sz w:val="12"/>
          <w:szCs w:val="12"/>
          <w:color w:val="919599"/>
          <w:spacing w:val="0"/>
          <w:w w:val="114"/>
        </w:rPr>
        <w:t>1}4</w:t>
      </w:r>
      <w:r>
        <w:rPr>
          <w:rFonts w:ascii="Arial" w:hAnsi="Arial" w:cs="Arial" w:eastAsia="Arial"/>
          <w:sz w:val="12"/>
          <w:szCs w:val="12"/>
          <w:color w:val="919599"/>
          <w:spacing w:val="-12"/>
          <w:w w:val="114"/>
        </w:rPr>
        <w:t>"</w:t>
      </w:r>
      <w:r>
        <w:rPr>
          <w:rFonts w:ascii="Arial" w:hAnsi="Arial" w:cs="Arial" w:eastAsia="Arial"/>
          <w:sz w:val="12"/>
          <w:szCs w:val="12"/>
          <w:color w:val="ACAFB1"/>
          <w:spacing w:val="-11"/>
          <w:w w:val="235"/>
        </w:rPr>
        <w:t>'</w:t>
      </w:r>
      <w:r>
        <w:rPr>
          <w:rFonts w:ascii="Arial" w:hAnsi="Arial" w:cs="Arial" w:eastAsia="Arial"/>
          <w:sz w:val="12"/>
          <w:szCs w:val="12"/>
          <w:color w:val="6B6E6E"/>
          <w:spacing w:val="0"/>
          <w:w w:val="102"/>
        </w:rPr>
        <w:t>'</w:t>
      </w:r>
      <w:r>
        <w:rPr>
          <w:rFonts w:ascii="Arial" w:hAnsi="Arial" w:cs="Arial" w:eastAsia="Arial"/>
          <w:sz w:val="12"/>
          <w:szCs w:val="12"/>
          <w:color w:val="6B6E6E"/>
          <w:spacing w:val="-20"/>
          <w:w w:val="103"/>
        </w:rPr>
        <w:t>1</w:t>
      </w:r>
      <w:r>
        <w:rPr>
          <w:rFonts w:ascii="Arial" w:hAnsi="Arial" w:cs="Arial" w:eastAsia="Arial"/>
          <w:sz w:val="12"/>
          <w:szCs w:val="12"/>
          <w:color w:val="ACAFB1"/>
          <w:spacing w:val="0"/>
          <w:w w:val="235"/>
        </w:rPr>
        <w:t>'</w:t>
      </w:r>
      <w:r>
        <w:rPr>
          <w:rFonts w:ascii="Arial" w:hAnsi="Arial" w:cs="Arial" w:eastAsia="Arial"/>
          <w:sz w:val="12"/>
          <w:szCs w:val="12"/>
          <w:color w:val="ACAFB1"/>
          <w:spacing w:val="0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ACAFB1"/>
          <w:spacing w:val="14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ACAFB1"/>
          <w:spacing w:val="-17"/>
          <w:w w:val="236"/>
        </w:rPr>
        <w:t>.</w:t>
      </w:r>
      <w:r>
        <w:rPr>
          <w:rFonts w:ascii="Arial" w:hAnsi="Arial" w:cs="Arial" w:eastAsia="Arial"/>
          <w:sz w:val="12"/>
          <w:szCs w:val="12"/>
          <w:color w:val="919599"/>
          <w:spacing w:val="0"/>
          <w:w w:val="120"/>
        </w:rPr>
        <w:t>•</w:t>
      </w:r>
      <w:r>
        <w:rPr>
          <w:rFonts w:ascii="Arial" w:hAnsi="Arial" w:cs="Arial" w:eastAsia="Arial"/>
          <w:sz w:val="12"/>
          <w:szCs w:val="12"/>
          <w:color w:val="919599"/>
          <w:spacing w:val="0"/>
          <w:w w:val="100"/>
        </w:rPr>
        <w:t>   </w:t>
      </w:r>
      <w:r>
        <w:rPr>
          <w:rFonts w:ascii="Arial" w:hAnsi="Arial" w:cs="Arial" w:eastAsia="Arial"/>
          <w:sz w:val="12"/>
          <w:szCs w:val="12"/>
          <w:color w:val="919599"/>
          <w:spacing w:val="-10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ACAFB1"/>
          <w:spacing w:val="0"/>
          <w:w w:val="100"/>
        </w:rPr>
        <w:t>-</w:t>
      </w:r>
      <w:r>
        <w:rPr>
          <w:rFonts w:ascii="Arial" w:hAnsi="Arial" w:cs="Arial" w:eastAsia="Arial"/>
          <w:sz w:val="12"/>
          <w:szCs w:val="12"/>
          <w:color w:val="ACAFB1"/>
          <w:spacing w:val="0"/>
          <w:w w:val="100"/>
        </w:rPr>
        <w:t>   </w:t>
      </w:r>
      <w:r>
        <w:rPr>
          <w:rFonts w:ascii="Arial" w:hAnsi="Arial" w:cs="Arial" w:eastAsia="Arial"/>
          <w:sz w:val="12"/>
          <w:szCs w:val="12"/>
          <w:color w:val="ACAFB1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919599"/>
          <w:spacing w:val="0"/>
          <w:w w:val="99"/>
          <w:i/>
        </w:rPr>
        <w:t>j&lt;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32" w:lineRule="exact"/>
        <w:ind w:right="532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919599"/>
          <w:spacing w:val="0"/>
          <w:w w:val="100"/>
          <w:position w:val="-2"/>
        </w:rPr>
        <w:t>tı</w:t>
      </w:r>
      <w:r>
        <w:rPr>
          <w:rFonts w:ascii="Arial" w:hAnsi="Arial" w:cs="Arial" w:eastAsia="Arial"/>
          <w:sz w:val="14"/>
          <w:szCs w:val="14"/>
          <w:color w:val="919599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14"/>
          <w:szCs w:val="14"/>
          <w:color w:val="919599"/>
          <w:spacing w:val="9"/>
          <w:w w:val="100"/>
          <w:position w:val="-2"/>
        </w:rPr>
        <w:t> </w:t>
      </w:r>
      <w:r>
        <w:rPr>
          <w:rFonts w:ascii="Arial" w:hAnsi="Arial" w:cs="Arial" w:eastAsia="Arial"/>
          <w:sz w:val="14"/>
          <w:szCs w:val="14"/>
          <w:color w:val="7C8082"/>
          <w:spacing w:val="0"/>
          <w:w w:val="136"/>
          <w:position w:val="-2"/>
        </w:rPr>
        <w:t>•</w:t>
      </w:r>
      <w:r>
        <w:rPr>
          <w:rFonts w:ascii="Arial" w:hAnsi="Arial" w:cs="Arial" w:eastAsia="Arial"/>
          <w:sz w:val="14"/>
          <w:szCs w:val="14"/>
          <w:color w:val="7C8082"/>
          <w:spacing w:val="-15"/>
          <w:w w:val="135"/>
          <w:position w:val="-2"/>
        </w:rPr>
        <w:t>.</w:t>
      </w:r>
      <w:r>
        <w:rPr>
          <w:rFonts w:ascii="Arial" w:hAnsi="Arial" w:cs="Arial" w:eastAsia="Arial"/>
          <w:sz w:val="14"/>
          <w:szCs w:val="14"/>
          <w:color w:val="565757"/>
          <w:spacing w:val="-4"/>
          <w:w w:val="254"/>
          <w:position w:val="-2"/>
        </w:rPr>
        <w:t>·</w:t>
      </w:r>
      <w:r>
        <w:rPr>
          <w:rFonts w:ascii="Arial" w:hAnsi="Arial" w:cs="Arial" w:eastAsia="Arial"/>
          <w:sz w:val="14"/>
          <w:szCs w:val="14"/>
          <w:color w:val="919599"/>
          <w:spacing w:val="-9"/>
          <w:w w:val="102"/>
          <w:position w:val="-2"/>
        </w:rPr>
        <w:t>·</w:t>
      </w:r>
      <w:r>
        <w:rPr>
          <w:rFonts w:ascii="Arial" w:hAnsi="Arial" w:cs="Arial" w:eastAsia="Arial"/>
          <w:sz w:val="14"/>
          <w:szCs w:val="14"/>
          <w:color w:val="ACAFB1"/>
          <w:spacing w:val="0"/>
          <w:w w:val="303"/>
          <w:position w:val="-2"/>
        </w:rPr>
        <w:t>'</w:t>
      </w:r>
      <w:r>
        <w:rPr>
          <w:rFonts w:ascii="Arial" w:hAnsi="Arial" w:cs="Arial" w:eastAsia="Arial"/>
          <w:sz w:val="14"/>
          <w:szCs w:val="14"/>
          <w:color w:val="ACAFB1"/>
          <w:spacing w:val="8"/>
          <w:w w:val="100"/>
          <w:position w:val="-2"/>
        </w:rPr>
        <w:t> </w:t>
      </w:r>
      <w:r>
        <w:rPr>
          <w:rFonts w:ascii="Arial" w:hAnsi="Arial" w:cs="Arial" w:eastAsia="Arial"/>
          <w:sz w:val="14"/>
          <w:szCs w:val="14"/>
          <w:color w:val="919599"/>
          <w:spacing w:val="0"/>
          <w:w w:val="89"/>
          <w:i/>
          <w:position w:val="-2"/>
        </w:rPr>
        <w:t>.</w:t>
      </w:r>
      <w:r>
        <w:rPr>
          <w:rFonts w:ascii="Arial" w:hAnsi="Arial" w:cs="Arial" w:eastAsia="Arial"/>
          <w:sz w:val="14"/>
          <w:szCs w:val="14"/>
          <w:color w:val="919599"/>
          <w:spacing w:val="-16"/>
          <w:w w:val="89"/>
          <w:i/>
          <w:position w:val="-2"/>
        </w:rPr>
        <w:t>.</w:t>
      </w:r>
      <w:r>
        <w:rPr>
          <w:rFonts w:ascii="Arial" w:hAnsi="Arial" w:cs="Arial" w:eastAsia="Arial"/>
          <w:sz w:val="14"/>
          <w:szCs w:val="14"/>
          <w:color w:val="ACAFB1"/>
          <w:spacing w:val="-36"/>
          <w:w w:val="142"/>
          <w:i/>
          <w:position w:val="-2"/>
        </w:rPr>
        <w:t>'</w:t>
      </w:r>
      <w:r>
        <w:rPr>
          <w:rFonts w:ascii="Arial" w:hAnsi="Arial" w:cs="Arial" w:eastAsia="Arial"/>
          <w:sz w:val="14"/>
          <w:szCs w:val="14"/>
          <w:color w:val="919599"/>
          <w:spacing w:val="2"/>
          <w:w w:val="89"/>
          <w:i/>
          <w:position w:val="-2"/>
        </w:rPr>
        <w:t>.</w:t>
      </w:r>
      <w:r>
        <w:rPr>
          <w:rFonts w:ascii="Arial" w:hAnsi="Arial" w:cs="Arial" w:eastAsia="Arial"/>
          <w:sz w:val="14"/>
          <w:szCs w:val="14"/>
          <w:color w:val="ACAFB1"/>
          <w:spacing w:val="0"/>
          <w:w w:val="142"/>
          <w:i/>
          <w:position w:val="-2"/>
        </w:rPr>
        <w:t>,</w:t>
      </w:r>
      <w:r>
        <w:rPr>
          <w:rFonts w:ascii="Arial" w:hAnsi="Arial" w:cs="Arial" w:eastAsia="Arial"/>
          <w:sz w:val="14"/>
          <w:szCs w:val="14"/>
          <w:color w:val="ACAFB1"/>
          <w:spacing w:val="-10"/>
          <w:w w:val="142"/>
          <w:i/>
          <w:position w:val="-2"/>
        </w:rPr>
        <w:t>;</w:t>
      </w:r>
      <w:r>
        <w:rPr>
          <w:rFonts w:ascii="Arial" w:hAnsi="Arial" w:cs="Arial" w:eastAsia="Arial"/>
          <w:sz w:val="14"/>
          <w:szCs w:val="14"/>
          <w:color w:val="919599"/>
          <w:spacing w:val="0"/>
          <w:w w:val="219"/>
          <w:i/>
          <w:position w:val="-2"/>
        </w:rPr>
        <w:t>/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69" w:lineRule="exact"/>
        <w:ind w:right="639"/>
        <w:jc w:val="right"/>
        <w:rPr>
          <w:rFonts w:ascii="Arial" w:hAnsi="Arial" w:cs="Arial" w:eastAsia="Arial"/>
          <w:sz w:val="9"/>
          <w:szCs w:val="9"/>
        </w:rPr>
      </w:pPr>
      <w:rPr/>
      <w:r>
        <w:rPr/>
        <w:pict>
          <v:group style="position:absolute;margin-left:457.254761pt;margin-top:.365798pt;width:.1pt;height:4.294253pt;mso-position-horizontal-relative:page;mso-position-vertical-relative:paragraph;z-index:-7416" coordorigin="9145,7" coordsize="2,86">
            <v:shape style="position:absolute;left:9145;top:7;width:2;height:86" coordorigin="9145,7" coordsize="0,86" path="m9145,93l9145,7e" filled="f" stroked="t" strokeweight=".35611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9"/>
          <w:szCs w:val="9"/>
          <w:color w:val="7C8082"/>
          <w:spacing w:val="0"/>
          <w:w w:val="100"/>
          <w:b/>
          <w:bCs/>
          <w:position w:val="1"/>
        </w:rPr>
        <w:t>1</w:t>
      </w:r>
      <w:r>
        <w:rPr>
          <w:rFonts w:ascii="Arial" w:hAnsi="Arial" w:cs="Arial" w:eastAsia="Arial"/>
          <w:sz w:val="9"/>
          <w:szCs w:val="9"/>
          <w:color w:val="7C8082"/>
          <w:spacing w:val="0"/>
          <w:w w:val="100"/>
          <w:b/>
          <w:bCs/>
          <w:position w:val="1"/>
        </w:rPr>
        <w:t>      </w:t>
      </w:r>
      <w:r>
        <w:rPr>
          <w:rFonts w:ascii="Arial" w:hAnsi="Arial" w:cs="Arial" w:eastAsia="Arial"/>
          <w:sz w:val="9"/>
          <w:szCs w:val="9"/>
          <w:color w:val="7C8082"/>
          <w:spacing w:val="5"/>
          <w:w w:val="100"/>
          <w:b/>
          <w:bCs/>
          <w:position w:val="1"/>
        </w:rPr>
        <w:t> </w:t>
      </w:r>
      <w:r>
        <w:rPr>
          <w:rFonts w:ascii="Arial" w:hAnsi="Arial" w:cs="Arial" w:eastAsia="Arial"/>
          <w:sz w:val="9"/>
          <w:szCs w:val="9"/>
          <w:color w:val="ACAFB1"/>
          <w:spacing w:val="0"/>
          <w:w w:val="240"/>
          <w:position w:val="1"/>
        </w:rPr>
        <w:t>.</w:t>
      </w:r>
      <w:r>
        <w:rPr>
          <w:rFonts w:ascii="Arial" w:hAnsi="Arial" w:cs="Arial" w:eastAsia="Arial"/>
          <w:sz w:val="9"/>
          <w:szCs w:val="9"/>
          <w:color w:val="ACAFB1"/>
          <w:spacing w:val="0"/>
          <w:w w:val="240"/>
          <w:position w:val="1"/>
        </w:rPr>
        <w:t>  </w:t>
      </w:r>
      <w:r>
        <w:rPr>
          <w:rFonts w:ascii="Arial" w:hAnsi="Arial" w:cs="Arial" w:eastAsia="Arial"/>
          <w:sz w:val="9"/>
          <w:szCs w:val="9"/>
          <w:color w:val="ACAFB1"/>
          <w:spacing w:val="13"/>
          <w:w w:val="240"/>
          <w:position w:val="1"/>
        </w:rPr>
        <w:t> </w:t>
      </w:r>
      <w:r>
        <w:rPr>
          <w:rFonts w:ascii="Arial" w:hAnsi="Arial" w:cs="Arial" w:eastAsia="Arial"/>
          <w:sz w:val="9"/>
          <w:szCs w:val="9"/>
          <w:color w:val="919599"/>
          <w:spacing w:val="0"/>
          <w:w w:val="113"/>
          <w:i/>
          <w:position w:val="1"/>
        </w:rPr>
        <w:t>::-</w:t>
      </w:r>
      <w:r>
        <w:rPr>
          <w:rFonts w:ascii="Arial" w:hAnsi="Arial" w:cs="Arial" w:eastAsia="Arial"/>
          <w:sz w:val="9"/>
          <w:szCs w:val="9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600" w:right="340"/>
        </w:sectPr>
      </w:pPr>
      <w:rPr/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40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.158562pt;margin-top:-1.264924pt;width:5.689035pt;height:5.5pt;mso-position-horizontal-relative:page;mso-position-vertical-relative:paragraph;z-index:-7406" type="#_x0000_t202" filled="f" stroked="f">
            <v:textbox inset="0,0,0,0">
              <w:txbxContent>
                <w:p>
                  <w:pPr>
                    <w:spacing w:before="0" w:after="0" w:line="110" w:lineRule="exact"/>
                    <w:ind w:right="-57"/>
                    <w:jc w:val="left"/>
                    <w:rPr>
                      <w:rFonts w:ascii="Times New Roman" w:hAnsi="Times New Roman" w:cs="Times New Roman" w:eastAsia="Times New Roman"/>
                      <w:sz w:val="11"/>
                      <w:szCs w:val="11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1"/>
                      <w:szCs w:val="11"/>
                      <w:color w:val="6B6E6E"/>
                      <w:spacing w:val="0"/>
                      <w:w w:val="80"/>
                    </w:rPr>
                    <w:t>«:1</w:t>
                  </w:r>
                  <w:r>
                    <w:rPr>
                      <w:rFonts w:ascii="Times New Roman" w:hAnsi="Times New Roman" w:cs="Times New Roman" w:eastAsia="Times New Roman"/>
                      <w:sz w:val="11"/>
                      <w:szCs w:val="1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color w:val="565757"/>
          <w:spacing w:val="0"/>
          <w:w w:val="69"/>
        </w:rPr>
        <w:t>:ı::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614" w:lineRule="exact"/>
        <w:ind w:right="-134"/>
        <w:jc w:val="left"/>
        <w:tabs>
          <w:tab w:pos="13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62"/>
          <w:szCs w:val="62"/>
          <w:color w:val="5B46CD"/>
          <w:spacing w:val="0"/>
          <w:w w:val="600"/>
          <w:position w:val="-7"/>
        </w:rPr>
        <w:t>-</w:t>
      </w:r>
      <w:r>
        <w:rPr>
          <w:rFonts w:ascii="Times New Roman" w:hAnsi="Times New Roman" w:cs="Times New Roman" w:eastAsia="Times New Roman"/>
          <w:sz w:val="62"/>
          <w:szCs w:val="62"/>
          <w:color w:val="5B46CD"/>
          <w:spacing w:val="0"/>
          <w:w w:val="100"/>
          <w:position w:val="-7"/>
        </w:rPr>
        <w:tab/>
      </w:r>
      <w:r>
        <w:rPr>
          <w:rFonts w:ascii="Times New Roman" w:hAnsi="Times New Roman" w:cs="Times New Roman" w:eastAsia="Times New Roman"/>
          <w:sz w:val="62"/>
          <w:szCs w:val="62"/>
          <w:color w:val="5B46CD"/>
          <w:spacing w:val="0"/>
          <w:w w:val="100"/>
          <w:position w:val="-7"/>
        </w:rPr>
      </w:r>
      <w:r>
        <w:rPr>
          <w:rFonts w:ascii="Arial" w:hAnsi="Arial" w:cs="Arial" w:eastAsia="Arial"/>
          <w:sz w:val="20"/>
          <w:szCs w:val="20"/>
          <w:color w:val="414242"/>
          <w:spacing w:val="-18"/>
          <w:w w:val="100"/>
          <w:position w:val="-15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6B6E6E"/>
          <w:spacing w:val="0"/>
          <w:w w:val="100"/>
          <w:position w:val="-1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6B6E6E"/>
          <w:spacing w:val="-51"/>
          <w:w w:val="100"/>
          <w:position w:val="-1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10"/>
          <w:w w:val="100"/>
          <w:position w:val="-16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6B6E6E"/>
          <w:spacing w:val="-85"/>
          <w:w w:val="100"/>
          <w:position w:val="-15"/>
        </w:rPr>
        <w:t>"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6"/>
        </w:rPr>
        <w:t>tf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0"/>
          <w:w w:val="100"/>
          <w:position w:val="-16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65757"/>
          <w:spacing w:val="-3"/>
          <w:w w:val="100"/>
          <w:position w:val="-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E6E"/>
          <w:spacing w:val="0"/>
          <w:w w:val="100"/>
          <w:position w:val="-16"/>
        </w:rPr>
        <w:t>Şof.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47" w:after="0" w:line="240" w:lineRule="auto"/>
        <w:ind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color w:val="919599"/>
          <w:spacing w:val="0"/>
          <w:w w:val="101"/>
          <w:i/>
        </w:rPr>
        <w:t>&lt;"'""'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40"/>
          <w:cols w:num="3" w:equalWidth="0">
            <w:col w:w="412" w:space="2702"/>
            <w:col w:w="2303" w:space="4001"/>
            <w:col w:w="1542"/>
          </w:cols>
        </w:sectPr>
      </w:pPr>
      <w:rPr/>
    </w:p>
    <w:p>
      <w:pPr>
        <w:spacing w:before="0" w:after="0" w:line="296" w:lineRule="exact"/>
        <w:ind w:left="1936" w:right="-20"/>
        <w:jc w:val="left"/>
        <w:rPr>
          <w:rFonts w:ascii="Times New Roman" w:hAnsi="Times New Roman" w:cs="Times New Roman" w:eastAsia="Times New Roman"/>
          <w:sz w:val="29"/>
          <w:szCs w:val="29"/>
        </w:rPr>
      </w:pPr>
      <w:rPr/>
      <w:r>
        <w:rPr/>
        <w:pict>
          <v:group style="position:absolute;margin-left:6.232055pt;margin-top:13.600204pt;width:.890294pt;height:421.19115pt;mso-position-horizontal-relative:page;mso-position-vertical-relative:page;z-index:-7424" coordorigin="125,272" coordsize="18,8424">
            <v:group style="position:absolute;left:132;top:279;width:2;height:8410" coordorigin="132,279" coordsize="2,8410">
              <v:shape style="position:absolute;left:132;top:279;width:2;height:8410" coordorigin="132,279" coordsize="0,8410" path="m132,8689l132,279e" filled="f" stroked="t" strokeweight=".712235pt" strokecolor="#CFCFCC">
                <v:path arrowok="t"/>
              </v:shape>
            </v:group>
            <v:group style="position:absolute;left:139;top:279;width:2;height:8410" coordorigin="139,279" coordsize="2,8410">
              <v:shape style="position:absolute;left:139;top:279;width:2;height:8410" coordorigin="139,279" coordsize="0,8410" path="m139,8689l139,279e" filled="f" stroked="t" strokeweight=".356117pt" strokecolor="#CCCFC8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.122349pt;margin-top:441.234467pt;width:.1pt;height:125.606893pt;mso-position-horizontal-relative:page;mso-position-vertical-relative:page;z-index:-7423" coordorigin="142,8825" coordsize="2,2512">
            <v:shape style="position:absolute;left:142;top:8825;width:2;height:2512" coordorigin="142,8825" coordsize="0,2512" path="m142,11337l142,8825e" filled="f" stroked="t" strokeweight=".712235pt" strokecolor="#CFCFCC">
              <v:path arrowok="t"/>
            </v:shape>
          </v:group>
          <w10:wrap type="none"/>
        </w:pict>
      </w:r>
      <w:r>
        <w:rPr/>
        <w:pict>
          <v:group style="position:absolute;margin-left:34.187271pt;margin-top:33.460255pt;width:538.449550pt;height:780.298905pt;mso-position-horizontal-relative:page;mso-position-vertical-relative:page;z-index:-7422" coordorigin="684,669" coordsize="10769,15606">
            <v:group style="position:absolute;left:734;top:694;width:10705;height:2" coordorigin="734,694" coordsize="10705,2">
              <v:shape style="position:absolute;left:734;top:694;width:10705;height:2" coordorigin="734,694" coordsize="10705,0" path="m734,694l11438,694e" filled="f" stroked="t" strokeweight=".712235pt" strokecolor="#5B6060">
                <v:path arrowok="t"/>
              </v:shape>
            </v:group>
            <v:group style="position:absolute;left:691;top:673;width:2;height:3414" coordorigin="691,673" coordsize="2,3414">
              <v:shape style="position:absolute;left:691;top:673;width:2;height:3414" coordorigin="691,673" coordsize="0,3414" path="m691,4087l691,673e" filled="f" stroked="t" strokeweight=".356117pt" strokecolor="#000000">
                <v:path arrowok="t"/>
              </v:shape>
            </v:group>
            <v:group style="position:absolute;left:2308;top:673;width:2;height:716" coordorigin="2308,673" coordsize="2,716">
              <v:shape style="position:absolute;left:2308;top:673;width:2;height:716" coordorigin="2308,673" coordsize="0,716" path="m2308,1388l2308,673e" filled="f" stroked="t" strokeweight=".356117pt" strokecolor="#646B67">
                <v:path arrowok="t"/>
              </v:shape>
            </v:group>
            <v:group style="position:absolute;left:9145;top:673;width:2;height:372" coordorigin="9145,673" coordsize="2,372">
              <v:shape style="position:absolute;left:9145;top:673;width:2;height:372" coordorigin="9145,673" coordsize="0,372" path="m9145,1045l9145,673e" filled="f" stroked="t" strokeweight=".356117pt" strokecolor="#4B4B4B">
                <v:path arrowok="t"/>
              </v:shape>
            </v:group>
            <v:group style="position:absolute;left:11435;top:694;width:2;height:3901" coordorigin="11435,694" coordsize="2,3901">
              <v:shape style="position:absolute;left:11435;top:694;width:2;height:3901" coordorigin="11435,694" coordsize="0,3901" path="m11435,4595l11435,694e" filled="f" stroked="t" strokeweight=".712235pt" strokecolor="#4F4F4F">
                <v:path arrowok="t"/>
              </v:shape>
            </v:group>
            <v:group style="position:absolute;left:9145;top:1038;width:2;height:651" coordorigin="9145,1038" coordsize="2,651">
              <v:shape style="position:absolute;left:9145;top:1038;width:2;height:651" coordorigin="9145,1038" coordsize="0,651" path="m9145,1689l9145,1038e" filled="f" stroked="t" strokeweight=".356117pt" strokecolor="#000000">
                <v:path arrowok="t"/>
              </v:shape>
            </v:group>
            <v:group style="position:absolute;left:2308;top:1381;width:2;height:308" coordorigin="2308,1381" coordsize="2,308">
              <v:shape style="position:absolute;left:2308;top:1381;width:2;height:308" coordorigin="2308,1381" coordsize="0,308" path="m2308,1689l2308,1381e" filled="f" stroked="t" strokeweight=".356117pt" strokecolor="#000000">
                <v:path arrowok="t"/>
              </v:shape>
            </v:group>
            <v:group style="position:absolute;left:726;top:1864;width:10712;height:2" coordorigin="726,1864" coordsize="10712,2">
              <v:shape style="position:absolute;left:726;top:1864;width:10712;height:2" coordorigin="726,1864" coordsize="10712,0" path="m726,1864l11438,1864e" filled="f" stroked="t" strokeweight=".712235pt" strokecolor="#575B5B">
                <v:path arrowok="t"/>
              </v:shape>
            </v:group>
            <v:group style="position:absolute;left:2308;top:1682;width:2;height:186" coordorigin="2308,1682" coordsize="2,186">
              <v:shape style="position:absolute;left:2308;top:1682;width:2;height:186" coordorigin="2308,1682" coordsize="0,186" path="m2308,1868l2308,1682e" filled="f" stroked="t" strokeweight=".356117pt" strokecolor="#575757">
                <v:path arrowok="t"/>
              </v:shape>
            </v:group>
            <v:group style="position:absolute;left:9145;top:1682;width:2;height:186" coordorigin="9145,1682" coordsize="2,186">
              <v:shape style="position:absolute;left:9145;top:1682;width:2;height:186" coordorigin="9145,1682" coordsize="0,186" path="m9145,1868l9145,1682e" filled="f" stroked="t" strokeweight=".356117pt" strokecolor="#444848">
                <v:path arrowok="t"/>
              </v:shape>
            </v:group>
            <v:group style="position:absolute;left:726;top:2101;width:10712;height:2" coordorigin="726,2101" coordsize="10712,2">
              <v:shape style="position:absolute;left:726;top:2101;width:10712;height:2" coordorigin="726,2101" coordsize="10712,0" path="m726,2101l11438,2101e" filled="f" stroked="t" strokeweight=".712235pt" strokecolor="#54575B">
                <v:path arrowok="t"/>
              </v:shape>
            </v:group>
            <v:group style="position:absolute;left:726;top:2340;width:7578;height:2" coordorigin="726,2340" coordsize="7578,2">
              <v:shape style="position:absolute;left:726;top:2340;width:7578;height:2" coordorigin="726,2340" coordsize="7578,0" path="m726,2340l8305,2340e" filled="f" stroked="t" strokeweight=".712235pt" strokecolor="#545757">
                <v:path arrowok="t"/>
              </v:shape>
            </v:group>
            <v:group style="position:absolute;left:4216;top:2340;width:1396;height:2" coordorigin="4216,2340" coordsize="1396,2">
              <v:shape style="position:absolute;left:4216;top:2340;width:1396;height:2" coordorigin="4216,2340" coordsize="1396,0" path="m4216,2340l5612,2340e" filled="f" stroked="t" strokeweight=".712235pt" strokecolor="#4B4F4F">
                <v:path arrowok="t"/>
              </v:shape>
            </v:group>
            <v:group style="position:absolute;left:8141;top:2340;width:3298;height:2" coordorigin="8141,2340" coordsize="3298,2">
              <v:shape style="position:absolute;left:8141;top:2340;width:3298;height:2" coordorigin="8141,2340" coordsize="3298,0" path="m8141,2340l11438,2340e" filled="f" stroked="t" strokeweight=".712235pt" strokecolor="#57575B">
                <v:path arrowok="t"/>
              </v:shape>
            </v:group>
            <v:group style="position:absolute;left:726;top:2577;width:10712;height:2" coordorigin="726,2577" coordsize="10712,2">
              <v:shape style="position:absolute;left:726;top:2577;width:10712;height:2" coordorigin="726,2577" coordsize="10712,0" path="m726,2577l11438,2577e" filled="f" stroked="t" strokeweight=".712235pt" strokecolor="#575B5B">
                <v:path arrowok="t"/>
              </v:shape>
            </v:group>
            <v:group style="position:absolute;left:726;top:2816;width:10712;height:2" coordorigin="726,2816" coordsize="10712,2">
              <v:shape style="position:absolute;left:726;top:2816;width:10712;height:2" coordorigin="726,2816" coordsize="10712,0" path="m726,2816l11438,2816e" filled="f" stroked="t" strokeweight=".712235pt" strokecolor="#4B4F54">
                <v:path arrowok="t"/>
              </v:shape>
            </v:group>
            <v:group style="position:absolute;left:726;top:3052;width:10712;height:2" coordorigin="726,3052" coordsize="10712,2">
              <v:shape style="position:absolute;left:726;top:3052;width:10712;height:2" coordorigin="726,3052" coordsize="10712,0" path="m726,3052l11438,3052e" filled="f" stroked="t" strokeweight=".712235pt" strokecolor="#4B4F4F">
                <v:path arrowok="t"/>
              </v:shape>
            </v:group>
            <v:group style="position:absolute;left:3803;top:3049;width:2;height:458" coordorigin="3803,3049" coordsize="2,458">
              <v:shape style="position:absolute;left:3803;top:3049;width:2;height:458" coordorigin="3803,3049" coordsize="0,458" path="m3803,3507l3803,3049e" filled="f" stroked="t" strokeweight=".712235pt" strokecolor="#4F4F4F">
                <v:path arrowok="t"/>
              </v:shape>
            </v:group>
            <v:group style="position:absolute;left:6894;top:3049;width:2;height:487" coordorigin="6894,3049" coordsize="2,487">
              <v:shape style="position:absolute;left:6894;top:3049;width:2;height:487" coordorigin="6894,3049" coordsize="0,487" path="m6894,3536l6894,3049e" filled="f" stroked="t" strokeweight=".712235pt" strokecolor="#5B6060">
                <v:path arrowok="t"/>
              </v:shape>
            </v:group>
            <v:group style="position:absolute;left:3796;top:3503;width:2721;height:2" coordorigin="3796,3503" coordsize="2721,2">
              <v:shape style="position:absolute;left:3796;top:3503;width:2721;height:2" coordorigin="3796,3503" coordsize="2721,0" path="m3796,3503l6517,3503e" filled="f" stroked="t" strokeweight=".356117pt" strokecolor="#707477">
                <v:path arrowok="t"/>
              </v:shape>
            </v:group>
            <v:group style="position:absolute;left:726;top:3808;width:2051;height:2" coordorigin="726,3808" coordsize="2051,2">
              <v:shape style="position:absolute;left:726;top:3808;width:2051;height:2" coordorigin="726,3808" coordsize="2051,0" path="m726,3808l2778,3808e" filled="f" stroked="t" strokeweight=".712235pt" strokecolor="#3F4848">
                <v:path arrowok="t"/>
              </v:shape>
            </v:group>
            <v:group style="position:absolute;left:2721;top:3811;width:883;height:2" coordorigin="2721,3811" coordsize="883,2">
              <v:shape style="position:absolute;left:2721;top:3811;width:883;height:2" coordorigin="2721,3811" coordsize="883,0" path="m2721,3811l3604,3811e" filled="f" stroked="t" strokeweight="1.068352pt" strokecolor="#576060">
                <v:path arrowok="t"/>
              </v:shape>
            </v:group>
            <v:group style="position:absolute;left:3540;top:3815;width:285;height:2" coordorigin="3540,3815" coordsize="285,2">
              <v:shape style="position:absolute;left:3540;top:3815;width:285;height:2" coordorigin="3540,3815" coordsize="285,0" path="m3540,3815l3825,3815e" filled="f" stroked="t" strokeweight=".712235pt" strokecolor="#3F4448">
                <v:path arrowok="t"/>
              </v:shape>
            </v:group>
            <v:group style="position:absolute;left:3803;top:3450;width:2;height:372" coordorigin="3803,3450" coordsize="2,372">
              <v:shape style="position:absolute;left:3803;top:3450;width:2;height:372" coordorigin="3803,3450" coordsize="0,372" path="m3803,3822l3803,3450e" filled="f" stroked="t" strokeweight=".712235pt" strokecolor="#3B3F3F">
                <v:path arrowok="t"/>
              </v:shape>
            </v:group>
            <v:group style="position:absolute;left:3753;top:3808;width:3169;height:2" coordorigin="3753,3808" coordsize="3169,2">
              <v:shape style="position:absolute;left:3753;top:3808;width:3169;height:2" coordorigin="3753,3808" coordsize="3169,0" path="m3753,3808l6923,3808e" filled="f" stroked="t" strokeweight="1.068352pt" strokecolor="#576060">
                <v:path arrowok="t"/>
              </v:shape>
            </v:group>
            <v:group style="position:absolute;left:6894;top:3443;width:2;height:379" coordorigin="6894,3443" coordsize="2,379">
              <v:shape style="position:absolute;left:6894;top:3443;width:2;height:379" coordorigin="6894,3443" coordsize="0,379" path="m6894,3822l6894,3443e" filled="f" stroked="t" strokeweight=".712235pt" strokecolor="#484848">
                <v:path arrowok="t"/>
              </v:shape>
            </v:group>
            <v:group style="position:absolute;left:6845;top:3815;width:4594;height:2" coordorigin="6845,3815" coordsize="4594,2">
              <v:shape style="position:absolute;left:6845;top:3815;width:4594;height:2" coordorigin="6845,3815" coordsize="4594,0" path="m6845,3815l11438,3815e" filled="f" stroked="t" strokeweight=".712235pt" strokecolor="#4F5457">
                <v:path arrowok="t"/>
              </v:shape>
            </v:group>
            <v:group style="position:absolute;left:726;top:4087;width:10712;height:2" coordorigin="726,4087" coordsize="10712,2">
              <v:shape style="position:absolute;left:726;top:4087;width:10712;height:2" coordorigin="726,4087" coordsize="10712,0" path="m726,4087l11438,4087e" filled="f" stroked="t" strokeweight=".712235pt" strokecolor="#576060">
                <v:path arrowok="t"/>
              </v:shape>
            </v:group>
            <v:group style="position:absolute;left:2329;top:4326;width:9117;height:2" coordorigin="2329,4326" coordsize="9117,2">
              <v:shape style="position:absolute;left:2329;top:4326;width:9117;height:2" coordorigin="2329,4326" coordsize="9117,0" path="m2329,4326l11446,4326e" filled="f" stroked="t" strokeweight=".712235pt" strokecolor="#575B5B">
                <v:path arrowok="t"/>
              </v:shape>
            </v:group>
            <v:group style="position:absolute;left:4872;top:4323;width:2;height:157" coordorigin="4872,4323" coordsize="2,157">
              <v:shape style="position:absolute;left:4872;top:4323;width:2;height:157" coordorigin="4872,4323" coordsize="0,157" path="m4872,4480l4872,4323e" filled="f" stroked="t" strokeweight="1.068352pt" strokecolor="#575757">
                <v:path arrowok="t"/>
              </v:shape>
            </v:group>
            <v:group style="position:absolute;left:4857;top:4810;width:6581;height:2" coordorigin="4857,4810" coordsize="6581,2">
              <v:shape style="position:absolute;left:4857;top:4810;width:6581;height:2" coordorigin="4857,4810" coordsize="6581,0" path="m4857,4810l11438,4810e" filled="f" stroked="t" strokeweight=".712235pt" strokecolor="#54575B">
                <v:path arrowok="t"/>
              </v:shape>
            </v:group>
            <v:group style="position:absolute;left:4865;top:4495;width:2;height:2033" coordorigin="4865,4495" coordsize="2,2033">
              <v:shape style="position:absolute;left:4865;top:4495;width:2;height:2033" coordorigin="4865,4495" coordsize="0,2033" path="m4865,6527l4865,4495e" filled="f" stroked="t" strokeweight=".712235pt" strokecolor="#484B4B">
                <v:path arrowok="t"/>
              </v:shape>
            </v:group>
            <v:group style="position:absolute;left:11435;top:4538;width:2;height:293" coordorigin="11435,4538" coordsize="2,293">
              <v:shape style="position:absolute;left:11435;top:4538;width:2;height:293" coordorigin="11435,4538" coordsize="0,293" path="m11435,4831l11435,4538e" filled="f" stroked="t" strokeweight=".356117pt" strokecolor="#3B3B3B">
                <v:path arrowok="t"/>
              </v:shape>
            </v:group>
            <v:group style="position:absolute;left:2333;top:3800;width:2;height:2977" coordorigin="2333,3800" coordsize="2,2977">
              <v:shape style="position:absolute;left:2333;top:3800;width:2;height:2977" coordorigin="2333,3800" coordsize="0,2977" path="m2333,6778l2333,3800e" filled="f" stroked="t" strokeweight=".712235pt" strokecolor="#5B5B5B">
                <v:path arrowok="t"/>
              </v:shape>
            </v:group>
            <v:group style="position:absolute;left:4857;top:5046;width:6581;height:2" coordorigin="4857,5046" coordsize="6581,2">
              <v:shape style="position:absolute;left:4857;top:5046;width:6581;height:2" coordorigin="4857,5046" coordsize="6581,0" path="m4857,5046l11438,5046e" filled="f" stroked="t" strokeweight=".712235pt" strokecolor="#575B5B">
                <v:path arrowok="t"/>
              </v:shape>
            </v:group>
            <v:group style="position:absolute;left:11435;top:4759;width:2;height:5296" coordorigin="11435,4759" coordsize="2,5296">
              <v:shape style="position:absolute;left:11435;top:4759;width:2;height:5296" coordorigin="11435,4759" coordsize="0,5296" path="m11435,10056l11435,4759e" filled="f" stroked="t" strokeweight=".712235pt" strokecolor="#575757">
                <v:path arrowok="t"/>
              </v:shape>
            </v:group>
            <v:group style="position:absolute;left:4857;top:5286;width:6581;height:2" coordorigin="4857,5286" coordsize="6581,2">
              <v:shape style="position:absolute;left:4857;top:5286;width:6581;height:2" coordorigin="4857,5286" coordsize="6581,0" path="m4857,5286l11438,5286e" filled="f" stroked="t" strokeweight=".712235pt" strokecolor="#545B5B">
                <v:path arrowok="t"/>
              </v:shape>
            </v:group>
            <v:group style="position:absolute;left:2322;top:5522;width:9117;height:2" coordorigin="2322,5522" coordsize="9117,2">
              <v:shape style="position:absolute;left:2322;top:5522;width:9117;height:2" coordorigin="2322,5522" coordsize="9117,0" path="m2322,5522l11438,5522e" filled="f" stroked="t" strokeweight=".712235pt" strokecolor="#4F5757">
                <v:path arrowok="t"/>
              </v:shape>
            </v:group>
            <v:group style="position:absolute;left:719;top:5758;width:10719;height:2" coordorigin="719,5758" coordsize="10719,2">
              <v:shape style="position:absolute;left:719;top:5758;width:10719;height:2" coordorigin="719,5758" coordsize="10719,0" path="m719,5758l11438,5758e" filled="f" stroked="t" strokeweight=".712235pt" strokecolor="#4F5757">
                <v:path arrowok="t"/>
              </v:shape>
            </v:group>
            <v:group style="position:absolute;left:719;top:680;width:2;height:5812" coordorigin="719,680" coordsize="2,5812">
              <v:shape style="position:absolute;left:719;top:680;width:2;height:5812" coordorigin="719,680" coordsize="0,5812" path="m719,6491l719,680e" filled="f" stroked="t" strokeweight=".712235pt" strokecolor="#606060">
                <v:path arrowok="t"/>
              </v:shape>
            </v:group>
            <v:group style="position:absolute;left:2322;top:6234;width:9117;height:2" coordorigin="2322,6234" coordsize="9117,2">
              <v:shape style="position:absolute;left:2322;top:6234;width:9117;height:2" coordorigin="2322,6234" coordsize="9117,0" path="m2322,6234l11438,6234e" filled="f" stroked="t" strokeweight=".712235pt" strokecolor="#606467">
                <v:path arrowok="t"/>
              </v:shape>
            </v:group>
            <v:group style="position:absolute;left:2322;top:6517;width:9117;height:2" coordorigin="2322,6517" coordsize="9117,2">
              <v:shape style="position:absolute;left:2322;top:6517;width:9117;height:2" coordorigin="2322,6517" coordsize="9117,0" path="m2322,6517l11438,6517e" filled="f" stroked="t" strokeweight=".712235pt" strokecolor="#64676B">
                <v:path arrowok="t"/>
              </v:shape>
            </v:group>
            <v:group style="position:absolute;left:833;top:6756;width:10605;height:2" coordorigin="833,6756" coordsize="10605,2">
              <v:shape style="position:absolute;left:833;top:6756;width:10605;height:2" coordorigin="833,6756" coordsize="10605,0" path="m833,6756l11438,6756e" filled="f" stroked="t" strokeweight=".712235pt" strokecolor="#676B70">
                <v:path arrowok="t"/>
              </v:shape>
            </v:group>
            <v:group style="position:absolute;left:2322;top:6706;width:2;height:2469" coordorigin="2322,6706" coordsize="2,2469">
              <v:shape style="position:absolute;left:2322;top:6706;width:2;height:2469" coordorigin="2322,6706" coordsize="0,2469" path="m2322,9175l2322,6706e" filled="f" stroked="t" strokeweight=".712235pt" strokecolor="#646464">
                <v:path arrowok="t"/>
              </v:shape>
            </v:group>
            <v:group style="position:absolute;left:712;top:7225;width:10726;height:2" coordorigin="712,7225" coordsize="10726,2">
              <v:shape style="position:absolute;left:712;top:7225;width:10726;height:2" coordorigin="712,7225" coordsize="10726,0" path="m712,7225l11438,7225e" filled="f" stroked="t" strokeweight=".712235pt" strokecolor="#646770">
                <v:path arrowok="t"/>
              </v:shape>
            </v:group>
            <v:group style="position:absolute;left:4857;top:7465;width:6581;height:2" coordorigin="4857,7465" coordsize="6581,2">
              <v:shape style="position:absolute;left:4857;top:7465;width:6581;height:2" coordorigin="4857,7465" coordsize="6581,0" path="m4857,7465l11438,7465e" filled="f" stroked="t" strokeweight=".712235pt" strokecolor="#6B7477">
                <v:path arrowok="t"/>
              </v:shape>
            </v:group>
            <v:group style="position:absolute;left:4857;top:7222;width:2;height:730" coordorigin="4857,7222" coordsize="2,730">
              <v:shape style="position:absolute;left:4857;top:7222;width:2;height:730" coordorigin="4857,7222" coordsize="0,730" path="m4857,7952l4857,7222e" filled="f" stroked="t" strokeweight="1.068352pt" strokecolor="#5B5B5B">
                <v:path arrowok="t"/>
              </v:shape>
            </v:group>
            <v:group style="position:absolute;left:4857;top:7705;width:6581;height:2" coordorigin="4857,7705" coordsize="6581,2">
              <v:shape style="position:absolute;left:4857;top:7705;width:6581;height:2" coordorigin="4857,7705" coordsize="6581,0" path="m4857,7705l11438,7705e" filled="f" stroked="t" strokeweight=".712235pt" strokecolor="#60676B">
                <v:path arrowok="t"/>
              </v:shape>
            </v:group>
            <v:group style="position:absolute;left:712;top:7941;width:10726;height:2" coordorigin="712,7941" coordsize="10726,2">
              <v:shape style="position:absolute;left:712;top:7941;width:10726;height:2" coordorigin="712,7941" coordsize="10726,0" path="m712,7941l11438,7941e" filled="f" stroked="t" strokeweight=".712235pt" strokecolor="#5B6064">
                <v:path arrowok="t"/>
              </v:shape>
            </v:group>
            <v:group style="position:absolute;left:712;top:8871;width:10733;height:2" coordorigin="712,8871" coordsize="10733,2">
              <v:shape style="position:absolute;left:712;top:8871;width:10733;height:2" coordorigin="712,8871" coordsize="10733,0" path="m712,8871l11446,8871e" filled="f" stroked="t" strokeweight=".712235pt" strokecolor="#64676B">
                <v:path arrowok="t"/>
              </v:shape>
            </v:group>
            <v:group style="position:absolute;left:716;top:6806;width:2;height:4194" coordorigin="716,6806" coordsize="2,4194">
              <v:shape style="position:absolute;left:716;top:6806;width:2;height:4194" coordorigin="716,6806" coordsize="0,4194" path="m716,11000l716,6806e" filled="f" stroked="t" strokeweight=".712235pt" strokecolor="#646464">
                <v:path arrowok="t"/>
              </v:shape>
            </v:group>
            <v:group style="position:absolute;left:2322;top:9097;width:2;height:272" coordorigin="2322,9097" coordsize="2,272">
              <v:shape style="position:absolute;left:2322;top:9097;width:2;height:272" coordorigin="2322,9097" coordsize="0,272" path="m2322,9369l2322,9097e" filled="f" stroked="t" strokeweight=".712235pt" strokecolor="#4F4F4F">
                <v:path arrowok="t"/>
              </v:shape>
            </v:group>
            <v:group style="position:absolute;left:705;top:9794;width:10733;height:2" coordorigin="705,9794" coordsize="10733,2">
              <v:shape style="position:absolute;left:705;top:9794;width:10733;height:2" coordorigin="705,9794" coordsize="10733,0" path="m705,9794l11438,9794e" filled="f" stroked="t" strokeweight=".712235pt" strokecolor="#4F5454">
                <v:path arrowok="t"/>
              </v:shape>
            </v:group>
            <v:group style="position:absolute;left:705;top:10031;width:10733;height:2" coordorigin="705,10031" coordsize="10733,2">
              <v:shape style="position:absolute;left:705;top:10031;width:10733;height:2" coordorigin="705,10031" coordsize="10733,0" path="m705,10031l11438,10031e" filled="f" stroked="t" strokeweight=".712235pt" strokecolor="#4F5457">
                <v:path arrowok="t"/>
              </v:shape>
            </v:group>
            <v:group style="position:absolute;left:6887;top:9769;width:2;height:258" coordorigin="6887,9769" coordsize="2,258">
              <v:shape style="position:absolute;left:6887;top:9769;width:2;height:258" coordorigin="6887,9769" coordsize="0,258" path="m6887,10027l6887,9769e" filled="f" stroked="t" strokeweight=".356117pt" strokecolor="#4F4F54">
                <v:path arrowok="t"/>
              </v:shape>
            </v:group>
            <v:group style="position:absolute;left:705;top:10274;width:10733;height:2" coordorigin="705,10274" coordsize="10733,2">
              <v:shape style="position:absolute;left:705;top:10274;width:10733;height:2" coordorigin="705,10274" coordsize="10733,0" path="m705,10274l11438,10274e" filled="f" stroked="t" strokeweight=".712235pt" strokecolor="#5B6064">
                <v:path arrowok="t"/>
              </v:shape>
            </v:group>
            <v:group style="position:absolute;left:11435;top:9884;width:2;height:408" coordorigin="11435,9884" coordsize="2,408">
              <v:shape style="position:absolute;left:11435;top:9884;width:2;height:408" coordorigin="11435,9884" coordsize="0,408" path="m11435,10292l11435,9884e" filled="f" stroked="t" strokeweight=".356117pt" strokecolor="#3B3B3B">
                <v:path arrowok="t"/>
              </v:shape>
            </v:group>
            <v:group style="position:absolute;left:705;top:10746;width:10741;height:2" coordorigin="705,10746" coordsize="10741,2">
              <v:shape style="position:absolute;left:705;top:10746;width:10741;height:2" coordorigin="705,10746" coordsize="10741,0" path="m705,10746l11446,10746e" filled="f" stroked="t" strokeweight=".712235pt" strokecolor="#4F5457">
                <v:path arrowok="t"/>
              </v:shape>
            </v:group>
            <v:group style="position:absolute;left:705;top:10990;width:10733;height:2" coordorigin="705,10990" coordsize="10733,2">
              <v:shape style="position:absolute;left:705;top:10990;width:10733;height:2" coordorigin="705,10990" coordsize="10733,0" path="m705,10990l11438,10990e" filled="f" stroked="t" strokeweight=".712235pt" strokecolor="#545757">
                <v:path arrowok="t"/>
              </v:shape>
            </v:group>
            <v:group style="position:absolute;left:1218;top:10986;width:2;height:2856" coordorigin="1218,10986" coordsize="2,2856">
              <v:shape style="position:absolute;left:1218;top:10986;width:2;height:2856" coordorigin="1218,10986" coordsize="0,2856" path="m1218,13842l1218,10986e" filled="f" stroked="t" strokeweight=".712235pt" strokecolor="#4F4F4F">
                <v:path arrowok="t"/>
              </v:shape>
            </v:group>
            <v:group style="position:absolute;left:7293;top:10986;width:2;height:3514" coordorigin="7293,10986" coordsize="2,3514">
              <v:shape style="position:absolute;left:7293;top:10986;width:2;height:3514" coordorigin="7293,10986" coordsize="0,3514" path="m7293,14500l7293,10986e" filled="f" stroked="t" strokeweight=".712235pt" strokecolor="#4F4F4F">
                <v:path arrowok="t"/>
              </v:shape>
            </v:group>
            <v:group style="position:absolute;left:11435;top:10213;width:2;height:6048" coordorigin="11435,10213" coordsize="2,6048">
              <v:shape style="position:absolute;left:11435;top:10213;width:2;height:6048" coordorigin="11435,10213" coordsize="0,6048" path="m11435,16261l11435,10213e" filled="f" stroked="t" strokeweight=".712235pt" strokecolor="#4F4F4F">
                <v:path arrowok="t"/>
              </v:shape>
            </v:group>
            <v:group style="position:absolute;left:705;top:11501;width:3112;height:2" coordorigin="705,11501" coordsize="3112,2">
              <v:shape style="position:absolute;left:705;top:11501;width:3112;height:2" coordorigin="705,11501" coordsize="3112,0" path="m705,11501l3818,11501e" filled="f" stroked="t" strokeweight=".712235pt" strokecolor="#484B4F">
                <v:path arrowok="t"/>
              </v:shape>
            </v:group>
            <v:group style="position:absolute;left:1649;top:10979;width:2;height:2863" coordorigin="1649,10979" coordsize="2,2863">
              <v:shape style="position:absolute;left:1649;top:10979;width:2;height:2863" coordorigin="1649,10979" coordsize="0,2863" path="m1649,13842l1649,10979e" filled="f" stroked="t" strokeweight=".712235pt" strokecolor="#4F4F4F">
                <v:path arrowok="t"/>
              </v:shape>
            </v:group>
            <v:group style="position:absolute;left:3761;top:11498;width:7678;height:2" coordorigin="3761,11498" coordsize="7678,2">
              <v:shape style="position:absolute;left:3761;top:11498;width:7678;height:2" coordorigin="3761,11498" coordsize="7678,0" path="m3761,11498l11438,11498e" filled="f" stroked="t" strokeweight=".712235pt" strokecolor="#606464">
                <v:path arrowok="t"/>
              </v:shape>
            </v:group>
            <v:group style="position:absolute;left:2308;top:11952;width:2;height:215" coordorigin="2308,11952" coordsize="2,215">
              <v:shape style="position:absolute;left:2308;top:11952;width:2;height:215" coordorigin="2308,11952" coordsize="0,215" path="m2308,12167l2308,11952e" filled="f" stroked="t" strokeweight=".356117pt" strokecolor="#484848">
                <v:path arrowok="t"/>
              </v:shape>
            </v:group>
            <v:group style="position:absolute;left:2311;top:9304;width:2;height:6785" coordorigin="2311,9304" coordsize="2,6785">
              <v:shape style="position:absolute;left:2311;top:9304;width:2;height:6785" coordorigin="2311,9304" coordsize="0,6785" path="m2311,16089l2311,9304e" filled="f" stroked="t" strokeweight=".712235pt" strokecolor="#5B5B5B">
                <v:path arrowok="t"/>
              </v:shape>
            </v:group>
            <v:group style="position:absolute;left:698;top:13573;width:1610;height:2" coordorigin="698,13573" coordsize="1610,2">
              <v:shape style="position:absolute;left:698;top:13573;width:1610;height:2" coordorigin="698,13573" coordsize="1610,0" path="m698,13573l2308,13573e" filled="f" stroked="t" strokeweight=".712235pt" strokecolor="#57575B">
                <v:path arrowok="t"/>
              </v:shape>
            </v:group>
            <v:group style="position:absolute;left:1214;top:13785;width:2;height:143" coordorigin="1214,13785" coordsize="2,143">
              <v:shape style="position:absolute;left:1214;top:13785;width:2;height:143" coordorigin="1214,13785" coordsize="0,143" path="m1214,13928l1214,13785e" filled="f" stroked="t" strokeweight=".356117pt" strokecolor="#282828">
                <v:path arrowok="t"/>
              </v:shape>
            </v:group>
            <v:group style="position:absolute;left:1642;top:13785;width:2;height:143" coordorigin="1642,13785" coordsize="2,143">
              <v:shape style="position:absolute;left:1642;top:13785;width:2;height:143" coordorigin="1642,13785" coordsize="0,143" path="m1642,13928l1642,13785e" filled="f" stroked="t" strokeweight=".356117pt" strokecolor="#0F0F0F">
                <v:path arrowok="t"/>
              </v:shape>
            </v:group>
            <v:group style="position:absolute;left:2301;top:13613;width:2;height:315" coordorigin="2301,13613" coordsize="2,315">
              <v:shape style="position:absolute;left:2301;top:13613;width:2;height:315" coordorigin="2301,13613" coordsize="0,315" path="m2301,13928l2301,13613e" filled="f" stroked="t" strokeweight=".356117pt" strokecolor="#444444">
                <v:path arrowok="t"/>
              </v:shape>
            </v:group>
            <v:group style="position:absolute;left:705;top:13785;width:2;height:143" coordorigin="705,13785" coordsize="2,143">
              <v:shape style="position:absolute;left:705;top:13785;width:2;height:143" coordorigin="705,13785" coordsize="0,143" path="m705,13928l705,13785e" filled="f" stroked="t" strokeweight=".356117pt" strokecolor="#3B3B3B">
                <v:path arrowok="t"/>
              </v:shape>
            </v:group>
            <v:group style="position:absolute;left:702;top:11308;width:2;height:4960" coordorigin="702,11308" coordsize="2,4960">
              <v:shape style="position:absolute;left:702;top:11308;width:2;height:4960" coordorigin="702,11308" coordsize="0,4960" path="m702,16268l702,11308e" filled="f" stroked="t" strokeweight=".712235pt" strokecolor="#606060">
                <v:path arrowok="t"/>
              </v:shape>
            </v:group>
            <v:group style="position:absolute;left:1211;top:13863;width:2;height:2405" coordorigin="1211,13863" coordsize="2,2405">
              <v:shape style="position:absolute;left:1211;top:13863;width:2;height:2405" coordorigin="1211,13863" coordsize="0,2405" path="m1211,16268l1211,13863e" filled="f" stroked="t" strokeweight=".712235pt" strokecolor="#545454">
                <v:path arrowok="t"/>
              </v:shape>
            </v:group>
            <v:group style="position:absolute;left:2301;top:13863;width:2;height:1038" coordorigin="2301,13863" coordsize="2,1038">
              <v:shape style="position:absolute;left:2301;top:13863;width:2;height:1038" coordorigin="2301,13863" coordsize="0,1038" path="m2301,14901l2301,13863e" filled="f" stroked="t" strokeweight=".712235pt" strokecolor="#575757">
                <v:path arrowok="t"/>
              </v:shape>
            </v:group>
            <v:group style="position:absolute;left:7286;top:14443;width:2;height:365" coordorigin="7286,14443" coordsize="2,365">
              <v:shape style="position:absolute;left:7286;top:14443;width:2;height:365" coordorigin="7286,14443" coordsize="0,365" path="m7286,14808l7286,14443e" filled="f" stroked="t" strokeweight=".356117pt" strokecolor="#3B3B3B">
                <v:path arrowok="t"/>
              </v:shape>
            </v:group>
            <v:group style="position:absolute;left:7286;top:14708;width:2;height:1553" coordorigin="7286,14708" coordsize="2,1553">
              <v:shape style="position:absolute;left:7286;top:14708;width:2;height:1553" coordorigin="7286,14708" coordsize="0,1553" path="m7286,16261l7286,14708e" filled="f" stroked="t" strokeweight=".712235pt" strokecolor="#575757">
                <v:path arrowok="t"/>
              </v:shape>
            </v:group>
            <v:group style="position:absolute;left:2297;top:14844;width:2;height:222" coordorigin="2297,14844" coordsize="2,222">
              <v:shape style="position:absolute;left:2297;top:14844;width:2;height:222" coordorigin="2297,14844" coordsize="0,222" path="m2297,15066l2297,14844e" filled="f" stroked="t" strokeweight=".356117pt" strokecolor="#444444">
                <v:path arrowok="t"/>
              </v:shape>
            </v:group>
            <v:group style="position:absolute;left:2293;top:15001;width:2;height:1260" coordorigin="2293,15001" coordsize="2,1260">
              <v:shape style="position:absolute;left:2293;top:15001;width:2;height:1260" coordorigin="2293,15001" coordsize="0,1260" path="m2293,16261l2293,15001e" filled="f" stroked="t" strokeweight=".712235pt" strokecolor="#5B5B5B">
                <v:path arrowok="t"/>
              </v:shape>
            </v:group>
            <v:group style="position:absolute;left:691;top:16257;width:10748;height:2" coordorigin="691,16257" coordsize="10748,2">
              <v:shape style="position:absolute;left:691;top:16257;width:10748;height:2" coordorigin="691,16257" coordsize="10748,0" path="m691,16257l11438,16257e" filled="f" stroked="t" strokeweight=".712235pt" strokecolor="#5B6064">
                <v:path arrowok="t"/>
              </v:shape>
            </v:group>
            <v:group style="position:absolute;left:1635;top:13863;width:2;height:2398" coordorigin="1635,13863" coordsize="2,2398">
              <v:shape style="position:absolute;left:1635;top:13863;width:2;height:2398" coordorigin="1635,13863" coordsize="0,2398" path="m1635,16261l1635,13863e" filled="f" stroked="t" strokeweight=".712235pt" strokecolor="#4B4B4B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2.607880pt;margin-top:9.52064pt;width:.1pt;height:31.491187pt;mso-position-horizontal-relative:page;mso-position-vertical-relative:paragraph;z-index:-7414" coordorigin="5452,190" coordsize="2,630">
            <v:shape style="position:absolute;left:5452;top:190;width:2;height:630" coordorigin="5452,190" coordsize="0,630" path="m5452,820l5452,190e" filled="f" stroked="t" strokeweight="1.068352pt" strokecolor="#5460A3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8.012848pt;margin-top:5.058430pt;width:7.61904pt;height:22pt;mso-position-horizontal-relative:page;mso-position-vertical-relative:paragraph;z-index:-7405" type="#_x0000_t202" filled="f" stroked="f">
            <v:textbox inset="0,0,0,0">
              <w:txbxContent>
                <w:p>
                  <w:pPr>
                    <w:spacing w:before="0" w:after="0" w:line="440" w:lineRule="exact"/>
                    <w:ind w:right="-106"/>
                    <w:jc w:val="left"/>
                    <w:rPr>
                      <w:rFonts w:ascii="Times New Roman" w:hAnsi="Times New Roman" w:cs="Times New Roman" w:eastAsia="Times New Roman"/>
                      <w:sz w:val="44"/>
                      <w:szCs w:val="4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44"/>
                      <w:szCs w:val="44"/>
                      <w:color w:val="C8CDF4"/>
                      <w:spacing w:val="0"/>
                      <w:w w:val="52"/>
                    </w:rPr>
                    <w:t>--</w:t>
                  </w:r>
                  <w:r>
                    <w:rPr>
                      <w:rFonts w:ascii="Times New Roman" w:hAnsi="Times New Roman" w:cs="Times New Roman" w:eastAsia="Times New Roman"/>
                      <w:sz w:val="44"/>
                      <w:szCs w:val="4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9"/>
          <w:szCs w:val="29"/>
          <w:color w:val="6B6E6E"/>
          <w:spacing w:val="0"/>
          <w:w w:val="100"/>
          <w:b/>
          <w:bCs/>
        </w:rPr>
        <w:t>AKerit</w:t>
      </w:r>
      <w:r>
        <w:rPr>
          <w:rFonts w:ascii="Times New Roman" w:hAnsi="Times New Roman" w:cs="Times New Roman" w:eastAsia="Times New Roman"/>
          <w:sz w:val="29"/>
          <w:szCs w:val="29"/>
          <w:color w:val="6B6E6E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9"/>
          <w:szCs w:val="29"/>
          <w:color w:val="6B6E6E"/>
          <w:spacing w:val="4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565757"/>
          <w:spacing w:val="0"/>
          <w:w w:val="101"/>
          <w:b/>
          <w:bCs/>
        </w:rPr>
        <w:t>KÖSE</w:t>
      </w:r>
      <w:r>
        <w:rPr>
          <w:rFonts w:ascii="Times New Roman" w:hAnsi="Times New Roman" w:cs="Times New Roman" w:eastAsia="Times New Roman"/>
          <w:sz w:val="29"/>
          <w:szCs w:val="29"/>
          <w:color w:val="000000"/>
          <w:spacing w:val="0"/>
          <w:w w:val="100"/>
        </w:rPr>
      </w:r>
    </w:p>
    <w:p>
      <w:pPr>
        <w:spacing w:before="7" w:after="0" w:line="240" w:lineRule="auto"/>
        <w:ind w:left="1893" w:right="-20"/>
        <w:jc w:val="left"/>
        <w:tabs>
          <w:tab w:pos="4680" w:val="left"/>
        </w:tabs>
        <w:rPr>
          <w:rFonts w:ascii="Arial" w:hAnsi="Arial" w:cs="Arial" w:eastAsia="Arial"/>
          <w:sz w:val="14"/>
          <w:szCs w:val="14"/>
        </w:rPr>
      </w:pPr>
      <w:rPr/>
      <w:r>
        <w:rPr/>
        <w:pict>
          <v:group style="position:absolute;margin-left:264.061066pt;margin-top:6.15134pt;width:.1pt;height:3.578544pt;mso-position-horizontal-relative:page;mso-position-vertical-relative:paragraph;z-index:-7415" coordorigin="5281,123" coordsize="2,72">
            <v:shape style="position:absolute;left:5281;top:123;width:2;height:72" coordorigin="5281,123" coordsize="0,72" path="m5281,195l5281,123e" filled="f" stroked="t" strokeweight="1.42447pt" strokecolor="#5B679C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9.282196pt;margin-top:5.318381pt;width:22.417921pt;height:31.5pt;mso-position-horizontal-relative:page;mso-position-vertical-relative:paragraph;z-index:-7404" type="#_x0000_t202" filled="f" stroked="f">
            <v:textbox inset="0,0,0,0">
              <w:txbxContent>
                <w:p>
                  <w:pPr>
                    <w:spacing w:before="0" w:after="0" w:line="630" w:lineRule="exact"/>
                    <w:ind w:right="-135"/>
                    <w:jc w:val="left"/>
                    <w:rPr>
                      <w:rFonts w:ascii="Arial" w:hAnsi="Arial" w:cs="Arial" w:eastAsia="Arial"/>
                      <w:sz w:val="63"/>
                      <w:szCs w:val="63"/>
                    </w:rPr>
                  </w:pPr>
                  <w:rPr/>
                  <w:r>
                    <w:rPr>
                      <w:rFonts w:ascii="Arial" w:hAnsi="Arial" w:cs="Arial" w:eastAsia="Arial"/>
                      <w:sz w:val="63"/>
                      <w:szCs w:val="63"/>
                      <w:color w:val="5960B3"/>
                      <w:spacing w:val="0"/>
                      <w:w w:val="128"/>
                      <w:position w:val="-1"/>
                    </w:rPr>
                    <w:t>d</w:t>
                  </w:r>
                  <w:r>
                    <w:rPr>
                      <w:rFonts w:ascii="Arial" w:hAnsi="Arial" w:cs="Arial" w:eastAsia="Arial"/>
                      <w:sz w:val="63"/>
                      <w:szCs w:val="6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color w:val="414242"/>
          <w:w w:val="98"/>
        </w:rPr>
        <w:t>Itfai</w:t>
      </w:r>
      <w:r>
        <w:rPr>
          <w:rFonts w:ascii="Arial" w:hAnsi="Arial" w:cs="Arial" w:eastAsia="Arial"/>
          <w:sz w:val="20"/>
          <w:szCs w:val="20"/>
          <w:color w:val="414242"/>
          <w:spacing w:val="-2"/>
          <w:w w:val="99"/>
        </w:rPr>
        <w:t>y</w:t>
      </w:r>
      <w:r>
        <w:rPr>
          <w:rFonts w:ascii="Arial" w:hAnsi="Arial" w:cs="Arial" w:eastAsia="Arial"/>
          <w:sz w:val="20"/>
          <w:szCs w:val="20"/>
          <w:color w:val="6B6E6E"/>
          <w:spacing w:val="0"/>
          <w:w w:val="97"/>
        </w:rPr>
        <w:t>e</w:t>
      </w:r>
      <w:r>
        <w:rPr>
          <w:rFonts w:ascii="Arial" w:hAnsi="Arial" w:cs="Arial" w:eastAsia="Arial"/>
          <w:sz w:val="20"/>
          <w:szCs w:val="20"/>
          <w:color w:val="6B6E6E"/>
          <w:spacing w:val="-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414242"/>
          <w:spacing w:val="0"/>
          <w:w w:val="89"/>
        </w:rPr>
        <w:t>Kuze</w:t>
      </w:r>
      <w:r>
        <w:rPr>
          <w:rFonts w:ascii="Arial" w:hAnsi="Arial" w:cs="Arial" w:eastAsia="Arial"/>
          <w:sz w:val="20"/>
          <w:szCs w:val="20"/>
          <w:color w:val="414242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color w:val="414242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414242"/>
          <w:spacing w:val="0"/>
          <w:w w:val="89"/>
          <w:i/>
        </w:rPr>
        <w:t>B</w:t>
      </w:r>
      <w:r>
        <w:rPr>
          <w:rFonts w:ascii="Arial" w:hAnsi="Arial" w:cs="Arial" w:eastAsia="Arial"/>
          <w:sz w:val="20"/>
          <w:szCs w:val="20"/>
          <w:color w:val="414242"/>
          <w:spacing w:val="4"/>
          <w:w w:val="89"/>
          <w:i/>
        </w:rPr>
        <w:t>ö</w:t>
      </w:r>
      <w:r>
        <w:rPr>
          <w:rFonts w:ascii="Arial" w:hAnsi="Arial" w:cs="Arial" w:eastAsia="Arial"/>
          <w:sz w:val="20"/>
          <w:szCs w:val="20"/>
          <w:color w:val="181818"/>
          <w:spacing w:val="9"/>
          <w:w w:val="89"/>
          <w:i/>
        </w:rPr>
        <w:t>l</w:t>
      </w:r>
      <w:r>
        <w:rPr>
          <w:rFonts w:ascii="Arial" w:hAnsi="Arial" w:cs="Arial" w:eastAsia="Arial"/>
          <w:sz w:val="20"/>
          <w:szCs w:val="20"/>
          <w:color w:val="565757"/>
          <w:spacing w:val="0"/>
          <w:w w:val="89"/>
          <w:i/>
        </w:rPr>
        <w:t>ge</w:t>
      </w:r>
      <w:r>
        <w:rPr>
          <w:rFonts w:ascii="Arial" w:hAnsi="Arial" w:cs="Arial" w:eastAsia="Arial"/>
          <w:sz w:val="20"/>
          <w:szCs w:val="20"/>
          <w:color w:val="565757"/>
          <w:spacing w:val="-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color w:val="565757"/>
          <w:spacing w:val="-8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color w:val="2D2F2F"/>
          <w:spacing w:val="0"/>
          <w:w w:val="100"/>
          <w:i/>
        </w:rPr>
        <w:t>miri</w:t>
      </w:r>
      <w:r>
        <w:rPr>
          <w:rFonts w:ascii="Arial" w:hAnsi="Arial" w:cs="Arial" w:eastAsia="Arial"/>
          <w:sz w:val="20"/>
          <w:szCs w:val="20"/>
          <w:color w:val="2D2F2F"/>
          <w:spacing w:val="0"/>
          <w:w w:val="100"/>
          <w:i/>
        </w:rPr>
        <w:tab/>
      </w:r>
      <w:r>
        <w:rPr>
          <w:rFonts w:ascii="Arial" w:hAnsi="Arial" w:cs="Arial" w:eastAsia="Arial"/>
          <w:sz w:val="20"/>
          <w:szCs w:val="20"/>
          <w:color w:val="2D2F2F"/>
          <w:spacing w:val="0"/>
          <w:w w:val="100"/>
          <w:i/>
        </w:rPr>
      </w:r>
      <w:r>
        <w:rPr>
          <w:rFonts w:ascii="Arial" w:hAnsi="Arial" w:cs="Arial" w:eastAsia="Arial"/>
          <w:sz w:val="14"/>
          <w:szCs w:val="14"/>
          <w:color w:val="5960B3"/>
          <w:spacing w:val="0"/>
          <w:w w:val="214"/>
          <w:i/>
          <w:position w:val="4"/>
        </w:rPr>
        <w:t>(</w:t>
      </w:r>
      <w:r>
        <w:rPr>
          <w:rFonts w:ascii="Arial" w:hAnsi="Arial" w:cs="Arial" w:eastAsia="Arial"/>
          <w:sz w:val="14"/>
          <w:szCs w:val="14"/>
          <w:color w:val="5960B3"/>
          <w:spacing w:val="0"/>
          <w:w w:val="213"/>
          <w:i/>
          <w:position w:val="4"/>
        </w:rPr>
        <w:t>\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600" w:right="340"/>
        </w:sectPr>
      </w:pPr>
      <w:rPr/>
    </w:p>
    <w:p>
      <w:pPr>
        <w:spacing w:before="0" w:after="0" w:line="666" w:lineRule="exact"/>
        <w:ind w:left="932" w:right="-20"/>
        <w:jc w:val="left"/>
        <w:tabs>
          <w:tab w:pos="3760" w:val="left"/>
          <w:tab w:pos="9740" w:val="left"/>
        </w:tabs>
        <w:rPr>
          <w:rFonts w:ascii="Arial" w:hAnsi="Arial" w:cs="Arial" w:eastAsia="Arial"/>
          <w:sz w:val="144"/>
          <w:szCs w:val="144"/>
        </w:rPr>
      </w:pPr>
      <w:rPr/>
      <w:r>
        <w:rPr>
          <w:rFonts w:ascii="Arial" w:hAnsi="Arial" w:cs="Arial" w:eastAsia="Arial"/>
          <w:sz w:val="86"/>
          <w:szCs w:val="86"/>
          <w:color w:val="2D2D2D"/>
          <w:spacing w:val="0"/>
          <w:w w:val="178"/>
          <w:b/>
          <w:bCs/>
          <w:i/>
          <w:position w:val="-26"/>
        </w:rPr>
        <w:t>l</w:t>
      </w:r>
      <w:r>
        <w:rPr>
          <w:rFonts w:ascii="Arial" w:hAnsi="Arial" w:cs="Arial" w:eastAsia="Arial"/>
          <w:sz w:val="86"/>
          <w:szCs w:val="86"/>
          <w:color w:val="2D2D2D"/>
          <w:spacing w:val="0"/>
          <w:w w:val="100"/>
          <w:b/>
          <w:bCs/>
          <w:i/>
          <w:position w:val="-26"/>
        </w:rPr>
        <w:tab/>
      </w:r>
      <w:r>
        <w:rPr>
          <w:rFonts w:ascii="Arial" w:hAnsi="Arial" w:cs="Arial" w:eastAsia="Arial"/>
          <w:sz w:val="86"/>
          <w:szCs w:val="86"/>
          <w:color w:val="2D2D2D"/>
          <w:spacing w:val="0"/>
          <w:w w:val="100"/>
          <w:b/>
          <w:bCs/>
          <w:i/>
          <w:position w:val="-26"/>
        </w:rPr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9"/>
          <w:w w:val="76"/>
          <w:position w:val="-4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7"/>
          <w:position w:val="-4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8"/>
          <w:position w:val="-4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-4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31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7"/>
          <w:position w:val="-4"/>
        </w:rPr>
        <w:t>BÜYÜ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4"/>
          <w:w w:val="107"/>
          <w:position w:val="-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7"/>
          <w:position w:val="-4"/>
        </w:rPr>
        <w:t>ŞE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7"/>
          <w:position w:val="-4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23"/>
          <w:w w:val="107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-4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6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8"/>
          <w:position w:val="-4"/>
        </w:rPr>
        <w:t>BELEDİYESİ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-4"/>
        </w:rPr>
      </w:r>
      <w:r>
        <w:rPr>
          <w:rFonts w:ascii="Arial" w:hAnsi="Arial" w:cs="Arial" w:eastAsia="Arial"/>
          <w:sz w:val="144"/>
          <w:szCs w:val="144"/>
          <w:color w:val="424444"/>
          <w:spacing w:val="0"/>
          <w:w w:val="274"/>
          <w:position w:val="-100"/>
        </w:rPr>
        <w:t>•</w:t>
      </w:r>
      <w:r>
        <w:rPr>
          <w:rFonts w:ascii="Arial" w:hAnsi="Arial" w:cs="Arial" w:eastAsia="Arial"/>
          <w:sz w:val="144"/>
          <w:szCs w:val="14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00" w:h="16820"/>
          <w:pgMar w:top="500" w:bottom="280" w:left="220" w:right="0"/>
        </w:sectPr>
      </w:pPr>
      <w:rPr/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145" w:lineRule="exact"/>
        <w:ind w:left="918" w:right="-63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2D2D2D"/>
          <w:spacing w:val="0"/>
          <w:w w:val="117"/>
          <w:position w:val="-2"/>
        </w:rPr>
        <w:t>IZMIR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204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3"/>
          <w:w w:val="11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10"/>
        </w:rPr>
        <w:t>TFAiYE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DAİRESi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7"/>
        </w:rPr>
        <w:t>BAŞKANLIGI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0"/>
          <w:cols w:num="2" w:equalWidth="0">
            <w:col w:w="1399" w:space="2477"/>
            <w:col w:w="7804"/>
          </w:cols>
        </w:sectPr>
      </w:pPr>
      <w:rPr/>
    </w:p>
    <w:p>
      <w:pPr>
        <w:spacing w:before="0" w:after="0" w:line="190" w:lineRule="exact"/>
        <w:ind w:left="651" w:right="-20"/>
        <w:jc w:val="left"/>
        <w:tabs>
          <w:tab w:pos="33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5"/>
          <w:szCs w:val="15"/>
          <w:color w:val="181818"/>
          <w:spacing w:val="0"/>
          <w:w w:val="100"/>
        </w:rPr>
        <w:t>BÜYÜKŞEHIR</w:t>
      </w:r>
      <w:r>
        <w:rPr>
          <w:rFonts w:ascii="Arial" w:hAnsi="Arial" w:cs="Arial" w:eastAsia="Arial"/>
          <w:sz w:val="15"/>
          <w:szCs w:val="15"/>
          <w:color w:val="181818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81818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18181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13"/>
          <w:position w:val="-1"/>
        </w:rPr>
        <w:t>itfaiye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"/>
          <w:w w:val="113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-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-1"/>
        </w:rPr>
        <w:t>Acil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4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Müdaha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5"/>
          <w:w w:val="78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23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8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8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8"/>
          <w:position w:val="-1"/>
        </w:rPr>
        <w:t>Müdürlüğü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59" w:lineRule="exact"/>
        <w:ind w:left="694" w:right="-20"/>
        <w:jc w:val="left"/>
        <w:tabs>
          <w:tab w:pos="45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5"/>
          <w:szCs w:val="15"/>
          <w:color w:val="424444"/>
          <w:spacing w:val="0"/>
          <w:w w:val="108"/>
          <w:position w:val="10"/>
        </w:rPr>
        <w:t>BELEDIYESI</w:t>
      </w:r>
      <w:r>
        <w:rPr>
          <w:rFonts w:ascii="Arial" w:hAnsi="Arial" w:cs="Arial" w:eastAsia="Arial"/>
          <w:sz w:val="15"/>
          <w:szCs w:val="15"/>
          <w:color w:val="424444"/>
          <w:spacing w:val="0"/>
          <w:w w:val="100"/>
          <w:position w:val="10"/>
        </w:rPr>
        <w:tab/>
      </w:r>
      <w:r>
        <w:rPr>
          <w:rFonts w:ascii="Arial" w:hAnsi="Arial" w:cs="Arial" w:eastAsia="Arial"/>
          <w:sz w:val="15"/>
          <w:szCs w:val="15"/>
          <w:color w:val="424444"/>
          <w:spacing w:val="0"/>
          <w:w w:val="100"/>
          <w:position w:val="10"/>
        </w:rPr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3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5"/>
          <w:position w:val="-1"/>
        </w:rPr>
        <w:t>RAPORU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54" w:right="-20"/>
        <w:jc w:val="left"/>
        <w:tabs>
          <w:tab w:pos="1540" w:val="left"/>
          <w:tab w:pos="3540" w:val="left"/>
          <w:tab w:pos="5560" w:val="left"/>
          <w:tab w:pos="8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bla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4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1"/>
          <w:position w:val="3"/>
        </w:rPr>
        <w:t>Tari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7"/>
          <w:w w:val="102"/>
          <w:position w:val="3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79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31"/>
          <w:position w:val="3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5"/>
          <w:w w:val="131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7"/>
          <w:position w:val="3"/>
        </w:rPr>
        <w:t>14.10.20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55"/>
          <w:position w:val="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6"/>
          <w:w w:val="55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4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>Bildirim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Sıra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>52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jBildirim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>19:44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31"/>
          <w:position w:val="0"/>
        </w:rPr>
        <w:t>Ji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"/>
          <w:w w:val="131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89"/>
          <w:position w:val="0"/>
        </w:rPr>
        <w:t>l: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155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" w:after="0" w:line="230" w:lineRule="exact"/>
        <w:ind w:left="169" w:right="3933" w:firstLine="-7"/>
        <w:jc w:val="left"/>
        <w:tabs>
          <w:tab w:pos="1560" w:val="left"/>
          <w:tab w:pos="3540" w:val="left"/>
          <w:tab w:pos="48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2"/>
        </w:rPr>
        <w:t>Kayıt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2"/>
        </w:rPr>
        <w:t>Tarihi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14.10.2017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>Kayıt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4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:10225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7"/>
          <w:w w:val="131"/>
          <w:position w:val="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5"/>
          <w:position w:val="0"/>
        </w:rPr>
        <w:t>Bildirim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Ala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B.AKÇA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Bildirile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Adre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31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23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Küçükkaya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Mahallesi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" w:after="0" w:line="229" w:lineRule="exact"/>
        <w:ind w:left="162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Doğru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Adres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Küçükkaya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Mahallesi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Labella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-1"/>
        </w:rPr>
        <w:t>Otel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-1"/>
        </w:rPr>
        <w:t>Önü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BERGAMA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63" w:lineRule="exact"/>
        <w:ind w:left="147" w:right="-20"/>
        <w:jc w:val="left"/>
        <w:tabs>
          <w:tab w:pos="1540" w:val="left"/>
          <w:tab w:pos="5320" w:val="left"/>
          <w:tab w:pos="88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6"/>
          <w:szCs w:val="26"/>
          <w:color w:val="424444"/>
          <w:w w:val="54"/>
          <w:position w:val="1"/>
        </w:rPr>
        <w:t>l</w:t>
      </w:r>
      <w:r>
        <w:rPr>
          <w:rFonts w:ascii="Times New Roman" w:hAnsi="Times New Roman" w:cs="Times New Roman" w:eastAsia="Times New Roman"/>
          <w:sz w:val="26"/>
          <w:szCs w:val="26"/>
          <w:color w:val="424444"/>
          <w:spacing w:val="8"/>
          <w:w w:val="54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9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"/>
          <w:w w:val="112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6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7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>Tüıii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31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22"/>
          <w:w w:val="131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Ağaç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3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2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angını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7"/>
          <w:position w:val="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7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Sınıfı: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83"/>
          <w:position w:val="-1"/>
        </w:rPr>
        <w:t>Yang_ı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83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3"/>
          <w:w w:val="83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Sebe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4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4"/>
          <w:position w:val="-1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9"/>
          <w:w w:val="94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4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3"/>
          <w:w w:val="94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Ateş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49" w:after="0" w:line="167" w:lineRule="auto"/>
        <w:ind w:left="3553" w:right="3423" w:firstLine="-3406"/>
        <w:jc w:val="left"/>
        <w:tabs>
          <w:tab w:pos="3520" w:val="left"/>
          <w:tab w:pos="6360" w:val="left"/>
          <w:tab w:pos="68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rrangı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Binada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ise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47"/>
        </w:rPr>
        <w:t>:-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</w:r>
      <w:r>
        <w:rPr>
          <w:rFonts w:ascii="Times New Roman" w:hAnsi="Times New Roman" w:cs="Times New Roman" w:eastAsia="Times New Roman"/>
          <w:sz w:val="19"/>
          <w:szCs w:val="19"/>
          <w:color w:val="424444"/>
          <w:spacing w:val="0"/>
          <w:w w:val="86"/>
          <w:position w:val="1"/>
        </w:rPr>
        <w:t>jYapını</w:t>
      </w:r>
      <w:r>
        <w:rPr>
          <w:rFonts w:ascii="Times New Roman" w:hAnsi="Times New Roman" w:cs="Times New Roman" w:eastAsia="Times New Roman"/>
          <w:sz w:val="19"/>
          <w:szCs w:val="19"/>
          <w:color w:val="424444"/>
          <w:spacing w:val="0"/>
          <w:w w:val="86"/>
          <w:position w:val="1"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color w:val="424444"/>
          <w:spacing w:val="6"/>
          <w:w w:val="86"/>
          <w:position w:val="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424444"/>
          <w:spacing w:val="0"/>
          <w:w w:val="100"/>
          <w:position w:val="1"/>
        </w:rPr>
        <w:t>Şekli:</w:t>
      </w:r>
      <w:r>
        <w:rPr>
          <w:rFonts w:ascii="Times New Roman" w:hAnsi="Times New Roman" w:cs="Times New Roman" w:eastAsia="Times New Roman"/>
          <w:sz w:val="19"/>
          <w:szCs w:val="19"/>
          <w:color w:val="424444"/>
          <w:spacing w:val="0"/>
          <w:w w:val="100"/>
          <w:position w:val="1"/>
        </w:rPr>
        <w:tab/>
        <w:tab/>
      </w:r>
      <w:r>
        <w:rPr>
          <w:rFonts w:ascii="Times New Roman" w:hAnsi="Times New Roman" w:cs="Times New Roman" w:eastAsia="Times New Roman"/>
          <w:sz w:val="19"/>
          <w:szCs w:val="19"/>
          <w:color w:val="42444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-8"/>
        </w:rPr>
        <w:t>Kullanım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13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8"/>
        </w:rPr>
        <w:t>Şekli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31"/>
          <w:position w:val="-8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31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Betonarme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Kagi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Ahşap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Çelik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27"/>
          <w:position w:val="-4"/>
        </w:rPr>
        <w:t>Diğ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25" w:lineRule="exact"/>
        <w:ind w:left="4374" w:right="-20"/>
        <w:jc w:val="left"/>
        <w:tabs>
          <w:tab w:pos="4960" w:val="left"/>
          <w:tab w:pos="5480" w:val="left"/>
          <w:tab w:pos="6060" w:val="left"/>
          <w:tab w:pos="68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34"/>
          <w:szCs w:val="34"/>
          <w:color w:val="424444"/>
          <w:spacing w:val="0"/>
          <w:w w:val="55"/>
          <w:position w:val="-3"/>
        </w:rPr>
        <w:t>ı</w:t>
      </w:r>
      <w:r>
        <w:rPr>
          <w:rFonts w:ascii="Arial" w:hAnsi="Arial" w:cs="Arial" w:eastAsia="Arial"/>
          <w:sz w:val="34"/>
          <w:szCs w:val="34"/>
          <w:color w:val="424444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34"/>
          <w:szCs w:val="34"/>
          <w:color w:val="424444"/>
          <w:spacing w:val="0"/>
          <w:w w:val="100"/>
          <w:position w:val="-3"/>
        </w:rPr>
      </w:r>
      <w:r>
        <w:rPr>
          <w:rFonts w:ascii="Arial" w:hAnsi="Arial" w:cs="Arial" w:eastAsia="Arial"/>
          <w:sz w:val="41"/>
          <w:szCs w:val="41"/>
          <w:color w:val="424444"/>
          <w:spacing w:val="0"/>
          <w:w w:val="55"/>
          <w:position w:val="-3"/>
        </w:rPr>
        <w:t>ı</w:t>
      </w:r>
      <w:r>
        <w:rPr>
          <w:rFonts w:ascii="Arial" w:hAnsi="Arial" w:cs="Arial" w:eastAsia="Arial"/>
          <w:sz w:val="41"/>
          <w:szCs w:val="41"/>
          <w:color w:val="424444"/>
          <w:spacing w:val="-58"/>
          <w:w w:val="55"/>
          <w:position w:val="-3"/>
        </w:rPr>
        <w:t> </w:t>
      </w:r>
      <w:r>
        <w:rPr>
          <w:rFonts w:ascii="Arial" w:hAnsi="Arial" w:cs="Arial" w:eastAsia="Arial"/>
          <w:sz w:val="41"/>
          <w:szCs w:val="41"/>
          <w:color w:val="424444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41"/>
          <w:szCs w:val="41"/>
          <w:color w:val="424444"/>
          <w:spacing w:val="0"/>
          <w:w w:val="100"/>
          <w:position w:val="-3"/>
        </w:rPr>
      </w:r>
      <w:r>
        <w:rPr>
          <w:rFonts w:ascii="Arial" w:hAnsi="Arial" w:cs="Arial" w:eastAsia="Arial"/>
          <w:sz w:val="41"/>
          <w:szCs w:val="41"/>
          <w:color w:val="A3A5A5"/>
          <w:spacing w:val="0"/>
          <w:w w:val="55"/>
          <w:position w:val="-3"/>
        </w:rPr>
        <w:t>ı</w:t>
      </w:r>
      <w:r>
        <w:rPr>
          <w:rFonts w:ascii="Arial" w:hAnsi="Arial" w:cs="Arial" w:eastAsia="Arial"/>
          <w:sz w:val="41"/>
          <w:szCs w:val="41"/>
          <w:color w:val="A3A5A5"/>
          <w:spacing w:val="-58"/>
          <w:w w:val="55"/>
          <w:position w:val="-3"/>
        </w:rPr>
        <w:t> </w:t>
      </w:r>
      <w:r>
        <w:rPr>
          <w:rFonts w:ascii="Arial" w:hAnsi="Arial" w:cs="Arial" w:eastAsia="Arial"/>
          <w:sz w:val="41"/>
          <w:szCs w:val="41"/>
          <w:color w:val="A3A5A5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41"/>
          <w:szCs w:val="41"/>
          <w:color w:val="A3A5A5"/>
          <w:spacing w:val="0"/>
          <w:w w:val="100"/>
          <w:position w:val="-3"/>
        </w:rPr>
      </w:r>
      <w:r>
        <w:rPr>
          <w:rFonts w:ascii="Arial" w:hAnsi="Arial" w:cs="Arial" w:eastAsia="Arial"/>
          <w:sz w:val="34"/>
          <w:szCs w:val="34"/>
          <w:color w:val="2D2D2D"/>
          <w:spacing w:val="0"/>
          <w:w w:val="71"/>
          <w:position w:val="-3"/>
        </w:rPr>
        <w:t>ı</w:t>
      </w:r>
      <w:r>
        <w:rPr>
          <w:rFonts w:ascii="Arial" w:hAnsi="Arial" w:cs="Arial" w:eastAsia="Arial"/>
          <w:sz w:val="34"/>
          <w:szCs w:val="34"/>
          <w:color w:val="2D2D2D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34"/>
          <w:szCs w:val="34"/>
          <w:color w:val="2D2D2D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7"/>
        </w:rPr>
        <w:t>rrangını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1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7"/>
        </w:rPr>
        <w:t>Kontrol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7"/>
        </w:rPr>
        <w:t>Altına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7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7"/>
        </w:rPr>
        <w:t>Alma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8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7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31"/>
          <w:position w:val="7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22"/>
          <w:w w:val="131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7"/>
        </w:rPr>
        <w:t>19:52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56" w:lineRule="exact"/>
        <w:ind w:left="147" w:right="-20"/>
        <w:jc w:val="left"/>
        <w:tabs>
          <w:tab w:pos="2240" w:val="left"/>
          <w:tab w:pos="5740" w:val="left"/>
          <w:tab w:pos="780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5"/>
        </w:rPr>
        <w:t>Yana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5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9"/>
          <w:position w:val="5"/>
        </w:rPr>
        <w:t>Şeyi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2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"/>
          <w:w w:val="88"/>
          <w:position w:val="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31"/>
          <w:position w:val="5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5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ahib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3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3"/>
        </w:rPr>
        <w:t>Kamuya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Açı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Alan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jKiracı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3"/>
        </w:rPr>
        <w:t>Kullanan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30"/>
          <w:szCs w:val="30"/>
          <w:color w:val="424444"/>
          <w:spacing w:val="0"/>
          <w:w w:val="70"/>
          <w:position w:val="1"/>
        </w:rPr>
        <w:t>--</w:t>
      </w:r>
      <w:r>
        <w:rPr>
          <w:rFonts w:ascii="Times New Roman" w:hAnsi="Times New Roman" w:cs="Times New Roman" w:eastAsia="Times New Roman"/>
          <w:sz w:val="30"/>
          <w:szCs w:val="30"/>
          <w:color w:val="000000"/>
          <w:spacing w:val="0"/>
          <w:w w:val="100"/>
          <w:position w:val="0"/>
        </w:rPr>
      </w:r>
    </w:p>
    <w:p>
      <w:pPr>
        <w:spacing w:before="2" w:after="0" w:line="240" w:lineRule="auto"/>
        <w:ind w:left="218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lAmiri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7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Tanj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Oka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ALTAY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2" w:after="0" w:line="236" w:lineRule="exact"/>
        <w:ind w:left="2185" w:right="-20"/>
        <w:jc w:val="left"/>
        <w:tabs>
          <w:tab w:pos="4760" w:val="left"/>
          <w:tab w:pos="78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83"/>
          <w:position w:val="1"/>
        </w:rPr>
        <w:t>jAraç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5"/>
          <w:w w:val="83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Sayısı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0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424444"/>
          <w:spacing w:val="0"/>
          <w:w w:val="252"/>
          <w:position w:val="1"/>
        </w:rPr>
        <w:t>I</w:t>
      </w:r>
      <w:r>
        <w:rPr>
          <w:rFonts w:ascii="Arial" w:hAnsi="Arial" w:cs="Arial" w:eastAsia="Arial"/>
          <w:sz w:val="18"/>
          <w:szCs w:val="18"/>
          <w:color w:val="424444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8"/>
          <w:szCs w:val="18"/>
          <w:color w:val="42444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6"/>
          <w:position w:val="0"/>
        </w:rPr>
        <w:t>Çı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0"/>
          <w:w w:val="97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2"/>
          <w:w w:val="7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6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31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5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55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5"/>
          <w:w w:val="5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9:45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arı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-1"/>
        </w:rPr>
        <w:t>19:50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0"/>
        </w:sectPr>
      </w:pPr>
      <w:rPr/>
    </w:p>
    <w:p>
      <w:pPr>
        <w:spacing w:before="0" w:after="0" w:line="206" w:lineRule="exact"/>
        <w:ind w:left="126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lGiden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3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0"/>
          <w:position w:val="-1"/>
        </w:rPr>
        <w:t>!Araç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0"/>
          <w:w w:val="9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-1"/>
        </w:rPr>
        <w:t>Plakası: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4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5"/>
          <w:position w:val="-1"/>
        </w:rPr>
        <w:t>373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0"/>
          <w:cols w:num="2" w:equalWidth="0">
            <w:col w:w="637" w:space="1540"/>
            <w:col w:w="9503"/>
          </w:cols>
        </w:sectPr>
      </w:pPr>
      <w:rPr/>
    </w:p>
    <w:p>
      <w:pPr>
        <w:spacing w:before="0" w:after="0" w:line="257" w:lineRule="exact"/>
        <w:ind w:left="154" w:right="-20"/>
        <w:jc w:val="left"/>
        <w:tabs>
          <w:tab w:pos="4780" w:val="left"/>
          <w:tab w:pos="72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4"/>
        </w:rPr>
        <w:t>Ekibin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4"/>
          <w:position w:val="-1"/>
        </w:rPr>
        <w:t>Elekt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8"/>
          <w:w w:val="94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94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94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8"/>
          <w:w w:val="94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Arıza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7"/>
          <w:position w:val="-1"/>
        </w:rPr>
        <w:t>:Gelmedi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96" w:lineRule="exact"/>
        <w:ind w:left="4798" w:right="-90"/>
        <w:jc w:val="left"/>
        <w:tabs>
          <w:tab w:pos="7240" w:val="left"/>
          <w:tab w:pos="11600" w:val="left"/>
        </w:tabs>
        <w:rPr>
          <w:rFonts w:ascii="Arial" w:hAnsi="Arial" w:cs="Arial" w:eastAsia="Arial"/>
          <w:sz w:val="31"/>
          <w:szCs w:val="31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69"/>
          <w:position w:val="4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2"/>
          <w:w w:val="69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4"/>
        </w:rPr>
        <w:t>12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4"/>
        </w:rPr>
        <w:t>Acil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4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8"/>
          <w:w w:val="100"/>
          <w:position w:val="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6"/>
          <w:w w:val="100"/>
          <w:position w:val="4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5"/>
          <w:position w:val="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"/>
          <w:w w:val="104"/>
          <w:position w:val="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62"/>
          <w:position w:val="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4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4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4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4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1"/>
          <w:position w:val="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"/>
          <w:w w:val="100"/>
          <w:position w:val="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78"/>
          <w:position w:val="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4"/>
        </w:rPr>
        <w:t>medi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4"/>
        </w:rPr>
      </w:r>
      <w:r>
        <w:rPr>
          <w:rFonts w:ascii="Arial" w:hAnsi="Arial" w:cs="Arial" w:eastAsia="Arial"/>
          <w:sz w:val="31"/>
          <w:szCs w:val="31"/>
          <w:color w:val="BCBFBF"/>
          <w:spacing w:val="0"/>
          <w:w w:val="78"/>
          <w:position w:val="-1"/>
        </w:rPr>
        <w:t>ı</w:t>
      </w:r>
      <w:r>
        <w:rPr>
          <w:rFonts w:ascii="Arial" w:hAnsi="Arial" w:cs="Arial" w:eastAsia="Arial"/>
          <w:sz w:val="31"/>
          <w:szCs w:val="31"/>
          <w:color w:val="000000"/>
          <w:spacing w:val="0"/>
          <w:w w:val="100"/>
          <w:position w:val="0"/>
        </w:rPr>
      </w:r>
    </w:p>
    <w:p>
      <w:pPr>
        <w:spacing w:before="0" w:after="0" w:line="170" w:lineRule="exact"/>
        <w:ind w:left="477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24444"/>
          <w:w w:val="98"/>
          <w:position w:val="-1"/>
        </w:rPr>
        <w:t>Emniyet-Janda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6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1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78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6"/>
          <w:position w:val="-1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9"/>
          <w:w w:val="97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79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09" w:lineRule="exact"/>
        <w:ind w:left="2199" w:right="-96"/>
        <w:jc w:val="left"/>
        <w:tabs>
          <w:tab w:pos="4760" w:val="left"/>
          <w:tab w:pos="7240" w:val="left"/>
          <w:tab w:pos="11600" w:val="left"/>
        </w:tabs>
        <w:rPr>
          <w:rFonts w:ascii="Arial" w:hAnsi="Arial" w:cs="Arial" w:eastAsia="Arial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6"/>
          <w:position w:val="4"/>
        </w:rPr>
        <w:t>Personel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3"/>
          <w:w w:val="96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4"/>
        </w:rPr>
        <w:t>Sayısı: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4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4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74"/>
          <w:position w:val="3"/>
        </w:rPr>
        <w:t>Do_ğ_alg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3"/>
          <w:w w:val="74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5"/>
          <w:position w:val="3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8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0"/>
          <w:w w:val="99"/>
          <w:position w:val="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63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2"/>
        </w:rPr>
        <w:t>:Gel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8"/>
          <w:w w:val="100"/>
          <w:position w:val="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2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2"/>
        </w:rPr>
      </w:r>
      <w:r>
        <w:rPr>
          <w:rFonts w:ascii="Arial" w:hAnsi="Arial" w:cs="Arial" w:eastAsia="Arial"/>
          <w:sz w:val="35"/>
          <w:szCs w:val="35"/>
          <w:color w:val="BCBFBF"/>
          <w:spacing w:val="0"/>
          <w:w w:val="69"/>
          <w:position w:val="-1"/>
        </w:rPr>
        <w:t>ı</w:t>
      </w:r>
      <w:r>
        <w:rPr>
          <w:rFonts w:ascii="Arial" w:hAnsi="Arial" w:cs="Arial" w:eastAsia="Arial"/>
          <w:sz w:val="35"/>
          <w:szCs w:val="35"/>
          <w:color w:val="000000"/>
          <w:spacing w:val="0"/>
          <w:w w:val="100"/>
          <w:position w:val="0"/>
        </w:rPr>
      </w:r>
    </w:p>
    <w:p>
      <w:pPr>
        <w:spacing w:before="0" w:after="0" w:line="196" w:lineRule="exact"/>
        <w:ind w:left="205" w:right="-20"/>
        <w:jc w:val="left"/>
        <w:tabs>
          <w:tab w:pos="4740" w:val="left"/>
          <w:tab w:pos="77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939597"/>
          <w:spacing w:val="0"/>
          <w:w w:val="100"/>
          <w:position w:val="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939597"/>
          <w:spacing w:val="-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ardımcı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Gitmişse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4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35"/>
          <w:position w:val="1"/>
        </w:rPr>
        <w:t>ıkı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35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3"/>
          <w:w w:val="13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8"/>
          <w:position w:val="1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89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2"/>
          <w:w w:val="89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31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2"/>
          <w:position w:val="0"/>
        </w:rPr>
        <w:t>!Araç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2"/>
          <w:position w:val="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7"/>
          <w:w w:val="101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4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3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2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3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"/>
          <w:w w:val="104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9"/>
          <w:position w:val="0"/>
        </w:rPr>
        <w:t>rso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99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1"/>
          <w:w w:val="94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78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"/>
          <w:w w:val="98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9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"/>
          <w:w w:val="95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"/>
          <w:w w:val="106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5"/>
          <w:position w:val="0"/>
        </w:rPr>
        <w:t>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16" w:lineRule="exact"/>
        <w:ind w:left="21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Dönüş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8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9"/>
          <w:w w:val="7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7"/>
        </w:rPr>
        <w:t>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40" w:lineRule="auto"/>
        <w:ind w:left="217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1"/>
        </w:rPr>
        <w:t>!Yar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8"/>
          <w:w w:val="9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9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1"/>
          <w:w w:val="9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1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Gele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Plakası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auto"/>
        <w:ind w:left="21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Amirini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5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6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7"/>
        </w:rPr>
        <w:t>-S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"/>
          <w:w w:val="9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8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2" w:after="0" w:line="131" w:lineRule="exact"/>
        <w:ind w:left="126" w:right="-20"/>
        <w:jc w:val="left"/>
        <w:tabs>
          <w:tab w:pos="2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8"/>
        </w:rPr>
        <w:t>Pla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100"/>
          <w:position w:val="-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2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8"/>
        </w:rPr>
        <w:t>Göıiildüğü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8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9"/>
        </w:rPr>
        <w:t>Pla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49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6"/>
          <w:w w:val="100"/>
          <w:position w:val="-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"/>
          <w:w w:val="100"/>
          <w:position w:val="-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9"/>
        </w:rPr>
        <w:t>rine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3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9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9"/>
          <w:position w:val="-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7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98"/>
          <w:position w:val="-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11"/>
          <w:w w:val="98"/>
          <w:position w:val="-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8"/>
          <w:position w:val="-9"/>
        </w:rPr>
        <w:t>ldığında;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2"/>
          <w:w w:val="98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9"/>
        </w:rPr>
        <w:t>alevii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6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5"/>
          <w:w w:val="100"/>
          <w:position w:val="-9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9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9"/>
        </w:rPr>
        <w:t>dumanlı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9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6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0"/>
          <w:w w:val="100"/>
          <w:position w:val="-9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"/>
          <w:w w:val="100"/>
          <w:position w:val="-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9"/>
        </w:rPr>
        <w:t>kilde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7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9"/>
        </w:rPr>
        <w:t>yanmakta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8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9"/>
        </w:rPr>
        <w:t>old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8"/>
          <w:w w:val="100"/>
          <w:position w:val="-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4"/>
          <w:w w:val="100"/>
          <w:position w:val="-9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4"/>
          <w:w w:val="100"/>
          <w:position w:val="-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9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8"/>
          <w:w w:val="100"/>
          <w:position w:val="-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9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5"/>
          <w:w w:val="100"/>
          <w:position w:val="-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9"/>
        </w:rPr>
        <w:t>dü.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0"/>
        </w:sectPr>
      </w:pPr>
      <w:rPr/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40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Durum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403" w:lineRule="exact"/>
        <w:ind w:right="-16"/>
        <w:jc w:val="right"/>
        <w:rPr>
          <w:rFonts w:ascii="Arial" w:hAnsi="Arial" w:cs="Arial" w:eastAsia="Arial"/>
          <w:sz w:val="41"/>
          <w:szCs w:val="41"/>
        </w:rPr>
      </w:pPr>
      <w:rPr/>
      <w:r>
        <w:rPr/>
        <w:br w:type="column"/>
      </w:r>
      <w:r>
        <w:rPr>
          <w:rFonts w:ascii="Arial" w:hAnsi="Arial" w:cs="Arial" w:eastAsia="Arial"/>
          <w:sz w:val="41"/>
          <w:szCs w:val="41"/>
          <w:color w:val="BCBFBF"/>
          <w:spacing w:val="0"/>
          <w:w w:val="59"/>
          <w:position w:val="-1"/>
        </w:rPr>
        <w:t>ı</w:t>
      </w:r>
      <w:r>
        <w:rPr>
          <w:rFonts w:ascii="Arial" w:hAnsi="Arial" w:cs="Arial" w:eastAsia="Arial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0" w:after="0" w:line="120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5.04pt;margin-top:-92.828743pt;width:.1pt;height:90.359997pt;mso-position-horizontal-relative:page;mso-position-vertical-relative:paragraph;z-index:-7402" coordorigin="101,-1857" coordsize="2,1807">
            <v:shape style="position:absolute;left:101;top:-1857;width:2;height:1807" coordorigin="101,-1857" coordsize="0,1807" path="m101,-49l101,-1857e" filled="f" stroked="t" strokeweight=".72pt" strokecolor="#CCCCC8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5"/>
        </w:rPr>
        <w:t>öndürme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8"/>
          <w:w w:val="100"/>
          <w:position w:val="-5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3"/>
          <w:position w:val="-5"/>
        </w:rPr>
        <w:t>Ku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5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-5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5"/>
          <w:w w:val="100"/>
          <w:position w:val="-5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5"/>
        </w:rPr>
        <w:t>anıla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3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8"/>
          <w:w w:val="106"/>
          <w:position w:val="-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5"/>
        </w:rPr>
        <w:t>öndür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7"/>
          <w:w w:val="100"/>
          <w:position w:val="-5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76"/>
          <w:position w:val="-5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0"/>
          <w:cols w:num="2" w:equalWidth="0">
            <w:col w:w="707" w:space="4041"/>
            <w:col w:w="6932"/>
          </w:cols>
        </w:sectPr>
      </w:pPr>
      <w:rPr/>
    </w:p>
    <w:p>
      <w:pPr>
        <w:spacing w:before="0" w:after="0" w:line="312" w:lineRule="exact"/>
        <w:ind w:left="118" w:right="-20"/>
        <w:jc w:val="left"/>
        <w:tabs>
          <w:tab w:pos="2180" w:val="left"/>
          <w:tab w:pos="5360" w:val="left"/>
          <w:tab w:pos="6680" w:val="left"/>
          <w:tab w:pos="7040" w:val="left"/>
          <w:tab w:pos="8260" w:val="left"/>
          <w:tab w:pos="92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öndürme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Tüıii</w:t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4"/>
          <w:w w:val="100"/>
          <w:position w:val="-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3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76"/>
          <w:position w:val="-3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3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3"/>
        </w:rPr>
        <w:t>Söndürme</w:t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6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</w:r>
      <w:r>
        <w:rPr>
          <w:rFonts w:ascii="Arial" w:hAnsi="Arial" w:cs="Arial" w:eastAsia="Arial"/>
          <w:sz w:val="36"/>
          <w:szCs w:val="36"/>
          <w:color w:val="5D5D5D"/>
          <w:spacing w:val="0"/>
          <w:w w:val="67"/>
          <w:position w:val="-4"/>
        </w:rPr>
        <w:t>ı</w:t>
      </w:r>
      <w:r>
        <w:rPr>
          <w:rFonts w:ascii="Arial" w:hAnsi="Arial" w:cs="Arial" w:eastAsia="Arial"/>
          <w:sz w:val="36"/>
          <w:szCs w:val="36"/>
          <w:color w:val="5D5D5D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36"/>
          <w:szCs w:val="36"/>
          <w:color w:val="5D5D5D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8"/>
          <w:w w:val="100"/>
          <w:position w:val="-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7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ük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5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4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4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1"/>
        </w:rPr>
      </w:r>
      <w:r>
        <w:rPr>
          <w:rFonts w:ascii="Arial" w:hAnsi="Arial" w:cs="Arial" w:eastAsia="Arial"/>
          <w:sz w:val="36"/>
          <w:szCs w:val="36"/>
          <w:color w:val="424444"/>
          <w:spacing w:val="0"/>
          <w:w w:val="67"/>
          <w:position w:val="-5"/>
        </w:rPr>
        <w:t>ı</w:t>
      </w:r>
      <w:r>
        <w:rPr>
          <w:rFonts w:ascii="Arial" w:hAnsi="Arial" w:cs="Arial" w:eastAsia="Arial"/>
          <w:sz w:val="36"/>
          <w:szCs w:val="36"/>
          <w:color w:val="424444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36"/>
          <w:szCs w:val="36"/>
          <w:color w:val="424444"/>
          <w:spacing w:val="0"/>
          <w:w w:val="100"/>
          <w:position w:val="-5"/>
        </w:rPr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7"/>
          <w:position w:val="-1"/>
        </w:rPr>
        <w:t>K.K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5"/>
          <w:w w:val="97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3"/>
          <w:w w:val="109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33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3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-1"/>
        </w:rPr>
        <w:t>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2" w:lineRule="exact"/>
        <w:ind w:left="5684" w:right="-20"/>
        <w:jc w:val="left"/>
        <w:tabs>
          <w:tab w:pos="6680" w:val="left"/>
          <w:tab w:pos="7000" w:val="left"/>
          <w:tab w:pos="91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</w:r>
      <w:r>
        <w:rPr>
          <w:rFonts w:ascii="Arial" w:hAnsi="Arial" w:cs="Arial" w:eastAsia="Arial"/>
          <w:sz w:val="36"/>
          <w:szCs w:val="36"/>
          <w:color w:val="5D5D5D"/>
          <w:spacing w:val="0"/>
          <w:w w:val="67"/>
          <w:position w:val="-4"/>
        </w:rPr>
        <w:t>ı</w:t>
      </w:r>
      <w:r>
        <w:rPr>
          <w:rFonts w:ascii="Arial" w:hAnsi="Arial" w:cs="Arial" w:eastAsia="Arial"/>
          <w:sz w:val="36"/>
          <w:szCs w:val="36"/>
          <w:color w:val="5D5D5D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36"/>
          <w:szCs w:val="36"/>
          <w:color w:val="5D5D5D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6"/>
          <w:position w:val="0"/>
        </w:rPr>
        <w:t>Kul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4"/>
          <w:w w:val="96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6"/>
          <w:position w:val="0"/>
        </w:rPr>
        <w:t>nılı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7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105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9"/>
          <w:w w:val="92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7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424444"/>
          <w:spacing w:val="0"/>
          <w:w w:val="100"/>
          <w:position w:val="-4"/>
        </w:rPr>
        <w:t>J</w:t>
      </w:r>
      <w:r>
        <w:rPr>
          <w:rFonts w:ascii="Times New Roman" w:hAnsi="Times New Roman" w:cs="Times New Roman" w:eastAsia="Times New Roman"/>
          <w:sz w:val="29"/>
          <w:szCs w:val="29"/>
          <w:color w:val="424444"/>
          <w:spacing w:val="-61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9"/>
          <w:szCs w:val="29"/>
          <w:color w:val="424444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9"/>
          <w:szCs w:val="29"/>
          <w:color w:val="424444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"/>
          <w:w w:val="91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4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5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6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6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lınadı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5" w:lineRule="exact"/>
        <w:ind w:left="118" w:right="-66"/>
        <w:jc w:val="left"/>
        <w:tabs>
          <w:tab w:pos="2140" w:val="left"/>
          <w:tab w:pos="11600" w:val="left"/>
        </w:tabs>
        <w:rPr>
          <w:rFonts w:ascii="Arial" w:hAnsi="Arial" w:cs="Arial" w:eastAsia="Arial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182"/>
          <w:position w:val="2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9"/>
          <w:position w:val="2"/>
        </w:rPr>
        <w:t>ndürme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"/>
          <w:w w:val="100"/>
          <w:position w:val="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2"/>
        </w:rPr>
        <w:t>onundaki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8"/>
          <w:szCs w:val="28"/>
          <w:color w:val="424444"/>
          <w:spacing w:val="0"/>
          <w:w w:val="56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424444"/>
          <w:spacing w:val="-1"/>
          <w:w w:val="56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9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7"/>
          <w:position w:val="1"/>
        </w:rPr>
        <w:t>kena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87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86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ndaki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buluna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62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7"/>
          <w:w w:val="62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adet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çı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7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"/>
          <w:w w:val="96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4"/>
          <w:w w:val="104"/>
          <w:position w:val="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6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9"/>
          <w:w w:val="104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6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5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1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7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tiyle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6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"/>
          <w:w w:val="100"/>
          <w:position w:val="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4"/>
          <w:w w:val="100"/>
          <w:position w:val="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5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tür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7"/>
          <w:position w:val="1"/>
        </w:rPr>
        <w:t>Mad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9"/>
          <w:w w:val="98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79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5"/>
          <w:position w:val="1"/>
        </w:rPr>
        <w:t>za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6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oktur.</w:t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</w:r>
      <w:r>
        <w:rPr>
          <w:rFonts w:ascii="Arial" w:hAnsi="Arial" w:cs="Arial" w:eastAsia="Arial"/>
          <w:sz w:val="27"/>
          <w:szCs w:val="27"/>
          <w:color w:val="BCBFBF"/>
          <w:spacing w:val="0"/>
          <w:w w:val="60"/>
          <w:position w:val="4"/>
        </w:rPr>
        <w:t>ı</w:t>
      </w:r>
      <w:r>
        <w:rPr>
          <w:rFonts w:ascii="Arial" w:hAnsi="Arial" w:cs="Arial" w:eastAsia="Arial"/>
          <w:sz w:val="27"/>
          <w:szCs w:val="27"/>
          <w:color w:val="000000"/>
          <w:spacing w:val="0"/>
          <w:w w:val="100"/>
          <w:position w:val="0"/>
        </w:rPr>
      </w:r>
    </w:p>
    <w:p>
      <w:pPr>
        <w:spacing w:before="0" w:after="0" w:line="202" w:lineRule="exact"/>
        <w:ind w:left="1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"/>
          <w:w w:val="89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1"/>
        </w:rPr>
        <w:t>asa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Durumu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6" w:after="0" w:line="240" w:lineRule="auto"/>
        <w:ind w:left="215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2"/>
        </w:rPr>
        <w:t>!Ya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7"/>
          <w:w w:val="9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"/>
          <w:w w:val="9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5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yerinde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8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pıla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tetkikte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5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5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9"/>
          <w:w w:val="95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5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8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5"/>
          <w:w w:val="95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5"/>
        </w:rPr>
        <w:t>ıcını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30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narı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aki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"/>
          <w:w w:val="9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</w:rPr>
        <w:t>ola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"/>
          <w:w w:val="9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8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3"/>
          <w:w w:val="9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9"/>
          <w:w w:val="104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"/>
          <w:w w:val="10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ağa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old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8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"/>
          <w:w w:val="10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2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öıi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9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" w:after="0" w:line="230" w:lineRule="exact"/>
        <w:ind w:left="2156" w:right="59" w:firstLine="-2045"/>
        <w:jc w:val="left"/>
        <w:tabs>
          <w:tab w:pos="21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3"/>
          <w:position w:val="1"/>
        </w:rPr>
        <w:t>!Y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6"/>
          <w:w w:val="93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3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4"/>
          <w:w w:val="93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3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8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Çıkı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4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6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8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85"/>
          <w:position w:val="0"/>
        </w:rPr>
        <w:t>jolu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7"/>
          <w:w w:val="86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33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Yapıla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incele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7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5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tır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6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da;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4"/>
          <w:position w:val="0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8"/>
          <w:w w:val="94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94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6"/>
          <w:w w:val="94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4"/>
          <w:w w:val="94"/>
          <w:position w:val="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4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25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6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5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"/>
          <w:w w:val="101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2"/>
          <w:w w:val="7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"/>
          <w:w w:val="118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2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2"/>
          <w:w w:val="9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6"/>
          <w:w w:val="11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6"/>
          <w:w w:val="87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4"/>
          <w:position w:val="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5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0"/>
          <w:w w:val="87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6"/>
          <w:position w:val="0"/>
        </w:rPr>
        <w:t>ıla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ın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6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ama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"/>
          <w:w w:val="100"/>
          <w:position w:val="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797C7C"/>
          <w:spacing w:val="0"/>
          <w:w w:val="100"/>
          <w:position w:val="0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797C7C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5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7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6"/>
          <w:w w:val="94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"/>
          <w:w w:val="108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797C7C"/>
          <w:spacing w:val="0"/>
          <w:w w:val="78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97C7C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1"/>
          <w:position w:val="0"/>
        </w:rPr>
        <w:t>yanıc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81"/>
          <w:position w:val="0"/>
        </w:rPr>
        <w:t>jotla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tutuşturara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çına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ağacı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7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7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irayet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"/>
          <w:w w:val="11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3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7"/>
          <w:w w:val="93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"/>
          <w:w w:val="104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7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8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7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8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2"/>
          <w:position w:val="0"/>
        </w:rPr>
        <w:t>çıkt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"/>
          <w:w w:val="102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3"/>
          <w:w w:val="112"/>
          <w:position w:val="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6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"/>
          <w:w w:val="97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6"/>
          <w:w w:val="96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9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4"/>
          <w:w w:val="98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97C7C"/>
          <w:spacing w:val="0"/>
          <w:w w:val="78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97C7C"/>
          <w:spacing w:val="-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89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4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2"/>
          <w:w w:val="118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4"/>
          <w:position w:val="0"/>
        </w:rPr>
        <w:t>tır.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1" w:right="-20"/>
        <w:jc w:val="left"/>
        <w:tabs>
          <w:tab w:pos="2140" w:val="left"/>
          <w:tab w:pos="68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5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9"/>
          <w:w w:val="95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5"/>
          <w:position w:val="1"/>
        </w:rPr>
        <w:t>ig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4"/>
          <w:w w:val="95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6"/>
          <w:w w:val="95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5"/>
          <w:position w:val="1"/>
        </w:rPr>
        <w:t>talı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8"/>
          <w:w w:val="9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>ise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0"/>
          <w:position w:val="0"/>
        </w:rPr>
        <w:t>ISir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"/>
          <w:w w:val="9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"/>
          <w:w w:val="9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0"/>
          <w:position w:val="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4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8"/>
          <w:position w:val="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2"/>
          <w:w w:val="7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31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Bedeli: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38" w:lineRule="exact"/>
        <w:ind w:left="111" w:right="-20"/>
        <w:jc w:val="left"/>
        <w:tabs>
          <w:tab w:pos="22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24444"/>
          <w:w w:val="73"/>
        </w:rPr>
        <w:t>!A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aç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reç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9"/>
        </w:rPr>
        <w:t>Kay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Yok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5" w:after="0" w:line="212" w:lineRule="exact"/>
        <w:ind w:left="111" w:right="-20"/>
        <w:jc w:val="left"/>
        <w:tabs>
          <w:tab w:pos="21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90"/>
          <w:position w:val="-2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0"/>
          <w:w w:val="90"/>
          <w:position w:val="-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0"/>
          <w:position w:val="-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7"/>
          <w:w w:val="90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0"/>
          <w:w w:val="90"/>
          <w:position w:val="-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0"/>
          <w:position w:val="-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0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20"/>
          <w:w w:val="9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5"/>
          <w:position w:val="-2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"/>
          <w:w w:val="96"/>
          <w:position w:val="-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33"/>
          <w:position w:val="-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0"/>
          <w:w w:val="91"/>
          <w:position w:val="-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63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3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2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3"/>
        </w:rPr>
        <w:t>rr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7"/>
          <w:w w:val="100"/>
          <w:position w:val="-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2"/>
          <w:w w:val="100"/>
          <w:position w:val="-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-3"/>
        </w:rPr>
        <w:t>lim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9"/>
          <w:position w:val="-3"/>
        </w:rPr>
        <w:t>edil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6"/>
          <w:w w:val="99"/>
          <w:position w:val="-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"/>
          <w:w w:val="104"/>
          <w:position w:val="-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4"/>
          <w:w w:val="99"/>
          <w:position w:val="-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33"/>
          <w:position w:val="-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69" w:lineRule="exact"/>
        <w:ind w:left="11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9"/>
          <w:szCs w:val="29"/>
          <w:color w:val="5D5D5D"/>
          <w:w w:val="89"/>
          <w:position w:val="1"/>
        </w:rPr>
        <w:t>I</w:t>
      </w:r>
      <w:r>
        <w:rPr>
          <w:rFonts w:ascii="Arial" w:hAnsi="Arial" w:cs="Arial" w:eastAsia="Arial"/>
          <w:sz w:val="29"/>
          <w:szCs w:val="29"/>
          <w:color w:val="5D5D5D"/>
          <w:spacing w:val="14"/>
          <w:w w:val="89"/>
          <w:position w:val="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797C7C"/>
          <w:spacing w:val="0"/>
          <w:w w:val="73"/>
          <w:position w:val="1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color w:val="797C7C"/>
          <w:spacing w:val="-8"/>
          <w:w w:val="73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6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99"/>
          <w:position w:val="1"/>
        </w:rPr>
        <w:t>lim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5"/>
          <w:position w:val="1"/>
        </w:rPr>
        <w:t>Edi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-1"/>
          <w:w w:val="78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diği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7" w:lineRule="exact"/>
        <w:ind w:left="140" w:right="-20"/>
        <w:jc w:val="left"/>
        <w:tabs>
          <w:tab w:pos="2140" w:val="left"/>
          <w:tab w:pos="6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797C7C"/>
          <w:w w:val="56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797C7C"/>
          <w:spacing w:val="-40"/>
          <w:w w:val="56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9"/>
          <w:position w:val="1"/>
        </w:rPr>
        <w:t>dbi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1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>Dönüşü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rrarih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14.10.2017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3"/>
          <w:position w:val="0"/>
        </w:rPr>
        <w:t>_§aati: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5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1"/>
          <w:position w:val="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2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"/>
          <w:w w:val="105"/>
          <w:position w:val="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1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5" w:after="0" w:line="240" w:lineRule="auto"/>
        <w:ind w:left="226" w:right="-20"/>
        <w:jc w:val="left"/>
        <w:tabs>
          <w:tab w:pos="1040" w:val="left"/>
          <w:tab w:pos="1540" w:val="left"/>
          <w:tab w:pos="87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Va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2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8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4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Ölü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Yaralı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4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0"/>
          <w:position w:val="0"/>
        </w:rPr>
        <w:t>KJiDE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8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EKİP: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BERGAM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Grubu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>Posta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8"/>
          <w:position w:val="0"/>
        </w:rPr>
        <w:t>ONAYLA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9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314" w:right="-20"/>
        <w:jc w:val="left"/>
        <w:tabs>
          <w:tab w:pos="4860" w:val="left"/>
          <w:tab w:pos="906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Gitmiş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Üs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"/>
        </w:rPr>
        <w:t>Amiri:</w:t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Yangına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30"/>
          <w:szCs w:val="30"/>
          <w:color w:val="5D5D5D"/>
          <w:spacing w:val="0"/>
          <w:w w:val="66"/>
          <w:position w:val="0"/>
        </w:rPr>
        <w:t>2</w:t>
      </w:r>
      <w:r>
        <w:rPr>
          <w:rFonts w:ascii="Times New Roman" w:hAnsi="Times New Roman" w:cs="Times New Roman" w:eastAsia="Times New Roman"/>
          <w:sz w:val="30"/>
          <w:szCs w:val="30"/>
          <w:color w:val="5D5D5D"/>
          <w:spacing w:val="-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5D5D5D"/>
          <w:spacing w:val="0"/>
          <w:w w:val="75"/>
          <w:position w:val="0"/>
        </w:rPr>
        <w:t>5</w:t>
      </w:r>
      <w:r>
        <w:rPr>
          <w:rFonts w:ascii="Times New Roman" w:hAnsi="Times New Roman" w:cs="Times New Roman" w:eastAsia="Times New Roman"/>
          <w:sz w:val="30"/>
          <w:szCs w:val="30"/>
          <w:color w:val="5D5D5D"/>
          <w:spacing w:val="42"/>
          <w:w w:val="75"/>
          <w:position w:val="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797C7C"/>
          <w:spacing w:val="-1"/>
          <w:w w:val="45"/>
          <w:position w:val="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color w:val="939597"/>
          <w:spacing w:val="0"/>
          <w:w w:val="91"/>
          <w:position w:val="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color w:val="939597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939597"/>
          <w:spacing w:val="0"/>
          <w:w w:val="91"/>
          <w:position w:val="0"/>
        </w:rPr>
        <w:t>\</w:t>
      </w:r>
      <w:r>
        <w:rPr>
          <w:rFonts w:ascii="Times New Roman" w:hAnsi="Times New Roman" w:cs="Times New Roman" w:eastAsia="Times New Roman"/>
          <w:sz w:val="30"/>
          <w:szCs w:val="30"/>
          <w:color w:val="797C7C"/>
          <w:spacing w:val="0"/>
          <w:w w:val="45"/>
          <w:position w:val="0"/>
        </w:rPr>
        <w:t>7.</w:t>
      </w:r>
      <w:r>
        <w:rPr>
          <w:rFonts w:ascii="Times New Roman" w:hAnsi="Times New Roman" w:cs="Times New Roman" w:eastAsia="Times New Roman"/>
          <w:sz w:val="30"/>
          <w:szCs w:val="30"/>
          <w:color w:val="939597"/>
          <w:spacing w:val="0"/>
          <w:w w:val="60"/>
          <w:position w:val="0"/>
        </w:rPr>
        <w:t>0</w:t>
      </w:r>
      <w:r>
        <w:rPr>
          <w:rFonts w:ascii="Times New Roman" w:hAnsi="Times New Roman" w:cs="Times New Roman" w:eastAsia="Times New Roman"/>
          <w:sz w:val="30"/>
          <w:szCs w:val="30"/>
          <w:color w:val="939597"/>
          <w:spacing w:val="-31"/>
          <w:w w:val="60"/>
          <w:position w:val="0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color w:val="797C7C"/>
          <w:spacing w:val="0"/>
          <w:w w:val="69"/>
          <w:position w:val="0"/>
        </w:rPr>
        <w:t>7</w:t>
      </w:r>
      <w:r>
        <w:rPr>
          <w:rFonts w:ascii="Times New Roman" w:hAnsi="Times New Roman" w:cs="Times New Roman" w:eastAsia="Times New Roman"/>
          <w:sz w:val="30"/>
          <w:szCs w:val="30"/>
          <w:color w:val="000000"/>
          <w:spacing w:val="0"/>
          <w:w w:val="100"/>
          <w:position w:val="0"/>
        </w:rPr>
      </w:r>
    </w:p>
    <w:p>
      <w:pPr>
        <w:spacing w:before="0" w:after="0" w:line="205" w:lineRule="exact"/>
        <w:ind w:left="5066" w:right="562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7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226" w:lineRule="exact"/>
        <w:ind w:right="1764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9"/>
          <w:szCs w:val="19"/>
          <w:color w:val="797C7C"/>
          <w:spacing w:val="0"/>
          <w:w w:val="100"/>
          <w:i/>
          <w:position w:val="-1"/>
        </w:rPr>
        <w:t>1</w:t>
      </w:r>
      <w:r>
        <w:rPr>
          <w:rFonts w:ascii="Arial" w:hAnsi="Arial" w:cs="Arial" w:eastAsia="Arial"/>
          <w:sz w:val="19"/>
          <w:szCs w:val="19"/>
          <w:color w:val="797C7C"/>
          <w:spacing w:val="0"/>
          <w:w w:val="100"/>
          <w:i/>
          <w:position w:val="-1"/>
        </w:rPr>
        <w:t> </w:t>
      </w:r>
      <w:r>
        <w:rPr>
          <w:rFonts w:ascii="Arial" w:hAnsi="Arial" w:cs="Arial" w:eastAsia="Arial"/>
          <w:sz w:val="19"/>
          <w:szCs w:val="19"/>
          <w:color w:val="797C7C"/>
          <w:spacing w:val="48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97C7C"/>
          <w:spacing w:val="0"/>
          <w:w w:val="100"/>
          <w:position w:val="-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797C7C"/>
          <w:spacing w:val="-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"/>
          <w:w w:val="99"/>
          <w:position w:val="-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4"/>
          <w:position w:val="-1"/>
        </w:rPr>
        <w:t>01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3"/>
          <w:position w:val="-1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96" w:lineRule="exact"/>
        <w:ind w:right="-32"/>
        <w:jc w:val="righ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BCBFBF"/>
          <w:spacing w:val="0"/>
          <w:w w:val="81"/>
          <w:position w:val="-8"/>
        </w:rPr>
        <w:t>ı</w:t>
      </w:r>
      <w:r>
        <w:rPr>
          <w:rFonts w:ascii="Arial" w:hAnsi="Arial" w:cs="Arial" w:eastAsia="Arial"/>
          <w:sz w:val="40"/>
          <w:szCs w:val="40"/>
          <w:color w:val="000000"/>
          <w:spacing w:val="0"/>
          <w:w w:val="100"/>
          <w:position w:val="0"/>
        </w:rPr>
      </w:r>
    </w:p>
    <w:p>
      <w:pPr>
        <w:spacing w:before="0" w:after="0" w:line="204" w:lineRule="exact"/>
        <w:ind w:left="126" w:right="-59"/>
        <w:jc w:val="left"/>
        <w:tabs>
          <w:tab w:pos="8720" w:val="left"/>
          <w:tab w:pos="1158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0"/>
          <w:w w:val="10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181818"/>
          <w:spacing w:val="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fai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9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</w:r>
      <w:r>
        <w:rPr>
          <w:rFonts w:ascii="Times New Roman" w:hAnsi="Times New Roman" w:cs="Times New Roman" w:eastAsia="Times New Roman"/>
          <w:sz w:val="21"/>
          <w:szCs w:val="21"/>
          <w:color w:val="181818"/>
          <w:spacing w:val="7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424444"/>
          <w:spacing w:val="0"/>
          <w:w w:val="100"/>
          <w:position w:val="-2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0"/>
          <w:w w:val="100"/>
          <w:position w:val="-2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-7"/>
          <w:w w:val="100"/>
          <w:position w:val="-2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2D2D2D"/>
          <w:spacing w:val="9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-2"/>
          <w:w w:val="100"/>
          <w:position w:val="-2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color w:val="424444"/>
          <w:spacing w:val="0"/>
          <w:w w:val="100"/>
          <w:position w:val="-2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424444"/>
          <w:spacing w:val="-1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424444"/>
          <w:spacing w:val="-3"/>
          <w:w w:val="97"/>
          <w:position w:val="-2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color w:val="181818"/>
          <w:spacing w:val="13"/>
          <w:w w:val="60"/>
          <w:position w:val="-2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0"/>
          <w:w w:val="600"/>
          <w:position w:val="-2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color w:val="797C7C"/>
          <w:spacing w:val="0"/>
          <w:w w:val="179"/>
          <w:position w:val="-2"/>
        </w:rPr>
        <w:t>fj"</w:t>
      </w:r>
      <w:r>
        <w:rPr>
          <w:rFonts w:ascii="Times New Roman" w:hAnsi="Times New Roman" w:cs="Times New Roman" w:eastAsia="Times New Roman"/>
          <w:sz w:val="21"/>
          <w:szCs w:val="21"/>
          <w:color w:val="797C7C"/>
          <w:spacing w:val="-6"/>
          <w:w w:val="180"/>
          <w:position w:val="-2"/>
        </w:rPr>
        <w:t>-</w:t>
      </w:r>
      <w:r>
        <w:rPr>
          <w:rFonts w:ascii="Times New Roman" w:hAnsi="Times New Roman" w:cs="Times New Roman" w:eastAsia="Times New Roman"/>
          <w:sz w:val="21"/>
          <w:szCs w:val="21"/>
          <w:color w:val="939597"/>
          <w:spacing w:val="0"/>
          <w:w w:val="109"/>
          <w:position w:val="-2"/>
        </w:rPr>
        <w:t>&lt;,</w:t>
      </w:r>
      <w:r>
        <w:rPr>
          <w:rFonts w:ascii="Times New Roman" w:hAnsi="Times New Roman" w:cs="Times New Roman" w:eastAsia="Times New Roman"/>
          <w:sz w:val="21"/>
          <w:szCs w:val="21"/>
          <w:color w:val="939597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1"/>
          <w:szCs w:val="21"/>
          <w:color w:val="939597"/>
          <w:spacing w:val="0"/>
          <w:w w:val="100"/>
          <w:position w:val="-2"/>
        </w:rPr>
      </w:r>
      <w:r>
        <w:rPr>
          <w:rFonts w:ascii="Arial" w:hAnsi="Arial" w:cs="Arial" w:eastAsia="Arial"/>
          <w:sz w:val="14"/>
          <w:szCs w:val="14"/>
          <w:color w:val="BCBFBF"/>
          <w:spacing w:val="0"/>
          <w:w w:val="78"/>
          <w:position w:val="-6"/>
        </w:rPr>
        <w:t>1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36" w:lineRule="exact"/>
        <w:ind w:right="500"/>
        <w:jc w:val="right"/>
        <w:tabs>
          <w:tab w:pos="56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pict>
          <v:group style="position:absolute;margin-left:493.199982pt;margin-top:1.106344pt;width:.1pt;height:8.64pt;mso-position-horizontal-relative:page;mso-position-vertical-relative:paragraph;z-index:-7400" coordorigin="9864,22" coordsize="2,173">
            <v:shape style="position:absolute;left:9864;top:22;width:2;height:173" coordorigin="9864,22" coordsize="0,173" path="m9864,195l9864,22e" filled="f" stroked="t" strokeweight="2.16pt" strokecolor="#7C8387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color w:val="939597"/>
          <w:w w:val="83"/>
          <w:position w:val="-12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939597"/>
          <w:w w:val="100"/>
          <w:position w:val="-12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939597"/>
          <w:w w:val="100"/>
          <w:position w:val="-12"/>
        </w:rPr>
      </w:r>
      <w:r>
        <w:rPr>
          <w:rFonts w:ascii="Times New Roman" w:hAnsi="Times New Roman" w:cs="Times New Roman" w:eastAsia="Times New Roman"/>
          <w:sz w:val="24"/>
          <w:szCs w:val="24"/>
          <w:color w:val="797C7C"/>
          <w:spacing w:val="0"/>
          <w:w w:val="100"/>
          <w:position w:val="-12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797C7C"/>
          <w:spacing w:val="3"/>
          <w:w w:val="100"/>
          <w:position w:val="-12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5D5D5D"/>
          <w:spacing w:val="0"/>
          <w:w w:val="100"/>
          <w:position w:val="-12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color w:val="5D5D5D"/>
          <w:spacing w:val="50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97C7C"/>
          <w:spacing w:val="0"/>
          <w:w w:val="100"/>
          <w:i/>
          <w:position w:val="-12"/>
        </w:rPr>
        <w:t>·"</w:t>
      </w:r>
      <w:r>
        <w:rPr>
          <w:rFonts w:ascii="Times New Roman" w:hAnsi="Times New Roman" w:cs="Times New Roman" w:eastAsia="Times New Roman"/>
          <w:sz w:val="24"/>
          <w:szCs w:val="24"/>
          <w:color w:val="797C7C"/>
          <w:spacing w:val="16"/>
          <w:w w:val="100"/>
          <w:i/>
          <w:position w:val="-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97C7C"/>
          <w:spacing w:val="0"/>
          <w:w w:val="100"/>
          <w:i/>
          <w:position w:val="-12"/>
        </w:rPr>
        <w:t>t-</w:t>
      </w:r>
      <w:r>
        <w:rPr>
          <w:rFonts w:ascii="Times New Roman" w:hAnsi="Times New Roman" w:cs="Times New Roman" w:eastAsia="Times New Roman"/>
          <w:sz w:val="24"/>
          <w:szCs w:val="24"/>
          <w:color w:val="797C7C"/>
          <w:spacing w:val="51"/>
          <w:w w:val="100"/>
          <w:i/>
          <w:position w:val="-1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A3A5A5"/>
          <w:spacing w:val="0"/>
          <w:w w:val="196"/>
          <w:position w:val="-12"/>
        </w:rPr>
        <w:t>'i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220" w:right="0"/>
        </w:sectPr>
      </w:pPr>
      <w:rPr/>
    </w:p>
    <w:p>
      <w:pPr>
        <w:spacing w:before="0" w:after="0" w:line="616" w:lineRule="exact"/>
        <w:ind w:right="-20"/>
        <w:jc w:val="right"/>
        <w:tabs>
          <w:tab w:pos="224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86.119995pt;margin-top:23.412588pt;width:61.919999pt;height:.1pt;mso-position-horizontal-relative:page;mso-position-vertical-relative:paragraph;z-index:-7399" coordorigin="3722,468" coordsize="1238,2">
            <v:shape style="position:absolute;left:3722;top:468;width:1238;height:2" coordorigin="3722,468" coordsize="1238,0" path="m3722,468l4961,468e" filled="f" stroked="t" strokeweight=".36pt" strokecolor="#5B44AC">
              <v:path arrowok="t"/>
            </v:shape>
          </v:group>
          <w10:wrap type="none"/>
        </w:pict>
      </w:r>
      <w:r>
        <w:rPr/>
        <w:pict>
          <v:group style="position:absolute;margin-left:264.239990pt;margin-top:23.412588pt;width:41.759999pt;height:.1pt;mso-position-horizontal-relative:page;mso-position-vertical-relative:paragraph;z-index:-7398" coordorigin="5285,468" coordsize="835,2">
            <v:shape style="position:absolute;left:5285;top:468;width:835;height:2" coordorigin="5285,468" coordsize="835,0" path="m5285,468l6120,468e" filled="f" stroked="t" strokeweight=".3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80"/>
          <w:szCs w:val="80"/>
          <w:color w:val="46349C"/>
          <w:w w:val="378"/>
          <w:position w:val="-16"/>
        </w:rPr>
        <w:t>i</w:t>
      </w:r>
      <w:r>
        <w:rPr>
          <w:rFonts w:ascii="Arial" w:hAnsi="Arial" w:cs="Arial" w:eastAsia="Arial"/>
          <w:sz w:val="80"/>
          <w:szCs w:val="80"/>
          <w:color w:val="46349C"/>
          <w:spacing w:val="-102"/>
          <w:w w:val="100"/>
          <w:position w:val="-16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645BC6"/>
          <w:spacing w:val="0"/>
          <w:w w:val="107"/>
          <w:position w:val="8"/>
        </w:rPr>
        <w:t>"?,"</w:t>
      </w:r>
      <w:r>
        <w:rPr>
          <w:rFonts w:ascii="Times New Roman" w:hAnsi="Times New Roman" w:cs="Times New Roman" w:eastAsia="Times New Roman"/>
          <w:sz w:val="13"/>
          <w:szCs w:val="13"/>
          <w:color w:val="645BC6"/>
          <w:spacing w:val="0"/>
          <w:w w:val="100"/>
          <w:position w:val="8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645BC6"/>
          <w:spacing w:val="0"/>
          <w:w w:val="100"/>
          <w:position w:val="8"/>
        </w:rPr>
      </w:r>
      <w:r>
        <w:rPr>
          <w:rFonts w:ascii="Arial" w:hAnsi="Arial" w:cs="Arial" w:eastAsia="Arial"/>
          <w:sz w:val="24"/>
          <w:szCs w:val="24"/>
          <w:color w:val="7274C6"/>
          <w:spacing w:val="-41"/>
          <w:w w:val="119"/>
          <w:position w:val="2"/>
        </w:rPr>
        <w:t>.</w:t>
      </w:r>
      <w:r>
        <w:rPr>
          <w:rFonts w:ascii="Arial" w:hAnsi="Arial" w:cs="Arial" w:eastAsia="Arial"/>
          <w:sz w:val="24"/>
          <w:szCs w:val="24"/>
          <w:color w:val="8E90C4"/>
          <w:spacing w:val="0"/>
          <w:w w:val="89"/>
          <w:position w:val="2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55" w:after="0" w:line="343" w:lineRule="exact"/>
        <w:ind w:right="-2"/>
        <w:jc w:val="right"/>
        <w:rPr>
          <w:rFonts w:ascii="Arial" w:hAnsi="Arial" w:cs="Arial" w:eastAsia="Arial"/>
          <w:sz w:val="31"/>
          <w:szCs w:val="31"/>
        </w:rPr>
      </w:pPr>
      <w:rPr/>
      <w:r>
        <w:rPr/>
        <w:br w:type="column"/>
      </w:r>
      <w:r>
        <w:rPr>
          <w:rFonts w:ascii="Arial" w:hAnsi="Arial" w:cs="Arial" w:eastAsia="Arial"/>
          <w:sz w:val="31"/>
          <w:szCs w:val="31"/>
          <w:color w:val="BCBFBF"/>
          <w:spacing w:val="0"/>
          <w:w w:val="79"/>
          <w:position w:val="-2"/>
        </w:rPr>
        <w:t>i</w:t>
      </w:r>
      <w:r>
        <w:rPr>
          <w:rFonts w:ascii="Arial" w:hAnsi="Arial" w:cs="Arial" w:eastAsia="Arial"/>
          <w:sz w:val="31"/>
          <w:szCs w:val="31"/>
          <w:color w:val="000000"/>
          <w:spacing w:val="0"/>
          <w:w w:val="100"/>
          <w:position w:val="0"/>
        </w:rPr>
      </w:r>
    </w:p>
    <w:p>
      <w:pPr>
        <w:spacing w:before="0" w:after="0" w:line="218" w:lineRule="exact"/>
        <w:ind w:left="360" w:right="-20"/>
        <w:jc w:val="left"/>
        <w:tabs>
          <w:tab w:pos="72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pict>
          <v:group style="position:absolute;margin-left:457.199982pt;margin-top:3.333885pt;width:1.08pt;height:15.66pt;mso-position-horizontal-relative:page;mso-position-vertical-relative:paragraph;z-index:-7397" coordorigin="9144,67" coordsize="22,313">
            <v:group style="position:absolute;left:9155;top:77;width:2;height:238" coordorigin="9155,77" coordsize="2,238">
              <v:shape style="position:absolute;left:9155;top:77;width:2;height:238" coordorigin="9155,77" coordsize="0,238" path="m9155,315l9155,77e" filled="f" stroked="t" strokeweight="1.08pt" strokecolor="#2F3B6B">
                <v:path arrowok="t"/>
              </v:shape>
            </v:group>
            <v:group style="position:absolute;left:9158;top:236;width:2;height:137" coordorigin="9158,236" coordsize="2,137">
              <v:shape style="position:absolute;left:9158;top:236;width:2;height:137" coordorigin="9158,236" coordsize="0,137" path="m9158,373l9158,236e" filled="f" stroked="t" strokeweight=".72pt" strokecolor="#444B8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7.279999pt;margin-top:9.633885pt;width:38.880pt;height:25.739999pt;mso-position-horizontal-relative:page;mso-position-vertical-relative:paragraph;z-index:-7396" coordorigin="9346,193" coordsize="778,515">
            <v:group style="position:absolute;left:9439;top:236;width:2;height:137" coordorigin="9439,236" coordsize="2,137">
              <v:shape style="position:absolute;left:9439;top:236;width:2;height:137" coordorigin="9439,236" coordsize="0,137" path="m9439,373l9439,236e" filled="f" stroked="t" strokeweight="2.16pt" strokecolor="#3B3F74">
                <v:path arrowok="t"/>
              </v:shape>
            </v:group>
            <v:group style="position:absolute;left:9662;top:236;width:2;height:158" coordorigin="9662,236" coordsize="2,158">
              <v:shape style="position:absolute;left:9662;top:236;width:2;height:158" coordorigin="9662,236" coordsize="0,158" path="m9662,394l9662,236e" filled="f" stroked="t" strokeweight="3.24pt" strokecolor="#545B6B">
                <v:path arrowok="t"/>
              </v:shape>
            </v:group>
            <v:group style="position:absolute;left:9907;top:373;width:180;height:2" coordorigin="9907,373" coordsize="180,2">
              <v:shape style="position:absolute;left:9907;top:373;width:180;height:2" coordorigin="9907,373" coordsize="180,0" path="m9907,373l10087,373e" filled="f" stroked="t" strokeweight="3.6pt" strokecolor="#4B4F70">
                <v:path arrowok="t"/>
              </v:shape>
            </v:group>
            <v:group style="position:absolute;left:9382;top:373;width:439;height:2" coordorigin="9382,373" coordsize="439,2">
              <v:shape style="position:absolute;left:9382;top:373;width:439;height:2" coordorigin="9382,373" coordsize="439,0" path="m9382,373l9821,373e" filled="f" stroked="t" strokeweight="3.6pt" strokecolor="#4B4F70">
                <v:path arrowok="t"/>
              </v:shape>
            </v:group>
            <v:group style="position:absolute;left:9864;top:236;width:2;height:173" coordorigin="9864,236" coordsize="2,173">
              <v:shape style="position:absolute;left:9864;top:236;width:2;height:173" coordorigin="9864,236" coordsize="0,173" path="m9864,409l9864,236e" filled="f" stroked="t" strokeweight="4.32pt" strokecolor="#44486B">
                <v:path arrowok="t"/>
              </v:shape>
            </v:group>
            <v:group style="position:absolute;left:10076;top:214;width:2;height:216" coordorigin="10076,214" coordsize="2,216">
              <v:shape style="position:absolute;left:10076;top:214;width:2;height:216" coordorigin="10076,214" coordsize="0,216" path="m10076,430l10076,214e" filled="f" stroked="t" strokeweight="1.08pt" strokecolor="#576064">
                <v:path arrowok="t"/>
              </v:shape>
            </v:group>
            <v:group style="position:absolute;left:9414;top:473;width:2;height:216" coordorigin="9414,473" coordsize="2,216">
              <v:shape style="position:absolute;left:9414;top:473;width:2;height:216" coordorigin="9414,473" coordsize="0,216" path="m9414,689l9414,473e" filled="f" stroked="t" strokeweight="1.44pt" strokecolor="#4B57A8">
                <v:path arrowok="t"/>
              </v:shape>
            </v:group>
            <v:group style="position:absolute;left:9691;top:567;width:2;height:130" coordorigin="9691,567" coordsize="2,130">
              <v:shape style="position:absolute;left:9691;top:567;width:2;height:130" coordorigin="9691,567" coordsize="0,130" path="m9691,697l9691,567e" filled="f" stroked="t" strokeweight="1.08pt" strokecolor="#838C9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1.359985pt;margin-top:-11.657563pt;width:77.253239pt;height:40.321381pt;mso-position-horizontal-relative:page;mso-position-vertical-relative:paragraph;z-index:-7395" type="#_x0000_t202" filled="f" stroked="f">
            <v:textbox inset="0,0,0,0">
              <w:txbxContent>
                <w:p>
                  <w:pPr>
                    <w:spacing w:before="0" w:after="0" w:line="806" w:lineRule="exact"/>
                    <w:ind w:right="-161"/>
                    <w:jc w:val="left"/>
                    <w:tabs>
                      <w:tab w:pos="820" w:val="left"/>
                      <w:tab w:pos="1440" w:val="left"/>
                    </w:tabs>
                    <w:rPr>
                      <w:rFonts w:ascii="Arial" w:hAnsi="Arial" w:cs="Arial" w:eastAsia="Arial"/>
                      <w:sz w:val="64"/>
                      <w:szCs w:val="6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7"/>
                      <w:szCs w:val="27"/>
                      <w:color w:val="5D5D5D"/>
                      <w:spacing w:val="-23"/>
                      <w:w w:val="143"/>
                      <w:position w:val="3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z w:val="27"/>
                      <w:szCs w:val="27"/>
                      <w:color w:val="797C7C"/>
                      <w:spacing w:val="0"/>
                      <w:w w:val="143"/>
                      <w:position w:val="3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z w:val="27"/>
                      <w:szCs w:val="27"/>
                      <w:color w:val="797C7C"/>
                      <w:spacing w:val="-95"/>
                      <w:w w:val="143"/>
                      <w:position w:val="3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7"/>
                      <w:szCs w:val="27"/>
                      <w:color w:val="797C7C"/>
                      <w:spacing w:val="0"/>
                      <w:w w:val="100"/>
                      <w:position w:val="31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27"/>
                      <w:szCs w:val="27"/>
                      <w:color w:val="797C7C"/>
                      <w:spacing w:val="0"/>
                      <w:w w:val="100"/>
                      <w:position w:val="31"/>
                    </w:rPr>
                  </w:r>
                  <w:r>
                    <w:rPr>
                      <w:rFonts w:ascii="Arial" w:hAnsi="Arial" w:cs="Arial" w:eastAsia="Arial"/>
                      <w:sz w:val="41"/>
                      <w:szCs w:val="41"/>
                      <w:color w:val="545977"/>
                      <w:spacing w:val="0"/>
                      <w:w w:val="97"/>
                      <w:i/>
                      <w:position w:val="31"/>
                    </w:rPr>
                    <w:t>f</w:t>
                  </w:r>
                  <w:r>
                    <w:rPr>
                      <w:rFonts w:ascii="Arial" w:hAnsi="Arial" w:cs="Arial" w:eastAsia="Arial"/>
                      <w:sz w:val="41"/>
                      <w:szCs w:val="41"/>
                      <w:color w:val="545977"/>
                      <w:spacing w:val="-5"/>
                      <w:w w:val="97"/>
                      <w:i/>
                      <w:position w:val="31"/>
                    </w:rPr>
                    <w:t>.</w:t>
                  </w:r>
                  <w:r>
                    <w:rPr>
                      <w:rFonts w:ascii="Arial" w:hAnsi="Arial" w:cs="Arial" w:eastAsia="Arial"/>
                      <w:sz w:val="41"/>
                      <w:szCs w:val="41"/>
                      <w:color w:val="5D5D5D"/>
                      <w:spacing w:val="0"/>
                      <w:w w:val="145"/>
                      <w:i/>
                      <w:position w:val="31"/>
                    </w:rPr>
                    <w:t>'</w:t>
                  </w:r>
                  <w:r>
                    <w:rPr>
                      <w:rFonts w:ascii="Arial" w:hAnsi="Arial" w:cs="Arial" w:eastAsia="Arial"/>
                      <w:sz w:val="41"/>
                      <w:szCs w:val="41"/>
                      <w:color w:val="5D5D5D"/>
                      <w:spacing w:val="0"/>
                      <w:w w:val="100"/>
                      <w:i/>
                      <w:position w:val="31"/>
                    </w:rPr>
                    <w:tab/>
                  </w:r>
                  <w:r>
                    <w:rPr>
                      <w:rFonts w:ascii="Arial" w:hAnsi="Arial" w:cs="Arial" w:eastAsia="Arial"/>
                      <w:sz w:val="41"/>
                      <w:szCs w:val="41"/>
                      <w:color w:val="5D5D5D"/>
                      <w:spacing w:val="0"/>
                      <w:w w:val="100"/>
                      <w:i/>
                      <w:position w:val="31"/>
                    </w:rPr>
                  </w:r>
                  <w:r>
                    <w:rPr>
                      <w:rFonts w:ascii="Arial" w:hAnsi="Arial" w:cs="Arial" w:eastAsia="Arial"/>
                      <w:sz w:val="64"/>
                      <w:szCs w:val="64"/>
                      <w:color w:val="A3A5A5"/>
                      <w:spacing w:val="-102"/>
                      <w:w w:val="55"/>
                      <w:position w:val="-4"/>
                    </w:rPr>
                    <w:t>'</w:t>
                  </w:r>
                  <w:r>
                    <w:rPr>
                      <w:rFonts w:ascii="Arial" w:hAnsi="Arial" w:cs="Arial" w:eastAsia="Arial"/>
                      <w:sz w:val="41"/>
                      <w:szCs w:val="41"/>
                      <w:color w:val="939597"/>
                      <w:spacing w:val="-109"/>
                      <w:w w:val="129"/>
                      <w:position w:val="31"/>
                    </w:rPr>
                    <w:t>\</w:t>
                  </w:r>
                  <w:r>
                    <w:rPr>
                      <w:rFonts w:ascii="Arial" w:hAnsi="Arial" w:cs="Arial" w:eastAsia="Arial"/>
                      <w:sz w:val="64"/>
                      <w:szCs w:val="64"/>
                      <w:color w:val="797C7C"/>
                      <w:spacing w:val="-229"/>
                      <w:w w:val="58"/>
                      <w:i/>
                      <w:position w:val="-4"/>
                    </w:rPr>
                    <w:t>J</w:t>
                  </w:r>
                  <w:r>
                    <w:rPr>
                      <w:rFonts w:ascii="Arial" w:hAnsi="Arial" w:cs="Arial" w:eastAsia="Arial"/>
                      <w:sz w:val="64"/>
                      <w:szCs w:val="6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5D5D5D"/>
          <w:w w:val="96"/>
          <w:position w:val="-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4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31"/>
          <w:position w:val="-6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-6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-6"/>
        </w:rPr>
      </w:r>
      <w:r>
        <w:rPr>
          <w:rFonts w:ascii="Arial" w:hAnsi="Arial" w:cs="Arial" w:eastAsia="Arial"/>
          <w:sz w:val="17"/>
          <w:szCs w:val="17"/>
          <w:color w:val="2B3374"/>
          <w:spacing w:val="0"/>
          <w:w w:val="100"/>
          <w:i/>
          <w:position w:val="-6"/>
        </w:rPr>
        <w:t>1</w:t>
      </w:r>
      <w:r>
        <w:rPr>
          <w:rFonts w:ascii="Arial" w:hAnsi="Arial" w:cs="Arial" w:eastAsia="Arial"/>
          <w:sz w:val="17"/>
          <w:szCs w:val="17"/>
          <w:color w:val="2B3374"/>
          <w:spacing w:val="-8"/>
          <w:w w:val="100"/>
          <w:i/>
          <w:position w:val="-6"/>
        </w:rPr>
        <w:t> </w:t>
      </w:r>
      <w:r>
        <w:rPr>
          <w:rFonts w:ascii="Arial" w:hAnsi="Arial" w:cs="Arial" w:eastAsia="Arial"/>
          <w:sz w:val="17"/>
          <w:szCs w:val="17"/>
          <w:color w:val="545977"/>
          <w:spacing w:val="0"/>
          <w:w w:val="600"/>
          <w:position w:val="-6"/>
        </w:rPr>
        <w:t>,</w:t>
      </w:r>
      <w:r>
        <w:rPr>
          <w:rFonts w:ascii="Arial" w:hAnsi="Arial" w:cs="Arial" w:eastAsia="Arial"/>
          <w:sz w:val="17"/>
          <w:szCs w:val="17"/>
          <w:color w:val="545977"/>
          <w:spacing w:val="-32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77"/>
          <w:position w:val="-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8"/>
          <w:w w:val="76"/>
          <w:position w:val="-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5"/>
          <w:w w:val="133"/>
          <w:position w:val="-6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797C7C"/>
          <w:spacing w:val="0"/>
          <w:w w:val="189"/>
          <w:position w:val="-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97C7C"/>
          <w:spacing w:val="-37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9"/>
          <w:w w:val="120"/>
          <w:position w:val="-6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6"/>
          <w:w w:val="120"/>
          <w:position w:val="-6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97C7C"/>
          <w:spacing w:val="3"/>
          <w:w w:val="94"/>
          <w:position w:val="-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1"/>
          <w:w w:val="47"/>
          <w:position w:val="-6"/>
        </w:rPr>
        <w:t>ı</w:t>
      </w:r>
      <w:r>
        <w:rPr>
          <w:rFonts w:ascii="Arial" w:hAnsi="Arial" w:cs="Arial" w:eastAsia="Arial"/>
          <w:sz w:val="18"/>
          <w:szCs w:val="18"/>
          <w:color w:val="5D5D5D"/>
          <w:spacing w:val="0"/>
          <w:w w:val="182"/>
          <w:position w:val="-6"/>
        </w:rPr>
        <w:t>i</w:t>
      </w:r>
      <w:r>
        <w:rPr>
          <w:rFonts w:ascii="Arial" w:hAnsi="Arial" w:cs="Arial" w:eastAsia="Arial"/>
          <w:sz w:val="18"/>
          <w:szCs w:val="18"/>
          <w:color w:val="5D5D5D"/>
          <w:spacing w:val="0"/>
          <w:w w:val="100"/>
          <w:position w:val="-6"/>
        </w:rPr>
        <w:t> </w:t>
      </w:r>
      <w:r>
        <w:rPr>
          <w:rFonts w:ascii="Arial" w:hAnsi="Arial" w:cs="Arial" w:eastAsia="Arial"/>
          <w:sz w:val="18"/>
          <w:szCs w:val="18"/>
          <w:color w:val="5D5D5D"/>
          <w:spacing w:val="-18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color w:val="797C7C"/>
          <w:spacing w:val="0"/>
          <w:w w:val="54"/>
          <w:position w:val="-6"/>
        </w:rPr>
        <w:t>·eı</w:t>
      </w:r>
      <w:r>
        <w:rPr>
          <w:rFonts w:ascii="Times New Roman" w:hAnsi="Times New Roman" w:cs="Times New Roman" w:eastAsia="Times New Roman"/>
          <w:sz w:val="31"/>
          <w:szCs w:val="31"/>
          <w:color w:val="797C7C"/>
          <w:spacing w:val="7"/>
          <w:w w:val="54"/>
          <w:position w:val="-6"/>
        </w:rPr>
        <w:t>:</w:t>
      </w:r>
      <w:r>
        <w:rPr>
          <w:rFonts w:ascii="Times New Roman" w:hAnsi="Times New Roman" w:cs="Times New Roman" w:eastAsia="Times New Roman"/>
          <w:sz w:val="31"/>
          <w:szCs w:val="31"/>
          <w:color w:val="626997"/>
          <w:spacing w:val="-33"/>
          <w:w w:val="101"/>
          <w:position w:val="-6"/>
        </w:rPr>
        <w:t>v</w:t>
      </w:r>
      <w:r>
        <w:rPr>
          <w:rFonts w:ascii="Times New Roman" w:hAnsi="Times New Roman" w:cs="Times New Roman" w:eastAsia="Times New Roman"/>
          <w:sz w:val="31"/>
          <w:szCs w:val="31"/>
          <w:color w:val="7C85AA"/>
          <w:spacing w:val="-47"/>
          <w:w w:val="80"/>
          <w:position w:val="-6"/>
        </w:rPr>
        <w:t>,</w:t>
      </w:r>
      <w:r>
        <w:rPr>
          <w:rFonts w:ascii="Times New Roman" w:hAnsi="Times New Roman" w:cs="Times New Roman" w:eastAsia="Times New Roman"/>
          <w:sz w:val="31"/>
          <w:szCs w:val="31"/>
          <w:color w:val="797C7C"/>
          <w:spacing w:val="0"/>
          <w:w w:val="36"/>
          <w:position w:val="-6"/>
        </w:rPr>
        <w:t>so;</w:t>
      </w:r>
      <w:r>
        <w:rPr>
          <w:rFonts w:ascii="Times New Roman" w:hAnsi="Times New Roman" w:cs="Times New Roman" w:eastAsia="Times New Roman"/>
          <w:sz w:val="31"/>
          <w:szCs w:val="31"/>
          <w:color w:val="797C7C"/>
          <w:spacing w:val="-30"/>
          <w:w w:val="100"/>
          <w:position w:val="-6"/>
        </w:rPr>
        <w:t> </w:t>
      </w:r>
      <w:r>
        <w:rPr>
          <w:rFonts w:ascii="Arial" w:hAnsi="Arial" w:cs="Arial" w:eastAsia="Arial"/>
          <w:sz w:val="15"/>
          <w:szCs w:val="15"/>
          <w:color w:val="939597"/>
          <w:spacing w:val="0"/>
          <w:w w:val="70"/>
          <w:position w:val="-6"/>
        </w:rPr>
        <w:t>1!1'</w:t>
      </w:r>
      <w:r>
        <w:rPr>
          <w:rFonts w:ascii="Arial" w:hAnsi="Arial" w:cs="Arial" w:eastAsia="Arial"/>
          <w:sz w:val="15"/>
          <w:szCs w:val="15"/>
          <w:color w:val="939597"/>
          <w:spacing w:val="25"/>
          <w:w w:val="7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BCBFBF"/>
          <w:spacing w:val="0"/>
          <w:w w:val="141"/>
          <w:i/>
          <w:position w:val="-6"/>
        </w:rPr>
        <w:t>?</w:t>
      </w:r>
      <w:r>
        <w:rPr>
          <w:rFonts w:ascii="Times New Roman" w:hAnsi="Times New Roman" w:cs="Times New Roman" w:eastAsia="Times New Roman"/>
          <w:sz w:val="17"/>
          <w:szCs w:val="17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0"/>
          <w:cols w:num="2" w:equalWidth="0">
            <w:col w:w="7112" w:space="1495"/>
            <w:col w:w="3073"/>
          </w:cols>
        </w:sectPr>
      </w:pPr>
      <w:rPr/>
    </w:p>
    <w:p>
      <w:pPr>
        <w:spacing w:before="0" w:after="0" w:line="383" w:lineRule="exact"/>
        <w:ind w:left="5281" w:right="-20"/>
        <w:jc w:val="left"/>
        <w:tabs>
          <w:tab w:pos="9180" w:val="left"/>
          <w:tab w:pos="10300" w:val="left"/>
        </w:tabs>
        <w:rPr>
          <w:rFonts w:ascii="Times New Roman" w:hAnsi="Times New Roman" w:cs="Times New Roman" w:eastAsia="Times New Roman"/>
          <w:sz w:val="38"/>
          <w:szCs w:val="38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6"/>
          <w:w w:val="100"/>
          <w:position w:val="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6"/>
          <w:w w:val="100"/>
          <w:position w:val="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6"/>
        </w:rPr>
        <w:t>nj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6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6"/>
        </w:rPr>
        <w:t>Oka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1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6"/>
        </w:rPr>
        <w:t>ALTAY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6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6"/>
        </w:rPr>
      </w:r>
      <w:r>
        <w:rPr>
          <w:rFonts w:ascii="Arial" w:hAnsi="Arial" w:cs="Arial" w:eastAsia="Arial"/>
          <w:sz w:val="44"/>
          <w:szCs w:val="44"/>
          <w:color w:val="444DA1"/>
          <w:spacing w:val="0"/>
          <w:w w:val="51"/>
          <w:i/>
          <w:position w:val="-5"/>
        </w:rPr>
        <w:t>f</w:t>
      </w:r>
      <w:r>
        <w:rPr>
          <w:rFonts w:ascii="Arial" w:hAnsi="Arial" w:cs="Arial" w:eastAsia="Arial"/>
          <w:sz w:val="44"/>
          <w:szCs w:val="44"/>
          <w:color w:val="444DA1"/>
          <w:spacing w:val="5"/>
          <w:w w:val="51"/>
          <w:i/>
          <w:position w:val="-5"/>
        </w:rPr>
        <w:t>A</w:t>
      </w:r>
      <w:r>
        <w:rPr>
          <w:rFonts w:ascii="Times New Roman" w:hAnsi="Times New Roman" w:cs="Times New Roman" w:eastAsia="Times New Roman"/>
          <w:sz w:val="41"/>
          <w:szCs w:val="41"/>
          <w:color w:val="797C7C"/>
          <w:spacing w:val="-30"/>
          <w:w w:val="90"/>
          <w:i/>
          <w:position w:val="-5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color w:val="939597"/>
          <w:spacing w:val="0"/>
          <w:w w:val="71"/>
          <w:i/>
          <w:position w:val="-5"/>
        </w:rPr>
        <w:t>.</w:t>
      </w:r>
      <w:r>
        <w:rPr>
          <w:rFonts w:ascii="Times New Roman" w:hAnsi="Times New Roman" w:cs="Times New Roman" w:eastAsia="Times New Roman"/>
          <w:sz w:val="41"/>
          <w:szCs w:val="41"/>
          <w:color w:val="939597"/>
          <w:spacing w:val="0"/>
          <w:w w:val="100"/>
          <w:i/>
          <w:position w:val="-5"/>
        </w:rPr>
        <w:tab/>
      </w:r>
      <w:r>
        <w:rPr>
          <w:rFonts w:ascii="Times New Roman" w:hAnsi="Times New Roman" w:cs="Times New Roman" w:eastAsia="Times New Roman"/>
          <w:sz w:val="41"/>
          <w:szCs w:val="41"/>
          <w:color w:val="939597"/>
          <w:spacing w:val="0"/>
          <w:w w:val="100"/>
          <w:i/>
          <w:position w:val="-5"/>
        </w:rPr>
      </w:r>
      <w:r>
        <w:rPr>
          <w:rFonts w:ascii="Times New Roman" w:hAnsi="Times New Roman" w:cs="Times New Roman" w:eastAsia="Times New Roman"/>
          <w:sz w:val="38"/>
          <w:szCs w:val="38"/>
          <w:color w:val="797C7C"/>
          <w:spacing w:val="0"/>
          <w:w w:val="158"/>
          <w:position w:val="-5"/>
        </w:rPr>
        <w:t>1:-</w:t>
      </w:r>
      <w:r>
        <w:rPr>
          <w:rFonts w:ascii="Times New Roman" w:hAnsi="Times New Roman" w:cs="Times New Roman" w:eastAsia="Times New Roman"/>
          <w:sz w:val="38"/>
          <w:szCs w:val="38"/>
          <w:color w:val="797C7C"/>
          <w:spacing w:val="12"/>
          <w:w w:val="159"/>
          <w:position w:val="-5"/>
        </w:rPr>
        <w:t>'</w:t>
      </w:r>
      <w:r>
        <w:rPr>
          <w:rFonts w:ascii="Times New Roman" w:hAnsi="Times New Roman" w:cs="Times New Roman" w:eastAsia="Times New Roman"/>
          <w:sz w:val="38"/>
          <w:szCs w:val="38"/>
          <w:color w:val="BCBFBF"/>
          <w:spacing w:val="-41"/>
          <w:w w:val="53"/>
          <w:position w:val="-5"/>
        </w:rPr>
        <w:t>.</w:t>
      </w:r>
      <w:r>
        <w:rPr>
          <w:rFonts w:ascii="Times New Roman" w:hAnsi="Times New Roman" w:cs="Times New Roman" w:eastAsia="Times New Roman"/>
          <w:sz w:val="38"/>
          <w:szCs w:val="38"/>
          <w:color w:val="939597"/>
          <w:spacing w:val="0"/>
          <w:w w:val="309"/>
          <w:position w:val="-5"/>
        </w:rPr>
        <w:t>;</w:t>
      </w:r>
      <w:r>
        <w:rPr>
          <w:rFonts w:ascii="Times New Roman" w:hAnsi="Times New Roman" w:cs="Times New Roman" w:eastAsia="Times New Roman"/>
          <w:sz w:val="38"/>
          <w:szCs w:val="38"/>
          <w:color w:val="939597"/>
          <w:spacing w:val="-43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color w:val="939597"/>
          <w:spacing w:val="0"/>
          <w:w w:val="51"/>
          <w:position w:val="-5"/>
        </w:rPr>
        <w:t>;</w:t>
      </w:r>
      <w:r>
        <w:rPr>
          <w:rFonts w:ascii="Times New Roman" w:hAnsi="Times New Roman" w:cs="Times New Roman" w:eastAsia="Times New Roman"/>
          <w:sz w:val="38"/>
          <w:szCs w:val="38"/>
          <w:color w:val="000000"/>
          <w:spacing w:val="0"/>
          <w:w w:val="100"/>
          <w:position w:val="0"/>
        </w:rPr>
      </w:r>
    </w:p>
    <w:p>
      <w:pPr>
        <w:spacing w:before="0" w:after="0" w:line="281" w:lineRule="exact"/>
        <w:ind w:left="5295" w:right="-20"/>
        <w:jc w:val="left"/>
        <w:tabs>
          <w:tab w:pos="9440" w:val="left"/>
        </w:tabs>
        <w:rPr>
          <w:rFonts w:ascii="Times New Roman" w:hAnsi="Times New Roman" w:cs="Times New Roman" w:eastAsia="Times New Roman"/>
          <w:sz w:val="7"/>
          <w:szCs w:val="7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  <w:position w:val="14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-1"/>
          <w:w w:val="100"/>
          <w:position w:val="14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  <w:position w:val="14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12"/>
          <w:w w:val="100"/>
          <w:position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9"/>
          <w:w w:val="100"/>
          <w:position w:val="1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4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  <w:position w:val="14"/>
        </w:rPr>
      </w:r>
      <w:r>
        <w:rPr>
          <w:rFonts w:ascii="Times New Roman" w:hAnsi="Times New Roman" w:cs="Times New Roman" w:eastAsia="Times New Roman"/>
          <w:sz w:val="25"/>
          <w:szCs w:val="25"/>
          <w:color w:val="797C7C"/>
          <w:spacing w:val="-69"/>
          <w:w w:val="111"/>
          <w:position w:val="9"/>
        </w:rPr>
        <w:t>·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8"/>
          <w:w w:val="96"/>
          <w:i/>
          <w:position w:val="-1"/>
        </w:rPr>
        <w:t>:</w:t>
      </w:r>
      <w:r>
        <w:rPr>
          <w:rFonts w:ascii="Times New Roman" w:hAnsi="Times New Roman" w:cs="Times New Roman" w:eastAsia="Times New Roman"/>
          <w:sz w:val="25"/>
          <w:szCs w:val="25"/>
          <w:color w:val="545977"/>
          <w:spacing w:val="-20"/>
          <w:w w:val="115"/>
          <w:position w:val="9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color w:val="797C7C"/>
          <w:spacing w:val="-12"/>
          <w:w w:val="129"/>
          <w:position w:val="-1"/>
        </w:rPr>
        <w:t>*</w:t>
      </w:r>
      <w:r>
        <w:rPr>
          <w:rFonts w:ascii="Times New Roman" w:hAnsi="Times New Roman" w:cs="Times New Roman" w:eastAsia="Times New Roman"/>
          <w:sz w:val="25"/>
          <w:szCs w:val="25"/>
          <w:color w:val="797C7C"/>
          <w:spacing w:val="-68"/>
          <w:w w:val="115"/>
          <w:position w:val="9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color w:val="797C7C"/>
          <w:spacing w:val="0"/>
          <w:w w:val="128"/>
          <w:position w:val="-1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color w:val="797C7C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797C7C"/>
          <w:spacing w:val="0"/>
          <w:w w:val="85"/>
          <w:position w:val="-1"/>
        </w:rPr>
        <w:t>:;;</w:t>
      </w:r>
      <w:r>
        <w:rPr>
          <w:rFonts w:ascii="Times New Roman" w:hAnsi="Times New Roman" w:cs="Times New Roman" w:eastAsia="Times New Roman"/>
          <w:sz w:val="22"/>
          <w:szCs w:val="22"/>
          <w:color w:val="797C7C"/>
          <w:spacing w:val="-34"/>
          <w:w w:val="86"/>
          <w:position w:val="-1"/>
        </w:rPr>
        <w:t>_</w:t>
      </w:r>
      <w:r>
        <w:rPr>
          <w:rFonts w:ascii="Times New Roman" w:hAnsi="Times New Roman" w:cs="Times New Roman" w:eastAsia="Times New Roman"/>
          <w:sz w:val="22"/>
          <w:szCs w:val="22"/>
          <w:color w:val="5D5D5D"/>
          <w:spacing w:val="-20"/>
          <w:w w:val="134"/>
          <w:position w:val="-1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color w:val="939597"/>
          <w:spacing w:val="0"/>
          <w:w w:val="54"/>
          <w:position w:val="-1"/>
        </w:rPr>
        <w:t>.,.</w:t>
      </w:r>
      <w:r>
        <w:rPr>
          <w:rFonts w:ascii="Times New Roman" w:hAnsi="Times New Roman" w:cs="Times New Roman" w:eastAsia="Times New Roman"/>
          <w:sz w:val="22"/>
          <w:szCs w:val="22"/>
          <w:color w:val="939597"/>
          <w:spacing w:val="-2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797C7C"/>
          <w:spacing w:val="0"/>
          <w:w w:val="100"/>
          <w:position w:val="-1"/>
        </w:rPr>
        <w:t>;,..</w:t>
      </w:r>
      <w:r>
        <w:rPr>
          <w:rFonts w:ascii="Times New Roman" w:hAnsi="Times New Roman" w:cs="Times New Roman" w:eastAsia="Times New Roman"/>
          <w:sz w:val="22"/>
          <w:szCs w:val="22"/>
          <w:color w:val="797C7C"/>
          <w:spacing w:val="0"/>
          <w:w w:val="34"/>
          <w:position w:val="-1"/>
        </w:rPr>
        <w:t>.....</w:t>
      </w:r>
      <w:r>
        <w:rPr>
          <w:rFonts w:ascii="Times New Roman" w:hAnsi="Times New Roman" w:cs="Times New Roman" w:eastAsia="Times New Roman"/>
          <w:sz w:val="22"/>
          <w:szCs w:val="22"/>
          <w:color w:val="797C7C"/>
          <w:spacing w:val="-4"/>
          <w:w w:val="34"/>
          <w:position w:val="-1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A3A5A5"/>
          <w:spacing w:val="-18"/>
          <w:w w:val="121"/>
          <w:position w:val="-1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797C7C"/>
          <w:spacing w:val="0"/>
          <w:w w:val="78"/>
          <w:position w:val="-1"/>
        </w:rPr>
        <w:t>..;/'</w:t>
      </w:r>
      <w:r>
        <w:rPr>
          <w:rFonts w:ascii="Times New Roman" w:hAnsi="Times New Roman" w:cs="Times New Roman" w:eastAsia="Times New Roman"/>
          <w:sz w:val="22"/>
          <w:szCs w:val="22"/>
          <w:color w:val="797C7C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7"/>
          <w:szCs w:val="7"/>
          <w:color w:val="939597"/>
          <w:spacing w:val="-9"/>
          <w:w w:val="312"/>
          <w:position w:val="9"/>
        </w:rPr>
        <w:t>'</w:t>
      </w:r>
      <w:r>
        <w:rPr>
          <w:rFonts w:ascii="Times New Roman" w:hAnsi="Times New Roman" w:cs="Times New Roman" w:eastAsia="Times New Roman"/>
          <w:sz w:val="7"/>
          <w:szCs w:val="7"/>
          <w:color w:val="797C7C"/>
          <w:spacing w:val="0"/>
          <w:w w:val="110"/>
          <w:position w:val="9"/>
        </w:rPr>
        <w:t>&lt;</w:t>
      </w:r>
      <w:r>
        <w:rPr>
          <w:rFonts w:ascii="Times New Roman" w:hAnsi="Times New Roman" w:cs="Times New Roman" w:eastAsia="Times New Roman"/>
          <w:sz w:val="7"/>
          <w:szCs w:val="7"/>
          <w:color w:val="797C7C"/>
          <w:spacing w:val="0"/>
          <w:w w:val="111"/>
          <w:position w:val="9"/>
        </w:rPr>
        <w:t>)</w:t>
      </w:r>
      <w:r>
        <w:rPr>
          <w:rFonts w:ascii="Times New Roman" w:hAnsi="Times New Roman" w:cs="Times New Roman" w:eastAsia="Times New Roman"/>
          <w:sz w:val="7"/>
          <w:szCs w:val="7"/>
          <w:color w:val="797C7C"/>
          <w:spacing w:val="0"/>
          <w:w w:val="100"/>
          <w:position w:val="9"/>
        </w:rPr>
        <w:t>          </w:t>
      </w:r>
      <w:r>
        <w:rPr>
          <w:rFonts w:ascii="Times New Roman" w:hAnsi="Times New Roman" w:cs="Times New Roman" w:eastAsia="Times New Roman"/>
          <w:sz w:val="7"/>
          <w:szCs w:val="7"/>
          <w:color w:val="797C7C"/>
          <w:spacing w:val="-4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7"/>
          <w:szCs w:val="7"/>
          <w:color w:val="A3A5A5"/>
          <w:spacing w:val="0"/>
          <w:w w:val="416"/>
          <w:position w:val="9"/>
        </w:rPr>
        <w:t>'</w:t>
      </w:r>
      <w:r>
        <w:rPr>
          <w:rFonts w:ascii="Times New Roman" w:hAnsi="Times New Roman" w:cs="Times New Roman" w:eastAsia="Times New Roman"/>
          <w:sz w:val="7"/>
          <w:szCs w:val="7"/>
          <w:color w:val="000000"/>
          <w:spacing w:val="0"/>
          <w:w w:val="100"/>
          <w:position w:val="0"/>
        </w:rPr>
      </w:r>
    </w:p>
    <w:p>
      <w:pPr>
        <w:spacing w:before="0" w:after="0" w:line="185" w:lineRule="exact"/>
        <w:ind w:right="684"/>
        <w:jc w:val="righ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1.199982pt;margin-top:6.033553pt;width:37.400973pt;height:11.997979pt;mso-position-horizontal-relative:page;mso-position-vertical-relative:paragraph;z-index:-7394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tabs>
                      <w:tab w:pos="300" w:val="left"/>
                      <w:tab w:pos="680" w:val="left"/>
                    </w:tabs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1"/>
                      <w:szCs w:val="21"/>
                      <w:color w:val="5D5D5D"/>
                      <w:spacing w:val="-32"/>
                      <w:w w:val="127"/>
                      <w:position w:val="-1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21"/>
                      <w:szCs w:val="21"/>
                      <w:color w:val="797C7C"/>
                      <w:spacing w:val="0"/>
                      <w:w w:val="127"/>
                      <w:position w:val="-1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21"/>
                      <w:szCs w:val="21"/>
                      <w:color w:val="797C7C"/>
                      <w:spacing w:val="-66"/>
                      <w:w w:val="127"/>
                      <w:position w:val="-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1"/>
                      <w:szCs w:val="21"/>
                      <w:color w:val="797C7C"/>
                      <w:spacing w:val="0"/>
                      <w:w w:val="100"/>
                      <w:position w:val="-1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21"/>
                      <w:szCs w:val="21"/>
                      <w:color w:val="797C7C"/>
                      <w:spacing w:val="0"/>
                      <w:w w:val="100"/>
                      <w:position w:val="-1"/>
                    </w:rPr>
                  </w:r>
                  <w:r>
                    <w:rPr>
                      <w:rFonts w:ascii="Arial" w:hAnsi="Arial" w:cs="Arial" w:eastAsia="Arial"/>
                      <w:sz w:val="13"/>
                      <w:szCs w:val="13"/>
                      <w:color w:val="2D2D2D"/>
                      <w:spacing w:val="0"/>
                      <w:w w:val="80"/>
                      <w:i/>
                      <w:position w:val="9"/>
                    </w:rPr>
                    <w:t>.</w:t>
                  </w:r>
                  <w:r>
                    <w:rPr>
                      <w:rFonts w:ascii="Arial" w:hAnsi="Arial" w:cs="Arial" w:eastAsia="Arial"/>
                      <w:sz w:val="13"/>
                      <w:szCs w:val="13"/>
                      <w:color w:val="2D2D2D"/>
                      <w:spacing w:val="-1"/>
                      <w:w w:val="80"/>
                      <w:i/>
                      <w:position w:val="9"/>
                    </w:rPr>
                    <w:t> </w:t>
                  </w:r>
                  <w:r>
                    <w:rPr>
                      <w:rFonts w:ascii="Arial" w:hAnsi="Arial" w:cs="Arial" w:eastAsia="Arial"/>
                      <w:sz w:val="13"/>
                      <w:szCs w:val="13"/>
                      <w:color w:val="BCBFBF"/>
                      <w:spacing w:val="0"/>
                      <w:w w:val="80"/>
                      <w:i/>
                      <w:position w:val="9"/>
                    </w:rPr>
                    <w:t>..</w:t>
                  </w:r>
                  <w:r>
                    <w:rPr>
                      <w:rFonts w:ascii="Arial" w:hAnsi="Arial" w:cs="Arial" w:eastAsia="Arial"/>
                      <w:sz w:val="13"/>
                      <w:szCs w:val="13"/>
                      <w:color w:val="BCBFBF"/>
                      <w:spacing w:val="0"/>
                      <w:w w:val="100"/>
                      <w:i/>
                      <w:position w:val="9"/>
                    </w:rPr>
                    <w:tab/>
                  </w:r>
                  <w:r>
                    <w:rPr>
                      <w:rFonts w:ascii="Arial" w:hAnsi="Arial" w:cs="Arial" w:eastAsia="Arial"/>
                      <w:sz w:val="13"/>
                      <w:szCs w:val="13"/>
                      <w:color w:val="BCBFBF"/>
                      <w:spacing w:val="0"/>
                      <w:w w:val="100"/>
                      <w:i/>
                      <w:position w:val="9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1"/>
                      <w:szCs w:val="21"/>
                      <w:color w:val="5D5D5D"/>
                      <w:spacing w:val="0"/>
                      <w:w w:val="100"/>
                      <w:position w:val="-1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21"/>
                      <w:szCs w:val="21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6"/>
          <w:szCs w:val="16"/>
          <w:color w:val="797C7C"/>
          <w:w w:val="166"/>
          <w:position w:val="-3"/>
        </w:rPr>
        <w:t>ilk</w:t>
      </w:r>
      <w:r>
        <w:rPr>
          <w:rFonts w:ascii="Arial" w:hAnsi="Arial" w:cs="Arial" w:eastAsia="Arial"/>
          <w:sz w:val="16"/>
          <w:szCs w:val="16"/>
          <w:color w:val="939597"/>
          <w:spacing w:val="6"/>
          <w:w w:val="118"/>
          <w:position w:val="-3"/>
        </w:rPr>
        <w:t>.</w:t>
      </w:r>
      <w:r>
        <w:rPr>
          <w:rFonts w:ascii="Arial" w:hAnsi="Arial" w:cs="Arial" w:eastAsia="Arial"/>
          <w:sz w:val="16"/>
          <w:szCs w:val="16"/>
          <w:color w:val="939597"/>
          <w:spacing w:val="-26"/>
          <w:w w:val="118"/>
          <w:position w:val="-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939597"/>
          <w:spacing w:val="-17"/>
          <w:w w:val="57"/>
          <w:position w:val="-3"/>
        </w:rPr>
        <w:t>"</w:t>
      </w:r>
      <w:r>
        <w:rPr>
          <w:rFonts w:ascii="Times New Roman" w:hAnsi="Times New Roman" w:cs="Times New Roman" w:eastAsia="Times New Roman"/>
          <w:sz w:val="20"/>
          <w:szCs w:val="20"/>
          <w:color w:val="939597"/>
          <w:spacing w:val="0"/>
          <w:w w:val="57"/>
          <w:position w:val="-3"/>
        </w:rPr>
        <w:t>"</w:t>
      </w:r>
      <w:r>
        <w:rPr>
          <w:rFonts w:ascii="Times New Roman" w:hAnsi="Times New Roman" w:cs="Times New Roman" w:eastAsia="Times New Roman"/>
          <w:sz w:val="20"/>
          <w:szCs w:val="20"/>
          <w:color w:val="939597"/>
          <w:spacing w:val="-8"/>
          <w:w w:val="57"/>
          <w:position w:val="-3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color w:val="797C7C"/>
          <w:spacing w:val="0"/>
          <w:w w:val="68"/>
          <w:position w:val="-3"/>
        </w:rPr>
        <w:t>'f</w:t>
      </w:r>
      <w:r>
        <w:rPr>
          <w:rFonts w:ascii="Times New Roman" w:hAnsi="Times New Roman" w:cs="Times New Roman" w:eastAsia="Times New Roman"/>
          <w:sz w:val="20"/>
          <w:szCs w:val="20"/>
          <w:color w:val="797C7C"/>
          <w:spacing w:val="-9"/>
          <w:w w:val="68"/>
          <w:position w:val="-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797C7C"/>
          <w:spacing w:val="0"/>
          <w:w w:val="67"/>
          <w:position w:val="-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97C7C"/>
          <w:spacing w:val="0"/>
          <w:w w:val="68"/>
          <w:position w:val="-3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797C7C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97C7C"/>
          <w:spacing w:val="-1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A3A5A5"/>
          <w:spacing w:val="0"/>
          <w:w w:val="93"/>
          <w:i/>
          <w:position w:val="-3"/>
        </w:rPr>
        <w:t>.d!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76" w:lineRule="exact"/>
        <w:ind w:right="934"/>
        <w:jc w:val="righ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-36"/>
          <w:w w:val="68"/>
          <w:position w:val="1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-28"/>
          <w:w w:val="115"/>
          <w:position w:val="1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0"/>
          <w:w w:val="68"/>
          <w:position w:val="1"/>
        </w:rPr>
        <w:t>..</w:t>
      </w:r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-8"/>
          <w:w w:val="68"/>
          <w:position w:val="1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-77"/>
          <w:w w:val="92"/>
          <w:position w:val="1"/>
        </w:rPr>
        <w:t>"</w:t>
      </w:r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0"/>
          <w:w w:val="68"/>
          <w:position w:val="1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-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797C7C"/>
          <w:spacing w:val="-11"/>
          <w:w w:val="62"/>
          <w:position w:val="1"/>
        </w:rPr>
      </w:r>
      <w:r>
        <w:rPr>
          <w:rFonts w:ascii="Times New Roman" w:hAnsi="Times New Roman" w:cs="Times New Roman" w:eastAsia="Times New Roman"/>
          <w:sz w:val="21"/>
          <w:szCs w:val="21"/>
          <w:color w:val="797C7C"/>
          <w:spacing w:val="0"/>
          <w:w w:val="62"/>
          <w:emboss/>
          <w:position w:val="1"/>
        </w:rPr>
        <w:t>'</w:t>
      </w:r>
      <w:r>
        <w:rPr>
          <w:rFonts w:ascii="Times New Roman" w:hAnsi="Times New Roman" w:cs="Times New Roman" w:eastAsia="Times New Roman"/>
          <w:sz w:val="21"/>
          <w:szCs w:val="21"/>
          <w:color w:val="797C7C"/>
          <w:spacing w:val="0"/>
          <w:w w:val="62"/>
          <w:emboss/>
          <w:position w:val="1"/>
        </w:rPr>
      </w:r>
      <w:r>
        <w:rPr>
          <w:rFonts w:ascii="Times New Roman" w:hAnsi="Times New Roman" w:cs="Times New Roman" w:eastAsia="Times New Roman"/>
          <w:sz w:val="21"/>
          <w:szCs w:val="21"/>
          <w:color w:val="797C7C"/>
          <w:spacing w:val="0"/>
          <w:w w:val="62"/>
          <w:position w:val="1"/>
        </w:rPr>
      </w:r>
      <w:r>
        <w:rPr>
          <w:rFonts w:ascii="Times New Roman" w:hAnsi="Times New Roman" w:cs="Times New Roman" w:eastAsia="Times New Roman"/>
          <w:sz w:val="21"/>
          <w:szCs w:val="21"/>
          <w:color w:val="797C7C"/>
          <w:spacing w:val="0"/>
          <w:w w:val="61"/>
          <w:position w:val="1"/>
        </w:rPr>
        <w:t>:!';</w:t>
      </w:r>
      <w:r>
        <w:rPr>
          <w:rFonts w:ascii="Times New Roman" w:hAnsi="Times New Roman" w:cs="Times New Roman" w:eastAsia="Times New Roman"/>
          <w:sz w:val="21"/>
          <w:szCs w:val="21"/>
          <w:color w:val="797C7C"/>
          <w:spacing w:val="-10"/>
          <w:w w:val="61"/>
          <w:position w:val="1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-10"/>
          <w:w w:val="117"/>
          <w:position w:val="1"/>
        </w:rPr>
      </w:r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-27"/>
          <w:w w:val="117"/>
          <w:emboss/>
          <w:position w:val="1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-27"/>
          <w:w w:val="117"/>
          <w:emboss/>
          <w:position w:val="1"/>
        </w:rPr>
      </w:r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-27"/>
          <w:w w:val="117"/>
          <w:position w:val="1"/>
        </w:rPr>
      </w:r>
      <w:r>
        <w:rPr>
          <w:rFonts w:ascii="Times New Roman" w:hAnsi="Times New Roman" w:cs="Times New Roman" w:eastAsia="Times New Roman"/>
          <w:sz w:val="21"/>
          <w:szCs w:val="21"/>
          <w:color w:val="5D5D5D"/>
          <w:spacing w:val="-27"/>
          <w:w w:val="117"/>
          <w:position w:val="1"/>
        </w:rPr>
      </w:r>
      <w:r>
        <w:rPr>
          <w:rFonts w:ascii="Times New Roman" w:hAnsi="Times New Roman" w:cs="Times New Roman" w:eastAsia="Times New Roman"/>
          <w:sz w:val="21"/>
          <w:szCs w:val="21"/>
          <w:color w:val="797C7C"/>
          <w:spacing w:val="0"/>
          <w:w w:val="241"/>
          <w:position w:val="1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797C7C"/>
          <w:spacing w:val="0"/>
          <w:w w:val="62"/>
          <w:position w:val="1"/>
        </w:rPr>
        <w:t>...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0"/>
        </w:sectPr>
      </w:pPr>
      <w:rPr/>
    </w:p>
    <w:p>
      <w:pPr>
        <w:spacing w:before="40" w:after="0" w:line="240" w:lineRule="auto"/>
        <w:ind w:left="160" w:right="16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pict>
          <v:group style="position:absolute;margin-left:6.12pt;margin-top:2.88pt;width:.1pt;height:220.319994pt;mso-position-horizontal-relative:page;mso-position-vertical-relative:page;z-index:-7403" coordorigin="122,58" coordsize="2,4406">
            <v:shape style="position:absolute;left:122;top:58;width:2;height:4406" coordorigin="122,58" coordsize="0,4406" path="m122,4464l122,58e" filled="f" stroked="t" strokeweight=".72pt" strokecolor="#CCCCC8">
              <v:path arrowok="t"/>
            </v:shape>
          </v:group>
          <w10:wrap type="none"/>
        </w:pict>
      </w:r>
      <w:r>
        <w:rPr/>
        <w:pict>
          <v:group style="position:absolute;margin-left:14.76pt;margin-top:30.059999pt;width:579.599985pt;height:799.739977pt;mso-position-horizontal-relative:page;mso-position-vertical-relative:page;z-index:-7401" coordorigin="295,601" coordsize="11592,15995">
            <v:group style="position:absolute;left:382;top:616;width:8842;height:2" coordorigin="382,616" coordsize="8842,2">
              <v:shape style="position:absolute;left:382;top:616;width:8842;height:2" coordorigin="382,616" coordsize="8842,0" path="m382,616l9223,616e" filled="f" stroked="t" strokeweight=".72pt" strokecolor="#444848">
                <v:path arrowok="t"/>
              </v:shape>
            </v:group>
            <v:group style="position:absolute;left:2354;top:605;width:2;height:533" coordorigin="2354,605" coordsize="2,533">
              <v:shape style="position:absolute;left:2354;top:605;width:2;height:533" coordorigin="2354,605" coordsize="0,533" path="m2354,1138l2354,605e" filled="f" stroked="t" strokeweight=".36pt" strokecolor="#4F4F4F">
                <v:path arrowok="t"/>
              </v:shape>
            </v:group>
            <v:group style="position:absolute;left:2851;top:626;width:8438;height:2" coordorigin="2851,626" coordsize="8438,2">
              <v:shape style="position:absolute;left:2851;top:626;width:8438;height:2" coordorigin="2851,626" coordsize="8438,0" path="m2851,626l11290,626e" filled="f" stroked="t" strokeweight=".36pt" strokecolor="#444848">
                <v:path arrowok="t"/>
              </v:shape>
            </v:group>
            <v:group style="position:absolute;left:3694;top:637;width:8150;height:2" coordorigin="3694,637" coordsize="8150,2">
              <v:shape style="position:absolute;left:3694;top:637;width:8150;height:2" coordorigin="3694,637" coordsize="8150,0" path="m3694,637l11844,637e" filled="f" stroked="t" strokeweight=".72pt" strokecolor="#3F3F3F">
                <v:path arrowok="t"/>
              </v:shape>
            </v:group>
            <v:group style="position:absolute;left:9256;top:634;width:2;height:533" coordorigin="9256,634" coordsize="2,533">
              <v:shape style="position:absolute;left:9256;top:634;width:2;height:533" coordorigin="9256,634" coordsize="0,533" path="m9256,1166l9256,634e" filled="f" stroked="t" strokeweight=".36pt" strokecolor="#282828">
                <v:path arrowok="t"/>
              </v:shape>
            </v:group>
            <v:group style="position:absolute;left:9828;top:644;width:1246;height:2" coordorigin="9828,644" coordsize="1246,2">
              <v:shape style="position:absolute;left:9828;top:644;width:1246;height:2" coordorigin="9828,644" coordsize="1246,0" path="m9828,644l11074,644e" filled="f" stroked="t" strokeweight=".36pt" strokecolor="#3B3F3B">
                <v:path arrowok="t"/>
              </v:shape>
            </v:group>
            <v:group style="position:absolute;left:11045;top:612;width:842;height:2" coordorigin="11045,612" coordsize="842,2">
              <v:shape style="position:absolute;left:11045;top:612;width:842;height:2" coordorigin="11045,612" coordsize="842,0" path="m11045,612l11887,612e" filled="f" stroked="t" strokeweight=".72pt" strokecolor="#000000">
                <v:path arrowok="t"/>
              </v:shape>
            </v:group>
            <v:group style="position:absolute;left:2354;top:1130;width:2;height:533" coordorigin="2354,1130" coordsize="2,533">
              <v:shape style="position:absolute;left:2354;top:1130;width:2;height:533" coordorigin="2354,1130" coordsize="0,533" path="m2354,1663l2354,1130e" filled="f" stroked="t" strokeweight=".36pt" strokecolor="#000000">
                <v:path arrowok="t"/>
              </v:shape>
            </v:group>
            <v:group style="position:absolute;left:9252;top:1102;width:2;height:1058" coordorigin="9252,1102" coordsize="2,1058">
              <v:shape style="position:absolute;left:9252;top:1102;width:2;height:1058" coordorigin="9252,1102" coordsize="0,1058" path="m9252,2160l9252,1102e" filled="f" stroked="t" strokeweight=".72pt" strokecolor="#484848">
                <v:path arrowok="t"/>
              </v:shape>
            </v:group>
            <v:group style="position:absolute;left:367;top:2135;width:3391;height:2" coordorigin="367,2135" coordsize="3391,2">
              <v:shape style="position:absolute;left:367;top:2135;width:3391;height:2" coordorigin="367,2135" coordsize="3391,0" path="m367,2135l3758,2135e" filled="f" stroked="t" strokeweight=".72pt" strokecolor="#3B3B3B">
                <v:path arrowok="t"/>
              </v:shape>
            </v:group>
            <v:group style="position:absolute;left:317;top:1656;width:2;height:4162" coordorigin="317,1656" coordsize="2,4162">
              <v:shape style="position:absolute;left:317;top:1656;width:2;height:4162" coordorigin="317,1656" coordsize="0,4162" path="m317,5818l317,1656e" filled="f" stroked="t" strokeweight=".36pt" strokecolor="#000000">
                <v:path arrowok="t"/>
              </v:shape>
            </v:group>
            <v:group style="position:absolute;left:2354;top:1656;width:2;height:482" coordorigin="2354,1656" coordsize="2,482">
              <v:shape style="position:absolute;left:2354;top:1656;width:2;height:482" coordorigin="2354,1656" coordsize="0,482" path="m2354,2138l2354,1656e" filled="f" stroked="t" strokeweight=".36pt" strokecolor="#444444">
                <v:path arrowok="t"/>
              </v:shape>
            </v:group>
            <v:group style="position:absolute;left:526;top:2153;width:11225;height:2" coordorigin="526,2153" coordsize="11225,2">
              <v:shape style="position:absolute;left:526;top:2153;width:11225;height:2" coordorigin="526,2153" coordsize="11225,0" path="m526,2153l11750,2153e" filled="f" stroked="t" strokeweight=".72pt" strokecolor="#444444">
                <v:path arrowok="t"/>
              </v:shape>
            </v:group>
            <v:group style="position:absolute;left:10829;top:2160;width:1008;height:2" coordorigin="10829,2160" coordsize="1008,2">
              <v:shape style="position:absolute;left:10829;top:2160;width:1008;height:2" coordorigin="10829,2160" coordsize="1008,0" path="m10829,2160l11837,2160e" filled="f" stroked="t" strokeweight=".72pt" strokecolor="#484B48">
                <v:path arrowok="t"/>
              </v:shape>
            </v:group>
            <v:group style="position:absolute;left:367;top:2372;width:3398;height:2" coordorigin="367,2372" coordsize="3398,2">
              <v:shape style="position:absolute;left:367;top:2372;width:3398;height:2" coordorigin="367,2372" coordsize="3398,0" path="m367,2372l3766,2372e" filled="f" stroked="t" strokeweight=".72pt" strokecolor="#3B3B3B">
                <v:path arrowok="t"/>
              </v:shape>
            </v:group>
            <v:group style="position:absolute;left:3758;top:2131;width:2;height:295" coordorigin="3758,2131" coordsize="2,295">
              <v:shape style="position:absolute;left:3758;top:2131;width:2;height:295" coordorigin="3758,2131" coordsize="0,295" path="m3758,2426l3758,2131e" filled="f" stroked="t" strokeweight="1.08pt" strokecolor="#3B3B3B">
                <v:path arrowok="t"/>
              </v:shape>
            </v:group>
            <v:group style="position:absolute;left:3686;top:2387;width:5501;height:2" coordorigin="3686,2387" coordsize="5501,2">
              <v:shape style="position:absolute;left:3686;top:2387;width:5501;height:2" coordorigin="3686,2387" coordsize="5501,0" path="m3686,2387l9187,2387e" filled="f" stroked="t" strokeweight=".72pt" strokecolor="#3B3B3B">
                <v:path arrowok="t"/>
              </v:shape>
            </v:group>
            <v:group style="position:absolute;left:9122;top:2398;width:346;height:2" coordorigin="9122,2398" coordsize="346,2">
              <v:shape style="position:absolute;left:9122;top:2398;width:346;height:2" coordorigin="9122,2398" coordsize="346,0" path="m9122,2398l9468,2398e" filled="f" stroked="t" strokeweight=".72pt" strokecolor="#343838">
                <v:path arrowok="t"/>
              </v:shape>
            </v:group>
            <v:group style="position:absolute;left:9403;top:2394;width:662;height:2" coordorigin="9403,2394" coordsize="662,2">
              <v:shape style="position:absolute;left:9403;top:2394;width:662;height:2" coordorigin="9403,2394" coordsize="662,0" path="m9403,2394l10066,2394e" filled="f" stroked="t" strokeweight=".36pt" strokecolor="#1F231F">
                <v:path arrowok="t"/>
              </v:shape>
            </v:group>
            <v:group style="position:absolute;left:10001;top:2398;width:1836;height:2" coordorigin="10001,2398" coordsize="1836,2">
              <v:shape style="position:absolute;left:10001;top:2398;width:1836;height:2" coordorigin="10001,2398" coordsize="1836,0" path="m10001,2398l11837,2398e" filled="f" stroked="t" strokeweight=".72pt" strokecolor="#383B38">
                <v:path arrowok="t"/>
              </v:shape>
            </v:group>
            <v:group style="position:absolute;left:367;top:2610;width:2549;height:2" coordorigin="367,2610" coordsize="2549,2">
              <v:shape style="position:absolute;left:367;top:2610;width:2549;height:2" coordorigin="367,2610" coordsize="2549,0" path="m367,2610l2916,2610e" filled="f" stroked="t" strokeweight=".72pt" strokecolor="#3B3F3F">
                <v:path arrowok="t"/>
              </v:shape>
            </v:group>
            <v:group style="position:absolute;left:2851;top:2624;width:2930;height:2" coordorigin="2851,2624" coordsize="2930,2">
              <v:shape style="position:absolute;left:2851;top:2624;width:2930;height:2" coordorigin="2851,2624" coordsize="2930,0" path="m2851,2624l5782,2624e" filled="f" stroked="t" strokeweight=".72pt" strokecolor="#444444">
                <v:path arrowok="t"/>
              </v:shape>
            </v:group>
            <v:group style="position:absolute;left:3755;top:2376;width:2;height:252" coordorigin="3755,2376" coordsize="2,252">
              <v:shape style="position:absolute;left:3755;top:2376;width:2;height:252" coordorigin="3755,2376" coordsize="0,252" path="m3755,2628l3755,2376e" filled="f" stroked="t" strokeweight="1.08pt" strokecolor="#282B2B">
                <v:path arrowok="t"/>
              </v:shape>
            </v:group>
            <v:group style="position:absolute;left:1706;top:2635;width:10130;height:2" coordorigin="1706,2635" coordsize="10130,2">
              <v:shape style="position:absolute;left:1706;top:2635;width:10130;height:2" coordorigin="1706,2635" coordsize="10130,0" path="m1706,2635l11837,2635e" filled="f" stroked="t" strokeweight=".36pt" strokecolor="#484848">
                <v:path arrowok="t"/>
              </v:shape>
            </v:group>
            <v:group style="position:absolute;left:360;top:2855;width:3398;height:2" coordorigin="360,2855" coordsize="3398,2">
              <v:shape style="position:absolute;left:360;top:2855;width:3398;height:2" coordorigin="360,2855" coordsize="3398,0" path="m360,2855l3758,2855e" filled="f" stroked="t" strokeweight=".72pt" strokecolor="#444844">
                <v:path arrowok="t"/>
              </v:shape>
            </v:group>
            <v:group style="position:absolute;left:835;top:2869;width:10238;height:2" coordorigin="835,2869" coordsize="10238,2">
              <v:shape style="position:absolute;left:835;top:2869;width:10238;height:2" coordorigin="835,2869" coordsize="10238,0" path="m835,2869l11074,2869e" filled="f" stroked="t" strokeweight=".72pt" strokecolor="#444444">
                <v:path arrowok="t"/>
              </v:shape>
            </v:group>
            <v:group style="position:absolute;left:10879;top:2880;width:958;height:2" coordorigin="10879,2880" coordsize="958,2">
              <v:shape style="position:absolute;left:10879;top:2880;width:958;height:2" coordorigin="10879,2880" coordsize="958,0" path="m10879,2880l11837,2880e" filled="f" stroked="t" strokeweight=".72pt" strokecolor="#4B4F4F">
                <v:path arrowok="t"/>
              </v:shape>
            </v:group>
            <v:group style="position:absolute;left:360;top:3096;width:1354;height:2" coordorigin="360,3096" coordsize="1354,2">
              <v:shape style="position:absolute;left:360;top:3096;width:1354;height:2" coordorigin="360,3096" coordsize="1354,0" path="m360,3096l1714,3096e" filled="f" stroked="t" strokeweight=".72pt" strokecolor="#3B3F3F">
                <v:path arrowok="t"/>
              </v:shape>
            </v:group>
            <v:group style="position:absolute;left:1447;top:3103;width:5321;height:2" coordorigin="1447,3103" coordsize="5321,2">
              <v:shape style="position:absolute;left:1447;top:3103;width:5321;height:2" coordorigin="1447,3103" coordsize="5321,0" path="m1447,3103l6768,3103e" filled="f" stroked="t" strokeweight=".72pt" strokecolor="#3B3B3B">
                <v:path arrowok="t"/>
              </v:shape>
            </v:group>
            <v:group style="position:absolute;left:1447;top:3114;width:9626;height:2" coordorigin="1447,3114" coordsize="9626,2">
              <v:shape style="position:absolute;left:1447;top:3114;width:9626;height:2" coordorigin="1447,3114" coordsize="9626,0" path="m1447,3114l11074,3114e" filled="f" stroked="t" strokeweight=".72pt" strokecolor="#383B3B">
                <v:path arrowok="t"/>
              </v:shape>
            </v:group>
            <v:group style="position:absolute;left:11016;top:3121;width:821;height:2" coordorigin="11016,3121" coordsize="821,2">
              <v:shape style="position:absolute;left:11016;top:3121;width:821;height:2" coordorigin="11016,3121" coordsize="821,0" path="m11016,3121l11837,3121e" filled="f" stroked="t" strokeweight=".36pt" strokecolor="#3F443F">
                <v:path arrowok="t"/>
              </v:shape>
            </v:group>
            <v:group style="position:absolute;left:360;top:3337;width:3398;height:2" coordorigin="360,3337" coordsize="3398,2">
              <v:shape style="position:absolute;left:360;top:3337;width:3398;height:2" coordorigin="360,3337" coordsize="3398,0" path="m360,3337l3758,3337e" filled="f" stroked="t" strokeweight=".72pt" strokecolor="#383B3B">
                <v:path arrowok="t"/>
              </v:shape>
            </v:group>
            <v:group style="position:absolute;left:3694;top:3355;width:8143;height:2" coordorigin="3694,3355" coordsize="8143,2">
              <v:shape style="position:absolute;left:3694;top:3355;width:8143;height:2" coordorigin="3694,3355" coordsize="8143,0" path="m3694,3355l11837,3355e" filled="f" stroked="t" strokeweight=".72pt" strokecolor="#3B3F3F">
                <v:path arrowok="t"/>
              </v:shape>
            </v:group>
            <v:group style="position:absolute;left:3751;top:3334;width:2;height:785" coordorigin="3751,3334" coordsize="2,785">
              <v:shape style="position:absolute;left:3751;top:3334;width:2;height:785" coordorigin="3751,3334" coordsize="0,785" path="m3751,4118l3751,3334e" filled="f" stroked="t" strokeweight=".72pt" strokecolor="#444444">
                <v:path arrowok="t"/>
              </v:shape>
            </v:group>
            <v:group style="position:absolute;left:7045;top:3348;width:2;height:252" coordorigin="7045,3348" coordsize="2,252">
              <v:shape style="position:absolute;left:7045;top:3348;width:2;height:252" coordorigin="7045,3348" coordsize="0,252" path="m7045,3600l7045,3348e" filled="f" stroked="t" strokeweight="1.08pt" strokecolor="#3B3B3B">
                <v:path arrowok="t"/>
              </v:shape>
            </v:group>
            <v:group style="position:absolute;left:6998;top:3571;width:2160;height:2" coordorigin="6998,3571" coordsize="2160,2">
              <v:shape style="position:absolute;left:6998;top:3571;width:2160;height:2" coordorigin="6998,3571" coordsize="2160,0" path="m6998,3571l9158,3571e" filled="f" stroked="t" strokeweight=".36pt" strokecolor="#343434">
                <v:path arrowok="t"/>
              </v:shape>
            </v:group>
            <v:group style="position:absolute;left:9151;top:3571;width:2664;height:2" coordorigin="9151,3571" coordsize="2664,2">
              <v:shape style="position:absolute;left:9151;top:3571;width:2664;height:2" coordorigin="9151,3571" coordsize="2664,0" path="m9151,3571l11815,3571e" filled="f" stroked="t" strokeweight=".36pt" strokecolor="#000000">
                <v:path arrowok="t"/>
              </v:shape>
            </v:group>
            <v:group style="position:absolute;left:3744;top:3794;width:3262;height:2" coordorigin="3744,3794" coordsize="3262,2">
              <v:shape style="position:absolute;left:3744;top:3794;width:3262;height:2" coordorigin="3744,3794" coordsize="3262,0" path="m3744,3794l7006,3794e" filled="f" stroked="t" strokeweight=".36pt" strokecolor="#545757">
                <v:path arrowok="t"/>
              </v:shape>
            </v:group>
            <v:group style="position:absolute;left:7013;top:3571;width:2;height:526" coordorigin="7013,3571" coordsize="2,526">
              <v:shape style="position:absolute;left:7013;top:3571;width:2;height:526" coordorigin="7013,3571" coordsize="0,526" path="m7013,4097l7013,3571e" filled="f" stroked="t" strokeweight=".72pt" strokecolor="#878787">
                <v:path arrowok="t"/>
              </v:shape>
            </v:group>
            <v:group style="position:absolute;left:360;top:4104;width:5659;height:2" coordorigin="360,4104" coordsize="5659,2">
              <v:shape style="position:absolute;left:360;top:4104;width:5659;height:2" coordorigin="360,4104" coordsize="5659,0" path="m360,4104l6019,4104e" filled="f" stroked="t" strokeweight=".72pt" strokecolor="#3B3F3F">
                <v:path arrowok="t"/>
              </v:shape>
            </v:group>
            <v:group style="position:absolute;left:5717;top:4115;width:5357;height:2" coordorigin="5717,4115" coordsize="5357,2">
              <v:shape style="position:absolute;left:5717;top:4115;width:5357;height:2" coordorigin="5717,4115" coordsize="5357,0" path="m5717,4115l11074,4115e" filled="f" stroked="t" strokeweight=".72pt" strokecolor="#3F3F3F">
                <v:path arrowok="t"/>
              </v:shape>
            </v:group>
            <v:group style="position:absolute;left:11016;top:4122;width:821;height:2" coordorigin="11016,4122" coordsize="821,2">
              <v:shape style="position:absolute;left:11016;top:4122;width:821;height:2" coordorigin="11016,4122" coordsize="821,0" path="m11016,4122l11837,4122e" filled="f" stroked="t" strokeweight=".36pt" strokecolor="#444444">
                <v:path arrowok="t"/>
              </v:shape>
            </v:group>
            <v:group style="position:absolute;left:360;top:4370;width:2030;height:2" coordorigin="360,4370" coordsize="2030,2">
              <v:shape style="position:absolute;left:360;top:4370;width:2030;height:2" coordorigin="360,4370" coordsize="2030,0" path="m360,4370l2390,4370e" filled="f" stroked="t" strokeweight=".72pt" strokecolor="#383B3B">
                <v:path arrowok="t"/>
              </v:shape>
            </v:group>
            <v:group style="position:absolute;left:2354;top:4082;width:2;height:533" coordorigin="2354,4082" coordsize="2,533">
              <v:shape style="position:absolute;left:2354;top:4082;width:2;height:533" coordorigin="2354,4082" coordsize="0,533" path="m2354,4615l2354,4082e" filled="f" stroked="t" strokeweight=".36pt" strokecolor="#2B2F2B">
                <v:path arrowok="t"/>
              </v:shape>
            </v:group>
            <v:group style="position:absolute;left:2275;top:4381;width:3506;height:2" coordorigin="2275,4381" coordsize="3506,2">
              <v:shape style="position:absolute;left:2275;top:4381;width:3506;height:2" coordorigin="2275,4381" coordsize="3506,0" path="m2275,4381l5782,4381e" filled="f" stroked="t" strokeweight=".72pt" strokecolor="#3B3F3F">
                <v:path arrowok="t"/>
              </v:shape>
            </v:group>
            <v:group style="position:absolute;left:5717;top:4396;width:6120;height:2" coordorigin="5717,4396" coordsize="6120,2">
              <v:shape style="position:absolute;left:5717;top:4396;width:6120;height:2" coordorigin="5717,4396" coordsize="6120,0" path="m5717,4396l11837,4396e" filled="f" stroked="t" strokeweight=".72pt" strokecolor="#3F3F3F">
                <v:path arrowok="t"/>
              </v:shape>
            </v:group>
            <v:group style="position:absolute;left:2398;top:4619;width:2592;height:2" coordorigin="2398,4619" coordsize="2592,2">
              <v:shape style="position:absolute;left:2398;top:4619;width:2592;height:2" coordorigin="2398,4619" coordsize="2592,0" path="m2398,4619l4990,4619e" filled="f" stroked="t" strokeweight=".72pt" strokecolor="#3F3F3F">
                <v:path arrowok="t"/>
              </v:shape>
            </v:group>
            <v:group style="position:absolute;left:4666;top:4633;width:4802;height:2" coordorigin="4666,4633" coordsize="4802,2">
              <v:shape style="position:absolute;left:4666;top:4633;width:4802;height:2" coordorigin="4666,4633" coordsize="4802,0" path="m4666,4633l9468,4633e" filled="f" stroked="t" strokeweight=".72pt" strokecolor="#3B3F3F">
                <v:path arrowok="t"/>
              </v:shape>
            </v:group>
            <v:group style="position:absolute;left:9403;top:4633;width:662;height:2" coordorigin="9403,4633" coordsize="662,2">
              <v:shape style="position:absolute;left:9403;top:4633;width:662;height:2" coordorigin="9403,4633" coordsize="662,0" path="m9403,4633l10066,4633e" filled="f" stroked="t" strokeweight=".36pt" strokecolor="#1C1F1F">
                <v:path arrowok="t"/>
              </v:shape>
            </v:group>
            <v:group style="position:absolute;left:10001;top:4637;width:1836;height:2" coordorigin="10001,4637" coordsize="1836,2">
              <v:shape style="position:absolute;left:10001;top:4637;width:1836;height:2" coordorigin="10001,4637" coordsize="1836,0" path="m10001,4637l11837,4637e" filled="f" stroked="t" strokeweight=".72pt" strokecolor="#3F3F3F">
                <v:path arrowok="t"/>
              </v:shape>
            </v:group>
            <v:group style="position:absolute;left:2354;top:4608;width:2;height:1210" coordorigin="2354,4608" coordsize="2,1210">
              <v:shape style="position:absolute;left:2354;top:4608;width:2;height:1210" coordorigin="2354,4608" coordsize="0,1210" path="m2354,5818l2354,4608e" filled="f" stroked="t" strokeweight=".36pt" strokecolor="#000000">
                <v:path arrowok="t"/>
              </v:shape>
            </v:group>
            <v:group style="position:absolute;left:4990;top:4622;width:2;height:1022" coordorigin="4990,4622" coordsize="2,1022">
              <v:shape style="position:absolute;left:4990;top:4622;width:2;height:1022" coordorigin="4990,4622" coordsize="0,1022" path="m4990,5645l4990,4622e" filled="f" stroked="t" strokeweight=".72pt" strokecolor="#444444">
                <v:path arrowok="t"/>
              </v:shape>
            </v:group>
            <v:group style="position:absolute;left:4982;top:5116;width:6862;height:2" coordorigin="4982,5116" coordsize="6862,2">
              <v:shape style="position:absolute;left:4982;top:5116;width:6862;height:2" coordorigin="4982,5116" coordsize="6862,0" path="m4982,5116l11844,5116e" filled="f" stroked="t" strokeweight=".72pt" strokecolor="#3F4444">
                <v:path arrowok="t"/>
              </v:shape>
            </v:group>
            <v:group style="position:absolute;left:7913;top:4622;width:2;height:504" coordorigin="7913,4622" coordsize="2,504">
              <v:shape style="position:absolute;left:7913;top:4622;width:2;height:504" coordorigin="7913,4622" coordsize="0,504" path="m7913,5126l7913,4622e" filled="f" stroked="t" strokeweight=".72pt" strokecolor="#4B4B4B">
                <v:path arrowok="t"/>
              </v:shape>
            </v:group>
            <v:group style="position:absolute;left:4982;top:5360;width:6862;height:2" coordorigin="4982,5360" coordsize="6862,2">
              <v:shape style="position:absolute;left:4982;top:5360;width:6862;height:2" coordorigin="4982,5360" coordsize="6862,0" path="m4982,5360l11844,5360e" filled="f" stroked="t" strokeweight=".72pt" strokecolor="#3F3F3F">
                <v:path arrowok="t"/>
              </v:shape>
            </v:group>
            <v:group style="position:absolute;left:4982;top:5598;width:6854;height:2" coordorigin="4982,5598" coordsize="6854,2">
              <v:shape style="position:absolute;left:4982;top:5598;width:6854;height:2" coordorigin="4982,5598" coordsize="6854,0" path="m4982,5598l11837,5598e" filled="f" stroked="t" strokeweight=".72pt" strokecolor="#444444">
                <v:path arrowok="t"/>
              </v:shape>
            </v:group>
            <v:group style="position:absolute;left:2398;top:5828;width:2599;height:2" coordorigin="2398,5828" coordsize="2599,2">
              <v:shape style="position:absolute;left:2398;top:5828;width:2599;height:2" coordorigin="2398,5828" coordsize="2599,0" path="m2398,5828l4997,5828e" filled="f" stroked="t" strokeweight=".72pt" strokecolor="#444848">
                <v:path arrowok="t"/>
              </v:shape>
            </v:group>
            <v:group style="position:absolute;left:4986;top:5580;width:2;height:274" coordorigin="4986,5580" coordsize="2,274">
              <v:shape style="position:absolute;left:4986;top:5580;width:2;height:274" coordorigin="4986,5580" coordsize="0,274" path="m4986,5854l4986,5580e" filled="f" stroked="t" strokeweight=".36pt" strokecolor="#1F1F1F">
                <v:path arrowok="t"/>
              </v:shape>
            </v:group>
            <v:group style="position:absolute;left:4918;top:5843;width:6919;height:2" coordorigin="4918,5843" coordsize="6919,2">
              <v:shape style="position:absolute;left:4918;top:5843;width:6919;height:2" coordorigin="4918,5843" coordsize="6919,0" path="m4918,5843l11837,5843e" filled="f" stroked="t" strokeweight=".72pt" strokecolor="#444444">
                <v:path arrowok="t"/>
              </v:shape>
            </v:group>
            <v:group style="position:absolute;left:533;top:6070;width:5472;height:2" coordorigin="533,6070" coordsize="5472,2">
              <v:shape style="position:absolute;left:533;top:6070;width:5472;height:2" coordorigin="533,6070" coordsize="5472,0" path="m533,6070l6005,6070e" filled="f" stroked="t" strokeweight=".72pt" strokecolor="#444444">
                <v:path arrowok="t"/>
              </v:shape>
            </v:group>
            <v:group style="position:absolute;left:2354;top:5818;width:2;height:526" coordorigin="2354,5818" coordsize="2,526">
              <v:shape style="position:absolute;left:2354;top:5818;width:2;height:526" coordorigin="2354,5818" coordsize="0,526" path="m2354,6343l2354,5818e" filled="f" stroked="t" strokeweight=".36pt" strokecolor="#444848">
                <v:path arrowok="t"/>
              </v:shape>
            </v:group>
            <v:group style="position:absolute;left:4982;top:5782;width:2;height:1015" coordorigin="4982,5782" coordsize="2,1015">
              <v:shape style="position:absolute;left:4982;top:5782;width:2;height:1015" coordorigin="4982,5782" coordsize="0,1015" path="m4982,6797l4982,5782e" filled="f" stroked="t" strokeweight=".72pt" strokecolor="#484848">
                <v:path arrowok="t"/>
              </v:shape>
            </v:group>
            <v:group style="position:absolute;left:4918;top:6080;width:6919;height:2" coordorigin="4918,6080" coordsize="6919,2">
              <v:shape style="position:absolute;left:4918;top:6080;width:6919;height:2" coordorigin="4918,6080" coordsize="6919,0" path="m4918,6080l11837,6080e" filled="f" stroked="t" strokeweight=".72pt" strokecolor="#3F4444">
                <v:path arrowok="t"/>
              </v:shape>
            </v:group>
            <v:group style="position:absolute;left:11833;top:641;width:2;height:6574" coordorigin="11833,641" coordsize="2,6574">
              <v:shape style="position:absolute;left:11833;top:641;width:2;height:6574" coordorigin="11833,641" coordsize="0,6574" path="m11833,7214l11833,641e" filled="f" stroked="t" strokeweight=".72pt" strokecolor="#ACACAC">
                <v:path arrowok="t"/>
              </v:shape>
            </v:group>
            <v:group style="position:absolute;left:349;top:3334;width:2;height:4190" coordorigin="349,3334" coordsize="2,4190">
              <v:shape style="position:absolute;left:349;top:3334;width:2;height:4190" coordorigin="349,3334" coordsize="0,4190" path="m349,7524l349,3334e" filled="f" stroked="t" strokeweight=".36pt" strokecolor="#646464">
                <v:path arrowok="t"/>
              </v:shape>
            </v:group>
            <v:group style="position:absolute;left:2354;top:6336;width:2;height:439" coordorigin="2354,6336" coordsize="2,439">
              <v:shape style="position:absolute;left:2354;top:6336;width:2;height:439" coordorigin="2354,6336" coordsize="0,439" path="m2354,6775l2354,6336e" filled="f" stroked="t" strokeweight=".36pt" strokecolor="#000000">
                <v:path arrowok="t"/>
              </v:shape>
            </v:group>
            <v:group style="position:absolute;left:2390;top:6541;width:3391;height:2" coordorigin="2390,6541" coordsize="3391,2">
              <v:shape style="position:absolute;left:2390;top:6541;width:3391;height:2" coordorigin="2390,6541" coordsize="3391,0" path="m2390,6541l5782,6541e" filled="f" stroked="t" strokeweight=".72pt" strokecolor="#444444">
                <v:path arrowok="t"/>
              </v:shape>
            </v:group>
            <v:group style="position:absolute;left:5717;top:6552;width:6113;height:2" coordorigin="5717,6552" coordsize="6113,2">
              <v:shape style="position:absolute;left:5717;top:6552;width:6113;height:2" coordorigin="5717,6552" coordsize="6113,0" path="m5717,6552l11830,6552e" filled="f" stroked="t" strokeweight=".72pt" strokecolor="#484B4B">
                <v:path arrowok="t"/>
              </v:shape>
            </v:group>
            <v:group style="position:absolute;left:7906;top:6077;width:2;height:727" coordorigin="7906,6077" coordsize="2,727">
              <v:shape style="position:absolute;left:7906;top:6077;width:2;height:727" coordorigin="7906,6077" coordsize="0,727" path="m7906,6804l7906,6077e" filled="f" stroked="t" strokeweight=".72pt" strokecolor="#3B3B3B">
                <v:path arrowok="t"/>
              </v:shape>
            </v:group>
            <v:group style="position:absolute;left:2390;top:6786;width:4212;height:2" coordorigin="2390,6786" coordsize="4212,2">
              <v:shape style="position:absolute;left:2390;top:6786;width:4212;height:2" coordorigin="2390,6786" coordsize="4212,0" path="m2390,6786l6602,6786e" filled="f" stroked="t" strokeweight=".72pt" strokecolor="#4B5454">
                <v:path arrowok="t"/>
              </v:shape>
            </v:group>
            <v:group style="position:absolute;left:6538;top:6797;width:3355;height:2" coordorigin="6538,6797" coordsize="3355,2">
              <v:shape style="position:absolute;left:6538;top:6797;width:3355;height:2" coordorigin="6538,6797" coordsize="3355,0" path="m6538,6797l9893,6797e" filled="f" stroked="t" strokeweight=".36pt" strokecolor="#3F4844">
                <v:path arrowok="t"/>
              </v:shape>
            </v:group>
            <v:group style="position:absolute;left:9828;top:6793;width:2002;height:2" coordorigin="9828,6793" coordsize="2002,2">
              <v:shape style="position:absolute;left:9828;top:6793;width:2002;height:2" coordorigin="9828,6793" coordsize="2002,0" path="m9828,6793l11830,6793e" filled="f" stroked="t" strokeweight=".72pt" strokecolor="#545757">
                <v:path arrowok="t"/>
              </v:shape>
            </v:group>
            <v:group style="position:absolute;left:346;top:7024;width:4644;height:2" coordorigin="346,7024" coordsize="4644,2">
              <v:shape style="position:absolute;left:346;top:7024;width:4644;height:2" coordorigin="346,7024" coordsize="4644,0" path="m346,7024l4990,7024e" filled="f" stroked="t" strokeweight=".72pt" strokecolor="#4B4F4F">
                <v:path arrowok="t"/>
              </v:shape>
            </v:group>
            <v:group style="position:absolute;left:2354;top:6768;width:2;height:518" coordorigin="2354,6768" coordsize="2,518">
              <v:shape style="position:absolute;left:2354;top:6768;width:2;height:518" coordorigin="2354,6768" coordsize="0,518" path="m2354,7286l2354,6768e" filled="f" stroked="t" strokeweight=".72pt" strokecolor="#4B4F4F">
                <v:path arrowok="t"/>
              </v:shape>
            </v:group>
            <v:group style="position:absolute;left:4925;top:7034;width:6912;height:2" coordorigin="4925,7034" coordsize="6912,2">
              <v:shape style="position:absolute;left:4925;top:7034;width:6912;height:2" coordorigin="4925,7034" coordsize="6912,0" path="m4925,7034l11837,7034e" filled="f" stroked="t" strokeweight=".72pt" strokecolor="#4B4F4F">
                <v:path arrowok="t"/>
              </v:shape>
            </v:group>
            <v:group style="position:absolute;left:346;top:7499;width:4968;height:2" coordorigin="346,7499" coordsize="4968,2">
              <v:shape style="position:absolute;left:346;top:7499;width:4968;height:2" coordorigin="346,7499" coordsize="4968,0" path="m346,7499l5314,7499e" filled="f" stroked="t" strokeweight=".72pt" strokecolor="#545757">
                <v:path arrowok="t"/>
              </v:shape>
            </v:group>
            <v:group style="position:absolute;left:2387;top:7258;width:2;height:1469" coordorigin="2387,7258" coordsize="2,1469">
              <v:shape style="position:absolute;left:2387;top:7258;width:2;height:1469" coordorigin="2387,7258" coordsize="0,1469" path="m2387,8726l2387,7258e" filled="f" stroked="t" strokeweight=".72pt" strokecolor="#4B4B4B">
                <v:path arrowok="t"/>
              </v:shape>
            </v:group>
            <v:group style="position:absolute;left:5256;top:7510;width:6581;height:2" coordorigin="5256,7510" coordsize="6581,2">
              <v:shape style="position:absolute;left:5256;top:7510;width:6581;height:2" coordorigin="5256,7510" coordsize="6581,0" path="m5256,7510l11837,7510e" filled="f" stroked="t" strokeweight=".72pt" strokecolor="#4F5454">
                <v:path arrowok="t"/>
              </v:shape>
            </v:group>
            <v:group style="position:absolute;left:4982;top:7495;width:2;height:310" coordorigin="4982,7495" coordsize="2,310">
              <v:shape style="position:absolute;left:4982;top:7495;width:2;height:310" coordorigin="4982,7495" coordsize="0,310" path="m4982,7805l4982,7495e" filled="f" stroked="t" strokeweight=".72pt" strokecolor="#4B4B4B">
                <v:path arrowok="t"/>
              </v:shape>
            </v:group>
            <v:group style="position:absolute;left:4975;top:7751;width:6854;height:2" coordorigin="4975,7751" coordsize="6854,2">
              <v:shape style="position:absolute;left:4975;top:7751;width:6854;height:2" coordorigin="4975,7751" coordsize="6854,0" path="m4975,7751l11830,7751e" filled="f" stroked="t" strokeweight=".72pt" strokecolor="#484B4B">
                <v:path arrowok="t"/>
              </v:shape>
            </v:group>
            <v:group style="position:absolute;left:11830;top:7229;width:2;height:3557" coordorigin="11830,7229" coordsize="2,3557">
              <v:shape style="position:absolute;left:11830;top:7229;width:2;height:3557" coordorigin="11830,7229" coordsize="0,3557" path="m11830,10786l11830,7229e" filled="f" stroked="t" strokeweight=".72pt" strokecolor="#AFAFAF">
                <v:path arrowok="t"/>
              </v:shape>
            </v:group>
            <v:group style="position:absolute;left:4982;top:7711;width:2;height:526" coordorigin="4982,7711" coordsize="2,526">
              <v:shape style="position:absolute;left:4982;top:7711;width:2;height:526" coordorigin="4982,7711" coordsize="0,526" path="m4982,8237l4982,7711e" filled="f" stroked="t" strokeweight=".36pt" strokecolor="#383834">
                <v:path arrowok="t"/>
              </v:shape>
            </v:group>
            <v:group style="position:absolute;left:4975;top:7992;width:6862;height:2" coordorigin="4975,7992" coordsize="6862,2">
              <v:shape style="position:absolute;left:4975;top:7992;width:6862;height:2" coordorigin="4975,7992" coordsize="6862,0" path="m4975,7992l11837,7992e" filled="f" stroked="t" strokeweight=".72pt" strokecolor="#4B4F4B">
                <v:path arrowok="t"/>
              </v:shape>
            </v:group>
            <v:group style="position:absolute;left:346;top:7610;width:2;height:900" coordorigin="346,7610" coordsize="2,900">
              <v:shape style="position:absolute;left:346;top:7610;width:2;height:900" coordorigin="346,7610" coordsize="0,900" path="m346,8510l346,7610e" filled="f" stroked="t" strokeweight=".72pt" strokecolor="#7C7C7C">
                <v:path arrowok="t"/>
              </v:shape>
            </v:group>
            <v:group style="position:absolute;left:338;top:8219;width:3420;height:2" coordorigin="338,8219" coordsize="3420,2">
              <v:shape style="position:absolute;left:338;top:8219;width:3420;height:2" coordorigin="338,8219" coordsize="3420,0" path="m338,8219l3758,8219e" filled="f" stroked="t" strokeweight=".72pt" strokecolor="#575B60">
                <v:path arrowok="t"/>
              </v:shape>
            </v:group>
            <v:group style="position:absolute;left:3694;top:8233;width:8136;height:2" coordorigin="3694,8233" coordsize="8136,2">
              <v:shape style="position:absolute;left:3694;top:8233;width:8136;height:2" coordorigin="3694,8233" coordsize="8136,0" path="m3694,8233l11830,8233e" filled="f" stroked="t" strokeweight=".72pt" strokecolor="#576060">
                <v:path arrowok="t"/>
              </v:shape>
            </v:group>
            <v:group style="position:absolute;left:338;top:8694;width:4651;height:2" coordorigin="338,8694" coordsize="4651,2">
              <v:shape style="position:absolute;left:338;top:8694;width:4651;height:2" coordorigin="338,8694" coordsize="4651,0" path="m338,8694l4990,8694e" filled="f" stroked="t" strokeweight=".72pt" strokecolor="#4B4F4F">
                <v:path arrowok="t"/>
              </v:shape>
            </v:group>
            <v:group style="position:absolute;left:4838;top:8705;width:6998;height:2" coordorigin="4838,8705" coordsize="6998,2">
              <v:shape style="position:absolute;left:4838;top:8705;width:6998;height:2" coordorigin="4838,8705" coordsize="6998,0" path="m4838,8705l11837,8705e" filled="f" stroked="t" strokeweight=".72pt" strokecolor="#4F544F">
                <v:path arrowok="t"/>
              </v:shape>
            </v:group>
            <v:group style="position:absolute;left:342;top:8647;width:2;height:569" coordorigin="342,8647" coordsize="2,569">
              <v:shape style="position:absolute;left:342;top:8647;width:2;height:569" coordorigin="342,8647" coordsize="0,569" path="m342,9216l342,8647e" filled="f" stroked="t" strokeweight=".36pt" strokecolor="#575757">
                <v:path arrowok="t"/>
              </v:shape>
            </v:group>
            <v:group style="position:absolute;left:2387;top:8647;width:2;height:324" coordorigin="2387,8647" coordsize="2,324">
              <v:shape style="position:absolute;left:2387;top:8647;width:2;height:324" coordorigin="2387,8647" coordsize="0,324" path="m2387,8971l2387,8647e" filled="f" stroked="t" strokeweight=".36pt" strokecolor="#2B2F2F">
                <v:path arrowok="t"/>
              </v:shape>
            </v:group>
            <v:group style="position:absolute;left:338;top:9536;width:2052;height:2" coordorigin="338,9536" coordsize="2052,2">
              <v:shape style="position:absolute;left:338;top:9536;width:2052;height:2" coordorigin="338,9536" coordsize="2052,0" path="m338,9536l2390,9536e" filled="f" stroked="t" strokeweight=".72pt" strokecolor="#383838">
                <v:path arrowok="t"/>
              </v:shape>
            </v:group>
            <v:group style="position:absolute;left:342;top:4975;width:2;height:5566" coordorigin="342,4975" coordsize="2,5566">
              <v:shape style="position:absolute;left:342;top:4975;width:2;height:5566" coordorigin="342,4975" coordsize="0,5566" path="m342,10541l342,4975e" filled="f" stroked="t" strokeweight=".36pt" strokecolor="#646464">
                <v:path arrowok="t"/>
              </v:shape>
            </v:group>
            <v:group style="position:absolute;left:2311;top:9551;width:9526;height:2" coordorigin="2311,9551" coordsize="9526,2">
              <v:shape style="position:absolute;left:2311;top:9551;width:9526;height:2" coordorigin="2311,9551" coordsize="9526,0" path="m2311,9551l11837,9551e" filled="f" stroked="t" strokeweight=".72pt" strokecolor="#3B3B3B">
                <v:path arrowok="t"/>
              </v:shape>
            </v:group>
            <v:group style="position:absolute;left:331;top:9781;width:4658;height:2" coordorigin="331,9781" coordsize="4658,2">
              <v:shape style="position:absolute;left:331;top:9781;width:4658;height:2" coordorigin="331,9781" coordsize="4658,0" path="m331,9781l4990,9781e" filled="f" stroked="t" strokeweight=".72pt" strokecolor="#383B3B">
                <v:path arrowok="t"/>
              </v:shape>
            </v:group>
            <v:group style="position:absolute;left:4925;top:9792;width:857;height:2" coordorigin="4925,9792" coordsize="857,2">
              <v:shape style="position:absolute;left:4925;top:9792;width:857;height:2" coordorigin="4925,9792" coordsize="857,0" path="m4925,9792l5782,9792e" filled="f" stroked="t" strokeweight=".36pt" strokecolor="#282828">
                <v:path arrowok="t"/>
              </v:shape>
            </v:group>
            <v:group style="position:absolute;left:5688;top:9792;width:3780;height:2" coordorigin="5688,9792" coordsize="3780,2">
              <v:shape style="position:absolute;left:5688;top:9792;width:3780;height:2" coordorigin="5688,9792" coordsize="3780,0" path="m5688,9792l9468,9792e" filled="f" stroked="t" strokeweight=".72pt" strokecolor="#3B3F3F">
                <v:path arrowok="t"/>
              </v:shape>
            </v:group>
            <v:group style="position:absolute;left:7013;top:9526;width:2;height:259" coordorigin="7013,9526" coordsize="2,259">
              <v:shape style="position:absolute;left:7013;top:9526;width:2;height:259" coordorigin="7013,9526" coordsize="0,259" path="m7013,9785l7013,9526e" filled="f" stroked="t" strokeweight=".36pt" strokecolor="#383838">
                <v:path arrowok="t"/>
              </v:shape>
            </v:group>
            <v:group style="position:absolute;left:9403;top:9788;width:662;height:2" coordorigin="9403,9788" coordsize="662,2">
              <v:shape style="position:absolute;left:9403;top:9788;width:662;height:2" coordorigin="9403,9788" coordsize="662,0" path="m9403,9788l10066,9788e" filled="f" stroked="t" strokeweight=".36pt" strokecolor="#282828">
                <v:path arrowok="t"/>
              </v:shape>
            </v:group>
            <v:group style="position:absolute;left:10001;top:9792;width:1836;height:2" coordorigin="10001,9792" coordsize="1836,2">
              <v:shape style="position:absolute;left:10001;top:9792;width:1836;height:2" coordorigin="10001,9792" coordsize="1836,0" path="m10001,9792l11837,9792e" filled="f" stroked="t" strokeweight=".72pt" strokecolor="#3B3B3B">
                <v:path arrowok="t"/>
              </v:shape>
            </v:group>
            <v:group style="position:absolute;left:331;top:10026;width:11498;height:2" coordorigin="331,10026" coordsize="11498,2">
              <v:shape style="position:absolute;left:331;top:10026;width:11498;height:2" coordorigin="331,10026" coordsize="11498,0" path="m331,10026l11830,10026e" filled="f" stroked="t" strokeweight=".72pt" strokecolor="#3B3F3F">
                <v:path arrowok="t"/>
              </v:shape>
            </v:group>
            <v:group style="position:absolute;left:11772;top:10037;width:58;height:2" coordorigin="11772,10037" coordsize="58,2">
              <v:shape style="position:absolute;left:11772;top:10037;width:58;height:2" coordorigin="11772,10037" coordsize="58,0" path="m11772,10037l11830,10037e" filled="f" stroked="t" strokeweight=".72pt" strokecolor="#484B4B">
                <v:path arrowok="t"/>
              </v:shape>
            </v:group>
            <v:group style="position:absolute;left:2380;top:4406;width:2;height:10332" coordorigin="2380,4406" coordsize="2,10332">
              <v:shape style="position:absolute;left:2380;top:4406;width:2;height:10332" coordorigin="2380,4406" coordsize="0,10332" path="m2380,14738l2380,4406e" filled="f" stroked="t" strokeweight=".72pt" strokecolor="#444444">
                <v:path arrowok="t"/>
              </v:shape>
            </v:group>
            <v:group style="position:absolute;left:497;top:10494;width:11333;height:2" coordorigin="497,10494" coordsize="11333,2">
              <v:shape style="position:absolute;left:497;top:10494;width:11333;height:2" coordorigin="497,10494" coordsize="11333,0" path="m497,10494l11830,10494e" filled="f" stroked="t" strokeweight=".72pt" strokecolor="#383B3B">
                <v:path arrowok="t"/>
              </v:shape>
            </v:group>
            <v:group style="position:absolute;left:2851;top:10494;width:346;height:2" coordorigin="2851,10494" coordsize="346,2">
              <v:shape style="position:absolute;left:2851;top:10494;width:346;height:2" coordorigin="2851,10494" coordsize="346,0" path="m2851,10494l3197,10494e" filled="f" stroked="t" strokeweight="1.08pt" strokecolor="#545757">
                <v:path arrowok="t"/>
              </v:shape>
            </v:group>
            <v:group style="position:absolute;left:11772;top:10498;width:58;height:2" coordorigin="11772,10498" coordsize="58,2">
              <v:shape style="position:absolute;left:11772;top:10498;width:58;height:2" coordorigin="11772,10498" coordsize="58,0" path="m11772,10498l11830,10498e" filled="f" stroked="t" strokeweight=".72pt" strokecolor="#545454">
                <v:path arrowok="t"/>
              </v:shape>
            </v:group>
            <v:group style="position:absolute;left:324;top:10739;width:9144;height:2" coordorigin="324,10739" coordsize="9144,2">
              <v:shape style="position:absolute;left:324;top:10739;width:9144;height:2" coordorigin="324,10739" coordsize="9144,0" path="m324,10739l9468,10739e" filled="f" stroked="t" strokeweight=".72pt" strokecolor="#3B3F3F">
                <v:path arrowok="t"/>
              </v:shape>
            </v:group>
            <v:group style="position:absolute;left:9403;top:10739;width:288;height:2" coordorigin="9403,10739" coordsize="288,2">
              <v:shape style="position:absolute;left:9403;top:10739;width:288;height:2" coordorigin="9403,10739" coordsize="288,0" path="m9403,10739l9691,10739e" filled="f" stroked="t" strokeweight=".36pt" strokecolor="#1C1F1F">
                <v:path arrowok="t"/>
              </v:shape>
            </v:group>
            <v:group style="position:absolute;left:9626;top:10739;width:2203;height:2" coordorigin="9626,10739" coordsize="2203,2">
              <v:shape style="position:absolute;left:9626;top:10739;width:2203;height:2" coordorigin="9626,10739" coordsize="2203,0" path="m9626,10739l11830,10739e" filled="f" stroked="t" strokeweight=".72pt" strokecolor="#3B3B3B">
                <v:path arrowok="t"/>
              </v:shape>
            </v:group>
            <v:group style="position:absolute;left:1130;top:10728;width:2;height:1728" coordorigin="1130,10728" coordsize="2,1728">
              <v:shape style="position:absolute;left:1130;top:10728;width:2;height:1728" coordorigin="1130,10728" coordsize="0,1728" path="m1130,12456l1130,10728e" filled="f" stroked="t" strokeweight=".72pt" strokecolor="#3B3B3B">
                <v:path arrowok="t"/>
              </v:shape>
            </v:group>
            <v:group style="position:absolute;left:1087;top:11102;width:5033;height:2" coordorigin="1087,11102" coordsize="5033,2">
              <v:shape style="position:absolute;left:1087;top:11102;width:5033;height:2" coordorigin="1087,11102" coordsize="5033,0" path="m1087,11102l6120,11102e" filled="f" stroked="t" strokeweight=".36pt" strokecolor="#484848">
                <v:path arrowok="t"/>
              </v:shape>
            </v:group>
            <v:group style="position:absolute;left:1714;top:10728;width:2;height:1541" coordorigin="1714,10728" coordsize="2,1541">
              <v:shape style="position:absolute;left:1714;top:10728;width:2;height:1541" coordorigin="1714,10728" coordsize="0,1541" path="m1714,12269l1714,10728e" filled="f" stroked="t" strokeweight=".72pt" strokecolor="#444844">
                <v:path arrowok="t"/>
              </v:shape>
            </v:group>
            <v:group style="position:absolute;left:6113;top:11102;width:900;height:2" coordorigin="6113,11102" coordsize="900,2">
              <v:shape style="position:absolute;left:6113;top:11102;width:900;height:2" coordorigin="6113,11102" coordsize="900,0" path="m6113,11102l7013,11102e" filled="f" stroked="t" strokeweight=".36pt" strokecolor="#000000">
                <v:path arrowok="t"/>
              </v:shape>
            </v:group>
            <v:group style="position:absolute;left:7006;top:11102;width:886;height:2" coordorigin="7006,11102" coordsize="886,2">
              <v:shape style="position:absolute;left:7006;top:11102;width:886;height:2" coordorigin="7006,11102" coordsize="886,0" path="m7006,11102l7891,11102e" filled="f" stroked="t" strokeweight=".36pt" strokecolor="#232323">
                <v:path arrowok="t"/>
              </v:shape>
            </v:group>
            <v:group style="position:absolute;left:7438;top:10735;width:2;height:403" coordorigin="7438,10735" coordsize="2,403">
              <v:shape style="position:absolute;left:7438;top:10735;width:2;height:403" coordorigin="7438,10735" coordsize="0,403" path="m7438,11138l7438,10735e" filled="f" stroked="t" strokeweight=".36pt" strokecolor="#444444">
                <v:path arrowok="t"/>
              </v:shape>
            </v:group>
            <v:group style="position:absolute;left:7884;top:11102;width:3931;height:2" coordorigin="7884,11102" coordsize="3931,2">
              <v:shape style="position:absolute;left:7884;top:11102;width:3931;height:2" coordorigin="7884,11102" coordsize="3931,0" path="m7884,11102l11815,11102e" filled="f" stroked="t" strokeweight=".36pt" strokecolor="#000000">
                <v:path arrowok="t"/>
              </v:shape>
            </v:group>
            <v:group style="position:absolute;left:11826;top:10706;width:2;height:1534" coordorigin="11826,10706" coordsize="2,1534">
              <v:shape style="position:absolute;left:11826;top:10706;width:2;height:1534" coordorigin="11826,10706" coordsize="0,1534" path="m11826,12240l11826,10706e" filled="f" stroked="t" strokeweight=".36pt" strokecolor="#9CA0A0">
                <v:path arrowok="t"/>
              </v:shape>
            </v:group>
            <v:group style="position:absolute;left:11801;top:11102;width:86;height:2" coordorigin="11801,11102" coordsize="86,2">
              <v:shape style="position:absolute;left:11801;top:11102;width:86;height:2" coordorigin="11801,11102" coordsize="86,0" path="m11801,11102l11887,11102e" filled="f" stroked="t" strokeweight=".36pt" strokecolor="#9CA0A0">
                <v:path arrowok="t"/>
              </v:shape>
            </v:group>
            <v:group style="position:absolute;left:7434;top:11066;width:2;height:2038" coordorigin="7434,11066" coordsize="2,2038">
              <v:shape style="position:absolute;left:7434;top:11066;width:2;height:2038" coordorigin="7434,11066" coordsize="0,2038" path="m7434,13104l7434,11066e" filled="f" stroked="t" strokeweight=".36pt" strokecolor="#2F2F2F">
                <v:path arrowok="t"/>
              </v:shape>
            </v:group>
            <v:group style="position:absolute;left:328;top:7790;width:2;height:4666" coordorigin="328,7790" coordsize="2,4666">
              <v:shape style="position:absolute;left:328;top:7790;width:2;height:4666" coordorigin="328,7790" coordsize="0,4666" path="m328,12456l328,7790e" filled="f" stroked="t" strokeweight=".36pt" strokecolor="#646464">
                <v:path arrowok="t"/>
              </v:shape>
            </v:group>
            <v:group style="position:absolute;left:1710;top:12211;width:2;height:245" coordorigin="1710,12211" coordsize="2,245">
              <v:shape style="position:absolute;left:1710;top:12211;width:2;height:245" coordorigin="1710,12211" coordsize="0,245" path="m1710,12456l1710,12211e" filled="f" stroked="t" strokeweight=".36pt" strokecolor="#282828">
                <v:path arrowok="t"/>
              </v:shape>
            </v:group>
            <v:group style="position:absolute;left:1127;top:12398;width:2;height:230" coordorigin="1127,12398" coordsize="2,230">
              <v:shape style="position:absolute;left:1127;top:12398;width:2;height:230" coordorigin="1127,12398" coordsize="0,230" path="m1127,12629l1127,12398e" filled="f" stroked="t" strokeweight=".36pt" strokecolor="#181818">
                <v:path arrowok="t"/>
              </v:shape>
            </v:group>
            <v:group style="position:absolute;left:1706;top:12398;width:2;height:1066" coordorigin="1706,12398" coordsize="2,1066">
              <v:shape style="position:absolute;left:1706;top:12398;width:2;height:1066" coordorigin="1706,12398" coordsize="0,1066" path="m1706,13464l1706,12398e" filled="f" stroked="t" strokeweight=".72pt" strokecolor="#444444">
                <v:path arrowok="t"/>
              </v:shape>
            </v:group>
            <v:group style="position:absolute;left:328;top:6077;width:2;height:7459" coordorigin="328,6077" coordsize="2,7459">
              <v:shape style="position:absolute;left:328;top:6077;width:2;height:7459" coordorigin="328,6077" coordsize="0,7459" path="m328,13536l328,6077e" filled="f" stroked="t" strokeweight=".72pt" strokecolor="#676767">
                <v:path arrowok="t"/>
              </v:shape>
            </v:group>
            <v:group style="position:absolute;left:1123;top:12571;width:2;height:1202" coordorigin="1123,12571" coordsize="2,1202">
              <v:shape style="position:absolute;left:1123;top:12571;width:2;height:1202" coordorigin="1123,12571" coordsize="0,1202" path="m1123,13774l1123,12571e" filled="f" stroked="t" strokeweight=".72pt" strokecolor="#3F3F3F">
                <v:path arrowok="t"/>
              </v:shape>
            </v:group>
            <v:group style="position:absolute;left:2365;top:12874;width:2;height:3456" coordorigin="2365,12874" coordsize="2,3456">
              <v:shape style="position:absolute;left:2365;top:12874;width:2;height:3456" coordorigin="2365,12874" coordsize="0,3456" path="m2365,16330l2365,12874e" filled="f" stroked="t" strokeweight=".36pt" strokecolor="#3F3F3F">
                <v:path arrowok="t"/>
              </v:shape>
            </v:group>
            <v:group style="position:absolute;left:317;top:13061;width:2052;height:2" coordorigin="317,13061" coordsize="2052,2">
              <v:shape style="position:absolute;left:317;top:13061;width:2052;height:2" coordorigin="317,13061" coordsize="2052,0" path="m317,13061l2369,13061e" filled="f" stroked="t" strokeweight=".72pt" strokecolor="#3B3B3B">
                <v:path arrowok="t"/>
              </v:shape>
            </v:group>
            <v:group style="position:absolute;left:1703;top:13406;width:2;height:130" coordorigin="1703,13406" coordsize="2,130">
              <v:shape style="position:absolute;left:1703;top:13406;width:2;height:130" coordorigin="1703,13406" coordsize="0,130" path="m1703,13536l1703,13406e" filled="f" stroked="t" strokeweight=".36pt" strokecolor="#181C18">
                <v:path arrowok="t"/>
              </v:shape>
            </v:group>
            <v:group style="position:absolute;left:320;top:13478;width:2;height:497" coordorigin="320,13478" coordsize="2,497">
              <v:shape style="position:absolute;left:320;top:13478;width:2;height:497" coordorigin="320,13478" coordsize="0,497" path="m320,13975l320,13478e" filled="f" stroked="t" strokeweight=".36pt" strokecolor="#484848">
                <v:path arrowok="t"/>
              </v:shape>
            </v:group>
            <v:group style="position:absolute;left:1120;top:13709;width:2;height:209" coordorigin="1120,13709" coordsize="2,209">
              <v:shape style="position:absolute;left:1120;top:13709;width:2;height:209" coordorigin="1120,13709" coordsize="0,209" path="m1120,13918l1120,13709e" filled="f" stroked="t" strokeweight=".36pt" strokecolor="#181818">
                <v:path arrowok="t"/>
              </v:shape>
            </v:group>
            <v:group style="position:absolute;left:1696;top:13478;width:2;height:1742" coordorigin="1696,13478" coordsize="2,1742">
              <v:shape style="position:absolute;left:1696;top:13478;width:2;height:1742" coordorigin="1696,13478" coordsize="0,1742" path="m1696,15221l1696,13478e" filled="f" stroked="t" strokeweight=".72pt" strokecolor="#3F3F3F">
                <v:path arrowok="t"/>
              </v:shape>
            </v:group>
            <v:group style="position:absolute;left:2362;top:11664;width:2;height:4666" coordorigin="2362,11664" coordsize="2,4666">
              <v:shape style="position:absolute;left:2362;top:11664;width:2;height:4666" coordorigin="2362,11664" coordsize="0,4666" path="m2362,16330l2362,11664e" filled="f" stroked="t" strokeweight=".72pt" strokecolor="#484848">
                <v:path arrowok="t"/>
              </v:shape>
            </v:group>
            <v:group style="position:absolute;left:2351;top:14789;width:2;height:252" coordorigin="2351,14789" coordsize="2,252">
              <v:shape style="position:absolute;left:2351;top:14789;width:2;height:252" coordorigin="2351,14789" coordsize="0,252" path="m2351,15041l2351,14789e" filled="f" stroked="t" strokeweight=".36pt" strokecolor="#1F1F1F">
                <v:path arrowok="t"/>
              </v:shape>
            </v:group>
            <v:group style="position:absolute;left:7427;top:13046;width:2;height:3535" coordorigin="7427,13046" coordsize="2,3535">
              <v:shape style="position:absolute;left:7427;top:13046;width:2;height:3535" coordorigin="7427,13046" coordsize="0,3535" path="m7427,16582l7427,13046e" filled="f" stroked="t" strokeweight=".72pt" strokecolor="#545454">
                <v:path arrowok="t"/>
              </v:shape>
            </v:group>
            <v:group style="position:absolute;left:2347;top:14976;width:2;height:1606" coordorigin="2347,14976" coordsize="2,1606">
              <v:shape style="position:absolute;left:2347;top:14976;width:2;height:1606" coordorigin="2347,14976" coordsize="0,1606" path="m2347,16582l2347,14976e" filled="f" stroked="t" strokeweight=".72pt" strokecolor="#4B4B4B">
                <v:path arrowok="t"/>
              </v:shape>
            </v:group>
            <v:group style="position:absolute;left:313;top:7790;width:2;height:7704" coordorigin="313,7790" coordsize="2,7704">
              <v:shape style="position:absolute;left:313;top:7790;width:2;height:7704" coordorigin="313,7790" coordsize="0,7704" path="m313,15494l313,7790e" filled="f" stroked="t" strokeweight=".36pt" strokecolor="#646464">
                <v:path arrowok="t"/>
              </v:shape>
            </v:group>
            <v:group style="position:absolute;left:1688;top:15156;width:2;height:338" coordorigin="1688,15156" coordsize="2,338">
              <v:shape style="position:absolute;left:1688;top:15156;width:2;height:338" coordorigin="1688,15156" coordsize="0,338" path="m1688,15494l1688,15156e" filled="f" stroked="t" strokeweight=".36pt" strokecolor="#2B2B2B">
                <v:path arrowok="t"/>
              </v:shape>
            </v:group>
            <v:group style="position:absolute;left:310;top:15430;width:2;height:1159" coordorigin="310,15430" coordsize="2,1159">
              <v:shape style="position:absolute;left:310;top:15430;width:2;height:1159" coordorigin="310,15430" coordsize="0,1159" path="m310,16589l310,15430e" filled="f" stroked="t" strokeweight=".72pt" strokecolor="#777777">
                <v:path arrowok="t"/>
              </v:shape>
            </v:group>
            <v:group style="position:absolute;left:1685;top:15430;width:2;height:1159" coordorigin="1685,15430" coordsize="2,1159">
              <v:shape style="position:absolute;left:1685;top:15430;width:2;height:1159" coordorigin="1685,15430" coordsize="0,1159" path="m1685,16589l1685,15430e" filled="f" stroked="t" strokeweight=".72pt" strokecolor="#484848">
                <v:path arrowok="t"/>
              </v:shape>
            </v:group>
            <v:group style="position:absolute;left:302;top:16582;width:835;height:2" coordorigin="302,16582" coordsize="835,2">
              <v:shape style="position:absolute;left:302;top:16582;width:835;height:2" coordorigin="302,16582" coordsize="835,0" path="m302,16582l1138,16582e" filled="f" stroked="t" strokeweight=".72pt" strokecolor="#3F4444">
                <v:path arrowok="t"/>
              </v:shape>
            </v:group>
            <v:group style="position:absolute;left:1112;top:12730;width:2;height:3859" coordorigin="1112,12730" coordsize="2,3859">
              <v:shape style="position:absolute;left:1112;top:12730;width:2;height:3859" coordorigin="1112,12730" coordsize="0,3859" path="m1112,16589l1112,12730e" filled="f" stroked="t" strokeweight=".72pt" strokecolor="#3F3F3F">
                <v:path arrowok="t"/>
              </v:shape>
            </v:group>
            <v:group style="position:absolute;left:1642;top:16578;width:749;height:2" coordorigin="1642,16578" coordsize="749,2">
              <v:shape style="position:absolute;left:1642;top:16578;width:749;height:2" coordorigin="1642,16578" coordsize="749,0" path="m1642,16578l2390,16578e" filled="f" stroked="t" strokeweight=".36pt" strokecolor="#232828">
                <v:path arrowok="t"/>
              </v:shape>
            </v:group>
            <v:group style="position:absolute;left:11826;top:12802;width:2;height:3744" coordorigin="11826,12802" coordsize="2,3744">
              <v:shape style="position:absolute;left:11826;top:12802;width:2;height:3744" coordorigin="11826,12802" coordsize="0,3744" path="m11826,16546l11826,12802e" filled="f" stroked="t" strokeweight=".36pt" strokecolor="#AFAFAF">
                <v:path arrowok="t"/>
              </v:shape>
            </v:group>
            <v:group style="position:absolute;left:11819;top:12802;width:2;height:3773" coordorigin="11819,12802" coordsize="2,3773">
              <v:shape style="position:absolute;left:11819;top:12802;width:2;height:3773" coordorigin="11819,12802" coordsize="0,3773" path="m11819,16574l11819,12802e" filled="f" stroked="t" strokeweight=".72pt" strokecolor="#AFAFAF">
                <v:path arrowok="t"/>
              </v:shape>
            </v:group>
            <v:group style="position:absolute;left:5256;top:16578;width:893;height:2" coordorigin="5256,16578" coordsize="893,2">
              <v:shape style="position:absolute;left:5256;top:16578;width:893;height:2" coordorigin="5256,16578" coordsize="893,0" path="m5256,16578l6149,16578e" filled="f" stroked="t" strokeweight=".36pt" strokecolor="#282828">
                <v:path arrowok="t"/>
              </v:shape>
            </v:group>
            <v:group style="position:absolute;left:1058;top:16574;width:10757;height:2" coordorigin="1058,16574" coordsize="10757,2">
              <v:shape style="position:absolute;left:1058;top:16574;width:10757;height:2" coordorigin="1058,16574" coordsize="10757,0" path="m1058,16574l11815,16574e" filled="f" stroked="t" strokeweight=".72pt" strokecolor="#3B3B3B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5"/>
          <w:szCs w:val="15"/>
          <w:color w:val="A3A5A5"/>
          <w:spacing w:val="0"/>
          <w:w w:val="242"/>
        </w:rPr>
        <w:t>'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76" w:right="-5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5"/>
          <w:w w:val="84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8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95"/>
        </w:rPr>
        <w:t>lk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3" w:right="-51"/>
        <w:jc w:val="left"/>
        <w:rPr>
          <w:rFonts w:ascii="Times New Roman" w:hAnsi="Times New Roman" w:cs="Times New Roman" w:eastAsia="Times New Roman"/>
          <w:sz w:val="31"/>
          <w:szCs w:val="31"/>
        </w:rPr>
      </w:pPr>
      <w:rPr/>
      <w:r>
        <w:rPr>
          <w:rFonts w:ascii="Times New Roman" w:hAnsi="Times New Roman" w:cs="Times New Roman" w:eastAsia="Times New Roman"/>
          <w:sz w:val="31"/>
          <w:szCs w:val="31"/>
          <w:color w:val="5D5D5D"/>
          <w:spacing w:val="0"/>
          <w:w w:val="100"/>
          <w:b/>
          <w:bCs/>
        </w:rPr>
        <w:t>AKeri</w:t>
      </w:r>
      <w:r>
        <w:rPr>
          <w:rFonts w:ascii="Times New Roman" w:hAnsi="Times New Roman" w:cs="Times New Roman" w:eastAsia="Times New Roman"/>
          <w:sz w:val="31"/>
          <w:szCs w:val="31"/>
          <w:color w:val="5D5D5D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31"/>
          <w:szCs w:val="31"/>
          <w:color w:val="5D5D5D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color w:val="424444"/>
          <w:spacing w:val="0"/>
          <w:w w:val="100"/>
          <w:b/>
          <w:bCs/>
        </w:rPr>
        <w:t>KÖSE</w:t>
      </w:r>
      <w:r>
        <w:rPr>
          <w:rFonts w:ascii="Times New Roman" w:hAnsi="Times New Roman" w:cs="Times New Roman" w:eastAsia="Times New Roman"/>
          <w:sz w:val="31"/>
          <w:szCs w:val="31"/>
          <w:color w:val="000000"/>
          <w:spacing w:val="0"/>
          <w:w w:val="100"/>
        </w:rPr>
      </w:r>
    </w:p>
    <w:p>
      <w:pPr>
        <w:spacing w:before="0" w:after="0" w:line="227" w:lineRule="exact"/>
        <w:ind w:right="-7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color w:val="797C7C"/>
          <w:spacing w:val="-11"/>
          <w:w w:val="159"/>
        </w:rPr>
        <w:t>I</w:t>
      </w:r>
      <w:r>
        <w:rPr>
          <w:rFonts w:ascii="Arial" w:hAnsi="Arial" w:cs="Arial" w:eastAsia="Arial"/>
          <w:sz w:val="19"/>
          <w:szCs w:val="19"/>
          <w:color w:val="424444"/>
          <w:spacing w:val="10"/>
          <w:w w:val="119"/>
        </w:rPr>
        <w:t>t</w:t>
      </w:r>
      <w:r>
        <w:rPr>
          <w:rFonts w:ascii="Arial" w:hAnsi="Arial" w:cs="Arial" w:eastAsia="Arial"/>
          <w:sz w:val="19"/>
          <w:szCs w:val="19"/>
          <w:color w:val="5D5D5D"/>
          <w:spacing w:val="-6"/>
          <w:w w:val="111"/>
        </w:rPr>
        <w:t>f</w:t>
      </w:r>
      <w:r>
        <w:rPr>
          <w:rFonts w:ascii="Arial" w:hAnsi="Arial" w:cs="Arial" w:eastAsia="Arial"/>
          <w:sz w:val="19"/>
          <w:szCs w:val="19"/>
          <w:color w:val="424444"/>
          <w:spacing w:val="0"/>
          <w:w w:val="98"/>
        </w:rPr>
        <w:t>ai</w:t>
      </w:r>
      <w:r>
        <w:rPr>
          <w:rFonts w:ascii="Arial" w:hAnsi="Arial" w:cs="Arial" w:eastAsia="Arial"/>
          <w:sz w:val="19"/>
          <w:szCs w:val="19"/>
          <w:color w:val="424444"/>
          <w:spacing w:val="-9"/>
          <w:w w:val="98"/>
        </w:rPr>
        <w:t>y</w:t>
      </w:r>
      <w:r>
        <w:rPr>
          <w:rFonts w:ascii="Arial" w:hAnsi="Arial" w:cs="Arial" w:eastAsia="Arial"/>
          <w:sz w:val="19"/>
          <w:szCs w:val="19"/>
          <w:color w:val="5D5D5D"/>
          <w:spacing w:val="0"/>
          <w:w w:val="111"/>
        </w:rPr>
        <w:t>e</w:t>
      </w:r>
      <w:r>
        <w:rPr>
          <w:rFonts w:ascii="Arial" w:hAnsi="Arial" w:cs="Arial" w:eastAsia="Arial"/>
          <w:sz w:val="19"/>
          <w:szCs w:val="19"/>
          <w:color w:val="5D5D5D"/>
          <w:spacing w:val="-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424444"/>
          <w:spacing w:val="0"/>
          <w:w w:val="89"/>
          <w:i/>
        </w:rPr>
        <w:t>K</w:t>
      </w:r>
      <w:r>
        <w:rPr>
          <w:rFonts w:ascii="Arial" w:hAnsi="Arial" w:cs="Arial" w:eastAsia="Arial"/>
          <w:sz w:val="20"/>
          <w:szCs w:val="20"/>
          <w:color w:val="424444"/>
          <w:spacing w:val="5"/>
          <w:w w:val="89"/>
          <w:i/>
        </w:rPr>
        <w:t>u</w:t>
      </w:r>
      <w:r>
        <w:rPr>
          <w:rFonts w:ascii="Arial" w:hAnsi="Arial" w:cs="Arial" w:eastAsia="Arial"/>
          <w:sz w:val="20"/>
          <w:szCs w:val="20"/>
          <w:color w:val="5D5D5D"/>
          <w:spacing w:val="0"/>
          <w:w w:val="89"/>
          <w:i/>
        </w:rPr>
        <w:t>z</w:t>
      </w:r>
      <w:r>
        <w:rPr>
          <w:rFonts w:ascii="Arial" w:hAnsi="Arial" w:cs="Arial" w:eastAsia="Arial"/>
          <w:sz w:val="20"/>
          <w:szCs w:val="20"/>
          <w:color w:val="5D5D5D"/>
          <w:spacing w:val="-5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color w:val="424444"/>
          <w:spacing w:val="0"/>
          <w:w w:val="89"/>
          <w:i/>
        </w:rPr>
        <w:t>y</w:t>
      </w:r>
      <w:r>
        <w:rPr>
          <w:rFonts w:ascii="Arial" w:hAnsi="Arial" w:cs="Arial" w:eastAsia="Arial"/>
          <w:sz w:val="20"/>
          <w:szCs w:val="20"/>
          <w:color w:val="424444"/>
          <w:spacing w:val="-5"/>
          <w:w w:val="89"/>
          <w:i/>
        </w:rPr>
        <w:t> </w:t>
      </w:r>
      <w:r>
        <w:rPr>
          <w:rFonts w:ascii="Arial" w:hAnsi="Arial" w:cs="Arial" w:eastAsia="Arial"/>
          <w:sz w:val="19"/>
          <w:szCs w:val="19"/>
          <w:color w:val="424444"/>
          <w:spacing w:val="0"/>
          <w:w w:val="100"/>
        </w:rPr>
        <w:t>Bölg</w:t>
      </w:r>
      <w:r>
        <w:rPr>
          <w:rFonts w:ascii="Arial" w:hAnsi="Arial" w:cs="Arial" w:eastAsia="Arial"/>
          <w:sz w:val="19"/>
          <w:szCs w:val="19"/>
          <w:color w:val="42444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424444"/>
          <w:spacing w:val="-1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424444"/>
          <w:spacing w:val="0"/>
          <w:w w:val="105"/>
        </w:rPr>
        <w:t>Amiri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" w:right="4954" w:firstLine="-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4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8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RGÜL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0"/>
          <w:w w:val="10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2D2D2D"/>
          <w:spacing w:val="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-3"/>
          <w:w w:val="98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0"/>
          <w:w w:val="104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24444"/>
          <w:spacing w:val="-7"/>
          <w:w w:val="104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5D5D5D"/>
          <w:spacing w:val="0"/>
          <w:w w:val="13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20" w:right="0"/>
          <w:cols w:num="3" w:equalWidth="0">
            <w:col w:w="481" w:space="1804"/>
            <w:col w:w="2082" w:space="906"/>
            <w:col w:w="6407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50" w:lineRule="exact"/>
        <w:ind w:left="641" w:right="-11" w:firstLine="272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8.003807pt;margin-top:-33.683533pt;width:39.893002pt;height:41pt;mso-position-horizontal-relative:page;mso-position-vertical-relative:paragraph;z-index:-7389" type="#_x0000_t202" filled="f" stroked="f">
            <v:textbox inset="0,0,0,0">
              <w:txbxContent>
                <w:p>
                  <w:pPr>
                    <w:spacing w:before="0" w:after="0" w:line="820" w:lineRule="exact"/>
                    <w:ind w:right="-163"/>
                    <w:jc w:val="left"/>
                    <w:rPr>
                      <w:rFonts w:ascii="Arial" w:hAnsi="Arial" w:cs="Arial" w:eastAsia="Arial"/>
                      <w:sz w:val="82"/>
                      <w:szCs w:val="82"/>
                    </w:rPr>
                  </w:pPr>
                  <w:rPr/>
                  <w:r>
                    <w:rPr>
                      <w:rFonts w:ascii="Arial" w:hAnsi="Arial" w:cs="Arial" w:eastAsia="Arial"/>
                      <w:sz w:val="82"/>
                      <w:szCs w:val="82"/>
                      <w:color w:val="444444"/>
                      <w:spacing w:val="0"/>
                      <w:w w:val="175"/>
                      <w:b/>
                      <w:bCs/>
                      <w:position w:val="-1"/>
                    </w:rPr>
                    <w:t>1</w:t>
                  </w:r>
                  <w:r>
                    <w:rPr>
                      <w:rFonts w:ascii="Arial" w:hAnsi="Arial" w:cs="Arial" w:eastAsia="Arial"/>
                      <w:sz w:val="82"/>
                      <w:szCs w:val="82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444444"/>
          <w:spacing w:val="0"/>
          <w:w w:val="116"/>
        </w:rPr>
        <w:t>IZMIR</w:t>
      </w:r>
      <w:r>
        <w:rPr>
          <w:rFonts w:ascii="Arial" w:hAnsi="Arial" w:cs="Arial" w:eastAsia="Arial"/>
          <w:sz w:val="15"/>
          <w:szCs w:val="15"/>
          <w:color w:val="444444"/>
          <w:spacing w:val="0"/>
          <w:w w:val="116"/>
        </w:rPr>
        <w:t> </w:t>
      </w:r>
      <w:r>
        <w:rPr>
          <w:rFonts w:ascii="Arial" w:hAnsi="Arial" w:cs="Arial" w:eastAsia="Arial"/>
          <w:sz w:val="15"/>
          <w:szCs w:val="15"/>
          <w:color w:val="2F2F2F"/>
          <w:spacing w:val="0"/>
          <w:w w:val="106"/>
        </w:rPr>
        <w:t>BÜYÜKŞEHIR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134" w:lineRule="exact"/>
        <w:ind w:right="1261"/>
        <w:jc w:val="righ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498.761108pt;margin-top:6.535175pt;width:28.643855pt;height:.1pt;mso-position-horizontal-relative:page;mso-position-vertical-relative:paragraph;z-index:-7391" coordorigin="9975,131" coordsize="573,2">
            <v:shape style="position:absolute;left:9975;top:131;width:573;height:2" coordorigin="9975,131" coordsize="573,0" path="m9975,131l10548,131e" filled="f" stroked="t" strokeweight="2.864385pt" strokecolor="#909797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0.884064pt;margin-top:3.351356pt;width:31.44777pt;height:16pt;mso-position-horizontal-relative:page;mso-position-vertical-relative:paragraph;z-index:-7388" type="#_x0000_t202" filled="f" stroked="f">
            <v:textbox inset="0,0,0,0">
              <w:txbxContent>
                <w:p>
                  <w:pPr>
                    <w:spacing w:before="0" w:after="0" w:line="320" w:lineRule="exact"/>
                    <w:ind w:right="-88"/>
                    <w:jc w:val="left"/>
                    <w:rPr>
                      <w:rFonts w:ascii="Times New Roman" w:hAnsi="Times New Roman" w:cs="Times New Roman" w:eastAsia="Times New Roman"/>
                      <w:sz w:val="32"/>
                      <w:szCs w:val="3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32"/>
                      <w:szCs w:val="32"/>
                      <w:color w:val="8C9091"/>
                      <w:spacing w:val="-4"/>
                      <w:w w:val="62"/>
                      <w:b/>
                      <w:bCs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sz w:val="32"/>
                      <w:szCs w:val="32"/>
                      <w:color w:val="8C9091"/>
                      <w:spacing w:val="-69"/>
                      <w:w w:val="63"/>
                      <w:b/>
                      <w:bCs/>
                    </w:rPr>
                    <w:t>&amp;</w:t>
                  </w:r>
                  <w:r>
                    <w:rPr>
                      <w:rFonts w:ascii="Times New Roman" w:hAnsi="Times New Roman" w:cs="Times New Roman" w:eastAsia="Times New Roman"/>
                      <w:sz w:val="32"/>
                      <w:szCs w:val="32"/>
                      <w:color w:val="8C9091"/>
                      <w:spacing w:val="-31"/>
                      <w:w w:val="63"/>
                      <w:b/>
                      <w:bCs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32"/>
                      <w:szCs w:val="32"/>
                      <w:color w:val="8C9091"/>
                      <w:spacing w:val="-8"/>
                      <w:w w:val="63"/>
                      <w:b/>
                      <w:bCs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32"/>
                      <w:szCs w:val="32"/>
                      <w:color w:val="8C9091"/>
                      <w:spacing w:val="-15"/>
                      <w:w w:val="63"/>
                      <w:b/>
                      <w:bCs/>
                    </w:rPr>
                    <w:t>;</w:t>
                  </w:r>
                  <w:r>
                    <w:rPr>
                      <w:rFonts w:ascii="Times New Roman" w:hAnsi="Times New Roman" w:cs="Times New Roman" w:eastAsia="Times New Roman"/>
                      <w:sz w:val="32"/>
                      <w:szCs w:val="32"/>
                      <w:color w:val="8C9091"/>
                      <w:spacing w:val="-16"/>
                      <w:w w:val="63"/>
                      <w:b/>
                      <w:bCs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32"/>
                      <w:szCs w:val="32"/>
                      <w:color w:val="8C9091"/>
                      <w:spacing w:val="-130"/>
                      <w:w w:val="63"/>
                      <w:b/>
                      <w:bCs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32"/>
                      <w:szCs w:val="32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4"/>
          <w:szCs w:val="14"/>
          <w:color w:val="8C9091"/>
          <w:spacing w:val="8"/>
          <w:w w:val="125"/>
          <w:b/>
          <w:bCs/>
          <w:position w:val="-2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8C9091"/>
          <w:spacing w:val="0"/>
          <w:w w:val="125"/>
          <w:b/>
          <w:bCs/>
          <w:position w:val="-2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8C9091"/>
          <w:spacing w:val="1"/>
          <w:w w:val="125"/>
          <w:b/>
          <w:bCs/>
          <w:position w:val="-2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color w:val="8C9091"/>
          <w:spacing w:val="0"/>
          <w:w w:val="124"/>
          <w:b/>
          <w:bCs/>
          <w:position w:val="-2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color w:val="8C9091"/>
          <w:spacing w:val="-24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8C9091"/>
          <w:spacing w:val="7"/>
          <w:w w:val="124"/>
          <w:b/>
          <w:bCs/>
          <w:position w:val="-2"/>
        </w:rPr>
        <w:t>ı</w:t>
      </w:r>
      <w:r>
        <w:rPr>
          <w:rFonts w:ascii="Times New Roman" w:hAnsi="Times New Roman" w:cs="Times New Roman" w:eastAsia="Times New Roman"/>
          <w:sz w:val="14"/>
          <w:szCs w:val="14"/>
          <w:color w:val="8C9091"/>
          <w:spacing w:val="2"/>
          <w:w w:val="124"/>
          <w:b/>
          <w:bCs/>
          <w:position w:val="-2"/>
        </w:rPr>
        <w:t>ıı</w:t>
      </w:r>
      <w:r>
        <w:rPr>
          <w:rFonts w:ascii="Times New Roman" w:hAnsi="Times New Roman" w:cs="Times New Roman" w:eastAsia="Times New Roman"/>
          <w:sz w:val="14"/>
          <w:szCs w:val="14"/>
          <w:color w:val="8C9091"/>
          <w:spacing w:val="0"/>
          <w:w w:val="124"/>
          <w:b/>
          <w:bCs/>
          <w:position w:val="-2"/>
        </w:rPr>
        <w:t>ı.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249" w:lineRule="exact"/>
        <w:ind w:left="387" w:right="-20"/>
        <w:jc w:val="left"/>
        <w:tabs>
          <w:tab w:pos="7120" w:val="left"/>
        </w:tabs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7"/>
          <w:w w:val="100"/>
          <w:position w:val="2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2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2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7"/>
          <w:position w:val="2"/>
        </w:rPr>
        <w:t>BÜYÜKŞEHİR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1"/>
          <w:w w:val="107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7"/>
          <w:position w:val="2"/>
        </w:rPr>
        <w:t>BELEDİYESİ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7"/>
          <w:szCs w:val="27"/>
          <w:color w:val="8C9091"/>
          <w:spacing w:val="0"/>
          <w:w w:val="65"/>
          <w:position w:val="1"/>
        </w:rPr>
        <w:t>&gt;.</w:t>
      </w:r>
      <w:r>
        <w:rPr>
          <w:rFonts w:ascii="Times New Roman" w:hAnsi="Times New Roman" w:cs="Times New Roman" w:eastAsia="Times New Roman"/>
          <w:sz w:val="27"/>
          <w:szCs w:val="27"/>
          <w:color w:val="000000"/>
          <w:spacing w:val="0"/>
          <w:w w:val="100"/>
          <w:position w:val="0"/>
        </w:rPr>
      </w:r>
    </w:p>
    <w:p>
      <w:pPr>
        <w:spacing w:before="0" w:after="0" w:line="229" w:lineRule="exact"/>
        <w:ind w:left="5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13"/>
        </w:rPr>
        <w:t>iTFAiYE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7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8"/>
        </w:rPr>
        <w:t>DAİRE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10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6"/>
        </w:rPr>
        <w:t>BAŞKANLIGI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1" w:after="0" w:line="230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itfa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9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Acil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8"/>
        </w:rPr>
        <w:t>Müdahale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7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Şub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6"/>
        </w:rPr>
        <w:t>Müdürlüğü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Sz w:w="11900" w:h="16820"/>
          <w:pgMar w:top="540" w:bottom="280" w:left="240" w:right="80"/>
          <w:cols w:num="2" w:equalWidth="0">
            <w:col w:w="1718" w:space="1493"/>
            <w:col w:w="8369"/>
          </w:cols>
        </w:sectPr>
      </w:pPr>
      <w:rPr/>
    </w:p>
    <w:p>
      <w:pPr>
        <w:spacing w:before="0" w:after="0" w:line="250" w:lineRule="exact"/>
        <w:ind w:left="691" w:right="-20"/>
        <w:jc w:val="left"/>
        <w:tabs>
          <w:tab w:pos="43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5"/>
          <w:szCs w:val="15"/>
          <w:color w:val="595B59"/>
          <w:spacing w:val="0"/>
          <w:w w:val="108"/>
          <w:position w:val="8"/>
        </w:rPr>
        <w:t>BELEDIYESI</w:t>
      </w:r>
      <w:r>
        <w:rPr>
          <w:rFonts w:ascii="Arial" w:hAnsi="Arial" w:cs="Arial" w:eastAsia="Arial"/>
          <w:sz w:val="15"/>
          <w:szCs w:val="15"/>
          <w:color w:val="595B59"/>
          <w:spacing w:val="0"/>
          <w:w w:val="100"/>
          <w:position w:val="8"/>
        </w:rPr>
        <w:tab/>
      </w:r>
      <w:r>
        <w:rPr>
          <w:rFonts w:ascii="Arial" w:hAnsi="Arial" w:cs="Arial" w:eastAsia="Arial"/>
          <w:sz w:val="15"/>
          <w:szCs w:val="15"/>
          <w:color w:val="595B59"/>
          <w:spacing w:val="0"/>
          <w:w w:val="100"/>
          <w:position w:val="8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1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6"/>
          <w:position w:val="-1"/>
        </w:rPr>
        <w:t>RAPORU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50" w:lineRule="exact"/>
        <w:ind w:left="6968" w:right="4445"/>
        <w:jc w:val="center"/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Times New Roman" w:hAnsi="Times New Roman" w:cs="Times New Roman" w:eastAsia="Times New Roman"/>
          <w:sz w:val="25"/>
          <w:szCs w:val="25"/>
          <w:color w:val="B3B8B8"/>
          <w:spacing w:val="0"/>
          <w:w w:val="68"/>
        </w:rPr>
        <w:t>-</w:t>
      </w:r>
      <w:r>
        <w:rPr>
          <w:rFonts w:ascii="Times New Roman" w:hAnsi="Times New Roman" w:cs="Times New Roman" w:eastAsia="Times New Roman"/>
          <w:sz w:val="25"/>
          <w:szCs w:val="25"/>
          <w:color w:val="000000"/>
          <w:spacing w:val="0"/>
          <w:w w:val="100"/>
        </w:rPr>
      </w:r>
    </w:p>
    <w:p>
      <w:pPr>
        <w:spacing w:before="6" w:after="0" w:line="236" w:lineRule="exact"/>
        <w:ind w:left="161" w:right="3686" w:firstLine="-14"/>
        <w:jc w:val="left"/>
        <w:tabs>
          <w:tab w:pos="1700" w:val="left"/>
          <w:tab w:pos="3060" w:val="left"/>
          <w:tab w:pos="4660" w:val="left"/>
          <w:tab w:pos="4800" w:val="left"/>
          <w:tab w:pos="5460" w:val="left"/>
          <w:tab w:pos="7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Ola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Tarihi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14.10.2017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3"/>
          <w:position w:val="0"/>
        </w:rPr>
        <w:t>!Bildirim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1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3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No: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ab/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"/>
          <w:w w:val="111"/>
          <w:position w:val="1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0"/>
          <w:w w:val="55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81"/>
          <w:position w:val="0"/>
        </w:rPr>
        <w:t>!Bi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0"/>
        </w:rPr>
        <w:t>ldirim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8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9:35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3"/>
          <w:position w:val="0"/>
        </w:rPr>
        <w:t>Iret: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Kayıt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Tarihi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4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3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8"/>
          <w:w w:val="93"/>
          <w:position w:val="1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4"/>
          <w:w w:val="133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3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7"/>
          <w:w w:val="93"/>
          <w:position w:val="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.20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55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5"/>
          <w:w w:val="5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4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3"/>
          <w:position w:val="0"/>
        </w:rPr>
        <w:t>!Kayıt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6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55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6"/>
          <w:w w:val="5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0224</w:t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3"/>
          <w:position w:val="1"/>
        </w:rPr>
        <w:t>!Bildi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"/>
          <w:w w:val="94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Ala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3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7"/>
          <w:w w:val="13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7"/>
          <w:position w:val="1"/>
        </w:rPr>
        <w:t>Merkez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5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7"/>
          <w:position w:val="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" w:after="0" w:line="244" w:lineRule="auto"/>
        <w:ind w:left="161" w:right="7255"/>
        <w:jc w:val="left"/>
        <w:tabs>
          <w:tab w:pos="1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Bildirile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Adre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3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Çiğli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A.O.S.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5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1"/>
          <w:w w:val="5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0006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Sk.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5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5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4"/>
          <w:w w:val="5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5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5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ru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Adres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3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3"/>
          <w:w w:val="13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Çi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A.O.S.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8"/>
          <w:position w:val="1"/>
        </w:rPr>
        <w:t>10006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3"/>
          <w:w w:val="98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Sk.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6"/>
          <w:w w:val="63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9" w:lineRule="exact"/>
        <w:ind w:left="161" w:right="-20"/>
        <w:jc w:val="left"/>
        <w:tabs>
          <w:tab w:pos="1540" w:val="left"/>
          <w:tab w:pos="4720" w:val="left"/>
          <w:tab w:pos="77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Türil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İş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yeri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yangını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1"/>
        </w:rPr>
        <w:t>Sınıfı: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4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Sebebi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3"/>
          <w:w w:val="13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Parlama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40" w:right="80"/>
        </w:sectPr>
      </w:pPr>
      <w:rPr/>
    </w:p>
    <w:p>
      <w:pPr>
        <w:spacing w:before="11" w:after="0" w:line="240" w:lineRule="auto"/>
        <w:ind w:left="147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Binada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65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75" w:lineRule="exact"/>
        <w:ind w:right="-20"/>
        <w:jc w:val="left"/>
        <w:tabs>
          <w:tab w:pos="3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4"/>
          <w:position w:val="4"/>
        </w:rPr>
        <w:t>!Yapını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4"/>
          <w:position w:val="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"/>
          <w:w w:val="84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"/>
          <w:w w:val="97"/>
          <w:position w:val="4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94"/>
          <w:position w:val="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0"/>
          <w:w w:val="79"/>
          <w:position w:val="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0"/>
          <w:w w:val="62"/>
          <w:position w:val="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-3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4"/>
        </w:rPr>
        <w:t>i: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3"/>
          <w:position w:val="-4"/>
        </w:rPr>
        <w:t>Kulla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  <w:position w:val="-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5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0"/>
          <w:w w:val="63"/>
          <w:position w:val="-4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-31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4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4"/>
        </w:rPr>
        <w:t>Şe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0"/>
          <w:w w:val="100"/>
          <w:position w:val="-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-4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5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4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3"/>
          <w:w w:val="63"/>
          <w:position w:val="-4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17"/>
          <w:position w:val="-4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4"/>
        </w:rPr>
        <w:t>yeri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28" w:lineRule="exact"/>
        <w:ind w:left="2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3"/>
        </w:rPr>
        <w:t>Betonarme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"/>
          <w:w w:val="100"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3"/>
        </w:rPr>
        <w:t>ag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9"/>
          <w:w w:val="100"/>
          <w:position w:val="-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0"/>
          <w:w w:val="100"/>
          <w:position w:val="-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3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3"/>
        </w:rPr>
        <w:t>Ahşa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3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3"/>
        </w:rPr>
        <w:t>_çeti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3"/>
          <w:w w:val="100"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00"/>
          <w:position w:val="-3"/>
        </w:rPr>
        <w:t>_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13"/>
          <w:w w:val="100"/>
          <w:position w:val="-3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3"/>
        </w:rPr>
        <w:t>iğer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94" w:lineRule="exact"/>
        <w:ind w:left="344" w:right="-20"/>
        <w:jc w:val="left"/>
        <w:tabs>
          <w:tab w:pos="820" w:val="left"/>
          <w:tab w:pos="1440" w:val="left"/>
          <w:tab w:pos="1940" w:val="left"/>
          <w:tab w:pos="2420" w:val="left"/>
          <w:tab w:pos="3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3"/>
          <w:szCs w:val="23"/>
          <w:color w:val="444444"/>
          <w:spacing w:val="0"/>
          <w:w w:val="100"/>
        </w:rPr>
        <w:t>X</w:t>
      </w:r>
      <w:r>
        <w:rPr>
          <w:rFonts w:ascii="Arial" w:hAnsi="Arial" w:cs="Arial" w:eastAsia="Arial"/>
          <w:sz w:val="23"/>
          <w:szCs w:val="23"/>
          <w:color w:val="444444"/>
          <w:spacing w:val="-5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444444"/>
          <w:spacing w:val="0"/>
          <w:w w:val="100"/>
        </w:rPr>
        <w:tab/>
      </w:r>
      <w:r>
        <w:rPr>
          <w:rFonts w:ascii="Arial" w:hAnsi="Arial" w:cs="Arial" w:eastAsia="Arial"/>
          <w:sz w:val="23"/>
          <w:szCs w:val="23"/>
          <w:color w:val="444444"/>
          <w:spacing w:val="0"/>
          <w:w w:val="100"/>
        </w:rPr>
      </w:r>
      <w:r>
        <w:rPr>
          <w:rFonts w:ascii="Arial" w:hAnsi="Arial" w:cs="Arial" w:eastAsia="Arial"/>
          <w:sz w:val="44"/>
          <w:szCs w:val="44"/>
          <w:color w:val="595B59"/>
          <w:spacing w:val="0"/>
          <w:w w:val="54"/>
        </w:rPr>
        <w:t>ı</w:t>
      </w:r>
      <w:r>
        <w:rPr>
          <w:rFonts w:ascii="Arial" w:hAnsi="Arial" w:cs="Arial" w:eastAsia="Arial"/>
          <w:sz w:val="44"/>
          <w:szCs w:val="44"/>
          <w:color w:val="595B59"/>
          <w:spacing w:val="0"/>
          <w:w w:val="100"/>
        </w:rPr>
        <w:tab/>
      </w:r>
      <w:r>
        <w:rPr>
          <w:rFonts w:ascii="Arial" w:hAnsi="Arial" w:cs="Arial" w:eastAsia="Arial"/>
          <w:sz w:val="44"/>
          <w:szCs w:val="44"/>
          <w:color w:val="595B59"/>
          <w:spacing w:val="0"/>
          <w:w w:val="36"/>
        </w:rPr>
        <w:t>ı</w:t>
      </w:r>
      <w:r>
        <w:rPr>
          <w:rFonts w:ascii="Arial" w:hAnsi="Arial" w:cs="Arial" w:eastAsia="Arial"/>
          <w:sz w:val="44"/>
          <w:szCs w:val="44"/>
          <w:color w:val="595B59"/>
          <w:spacing w:val="0"/>
          <w:w w:val="100"/>
        </w:rPr>
        <w:tab/>
      </w:r>
      <w:r>
        <w:rPr>
          <w:rFonts w:ascii="Arial" w:hAnsi="Arial" w:cs="Arial" w:eastAsia="Arial"/>
          <w:sz w:val="44"/>
          <w:szCs w:val="44"/>
          <w:color w:val="595B59"/>
          <w:spacing w:val="0"/>
          <w:w w:val="100"/>
        </w:rPr>
      </w:r>
      <w:r>
        <w:rPr>
          <w:rFonts w:ascii="Arial" w:hAnsi="Arial" w:cs="Arial" w:eastAsia="Arial"/>
          <w:sz w:val="44"/>
          <w:szCs w:val="44"/>
          <w:color w:val="B3B8B8"/>
          <w:spacing w:val="0"/>
          <w:w w:val="56"/>
        </w:rPr>
        <w:t>ı</w:t>
      </w:r>
      <w:r>
        <w:rPr>
          <w:rFonts w:ascii="Arial" w:hAnsi="Arial" w:cs="Arial" w:eastAsia="Arial"/>
          <w:sz w:val="44"/>
          <w:szCs w:val="44"/>
          <w:color w:val="B3B8B8"/>
          <w:spacing w:val="0"/>
          <w:w w:val="100"/>
        </w:rPr>
        <w:tab/>
      </w:r>
      <w:r>
        <w:rPr>
          <w:rFonts w:ascii="Arial" w:hAnsi="Arial" w:cs="Arial" w:eastAsia="Arial"/>
          <w:sz w:val="44"/>
          <w:szCs w:val="44"/>
          <w:color w:val="B3B8B8"/>
          <w:spacing w:val="0"/>
          <w:w w:val="100"/>
        </w:rPr>
      </w:r>
      <w:r>
        <w:rPr>
          <w:rFonts w:ascii="Times New Roman" w:hAnsi="Times New Roman" w:cs="Times New Roman" w:eastAsia="Times New Roman"/>
          <w:sz w:val="10"/>
          <w:szCs w:val="10"/>
          <w:color w:val="444444"/>
          <w:spacing w:val="0"/>
          <w:w w:val="56"/>
        </w:rPr>
        <w:t>J</w:t>
      </w:r>
      <w:r>
        <w:rPr>
          <w:rFonts w:ascii="Times New Roman" w:hAnsi="Times New Roman" w:cs="Times New Roman" w:eastAsia="Times New Roman"/>
          <w:sz w:val="10"/>
          <w:szCs w:val="10"/>
          <w:color w:val="444444"/>
          <w:spacing w:val="-13"/>
          <w:w w:val="56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0"/>
          <w:szCs w:val="10"/>
          <w:color w:val="44444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3"/>
          <w:position w:val="8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  <w:position w:val="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5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0"/>
          <w:w w:val="63"/>
          <w:position w:val="8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0"/>
          <w:w w:val="63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12"/>
          <w:w w:val="63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8"/>
        </w:rPr>
        <w:t>Kontrol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8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8"/>
        </w:rPr>
        <w:t>Altına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6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87"/>
          <w:position w:val="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7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0"/>
          <w:w w:val="78"/>
          <w:position w:val="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-32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8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8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8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8"/>
        </w:rPr>
        <w:t>20:45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40" w:right="80"/>
          <w:cols w:num="2" w:equalWidth="0">
            <w:col w:w="1732" w:space="1795"/>
            <w:col w:w="8053"/>
          </w:cols>
        </w:sectPr>
      </w:pPr>
      <w:rPr/>
    </w:p>
    <w:p>
      <w:pPr>
        <w:spacing w:before="0" w:after="0" w:line="204" w:lineRule="exact"/>
        <w:ind w:left="132" w:right="-20"/>
        <w:jc w:val="left"/>
        <w:tabs>
          <w:tab w:pos="2160" w:val="left"/>
          <w:tab w:pos="5620" w:val="left"/>
          <w:tab w:pos="7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2"/>
        </w:rPr>
        <w:t>!Yana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6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Şeyin:</w:t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ahibi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Tekom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Puk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A.Ş</w:t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12"/>
          <w:w w:val="38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</w:rPr>
        <w:t>Kiracı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1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eya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Kullanan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Kend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1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3" w:after="0" w:line="240" w:lineRule="auto"/>
        <w:ind w:left="205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.Amiri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28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Çvş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Yunus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ASLAN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30" w:lineRule="exact"/>
        <w:ind w:left="132" w:right="2447" w:firstLine="1926"/>
        <w:jc w:val="left"/>
        <w:tabs>
          <w:tab w:pos="2040" w:val="left"/>
          <w:tab w:pos="4680" w:val="left"/>
          <w:tab w:pos="7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9"/>
        </w:rPr>
        <w:t>Sayı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5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6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0"/>
          <w:w w:val="16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6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5"/>
          <w:w w:val="5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9:36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arı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7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8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19:40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piden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  <w:position w:val="0"/>
        </w:rPr>
        <w:t>Plakası: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1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1"/>
          <w:position w:val="0"/>
        </w:rPr>
        <w:t>927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6" w:after="0" w:line="236" w:lineRule="exact"/>
        <w:ind w:left="4615" w:right="3648" w:firstLine="-4468"/>
        <w:jc w:val="both"/>
        <w:tabs>
          <w:tab w:pos="4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4"/>
        </w:rPr>
        <w:t>Ekibin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5"/>
          <w:w w:val="9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1"/>
          <w:w w:val="10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9"/>
          <w:position w:val="0"/>
        </w:rPr>
        <w:t>kt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0"/>
          <w:w w:val="7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4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Arıza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3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3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11"/>
          <w:w w:val="93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3"/>
          <w:position w:val="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3"/>
          <w:position w:val="0"/>
        </w:rPr>
        <w:t>       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8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18"/>
          <w:position w:val="1"/>
        </w:rPr>
        <w:t>:Ge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0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-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  <w:position w:val="1"/>
        </w:rPr>
        <w:t>medi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"/>
          <w:w w:val="6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Acil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Servi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1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0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-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4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17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    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6"/>
          <w:position w:val="0"/>
        </w:rPr>
        <w:t>:Gelmedi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6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2"/>
          <w:w w:val="96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6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1"/>
          <w:w w:val="96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6"/>
          <w:position w:val="0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8"/>
          <w:w w:val="96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0"/>
          <w:w w:val="96"/>
          <w:position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  <w:position w:val="0"/>
        </w:rPr>
        <w:t>Jandarma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2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3"/>
          <w:position w:val="0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8"/>
          <w:w w:val="93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9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3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7"/>
          <w:w w:val="13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Gelmedi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0" w:after="0" w:line="226" w:lineRule="exact"/>
        <w:ind w:left="2066" w:right="-20"/>
        <w:jc w:val="left"/>
        <w:tabs>
          <w:tab w:pos="4600" w:val="left"/>
          <w:tab w:pos="7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  <w:position w:val="-1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6"/>
          <w:w w:val="94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1"/>
          <w:w w:val="94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4"/>
          <w:position w:val="-1"/>
        </w:rPr>
        <w:t>onel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3"/>
          <w:w w:val="94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1"/>
        </w:rPr>
        <w:t>Sayısı: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4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Doğalgaz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1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9"/>
          <w:w w:val="91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1"/>
          <w:position w:val="-1"/>
        </w:rPr>
        <w:t>ibi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0"/>
          <w:w w:val="91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1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2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8"/>
          <w:position w:val="-1"/>
        </w:rPr>
        <w:t>:Gel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6"/>
          <w:w w:val="108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5"/>
          <w:w w:val="103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8"/>
          <w:position w:val="-1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51" w:lineRule="exact"/>
        <w:ind w:left="147" w:right="-20"/>
        <w:jc w:val="left"/>
        <w:tabs>
          <w:tab w:pos="2040" w:val="left"/>
          <w:tab w:pos="4600" w:val="left"/>
          <w:tab w:pos="75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B59"/>
          <w:w w:val="94"/>
        </w:rPr>
        <w:t>Yar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w w:val="95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mcı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9"/>
          <w:w w:val="98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5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Çıkı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19:40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1"/>
        </w:rPr>
        <w:t>!Araç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6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6"/>
          <w:w w:val="9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9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8"/>
          <w:w w:val="9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7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29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29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"/>
          <w:w w:val="129"/>
        </w:rPr>
        <w:t> </w:t>
      </w:r>
      <w:r>
        <w:rPr>
          <w:rFonts w:ascii="Arial" w:hAnsi="Arial" w:cs="Arial" w:eastAsia="Arial"/>
          <w:sz w:val="25"/>
          <w:szCs w:val="25"/>
          <w:color w:val="2F2F2F"/>
          <w:spacing w:val="0"/>
          <w:w w:val="129"/>
        </w:rPr>
        <w:t>ı</w:t>
      </w:r>
      <w:r>
        <w:rPr>
          <w:rFonts w:ascii="Arial" w:hAnsi="Arial" w:cs="Arial" w:eastAsia="Arial"/>
          <w:sz w:val="25"/>
          <w:szCs w:val="25"/>
          <w:color w:val="2F2F2F"/>
          <w:spacing w:val="0"/>
          <w:w w:val="100"/>
        </w:rPr>
        <w:tab/>
      </w:r>
      <w:r>
        <w:rPr>
          <w:rFonts w:ascii="Arial" w:hAnsi="Arial" w:cs="Arial" w:eastAsia="Arial"/>
          <w:sz w:val="25"/>
          <w:szCs w:val="25"/>
          <w:color w:val="2F2F2F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6"/>
          <w:w w:val="9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1"/>
        </w:rPr>
        <w:t>rson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1"/>
        </w:rPr>
        <w:t>Sayı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14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0" w:lineRule="exact"/>
        <w:ind w:left="132" w:right="-20"/>
        <w:jc w:val="left"/>
        <w:tabs>
          <w:tab w:pos="2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B59"/>
          <w:w w:val="123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2"/>
          <w:w w:val="12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2"/>
          <w:w w:val="9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85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9"/>
          <w:w w:val="85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8"/>
          <w:w w:val="127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1"/>
          <w:w w:val="95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03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5"/>
        </w:rPr>
        <w:t>Dön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5"/>
          <w:w w:val="95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95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1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9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0"/>
          <w:w w:val="99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6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1"/>
        </w:rPr>
        <w:t>30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40" w:lineRule="auto"/>
        <w:ind w:left="2059" w:right="-20"/>
        <w:jc w:val="left"/>
        <w:tabs>
          <w:tab w:pos="47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Yardıma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Gele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Plakası: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499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auto"/>
        <w:ind w:left="2066" w:right="-20"/>
        <w:jc w:val="left"/>
        <w:tabs>
          <w:tab w:pos="47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5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Adı-S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adı:</w:t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Çvş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Kurtul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5"/>
          <w:w w:val="96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96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10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ARIK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8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30" w:lineRule="exact"/>
        <w:ind w:left="147" w:right="2783" w:firstLine="-14"/>
        <w:jc w:val="left"/>
        <w:tabs>
          <w:tab w:pos="2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B59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6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9"/>
        </w:rPr>
        <w:t>ayı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7"/>
        </w:rPr>
        <w:t>Göri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6"/>
          <w:w w:val="9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6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8"/>
        </w:rPr>
        <w:t>düğü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  <w:position w:val="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94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6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rine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varıldığınd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3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00"/>
          <w:position w:val="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8"/>
          <w:w w:val="96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5"/>
          <w:w w:val="78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9"/>
          <w:position w:val="1"/>
        </w:rPr>
        <w:t>evii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dumanlı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8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ekilde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yanmakta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olduğ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4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örüldil.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Durum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4" w:after="0" w:line="240" w:lineRule="auto"/>
        <w:ind w:left="4573" w:right="4146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5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8"/>
        </w:rPr>
        <w:t>öndü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7"/>
          <w:w w:val="9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5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7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3"/>
        </w:rPr>
        <w:t>Kulla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8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8"/>
        </w:rPr>
        <w:t>öndü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79"/>
        </w:rPr>
        <w:t>ücU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236" w:lineRule="exact"/>
        <w:ind w:left="132" w:right="-20"/>
        <w:jc w:val="left"/>
        <w:tabs>
          <w:tab w:pos="4600" w:val="left"/>
          <w:tab w:pos="6520" w:val="left"/>
          <w:tab w:pos="81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5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öndürme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Türil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>m3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Köpük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"/>
          <w:w w:val="9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3"/>
          <w:w w:val="95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33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K.K.T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73" w:lineRule="exact"/>
        <w:ind w:left="2123" w:right="-20"/>
        <w:jc w:val="left"/>
        <w:tabs>
          <w:tab w:pos="5080" w:val="left"/>
          <w:tab w:pos="8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2"/>
        </w:rPr>
        <w:t>Sul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2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2"/>
          <w:w w:val="100"/>
          <w:position w:val="-2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2"/>
        </w:rPr>
        <w:t>ndürme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63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0"/>
          <w:w w:val="63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m3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</w:r>
      <w:r>
        <w:rPr>
          <w:rFonts w:ascii="Arial" w:hAnsi="Arial" w:cs="Arial" w:eastAsia="Arial"/>
          <w:sz w:val="25"/>
          <w:szCs w:val="25"/>
          <w:color w:val="2F2F2F"/>
          <w:spacing w:val="9"/>
          <w:w w:val="162"/>
          <w:position w:val="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5"/>
          <w:position w:val="2"/>
        </w:rPr>
        <w:t>Adet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40" w:right="80"/>
        </w:sectPr>
      </w:pPr>
      <w:rPr/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32" w:right="-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Söndürme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Sonundaki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3" w:lineRule="exact"/>
        <w:ind w:left="1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Hasa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Durumu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"/>
          <w:w w:val="101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0"/>
          <w:w w:val="8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4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1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Nedeni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4" w:after="0" w:line="240" w:lineRule="auto"/>
        <w:ind w:left="57" w:right="210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4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7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4"/>
          <w:w w:val="9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8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ycrind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12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Çink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fırınındaki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9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lyafla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0"/>
          <w:w w:val="9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6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6"/>
          <w:w w:val="9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7"/>
          <w:w w:val="9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8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9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nm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4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tır.Tahmiııi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8"/>
        </w:rPr>
        <w:t>Za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"/>
          <w:w w:val="9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iyan: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2000TL.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0" w:lineRule="exact"/>
        <w:ind w:right="61" w:firstLine="7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yerinde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7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tki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6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9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angı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"/>
          <w:w w:val="9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9"/>
          <w:w w:val="94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5"/>
        </w:rPr>
        <w:t>lan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5"/>
          <w:w w:val="9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cı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7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Çink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fırınında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olduğ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9"/>
        </w:rPr>
        <w:t>gör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8"/>
          <w:w w:val="99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11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mü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olup;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4"/>
        </w:rPr>
        <w:t>yapı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6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aştırma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sor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4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turmada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Tekom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Puk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ait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"/>
          <w:w w:val="10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ink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7"/>
          <w:w w:val="99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2"/>
        </w:rPr>
        <w:t>ırını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doğal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gaz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brülöründc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parlaması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lm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asında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cam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2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6"/>
        </w:rPr>
        <w:t>yafları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6"/>
        </w:rPr>
        <w:t>utuşturınası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sonuc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9"/>
          <w:w w:val="10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ıkmı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olabil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7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eği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7"/>
        </w:rPr>
        <w:t>kanaatine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var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1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ldı.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1900" w:h="16820"/>
          <w:pgMar w:top="520" w:bottom="280" w:left="240" w:right="80"/>
          <w:cols w:num="2" w:equalWidth="0">
            <w:col w:w="1856" w:space="182"/>
            <w:col w:w="9542"/>
          </w:cols>
        </w:sectPr>
      </w:pPr>
      <w:rPr/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4" w:lineRule="auto"/>
        <w:ind w:left="132" w:right="4234"/>
        <w:jc w:val="left"/>
        <w:tabs>
          <w:tab w:pos="2140" w:val="left"/>
          <w:tab w:pos="66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6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ortalı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10"/>
          <w:w w:val="11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irketi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1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18"/>
          <w:w w:val="10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Bedeli: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Gereç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bı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6" w:lineRule="exact"/>
        <w:ind w:left="132" w:right="-20"/>
        <w:jc w:val="left"/>
        <w:tabs>
          <w:tab w:pos="2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5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2"/>
          <w:w w:val="9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5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7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6"/>
        </w:rPr>
        <w:t>Murat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8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YGIN'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eslim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1"/>
        </w:rPr>
        <w:t>edild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3"/>
          <w:w w:val="10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163" w:lineRule="exact"/>
        <w:ind w:left="11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5.443604pt;margin-top:8.152153pt;width:41.892177pt;height:67.0pt;mso-position-horizontal-relative:page;mso-position-vertical-relative:paragraph;z-index:-7385" type="#_x0000_t202" filled="f" stroked="f">
            <v:textbox inset="0,0,0,0">
              <w:txbxContent>
                <w:p>
                  <w:pPr>
                    <w:spacing w:before="0" w:after="0" w:line="1340" w:lineRule="exact"/>
                    <w:ind w:right="-241"/>
                    <w:jc w:val="left"/>
                    <w:rPr>
                      <w:rFonts w:ascii="Arial" w:hAnsi="Arial" w:cs="Arial" w:eastAsia="Arial"/>
                      <w:sz w:val="134"/>
                      <w:szCs w:val="134"/>
                    </w:rPr>
                  </w:pPr>
                  <w:rPr/>
                  <w:r>
                    <w:rPr>
                      <w:rFonts w:ascii="Arial" w:hAnsi="Arial" w:cs="Arial" w:eastAsia="Arial"/>
                      <w:sz w:val="134"/>
                      <w:szCs w:val="134"/>
                      <w:color w:val="646EA3"/>
                      <w:spacing w:val="-148"/>
                      <w:w w:val="135"/>
                      <w:position w:val="-1"/>
                    </w:rPr>
                    <w:t>a</w:t>
                  </w:r>
                  <w:r>
                    <w:rPr>
                      <w:rFonts w:ascii="Arial" w:hAnsi="Arial" w:cs="Arial" w:eastAsia="Arial"/>
                      <w:sz w:val="134"/>
                      <w:szCs w:val="134"/>
                      <w:color w:val="B3B8B8"/>
                      <w:spacing w:val="0"/>
                      <w:w w:val="15"/>
                      <w:position w:val="-1"/>
                    </w:rPr>
                    <w:t>.</w:t>
                  </w:r>
                  <w:r>
                    <w:rPr>
                      <w:rFonts w:ascii="Arial" w:hAnsi="Arial" w:cs="Arial" w:eastAsia="Arial"/>
                      <w:sz w:val="134"/>
                      <w:szCs w:val="13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595B59"/>
          <w:w w:val="139"/>
          <w:position w:val="-6"/>
        </w:rPr>
        <w:t>[e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"/>
          <w:w w:val="140"/>
          <w:position w:val="-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87"/>
          <w:position w:val="-6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5"/>
          <w:w w:val="87"/>
          <w:position w:val="-6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85"/>
          <w:position w:val="-6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86"/>
          <w:position w:val="-6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4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1"/>
          <w:position w:val="-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2"/>
          <w:position w:val="-6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4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-6"/>
        </w:rPr>
        <w:t>ild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6"/>
          <w:w w:val="100"/>
          <w:position w:val="-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6"/>
        </w:rPr>
        <w:t>ği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71" w:lineRule="exact"/>
        <w:ind w:left="111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color w:val="595B59"/>
          <w:spacing w:val="0"/>
          <w:w w:val="251"/>
        </w:rPr>
        <w:t>f-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723" w:lineRule="atLeast"/>
        <w:ind w:left="4723" w:right="-20"/>
        <w:jc w:val="left"/>
        <w:tabs>
          <w:tab w:pos="878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Yangına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"/>
          <w:w w:val="9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97"/>
        </w:rPr>
        <w:t>oy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color w:val="595B59"/>
          <w:spacing w:val="0"/>
          <w:w w:val="55"/>
          <w:position w:val="-9"/>
        </w:rPr>
        <w:t>Z</w:t>
      </w:r>
      <w:r>
        <w:rPr>
          <w:rFonts w:ascii="Times New Roman" w:hAnsi="Times New Roman" w:cs="Times New Roman" w:eastAsia="Times New Roman"/>
          <w:sz w:val="30"/>
          <w:szCs w:val="30"/>
          <w:color w:val="595B59"/>
          <w:spacing w:val="4"/>
          <w:w w:val="55"/>
          <w:position w:val="-9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595B59"/>
          <w:spacing w:val="0"/>
          <w:w w:val="55"/>
          <w:position w:val="-9"/>
        </w:rPr>
        <w:t>5</w:t>
      </w:r>
      <w:r>
        <w:rPr>
          <w:rFonts w:ascii="Times New Roman" w:hAnsi="Times New Roman" w:cs="Times New Roman" w:eastAsia="Times New Roman"/>
          <w:sz w:val="30"/>
          <w:szCs w:val="30"/>
          <w:color w:val="595B59"/>
          <w:spacing w:val="0"/>
          <w:w w:val="55"/>
          <w:position w:val="-9"/>
        </w:rPr>
        <w:t>  </w:t>
      </w:r>
      <w:r>
        <w:rPr>
          <w:rFonts w:ascii="Times New Roman" w:hAnsi="Times New Roman" w:cs="Times New Roman" w:eastAsia="Times New Roman"/>
          <w:sz w:val="30"/>
          <w:szCs w:val="30"/>
          <w:color w:val="595B59"/>
          <w:spacing w:val="6"/>
          <w:w w:val="55"/>
          <w:position w:val="-9"/>
        </w:rPr>
        <w:t> </w:t>
      </w:r>
      <w:r>
        <w:rPr>
          <w:rFonts w:ascii="Arial" w:hAnsi="Arial" w:cs="Arial" w:eastAsia="Arial"/>
          <w:sz w:val="27"/>
          <w:szCs w:val="27"/>
          <w:color w:val="595B59"/>
          <w:spacing w:val="18"/>
          <w:w w:val="78"/>
          <w:position w:val="-9"/>
        </w:rPr>
        <w:t>f</w:t>
      </w:r>
      <w:r>
        <w:rPr>
          <w:rFonts w:ascii="Arial" w:hAnsi="Arial" w:cs="Arial" w:eastAsia="Arial"/>
          <w:sz w:val="27"/>
          <w:szCs w:val="27"/>
          <w:color w:val="8C9091"/>
          <w:spacing w:val="-23"/>
          <w:w w:val="121"/>
          <w:position w:val="-9"/>
        </w:rPr>
        <w:t>i</w:t>
      </w:r>
      <w:r>
        <w:rPr>
          <w:rFonts w:ascii="Arial" w:hAnsi="Arial" w:cs="Arial" w:eastAsia="Arial"/>
          <w:sz w:val="27"/>
          <w:szCs w:val="27"/>
          <w:color w:val="707272"/>
          <w:spacing w:val="0"/>
          <w:w w:val="60"/>
          <w:position w:val="-9"/>
        </w:rPr>
        <w:t>rn</w:t>
      </w:r>
      <w:r>
        <w:rPr>
          <w:rFonts w:ascii="Arial" w:hAnsi="Arial" w:cs="Arial" w:eastAsia="Arial"/>
          <w:sz w:val="27"/>
          <w:szCs w:val="27"/>
          <w:color w:val="707272"/>
          <w:spacing w:val="-7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595B59"/>
          <w:spacing w:val="0"/>
          <w:w w:val="59"/>
          <w:position w:val="-9"/>
        </w:rPr>
        <w:t>2017</w:t>
      </w:r>
      <w:r>
        <w:rPr>
          <w:rFonts w:ascii="Times New Roman" w:hAnsi="Times New Roman" w:cs="Times New Roman" w:eastAsia="Times New Roman"/>
          <w:sz w:val="30"/>
          <w:szCs w:val="3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40" w:right="80"/>
        </w:sectPr>
      </w:pPr>
      <w:rPr/>
    </w:p>
    <w:p>
      <w:pPr>
        <w:spacing w:before="0" w:after="0" w:line="815" w:lineRule="atLeast"/>
        <w:ind w:left="132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w w:val="9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"/>
          <w:w w:val="9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66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A1A5A8"/>
          <w:spacing w:val="-2"/>
          <w:w w:val="8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83"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23"/>
          <w:w w:val="8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6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önüşü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822" w:lineRule="atLeas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Tarih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822" w:lineRule="atLeas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5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14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4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017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813" w:lineRule="atLeas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0"/>
        </w:rPr>
        <w:t>!Saati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14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24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4"/>
          <w:w w:val="100"/>
        </w:rPr>
        <w:t> </w:t>
      </w:r>
      <w:r>
        <w:rPr>
          <w:rFonts w:ascii="Arial" w:hAnsi="Arial" w:cs="Arial" w:eastAsia="Arial"/>
          <w:sz w:val="25"/>
          <w:szCs w:val="25"/>
          <w:color w:val="444444"/>
          <w:spacing w:val="-13"/>
          <w:w w:val="16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1"/>
        </w:rPr>
        <w:t>:20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40" w:right="80"/>
          <w:cols w:num="4" w:equalWidth="0">
            <w:col w:w="1334" w:space="703"/>
            <w:col w:w="429" w:space="158"/>
            <w:col w:w="1001" w:space="2315"/>
            <w:col w:w="5640"/>
          </w:cols>
        </w:sectPr>
      </w:pPr>
      <w:rPr/>
    </w:p>
    <w:p>
      <w:pPr>
        <w:spacing w:before="0" w:after="0" w:line="578" w:lineRule="atLeast"/>
        <w:ind w:left="218" w:right="-71"/>
        <w:jc w:val="left"/>
        <w:tabs>
          <w:tab w:pos="900" w:val="left"/>
          <w:tab w:pos="14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Varsa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Ölü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"/>
        </w:rPr>
        <w:t>Yar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0"/>
          <w:w w:val="100"/>
          <w:position w:val="1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585" w:lineRule="atLeast"/>
        <w:ind w:right="-20"/>
        <w:jc w:val="left"/>
        <w:tabs>
          <w:tab w:pos="6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95B59"/>
          <w:w w:val="9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5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C1D1C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9"/>
          <w:w w:val="101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"/>
          <w:w w:val="10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>Grubu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7"/>
          <w:position w:val="1"/>
        </w:rPr>
        <w:t>ONAYLA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98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40" w:right="80"/>
          <w:cols w:num="2" w:equalWidth="0">
            <w:col w:w="1902" w:space="135"/>
            <w:col w:w="9543"/>
          </w:cols>
        </w:sectPr>
      </w:pPr>
      <w:rPr/>
    </w:p>
    <w:p>
      <w:pPr>
        <w:spacing w:before="0" w:after="0" w:line="11" w:lineRule="atLeas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9"/>
        </w:rPr>
        <w:t>mım;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3"/>
          <w:w w:val="109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-11"/>
          <w:w w:val="10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7"/>
        </w:rPr>
        <w:t>Üst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118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2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2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40" w:right="80"/>
          <w:cols w:num="2" w:equalWidth="0">
            <w:col w:w="3218" w:space="1741"/>
            <w:col w:w="6621"/>
          </w:cols>
        </w:sectPr>
      </w:pPr>
      <w:rPr/>
    </w:p>
    <w:p>
      <w:pPr>
        <w:spacing w:before="0" w:after="0" w:line="298" w:lineRule="exact"/>
        <w:ind w:left="2510" w:right="-20"/>
        <w:jc w:val="left"/>
        <w:tabs>
          <w:tab w:pos="3280" w:val="left"/>
          <w:tab w:pos="3840" w:val="left"/>
          <w:tab w:pos="89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5"/>
          <w:szCs w:val="25"/>
          <w:color w:val="8C9091"/>
          <w:spacing w:val="0"/>
          <w:w w:val="32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5"/>
          <w:szCs w:val="25"/>
          <w:color w:val="8C9091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25"/>
          <w:szCs w:val="25"/>
          <w:color w:val="8C9091"/>
          <w:spacing w:val="0"/>
          <w:w w:val="320"/>
          <w:b/>
          <w:bCs/>
          <w:position w:val="-1"/>
        </w:rPr>
        <w:t>İ</w:t>
      </w:r>
      <w:r>
        <w:rPr>
          <w:rFonts w:ascii="Times New Roman" w:hAnsi="Times New Roman" w:cs="Times New Roman" w:eastAsia="Times New Roman"/>
          <w:sz w:val="25"/>
          <w:szCs w:val="25"/>
          <w:color w:val="8C9091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25"/>
          <w:szCs w:val="25"/>
          <w:color w:val="8C9091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21"/>
          <w:szCs w:val="21"/>
          <w:color w:val="A1A5A8"/>
          <w:spacing w:val="0"/>
          <w:w w:val="100"/>
          <w:position w:val="-1"/>
        </w:rPr>
        <w:t>ŞEY}'</w:t>
      </w:r>
      <w:r>
        <w:rPr>
          <w:rFonts w:ascii="Arial" w:hAnsi="Arial" w:cs="Arial" w:eastAsia="Arial"/>
          <w:sz w:val="21"/>
          <w:szCs w:val="21"/>
          <w:color w:val="A1A5A8"/>
          <w:spacing w:val="-37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color w:val="A1A5A8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1"/>
          <w:szCs w:val="21"/>
          <w:color w:val="A1A5A8"/>
          <w:spacing w:val="0"/>
          <w:w w:val="100"/>
          <w:position w:val="-1"/>
        </w:rPr>
      </w:r>
      <w:r>
        <w:rPr>
          <w:rFonts w:ascii="Arial" w:hAnsi="Arial" w:cs="Arial" w:eastAsia="Arial"/>
          <w:sz w:val="18"/>
          <w:szCs w:val="18"/>
          <w:color w:val="8C9091"/>
          <w:spacing w:val="0"/>
          <w:w w:val="100"/>
          <w:i/>
          <w:position w:val="5"/>
        </w:rPr>
        <w:t>1</w:t>
      </w:r>
      <w:r>
        <w:rPr>
          <w:rFonts w:ascii="Arial" w:hAnsi="Arial" w:cs="Arial" w:eastAsia="Arial"/>
          <w:sz w:val="18"/>
          <w:szCs w:val="18"/>
          <w:color w:val="8C9091"/>
          <w:spacing w:val="0"/>
          <w:w w:val="100"/>
          <w:i/>
          <w:position w:val="5"/>
        </w:rPr>
        <w:t>  </w:t>
      </w:r>
      <w:r>
        <w:rPr>
          <w:rFonts w:ascii="Arial" w:hAnsi="Arial" w:cs="Arial" w:eastAsia="Arial"/>
          <w:sz w:val="18"/>
          <w:szCs w:val="18"/>
          <w:color w:val="8C9091"/>
          <w:spacing w:val="0"/>
          <w:w w:val="100"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C9091"/>
          <w:spacing w:val="-3"/>
          <w:w w:val="137"/>
          <w:position w:val="6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6"/>
        </w:rPr>
        <w:t>2017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1" w:after="0" w:line="109" w:lineRule="exact"/>
        <w:ind w:left="132" w:right="-20"/>
        <w:jc w:val="left"/>
        <w:tabs>
          <w:tab w:pos="2480" w:val="left"/>
          <w:tab w:pos="8600" w:val="left"/>
          <w:tab w:pos="8880" w:val="left"/>
          <w:tab w:pos="9300" w:val="left"/>
          <w:tab w:pos="10260" w:val="left"/>
        </w:tabs>
        <w:rPr>
          <w:rFonts w:ascii="Arial" w:hAnsi="Arial" w:cs="Arial" w:eastAsia="Arial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17"/>
          <w:szCs w:val="17"/>
          <w:color w:val="444444"/>
          <w:w w:val="88"/>
          <w:position w:val="-13"/>
        </w:rPr>
        <w:t>İıfai</w:t>
      </w:r>
      <w:r>
        <w:rPr>
          <w:rFonts w:ascii="Times New Roman" w:hAnsi="Times New Roman" w:cs="Times New Roman" w:eastAsia="Times New Roman"/>
          <w:sz w:val="17"/>
          <w:szCs w:val="17"/>
          <w:color w:val="444444"/>
          <w:spacing w:val="-29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707272"/>
          <w:spacing w:val="1"/>
          <w:w w:val="100"/>
          <w:position w:val="-13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color w:val="595B59"/>
          <w:spacing w:val="0"/>
          <w:w w:val="100"/>
          <w:position w:val="-13"/>
        </w:rPr>
        <w:t>cci</w:t>
      </w:r>
      <w:r>
        <w:rPr>
          <w:rFonts w:ascii="Times New Roman" w:hAnsi="Times New Roman" w:cs="Times New Roman" w:eastAsia="Times New Roman"/>
          <w:sz w:val="17"/>
          <w:szCs w:val="17"/>
          <w:color w:val="595B59"/>
          <w:spacing w:val="0"/>
          <w:w w:val="100"/>
          <w:position w:val="-13"/>
        </w:rPr>
        <w:tab/>
      </w:r>
      <w:r>
        <w:rPr>
          <w:rFonts w:ascii="Times New Roman" w:hAnsi="Times New Roman" w:cs="Times New Roman" w:eastAsia="Times New Roman"/>
          <w:sz w:val="17"/>
          <w:szCs w:val="17"/>
          <w:color w:val="595B59"/>
          <w:spacing w:val="0"/>
          <w:w w:val="100"/>
          <w:position w:val="-13"/>
        </w:rPr>
      </w:r>
      <w:r>
        <w:rPr>
          <w:rFonts w:ascii="Arial" w:hAnsi="Arial" w:cs="Arial" w:eastAsia="Arial"/>
          <w:sz w:val="20"/>
          <w:szCs w:val="20"/>
          <w:color w:val="707272"/>
          <w:spacing w:val="0"/>
          <w:w w:val="124"/>
          <w:position w:val="-10"/>
        </w:rPr>
        <w:t>i</w:t>
      </w:r>
      <w:r>
        <w:rPr>
          <w:rFonts w:ascii="Arial" w:hAnsi="Arial" w:cs="Arial" w:eastAsia="Arial"/>
          <w:sz w:val="20"/>
          <w:szCs w:val="20"/>
          <w:color w:val="707272"/>
          <w:spacing w:val="4"/>
          <w:w w:val="124"/>
          <w:position w:val="-10"/>
        </w:rPr>
        <w:t>t</w:t>
      </w:r>
      <w:r>
        <w:rPr>
          <w:rFonts w:ascii="Arial" w:hAnsi="Arial" w:cs="Arial" w:eastAsia="Arial"/>
          <w:sz w:val="20"/>
          <w:szCs w:val="20"/>
          <w:color w:val="8C9091"/>
          <w:spacing w:val="0"/>
          <w:w w:val="124"/>
          <w:position w:val="-10"/>
        </w:rPr>
        <w:t>f</w:t>
      </w:r>
      <w:r>
        <w:rPr>
          <w:rFonts w:ascii="Arial" w:hAnsi="Arial" w:cs="Arial" w:eastAsia="Arial"/>
          <w:sz w:val="20"/>
          <w:szCs w:val="20"/>
          <w:color w:val="8C9091"/>
          <w:spacing w:val="-1"/>
          <w:w w:val="124"/>
          <w:position w:val="-10"/>
        </w:rPr>
        <w:t>a</w:t>
      </w:r>
      <w:r>
        <w:rPr>
          <w:rFonts w:ascii="Arial" w:hAnsi="Arial" w:cs="Arial" w:eastAsia="Arial"/>
          <w:sz w:val="20"/>
          <w:szCs w:val="20"/>
          <w:color w:val="707272"/>
          <w:spacing w:val="0"/>
          <w:w w:val="124"/>
          <w:position w:val="-10"/>
        </w:rPr>
        <w:t>i</w:t>
      </w:r>
      <w:r>
        <w:rPr>
          <w:rFonts w:ascii="Arial" w:hAnsi="Arial" w:cs="Arial" w:eastAsia="Arial"/>
          <w:sz w:val="20"/>
          <w:szCs w:val="20"/>
          <w:color w:val="707272"/>
          <w:spacing w:val="6"/>
          <w:w w:val="124"/>
          <w:position w:val="-10"/>
        </w:rPr>
        <w:t>y</w:t>
      </w:r>
      <w:r>
        <w:rPr>
          <w:rFonts w:ascii="Arial" w:hAnsi="Arial" w:cs="Arial" w:eastAsia="Arial"/>
          <w:sz w:val="20"/>
          <w:szCs w:val="20"/>
          <w:color w:val="8C9091"/>
          <w:spacing w:val="0"/>
          <w:w w:val="124"/>
          <w:position w:val="-10"/>
        </w:rPr>
        <w:t>e</w:t>
      </w:r>
      <w:r>
        <w:rPr>
          <w:rFonts w:ascii="Arial" w:hAnsi="Arial" w:cs="Arial" w:eastAsia="Arial"/>
          <w:sz w:val="20"/>
          <w:szCs w:val="20"/>
          <w:color w:val="8C9091"/>
          <w:spacing w:val="-14"/>
          <w:w w:val="124"/>
          <w:position w:val="-10"/>
        </w:rPr>
        <w:t> </w:t>
      </w:r>
      <w:r>
        <w:rPr>
          <w:rFonts w:ascii="Arial" w:hAnsi="Arial" w:cs="Arial" w:eastAsia="Arial"/>
          <w:sz w:val="20"/>
          <w:szCs w:val="20"/>
          <w:color w:val="8C9091"/>
          <w:spacing w:val="0"/>
          <w:w w:val="100"/>
          <w:position w:val="-10"/>
        </w:rPr>
        <w:t>Kuze</w:t>
      </w:r>
      <w:r>
        <w:rPr>
          <w:rFonts w:ascii="Arial" w:hAnsi="Arial" w:cs="Arial" w:eastAsia="Arial"/>
          <w:sz w:val="20"/>
          <w:szCs w:val="20"/>
          <w:color w:val="8C9091"/>
          <w:spacing w:val="0"/>
          <w:w w:val="100"/>
          <w:position w:val="-10"/>
        </w:rPr>
        <w:t>y</w:t>
      </w:r>
      <w:r>
        <w:rPr>
          <w:rFonts w:ascii="Arial" w:hAnsi="Arial" w:cs="Arial" w:eastAsia="Arial"/>
          <w:sz w:val="20"/>
          <w:szCs w:val="20"/>
          <w:color w:val="8C9091"/>
          <w:spacing w:val="0"/>
          <w:w w:val="100"/>
          <w:position w:val="-10"/>
        </w:rPr>
        <w:t> </w:t>
      </w:r>
      <w:r>
        <w:rPr>
          <w:rFonts w:ascii="Arial" w:hAnsi="Arial" w:cs="Arial" w:eastAsia="Arial"/>
          <w:sz w:val="20"/>
          <w:szCs w:val="20"/>
          <w:color w:val="8C9091"/>
          <w:spacing w:val="20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A1A5A8"/>
          <w:spacing w:val="0"/>
          <w:w w:val="100"/>
          <w:position w:val="-1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color w:val="A1A5A8"/>
          <w:spacing w:val="0"/>
          <w:w w:val="100"/>
          <w:position w:val="-10"/>
        </w:rPr>
        <w:t>)!r</w:t>
      </w:r>
      <w:r>
        <w:rPr>
          <w:rFonts w:ascii="Times New Roman" w:hAnsi="Times New Roman" w:cs="Times New Roman" w:eastAsia="Times New Roman"/>
          <w:sz w:val="20"/>
          <w:szCs w:val="20"/>
          <w:color w:val="A1A5A8"/>
          <w:spacing w:val="-44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A1A5A8"/>
          <w:spacing w:val="0"/>
          <w:w w:val="100"/>
          <w:position w:val="-1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A1A5A8"/>
          <w:spacing w:val="0"/>
          <w:w w:val="100"/>
          <w:position w:val="-10"/>
        </w:rPr>
      </w:r>
      <w:r>
        <w:rPr>
          <w:rFonts w:ascii="Times New Roman" w:hAnsi="Times New Roman" w:cs="Times New Roman" w:eastAsia="Times New Roman"/>
          <w:sz w:val="10"/>
          <w:szCs w:val="10"/>
          <w:color w:val="595B59"/>
          <w:spacing w:val="0"/>
          <w:w w:val="209"/>
          <w:position w:val="-9"/>
        </w:rPr>
        <w:t>·</w:t>
      </w:r>
      <w:r>
        <w:rPr>
          <w:rFonts w:ascii="Times New Roman" w:hAnsi="Times New Roman" w:cs="Times New Roman" w:eastAsia="Times New Roman"/>
          <w:sz w:val="10"/>
          <w:szCs w:val="10"/>
          <w:color w:val="595B59"/>
          <w:spacing w:val="0"/>
          <w:w w:val="100"/>
          <w:position w:val="-9"/>
        </w:rPr>
        <w:tab/>
      </w:r>
      <w:r>
        <w:rPr>
          <w:rFonts w:ascii="Times New Roman" w:hAnsi="Times New Roman" w:cs="Times New Roman" w:eastAsia="Times New Roman"/>
          <w:sz w:val="10"/>
          <w:szCs w:val="10"/>
          <w:color w:val="595B59"/>
          <w:spacing w:val="0"/>
          <w:w w:val="100"/>
          <w:position w:val="-9"/>
        </w:rPr>
      </w:r>
      <w:r>
        <w:rPr>
          <w:rFonts w:ascii="Times New Roman" w:hAnsi="Times New Roman" w:cs="Times New Roman" w:eastAsia="Times New Roman"/>
          <w:sz w:val="10"/>
          <w:szCs w:val="10"/>
          <w:color w:val="2F2F2F"/>
          <w:spacing w:val="0"/>
          <w:w w:val="100"/>
          <w:position w:val="-9"/>
        </w:rPr>
        <w:t>,</w:t>
      </w:r>
      <w:r>
        <w:rPr>
          <w:rFonts w:ascii="Times New Roman" w:hAnsi="Times New Roman" w:cs="Times New Roman" w:eastAsia="Times New Roman"/>
          <w:sz w:val="10"/>
          <w:szCs w:val="10"/>
          <w:color w:val="2F2F2F"/>
          <w:spacing w:val="0"/>
          <w:w w:val="100"/>
          <w:position w:val="-9"/>
        </w:rPr>
        <w:tab/>
      </w:r>
      <w:r>
        <w:rPr>
          <w:rFonts w:ascii="Times New Roman" w:hAnsi="Times New Roman" w:cs="Times New Roman" w:eastAsia="Times New Roman"/>
          <w:sz w:val="10"/>
          <w:szCs w:val="10"/>
          <w:color w:val="2F2F2F"/>
          <w:spacing w:val="0"/>
          <w:w w:val="100"/>
          <w:position w:val="-9"/>
        </w:rPr>
      </w:r>
      <w:r>
        <w:rPr>
          <w:rFonts w:ascii="Times New Roman" w:hAnsi="Times New Roman" w:cs="Times New Roman" w:eastAsia="Times New Roman"/>
          <w:sz w:val="10"/>
          <w:szCs w:val="10"/>
          <w:color w:val="444444"/>
          <w:spacing w:val="0"/>
          <w:w w:val="100"/>
          <w:position w:val="-9"/>
        </w:rPr>
        <w:t>,</w:t>
      </w:r>
      <w:r>
        <w:rPr>
          <w:rFonts w:ascii="Times New Roman" w:hAnsi="Times New Roman" w:cs="Times New Roman" w:eastAsia="Times New Roman"/>
          <w:sz w:val="10"/>
          <w:szCs w:val="10"/>
          <w:color w:val="444444"/>
          <w:spacing w:val="0"/>
          <w:w w:val="100"/>
          <w:position w:val="-9"/>
        </w:rPr>
        <w:t>  </w:t>
      </w:r>
      <w:r>
        <w:rPr>
          <w:rFonts w:ascii="Times New Roman" w:hAnsi="Times New Roman" w:cs="Times New Roman" w:eastAsia="Times New Roman"/>
          <w:sz w:val="10"/>
          <w:szCs w:val="10"/>
          <w:color w:val="444444"/>
          <w:spacing w:val="14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707272"/>
          <w:spacing w:val="0"/>
          <w:w w:val="196"/>
          <w:position w:val="-9"/>
        </w:rPr>
        <w:t>,</w:t>
      </w:r>
      <w:r>
        <w:rPr>
          <w:rFonts w:ascii="Times New Roman" w:hAnsi="Times New Roman" w:cs="Times New Roman" w:eastAsia="Times New Roman"/>
          <w:sz w:val="10"/>
          <w:szCs w:val="10"/>
          <w:color w:val="707272"/>
          <w:spacing w:val="0"/>
          <w:w w:val="100"/>
          <w:position w:val="-9"/>
        </w:rPr>
        <w:tab/>
      </w:r>
      <w:r>
        <w:rPr>
          <w:rFonts w:ascii="Times New Roman" w:hAnsi="Times New Roman" w:cs="Times New Roman" w:eastAsia="Times New Roman"/>
          <w:sz w:val="10"/>
          <w:szCs w:val="10"/>
          <w:color w:val="707272"/>
          <w:spacing w:val="0"/>
          <w:w w:val="100"/>
          <w:position w:val="-9"/>
        </w:rPr>
      </w:r>
      <w:r>
        <w:rPr>
          <w:rFonts w:ascii="Times New Roman" w:hAnsi="Times New Roman" w:cs="Times New Roman" w:eastAsia="Times New Roman"/>
          <w:sz w:val="10"/>
          <w:szCs w:val="10"/>
          <w:color w:val="8C9091"/>
          <w:spacing w:val="0"/>
          <w:w w:val="100"/>
          <w:b/>
          <w:bCs/>
          <w:position w:val="-9"/>
        </w:rPr>
        <w:t>.ı;,.;C</w:t>
      </w:r>
      <w:r>
        <w:rPr>
          <w:rFonts w:ascii="Times New Roman" w:hAnsi="Times New Roman" w:cs="Times New Roman" w:eastAsia="Times New Roman"/>
          <w:sz w:val="10"/>
          <w:szCs w:val="10"/>
          <w:color w:val="8C9091"/>
          <w:spacing w:val="0"/>
          <w:w w:val="100"/>
          <w:b/>
          <w:bCs/>
          <w:position w:val="-9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8C9091"/>
          <w:spacing w:val="0"/>
          <w:w w:val="100"/>
          <w:b/>
          <w:bCs/>
          <w:position w:val="-9"/>
        </w:rPr>
        <w:t>fı</w:t>
      </w:r>
      <w:r>
        <w:rPr>
          <w:rFonts w:ascii="Times New Roman" w:hAnsi="Times New Roman" w:cs="Times New Roman" w:eastAsia="Times New Roman"/>
          <w:sz w:val="10"/>
          <w:szCs w:val="10"/>
          <w:color w:val="8C9091"/>
          <w:spacing w:val="0"/>
          <w:w w:val="101"/>
          <w:b/>
          <w:bCs/>
          <w:position w:val="-9"/>
        </w:rPr>
        <w:t>:·</w:t>
      </w:r>
      <w:r>
        <w:rPr>
          <w:rFonts w:ascii="Times New Roman" w:hAnsi="Times New Roman" w:cs="Times New Roman" w:eastAsia="Times New Roman"/>
          <w:sz w:val="10"/>
          <w:szCs w:val="10"/>
          <w:color w:val="8C9091"/>
          <w:spacing w:val="-14"/>
          <w:w w:val="100"/>
          <w:b/>
          <w:bCs/>
          <w:position w:val="-9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A1A5A8"/>
          <w:spacing w:val="0"/>
          <w:w w:val="87"/>
          <w:b/>
          <w:bCs/>
          <w:position w:val="-9"/>
        </w:rPr>
        <w:t>..</w:t>
      </w:r>
      <w:r>
        <w:rPr>
          <w:rFonts w:ascii="Times New Roman" w:hAnsi="Times New Roman" w:cs="Times New Roman" w:eastAsia="Times New Roman"/>
          <w:sz w:val="10"/>
          <w:szCs w:val="10"/>
          <w:color w:val="A1A5A8"/>
          <w:spacing w:val="-18"/>
          <w:w w:val="100"/>
          <w:b/>
          <w:bCs/>
          <w:position w:val="-9"/>
        </w:rPr>
        <w:t> </w:t>
      </w:r>
      <w:r>
        <w:rPr>
          <w:rFonts w:ascii="Arial" w:hAnsi="Arial" w:cs="Arial" w:eastAsia="Arial"/>
          <w:sz w:val="9"/>
          <w:szCs w:val="9"/>
          <w:color w:val="8C9091"/>
          <w:spacing w:val="0"/>
          <w:w w:val="80"/>
          <w:b/>
          <w:bCs/>
          <w:position w:val="-9"/>
        </w:rPr>
        <w:t>&gt;</w:t>
      </w:r>
      <w:r>
        <w:rPr>
          <w:rFonts w:ascii="Arial" w:hAnsi="Arial" w:cs="Arial" w:eastAsia="Arial"/>
          <w:sz w:val="9"/>
          <w:szCs w:val="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40" w:right="80"/>
        </w:sectPr>
      </w:pPr>
      <w:rPr/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381" w:right="-7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20"/>
          <w:szCs w:val="20"/>
          <w:color w:val="8C9091"/>
          <w:spacing w:val="-11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707272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0"/>
          <w:szCs w:val="20"/>
          <w:color w:val="707272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8C9091"/>
          <w:spacing w:val="0"/>
          <w:w w:val="114"/>
        </w:rPr>
        <w:t>Post</w:t>
      </w:r>
      <w:r>
        <w:rPr>
          <w:rFonts w:ascii="Arial" w:hAnsi="Arial" w:cs="Arial" w:eastAsia="Arial"/>
          <w:sz w:val="19"/>
          <w:szCs w:val="19"/>
          <w:color w:val="8C9091"/>
          <w:spacing w:val="0"/>
          <w:w w:val="114"/>
        </w:rPr>
        <w:t>a</w:t>
      </w:r>
      <w:r>
        <w:rPr>
          <w:rFonts w:ascii="Arial" w:hAnsi="Arial" w:cs="Arial" w:eastAsia="Arial"/>
          <w:sz w:val="19"/>
          <w:szCs w:val="19"/>
          <w:color w:val="8C9091"/>
          <w:spacing w:val="-4"/>
          <w:w w:val="114"/>
        </w:rPr>
        <w:t> </w:t>
      </w:r>
      <w:r>
        <w:rPr>
          <w:rFonts w:ascii="Arial" w:hAnsi="Arial" w:cs="Arial" w:eastAsia="Arial"/>
          <w:sz w:val="19"/>
          <w:szCs w:val="19"/>
          <w:color w:val="8C9091"/>
          <w:spacing w:val="0"/>
          <w:w w:val="114"/>
        </w:rPr>
        <w:t>Grup</w:t>
      </w:r>
      <w:r>
        <w:rPr>
          <w:rFonts w:ascii="Arial" w:hAnsi="Arial" w:cs="Arial" w:eastAsia="Arial"/>
          <w:sz w:val="19"/>
          <w:szCs w:val="19"/>
          <w:color w:val="8C9091"/>
          <w:spacing w:val="-11"/>
          <w:w w:val="114"/>
        </w:rPr>
        <w:t>l</w:t>
      </w:r>
      <w:r>
        <w:rPr>
          <w:rFonts w:ascii="Arial" w:hAnsi="Arial" w:cs="Arial" w:eastAsia="Arial"/>
          <w:sz w:val="19"/>
          <w:szCs w:val="19"/>
          <w:color w:val="B3B8B8"/>
          <w:spacing w:val="0"/>
          <w:w w:val="114"/>
        </w:rPr>
        <w:t>ar</w:t>
      </w:r>
      <w:r>
        <w:rPr>
          <w:rFonts w:ascii="Arial" w:hAnsi="Arial" w:cs="Arial" w:eastAsia="Arial"/>
          <w:sz w:val="19"/>
          <w:szCs w:val="19"/>
          <w:color w:val="B3B8B8"/>
          <w:spacing w:val="59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B3B8B8"/>
          <w:spacing w:val="0"/>
          <w:w w:val="114"/>
        </w:rPr>
        <w:t>/4c.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40" w:lineRule="auto"/>
        <w:ind w:right="-45"/>
        <w:jc w:val="left"/>
        <w:rPr>
          <w:rFonts w:ascii="Arial" w:hAnsi="Arial" w:cs="Arial" w:eastAsia="Arial"/>
          <w:sz w:val="65"/>
          <w:szCs w:val="65"/>
        </w:rPr>
      </w:pPr>
      <w:rPr/>
      <w:r>
        <w:rPr>
          <w:rFonts w:ascii="Arial" w:hAnsi="Arial" w:cs="Arial" w:eastAsia="Arial"/>
          <w:sz w:val="65"/>
          <w:szCs w:val="65"/>
          <w:color w:val="B3B8B8"/>
          <w:spacing w:val="-18"/>
          <w:w w:val="36"/>
          <w:i/>
        </w:rPr>
        <w:t>·</w:t>
      </w:r>
      <w:r>
        <w:rPr>
          <w:rFonts w:ascii="Arial" w:hAnsi="Arial" w:cs="Arial" w:eastAsia="Arial"/>
          <w:sz w:val="65"/>
          <w:szCs w:val="65"/>
          <w:color w:val="565D77"/>
          <w:spacing w:val="0"/>
          <w:w w:val="114"/>
          <w:i/>
        </w:rPr>
        <w:t>(d(</w:t>
      </w:r>
      <w:r>
        <w:rPr>
          <w:rFonts w:ascii="Arial" w:hAnsi="Arial" w:cs="Arial" w:eastAsia="Arial"/>
          <w:sz w:val="65"/>
          <w:szCs w:val="65"/>
          <w:color w:val="000000"/>
          <w:spacing w:val="0"/>
          <w:w w:val="100"/>
        </w:rPr>
      </w:r>
    </w:p>
    <w:p>
      <w:pPr>
        <w:spacing w:before="20" w:after="0" w:line="202" w:lineRule="exact"/>
        <w:ind w:left="415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91"/>
          <w:position w:val="-2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6"/>
          <w:w w:val="91"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1"/>
          <w:position w:val="-2"/>
        </w:rPr>
        <w:t>f.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6"/>
          <w:w w:val="91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98"/>
          <w:position w:val="-2"/>
        </w:rPr>
        <w:t>Çv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8"/>
          <w:w w:val="99"/>
          <w:position w:val="-2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33"/>
          <w:position w:val="-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87" w:lineRule="exact"/>
        <w:ind w:left="43" w:right="-20"/>
        <w:jc w:val="left"/>
        <w:tabs>
          <w:tab w:pos="1500" w:val="left"/>
        </w:tabs>
        <w:rPr>
          <w:rFonts w:ascii="Arial" w:hAnsi="Arial" w:cs="Arial" w:eastAsia="Arial"/>
          <w:sz w:val="25"/>
          <w:szCs w:val="2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2"/>
        </w:rPr>
        <w:t>Itfaıye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2"/>
        </w:rPr>
        <w:t>Bı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2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-2"/>
        </w:rPr>
        <w:t>ıı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0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-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76"/>
          <w:position w:val="-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29"/>
          <w:w w:val="76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2"/>
        </w:rPr>
      </w:r>
      <w:r>
        <w:rPr>
          <w:rFonts w:ascii="Arial" w:hAnsi="Arial" w:cs="Arial" w:eastAsia="Arial"/>
          <w:sz w:val="31"/>
          <w:szCs w:val="31"/>
          <w:color w:val="8C9091"/>
          <w:spacing w:val="0"/>
          <w:w w:val="76"/>
          <w:i/>
          <w:position w:val="-2"/>
        </w:rPr>
        <w:t>$:</w:t>
      </w:r>
      <w:r>
        <w:rPr>
          <w:rFonts w:ascii="Arial" w:hAnsi="Arial" w:cs="Arial" w:eastAsia="Arial"/>
          <w:sz w:val="31"/>
          <w:szCs w:val="31"/>
          <w:color w:val="8C9091"/>
          <w:spacing w:val="44"/>
          <w:w w:val="76"/>
          <w:i/>
          <w:position w:val="-2"/>
        </w:rPr>
        <w:t> </w:t>
      </w:r>
      <w:r>
        <w:rPr>
          <w:rFonts w:ascii="Arial" w:hAnsi="Arial" w:cs="Arial" w:eastAsia="Arial"/>
          <w:sz w:val="25"/>
          <w:szCs w:val="25"/>
          <w:color w:val="8C9091"/>
          <w:spacing w:val="0"/>
          <w:w w:val="93"/>
          <w:position w:val="-2"/>
        </w:rPr>
        <w:t>f'i</w:t>
      </w:r>
      <w:r>
        <w:rPr>
          <w:rFonts w:ascii="Arial" w:hAnsi="Arial" w:cs="Arial" w:eastAsia="Arial"/>
          <w:sz w:val="25"/>
          <w:szCs w:val="25"/>
          <w:color w:val="8C9091"/>
          <w:spacing w:val="-2"/>
          <w:w w:val="93"/>
          <w:position w:val="-2"/>
        </w:rPr>
        <w:t>'</w:t>
      </w:r>
      <w:r>
        <w:rPr>
          <w:rFonts w:ascii="Arial" w:hAnsi="Arial" w:cs="Arial" w:eastAsia="Arial"/>
          <w:sz w:val="25"/>
          <w:szCs w:val="25"/>
          <w:color w:val="A1A5A8"/>
          <w:spacing w:val="0"/>
          <w:w w:val="68"/>
          <w:position w:val="-2"/>
        </w:rPr>
        <w:t>"'""-..</w:t>
      </w:r>
      <w:r>
        <w:rPr>
          <w:rFonts w:ascii="Arial" w:hAnsi="Arial" w:cs="Arial" w:eastAsia="Arial"/>
          <w:sz w:val="25"/>
          <w:szCs w:val="25"/>
          <w:color w:val="000000"/>
          <w:spacing w:val="0"/>
          <w:w w:val="100"/>
          <w:position w:val="0"/>
        </w:rPr>
      </w:r>
    </w:p>
    <w:p>
      <w:pPr>
        <w:spacing w:before="0" w:after="0" w:line="573" w:lineRule="exact"/>
        <w:ind w:right="-20"/>
        <w:jc w:val="left"/>
        <w:tabs>
          <w:tab w:pos="1500" w:val="left"/>
          <w:tab w:pos="2620" w:val="left"/>
        </w:tabs>
        <w:rPr>
          <w:rFonts w:ascii="Times New Roman" w:hAnsi="Times New Roman" w:cs="Times New Roman" w:eastAsia="Times New Roman"/>
          <w:sz w:val="59"/>
          <w:szCs w:val="5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9.708527pt;margin-top:12.934396pt;width:106.436739pt;height:27pt;mso-position-horizontal-relative:page;mso-position-vertical-relative:paragraph;z-index:-7387" type="#_x0000_t202" filled="f" stroked="f">
            <v:textbox inset="0,0,0,0">
              <w:txbxContent>
                <w:p>
                  <w:pPr>
                    <w:spacing w:before="0" w:after="0" w:line="540" w:lineRule="exact"/>
                    <w:ind w:right="-121"/>
                    <w:jc w:val="left"/>
                    <w:tabs>
                      <w:tab w:pos="740" w:val="left"/>
                      <w:tab w:pos="1280" w:val="left"/>
                    </w:tabs>
                    <w:rPr>
                      <w:rFonts w:ascii="Arial" w:hAnsi="Arial" w:cs="Arial" w:eastAsia="Arial"/>
                      <w:sz w:val="54"/>
                      <w:szCs w:val="5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5"/>
                      <w:szCs w:val="25"/>
                      <w:color w:val="595B59"/>
                      <w:spacing w:val="0"/>
                      <w:w w:val="72"/>
                      <w:position w:val="-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z w:val="25"/>
                      <w:szCs w:val="25"/>
                      <w:color w:val="595B59"/>
                      <w:spacing w:val="-5"/>
                      <w:w w:val="72"/>
                      <w:position w:val="-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25"/>
                      <w:szCs w:val="25"/>
                      <w:color w:val="3B426B"/>
                      <w:spacing w:val="0"/>
                      <w:w w:val="72"/>
                      <w:position w:val="-1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sz w:val="25"/>
                      <w:szCs w:val="25"/>
                      <w:color w:val="3B426B"/>
                      <w:spacing w:val="0"/>
                      <w:w w:val="72"/>
                      <w:position w:val="-1"/>
                    </w:rPr>
                    <w:t>\</w:t>
                  </w:r>
                  <w:r>
                    <w:rPr>
                      <w:rFonts w:ascii="Times New Roman" w:hAnsi="Times New Roman" w:cs="Times New Roman" w:eastAsia="Times New Roman"/>
                      <w:sz w:val="25"/>
                      <w:szCs w:val="25"/>
                      <w:color w:val="3B426B"/>
                      <w:spacing w:val="-9"/>
                      <w:w w:val="72"/>
                      <w:position w:val="-1"/>
                    </w:rPr>
                    <w:t>ı</w:t>
                  </w:r>
                  <w:r>
                    <w:rPr>
                      <w:rFonts w:ascii="Times New Roman" w:hAnsi="Times New Roman" w:cs="Times New Roman" w:eastAsia="Times New Roman"/>
                      <w:sz w:val="25"/>
                      <w:szCs w:val="25"/>
                      <w:color w:val="595B59"/>
                      <w:spacing w:val="0"/>
                      <w:w w:val="72"/>
                      <w:position w:val="-1"/>
                    </w:rPr>
                    <w:t>;</w:t>
                  </w:r>
                  <w:r>
                    <w:rPr>
                      <w:rFonts w:ascii="Times New Roman" w:hAnsi="Times New Roman" w:cs="Times New Roman" w:eastAsia="Times New Roman"/>
                      <w:sz w:val="25"/>
                      <w:szCs w:val="25"/>
                      <w:color w:val="595B59"/>
                      <w:spacing w:val="35"/>
                      <w:w w:val="72"/>
                      <w:position w:val="-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595B59"/>
                      <w:spacing w:val="0"/>
                      <w:w w:val="100"/>
                      <w:position w:val="-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595B59"/>
                      <w:spacing w:val="-44"/>
                      <w:w w:val="100"/>
                      <w:position w:val="-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595B59"/>
                      <w:spacing w:val="0"/>
                      <w:w w:val="100"/>
                      <w:position w:val="-1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595B59"/>
                      <w:spacing w:val="0"/>
                      <w:w w:val="100"/>
                      <w:position w:val="-1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A1A5A8"/>
                      <w:spacing w:val="0"/>
                      <w:w w:val="126"/>
                      <w:position w:val="-1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A1A5A8"/>
                      <w:spacing w:val="-25"/>
                      <w:w w:val="126"/>
                      <w:position w:val="-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3"/>
                      <w:szCs w:val="23"/>
                      <w:color w:val="3B426B"/>
                      <w:spacing w:val="0"/>
                      <w:w w:val="100"/>
                      <w:position w:val="-1"/>
                    </w:rPr>
                    <w:t>1'</w:t>
                  </w:r>
                  <w:r>
                    <w:rPr>
                      <w:rFonts w:ascii="Times New Roman" w:hAnsi="Times New Roman" w:cs="Times New Roman" w:eastAsia="Times New Roman"/>
                      <w:sz w:val="23"/>
                      <w:szCs w:val="23"/>
                      <w:color w:val="3B426B"/>
                      <w:spacing w:val="-28"/>
                      <w:w w:val="100"/>
                      <w:position w:val="-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3"/>
                      <w:szCs w:val="23"/>
                      <w:color w:val="3B426B"/>
                      <w:spacing w:val="0"/>
                      <w:w w:val="100"/>
                      <w:position w:val="-1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23"/>
                      <w:szCs w:val="23"/>
                      <w:color w:val="3B426B"/>
                      <w:spacing w:val="0"/>
                      <w:w w:val="100"/>
                      <w:position w:val="-1"/>
                    </w:rPr>
                  </w:r>
                  <w:r>
                    <w:rPr>
                      <w:rFonts w:ascii="Arial" w:hAnsi="Arial" w:cs="Arial" w:eastAsia="Arial"/>
                      <w:sz w:val="54"/>
                      <w:szCs w:val="54"/>
                      <w:color w:val="707272"/>
                      <w:spacing w:val="0"/>
                      <w:w w:val="55"/>
                      <w:i/>
                      <w:position w:val="-1"/>
                    </w:rPr>
                    <w:t>((i</w:t>
                  </w:r>
                  <w:r>
                    <w:rPr>
                      <w:rFonts w:ascii="Arial" w:hAnsi="Arial" w:cs="Arial" w:eastAsia="Arial"/>
                      <w:sz w:val="54"/>
                      <w:szCs w:val="54"/>
                      <w:color w:val="707272"/>
                      <w:spacing w:val="-10"/>
                      <w:w w:val="54"/>
                      <w:i/>
                      <w:position w:val="-1"/>
                    </w:rPr>
                    <w:t>'</w:t>
                  </w:r>
                  <w:r>
                    <w:rPr>
                      <w:rFonts w:ascii="Arial" w:hAnsi="Arial" w:cs="Arial" w:eastAsia="Arial"/>
                      <w:sz w:val="54"/>
                      <w:szCs w:val="54"/>
                      <w:color w:val="A1A5A8"/>
                      <w:spacing w:val="0"/>
                      <w:w w:val="163"/>
                      <w:i/>
                      <w:position w:val="-1"/>
                    </w:rPr>
                    <w:t>\</w:t>
                  </w:r>
                  <w:r>
                    <w:rPr>
                      <w:rFonts w:ascii="Arial" w:hAnsi="Arial" w:cs="Arial" w:eastAsia="Arial"/>
                      <w:sz w:val="54"/>
                      <w:szCs w:val="54"/>
                      <w:color w:val="A1A5A8"/>
                      <w:spacing w:val="0"/>
                      <w:w w:val="65"/>
                      <w:position w:val="-1"/>
                    </w:rPr>
                    <w:t>.</w:t>
                  </w:r>
                  <w:r>
                    <w:rPr>
                      <w:rFonts w:ascii="Arial" w:hAnsi="Arial" w:cs="Arial" w:eastAsia="Arial"/>
                      <w:sz w:val="54"/>
                      <w:szCs w:val="54"/>
                      <w:color w:val="A1A5A8"/>
                      <w:spacing w:val="-57"/>
                      <w:w w:val="100"/>
                      <w:position w:val="-1"/>
                    </w:rPr>
                    <w:t> </w:t>
                  </w:r>
                  <w:r>
                    <w:rPr>
                      <w:rFonts w:ascii="Arial" w:hAnsi="Arial" w:cs="Arial" w:eastAsia="Arial"/>
                      <w:sz w:val="54"/>
                      <w:szCs w:val="54"/>
                      <w:color w:val="8C9091"/>
                      <w:spacing w:val="0"/>
                      <w:w w:val="61"/>
                      <w:position w:val="-1"/>
                    </w:rPr>
                    <w:t>\</w:t>
                  </w:r>
                  <w:r>
                    <w:rPr>
                      <w:rFonts w:ascii="Arial" w:hAnsi="Arial" w:cs="Arial" w:eastAsia="Arial"/>
                      <w:sz w:val="54"/>
                      <w:szCs w:val="5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8"/>
          <w:szCs w:val="28"/>
          <w:color w:val="595B59"/>
          <w:spacing w:val="0"/>
          <w:w w:val="100"/>
          <w:position w:val="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595B59"/>
          <w:spacing w:val="-4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595B5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8"/>
          <w:szCs w:val="28"/>
          <w:color w:val="595B5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59"/>
          <w:szCs w:val="59"/>
          <w:color w:val="707272"/>
          <w:spacing w:val="0"/>
          <w:w w:val="54"/>
          <w:position w:val="1"/>
        </w:rPr>
        <w:t>1fu:</w:t>
      </w:r>
      <w:r>
        <w:rPr>
          <w:rFonts w:ascii="Times New Roman" w:hAnsi="Times New Roman" w:cs="Times New Roman" w:eastAsia="Times New Roman"/>
          <w:sz w:val="59"/>
          <w:szCs w:val="59"/>
          <w:color w:val="707272"/>
          <w:spacing w:val="-24"/>
          <w:w w:val="54"/>
          <w:position w:val="1"/>
        </w:rPr>
        <w:t>:</w:t>
      </w:r>
      <w:r>
        <w:rPr>
          <w:rFonts w:ascii="Times New Roman" w:hAnsi="Times New Roman" w:cs="Times New Roman" w:eastAsia="Times New Roman"/>
          <w:sz w:val="59"/>
          <w:szCs w:val="59"/>
          <w:color w:val="8C9091"/>
          <w:spacing w:val="0"/>
          <w:w w:val="54"/>
          <w:position w:val="1"/>
        </w:rPr>
        <w:t>..</w:t>
      </w:r>
      <w:r>
        <w:rPr>
          <w:rFonts w:ascii="Times New Roman" w:hAnsi="Times New Roman" w:cs="Times New Roman" w:eastAsia="Times New Roman"/>
          <w:sz w:val="59"/>
          <w:szCs w:val="59"/>
          <w:color w:val="8C9091"/>
          <w:spacing w:val="-69"/>
          <w:w w:val="54"/>
          <w:position w:val="1"/>
        </w:rPr>
        <w:t> </w:t>
      </w:r>
      <w:r>
        <w:rPr>
          <w:rFonts w:ascii="Times New Roman" w:hAnsi="Times New Roman" w:cs="Times New Roman" w:eastAsia="Times New Roman"/>
          <w:sz w:val="59"/>
          <w:szCs w:val="59"/>
          <w:color w:val="8C9091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59"/>
          <w:szCs w:val="59"/>
          <w:color w:val="8C9091"/>
          <w:spacing w:val="0"/>
          <w:w w:val="77"/>
          <w:position w:val="1"/>
        </w:rPr>
        <w:t>\</w:t>
      </w:r>
      <w:r>
        <w:rPr>
          <w:rFonts w:ascii="Times New Roman" w:hAnsi="Times New Roman" w:cs="Times New Roman" w:eastAsia="Times New Roman"/>
          <w:sz w:val="59"/>
          <w:szCs w:val="59"/>
          <w:color w:val="000000"/>
          <w:spacing w:val="0"/>
          <w:w w:val="100"/>
          <w:position w:val="0"/>
        </w:rPr>
      </w:r>
    </w:p>
    <w:p>
      <w:pPr>
        <w:spacing w:before="0" w:after="0" w:line="283" w:lineRule="exact"/>
        <w:ind w:right="-20"/>
        <w:jc w:val="left"/>
        <w:tabs>
          <w:tab w:pos="920" w:val="left"/>
          <w:tab w:pos="15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479.426514pt;margin-top:14.436487pt;width:.1pt;height:38.763791pt;mso-position-horizontal-relative:page;mso-position-vertical-relative:paragraph;z-index:-7390" coordorigin="9589,289" coordsize="2,775">
            <v:shape style="position:absolute;left:9589;top:289;width:2;height:775" coordorigin="9589,289" coordsize="0,775" path="m9589,1064l9589,289e" filled="f" stroked="t" strokeweight="1.790241pt" strokecolor="#6067A8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color w:val="707272"/>
          <w:spacing w:val="-25"/>
          <w:w w:val="111"/>
          <w:position w:val="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-61"/>
          <w:w w:val="79"/>
          <w:position w:val="-3"/>
        </w:rPr>
        <w:t>u</w:t>
      </w:r>
      <w:r>
        <w:rPr>
          <w:rFonts w:ascii="Arial" w:hAnsi="Arial" w:cs="Arial" w:eastAsia="Arial"/>
          <w:sz w:val="17"/>
          <w:szCs w:val="17"/>
          <w:color w:val="707272"/>
          <w:spacing w:val="3"/>
          <w:w w:val="110"/>
          <w:position w:val="3"/>
        </w:rPr>
        <w:t>"</w:t>
      </w:r>
      <w:r>
        <w:rPr>
          <w:rFonts w:ascii="Arial" w:hAnsi="Arial" w:cs="Arial" w:eastAsia="Arial"/>
          <w:sz w:val="17"/>
          <w:szCs w:val="17"/>
          <w:color w:val="595B59"/>
          <w:spacing w:val="-80"/>
          <w:w w:val="103"/>
          <w:position w:val="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54"/>
          <w:position w:val="-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53"/>
          <w:position w:val="-3"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3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-1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-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7"/>
          <w:w w:val="100"/>
          <w:position w:val="-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00"/>
          <w:position w:val="-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209"/>
          <w:position w:val="-3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70"/>
          <w:position w:val="-3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70"/>
          <w:position w:val="-3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14"/>
          <w:w w:val="70"/>
          <w:position w:val="-3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color w:val="707272"/>
          <w:spacing w:val="0"/>
          <w:w w:val="130"/>
          <w:i/>
          <w:position w:val="-3"/>
        </w:rPr>
        <w:t>w</w:t>
      </w:r>
      <w:r>
        <w:rPr>
          <w:rFonts w:ascii="Times New Roman" w:hAnsi="Times New Roman" w:cs="Times New Roman" w:eastAsia="Times New Roman"/>
          <w:sz w:val="31"/>
          <w:szCs w:val="31"/>
          <w:color w:val="707272"/>
          <w:spacing w:val="58"/>
          <w:w w:val="130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707272"/>
          <w:spacing w:val="0"/>
          <w:w w:val="130"/>
          <w:i/>
          <w:position w:val="-3"/>
        </w:rPr>
        <w:t>j</w:t>
      </w:r>
      <w:r>
        <w:rPr>
          <w:rFonts w:ascii="Arial" w:hAnsi="Arial" w:cs="Arial" w:eastAsia="Arial"/>
          <w:sz w:val="18"/>
          <w:szCs w:val="18"/>
          <w:color w:val="707272"/>
          <w:spacing w:val="17"/>
          <w:w w:val="130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707272"/>
          <w:spacing w:val="0"/>
          <w:w w:val="60"/>
          <w:position w:val="-3"/>
        </w:rPr>
        <w:t>.</w:t>
      </w:r>
      <w:r>
        <w:rPr>
          <w:rFonts w:ascii="Arial" w:hAnsi="Arial" w:cs="Arial" w:eastAsia="Arial"/>
          <w:sz w:val="18"/>
          <w:szCs w:val="18"/>
          <w:color w:val="707272"/>
          <w:spacing w:val="-29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8C9091"/>
          <w:spacing w:val="-14"/>
          <w:w w:val="51"/>
          <w:position w:val="3"/>
        </w:rPr>
        <w:t>ı</w:t>
      </w:r>
      <w:r>
        <w:rPr>
          <w:rFonts w:ascii="Arial" w:hAnsi="Arial" w:cs="Arial" w:eastAsia="Arial"/>
          <w:sz w:val="18"/>
          <w:szCs w:val="18"/>
          <w:color w:val="707272"/>
          <w:spacing w:val="-7"/>
          <w:w w:val="51"/>
          <w:position w:val="-3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8C9091"/>
          <w:spacing w:val="-5"/>
          <w:w w:val="51"/>
          <w:position w:val="3"/>
        </w:rPr>
        <w:t>:</w:t>
      </w:r>
      <w:r>
        <w:rPr>
          <w:rFonts w:ascii="Times New Roman" w:hAnsi="Times New Roman" w:cs="Times New Roman" w:eastAsia="Times New Roman"/>
          <w:sz w:val="17"/>
          <w:szCs w:val="17"/>
          <w:color w:val="8C9091"/>
          <w:spacing w:val="0"/>
          <w:w w:val="51"/>
          <w:position w:val="3"/>
        </w:rPr>
        <w:t>..:</w:t>
      </w:r>
      <w:r>
        <w:rPr>
          <w:rFonts w:ascii="Times New Roman" w:hAnsi="Times New Roman" w:cs="Times New Roman" w:eastAsia="Times New Roman"/>
          <w:sz w:val="17"/>
          <w:szCs w:val="17"/>
          <w:color w:val="8C9091"/>
          <w:spacing w:val="0"/>
          <w:w w:val="51"/>
          <w:position w:val="3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color w:val="8C9091"/>
          <w:spacing w:val="12"/>
          <w:w w:val="51"/>
          <w:position w:val="3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707272"/>
          <w:spacing w:val="0"/>
          <w:w w:val="199"/>
          <w:position w:val="-3"/>
        </w:rPr>
        <w:t>Q</w:t>
      </w:r>
      <w:r>
        <w:rPr>
          <w:rFonts w:ascii="Times New Roman" w:hAnsi="Times New Roman" w:cs="Times New Roman" w:eastAsia="Times New Roman"/>
          <w:sz w:val="10"/>
          <w:szCs w:val="10"/>
          <w:color w:val="707272"/>
          <w:spacing w:val="7"/>
          <w:w w:val="199"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07272"/>
          <w:spacing w:val="0"/>
          <w:w w:val="76"/>
          <w:i/>
          <w:position w:val="-3"/>
        </w:rPr>
        <w:t>:ı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40" w:right="80"/>
          <w:cols w:num="3" w:equalWidth="0">
            <w:col w:w="4323" w:space="221"/>
            <w:col w:w="1058" w:space="2952"/>
            <w:col w:w="3026"/>
          </w:cols>
        </w:sectPr>
      </w:pPr>
      <w:rPr/>
    </w:p>
    <w:p>
      <w:pPr>
        <w:spacing w:before="20" w:after="0" w:line="55" w:lineRule="exact"/>
        <w:ind w:right="-20"/>
        <w:jc w:val="right"/>
        <w:rPr>
          <w:rFonts w:ascii="Arial" w:hAnsi="Arial" w:cs="Arial" w:eastAsia="Arial"/>
          <w:sz w:val="23"/>
          <w:szCs w:val="2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4.335876pt;margin-top:3.772399pt;width:37.985748pt;height:34.379192pt;mso-position-horizontal-relative:page;mso-position-vertical-relative:paragraph;z-index:-7386" type="#_x0000_t202" filled="f" stroked="f">
            <v:textbox inset="0,0,0,0">
              <w:txbxContent>
                <w:p>
                  <w:pPr>
                    <w:spacing w:before="0" w:after="0" w:line="688" w:lineRule="exact"/>
                    <w:ind w:right="-143"/>
                    <w:jc w:val="left"/>
                    <w:rPr>
                      <w:rFonts w:ascii="Times New Roman" w:hAnsi="Times New Roman" w:cs="Times New Roman" w:eastAsia="Times New Roman"/>
                      <w:sz w:val="68"/>
                      <w:szCs w:val="68"/>
                    </w:rPr>
                  </w:pPr>
                  <w:rPr/>
                  <w:r>
                    <w:rPr>
                      <w:rFonts w:ascii="Arial" w:hAnsi="Arial" w:cs="Arial" w:eastAsia="Arial"/>
                      <w:sz w:val="41"/>
                      <w:szCs w:val="41"/>
                      <w:color w:val="8C9091"/>
                      <w:spacing w:val="8"/>
                      <w:w w:val="304"/>
                      <w:i/>
                      <w:position w:val="22"/>
                    </w:rPr>
                    <w:t>\</w:t>
                  </w:r>
                  <w:r>
                    <w:rPr>
                      <w:rFonts w:ascii="Times New Roman" w:hAnsi="Times New Roman" w:cs="Times New Roman" w:eastAsia="Times New Roman"/>
                      <w:sz w:val="68"/>
                      <w:szCs w:val="68"/>
                      <w:color w:val="8C9091"/>
                      <w:spacing w:val="-13"/>
                      <w:w w:val="15"/>
                      <w:b/>
                      <w:bCs/>
                      <w:i/>
                      <w:position w:val="0"/>
                    </w:rPr>
                    <w:t>.</w:t>
                  </w:r>
                  <w:r>
                    <w:rPr>
                      <w:rFonts w:ascii="Arial" w:hAnsi="Arial" w:cs="Arial" w:eastAsia="Arial"/>
                      <w:sz w:val="41"/>
                      <w:szCs w:val="41"/>
                      <w:color w:val="707272"/>
                      <w:spacing w:val="-155"/>
                      <w:w w:val="31"/>
                      <w:i/>
                      <w:position w:val="22"/>
                    </w:rPr>
                    <w:t>&lt;</w:t>
                  </w:r>
                  <w:r>
                    <w:rPr>
                      <w:rFonts w:ascii="Times New Roman" w:hAnsi="Times New Roman" w:cs="Times New Roman" w:eastAsia="Times New Roman"/>
                      <w:sz w:val="68"/>
                      <w:szCs w:val="68"/>
                      <w:color w:val="8C9091"/>
                      <w:spacing w:val="38"/>
                      <w:w w:val="15"/>
                      <w:b/>
                      <w:bCs/>
                      <w:i/>
                      <w:position w:val="0"/>
                    </w:rPr>
                    <w:t>.</w:t>
                  </w:r>
                  <w:r>
                    <w:rPr>
                      <w:rFonts w:ascii="Arial" w:hAnsi="Arial" w:cs="Arial" w:eastAsia="Arial"/>
                      <w:sz w:val="41"/>
                      <w:szCs w:val="41"/>
                      <w:color w:val="707272"/>
                      <w:spacing w:val="0"/>
                      <w:w w:val="31"/>
                      <w:i/>
                      <w:position w:val="22"/>
                    </w:rPr>
                    <w:t>t</w:t>
                  </w:r>
                  <w:r>
                    <w:rPr>
                      <w:rFonts w:ascii="Arial" w:hAnsi="Arial" w:cs="Arial" w:eastAsia="Arial"/>
                      <w:sz w:val="41"/>
                      <w:szCs w:val="41"/>
                      <w:color w:val="707272"/>
                      <w:spacing w:val="0"/>
                      <w:w w:val="32"/>
                      <w:i/>
                      <w:position w:val="22"/>
                    </w:rPr>
                    <w:t>)</w:t>
                  </w:r>
                  <w:r>
                    <w:rPr>
                      <w:rFonts w:ascii="Arial" w:hAnsi="Arial" w:cs="Arial" w:eastAsia="Arial"/>
                      <w:sz w:val="41"/>
                      <w:szCs w:val="41"/>
                      <w:color w:val="707272"/>
                      <w:spacing w:val="53"/>
                      <w:w w:val="100"/>
                      <w:i/>
                      <w:position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68"/>
                      <w:szCs w:val="68"/>
                      <w:color w:val="707272"/>
                      <w:spacing w:val="0"/>
                      <w:w w:val="18"/>
                      <w:b/>
                      <w:bCs/>
                      <w:i/>
                      <w:position w:val="0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sz w:val="68"/>
                      <w:szCs w:val="68"/>
                      <w:color w:val="707272"/>
                      <w:spacing w:val="-50"/>
                      <w:w w:val="18"/>
                      <w:b/>
                      <w:bCs/>
                      <w:i/>
                      <w:position w:val="0"/>
                    </w:rPr>
                    <w:t>!</w:t>
                  </w:r>
                  <w:r>
                    <w:rPr>
                      <w:rFonts w:ascii="Times New Roman" w:hAnsi="Times New Roman" w:cs="Times New Roman" w:eastAsia="Times New Roman"/>
                      <w:sz w:val="68"/>
                      <w:szCs w:val="68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0"/>
          <w:szCs w:val="10"/>
          <w:color w:val="8C9091"/>
          <w:spacing w:val="0"/>
          <w:w w:val="100"/>
          <w:position w:val="-5"/>
        </w:rPr>
        <w:t>•</w:t>
      </w:r>
      <w:r>
        <w:rPr>
          <w:rFonts w:ascii="Times New Roman" w:hAnsi="Times New Roman" w:cs="Times New Roman" w:eastAsia="Times New Roman"/>
          <w:sz w:val="10"/>
          <w:szCs w:val="10"/>
          <w:color w:val="8C9091"/>
          <w:spacing w:val="5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B3B8B8"/>
          <w:spacing w:val="0"/>
          <w:w w:val="58"/>
          <w:position w:val="-5"/>
        </w:rPr>
        <w:t>•</w:t>
      </w:r>
      <w:r>
        <w:rPr>
          <w:rFonts w:ascii="Times New Roman" w:hAnsi="Times New Roman" w:cs="Times New Roman" w:eastAsia="Times New Roman"/>
          <w:sz w:val="10"/>
          <w:szCs w:val="10"/>
          <w:color w:val="B3B8B8"/>
          <w:spacing w:val="-18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444444"/>
          <w:spacing w:val="-8"/>
          <w:w w:val="145"/>
          <w:position w:val="-5"/>
        </w:rPr>
        <w:t>'</w:t>
      </w:r>
      <w:r>
        <w:rPr>
          <w:rFonts w:ascii="Times New Roman" w:hAnsi="Times New Roman" w:cs="Times New Roman" w:eastAsia="Times New Roman"/>
          <w:sz w:val="10"/>
          <w:szCs w:val="10"/>
          <w:color w:val="707272"/>
          <w:spacing w:val="0"/>
          <w:w w:val="106"/>
          <w:position w:val="-5"/>
        </w:rPr>
        <w:t>..</w:t>
      </w:r>
      <w:r>
        <w:rPr>
          <w:rFonts w:ascii="Times New Roman" w:hAnsi="Times New Roman" w:cs="Times New Roman" w:eastAsia="Times New Roman"/>
          <w:sz w:val="10"/>
          <w:szCs w:val="10"/>
          <w:color w:val="707272"/>
          <w:spacing w:val="-12"/>
          <w:w w:val="106"/>
          <w:position w:val="-5"/>
        </w:rPr>
        <w:t>.</w:t>
      </w:r>
      <w:r>
        <w:rPr>
          <w:rFonts w:ascii="Arial" w:hAnsi="Arial" w:cs="Arial" w:eastAsia="Arial"/>
          <w:sz w:val="23"/>
          <w:szCs w:val="23"/>
          <w:color w:val="707272"/>
          <w:spacing w:val="0"/>
          <w:w w:val="63"/>
          <w:i/>
          <w:position w:val="-18"/>
        </w:rPr>
        <w:t>&lt;</w:t>
      </w:r>
      <w:r>
        <w:rPr>
          <w:rFonts w:ascii="Arial" w:hAnsi="Arial" w:cs="Arial" w:eastAsia="Arial"/>
          <w:sz w:val="23"/>
          <w:szCs w:val="23"/>
          <w:color w:val="707272"/>
          <w:spacing w:val="-47"/>
          <w:w w:val="64"/>
          <w:i/>
          <w:position w:val="-18"/>
        </w:rPr>
        <w:t>-</w:t>
      </w:r>
      <w:r>
        <w:rPr>
          <w:rFonts w:ascii="Arial" w:hAnsi="Arial" w:cs="Arial" w:eastAsia="Arial"/>
          <w:sz w:val="23"/>
          <w:szCs w:val="23"/>
          <w:color w:val="8C9091"/>
          <w:spacing w:val="0"/>
          <w:w w:val="103"/>
          <w:i/>
          <w:position w:val="-18"/>
        </w:rPr>
        <w:t>·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  <w:position w:val="0"/>
        </w:rPr>
      </w:r>
    </w:p>
    <w:p>
      <w:pPr>
        <w:spacing w:before="0" w:after="0" w:line="76" w:lineRule="exact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0"/>
          <w:szCs w:val="10"/>
          <w:color w:val="A1A5A8"/>
          <w:w w:val="95"/>
          <w:position w:val="-5"/>
        </w:rPr>
        <w:t>.....</w:t>
      </w:r>
      <w:r>
        <w:rPr>
          <w:rFonts w:ascii="Times New Roman" w:hAnsi="Times New Roman" w:cs="Times New Roman" w:eastAsia="Times New Roman"/>
          <w:sz w:val="10"/>
          <w:szCs w:val="10"/>
          <w:color w:val="A1A5A8"/>
          <w:spacing w:val="-18"/>
          <w:w w:val="95"/>
          <w:position w:val="-5"/>
        </w:rPr>
        <w:t>.</w:t>
      </w:r>
      <w:r>
        <w:rPr>
          <w:rFonts w:ascii="Times New Roman" w:hAnsi="Times New Roman" w:cs="Times New Roman" w:eastAsia="Times New Roman"/>
          <w:sz w:val="10"/>
          <w:szCs w:val="10"/>
          <w:color w:val="595B59"/>
          <w:spacing w:val="0"/>
          <w:w w:val="181"/>
          <w:position w:val="-5"/>
        </w:rPr>
        <w:t>·'</w:t>
      </w:r>
      <w:r>
        <w:rPr>
          <w:rFonts w:ascii="Times New Roman" w:hAnsi="Times New Roman" w:cs="Times New Roman" w:eastAsia="Times New Roman"/>
          <w:sz w:val="10"/>
          <w:szCs w:val="10"/>
          <w:color w:val="595B59"/>
          <w:spacing w:val="0"/>
          <w:w w:val="100"/>
          <w:position w:val="-5"/>
        </w:rPr>
        <w:t>   </w:t>
      </w:r>
      <w:r>
        <w:rPr>
          <w:rFonts w:ascii="Times New Roman" w:hAnsi="Times New Roman" w:cs="Times New Roman" w:eastAsia="Times New Roman"/>
          <w:sz w:val="10"/>
          <w:szCs w:val="10"/>
          <w:color w:val="595B59"/>
          <w:spacing w:val="-2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A1A5A8"/>
          <w:spacing w:val="-18"/>
          <w:w w:val="80"/>
          <w:position w:val="-5"/>
        </w:rPr>
        <w:t>4</w:t>
      </w:r>
      <w:r>
        <w:rPr>
          <w:rFonts w:ascii="Times New Roman" w:hAnsi="Times New Roman" w:cs="Times New Roman" w:eastAsia="Times New Roman"/>
          <w:sz w:val="10"/>
          <w:szCs w:val="10"/>
          <w:color w:val="707272"/>
          <w:spacing w:val="0"/>
          <w:w w:val="98"/>
          <w:position w:val="-5"/>
        </w:rPr>
        <w:t>:./</w:t>
      </w:r>
      <w:r>
        <w:rPr>
          <w:rFonts w:ascii="Times New Roman" w:hAnsi="Times New Roman" w:cs="Times New Roman" w:eastAsia="Times New Roman"/>
          <w:sz w:val="10"/>
          <w:szCs w:val="10"/>
          <w:color w:val="707272"/>
          <w:spacing w:val="-17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B3B8B8"/>
          <w:spacing w:val="0"/>
          <w:w w:val="199"/>
          <w:position w:val="-5"/>
        </w:rPr>
        <w:t>.</w:t>
      </w:r>
      <w:r>
        <w:rPr>
          <w:rFonts w:ascii="Times New Roman" w:hAnsi="Times New Roman" w:cs="Times New Roman" w:eastAsia="Times New Roman"/>
          <w:sz w:val="10"/>
          <w:szCs w:val="10"/>
          <w:color w:val="B3B8B8"/>
          <w:spacing w:val="13"/>
          <w:w w:val="199"/>
          <w:position w:val="-5"/>
        </w:rPr>
        <w:t> </w:t>
      </w:r>
      <w:r>
        <w:rPr>
          <w:rFonts w:ascii="Arial" w:hAnsi="Arial" w:cs="Arial" w:eastAsia="Arial"/>
          <w:sz w:val="14"/>
          <w:szCs w:val="14"/>
          <w:color w:val="8C9091"/>
          <w:spacing w:val="0"/>
          <w:w w:val="82"/>
          <w:b/>
          <w:bCs/>
          <w:position w:val="-5"/>
        </w:rPr>
        <w:t>ll</w:t>
      </w:r>
      <w:r>
        <w:rPr>
          <w:rFonts w:ascii="Arial" w:hAnsi="Arial" w:cs="Arial" w:eastAsia="Arial"/>
          <w:sz w:val="14"/>
          <w:szCs w:val="14"/>
          <w:color w:val="8C9091"/>
          <w:spacing w:val="2"/>
          <w:w w:val="82"/>
          <w:b/>
          <w:bCs/>
          <w:position w:val="-5"/>
        </w:rPr>
        <w:t>l</w:t>
      </w:r>
      <w:r>
        <w:rPr>
          <w:rFonts w:ascii="Arial" w:hAnsi="Arial" w:cs="Arial" w:eastAsia="Arial"/>
          <w:sz w:val="14"/>
          <w:szCs w:val="14"/>
          <w:color w:val="8C9091"/>
          <w:spacing w:val="0"/>
          <w:w w:val="82"/>
          <w:b/>
          <w:bCs/>
          <w:position w:val="-5"/>
        </w:rPr>
        <w:t>..</w:t>
      </w:r>
      <w:r>
        <w:rPr>
          <w:rFonts w:ascii="Arial" w:hAnsi="Arial" w:cs="Arial" w:eastAsia="Arial"/>
          <w:sz w:val="14"/>
          <w:szCs w:val="14"/>
          <w:color w:val="8C9091"/>
          <w:spacing w:val="0"/>
          <w:w w:val="82"/>
          <w:b/>
          <w:bCs/>
          <w:position w:val="-5"/>
        </w:rPr>
        <w:t>  </w:t>
      </w:r>
      <w:r>
        <w:rPr>
          <w:rFonts w:ascii="Arial" w:hAnsi="Arial" w:cs="Arial" w:eastAsia="Arial"/>
          <w:sz w:val="14"/>
          <w:szCs w:val="14"/>
          <w:color w:val="8C9091"/>
          <w:spacing w:val="6"/>
          <w:w w:val="82"/>
          <w:b/>
          <w:bCs/>
          <w:position w:val="-5"/>
        </w:rPr>
        <w:t> </w:t>
      </w:r>
      <w:r>
        <w:rPr>
          <w:rFonts w:ascii="Arial" w:hAnsi="Arial" w:cs="Arial" w:eastAsia="Arial"/>
          <w:sz w:val="14"/>
          <w:szCs w:val="14"/>
          <w:color w:val="A1A5A8"/>
          <w:spacing w:val="0"/>
          <w:w w:val="64"/>
          <w:position w:val="-5"/>
        </w:rPr>
        <w:t>-...</w:t>
      </w:r>
      <w:r>
        <w:rPr>
          <w:rFonts w:ascii="Arial" w:hAnsi="Arial" w:cs="Arial" w:eastAsia="Arial"/>
          <w:sz w:val="14"/>
          <w:szCs w:val="14"/>
          <w:color w:val="A1A5A8"/>
          <w:spacing w:val="0"/>
          <w:w w:val="82"/>
          <w:i/>
          <w:position w:val="-5"/>
        </w:rPr>
        <w:t>,;</w:t>
      </w:r>
      <w:r>
        <w:rPr>
          <w:rFonts w:ascii="Arial" w:hAnsi="Arial" w:cs="Arial" w:eastAsia="Arial"/>
          <w:sz w:val="14"/>
          <w:szCs w:val="14"/>
          <w:color w:val="A1A5A8"/>
          <w:spacing w:val="0"/>
          <w:w w:val="83"/>
          <w:i/>
          <w:position w:val="-5"/>
        </w:rPr>
        <w:t>)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40" w:right="80"/>
          <w:cols w:num="2" w:equalWidth="0">
            <w:col w:w="9892" w:space="466"/>
            <w:col w:w="1222"/>
          </w:cols>
        </w:sectPr>
      </w:pPr>
      <w:rPr/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41" w:lineRule="exact"/>
        <w:ind w:right="-20"/>
        <w:jc w:val="right"/>
        <w:rPr>
          <w:rFonts w:ascii="Times New Roman" w:hAnsi="Times New Roman" w:cs="Times New Roman" w:eastAsia="Times New Roman"/>
          <w:sz w:val="49"/>
          <w:szCs w:val="49"/>
        </w:rPr>
      </w:pPr>
      <w:rPr/>
      <w:r>
        <w:rPr>
          <w:rFonts w:ascii="Times New Roman" w:hAnsi="Times New Roman" w:cs="Times New Roman" w:eastAsia="Times New Roman"/>
          <w:sz w:val="49"/>
          <w:szCs w:val="49"/>
          <w:color w:val="4F56A5"/>
          <w:w w:val="64"/>
          <w:position w:val="-3"/>
        </w:rPr>
        <w:t>0!52s.t9itj:</w:t>
      </w:r>
      <w:r>
        <w:rPr>
          <w:rFonts w:ascii="Times New Roman" w:hAnsi="Times New Roman" w:cs="Times New Roman" w:eastAsia="Times New Roman"/>
          <w:sz w:val="49"/>
          <w:szCs w:val="49"/>
          <w:color w:val="4F56A5"/>
          <w:spacing w:val="-67"/>
          <w:w w:val="65"/>
          <w:position w:val="-3"/>
        </w:rPr>
        <w:t>-</w:t>
      </w:r>
      <w:r>
        <w:rPr>
          <w:rFonts w:ascii="Times New Roman" w:hAnsi="Times New Roman" w:cs="Times New Roman" w:eastAsia="Times New Roman"/>
          <w:sz w:val="49"/>
          <w:szCs w:val="49"/>
          <w:color w:val="6B72C3"/>
          <w:spacing w:val="0"/>
          <w:w w:val="49"/>
          <w:position w:val="-3"/>
        </w:rPr>
        <w:t>-=-</w:t>
      </w:r>
      <w:r>
        <w:rPr>
          <w:rFonts w:ascii="Times New Roman" w:hAnsi="Times New Roman" w:cs="Times New Roman" w:eastAsia="Times New Roman"/>
          <w:sz w:val="49"/>
          <w:szCs w:val="49"/>
          <w:color w:val="000000"/>
          <w:spacing w:val="0"/>
          <w:w w:val="100"/>
          <w:position w:val="0"/>
        </w:rPr>
      </w:r>
    </w:p>
    <w:p>
      <w:pPr>
        <w:spacing w:before="26" w:after="0" w:line="166" w:lineRule="exact"/>
        <w:ind w:left="55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br w:type="column"/>
      </w:r>
      <w:r>
        <w:rPr>
          <w:rFonts w:ascii="Arial" w:hAnsi="Arial" w:cs="Arial" w:eastAsia="Arial"/>
          <w:sz w:val="13"/>
          <w:szCs w:val="13"/>
          <w:color w:val="A1A5A8"/>
          <w:spacing w:val="0"/>
          <w:w w:val="149"/>
          <w:i/>
          <w:position w:val="-1"/>
        </w:rPr>
        <w:t>.f</w:t>
      </w:r>
      <w:r>
        <w:rPr>
          <w:rFonts w:ascii="Arial" w:hAnsi="Arial" w:cs="Arial" w:eastAsia="Arial"/>
          <w:sz w:val="13"/>
          <w:szCs w:val="13"/>
          <w:color w:val="A1A5A8"/>
          <w:spacing w:val="25"/>
          <w:w w:val="149"/>
          <w:i/>
          <w:position w:val="-1"/>
        </w:rPr>
        <w:t> </w:t>
      </w:r>
      <w:r>
        <w:rPr>
          <w:rFonts w:ascii="Arial" w:hAnsi="Arial" w:cs="Arial" w:eastAsia="Arial"/>
          <w:sz w:val="13"/>
          <w:szCs w:val="13"/>
          <w:color w:val="8C9091"/>
          <w:spacing w:val="0"/>
          <w:w w:val="209"/>
          <w:position w:val="-1"/>
        </w:rPr>
        <w:t>"-</w:t>
      </w:r>
      <w:r>
        <w:rPr>
          <w:rFonts w:ascii="Arial" w:hAnsi="Arial" w:cs="Arial" w:eastAsia="Arial"/>
          <w:sz w:val="13"/>
          <w:szCs w:val="13"/>
          <w:color w:val="8C9091"/>
          <w:spacing w:val="4"/>
          <w:w w:val="208"/>
          <w:position w:val="-1"/>
        </w:rPr>
        <w:t>'</w:t>
      </w:r>
      <w:r>
        <w:rPr>
          <w:rFonts w:ascii="Arial" w:hAnsi="Arial" w:cs="Arial" w:eastAsia="Arial"/>
          <w:sz w:val="13"/>
          <w:szCs w:val="13"/>
          <w:color w:val="707272"/>
          <w:spacing w:val="0"/>
          <w:w w:val="145"/>
          <w:position w:val="-1"/>
        </w:rPr>
        <w:t>"'</w:t>
      </w:r>
      <w:r>
        <w:rPr>
          <w:rFonts w:ascii="Arial" w:hAnsi="Arial" w:cs="Arial" w:eastAsia="Arial"/>
          <w:sz w:val="13"/>
          <w:szCs w:val="13"/>
          <w:color w:val="707272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13"/>
          <w:szCs w:val="13"/>
          <w:color w:val="707272"/>
          <w:spacing w:val="-13"/>
          <w:w w:val="100"/>
          <w:position w:val="-1"/>
        </w:rPr>
        <w:t> </w:t>
      </w:r>
      <w:r>
        <w:rPr>
          <w:rFonts w:ascii="Arial" w:hAnsi="Arial" w:cs="Arial" w:eastAsia="Arial"/>
          <w:sz w:val="13"/>
          <w:szCs w:val="13"/>
          <w:color w:val="595B59"/>
          <w:spacing w:val="0"/>
          <w:w w:val="156"/>
          <w:position w:val="-1"/>
        </w:rPr>
        <w:t>,.</w:t>
      </w:r>
      <w:r>
        <w:rPr>
          <w:rFonts w:ascii="Arial" w:hAnsi="Arial" w:cs="Arial" w:eastAsia="Arial"/>
          <w:sz w:val="13"/>
          <w:szCs w:val="13"/>
          <w:color w:val="595B59"/>
          <w:spacing w:val="-31"/>
          <w:w w:val="156"/>
          <w:position w:val="-1"/>
        </w:rPr>
        <w:t> </w:t>
      </w:r>
      <w:r>
        <w:rPr>
          <w:rFonts w:ascii="Arial" w:hAnsi="Arial" w:cs="Arial" w:eastAsia="Arial"/>
          <w:sz w:val="13"/>
          <w:szCs w:val="13"/>
          <w:color w:val="8C9091"/>
          <w:spacing w:val="-36"/>
          <w:w w:val="219"/>
          <w:position w:val="-1"/>
        </w:rPr>
        <w:t>.</w:t>
      </w:r>
      <w:r>
        <w:rPr>
          <w:rFonts w:ascii="Arial" w:hAnsi="Arial" w:cs="Arial" w:eastAsia="Arial"/>
          <w:sz w:val="13"/>
          <w:szCs w:val="13"/>
          <w:color w:val="8C9091"/>
          <w:spacing w:val="0"/>
          <w:w w:val="76"/>
          <w:position w:val="-1"/>
        </w:rPr>
        <w:t>._,</w:t>
      </w:r>
      <w:r>
        <w:rPr>
          <w:rFonts w:ascii="Arial" w:hAnsi="Arial" w:cs="Arial" w:eastAsia="Arial"/>
          <w:sz w:val="13"/>
          <w:szCs w:val="13"/>
          <w:color w:val="8C9091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13"/>
          <w:szCs w:val="13"/>
          <w:color w:val="8C9091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13"/>
          <w:szCs w:val="13"/>
          <w:color w:val="B3B8B8"/>
          <w:spacing w:val="0"/>
          <w:w w:val="219"/>
          <w:position w:val="-1"/>
        </w:rPr>
        <w:t>.</w:t>
      </w:r>
      <w:r>
        <w:rPr>
          <w:rFonts w:ascii="Arial" w:hAnsi="Arial" w:cs="Arial" w:eastAsia="Arial"/>
          <w:sz w:val="13"/>
          <w:szCs w:val="13"/>
          <w:color w:val="B3B8B8"/>
          <w:spacing w:val="-26"/>
          <w:w w:val="100"/>
          <w:position w:val="-1"/>
        </w:rPr>
        <w:t> </w:t>
      </w:r>
      <w:r>
        <w:rPr>
          <w:rFonts w:ascii="Arial" w:hAnsi="Arial" w:cs="Arial" w:eastAsia="Arial"/>
          <w:sz w:val="13"/>
          <w:szCs w:val="13"/>
          <w:color w:val="595B59"/>
          <w:spacing w:val="0"/>
          <w:w w:val="100"/>
          <w:position w:val="-1"/>
        </w:rPr>
        <w:t>·•</w:t>
      </w:r>
      <w:r>
        <w:rPr>
          <w:rFonts w:ascii="Arial" w:hAnsi="Arial" w:cs="Arial" w:eastAsia="Arial"/>
          <w:sz w:val="13"/>
          <w:szCs w:val="13"/>
          <w:color w:val="595B59"/>
          <w:spacing w:val="21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8C9091"/>
          <w:spacing w:val="0"/>
          <w:w w:val="241"/>
          <w:i/>
          <w:position w:val="-1"/>
        </w:rPr>
        <w:t>l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154" w:lineRule="exact"/>
        <w:ind w:left="555" w:right="708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6"/>
          <w:szCs w:val="16"/>
          <w:color w:val="707272"/>
          <w:spacing w:val="-25"/>
          <w:w w:val="110"/>
          <w:i/>
          <w:position w:val="-2"/>
        </w:rPr>
        <w:t>.</w:t>
      </w:r>
      <w:r>
        <w:rPr>
          <w:rFonts w:ascii="Arial" w:hAnsi="Arial" w:cs="Arial" w:eastAsia="Arial"/>
          <w:sz w:val="16"/>
          <w:szCs w:val="16"/>
          <w:color w:val="8C9091"/>
          <w:spacing w:val="0"/>
          <w:w w:val="71"/>
          <w:i/>
          <w:position w:val="-2"/>
        </w:rPr>
        <w:t>11</w:t>
      </w:r>
      <w:r>
        <w:rPr>
          <w:rFonts w:ascii="Arial" w:hAnsi="Arial" w:cs="Arial" w:eastAsia="Arial"/>
          <w:sz w:val="16"/>
          <w:szCs w:val="16"/>
          <w:color w:val="8C9091"/>
          <w:spacing w:val="0"/>
          <w:w w:val="100"/>
          <w:i/>
          <w:position w:val="-2"/>
        </w:rPr>
        <w:t>  </w:t>
      </w:r>
      <w:r>
        <w:rPr>
          <w:rFonts w:ascii="Arial" w:hAnsi="Arial" w:cs="Arial" w:eastAsia="Arial"/>
          <w:sz w:val="16"/>
          <w:szCs w:val="16"/>
          <w:color w:val="8C9091"/>
          <w:spacing w:val="20"/>
          <w:w w:val="100"/>
          <w:i/>
          <w:position w:val="-2"/>
        </w:rPr>
        <w:t> </w:t>
      </w:r>
      <w:r>
        <w:rPr>
          <w:rFonts w:ascii="Arial" w:hAnsi="Arial" w:cs="Arial" w:eastAsia="Arial"/>
          <w:sz w:val="18"/>
          <w:szCs w:val="18"/>
          <w:color w:val="8C9091"/>
          <w:spacing w:val="0"/>
          <w:w w:val="110"/>
          <w:position w:val="-2"/>
        </w:rPr>
        <w:t>l'ı'</w:t>
      </w:r>
      <w:r>
        <w:rPr>
          <w:rFonts w:ascii="Arial" w:hAnsi="Arial" w:cs="Arial" w:eastAsia="Arial"/>
          <w:sz w:val="18"/>
          <w:szCs w:val="18"/>
          <w:color w:val="8C9091"/>
          <w:spacing w:val="-29"/>
          <w:w w:val="111"/>
          <w:position w:val="-2"/>
        </w:rPr>
        <w:t>l</w:t>
      </w:r>
      <w:r>
        <w:rPr>
          <w:rFonts w:ascii="Arial" w:hAnsi="Arial" w:cs="Arial" w:eastAsia="Arial"/>
          <w:sz w:val="18"/>
          <w:szCs w:val="18"/>
          <w:color w:val="707272"/>
          <w:spacing w:val="0"/>
          <w:w w:val="114"/>
          <w:i/>
          <w:position w:val="-2"/>
        </w:rPr>
        <w:t>"</w:t>
      </w:r>
      <w:r>
        <w:rPr>
          <w:rFonts w:ascii="Arial" w:hAnsi="Arial" w:cs="Arial" w:eastAsia="Arial"/>
          <w:sz w:val="18"/>
          <w:szCs w:val="18"/>
          <w:color w:val="707272"/>
          <w:spacing w:val="-14"/>
          <w:w w:val="114"/>
          <w:i/>
          <w:position w:val="-2"/>
        </w:rPr>
        <w:t>:</w:t>
      </w:r>
      <w:r>
        <w:rPr>
          <w:rFonts w:ascii="Arial" w:hAnsi="Arial" w:cs="Arial" w:eastAsia="Arial"/>
          <w:sz w:val="18"/>
          <w:szCs w:val="18"/>
          <w:color w:val="8C9091"/>
          <w:spacing w:val="0"/>
          <w:w w:val="298"/>
          <w:position w:val="-2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51" w:lineRule="exact"/>
        <w:ind w:left="413" w:right="760"/>
        <w:jc w:val="center"/>
        <w:tabs>
          <w:tab w:pos="9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16"/>
          <w:szCs w:val="16"/>
          <w:color w:val="8C9091"/>
          <w:spacing w:val="0"/>
          <w:w w:val="79"/>
          <w:position w:val="11"/>
        </w:rPr>
        <w:t>t&gt;</w:t>
      </w:r>
      <w:r>
        <w:rPr>
          <w:rFonts w:ascii="Courier New" w:hAnsi="Courier New" w:cs="Courier New" w:eastAsia="Courier New"/>
          <w:sz w:val="16"/>
          <w:szCs w:val="16"/>
          <w:color w:val="8C9091"/>
          <w:spacing w:val="0"/>
          <w:w w:val="100"/>
          <w:position w:val="11"/>
        </w:rPr>
        <w:tab/>
      </w:r>
      <w:r>
        <w:rPr>
          <w:rFonts w:ascii="Courier New" w:hAnsi="Courier New" w:cs="Courier New" w:eastAsia="Courier New"/>
          <w:sz w:val="16"/>
          <w:szCs w:val="16"/>
          <w:color w:val="8C9091"/>
          <w:spacing w:val="0"/>
          <w:w w:val="100"/>
          <w:position w:val="11"/>
        </w:rPr>
      </w:r>
      <w:r>
        <w:rPr>
          <w:rFonts w:ascii="Arial" w:hAnsi="Arial" w:cs="Arial" w:eastAsia="Arial"/>
          <w:sz w:val="20"/>
          <w:szCs w:val="20"/>
          <w:color w:val="8C9091"/>
          <w:spacing w:val="0"/>
          <w:w w:val="79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color w:val="8C9091"/>
          <w:spacing w:val="12"/>
          <w:w w:val="79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707272"/>
          <w:spacing w:val="0"/>
          <w:w w:val="60"/>
          <w:b/>
          <w:bCs/>
          <w:position w:val="-1"/>
        </w:rPr>
        <w:t>r</w:t>
      </w:r>
      <w:r>
        <w:rPr>
          <w:rFonts w:ascii="Arial" w:hAnsi="Arial" w:cs="Arial" w:eastAsia="Arial"/>
          <w:sz w:val="20"/>
          <w:szCs w:val="20"/>
          <w:color w:val="8C9091"/>
          <w:spacing w:val="0"/>
          <w:w w:val="139"/>
          <w:position w:val="-1"/>
        </w:rPr>
        <w:t>,;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45" w:after="0" w:line="240" w:lineRule="auto"/>
        <w:ind w:left="699" w:right="894"/>
        <w:jc w:val="center"/>
        <w:rPr>
          <w:rFonts w:ascii="Arial" w:hAnsi="Arial" w:cs="Arial" w:eastAsia="Arial"/>
          <w:sz w:val="9"/>
          <w:szCs w:val="9"/>
        </w:rPr>
      </w:pPr>
      <w:rPr/>
      <w:r>
        <w:rPr>
          <w:rFonts w:ascii="Arial" w:hAnsi="Arial" w:cs="Arial" w:eastAsia="Arial"/>
          <w:sz w:val="9"/>
          <w:szCs w:val="9"/>
          <w:color w:val="707272"/>
          <w:spacing w:val="0"/>
          <w:w w:val="99"/>
          <w:b/>
          <w:bCs/>
        </w:rPr>
        <w:t>'U:ı&gt;l?J',.r.</w:t>
      </w:r>
      <w:r>
        <w:rPr>
          <w:rFonts w:ascii="Arial" w:hAnsi="Arial" w:cs="Arial" w:eastAsia="Arial"/>
          <w:sz w:val="9"/>
          <w:szCs w:val="9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240" w:right="80"/>
          <w:cols w:num="2" w:equalWidth="0">
            <w:col w:w="6046" w:space="3401"/>
            <w:col w:w="2133"/>
          </w:cols>
        </w:sectPr>
      </w:pPr>
      <w:rPr/>
    </w:p>
    <w:p>
      <w:pPr>
        <w:spacing w:before="0" w:after="0" w:line="294" w:lineRule="exact"/>
        <w:ind w:left="125" w:right="-20"/>
        <w:jc w:val="left"/>
        <w:tabs>
          <w:tab w:pos="2140" w:val="left"/>
          <w:tab w:pos="4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6.623891pt;margin-top:4.307087pt;width:.1pt;height:99.780868pt;mso-position-horizontal-relative:page;mso-position-vertical-relative:page;z-index:-7393" coordorigin="132,86" coordsize="2,1996">
            <v:shape style="position:absolute;left:132;top:86;width:2;height:1996" coordorigin="132,86" coordsize="0,1996" path="m132,2082l132,86e" filled="f" stroked="t" strokeweight=".716096pt" strokecolor="#C8CCC3">
              <v:path arrowok="t"/>
            </v:shape>
          </v:group>
          <w10:wrap type="none"/>
        </w:pict>
      </w:r>
      <w:r>
        <w:rPr/>
        <w:pict>
          <v:group style="position:absolute;margin-left:16.828264pt;margin-top:30.688438pt;width:568.938564pt;height:785.50383pt;mso-position-horizontal-relative:page;mso-position-vertical-relative:page;z-index:-7392" coordorigin="337,614" coordsize="11379,15710">
            <v:group style="position:absolute;left:380;top:639;width:652;height:2" coordorigin="380,639" coordsize="652,2">
              <v:shape style="position:absolute;left:380;top:639;width:652;height:2" coordorigin="380,639" coordsize="652,0" path="m380,639l1031,639e" filled="f" stroked="t" strokeweight=".716096pt" strokecolor="#7C7C7C">
                <v:path arrowok="t"/>
              </v:shape>
            </v:group>
            <v:group style="position:absolute;left:974;top:635;width:644;height:2" coordorigin="974,635" coordsize="644,2">
              <v:shape style="position:absolute;left:974;top:635;width:644;height:2" coordorigin="974,635" coordsize="644,0" path="m974,635l1618,635e" filled="f" stroked="t" strokeweight=".358048pt" strokecolor="#646767">
                <v:path arrowok="t"/>
              </v:shape>
            </v:group>
            <v:group style="position:absolute;left:1554;top:642;width:5750;height:2" coordorigin="1554,642" coordsize="5750,2">
              <v:shape style="position:absolute;left:1554;top:642;width:5750;height:2" coordorigin="1554,642" coordsize="5750,0" path="m1554,642l7304,642e" filled="f" stroked="t" strokeweight=".716096pt" strokecolor="#575B5B">
                <v:path arrowok="t"/>
              </v:shape>
            </v:group>
            <v:group style="position:absolute;left:2270;top:617;width:2;height:280" coordorigin="2270,617" coordsize="2,280">
              <v:shape style="position:absolute;left:2270;top:617;width:2;height:280" coordorigin="2270,617" coordsize="0,280" path="m2270,897l2270,617e" filled="f" stroked="t" strokeweight=".358048pt" strokecolor="#6B7070">
                <v:path arrowok="t"/>
              </v:shape>
            </v:group>
            <v:group style="position:absolute;left:7240;top:642;width:437;height:2" coordorigin="7240,642" coordsize="437,2">
              <v:shape style="position:absolute;left:7240;top:642;width:437;height:2" coordorigin="7240,642" coordsize="437,0" path="m7240,642l7677,642e" filled="f" stroked="t" strokeweight=".358048pt" strokecolor="#3B3B3B">
                <v:path arrowok="t"/>
              </v:shape>
            </v:group>
            <v:group style="position:absolute;left:7619;top:642;width:4075;height:2" coordorigin="7619,642" coordsize="4075,2">
              <v:shape style="position:absolute;left:7619;top:642;width:4075;height:2" coordorigin="7619,642" coordsize="4075,0" path="m7619,642l11694,642e" filled="f" stroked="t" strokeweight=".716096pt" strokecolor="#5B6060">
                <v:path arrowok="t"/>
              </v:shape>
            </v:group>
            <v:group style="position:absolute;left:9073;top:632;width:2;height:1507" coordorigin="9073,632" coordsize="2,1507">
              <v:shape style="position:absolute;left:9073;top:632;width:2;height:1507" coordorigin="9073,632" coordsize="0,1507" path="m9073,2139l9073,632e" filled="f" stroked="t" strokeweight=".716096pt" strokecolor="#5B5B5B">
                <v:path arrowok="t"/>
              </v:shape>
            </v:group>
            <v:group style="position:absolute;left:387;top:653;width:2;height:1299" coordorigin="387,653" coordsize="2,1299">
              <v:shape style="position:absolute;left:387;top:653;width:2;height:1299" coordorigin="387,653" coordsize="0,1299" path="m387,1953l387,653e" filled="f" stroked="t" strokeweight=".716096pt" strokecolor="#939393">
                <v:path arrowok="t"/>
              </v:shape>
            </v:group>
            <v:group style="position:absolute;left:2270;top:890;width:2;height:747" coordorigin="2270,890" coordsize="2,747">
              <v:shape style="position:absolute;left:2270;top:890;width:2;height:747" coordorigin="2270,890" coordsize="0,747" path="m2270,1637l2270,890e" filled="f" stroked="t" strokeweight=".358048pt" strokecolor="#000000">
                <v:path arrowok="t"/>
              </v:shape>
            </v:group>
            <v:group style="position:absolute;left:11701;top:632;width:2;height:15671" coordorigin="11701,632" coordsize="2,15671">
              <v:shape style="position:absolute;left:11701;top:632;width:2;height:15671" coordorigin="11701,632" coordsize="0,15671" path="m11701,16302l11701,632e" filled="f" stroked="t" strokeweight=".716096pt" strokecolor="#646464">
                <v:path arrowok="t"/>
              </v:shape>
            </v:group>
            <v:group style="position:absolute;left:2302;top:1551;width:2;height:589" coordorigin="2302,1551" coordsize="2,589">
              <v:shape style="position:absolute;left:2302;top:1551;width:2;height:589" coordorigin="2302,1551" coordsize="0,589" path="m2302,2139l2302,1551e" filled="f" stroked="t" strokeweight=".716096pt" strokecolor="#4F4F4F">
                <v:path arrowok="t"/>
              </v:shape>
            </v:group>
            <v:group style="position:absolute;left:380;top:2132;width:716;height:2" coordorigin="380,2132" coordsize="716,2">
              <v:shape style="position:absolute;left:380;top:2132;width:716;height:2" coordorigin="380,2132" coordsize="716,0" path="m380,2132l1096,2132e" filled="f" stroked="t" strokeweight=".716096pt" strokecolor="#646767">
                <v:path arrowok="t"/>
              </v:shape>
            </v:group>
            <v:group style="position:absolute;left:974;top:2132;width:644;height:2" coordorigin="974,2132" coordsize="644,2">
              <v:shape style="position:absolute;left:974;top:2132;width:644;height:2" coordorigin="974,2132" coordsize="644,0" path="m974,2132l1618,2132e" filled="f" stroked="t" strokeweight=".358048pt" strokecolor="#545754">
                <v:path arrowok="t"/>
              </v:shape>
            </v:group>
            <v:group style="position:absolute;left:1554;top:2128;width:752;height:2" coordorigin="1554,2128" coordsize="752,2">
              <v:shape style="position:absolute;left:1554;top:2128;width:752;height:2" coordorigin="1554,2128" coordsize="752,0" path="m1554,2128l2306,2128e" filled="f" stroked="t" strokeweight=".358048pt" strokecolor="#3B3B3B">
                <v:path arrowok="t"/>
              </v:shape>
            </v:group>
            <v:group style="position:absolute;left:2234;top:2132;width:1017;height:2" coordorigin="2234,2132" coordsize="1017,2">
              <v:shape style="position:absolute;left:2234;top:2132;width:1017;height:2" coordorigin="2234,2132" coordsize="1017,0" path="m2234,2132l3251,2132e" filled="f" stroked="t" strokeweight=".716096pt" strokecolor="#606464">
                <v:path arrowok="t"/>
              </v:shape>
            </v:group>
            <v:group style="position:absolute;left:2850;top:2132;width:845;height:2" coordorigin="2850,2132" coordsize="845,2">
              <v:shape style="position:absolute;left:2850;top:2132;width:845;height:2" coordorigin="2850,2132" coordsize="845,0" path="m2850,2132l3695,2132e" filled="f" stroked="t" strokeweight=".716096pt" strokecolor="#4F544F">
                <v:path arrowok="t"/>
              </v:shape>
            </v:group>
            <v:group style="position:absolute;left:3631;top:2132;width:165;height:2" coordorigin="3631,2132" coordsize="165,2">
              <v:shape style="position:absolute;left:3631;top:2132;width:165;height:2" coordorigin="3631,2132" coordsize="165,0" path="m3631,2132l3795,2132e" filled="f" stroked="t" strokeweight=".716096pt" strokecolor="#383B3B">
                <v:path arrowok="t"/>
              </v:shape>
            </v:group>
            <v:group style="position:absolute;left:3731;top:2128;width:7970;height:2" coordorigin="3731,2128" coordsize="7970,2">
              <v:shape style="position:absolute;left:3731;top:2128;width:7970;height:2" coordorigin="3731,2128" coordsize="7970,0" path="m3731,2128l11701,2128e" filled="f" stroked="t" strokeweight=".716096pt" strokecolor="#575757">
                <v:path arrowok="t"/>
              </v:shape>
            </v:group>
            <v:group style="position:absolute;left:380;top:2365;width:11321;height:2" coordorigin="380,2365" coordsize="11321,2">
              <v:shape style="position:absolute;left:380;top:2365;width:11321;height:2" coordorigin="380,2365" coordsize="11321,0" path="m380,2365l11701,2365e" filled="f" stroked="t" strokeweight=".716096pt" strokecolor="#545454">
                <v:path arrowok="t"/>
              </v:shape>
            </v:group>
            <v:group style="position:absolute;left:380;top:2609;width:11321;height:2" coordorigin="380,2609" coordsize="11321,2">
              <v:shape style="position:absolute;left:380;top:2609;width:11321;height:2" coordorigin="380,2609" coordsize="11321,0" path="m380,2609l11701,2609e" filled="f" stroked="t" strokeweight=".716096pt" strokecolor="#545757">
                <v:path arrowok="t"/>
              </v:shape>
            </v:group>
            <v:group style="position:absolute;left:383;top:632;width:2;height:2247" coordorigin="383,632" coordsize="2,2247">
              <v:shape style="position:absolute;left:383;top:632;width:2;height:2247" coordorigin="383,632" coordsize="0,2247" path="m383,2879l383,632e" filled="f" stroked="t" strokeweight=".716096pt" strokecolor="#7C7C7C">
                <v:path arrowok="t"/>
              </v:shape>
            </v:group>
            <v:group style="position:absolute;left:380;top:2846;width:11321;height:2" coordorigin="380,2846" coordsize="11321,2">
              <v:shape style="position:absolute;left:380;top:2846;width:11321;height:2" coordorigin="380,2846" coordsize="11321,0" path="m380,2846l11701,2846e" filled="f" stroked="t" strokeweight=".716096pt" strokecolor="#545454">
                <v:path arrowok="t"/>
              </v:shape>
            </v:group>
            <v:group style="position:absolute;left:372;top:3090;width:5743;height:2" coordorigin="372,3090" coordsize="5743,2">
              <v:shape style="position:absolute;left:372;top:3090;width:5743;height:2" coordorigin="372,3090" coordsize="5743,0" path="m372,3090l6115,3090e" filled="f" stroked="t" strokeweight=".716096pt" strokecolor="#545454">
                <v:path arrowok="t"/>
              </v:shape>
            </v:group>
            <v:group style="position:absolute;left:5987;top:3090;width:917;height:2" coordorigin="5987,3090" coordsize="917,2">
              <v:shape style="position:absolute;left:5987;top:3090;width:917;height:2" coordorigin="5987,3090" coordsize="917,0" path="m5987,3090l6903,3090e" filled="f" stroked="t" strokeweight=".716096pt" strokecolor="#676767">
                <v:path arrowok="t"/>
              </v:shape>
            </v:group>
            <v:group style="position:absolute;left:6846;top:3087;width:4855;height:2" coordorigin="6846,3087" coordsize="4855,2">
              <v:shape style="position:absolute;left:6846;top:3087;width:4855;height:2" coordorigin="6846,3087" coordsize="4855,0" path="m6846,3087l11701,3087e" filled="f" stroked="t" strokeweight=".716096pt" strokecolor="#545454">
                <v:path arrowok="t"/>
              </v:shape>
            </v:group>
            <v:group style="position:absolute;left:380;top:3029;width:2;height:323" coordorigin="380,3029" coordsize="2,323">
              <v:shape style="position:absolute;left:380;top:3029;width:2;height:323" coordorigin="380,3029" coordsize="0,323" path="m380,3352l380,3029e" filled="f" stroked="t" strokeweight=".716096pt" strokecolor="#54544F">
                <v:path arrowok="t"/>
              </v:shape>
            </v:group>
            <v:group style="position:absolute;left:6316;top:3331;width:580;height:2" coordorigin="6316,3331" coordsize="580,2">
              <v:shape style="position:absolute;left:6316;top:3331;width:580;height:2" coordorigin="6316,3331" coordsize="580,0" path="m6316,3331l6896,3331e" filled="f" stroked="t" strokeweight=".716096pt" strokecolor="#777C77">
                <v:path arrowok="t"/>
              </v:shape>
            </v:group>
            <v:group style="position:absolute;left:372;top:3327;width:11329;height:2" coordorigin="372,3327" coordsize="11329,2">
              <v:shape style="position:absolute;left:372;top:3327;width:11329;height:2" coordorigin="372,3327" coordsize="11329,0" path="m372,3327l11701,3327e" filled="f" stroked="t" strokeweight=".716096pt" strokecolor="#676767">
                <v:path arrowok="t"/>
              </v:shape>
            </v:group>
            <v:group style="position:absolute;left:6882;top:3324;width:2;height:775" coordorigin="6882,3324" coordsize="2,775">
              <v:shape style="position:absolute;left:6882;top:3324;width:2;height:775" coordorigin="6882,3324" coordsize="0,775" path="m6882,4099l6882,3324e" filled="f" stroked="t" strokeweight=".716096pt" strokecolor="#575757">
                <v:path arrowok="t"/>
              </v:shape>
            </v:group>
            <v:group style="position:absolute;left:6867;top:3762;width:2198;height:2" coordorigin="6867,3762" coordsize="2198,2">
              <v:shape style="position:absolute;left:6867;top:3762;width:2198;height:2" coordorigin="6867,3762" coordsize="2198,0" path="m6867,3762l9066,3762e" filled="f" stroked="t" strokeweight=".358048pt" strokecolor="#6B6B6B">
                <v:path arrowok="t"/>
              </v:shape>
            </v:group>
            <v:group style="position:absolute;left:3767;top:3776;width:3122;height:2" coordorigin="3767,3776" coordsize="3122,2">
              <v:shape style="position:absolute;left:3767;top:3776;width:3122;height:2" coordorigin="3767,3776" coordsize="3122,0" path="m3767,3776l6889,3776e" filled="f" stroked="t" strokeweight=".716096pt" strokecolor="#777777">
                <v:path arrowok="t"/>
              </v:shape>
            </v:group>
            <v:group style="position:absolute;left:9059;top:3762;width:1489;height:2" coordorigin="9059,3762" coordsize="1489,2">
              <v:shape style="position:absolute;left:9059;top:3762;width:1489;height:2" coordorigin="9059,3762" coordsize="1489,0" path="m9059,3762l10548,3762e" filled="f" stroked="t" strokeweight=".358048pt" strokecolor="#000000">
                <v:path arrowok="t"/>
              </v:shape>
            </v:group>
            <v:group style="position:absolute;left:10541;top:3762;width:1153;height:2" coordorigin="10541,3762" coordsize="1153,2">
              <v:shape style="position:absolute;left:10541;top:3762;width:1153;height:2" coordorigin="10541,3762" coordsize="1153,0" path="m10541,3762l11694,3762e" filled="f" stroked="t" strokeweight=".358048pt" strokecolor="#5B5B5B">
                <v:path arrowok="t"/>
              </v:shape>
            </v:group>
            <v:group style="position:absolute;left:2986;top:4092;width:816;height:2" coordorigin="2986,4092" coordsize="816,2">
              <v:shape style="position:absolute;left:2986;top:4092;width:816;height:2" coordorigin="2986,4092" coordsize="816,0" path="m2986,4092l3802,4092e" filled="f" stroked="t" strokeweight=".716096pt" strokecolor="#4F4F4F">
                <v:path arrowok="t"/>
              </v:shape>
            </v:group>
            <v:group style="position:absolute;left:3770;top:3324;width:2;height:775" coordorigin="3770,3324" coordsize="2,775">
              <v:shape style="position:absolute;left:3770;top:3324;width:2;height:775" coordorigin="3770,3324" coordsize="0,775" path="m3770,4099l3770,3324e" filled="f" stroked="t" strokeweight=".716096pt" strokecolor="#4F4F4F">
                <v:path arrowok="t"/>
              </v:shape>
            </v:group>
            <v:group style="position:absolute;left:380;top:3467;width:2;height:603" coordorigin="380,3467" coordsize="2,603">
              <v:shape style="position:absolute;left:380;top:3467;width:2;height:603" coordorigin="380,3467" coordsize="0,603" path="m380,4070l380,3467e" filled="f" stroked="t" strokeweight=".716096pt" strokecolor="#545454">
                <v:path arrowok="t"/>
              </v:shape>
            </v:group>
            <v:group style="position:absolute;left:372;top:4085;width:11329;height:2" coordorigin="372,4085" coordsize="11329,2">
              <v:shape style="position:absolute;left:372;top:4085;width:11329;height:2" coordorigin="372,4085" coordsize="11329,0" path="m372,4085l11701,4085e" filled="f" stroked="t" strokeweight=".716096pt" strokecolor="#545757">
                <v:path arrowok="t"/>
              </v:shape>
            </v:group>
            <v:group style="position:absolute;left:2349;top:4063;width:2;height:294" coordorigin="2349,4063" coordsize="2,294">
              <v:shape style="position:absolute;left:2349;top:4063;width:2;height:294" coordorigin="2349,4063" coordsize="0,294" path="m2349,4357l2349,4063e" filled="f" stroked="t" strokeweight=".716096pt" strokecolor="#575757">
                <v:path arrowok="t"/>
              </v:shape>
            </v:group>
            <v:group style="position:absolute;left:372;top:4361;width:11329;height:2" coordorigin="372,4361" coordsize="11329,2">
              <v:shape style="position:absolute;left:372;top:4361;width:11329;height:2" coordorigin="372,4361" coordsize="11329,0" path="m372,4361l11701,4361e" filled="f" stroked="t" strokeweight=".716096pt" strokecolor="#545454">
                <v:path arrowok="t"/>
              </v:shape>
            </v:group>
            <v:group style="position:absolute;left:2295;top:4085;width:2;height:2929" coordorigin="2295,4085" coordsize="2,2929">
              <v:shape style="position:absolute;left:2295;top:4085;width:2;height:2929" coordorigin="2295,4085" coordsize="0,2929" path="m2295,7013l2295,4085e" filled="f" stroked="t" strokeweight=".716096pt" strokecolor="#646460">
                <v:path arrowok="t"/>
              </v:shape>
            </v:group>
            <v:group style="position:absolute;left:2284;top:4598;width:9417;height:2" coordorigin="2284,4598" coordsize="9417,2">
              <v:shape style="position:absolute;left:2284;top:4598;width:9417;height:2" coordorigin="2284,4598" coordsize="9417,0" path="m2284,4598l11701,4598e" filled="f" stroked="t" strokeweight=".716096pt" strokecolor="#575B5B">
                <v:path arrowok="t"/>
              </v:shape>
            </v:group>
            <v:group style="position:absolute;left:4841;top:4594;width:2;height:2168" coordorigin="4841,4594" coordsize="2,2168">
              <v:shape style="position:absolute;left:4841;top:4594;width:2;height:2168" coordorigin="4841,4594" coordsize="0,2168" path="m4841,6762l4841,4594e" filled="f" stroked="t" strokeweight=".716096pt" strokecolor="#606060">
                <v:path arrowok="t"/>
              </v:shape>
            </v:group>
            <v:group style="position:absolute;left:4834;top:5086;width:6867;height:2" coordorigin="4834,5086" coordsize="6867,2">
              <v:shape style="position:absolute;left:4834;top:5086;width:6867;height:2" coordorigin="4834,5086" coordsize="6867,0" path="m4834,5086l11701,5086e" filled="f" stroked="t" strokeweight=".716096pt" strokecolor="#575B5B">
                <v:path arrowok="t"/>
              </v:shape>
            </v:group>
            <v:group style="position:absolute;left:7648;top:4601;width:2;height:481" coordorigin="7648,4601" coordsize="2,481">
              <v:shape style="position:absolute;left:7648;top:4601;width:2;height:481" coordorigin="7648,4601" coordsize="0,481" path="m7648,5082l7648,4601e" filled="f" stroked="t" strokeweight=".358048pt" strokecolor="#575B57">
                <v:path arrowok="t"/>
              </v:shape>
            </v:group>
            <v:group style="position:absolute;left:4841;top:5323;width:6860;height:2" coordorigin="4841,5323" coordsize="6860,2">
              <v:shape style="position:absolute;left:4841;top:5323;width:6860;height:2" coordorigin="4841,5323" coordsize="6860,0" path="m4841,5323l11701,5323e" filled="f" stroked="t" strokeweight=".716096pt" strokecolor="#575757">
                <v:path arrowok="t"/>
              </v:shape>
            </v:group>
            <v:group style="position:absolute;left:11697;top:5032;width:2;height:316" coordorigin="11697,5032" coordsize="2,316">
              <v:shape style="position:absolute;left:11697;top:5032;width:2;height:316" coordorigin="11697,5032" coordsize="0,316" path="m11697,5348l11697,5032e" filled="f" stroked="t" strokeweight=".358048pt" strokecolor="#484848">
                <v:path arrowok="t"/>
              </v:shape>
            </v:group>
            <v:group style="position:absolute;left:4834;top:5563;width:4261;height:2" coordorigin="4834,5563" coordsize="4261,2">
              <v:shape style="position:absolute;left:4834;top:5563;width:4261;height:2" coordorigin="4834,5563" coordsize="4261,0" path="m4834,5563l9094,5563e" filled="f" stroked="t" strokeweight=".716096pt" strokecolor="#575B5B">
                <v:path arrowok="t"/>
              </v:shape>
            </v:group>
            <v:group style="position:absolute;left:9030;top:5560;width:394;height:2" coordorigin="9030,5560" coordsize="394,2">
              <v:shape style="position:absolute;left:9030;top:5560;width:394;height:2" coordorigin="9030,5560" coordsize="394,0" path="m9030,5560l9424,5560e" filled="f" stroked="t" strokeweight=".358048pt" strokecolor="#383838">
                <v:path arrowok="t"/>
              </v:shape>
            </v:group>
            <v:group style="position:absolute;left:9367;top:5560;width:258;height:2" coordorigin="9367,5560" coordsize="258,2">
              <v:shape style="position:absolute;left:9367;top:5560;width:258;height:2" coordorigin="9367,5560" coordsize="258,0" path="m9367,5560l9624,5560e" filled="f" stroked="t" strokeweight=".358048pt" strokecolor="#4B4B4B">
                <v:path arrowok="t"/>
              </v:shape>
            </v:group>
            <v:group style="position:absolute;left:9567;top:5560;width:2134;height:2" coordorigin="9567,5560" coordsize="2134,2">
              <v:shape style="position:absolute;left:9567;top:5560;width:2134;height:2" coordorigin="9567,5560" coordsize="2134,0" path="m9567,5560l11701,5560e" filled="f" stroked="t" strokeweight=".716096pt" strokecolor="#5B605B">
                <v:path arrowok="t"/>
              </v:shape>
            </v:group>
            <v:group style="position:absolute;left:11697;top:5269;width:2;height:352" coordorigin="11697,5269" coordsize="2,352">
              <v:shape style="position:absolute;left:11697;top:5269;width:2;height:352" coordorigin="11697,5269" coordsize="0,352" path="m11697,5621l11697,5269e" filled="f" stroked="t" strokeweight=".358048pt" strokecolor="#383834">
                <v:path arrowok="t"/>
              </v:shape>
            </v:group>
            <v:group style="position:absolute;left:2284;top:5807;width:673;height:2" coordorigin="2284,5807" coordsize="673,2">
              <v:shape style="position:absolute;left:2284;top:5807;width:673;height:2" coordorigin="2284,5807" coordsize="673,0" path="m2284,5807l2957,5807e" filled="f" stroked="t" strokeweight=".716096pt" strokecolor="#707474">
                <v:path arrowok="t"/>
              </v:shape>
            </v:group>
            <v:group style="position:absolute;left:2764;top:5804;width:8937;height:2" coordorigin="2764,5804" coordsize="8937,2">
              <v:shape style="position:absolute;left:2764;top:5804;width:8937;height:2" coordorigin="2764,5804" coordsize="8937,0" path="m2764,5804l11701,5804e" filled="f" stroked="t" strokeweight=".716096pt" strokecolor="#575B5B">
                <v:path arrowok="t"/>
              </v:shape>
            </v:group>
            <v:group style="position:absolute;left:365;top:6041;width:11336;height:2" coordorigin="365,6041" coordsize="11336,2">
              <v:shape style="position:absolute;left:365;top:6041;width:11336;height:2" coordorigin="365,6041" coordsize="11336,0" path="m365,6041l11701,6041e" filled="f" stroked="t" strokeweight=".716096pt" strokecolor="#575B5B">
                <v:path arrowok="t"/>
              </v:shape>
            </v:group>
            <v:group style="position:absolute;left:7648;top:6023;width:2;height:725" coordorigin="7648,6023" coordsize="2,725">
              <v:shape style="position:absolute;left:7648;top:6023;width:2;height:725" coordorigin="7648,6023" coordsize="0,725" path="m7648,6748l7648,6023e" filled="f" stroked="t" strokeweight=".358048pt" strokecolor="#575B5B">
                <v:path arrowok="t"/>
              </v:shape>
            </v:group>
            <v:group style="position:absolute;left:2284;top:6511;width:9424;height:2" coordorigin="2284,6511" coordsize="9424,2">
              <v:shape style="position:absolute;left:2284;top:6511;width:9424;height:2" coordorigin="2284,6511" coordsize="9424,0" path="m2284,6511l11708,6511e" filled="f" stroked="t" strokeweight=".716096pt" strokecolor="#606060">
                <v:path arrowok="t"/>
              </v:shape>
            </v:group>
            <v:group style="position:absolute;left:2284;top:6755;width:4211;height:2" coordorigin="2284,6755" coordsize="4211,2">
              <v:shape style="position:absolute;left:2284;top:6755;width:4211;height:2" coordorigin="2284,6755" coordsize="4211,0" path="m2284,6755l6495,6755e" filled="f" stroked="t" strokeweight=".716096pt" strokecolor="#606464">
                <v:path arrowok="t"/>
              </v:shape>
            </v:group>
            <v:group style="position:absolute;left:6058;top:6748;width:5643;height:2" coordorigin="6058,6748" coordsize="5643,2">
              <v:shape style="position:absolute;left:6058;top:6748;width:5643;height:2" coordorigin="6058,6748" coordsize="5643,0" path="m6058,6748l11701,6748e" filled="f" stroked="t" strokeweight=".716096pt" strokecolor="#676B6B">
                <v:path arrowok="t"/>
              </v:shape>
            </v:group>
            <v:group style="position:absolute;left:365;top:6992;width:11336;height:2" coordorigin="365,6992" coordsize="11336,2">
              <v:shape style="position:absolute;left:365;top:6992;width:11336;height:2" coordorigin="365,6992" coordsize="11336,0" path="m365,6992l11701,6992e" filled="f" stroked="t" strokeweight=".716096pt" strokecolor="#646767">
                <v:path arrowok="t"/>
              </v:shape>
            </v:group>
            <v:group style="position:absolute;left:372;top:5276;width:2;height:337" coordorigin="372,5276" coordsize="2,337">
              <v:shape style="position:absolute;left:372;top:5276;width:2;height:337" coordorigin="372,5276" coordsize="0,337" path="m372,5614l372,5276e" filled="f" stroked="t" strokeweight=".716096pt" strokecolor="#4F4F4B">
                <v:path arrowok="t"/>
              </v:shape>
            </v:group>
            <v:group style="position:absolute;left:376;top:632;width:2;height:6855" coordorigin="376,632" coordsize="2,6855">
              <v:shape style="position:absolute;left:376;top:632;width:2;height:6855" coordorigin="376,632" coordsize="0,6855" path="m376,7487l376,632e" filled="f" stroked="t" strokeweight=".716096pt" strokecolor="#646767">
                <v:path arrowok="t"/>
              </v:shape>
            </v:group>
            <v:group style="position:absolute;left:2288;top:6934;width:2;height:352" coordorigin="2288,6934" coordsize="2,352">
              <v:shape style="position:absolute;left:2288;top:6934;width:2;height:352" coordorigin="2288,6934" coordsize="0,352" path="m2288,7286l2288,6934e" filled="f" stroked="t" strokeweight=".358048pt" strokecolor="#4F4F4F">
                <v:path arrowok="t"/>
              </v:shape>
            </v:group>
            <v:group style="position:absolute;left:11697;top:6934;width:2;height:553" coordorigin="11697,6934" coordsize="2,553">
              <v:shape style="position:absolute;left:11697;top:6934;width:2;height:553" coordorigin="11697,6934" coordsize="0,553" path="m11697,7487l11697,6934e" filled="f" stroked="t" strokeweight=".358048pt" strokecolor="#575754">
                <v:path arrowok="t"/>
              </v:shape>
            </v:group>
            <v:group style="position:absolute;left:365;top:7466;width:6416;height:2" coordorigin="365,7466" coordsize="6416,2">
              <v:shape style="position:absolute;left:365;top:7466;width:6416;height:2" coordorigin="365,7466" coordsize="6416,0" path="m365,7466l6781,7466e" filled="f" stroked="t" strokeweight=".716096pt" strokecolor="#676B6B">
                <v:path arrowok="t"/>
              </v:shape>
            </v:group>
            <v:group style="position:absolute;left:6717;top:7455;width:4984;height:2" coordorigin="6717,7455" coordsize="4984,2">
              <v:shape style="position:absolute;left:6717;top:7455;width:4984;height:2" coordorigin="6717,7455" coordsize="4984,0" path="m6717,7455l11701,7455e" filled="f" stroked="t" strokeweight=".716096pt" strokecolor="#6B7070">
                <v:path arrowok="t"/>
              </v:shape>
            </v:group>
            <v:group style="position:absolute;left:4837;top:7458;width:2;height:538" coordorigin="4837,7458" coordsize="2,538">
              <v:shape style="position:absolute;left:4837;top:7458;width:2;height:538" coordorigin="4837,7458" coordsize="0,538" path="m4837,7997l4837,7458e" filled="f" stroked="t" strokeweight=".716096pt" strokecolor="#575757">
                <v:path arrowok="t"/>
              </v:shape>
            </v:group>
            <v:group style="position:absolute;left:4834;top:7703;width:6867;height:2" coordorigin="4834,7703" coordsize="6867,2">
              <v:shape style="position:absolute;left:4834;top:7703;width:6867;height:2" coordorigin="4834,7703" coordsize="6867,0" path="m4834,7703l11701,7703e" filled="f" stroked="t" strokeweight=".716096pt" strokecolor="#646767">
                <v:path arrowok="t"/>
              </v:shape>
            </v:group>
            <v:group style="position:absolute;left:6760;top:7703;width:2;height:747" coordorigin="6760,7703" coordsize="2,747">
              <v:shape style="position:absolute;left:6760;top:7703;width:2;height:747" coordorigin="6760,7703" coordsize="0,747" path="m6760,8449l6760,7703e" filled="f" stroked="t" strokeweight=".716096pt" strokecolor="#707070">
                <v:path arrowok="t"/>
              </v:shape>
            </v:group>
            <v:group style="position:absolute;left:8335;top:7695;width:2;height:754" coordorigin="8335,7695" coordsize="2,754">
              <v:shape style="position:absolute;left:8335;top:7695;width:2;height:754" coordorigin="8335,7695" coordsize="0,754" path="m8335,8449l8335,7695e" filled="f" stroked="t" strokeweight=".716096pt" strokecolor="#838383">
                <v:path arrowok="t"/>
              </v:shape>
            </v:group>
            <v:group style="position:absolute;left:4834;top:7943;width:6867;height:2" coordorigin="4834,7943" coordsize="6867,2">
              <v:shape style="position:absolute;left:4834;top:7943;width:6867;height:2" coordorigin="4834,7943" coordsize="6867,0" path="m4834,7943l11701,7943e" filled="f" stroked="t" strokeweight=".716096pt" strokecolor="#646767">
                <v:path arrowok="t"/>
              </v:shape>
            </v:group>
            <v:group style="position:absolute;left:358;top:8445;width:3337;height:2" coordorigin="358,8445" coordsize="3337,2">
              <v:shape style="position:absolute;left:358;top:8445;width:3337;height:2" coordorigin="358,8445" coordsize="3337,0" path="m358,8445l3695,8445e" filled="f" stroked="t" strokeweight=".716096pt" strokecolor="#646767">
                <v:path arrowok="t"/>
              </v:shape>
            </v:group>
            <v:group style="position:absolute;left:3631;top:8449;width:165;height:2" coordorigin="3631,8449" coordsize="165,2">
              <v:shape style="position:absolute;left:3631;top:8449;width:165;height:2" coordorigin="3631,8449" coordsize="165,0" path="m3631,8449l3795,8449e" filled="f" stroked="t" strokeweight=".716096pt" strokecolor="#4B4F4F">
                <v:path arrowok="t"/>
              </v:shape>
            </v:group>
            <v:group style="position:absolute;left:3731;top:8445;width:1497;height:2" coordorigin="3731,8445" coordsize="1497,2">
              <v:shape style="position:absolute;left:3731;top:8445;width:1497;height:2" coordorigin="3731,8445" coordsize="1497,0" path="m3731,8445l5228,8445e" filled="f" stroked="t" strokeweight=".716096pt" strokecolor="#6B7070">
                <v:path arrowok="t"/>
              </v:shape>
            </v:group>
            <v:group style="position:absolute;left:4834;top:7939;width:2;height:510" coordorigin="4834,7939" coordsize="2,510">
              <v:shape style="position:absolute;left:4834;top:7939;width:2;height:510" coordorigin="4834,7939" coordsize="0,510" path="m4834,8449l4834,7939e" filled="f" stroked="t" strokeweight=".716096pt" strokecolor="#747474">
                <v:path arrowok="t"/>
              </v:shape>
            </v:group>
            <v:group style="position:absolute;left:5170;top:8445;width:945;height:2" coordorigin="5170,8445" coordsize="945,2">
              <v:shape style="position:absolute;left:5170;top:8445;width:945;height:2" coordorigin="5170,8445" coordsize="945,0" path="m5170,8445l6115,8445e" filled="f" stroked="t" strokeweight=".358048pt" strokecolor="#575757">
                <v:path arrowok="t"/>
              </v:shape>
            </v:group>
            <v:group style="position:absolute;left:6058;top:8438;width:5643;height:2" coordorigin="6058,8438" coordsize="5643,2">
              <v:shape style="position:absolute;left:6058;top:8438;width:5643;height:2" coordorigin="6058,8438" coordsize="5643,0" path="m6058,8438l11701,8438e" filled="f" stroked="t" strokeweight=".716096pt" strokecolor="#646767">
                <v:path arrowok="t"/>
              </v:shape>
            </v:group>
            <v:group style="position:absolute;left:362;top:653;width:2;height:15663" coordorigin="362,653" coordsize="2,15663">
              <v:shape style="position:absolute;left:362;top:653;width:2;height:15663" coordorigin="362,653" coordsize="0,15663" path="m362,16317l362,653e" filled="f" stroked="t" strokeweight=".716096pt" strokecolor="#606060">
                <v:path arrowok="t"/>
              </v:shape>
            </v:group>
            <v:group style="position:absolute;left:2281;top:7222;width:2;height:3848" coordorigin="2281,7222" coordsize="2,3848">
              <v:shape style="position:absolute;left:2281;top:7222;width:2;height:3848" coordorigin="2281,7222" coordsize="0,3848" path="m2281,11069l2281,7222e" filled="f" stroked="t" strokeweight=".716096pt" strokecolor="#606060">
                <v:path arrowok="t"/>
              </v:shape>
            </v:group>
            <v:group style="position:absolute;left:11697;top:8657;width:2;height:610" coordorigin="11697,8657" coordsize="2,610">
              <v:shape style="position:absolute;left:11697;top:8657;width:2;height:610" coordorigin="11697,8657" coordsize="0,610" path="m11697,9267l11697,8657e" filled="f" stroked="t" strokeweight=".358048pt" strokecolor="#484848">
                <v:path arrowok="t"/>
              </v:shape>
            </v:group>
            <v:group style="position:absolute;left:351;top:9249;width:2922;height:2" coordorigin="351,9249" coordsize="2922,2">
              <v:shape style="position:absolute;left:351;top:9249;width:2922;height:2" coordorigin="351,9249" coordsize="2922,0" path="m351,9249l3273,9249e" filled="f" stroked="t" strokeweight=".716096pt" strokecolor="#575757">
                <v:path arrowok="t"/>
              </v:shape>
            </v:group>
            <v:group style="position:absolute;left:3194;top:9249;width:602;height:2" coordorigin="3194,9249" coordsize="602,2">
              <v:shape style="position:absolute;left:3194;top:9249;width:602;height:2" coordorigin="3194,9249" coordsize="602,0" path="m3194,9249l3795,9249e" filled="f" stroked="t" strokeweight=".358048pt" strokecolor="#3B3B3B">
                <v:path arrowok="t"/>
              </v:shape>
            </v:group>
            <v:group style="position:absolute;left:3731;top:9249;width:5070;height:2" coordorigin="3731,9249" coordsize="5070,2">
              <v:shape style="position:absolute;left:3731;top:9249;width:5070;height:2" coordorigin="3731,9249" coordsize="5070,0" path="m3731,9249l8801,9249e" filled="f" stroked="t" strokeweight=".716096pt" strokecolor="#575757">
                <v:path arrowok="t"/>
              </v:shape>
            </v:group>
            <v:group style="position:absolute;left:8736;top:9242;width:358;height:2" coordorigin="8736,9242" coordsize="358,2">
              <v:shape style="position:absolute;left:8736;top:9242;width:358;height:2" coordorigin="8736,9242" coordsize="358,0" path="m8736,9242l9094,9242e" filled="f" stroked="t" strokeweight=".358048pt" strokecolor="#343B38">
                <v:path arrowok="t"/>
              </v:shape>
            </v:group>
            <v:group style="position:absolute;left:9030;top:9239;width:2671;height:2" coordorigin="9030,9239" coordsize="2671,2">
              <v:shape style="position:absolute;left:9030;top:9239;width:2671;height:2" coordorigin="9030,9239" coordsize="2671,0" path="m9030,9239l11701,9239e" filled="f" stroked="t" strokeweight=".716096pt" strokecolor="#545754">
                <v:path arrowok="t"/>
              </v:shape>
            </v:group>
            <v:group style="position:absolute;left:351;top:10093;width:2284;height:2" coordorigin="351,10093" coordsize="2284,2">
              <v:shape style="position:absolute;left:351;top:10093;width:2284;height:2" coordorigin="351,10093" coordsize="2284,0" path="m351,10093l2635,10093e" filled="f" stroked="t" strokeweight=".716096pt" strokecolor="#5B5B5B">
                <v:path arrowok="t"/>
              </v:shape>
            </v:group>
            <v:group style="position:absolute;left:9030;top:10086;width:236;height:2" coordorigin="9030,10086" coordsize="236,2">
              <v:shape style="position:absolute;left:9030;top:10086;width:236;height:2" coordorigin="9030,10086" coordsize="236,0" path="m9030,10086l9266,10086e" filled="f" stroked="t" strokeweight=".716096pt" strokecolor="#444848">
                <v:path arrowok="t"/>
              </v:shape>
            </v:group>
            <v:group style="position:absolute;left:2313;top:10086;width:9395;height:2" coordorigin="2313,10086" coordsize="9395,2">
              <v:shape style="position:absolute;left:2313;top:10086;width:9395;height:2" coordorigin="2313,10086" coordsize="9395,0" path="m2313,10086l11708,10086e" filled="f" stroked="t" strokeweight=".716096pt" strokecolor="#5B5B5B">
                <v:path arrowok="t"/>
              </v:shape>
            </v:group>
            <v:group style="position:absolute;left:351;top:10330;width:11357;height:2" coordorigin="351,10330" coordsize="11357,2">
              <v:shape style="position:absolute;left:351;top:10330;width:11357;height:2" coordorigin="351,10330" coordsize="11357,0" path="m351,10330l11708,10330e" filled="f" stroked="t" strokeweight=".716096pt" strokecolor="#5B6060">
                <v:path arrowok="t"/>
              </v:shape>
            </v:group>
            <v:group style="position:absolute;left:351;top:10574;width:1955;height:2" coordorigin="351,10574" coordsize="1955,2">
              <v:shape style="position:absolute;left:351;top:10574;width:1955;height:2" coordorigin="351,10574" coordsize="1955,0" path="m351,10574l2306,10574e" filled="f" stroked="t" strokeweight=".716096pt" strokecolor="#545757">
                <v:path arrowok="t"/>
              </v:shape>
            </v:group>
            <v:group style="position:absolute;left:2227;top:10570;width:1024;height:2" coordorigin="2227,10570" coordsize="1024,2">
              <v:shape style="position:absolute;left:2227;top:10570;width:1024;height:2" coordorigin="2227,10570" coordsize="1024,0" path="m2227,10570l3251,10570e" filled="f" stroked="t" strokeweight=".716096pt" strokecolor="#676767">
                <v:path arrowok="t"/>
              </v:shape>
            </v:group>
            <v:group style="position:absolute;left:3165;top:10574;width:745;height:2" coordorigin="3165,10574" coordsize="745,2">
              <v:shape style="position:absolute;left:3165;top:10574;width:745;height:2" coordorigin="3165,10574" coordsize="745,0" path="m3165,10574l3910,10574e" filled="f" stroked="t" strokeweight=".716096pt" strokecolor="#4F4F4F">
                <v:path arrowok="t"/>
              </v:shape>
            </v:group>
            <v:group style="position:absolute;left:3731;top:10570;width:1497;height:2" coordorigin="3731,10570" coordsize="1497,2">
              <v:shape style="position:absolute;left:3731;top:10570;width:1497;height:2" coordorigin="3731,10570" coordsize="1497,0" path="m3731,10570l5228,10570e" filled="f" stroked="t" strokeweight=".716096pt" strokecolor="#606464">
                <v:path arrowok="t"/>
              </v:shape>
            </v:group>
            <v:group style="position:absolute;left:5170;top:10570;width:945;height:2" coordorigin="5170,10570" coordsize="945,2">
              <v:shape style="position:absolute;left:5170;top:10570;width:945;height:2" coordorigin="5170,10570" coordsize="945,0" path="m5170,10570l6115,10570e" filled="f" stroked="t" strokeweight=".358048pt" strokecolor="#3F4444">
                <v:path arrowok="t"/>
              </v:shape>
            </v:group>
            <v:group style="position:absolute;left:6058;top:10567;width:2743;height:2" coordorigin="6058,10567" coordsize="2743,2">
              <v:shape style="position:absolute;left:6058;top:10567;width:2743;height:2" coordorigin="6058,10567" coordsize="2743,0" path="m6058,10567l8801,10567e" filled="f" stroked="t" strokeweight=".716096pt" strokecolor="#606464">
                <v:path arrowok="t"/>
              </v:shape>
            </v:group>
            <v:group style="position:absolute;left:8736;top:10563;width:358;height:2" coordorigin="8736,10563" coordsize="358,2">
              <v:shape style="position:absolute;left:8736;top:10563;width:358;height:2" coordorigin="8736,10563" coordsize="358,0" path="m8736,10563l9094,10563e" filled="f" stroked="t" strokeweight=".358048pt" strokecolor="#3F4444">
                <v:path arrowok="t"/>
              </v:shape>
            </v:group>
            <v:group style="position:absolute;left:9030;top:10563;width:394;height:2" coordorigin="9030,10563" coordsize="394,2">
              <v:shape style="position:absolute;left:9030;top:10563;width:394;height:2" coordorigin="9030,10563" coordsize="394,0" path="m9030,10563l9424,10563e" filled="f" stroked="t" strokeweight=".358048pt" strokecolor="#2B2F2B">
                <v:path arrowok="t"/>
              </v:shape>
            </v:group>
            <v:group style="position:absolute;left:9367;top:10563;width:2342;height:2" coordorigin="9367,10563" coordsize="2342,2">
              <v:shape style="position:absolute;left:9367;top:10563;width:2342;height:2" coordorigin="9367,10563" coordsize="2342,0" path="m9367,10563l11708,10563e" filled="f" stroked="t" strokeweight=".358048pt" strokecolor="#5B6060">
                <v:path arrowok="t"/>
              </v:shape>
            </v:group>
            <v:group style="position:absolute;left:902;top:11044;width:4325;height:2" coordorigin="902,11044" coordsize="4325,2">
              <v:shape style="position:absolute;left:902;top:11044;width:4325;height:2" coordorigin="902,11044" coordsize="4325,0" path="m902,11044l5228,11044e" filled="f" stroked="t" strokeweight=".716096pt" strokecolor="#575757">
                <v:path arrowok="t"/>
              </v:shape>
            </v:group>
            <v:group style="position:absolute;left:5170;top:11044;width:272;height:2" coordorigin="5170,11044" coordsize="272,2">
              <v:shape style="position:absolute;left:5170;top:11044;width:272;height:2" coordorigin="5170,11044" coordsize="272,0" path="m5170,11044l5442,11044e" filled="f" stroked="t" strokeweight=".358048pt" strokecolor="#2B2F2F">
                <v:path arrowok="t"/>
              </v:shape>
            </v:group>
            <v:group style="position:absolute;left:5378;top:11044;width:3423;height:2" coordorigin="5378,11044" coordsize="3423,2">
              <v:shape style="position:absolute;left:5378;top:11044;width:3423;height:2" coordorigin="5378,11044" coordsize="3423,0" path="m5378,11044l8801,11044e" filled="f" stroked="t" strokeweight=".716096pt" strokecolor="#545754">
                <v:path arrowok="t"/>
              </v:shape>
            </v:group>
            <v:group style="position:absolute;left:8736;top:11037;width:687;height:2" coordorigin="8736,11037" coordsize="687,2">
              <v:shape style="position:absolute;left:8736;top:11037;width:687;height:2" coordorigin="8736,11037" coordsize="687,0" path="m8736,11037l9424,11037e" filled="f" stroked="t" strokeweight=".358048pt" strokecolor="#2B2F2F">
                <v:path arrowok="t"/>
              </v:shape>
            </v:group>
            <v:group style="position:absolute;left:9367;top:11033;width:2342;height:2" coordorigin="9367,11033" coordsize="2342,2">
              <v:shape style="position:absolute;left:9367;top:11033;width:2342;height:2" coordorigin="9367,11033" coordsize="2342,0" path="m9367,11033l11708,11033e" filled="f" stroked="t" strokeweight=".716096pt" strokecolor="#575757">
                <v:path arrowok="t"/>
              </v:shape>
            </v:group>
            <v:group style="position:absolute;left:2277;top:10990;width:2;height:337" coordorigin="2277,10990" coordsize="2,337">
              <v:shape style="position:absolute;left:2277;top:10990;width:2;height:337" coordorigin="2277,10990" coordsize="0,337" path="m2277,11328l2277,10990e" filled="f" stroked="t" strokeweight=".716096pt" strokecolor="#383838">
                <v:path arrowok="t"/>
              </v:shape>
            </v:group>
            <v:group style="position:absolute;left:351;top:11285;width:6953;height:2" coordorigin="351,11285" coordsize="6953,2">
              <v:shape style="position:absolute;left:351;top:11285;width:6953;height:2" coordorigin="351,11285" coordsize="6953,0" path="m351,11285l7304,11285e" filled="f" stroked="t" strokeweight=".716096pt" strokecolor="#4F544F">
                <v:path arrowok="t"/>
              </v:shape>
            </v:group>
            <v:group style="position:absolute;left:7240;top:11274;width:4468;height:2" coordorigin="7240,11274" coordsize="4468,2">
              <v:shape style="position:absolute;left:7240;top:11274;width:4468;height:2" coordorigin="7240,11274" coordsize="4468,0" path="m7240,11274l11708,11274e" filled="f" stroked="t" strokeweight=".716096pt" strokecolor="#4F5454">
                <v:path arrowok="t"/>
              </v:shape>
            </v:group>
            <v:group style="position:absolute;left:1020;top:11277;width:2;height:273" coordorigin="1020,11277" coordsize="2,273">
              <v:shape style="position:absolute;left:1020;top:11277;width:2;height:273" coordorigin="1020,11277" coordsize="0,273" path="m1020,11550l1020,11277e" filled="f" stroked="t" strokeweight=".358048pt" strokecolor="#444444">
                <v:path arrowok="t"/>
              </v:shape>
            </v:group>
            <v:group style="position:absolute;left:351;top:11525;width:6960;height:2" coordorigin="351,11525" coordsize="6960,2">
              <v:shape style="position:absolute;left:351;top:11525;width:6960;height:2" coordorigin="351,11525" coordsize="6960,0" path="m351,11525l7311,11525e" filled="f" stroked="t" strokeweight=".716096pt" strokecolor="#4F5454">
                <v:path arrowok="t"/>
              </v:shape>
            </v:group>
            <v:group style="position:absolute;left:1604;top:11277;width:2;height:1630" coordorigin="1604,11277" coordsize="2,1630">
              <v:shape style="position:absolute;left:1604;top:11277;width:2;height:1630" coordorigin="1604,11277" coordsize="0,1630" path="m1604,12907l1604,11277e" filled="f" stroked="t" strokeweight=".716096pt" strokecolor="#646464">
                <v:path arrowok="t"/>
              </v:shape>
            </v:group>
            <v:group style="position:absolute;left:7283;top:11277;width:2;height:1335" coordorigin="7283,11277" coordsize="2,1335">
              <v:shape style="position:absolute;left:7283;top:11277;width:2;height:1335" coordorigin="7283,11277" coordsize="0,1335" path="m7283,12613l7283,11277e" filled="f" stroked="t" strokeweight=".716096pt" strokecolor="#747474">
                <v:path arrowok="t"/>
              </v:shape>
            </v:group>
            <v:group style="position:absolute;left:7233;top:11518;width:444;height:2" coordorigin="7233,11518" coordsize="444,2">
              <v:shape style="position:absolute;left:7233;top:11518;width:444;height:2" coordorigin="7233,11518" coordsize="444,0" path="m7233,11518l7677,11518e" filled="f" stroked="t" strokeweight=".358048pt" strokecolor="#383B38">
                <v:path arrowok="t"/>
              </v:shape>
            </v:group>
            <v:group style="position:absolute;left:7619;top:11514;width:4089;height:2" coordorigin="7619,11514" coordsize="4089,2">
              <v:shape style="position:absolute;left:7619;top:11514;width:4089;height:2" coordorigin="7619,11514" coordsize="4089,0" path="m7619,11514l11708,11514e" filled="f" stroked="t" strokeweight=".716096pt" strokecolor="#575B5B">
                <v:path arrowok="t"/>
              </v:shape>
            </v:group>
            <v:group style="position:absolute;left:1024;top:11471;width:2;height:574" coordorigin="1024,11471" coordsize="2,574">
              <v:shape style="position:absolute;left:1024;top:11471;width:2;height:574" coordorigin="1024,11471" coordsize="0,574" path="m1024,12045l1024,11471e" filled="f" stroked="t" strokeweight=".716096pt" strokecolor="#646464">
                <v:path arrowok="t"/>
              </v:shape>
            </v:group>
            <v:group style="position:absolute;left:11705;top:12548;width:2;height:854" coordorigin="11705,12548" coordsize="2,854">
              <v:shape style="position:absolute;left:11705;top:12548;width:2;height:854" coordorigin="11705,12548" coordsize="0,854" path="m11705,13402l11705,12548e" filled="f" stroked="t" strokeweight=".358048pt" strokecolor="#3F3F3F">
                <v:path arrowok="t"/>
              </v:shape>
            </v:group>
            <v:group style="position:absolute;left:1604;top:12785;width:2;height:230" coordorigin="1604,12785" coordsize="2,230">
              <v:shape style="position:absolute;left:1604;top:12785;width:2;height:230" coordorigin="1604,12785" coordsize="0,230" path="m1604,13015l1604,12785e" filled="f" stroked="t" strokeweight=".716096pt" strokecolor="#484848">
                <v:path arrowok="t"/>
              </v:shape>
            </v:group>
            <v:group style="position:absolute;left:7283;top:12548;width:2;height:467" coordorigin="7283,12548" coordsize="2,467">
              <v:shape style="position:absolute;left:7283;top:12548;width:2;height:467" coordorigin="7283,12548" coordsize="0,467" path="m7283,13015l7283,12548e" filled="f" stroked="t" strokeweight=".358048pt" strokecolor="#5B5B5B">
                <v:path arrowok="t"/>
              </v:shape>
            </v:group>
            <v:group style="position:absolute;left:2270;top:12785;width:2;height:230" coordorigin="2270,12785" coordsize="2,230">
              <v:shape style="position:absolute;left:2270;top:12785;width:2;height:230" coordorigin="2270,12785" coordsize="0,230" path="m2270,13015l2270,12785e" filled="f" stroked="t" strokeweight=".358048pt" strokecolor="#3F3F3F">
                <v:path arrowok="t"/>
              </v:shape>
            </v:group>
            <v:group style="position:absolute;left:2266;top:11249;width:2;height:4953" coordorigin="2266,11249" coordsize="2,4953">
              <v:shape style="position:absolute;left:2266;top:11249;width:2;height:4953" coordorigin="2266,11249" coordsize="0,4953" path="m2266,16202l2266,11249e" filled="f" stroked="t" strokeweight=".716096pt" strokecolor="#606060">
                <v:path arrowok="t"/>
              </v:shape>
            </v:group>
            <v:group style="position:absolute;left:7283;top:12921;width:2;height:3381" coordorigin="7283,12921" coordsize="2,3381">
              <v:shape style="position:absolute;left:7283;top:12921;width:2;height:3381" coordorigin="7283,12921" coordsize="0,3381" path="m7283,16302l7283,12921e" filled="f" stroked="t" strokeweight=".716096pt" strokecolor="#747474">
                <v:path arrowok="t"/>
              </v:shape>
            </v:group>
            <v:group style="position:absolute;left:1017;top:11981;width:2;height:2254" coordorigin="1017,11981" coordsize="2,2254">
              <v:shape style="position:absolute;left:1017;top:11981;width:2;height:2254" coordorigin="1017,11981" coordsize="0,2254" path="m1017,14235l1017,11981e" filled="f" stroked="t" strokeweight=".716096pt" strokecolor="#646464">
                <v:path arrowok="t"/>
              </v:shape>
            </v:group>
            <v:group style="position:absolute;left:344;top:13607;width:1282;height:2" coordorigin="344,13607" coordsize="1282,2">
              <v:shape style="position:absolute;left:344;top:13607;width:1282;height:2" coordorigin="344,13607" coordsize="1282,0" path="m344,13607l1626,13607e" filled="f" stroked="t" strokeweight=".716096pt" strokecolor="#606460">
                <v:path arrowok="t"/>
              </v:shape>
            </v:group>
            <v:group style="position:absolute;left:1547;top:13603;width:723;height:2" coordorigin="1547,13603" coordsize="723,2">
              <v:shape style="position:absolute;left:1547;top:13603;width:723;height:2" coordorigin="1547,13603" coordsize="723,0" path="m1547,13603l2270,13603e" filled="f" stroked="t" strokeweight=".716096pt" strokecolor="#484B48">
                <v:path arrowok="t"/>
              </v:shape>
            </v:group>
            <v:group style="position:absolute;left:11687;top:13689;width:2;height:122" coordorigin="11687,13689" coordsize="2,122">
              <v:shape style="position:absolute;left:11687;top:13689;width:2;height:122" coordorigin="11687,13689" coordsize="0,122" path="m11687,13811l11687,13689e" filled="f" stroked="t" strokeweight=".716096pt" strokecolor="#ACACAC">
                <v:path arrowok="t"/>
              </v:shape>
            </v:group>
            <v:group style="position:absolute;left:1013;top:14170;width:2;height:187" coordorigin="1013,14170" coordsize="2,187">
              <v:shape style="position:absolute;left:1013;top:14170;width:2;height:187" coordorigin="1013,14170" coordsize="0,187" path="m1013,14357l1013,14170e" filled="f" stroked="t" strokeweight=".358048pt" strokecolor="#444444">
                <v:path arrowok="t"/>
              </v:shape>
            </v:group>
            <v:group style="position:absolute;left:1010;top:14300;width:2;height:2010" coordorigin="1010,14300" coordsize="2,2010">
              <v:shape style="position:absolute;left:1010;top:14300;width:2;height:2010" coordorigin="1010,14300" coordsize="0,2010" path="m1010,16310l1010,14300e" filled="f" stroked="t" strokeweight=".716096pt" strokecolor="#606060">
                <v:path arrowok="t"/>
              </v:shape>
            </v:group>
            <v:group style="position:absolute;left:347;top:14788;width:2;height:223" coordorigin="347,14788" coordsize="2,223">
              <v:shape style="position:absolute;left:347;top:14788;width:2;height:223" coordorigin="347,14788" coordsize="0,223" path="m347,15010l347,14788e" filled="f" stroked="t" strokeweight=".358048pt" strokecolor="#2B2B2B">
                <v:path arrowok="t"/>
              </v:shape>
            </v:group>
            <v:group style="position:absolute;left:2259;top:14788;width:2;height:223" coordorigin="2259,14788" coordsize="2,223">
              <v:shape style="position:absolute;left:2259;top:14788;width:2;height:223" coordorigin="2259,14788" coordsize="0,223" path="m2259,15010l2259,14788e" filled="f" stroked="t" strokeweight=".358048pt" strokecolor="#3F3F44">
                <v:path arrowok="t"/>
              </v:shape>
            </v:group>
            <v:group style="position:absolute;left:347;top:7516;width:2;height:8794" coordorigin="347,7516" coordsize="2,8794">
              <v:shape style="position:absolute;left:347;top:7516;width:2;height:8794" coordorigin="347,7516" coordsize="0,8794" path="m347,16310l347,7516e" filled="f" stroked="t" strokeweight=".716096pt" strokecolor="#606060">
                <v:path arrowok="t"/>
              </v:shape>
            </v:group>
            <v:group style="position:absolute;left:2256;top:14946;width:2;height:1357" coordorigin="2256,14946" coordsize="2,1357">
              <v:shape style="position:absolute;left:2256;top:14946;width:2;height:1357" coordorigin="2256,14946" coordsize="0,1357" path="m2256,16302l2256,14946e" filled="f" stroked="t" strokeweight=".716096pt" strokecolor="#646464">
                <v:path arrowok="t"/>
              </v:shape>
            </v:group>
            <v:group style="position:absolute;left:344;top:16302;width:1031;height:2" coordorigin="344,16302" coordsize="1031,2">
              <v:shape style="position:absolute;left:344;top:16302;width:1031;height:2" coordorigin="344,16302" coordsize="1031,0" path="m344,16302l1375,16302e" filled="f" stroked="t" strokeweight=".716096pt" strokecolor="#646767">
                <v:path arrowok="t"/>
              </v:shape>
            </v:group>
            <v:group style="position:absolute;left:1593;top:12950;width:2;height:3360" coordorigin="1593,12950" coordsize="2,3360">
              <v:shape style="position:absolute;left:1593;top:12950;width:2;height:3360" coordorigin="1593,12950" coordsize="0,3360" path="m1593,16310l1593,12950e" filled="f" stroked="t" strokeweight=".716096pt" strokecolor="#606060">
                <v:path arrowok="t"/>
              </v:shape>
            </v:group>
            <v:group style="position:absolute;left:1547;top:16295;width:759;height:2" coordorigin="1547,16295" coordsize="759,2">
              <v:shape style="position:absolute;left:1547;top:16295;width:759;height:2" coordorigin="1547,16295" coordsize="759,0" path="m1547,16295l2306,16295e" filled="f" stroked="t" strokeweight=".358048pt" strokecolor="#444848">
                <v:path arrowok="t"/>
              </v:shape>
            </v:group>
            <v:group style="position:absolute;left:967;top:16295;width:10741;height:2" coordorigin="967,16295" coordsize="10741,2">
              <v:shape style="position:absolute;left:967;top:16295;width:10741;height:2" coordorigin="967,16295" coordsize="10741,0" path="m967,16295l11708,16295e" filled="f" stroked="t" strokeweight=".716096pt" strokecolor="#5B5B5B">
                <v:path arrowok="t"/>
              </v:shape>
            </v:group>
            <v:group style="position:absolute;left:8715;top:16288;width:2993;height:2" coordorigin="8715,16288" coordsize="2993,2">
              <v:shape style="position:absolute;left:8715;top:16288;width:2993;height:2" coordorigin="8715,16288" coordsize="2993,0" path="m8715,16288l11708,16288e" filled="f" stroked="t" strokeweight=".716096pt" strokecolor="#545757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color w:val="2F2F2F"/>
          <w:spacing w:val="11"/>
          <w:w w:val="100"/>
          <w:position w:val="7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7"/>
        </w:rPr>
        <w:t>alk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7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7"/>
        </w:rPr>
      </w:r>
      <w:r>
        <w:rPr>
          <w:rFonts w:ascii="Times New Roman" w:hAnsi="Times New Roman" w:cs="Times New Roman" w:eastAsia="Times New Roman"/>
          <w:sz w:val="28"/>
          <w:szCs w:val="28"/>
          <w:color w:val="595B59"/>
          <w:spacing w:val="0"/>
          <w:w w:val="100"/>
          <w:b/>
          <w:bCs/>
          <w:position w:val="-3"/>
        </w:rPr>
        <w:t>A.Keri</w:t>
      </w:r>
      <w:r>
        <w:rPr>
          <w:rFonts w:ascii="Times New Roman" w:hAnsi="Times New Roman" w:cs="Times New Roman" w:eastAsia="Times New Roman"/>
          <w:sz w:val="28"/>
          <w:szCs w:val="28"/>
          <w:color w:val="595B59"/>
          <w:spacing w:val="0"/>
          <w:w w:val="100"/>
          <w:b/>
          <w:bCs/>
          <w:position w:val="-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595B59"/>
          <w:spacing w:val="2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444444"/>
          <w:spacing w:val="0"/>
          <w:w w:val="100"/>
          <w:b/>
          <w:bCs/>
          <w:position w:val="-3"/>
        </w:rPr>
        <w:t>KOSE</w:t>
      </w:r>
      <w:r>
        <w:rPr>
          <w:rFonts w:ascii="Times New Roman" w:hAnsi="Times New Roman" w:cs="Times New Roman" w:eastAsia="Times New Roman"/>
          <w:sz w:val="28"/>
          <w:szCs w:val="28"/>
          <w:color w:val="444444"/>
          <w:spacing w:val="-31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444444"/>
          <w:spacing w:val="0"/>
          <w:w w:val="100"/>
          <w:b/>
          <w:bCs/>
          <w:position w:val="-3"/>
        </w:rPr>
        <w:tab/>
      </w:r>
      <w:r>
        <w:rPr>
          <w:rFonts w:ascii="Times New Roman" w:hAnsi="Times New Roman" w:cs="Times New Roman" w:eastAsia="Times New Roman"/>
          <w:sz w:val="28"/>
          <w:szCs w:val="28"/>
          <w:color w:val="444444"/>
          <w:spacing w:val="0"/>
          <w:w w:val="100"/>
          <w:b/>
          <w:bCs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5"/>
        </w:rPr>
        <w:t>Sü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5"/>
          <w:w w:val="100"/>
          <w:position w:val="5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707272"/>
          <w:spacing w:val="0"/>
          <w:w w:val="100"/>
          <w:position w:val="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5"/>
        </w:rPr>
        <w:t>yma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5"/>
        </w:rPr>
        <w:t>ALGAN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82" w:lineRule="exact"/>
        <w:ind w:left="2116" w:right="-20"/>
        <w:jc w:val="left"/>
        <w:tabs>
          <w:tab w:pos="51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95B59"/>
          <w:w w:val="99"/>
          <w:position w:val="-1"/>
        </w:rPr>
        <w:t>Itf</w:t>
      </w:r>
      <w:r>
        <w:rPr>
          <w:rFonts w:ascii="Arial" w:hAnsi="Arial" w:cs="Arial" w:eastAsia="Arial"/>
          <w:sz w:val="20"/>
          <w:szCs w:val="20"/>
          <w:color w:val="595B59"/>
          <w:spacing w:val="3"/>
          <w:w w:val="100"/>
          <w:position w:val="-1"/>
        </w:rPr>
        <w:t>a</w:t>
      </w:r>
      <w:r>
        <w:rPr>
          <w:rFonts w:ascii="Arial" w:hAnsi="Arial" w:cs="Arial" w:eastAsia="Arial"/>
          <w:sz w:val="20"/>
          <w:szCs w:val="20"/>
          <w:color w:val="2F2F2F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20"/>
          <w:szCs w:val="20"/>
          <w:color w:val="2F2F2F"/>
          <w:spacing w:val="-9"/>
          <w:w w:val="100"/>
          <w:position w:val="-1"/>
        </w:rPr>
        <w:t>y</w:t>
      </w:r>
      <w:r>
        <w:rPr>
          <w:rFonts w:ascii="Arial" w:hAnsi="Arial" w:cs="Arial" w:eastAsia="Arial"/>
          <w:sz w:val="20"/>
          <w:szCs w:val="20"/>
          <w:color w:val="595B59"/>
          <w:spacing w:val="0"/>
          <w:w w:val="105"/>
          <w:position w:val="-1"/>
        </w:rPr>
        <w:t>e</w:t>
      </w:r>
      <w:r>
        <w:rPr>
          <w:rFonts w:ascii="Arial" w:hAnsi="Arial" w:cs="Arial" w:eastAsia="Arial"/>
          <w:sz w:val="20"/>
          <w:szCs w:val="20"/>
          <w:color w:val="595B59"/>
          <w:spacing w:val="-29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444444"/>
          <w:spacing w:val="0"/>
          <w:w w:val="89"/>
          <w:position w:val="-1"/>
        </w:rPr>
        <w:t>Kuze</w:t>
      </w:r>
      <w:r>
        <w:rPr>
          <w:rFonts w:ascii="Arial" w:hAnsi="Arial" w:cs="Arial" w:eastAsia="Arial"/>
          <w:sz w:val="20"/>
          <w:szCs w:val="20"/>
          <w:color w:val="444444"/>
          <w:spacing w:val="0"/>
          <w:w w:val="89"/>
          <w:position w:val="-1"/>
        </w:rPr>
        <w:t>y</w:t>
      </w:r>
      <w:r>
        <w:rPr>
          <w:rFonts w:ascii="Arial" w:hAnsi="Arial" w:cs="Arial" w:eastAsia="Arial"/>
          <w:sz w:val="20"/>
          <w:szCs w:val="20"/>
          <w:color w:val="444444"/>
          <w:spacing w:val="-14"/>
          <w:w w:val="89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444444"/>
          <w:spacing w:val="0"/>
          <w:w w:val="89"/>
          <w:position w:val="-1"/>
        </w:rPr>
        <w:t>Bölg</w:t>
      </w:r>
      <w:r>
        <w:rPr>
          <w:rFonts w:ascii="Arial" w:hAnsi="Arial" w:cs="Arial" w:eastAsia="Arial"/>
          <w:sz w:val="20"/>
          <w:szCs w:val="20"/>
          <w:color w:val="444444"/>
          <w:spacing w:val="0"/>
          <w:w w:val="89"/>
          <w:position w:val="-1"/>
        </w:rPr>
        <w:t>e</w:t>
      </w:r>
      <w:r>
        <w:rPr>
          <w:rFonts w:ascii="Arial" w:hAnsi="Arial" w:cs="Arial" w:eastAsia="Arial"/>
          <w:sz w:val="20"/>
          <w:szCs w:val="20"/>
          <w:color w:val="444444"/>
          <w:spacing w:val="12"/>
          <w:w w:val="89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2F2F2F"/>
          <w:spacing w:val="0"/>
          <w:w w:val="100"/>
          <w:b/>
          <w:bCs/>
          <w:position w:val="-1"/>
        </w:rPr>
        <w:t>Amiri</w:t>
      </w:r>
      <w:r>
        <w:rPr>
          <w:rFonts w:ascii="Arial" w:hAnsi="Arial" w:cs="Arial" w:eastAsia="Arial"/>
          <w:sz w:val="20"/>
          <w:szCs w:val="20"/>
          <w:color w:val="2F2F2F"/>
          <w:spacing w:val="0"/>
          <w:w w:val="100"/>
          <w:b/>
          <w:bCs/>
          <w:position w:val="-1"/>
        </w:rPr>
        <w:tab/>
      </w:r>
      <w:r>
        <w:rPr>
          <w:rFonts w:ascii="Arial" w:hAnsi="Arial" w:cs="Arial" w:eastAsia="Arial"/>
          <w:sz w:val="20"/>
          <w:szCs w:val="20"/>
          <w:color w:val="2F2F2F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0"/>
        </w:rPr>
        <w:t>itf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0"/>
          <w:w w:val="100"/>
          <w:position w:val="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444444"/>
          <w:spacing w:val="9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B59"/>
          <w:spacing w:val="0"/>
          <w:w w:val="100"/>
          <w:position w:val="10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240" w:right="80"/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470" w:lineRule="exact"/>
        <w:ind w:left="150" w:right="-20"/>
        <w:jc w:val="left"/>
        <w:tabs>
          <w:tab w:pos="32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41"/>
          <w:szCs w:val="41"/>
          <w:color w:val="A7A8AA"/>
          <w:spacing w:val="0"/>
          <w:w w:val="59"/>
          <w:position w:val="-1"/>
        </w:rPr>
        <w:t>ı</w:t>
      </w:r>
      <w:r>
        <w:rPr>
          <w:rFonts w:ascii="Arial" w:hAnsi="Arial" w:cs="Arial" w:eastAsia="Arial"/>
          <w:sz w:val="41"/>
          <w:szCs w:val="41"/>
          <w:color w:val="A7A8AA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41"/>
          <w:szCs w:val="41"/>
          <w:color w:val="A7A8AA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9"/>
          <w:w w:val="76"/>
          <w:position w:val="1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6"/>
          <w:position w:val="1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7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  <w:position w:val="1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7"/>
          <w:position w:val="1"/>
        </w:rPr>
        <w:t>BÜYÜKŞE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  <w:position w:val="1"/>
        </w:rPr>
        <w:t>Hİ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5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6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6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9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1"/>
        </w:rPr>
        <w:t>İY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4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9"/>
          <w:w w:val="105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3"/>
          <w:position w:val="1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75" w:lineRule="exact"/>
        <w:ind w:left="341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2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5"/>
          <w:w w:val="100"/>
          <w:position w:val="-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18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8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5"/>
          <w:position w:val="-2"/>
        </w:rPr>
        <w:t>DAİR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9"/>
          <w:w w:val="105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122"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79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1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7"/>
          <w:w w:val="100"/>
          <w:position w:val="-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2"/>
        </w:rPr>
        <w:t>ŞKAN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2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1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31313"/>
          <w:spacing w:val="0"/>
          <w:w w:val="50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00" w:h="16820"/>
          <w:pgMar w:top="460" w:bottom="280" w:left="580" w:right="140"/>
        </w:sectPr>
      </w:pPr>
      <w:rPr/>
    </w:p>
    <w:p>
      <w:pPr>
        <w:spacing w:before="0" w:after="0" w:line="143" w:lineRule="exact"/>
        <w:ind w:left="892" w:right="225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595959"/>
          <w:spacing w:val="0"/>
          <w:w w:val="100"/>
        </w:rPr>
        <w:t>IZ</w:t>
      </w:r>
      <w:r>
        <w:rPr>
          <w:rFonts w:ascii="Arial" w:hAnsi="Arial" w:cs="Arial" w:eastAsia="Arial"/>
          <w:sz w:val="14"/>
          <w:szCs w:val="14"/>
          <w:color w:val="595959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595959"/>
          <w:spacing w:val="0"/>
          <w:w w:val="122"/>
        </w:rPr>
        <w:t>MIR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59" w:lineRule="exact"/>
        <w:ind w:left="613" w:right="-51"/>
        <w:jc w:val="center"/>
        <w:rPr>
          <w:rFonts w:ascii="Arial" w:hAnsi="Arial" w:cs="Arial" w:eastAsia="Arial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5.144852pt;margin-top:-42.79031pt;width:483.508837pt;height:81.895039pt;mso-position-horizontal-relative:page;mso-position-vertical-relative:paragraph;z-index:-7380" type="#_x0000_t202" filled="f" stroked="f">
            <v:textbox inset="0,0,0,0">
              <w:txbxContent>
                <w:p>
                  <w:pPr>
                    <w:spacing w:before="0" w:after="0" w:line="1638" w:lineRule="exact"/>
                    <w:ind w:right="-286"/>
                    <w:jc w:val="left"/>
                    <w:tabs>
                      <w:tab w:pos="8340" w:val="left"/>
                    </w:tabs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Pr/>
                  <w:r>
                    <w:rPr>
                      <w:rFonts w:ascii="Arial" w:hAnsi="Arial" w:cs="Arial" w:eastAsia="Arial"/>
                      <w:sz w:val="86"/>
                      <w:szCs w:val="86"/>
                      <w:color w:val="383838"/>
                      <w:spacing w:val="0"/>
                      <w:w w:val="183"/>
                      <w:b/>
                      <w:bCs/>
                      <w:i/>
                      <w:position w:val="61"/>
                    </w:rPr>
                    <w:t>l</w:t>
                  </w:r>
                  <w:r>
                    <w:rPr>
                      <w:rFonts w:ascii="Arial" w:hAnsi="Arial" w:cs="Arial" w:eastAsia="Arial"/>
                      <w:sz w:val="86"/>
                      <w:szCs w:val="86"/>
                      <w:color w:val="383838"/>
                      <w:spacing w:val="0"/>
                      <w:w w:val="100"/>
                      <w:b/>
                      <w:bCs/>
                      <w:i/>
                      <w:position w:val="61"/>
                    </w:rPr>
                    <w:tab/>
                  </w:r>
                  <w:r>
                    <w:rPr>
                      <w:rFonts w:ascii="Arial" w:hAnsi="Arial" w:cs="Arial" w:eastAsia="Arial"/>
                      <w:sz w:val="86"/>
                      <w:szCs w:val="86"/>
                      <w:color w:val="383838"/>
                      <w:spacing w:val="0"/>
                      <w:w w:val="100"/>
                      <w:b/>
                      <w:bCs/>
                      <w:i/>
                      <w:position w:val="61"/>
                    </w:rPr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6B6D6D"/>
                      <w:spacing w:val="0"/>
                      <w:w w:val="263"/>
                      <w:position w:val="-5"/>
                    </w:rPr>
                    <w:t>•</w:t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232424"/>
          <w:spacing w:val="0"/>
          <w:w w:val="105"/>
        </w:rPr>
        <w:t>BÜYÜKSEHIR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9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383838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2"/>
        </w:rPr>
        <w:t>tfa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3"/>
        </w:rPr>
        <w:t>Aci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35"/>
          <w:w w:val="7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8"/>
        </w:rPr>
        <w:t>Müdahale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1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5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8"/>
        </w:rPr>
        <w:t>Müdürlüğü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80" w:right="140"/>
          <w:cols w:num="2" w:equalWidth="0">
            <w:col w:w="1677" w:space="1228"/>
            <w:col w:w="8275"/>
          </w:cols>
        </w:sectPr>
      </w:pPr>
      <w:rPr/>
    </w:p>
    <w:p>
      <w:pPr>
        <w:spacing w:before="0" w:after="0" w:line="229" w:lineRule="exact"/>
        <w:ind w:left="657" w:right="5268"/>
        <w:jc w:val="center"/>
        <w:tabs>
          <w:tab w:pos="4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color w:val="595959"/>
          <w:spacing w:val="0"/>
          <w:w w:val="116"/>
          <w:position w:val="7"/>
        </w:rPr>
        <w:t>BELEDIYESI</w:t>
      </w:r>
      <w:r>
        <w:rPr>
          <w:rFonts w:ascii="Arial" w:hAnsi="Arial" w:cs="Arial" w:eastAsia="Arial"/>
          <w:sz w:val="14"/>
          <w:szCs w:val="14"/>
          <w:color w:val="595959"/>
          <w:spacing w:val="0"/>
          <w:w w:val="100"/>
          <w:position w:val="7"/>
        </w:rPr>
        <w:tab/>
      </w:r>
      <w:r>
        <w:rPr>
          <w:rFonts w:ascii="Arial" w:hAnsi="Arial" w:cs="Arial" w:eastAsia="Arial"/>
          <w:sz w:val="14"/>
          <w:szCs w:val="14"/>
          <w:color w:val="595959"/>
          <w:spacing w:val="0"/>
          <w:w w:val="100"/>
          <w:position w:val="7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2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ANG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94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0"/>
        </w:rPr>
        <w:t>RAPOR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6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50" w:right="-20"/>
        <w:jc w:val="left"/>
        <w:tabs>
          <w:tab w:pos="1720" w:val="left"/>
          <w:tab w:pos="5140" w:val="left"/>
          <w:tab w:pos="718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Pla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1"/>
          <w:position w:val="1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1"/>
        </w:rPr>
        <w:t>rihi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3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8"/>
          <w:w w:val="93"/>
          <w:position w:val="1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"/>
          <w:w w:val="133"/>
          <w:position w:val="1"/>
        </w:rPr>
        <w:t>.</w:t>
      </w:r>
      <w:r>
        <w:rPr>
          <w:rFonts w:ascii="Arial" w:hAnsi="Arial" w:cs="Arial" w:eastAsia="Arial"/>
          <w:sz w:val="25"/>
          <w:szCs w:val="25"/>
          <w:color w:val="383838"/>
          <w:spacing w:val="-18"/>
          <w:w w:val="129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1"/>
          <w:position w:val="1"/>
        </w:rPr>
        <w:t>0.2017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8"/>
          <w:w w:val="98"/>
          <w:position w:val="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3"/>
          <w:position w:val="0"/>
        </w:rPr>
        <w:t>Bil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4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irim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Sıra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No:50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1"/>
          <w:position w:val="0"/>
        </w:rPr>
        <w:t>!Bi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8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7"/>
          <w:position w:val="0"/>
        </w:rPr>
        <w:t>dirim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:19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1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0"/>
        </w:rPr>
        <w:t>19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0"/>
        </w:rPr>
      </w:r>
      <w:r>
        <w:rPr>
          <w:rFonts w:ascii="Arial" w:hAnsi="Arial" w:cs="Arial" w:eastAsia="Arial"/>
          <w:sz w:val="27"/>
          <w:szCs w:val="27"/>
          <w:color w:val="6B6D6D"/>
          <w:spacing w:val="0"/>
          <w:w w:val="64"/>
          <w:position w:val="0"/>
        </w:rPr>
        <w:t>I</w:t>
      </w:r>
      <w:r>
        <w:rPr>
          <w:rFonts w:ascii="Arial" w:hAnsi="Arial" w:cs="Arial" w:eastAsia="Arial"/>
          <w:sz w:val="27"/>
          <w:szCs w:val="27"/>
          <w:color w:val="6B6D6D"/>
          <w:spacing w:val="-20"/>
          <w:w w:val="64"/>
          <w:position w:val="0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494949"/>
          <w:spacing w:val="0"/>
          <w:w w:val="110"/>
          <w:position w:val="0"/>
        </w:rPr>
        <w:t>ci: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223" w:lineRule="exact"/>
        <w:ind w:left="171" w:right="-20"/>
        <w:jc w:val="left"/>
        <w:tabs>
          <w:tab w:pos="1540" w:val="left"/>
          <w:tab w:pos="4120" w:val="left"/>
          <w:tab w:pos="51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</w:rPr>
        <w:t>Kayıt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4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Tarihi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8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4"/>
        </w:rPr>
        <w:t>14.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1"/>
          <w:w w:val="93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.2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5"/>
          <w:w w:val="9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8"/>
          <w:w w:val="9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6"/>
          <w:w w:val="9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9"/>
          <w:w w:val="9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9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7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10223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8"/>
          <w:w w:val="98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6"/>
          <w:w w:val="89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ldi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4"/>
        </w:rPr>
        <w:t>Ala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Torbalı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96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6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"/>
          <w:w w:val="96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  <w:position w:val="1"/>
        </w:rPr>
        <w:t>ez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1"/>
          <w:position w:val="1"/>
        </w:rPr>
        <w:t>Grup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7" w:after="0" w:line="244" w:lineRule="auto"/>
        <w:ind w:left="164" w:right="4813" w:firstLine="7"/>
        <w:jc w:val="left"/>
        <w:tabs>
          <w:tab w:pos="1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w w:val="91"/>
        </w:rPr>
        <w:t>Bil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w w:val="9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2"/>
        </w:rPr>
        <w:t>iril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Adre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:Torba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6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1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7"/>
          <w:w w:val="11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</w:rPr>
        <w:t>çu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9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asf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ltı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Saglı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köyü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2"/>
          <w:w w:val="9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3"/>
          <w:w w:val="9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5"/>
        </w:rPr>
        <w:t>kii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4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8"/>
        </w:rPr>
        <w:t>Torbalı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39597"/>
          <w:spacing w:val="9"/>
          <w:w w:val="102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131313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31313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2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"/>
          <w:w w:val="100"/>
          <w:position w:val="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1"/>
        </w:rPr>
        <w:t>ru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1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6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:T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46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6"/>
          <w:w w:val="6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6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"/>
          <w:w w:val="105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2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çu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asfaltı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  <w:position w:val="0"/>
        </w:rPr>
        <w:t>Sağl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9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öyü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kii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  <w:position w:val="0"/>
        </w:rPr>
        <w:t>Torbal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7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5"/>
          <w:w w:val="7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39597"/>
          <w:spacing w:val="9"/>
          <w:w w:val="102"/>
          <w:position w:val="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4"/>
          <w:position w:val="0"/>
        </w:rPr>
        <w:t>iZ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"/>
          <w:w w:val="6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64" w:right="-20"/>
        <w:jc w:val="left"/>
        <w:tabs>
          <w:tab w:pos="1520" w:val="left"/>
          <w:tab w:pos="4120" w:val="left"/>
          <w:tab w:pos="6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Türü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:Ot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  <w:position w:val="1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2"/>
          <w:w w:val="96"/>
          <w:position w:val="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2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0"/>
          <w:position w:val="1"/>
        </w:rPr>
        <w:t>nı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5"/>
          <w:position w:val="0"/>
        </w:rPr>
        <w:t>Sı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7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1"/>
          <w:position w:val="0"/>
        </w:rPr>
        <w:t>fı: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1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3"/>
          <w:w w:val="9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5"/>
          <w:position w:val="0"/>
        </w:rPr>
        <w:t>Sı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63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fı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1"/>
          <w:position w:val="1"/>
        </w:rPr>
        <w:t>Sebe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"/>
          <w:w w:val="102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:Açı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Ateş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60" w:lineRule="exact"/>
        <w:ind w:left="150" w:right="-20"/>
        <w:jc w:val="left"/>
        <w:tabs>
          <w:tab w:pos="3220" w:val="left"/>
          <w:tab w:pos="63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5.899139pt;margin-top:6.809559pt;width:4.24575pt;height:12.5pt;mso-position-horizontal-relative:page;mso-position-vertical-relative:paragraph;z-index:-7379" type="#_x0000_t202" filled="f" stroked="f">
            <v:textbox inset="0,0,0,0">
              <w:txbxContent>
                <w:p>
                  <w:pPr>
                    <w:spacing w:before="0" w:after="0" w:line="250" w:lineRule="exact"/>
                    <w:ind w:right="-78"/>
                    <w:jc w:val="left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5"/>
                      <w:szCs w:val="25"/>
                      <w:color w:val="7E7ECA"/>
                      <w:spacing w:val="0"/>
                      <w:w w:val="10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25"/>
                      <w:szCs w:val="25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2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2"/>
        </w:rPr>
        <w:t>Binada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31313"/>
          <w:spacing w:val="0"/>
          <w:w w:val="63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31313"/>
          <w:spacing w:val="-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2"/>
        </w:rPr>
        <w:t>se: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8"/>
          <w:position w:val="4"/>
        </w:rPr>
        <w:t>Yapını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8"/>
          <w:position w:val="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"/>
          <w:w w:val="88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1"/>
          <w:position w:val="4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0"/>
          <w:position w:val="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3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65"/>
          <w:position w:val="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62"/>
          <w:position w:val="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3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4"/>
        </w:rPr>
        <w:t>i: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5"/>
          <w:position w:val="-5"/>
        </w:rPr>
        <w:t>Kul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5"/>
          <w:w w:val="95"/>
          <w:position w:val="-5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5"/>
          <w:w w:val="95"/>
          <w:position w:val="-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5"/>
          <w:position w:val="-5"/>
        </w:rPr>
        <w:t>nım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4"/>
          <w:w w:val="95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5"/>
        </w:rPr>
        <w:t>Şekli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6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30"/>
          <w:position w:val="-5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46" w:lineRule="exact"/>
        <w:ind w:left="309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848A3"/>
          <w:spacing w:val="0"/>
          <w:w w:val="100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color w:val="4848A3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58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7"/>
          <w:w w:val="58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0"/>
        </w:rPr>
        <w:t>etonarnıc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8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3"/>
          <w:w w:val="8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5"/>
          <w:w w:val="95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2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0"/>
          <w:w w:val="8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3"/>
          <w:w w:val="85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5"/>
        </w:rPr>
        <w:t>şap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31"/>
          <w:w w:val="8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1"/>
        </w:rPr>
        <w:t>Çelik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4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5"/>
          <w:position w:val="-1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"/>
          <w:w w:val="86"/>
          <w:position w:val="-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8"/>
          <w:w w:val="94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75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79" w:lineRule="exact"/>
        <w:ind w:left="4050" w:right="-20"/>
        <w:jc w:val="left"/>
        <w:tabs>
          <w:tab w:pos="4640" w:val="left"/>
          <w:tab w:pos="5620" w:val="left"/>
          <w:tab w:pos="63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39"/>
          <w:szCs w:val="39"/>
          <w:color w:val="494949"/>
          <w:spacing w:val="0"/>
          <w:w w:val="72"/>
          <w:position w:val="-1"/>
        </w:rPr>
        <w:t>ı</w:t>
      </w:r>
      <w:r>
        <w:rPr>
          <w:rFonts w:ascii="Arial" w:hAnsi="Arial" w:cs="Arial" w:eastAsia="Arial"/>
          <w:sz w:val="39"/>
          <w:szCs w:val="39"/>
          <w:color w:val="494949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39"/>
          <w:szCs w:val="39"/>
          <w:color w:val="494949"/>
          <w:spacing w:val="0"/>
          <w:w w:val="100"/>
          <w:position w:val="-1"/>
        </w:rPr>
      </w:r>
      <w:r>
        <w:rPr>
          <w:rFonts w:ascii="Arial" w:hAnsi="Arial" w:cs="Arial" w:eastAsia="Arial"/>
          <w:sz w:val="39"/>
          <w:szCs w:val="39"/>
          <w:color w:val="595959"/>
          <w:spacing w:val="0"/>
          <w:w w:val="72"/>
          <w:position w:val="-1"/>
        </w:rPr>
        <w:t>ı</w:t>
      </w:r>
      <w:r>
        <w:rPr>
          <w:rFonts w:ascii="Arial" w:hAnsi="Arial" w:cs="Arial" w:eastAsia="Arial"/>
          <w:sz w:val="39"/>
          <w:szCs w:val="39"/>
          <w:color w:val="595959"/>
          <w:spacing w:val="-67"/>
          <w:w w:val="72"/>
          <w:position w:val="-1"/>
        </w:rPr>
        <w:t> </w:t>
      </w:r>
      <w:r>
        <w:rPr>
          <w:rFonts w:ascii="Arial" w:hAnsi="Arial" w:cs="Arial" w:eastAsia="Arial"/>
          <w:sz w:val="39"/>
          <w:szCs w:val="39"/>
          <w:color w:val="595959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39"/>
          <w:szCs w:val="39"/>
          <w:color w:val="595959"/>
          <w:spacing w:val="0"/>
          <w:w w:val="100"/>
          <w:position w:val="-1"/>
        </w:rPr>
      </w:r>
      <w:r>
        <w:rPr>
          <w:rFonts w:ascii="Arial" w:hAnsi="Arial" w:cs="Arial" w:eastAsia="Arial"/>
          <w:sz w:val="39"/>
          <w:szCs w:val="39"/>
          <w:color w:val="383838"/>
          <w:spacing w:val="0"/>
          <w:w w:val="41"/>
          <w:position w:val="1"/>
        </w:rPr>
        <w:t>ı</w:t>
      </w:r>
      <w:r>
        <w:rPr>
          <w:rFonts w:ascii="Arial" w:hAnsi="Arial" w:cs="Arial" w:eastAsia="Arial"/>
          <w:sz w:val="39"/>
          <w:szCs w:val="39"/>
          <w:color w:val="38383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39"/>
          <w:szCs w:val="39"/>
          <w:color w:val="38383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8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4"/>
          <w:w w:val="100"/>
          <w:position w:val="8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8"/>
        </w:rPr>
        <w:t>ını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6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2"/>
          <w:w w:val="100"/>
          <w:position w:val="8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8"/>
        </w:rPr>
        <w:t>ontrol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4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8"/>
        </w:rPr>
        <w:t>AltmaAlma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8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  <w:position w:val="8"/>
        </w:rPr>
        <w:t>Saa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81"/>
          <w:position w:val="8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27"/>
          <w:w w:val="81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4"/>
          <w:position w:val="8"/>
        </w:rPr>
        <w:t>:2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2"/>
          <w:w w:val="105"/>
          <w:position w:val="8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1"/>
          <w:w w:val="97"/>
          <w:position w:val="8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6"/>
          <w:position w:val="8"/>
        </w:rPr>
        <w:t>03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92" w:lineRule="exact"/>
        <w:ind w:left="164" w:right="-20"/>
        <w:jc w:val="left"/>
        <w:tabs>
          <w:tab w:pos="1720" w:val="left"/>
          <w:tab w:pos="5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3"/>
        </w:rPr>
        <w:t>Yana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3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</w:rPr>
        <w:t>Şeyi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n: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6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hibi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:Öğr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7"/>
        </w:rPr>
        <w:t>nileme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8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72"/>
        </w:rPr>
        <w:t>IK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2"/>
          <w:w w:val="9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4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Kulla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7"/>
          <w:w w:val="102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3"/>
        </w:rPr>
        <w:t>ğr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7"/>
        </w:rPr>
        <w:t>nile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"/>
          <w:w w:val="97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8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3" w:after="0" w:line="240" w:lineRule="auto"/>
        <w:ind w:left="173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w w:val="9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w w:val="9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iri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5"/>
        </w:rPr>
        <w:t>Şefı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</w:rPr>
        <w:t>ÇAN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GLU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240" w:lineRule="auto"/>
        <w:ind w:left="1739" w:right="-20"/>
        <w:jc w:val="left"/>
        <w:tabs>
          <w:tab w:pos="4280" w:val="left"/>
          <w:tab w:pos="72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aç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9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4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7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15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"/>
          <w:w w:val="101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4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5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9:20</w:t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3"/>
          <w:position w:val="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2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"/>
          <w:w w:val="100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7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55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5"/>
          <w:w w:val="55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2"/>
          <w:position w:val="1"/>
        </w:rPr>
        <w:t>9:25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30" w:lineRule="exact"/>
        <w:ind w:left="150" w:right="-20"/>
        <w:jc w:val="left"/>
        <w:tabs>
          <w:tab w:pos="17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4"/>
          <w:position w:val="1"/>
        </w:rPr>
        <w:t>Gid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7"/>
          <w:w w:val="94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4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45"/>
          <w:w w:val="94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6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6"/>
          <w:w w:val="96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  <w:position w:val="0"/>
        </w:rPr>
        <w:t>akası: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7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35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4"/>
          <w:position w:val="0"/>
        </w:rPr>
        <w:t>669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51" w:lineRule="exact"/>
        <w:ind w:left="157" w:right="-20"/>
        <w:jc w:val="left"/>
        <w:tabs>
          <w:tab w:pos="4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B6D6D"/>
          <w:w w:val="87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w w:val="88"/>
          <w:position w:val="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3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9"/>
          <w:w w:val="100"/>
          <w:position w:val="3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5"/>
          <w:w w:val="87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2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1"/>
        </w:rPr>
        <w:t>ektr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"/>
        </w:rPr>
        <w:t>Arıza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3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9"/>
          <w:w w:val="93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3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8"/>
          <w:w w:val="93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3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8"/>
          <w:w w:val="93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4" w:after="0" w:line="240" w:lineRule="auto"/>
        <w:ind w:left="4280" w:right="4658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8"/>
          <w:w w:val="5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</w:rPr>
        <w:t>Aci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28"/>
          <w:w w:val="6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54" w:lineRule="auto"/>
        <w:ind w:left="1739" w:right="4293" w:firstLine="2562"/>
        <w:jc w:val="left"/>
        <w:tabs>
          <w:tab w:pos="43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w w:val="88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1"/>
          <w:w w:val="9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6"/>
        </w:rPr>
        <w:t>t-Jan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9"/>
          <w:w w:val="97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3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1"/>
          <w:w w:val="9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8"/>
          <w:w w:val="9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3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"/>
          <w:w w:val="9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5"/>
          <w:w w:val="9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</w:rPr>
        <w:t>nel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5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9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:2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4"/>
        </w:rPr>
        <w:t>Doğalg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0"/>
          <w:w w:val="9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4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26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4"/>
        </w:rPr>
        <w:t>Ekibi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6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2" w:lineRule="exact"/>
        <w:ind w:left="222" w:right="-20"/>
        <w:jc w:val="left"/>
        <w:tabs>
          <w:tab w:pos="1700" w:val="left"/>
          <w:tab w:pos="4260" w:val="left"/>
          <w:tab w:pos="72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939597"/>
          <w:spacing w:val="-13"/>
          <w:w w:val="217"/>
          <w:position w:val="2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87"/>
          <w:position w:val="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2"/>
        </w:rPr>
        <w:t>rdımcı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1"/>
          <w:position w:val="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2"/>
        </w:rPr>
        <w:t>ip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79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4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17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12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1"/>
          <w:position w:val="1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1"/>
        </w:rPr>
      </w:r>
      <w:r>
        <w:rPr>
          <w:rFonts w:ascii="Arial" w:hAnsi="Arial" w:cs="Arial" w:eastAsia="Arial"/>
          <w:sz w:val="26"/>
          <w:szCs w:val="26"/>
          <w:color w:val="595959"/>
          <w:spacing w:val="0"/>
          <w:w w:val="55"/>
          <w:position w:val="1"/>
        </w:rPr>
        <w:t>fA</w:t>
      </w:r>
      <w:r>
        <w:rPr>
          <w:rFonts w:ascii="Arial" w:hAnsi="Arial" w:cs="Arial" w:eastAsia="Arial"/>
          <w:sz w:val="26"/>
          <w:szCs w:val="26"/>
          <w:color w:val="595959"/>
          <w:spacing w:val="-5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raç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7"/>
          <w:position w:val="1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98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1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"/>
          <w:w w:val="117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3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6"/>
          <w:position w:val="1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9"/>
          <w:w w:val="97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2"/>
          <w:position w:val="1"/>
        </w:rPr>
        <w:t>son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1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9"/>
          <w:position w:val="1"/>
        </w:rPr>
        <w:t>Sayı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1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3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11" w:lineRule="exact"/>
        <w:ind w:left="150" w:right="-20"/>
        <w:jc w:val="left"/>
        <w:tabs>
          <w:tab w:pos="17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47"/>
        </w:rPr>
        <w:t>....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47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8"/>
          <w:w w:val="4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itm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şsc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7"/>
        </w:rPr>
        <w:t>Dön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5"/>
          <w:w w:val="97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1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40" w:lineRule="auto"/>
        <w:ind w:left="171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2"/>
        </w:rPr>
        <w:t>!Yardıma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0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Gele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7"/>
          <w:w w:val="8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11"/>
          <w:w w:val="10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4"/>
          <w:w w:val="9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7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auto"/>
        <w:ind w:left="173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3"/>
        </w:rPr>
        <w:t>Ami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rini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3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2"/>
          <w:w w:val="92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9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7"/>
        </w:rPr>
        <w:t>Soya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8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1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7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40" w:lineRule="auto"/>
        <w:ind w:left="143" w:right="2691" w:firstLine="-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Olaym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5"/>
          <w:w w:val="10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rüld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8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ğü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8"/>
        </w:rPr>
        <w:t>!Yan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8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22"/>
          <w:w w:val="8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rine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6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5"/>
        </w:rPr>
        <w:t>rıldı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9"/>
          <w:w w:val="10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7"/>
        </w:rPr>
        <w:t>ku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9"/>
          <w:w w:val="10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</w:rPr>
        <w:t>arı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8"/>
        </w:rPr>
        <w:t>dumani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6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9"/>
        </w:rPr>
        <w:t>ale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78"/>
        </w:rPr>
        <w:t>ii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27"/>
          <w:w w:val="7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şe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1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5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6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ığı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5"/>
          <w:w w:val="99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8"/>
          <w:w w:val="9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79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8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6"/>
        </w:rPr>
        <w:t>dü.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Durum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40" w:lineRule="auto"/>
        <w:ind w:left="4252" w:right="405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B6D6D"/>
          <w:w w:val="97"/>
        </w:rPr>
        <w:t>Sö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ndür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7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5"/>
        </w:rPr>
        <w:t>Kullanı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6"/>
          <w:w w:val="95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3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7"/>
          <w:w w:val="102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8"/>
        </w:rPr>
        <w:t>ndür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7"/>
          <w:w w:val="98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4"/>
        </w:rPr>
        <w:t>cü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5" w:lineRule="exact"/>
        <w:ind w:left="136" w:right="-20"/>
        <w:jc w:val="left"/>
        <w:tabs>
          <w:tab w:pos="1740" w:val="left"/>
          <w:tab w:pos="4280" w:val="left"/>
          <w:tab w:pos="6180" w:val="left"/>
          <w:tab w:pos="77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7"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7"/>
          <w:w w:val="97"/>
          <w:position w:val="-2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7"/>
          <w:position w:val="-2"/>
        </w:rPr>
        <w:t>ndür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7"/>
          <w:w w:val="97"/>
          <w:position w:val="-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7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3"/>
          <w:w w:val="97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2"/>
        </w:rPr>
        <w:t>Türü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2"/>
        </w:rPr>
      </w:r>
      <w:r>
        <w:rPr>
          <w:rFonts w:ascii="Arial" w:hAnsi="Arial" w:cs="Arial" w:eastAsia="Arial"/>
          <w:sz w:val="15"/>
          <w:szCs w:val="15"/>
          <w:color w:val="6B6D6D"/>
          <w:spacing w:val="0"/>
          <w:w w:val="100"/>
          <w:position w:val="2"/>
        </w:rPr>
        <w:t>S</w:t>
      </w:r>
      <w:r>
        <w:rPr>
          <w:rFonts w:ascii="Arial" w:hAnsi="Arial" w:cs="Arial" w:eastAsia="Arial"/>
          <w:sz w:val="15"/>
          <w:szCs w:val="15"/>
          <w:color w:val="6B6D6D"/>
          <w:spacing w:val="0"/>
          <w:w w:val="100"/>
          <w:position w:val="2"/>
        </w:rPr>
        <w:t>u</w:t>
      </w:r>
      <w:r>
        <w:rPr>
          <w:rFonts w:ascii="Arial" w:hAnsi="Arial" w:cs="Arial" w:eastAsia="Arial"/>
          <w:sz w:val="15"/>
          <w:szCs w:val="15"/>
          <w:color w:val="6B6D6D"/>
          <w:spacing w:val="-15"/>
          <w:w w:val="100"/>
          <w:position w:val="2"/>
        </w:rPr>
        <w:t> </w:t>
      </w:r>
      <w:r>
        <w:rPr>
          <w:rFonts w:ascii="Arial" w:hAnsi="Arial" w:cs="Arial" w:eastAsia="Arial"/>
          <w:sz w:val="15"/>
          <w:szCs w:val="15"/>
          <w:color w:val="595959"/>
          <w:spacing w:val="4"/>
          <w:w w:val="217"/>
          <w:position w:val="2"/>
        </w:rPr>
        <w:t>i</w:t>
      </w:r>
      <w:r>
        <w:rPr>
          <w:rFonts w:ascii="Arial" w:hAnsi="Arial" w:cs="Arial" w:eastAsia="Arial"/>
          <w:sz w:val="15"/>
          <w:szCs w:val="15"/>
          <w:color w:val="828585"/>
          <w:spacing w:val="-7"/>
          <w:w w:val="89"/>
          <w:position w:val="2"/>
        </w:rPr>
        <w:t>ş</w:t>
      </w:r>
      <w:r>
        <w:rPr>
          <w:rFonts w:ascii="Arial" w:hAnsi="Arial" w:cs="Arial" w:eastAsia="Arial"/>
          <w:sz w:val="15"/>
          <w:szCs w:val="15"/>
          <w:color w:val="494949"/>
          <w:spacing w:val="-14"/>
          <w:w w:val="163"/>
          <w:position w:val="2"/>
        </w:rPr>
        <w:t>l</w:t>
      </w:r>
      <w:r>
        <w:rPr>
          <w:rFonts w:ascii="Arial" w:hAnsi="Arial" w:cs="Arial" w:eastAsia="Arial"/>
          <w:sz w:val="15"/>
          <w:szCs w:val="15"/>
          <w:color w:val="6B6D6D"/>
          <w:spacing w:val="0"/>
          <w:w w:val="92"/>
          <w:position w:val="2"/>
        </w:rPr>
        <w:t>enerek</w:t>
      </w:r>
      <w:r>
        <w:rPr>
          <w:rFonts w:ascii="Arial" w:hAnsi="Arial" w:cs="Arial" w:eastAsia="Arial"/>
          <w:sz w:val="15"/>
          <w:szCs w:val="15"/>
          <w:color w:val="6B6D6D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5"/>
          <w:szCs w:val="15"/>
          <w:color w:val="6B6D6D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-4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4"/>
        </w:rPr>
        <w:t>m3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19"/>
          <w:w w:val="65"/>
          <w:position w:val="-4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6"/>
          <w:position w:val="-4"/>
        </w:rPr>
        <w:t>Köpük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23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3"/>
          <w:w w:val="100"/>
          <w:position w:val="-4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-4"/>
        </w:rPr>
        <w:t>g.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1"/>
          <w:position w:val="-3"/>
        </w:rPr>
        <w:t>IK.K.T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1"/>
          <w:position w:val="-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2"/>
          <w:w w:val="91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3"/>
          <w:w w:val="100"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-3"/>
        </w:rPr>
        <w:t>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29" w:lineRule="exact"/>
        <w:ind w:left="4272" w:right="-20"/>
        <w:jc w:val="left"/>
        <w:tabs>
          <w:tab w:pos="6180" w:val="left"/>
          <w:tab w:pos="7760" w:val="left"/>
        </w:tabs>
        <w:rPr>
          <w:rFonts w:ascii="Arial" w:hAnsi="Arial" w:cs="Arial" w:eastAsia="Arial"/>
          <w:sz w:val="38"/>
          <w:szCs w:val="38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4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4"/>
        </w:rPr>
      </w:r>
      <w:r>
        <w:rPr>
          <w:rFonts w:ascii="Arial" w:hAnsi="Arial" w:cs="Arial" w:eastAsia="Arial"/>
          <w:sz w:val="38"/>
          <w:szCs w:val="38"/>
          <w:color w:val="6B6D6D"/>
          <w:spacing w:val="0"/>
          <w:w w:val="63"/>
          <w:position w:val="-1"/>
        </w:rPr>
        <w:t>ı</w:t>
      </w:r>
      <w:r>
        <w:rPr>
          <w:rFonts w:ascii="Arial" w:hAnsi="Arial" w:cs="Arial" w:eastAsia="Arial"/>
          <w:sz w:val="38"/>
          <w:szCs w:val="38"/>
          <w:color w:val="6B6D6D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38"/>
          <w:szCs w:val="38"/>
          <w:color w:val="6B6D6D"/>
          <w:spacing w:val="0"/>
          <w:w w:val="63"/>
          <w:position w:val="-1"/>
        </w:rPr>
        <w:t>ı</w:t>
      </w:r>
      <w:r>
        <w:rPr>
          <w:rFonts w:ascii="Arial" w:hAnsi="Arial" w:cs="Arial" w:eastAsia="Arial"/>
          <w:sz w:val="38"/>
          <w:szCs w:val="38"/>
          <w:color w:val="000000"/>
          <w:spacing w:val="0"/>
          <w:w w:val="100"/>
          <w:position w:val="0"/>
        </w:rPr>
      </w:r>
    </w:p>
    <w:p>
      <w:pPr>
        <w:spacing w:before="0" w:after="0" w:line="180" w:lineRule="exact"/>
        <w:ind w:left="171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Yangında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kuru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otla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yanmak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6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6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7"/>
        </w:rPr>
        <w:t>reti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7"/>
          <w:w w:val="9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zara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2"/>
          <w:w w:val="100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4"/>
          <w:w w:val="100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ştür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12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Maddi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zara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yoktur.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80" w:right="140"/>
        </w:sectPr>
      </w:pPr>
      <w:rPr/>
    </w:p>
    <w:p>
      <w:pPr>
        <w:spacing w:before="4" w:after="0" w:line="240" w:lineRule="auto"/>
        <w:ind w:left="11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5"/>
          <w:w w:val="18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</w:rPr>
        <w:t>ndürı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7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83" w:right="-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B6D6D"/>
          <w:w w:val="137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undaki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4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asar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3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Durumu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3"/>
        </w:rPr>
        <w:t>!van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8"/>
          <w:w w:val="93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22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9"/>
          <w:w w:val="101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4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4" w:lineRule="auto"/>
        <w:ind w:right="58" w:firstLine="200"/>
        <w:jc w:val="left"/>
        <w:tabs>
          <w:tab w:pos="4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w w:val="96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2"/>
          <w:w w:val="97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rin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</w:rPr>
        <w:t>ya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0"/>
          <w:w w:val="9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131313"/>
          <w:spacing w:val="0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131313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7"/>
          <w:w w:val="7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5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5"/>
        </w:rPr>
        <w:t>tkikt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7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başlangı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</w:rPr>
        <w:t>ını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4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131313"/>
          <w:spacing w:val="0"/>
          <w:w w:val="85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131313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9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ile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7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"/>
          <w:w w:val="10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6"/>
        </w:rPr>
        <w:t>este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63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7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kuru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otlarda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9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46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7"/>
          <w:w w:val="87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10"/>
          <w:w w:val="87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7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5"/>
          <w:w w:val="8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3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12"/>
          <w:w w:val="103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7"/>
        </w:rPr>
        <w:t>rü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mü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1"/>
          <w:w w:val="11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28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2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6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89"/>
        </w:rPr>
        <w:t>pıl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8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8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22"/>
          <w:w w:val="8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2"/>
          <w:w w:val="86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9"/>
          <w:position w:val="1"/>
        </w:rPr>
        <w:t>aş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9"/>
          <w:w w:val="99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63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rma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4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2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2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urma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sonucunda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7"/>
          <w:position w:val="1"/>
        </w:rPr>
        <w:t>kiml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5"/>
          <w:w w:val="97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4"/>
          <w:w w:val="103"/>
          <w:position w:val="1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79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7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6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85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0"/>
          <w:w w:val="85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9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4"/>
          <w:position w:val="1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1"/>
        </w:rPr>
        <w:t>kişi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3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1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3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79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4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3"/>
          <w:position w:val="1"/>
        </w:rPr>
        <w:t>şil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5"/>
          <w:w w:val="103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6"/>
          <w:w w:val="86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3"/>
          <w:position w:val="1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7"/>
          <w:position w:val="1"/>
        </w:rPr>
        <w:t>yakıla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3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12"/>
          <w:w w:val="96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79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3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7"/>
          <w:w w:val="104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3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23"/>
          <w:w w:val="8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86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uru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1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7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12"/>
          <w:w w:val="105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5"/>
          <w:position w:val="1"/>
        </w:rPr>
        <w:t>rı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80" w:right="140"/>
          <w:cols w:num="2" w:equalWidth="0">
            <w:col w:w="1530" w:space="165"/>
            <w:col w:w="9485"/>
          </w:cols>
        </w:sectPr>
      </w:pPr>
      <w:rPr/>
    </w:p>
    <w:p>
      <w:pPr>
        <w:spacing w:before="0" w:after="0" w:line="211" w:lineRule="exact"/>
        <w:ind w:left="114" w:right="-20"/>
        <w:jc w:val="left"/>
        <w:tabs>
          <w:tab w:pos="17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8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2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4"/>
          <w:w w:val="93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3"/>
          <w:w w:val="11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</w:rPr>
        <w:t>turm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5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1"/>
          <w:w w:val="11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1"/>
          <w:w w:val="79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</w:rPr>
        <w:t>yla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6"/>
          <w:w w:val="9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6"/>
          <w:w w:val="9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93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9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20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9"/>
          <w:w w:val="100"/>
        </w:rPr>
        <w:t>ç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ıktığı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7"/>
        </w:rPr>
        <w:t>kanaati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12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2"/>
        </w:rPr>
        <w:t>rılm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4"/>
          <w:w w:val="63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3"/>
          <w:w w:val="117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7"/>
        </w:rPr>
        <w:t>tır.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7" w:lineRule="auto"/>
        <w:ind w:left="114" w:right="4166" w:firstLine="60"/>
        <w:jc w:val="left"/>
        <w:tabs>
          <w:tab w:pos="1800" w:val="left"/>
          <w:tab w:pos="63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igo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19"/>
          <w:w w:val="10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1alı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2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8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Adı: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Bedeli: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Gereç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aybı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auto"/>
        <w:ind w:left="18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828585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color w:val="82858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82858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7"/>
          <w:w w:val="9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25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Yer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Kime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5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3"/>
          <w:w w:val="13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7"/>
          <w:w w:val="17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4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Edildiği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61" w:lineRule="exact"/>
        <w:ind w:left="121" w:right="-20"/>
        <w:jc w:val="left"/>
        <w:tabs>
          <w:tab w:pos="1680" w:val="left"/>
          <w:tab w:pos="5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Ekibi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7"/>
          <w:w w:val="100"/>
          <w:position w:val="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5"/>
          <w:w w:val="100"/>
          <w:position w:val="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1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5"/>
          <w:w w:val="108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7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0"/>
          <w:w w:val="8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131313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31313"/>
          <w:spacing w:val="-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81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81"/>
          <w:position w:val="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0"/>
          <w:w w:val="81"/>
          <w:position w:val="0"/>
        </w:rPr>
        <w:t> </w:t>
      </w:r>
      <w:r>
        <w:rPr>
          <w:rFonts w:ascii="Arial" w:hAnsi="Arial" w:cs="Arial" w:eastAsia="Arial"/>
          <w:sz w:val="25"/>
          <w:szCs w:val="25"/>
          <w:color w:val="494949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5"/>
          <w:szCs w:val="25"/>
          <w:color w:val="494949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5"/>
          <w:szCs w:val="25"/>
          <w:color w:val="383838"/>
          <w:spacing w:val="-19"/>
          <w:w w:val="112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12"/>
          <w:position w:val="0"/>
        </w:rPr>
        <w:t>4.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24"/>
          <w:w w:val="112"/>
          <w:position w:val="0"/>
        </w:rPr>
        <w:t> </w:t>
      </w:r>
      <w:r>
        <w:rPr>
          <w:rFonts w:ascii="Arial" w:hAnsi="Arial" w:cs="Arial" w:eastAsia="Arial"/>
          <w:sz w:val="25"/>
          <w:szCs w:val="25"/>
          <w:color w:val="383838"/>
          <w:spacing w:val="-18"/>
          <w:w w:val="129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0"/>
        </w:rPr>
        <w:t>0.20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28"/>
          <w:w w:val="100"/>
          <w:position w:val="0"/>
        </w:rPr>
        <w:t> </w:t>
      </w:r>
      <w:r>
        <w:rPr>
          <w:rFonts w:ascii="Arial" w:hAnsi="Arial" w:cs="Arial" w:eastAsia="Arial"/>
          <w:sz w:val="25"/>
          <w:szCs w:val="25"/>
          <w:color w:val="383838"/>
          <w:spacing w:val="-13"/>
          <w:w w:val="114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14"/>
          <w:position w:val="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56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9"/>
          <w:position w:val="0"/>
        </w:rPr>
        <w:t>!Sa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2"/>
          <w:w w:val="89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9"/>
          <w:w w:val="7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8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1"/>
          <w:w w:val="99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2"/>
          <w:position w:val="0"/>
        </w:rPr>
        <w:t>0:20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7" w:lineRule="exact"/>
        <w:ind w:left="207" w:right="-20"/>
        <w:jc w:val="left"/>
        <w:tabs>
          <w:tab w:pos="82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w w:val="9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w w:val="9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Ölü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</w:rPr>
        <w:t>Yaralı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11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131313"/>
          <w:spacing w:val="0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31313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11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5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8"/>
        </w:rPr>
        <w:t>ONAY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10"/>
          <w:w w:val="8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6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839" w:right="-20"/>
        <w:jc w:val="left"/>
        <w:tabs>
          <w:tab w:pos="4380" w:val="left"/>
          <w:tab w:pos="868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Giımişse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1"/>
        </w:rPr>
        <w:t>Üs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>Amiri: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>Yangına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12"/>
          <w:w w:val="93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46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5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2"/>
          <w:w w:val="95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5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94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8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  <w:position w:val="1"/>
        </w:rPr>
      </w:r>
      <w:r>
        <w:rPr>
          <w:rFonts w:ascii="Arial" w:hAnsi="Arial" w:cs="Arial" w:eastAsia="Arial"/>
          <w:sz w:val="28"/>
          <w:szCs w:val="28"/>
          <w:color w:val="6B6D6D"/>
          <w:spacing w:val="0"/>
          <w:w w:val="70"/>
          <w:position w:val="0"/>
        </w:rPr>
        <w:t>2</w:t>
      </w:r>
      <w:r>
        <w:rPr>
          <w:rFonts w:ascii="Arial" w:hAnsi="Arial" w:cs="Arial" w:eastAsia="Arial"/>
          <w:sz w:val="28"/>
          <w:szCs w:val="28"/>
          <w:color w:val="6B6D6D"/>
          <w:spacing w:val="-35"/>
          <w:w w:val="100"/>
          <w:position w:val="0"/>
        </w:rPr>
        <w:t> </w:t>
      </w:r>
      <w:r>
        <w:rPr>
          <w:rFonts w:ascii="Arial" w:hAnsi="Arial" w:cs="Arial" w:eastAsia="Arial"/>
          <w:sz w:val="28"/>
          <w:szCs w:val="28"/>
          <w:color w:val="6B6D6D"/>
          <w:spacing w:val="0"/>
          <w:w w:val="51"/>
          <w:position w:val="0"/>
        </w:rPr>
        <w:t>O</w:t>
      </w:r>
      <w:r>
        <w:rPr>
          <w:rFonts w:ascii="Arial" w:hAnsi="Arial" w:cs="Arial" w:eastAsia="Arial"/>
          <w:sz w:val="28"/>
          <w:szCs w:val="28"/>
          <w:color w:val="6B6D6D"/>
          <w:spacing w:val="32"/>
          <w:w w:val="51"/>
          <w:position w:val="0"/>
        </w:rPr>
        <w:t> </w:t>
      </w:r>
      <w:r>
        <w:rPr>
          <w:rFonts w:ascii="Arial" w:hAnsi="Arial" w:cs="Arial" w:eastAsia="Arial"/>
          <w:sz w:val="28"/>
          <w:szCs w:val="28"/>
          <w:color w:val="828585"/>
          <w:spacing w:val="-5"/>
          <w:w w:val="51"/>
          <w:position w:val="0"/>
        </w:rPr>
        <w:t>E</w:t>
      </w:r>
      <w:r>
        <w:rPr>
          <w:rFonts w:ascii="Arial" w:hAnsi="Arial" w:cs="Arial" w:eastAsia="Arial"/>
          <w:sz w:val="28"/>
          <w:szCs w:val="28"/>
          <w:color w:val="A7A8AA"/>
          <w:spacing w:val="0"/>
          <w:w w:val="51"/>
          <w:position w:val="0"/>
        </w:rPr>
        <w:t>l:i</w:t>
      </w:r>
      <w:r>
        <w:rPr>
          <w:rFonts w:ascii="Arial" w:hAnsi="Arial" w:cs="Arial" w:eastAsia="Arial"/>
          <w:sz w:val="28"/>
          <w:szCs w:val="28"/>
          <w:color w:val="A7A8AA"/>
          <w:spacing w:val="0"/>
          <w:w w:val="51"/>
          <w:position w:val="0"/>
        </w:rPr>
        <w:t>m</w:t>
      </w:r>
      <w:r>
        <w:rPr>
          <w:rFonts w:ascii="Arial" w:hAnsi="Arial" w:cs="Arial" w:eastAsia="Arial"/>
          <w:sz w:val="28"/>
          <w:szCs w:val="28"/>
          <w:color w:val="A7A8AA"/>
          <w:spacing w:val="0"/>
          <w:w w:val="51"/>
          <w:position w:val="0"/>
        </w:rPr>
        <w:t>  </w:t>
      </w:r>
      <w:r>
        <w:rPr>
          <w:rFonts w:ascii="Arial" w:hAnsi="Arial" w:cs="Arial" w:eastAsia="Arial"/>
          <w:sz w:val="28"/>
          <w:szCs w:val="28"/>
          <w:color w:val="A7A8AA"/>
          <w:spacing w:val="16"/>
          <w:w w:val="51"/>
          <w:position w:val="0"/>
        </w:rPr>
        <w:t> </w:t>
      </w:r>
      <w:r>
        <w:rPr>
          <w:rFonts w:ascii="Arial" w:hAnsi="Arial" w:cs="Arial" w:eastAsia="Arial"/>
          <w:sz w:val="28"/>
          <w:szCs w:val="28"/>
          <w:color w:val="828585"/>
          <w:spacing w:val="-2"/>
          <w:w w:val="54"/>
          <w:position w:val="0"/>
        </w:rPr>
        <w:t>2</w:t>
      </w:r>
      <w:r>
        <w:rPr>
          <w:rFonts w:ascii="Arial" w:hAnsi="Arial" w:cs="Arial" w:eastAsia="Arial"/>
          <w:sz w:val="28"/>
          <w:szCs w:val="28"/>
          <w:color w:val="A7A8AA"/>
          <w:spacing w:val="0"/>
          <w:w w:val="63"/>
          <w:position w:val="0"/>
        </w:rPr>
        <w:t>3</w:t>
      </w:r>
      <w:r>
        <w:rPr>
          <w:rFonts w:ascii="Arial" w:hAnsi="Arial" w:cs="Arial" w:eastAsia="Arial"/>
          <w:sz w:val="28"/>
          <w:szCs w:val="28"/>
          <w:color w:val="A7A8AA"/>
          <w:spacing w:val="-43"/>
          <w:w w:val="63"/>
          <w:position w:val="0"/>
        </w:rPr>
        <w:t>1</w:t>
      </w:r>
      <w:r>
        <w:rPr>
          <w:rFonts w:ascii="Arial" w:hAnsi="Arial" w:cs="Arial" w:eastAsia="Arial"/>
          <w:sz w:val="28"/>
          <w:szCs w:val="28"/>
          <w:color w:val="6B6D6D"/>
          <w:spacing w:val="0"/>
          <w:w w:val="61"/>
          <w:position w:val="0"/>
        </w:rPr>
        <w:t>7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581" w:right="561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B6D6D"/>
          <w:w w:val="9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w w:val="9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8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93"/>
        </w:rPr>
        <w:t>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11900" w:h="16820"/>
          <w:pgMar w:top="520" w:bottom="280" w:left="580" w:right="140"/>
        </w:sectPr>
      </w:pPr>
      <w:rPr/>
    </w:p>
    <w:p>
      <w:pPr>
        <w:spacing w:before="0" w:after="0" w:line="82" w:lineRule="exact"/>
        <w:ind w:right="34"/>
        <w:jc w:val="right"/>
        <w:rPr>
          <w:rFonts w:ascii="Times New Roman" w:hAnsi="Times New Roman" w:cs="Times New Roman" w:eastAsia="Times New Roman"/>
          <w:sz w:val="8"/>
          <w:szCs w:val="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.665237pt;margin-top:1.808389pt;width:5.52pt;height:8pt;mso-position-horizontal-relative:page;mso-position-vertical-relative:paragraph;z-index:-7378" type="#_x0000_t202" filled="f" stroked="f">
            <v:textbox inset="0,0,0,0">
              <w:txbxContent>
                <w:p>
                  <w:pPr>
                    <w:spacing w:before="0" w:after="0" w:line="160" w:lineRule="exact"/>
                    <w:ind w:right="-64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color w:val="6B6D6D"/>
                      <w:spacing w:val="0"/>
                      <w:w w:val="138"/>
                      <w:i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8"/>
          <w:szCs w:val="8"/>
          <w:color w:val="6B6D6D"/>
          <w:spacing w:val="0"/>
          <w:w w:val="161"/>
          <w:i/>
        </w:rPr>
        <w:t>(.)</w:t>
      </w:r>
      <w:r>
        <w:rPr>
          <w:rFonts w:ascii="Times New Roman" w:hAnsi="Times New Roman" w:cs="Times New Roman" w:eastAsia="Times New Roman"/>
          <w:sz w:val="8"/>
          <w:szCs w:val="8"/>
          <w:color w:val="000000"/>
          <w:spacing w:val="0"/>
          <w:w w:val="100"/>
        </w:rPr>
      </w:r>
    </w:p>
    <w:p>
      <w:pPr>
        <w:spacing w:before="43" w:after="0" w:line="162" w:lineRule="exact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6B6D6D"/>
          <w:spacing w:val="0"/>
          <w:w w:val="132"/>
          <w:position w:val="-1"/>
        </w:rPr>
        <w:t>&gt;.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246" w:lineRule="exact"/>
        <w:ind w:right="33"/>
        <w:jc w:val="righ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9"/>
          <w:szCs w:val="19"/>
          <w:color w:val="595959"/>
          <w:spacing w:val="-32"/>
          <w:w w:val="106"/>
          <w:position w:val="5"/>
        </w:rPr>
        <w:t>;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55"/>
          <w:position w:val="-1"/>
        </w:rPr>
        <w:t>.</w:t>
      </w:r>
      <w:r>
        <w:rPr>
          <w:rFonts w:ascii="Arial" w:hAnsi="Arial" w:cs="Arial" w:eastAsia="Arial"/>
          <w:sz w:val="18"/>
          <w:szCs w:val="18"/>
          <w:color w:val="595959"/>
          <w:spacing w:val="-30"/>
          <w:w w:val="55"/>
          <w:position w:val="-1"/>
        </w:rPr>
        <w:t>.</w:t>
      </w:r>
      <w:r>
        <w:rPr>
          <w:rFonts w:ascii="Arial" w:hAnsi="Arial" w:cs="Arial" w:eastAsia="Arial"/>
          <w:sz w:val="19"/>
          <w:szCs w:val="19"/>
          <w:color w:val="595959"/>
          <w:spacing w:val="-86"/>
          <w:w w:val="107"/>
          <w:position w:val="5"/>
        </w:rPr>
        <w:t>§</w:t>
      </w:r>
      <w:r>
        <w:rPr>
          <w:rFonts w:ascii="Arial" w:hAnsi="Arial" w:cs="Arial" w:eastAsia="Arial"/>
          <w:sz w:val="18"/>
          <w:szCs w:val="18"/>
          <w:color w:val="595959"/>
          <w:spacing w:val="0"/>
          <w:w w:val="55"/>
          <w:position w:val="-1"/>
        </w:rPr>
        <w:t>_.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40" w:lineRule="auto"/>
        <w:ind w:left="286" w:right="-88"/>
        <w:jc w:val="left"/>
        <w:tabs>
          <w:tab w:pos="1080" w:val="left"/>
          <w:tab w:pos="1440" w:val="left"/>
        </w:tabs>
        <w:rPr>
          <w:rFonts w:ascii="Arial" w:hAnsi="Arial" w:cs="Arial" w:eastAsia="Arial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23"/>
          <w:szCs w:val="23"/>
          <w:color w:val="6B6D6D"/>
          <w:w w:val="87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color w:val="6B6D6D"/>
          <w:spacing w:val="-3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6B6D6D"/>
          <w:spacing w:val="0"/>
          <w:w w:val="100"/>
          <w:position w:val="1"/>
        </w:rPr>
        <w:t>rdal</w:t>
      </w:r>
      <w:r>
        <w:rPr>
          <w:rFonts w:ascii="Arial" w:hAnsi="Arial" w:cs="Arial" w:eastAsia="Arial"/>
          <w:sz w:val="21"/>
          <w:szCs w:val="21"/>
          <w:color w:val="6B6D6D"/>
          <w:spacing w:val="5"/>
          <w:w w:val="100"/>
          <w:position w:val="1"/>
        </w:rPr>
        <w:t> </w:t>
      </w:r>
      <w:r>
        <w:rPr>
          <w:rFonts w:ascii="Arial" w:hAnsi="Arial" w:cs="Arial" w:eastAsia="Arial"/>
          <w:sz w:val="21"/>
          <w:szCs w:val="21"/>
          <w:color w:val="6B6D6D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1"/>
          <w:szCs w:val="21"/>
          <w:color w:val="6B6D6D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33"/>
          <w:szCs w:val="33"/>
          <w:color w:val="605D95"/>
          <w:spacing w:val="0"/>
          <w:w w:val="100"/>
          <w:position w:val="2"/>
        </w:rPr>
        <w:t>c</w:t>
      </w:r>
      <w:r>
        <w:rPr>
          <w:rFonts w:ascii="Times New Roman" w:hAnsi="Times New Roman" w:cs="Times New Roman" w:eastAsia="Times New Roman"/>
          <w:sz w:val="33"/>
          <w:szCs w:val="33"/>
          <w:color w:val="605D95"/>
          <w:spacing w:val="-7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33"/>
          <w:szCs w:val="33"/>
          <w:color w:val="605D95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33"/>
          <w:szCs w:val="33"/>
          <w:color w:val="605D95"/>
          <w:spacing w:val="0"/>
          <w:w w:val="100"/>
          <w:position w:val="2"/>
        </w:rPr>
      </w:r>
      <w:r>
        <w:rPr>
          <w:rFonts w:ascii="Arial" w:hAnsi="Arial" w:cs="Arial" w:eastAsia="Arial"/>
          <w:sz w:val="22"/>
          <w:szCs w:val="22"/>
          <w:color w:val="595959"/>
          <w:spacing w:val="0"/>
          <w:w w:val="100"/>
          <w:b/>
          <w:bCs/>
          <w:position w:val="4"/>
        </w:rPr>
        <w:t>RIM</w:t>
      </w:r>
      <w:r>
        <w:rPr>
          <w:rFonts w:ascii="Arial" w:hAnsi="Arial" w:cs="Arial" w:eastAsia="Arial"/>
          <w:sz w:val="22"/>
          <w:szCs w:val="22"/>
          <w:color w:val="595959"/>
          <w:spacing w:val="33"/>
          <w:w w:val="100"/>
          <w:b/>
          <w:bCs/>
          <w:position w:val="4"/>
        </w:rPr>
        <w:t> </w:t>
      </w:r>
      <w:r>
        <w:rPr>
          <w:rFonts w:ascii="Arial" w:hAnsi="Arial" w:cs="Arial" w:eastAsia="Arial"/>
          <w:sz w:val="15"/>
          <w:szCs w:val="15"/>
          <w:color w:val="383838"/>
          <w:spacing w:val="0"/>
          <w:w w:val="270"/>
          <w:position w:val="4"/>
        </w:rPr>
        <w:t>ı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11" w:after="0" w:line="229" w:lineRule="exact"/>
        <w:ind w:left="-39" w:right="-59"/>
        <w:jc w:val="center"/>
        <w:tabs>
          <w:tab w:pos="7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-3"/>
        </w:rPr>
        <w:t>Gün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45"/>
          <w:w w:val="100"/>
          <w:position w:val="-3"/>
        </w:rPr>
        <w:t> </w:t>
      </w:r>
      <w:r>
        <w:rPr>
          <w:rFonts w:ascii="Arial" w:hAnsi="Arial" w:cs="Arial" w:eastAsia="Arial"/>
          <w:sz w:val="19"/>
          <w:szCs w:val="19"/>
          <w:color w:val="6B6D6D"/>
          <w:spacing w:val="0"/>
          <w:w w:val="140"/>
          <w:position w:val="-6"/>
        </w:rPr>
        <w:t>y</w:t>
      </w:r>
      <w:r>
        <w:rPr>
          <w:rFonts w:ascii="Arial" w:hAnsi="Arial" w:cs="Arial" w:eastAsia="Arial"/>
          <w:sz w:val="19"/>
          <w:szCs w:val="19"/>
          <w:color w:val="6B6D6D"/>
          <w:spacing w:val="0"/>
          <w:w w:val="100"/>
          <w:position w:val="-6"/>
        </w:rPr>
        <w:tab/>
      </w:r>
      <w:r>
        <w:rPr>
          <w:rFonts w:ascii="Arial" w:hAnsi="Arial" w:cs="Arial" w:eastAsia="Arial"/>
          <w:sz w:val="19"/>
          <w:szCs w:val="19"/>
          <w:color w:val="6B6D6D"/>
          <w:spacing w:val="0"/>
          <w:w w:val="100"/>
          <w:position w:val="-6"/>
        </w:rPr>
      </w:r>
      <w:r>
        <w:rPr>
          <w:rFonts w:ascii="Times New Roman" w:hAnsi="Times New Roman" w:cs="Times New Roman" w:eastAsia="Times New Roman"/>
          <w:sz w:val="21"/>
          <w:szCs w:val="21"/>
          <w:color w:val="6B6D6D"/>
          <w:spacing w:val="-1"/>
          <w:w w:val="100"/>
          <w:position w:val="-1"/>
        </w:rPr>
        <w:t>ö</w:t>
      </w:r>
      <w:r>
        <w:rPr>
          <w:rFonts w:ascii="Times New Roman" w:hAnsi="Times New Roman" w:cs="Times New Roman" w:eastAsia="Times New Roman"/>
          <w:sz w:val="21"/>
          <w:szCs w:val="21"/>
          <w:color w:val="494949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color w:val="494949"/>
          <w:spacing w:val="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6B6D6D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6B6D6D"/>
          <w:spacing w:val="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6B6D6D"/>
          <w:spacing w:val="0"/>
          <w:w w:val="100"/>
          <w:position w:val="-1"/>
        </w:rPr>
        <w:t>1.</w:t>
      </w:r>
      <w:r>
        <w:rPr>
          <w:rFonts w:ascii="Times New Roman" w:hAnsi="Times New Roman" w:cs="Times New Roman" w:eastAsia="Times New Roman"/>
          <w:sz w:val="21"/>
          <w:szCs w:val="21"/>
          <w:color w:val="6B6D6D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6B6D6D"/>
          <w:spacing w:val="0"/>
          <w:w w:val="103"/>
          <w:b/>
          <w:bCs/>
          <w:position w:val="-1"/>
        </w:rPr>
        <w:t>Posta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89" w:lineRule="exact"/>
        <w:ind w:left="370" w:right="344"/>
        <w:jc w:val="center"/>
        <w:tabs>
          <w:tab w:pos="1100" w:val="left"/>
        </w:tabs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Arial" w:hAnsi="Arial" w:cs="Arial" w:eastAsia="Arial"/>
          <w:sz w:val="32"/>
          <w:szCs w:val="32"/>
          <w:color w:val="2D2A85"/>
          <w:spacing w:val="0"/>
          <w:w w:val="21"/>
          <w:position w:val="2"/>
        </w:rPr>
        <w:t>.</w:t>
      </w:r>
      <w:r>
        <w:rPr>
          <w:rFonts w:ascii="Arial" w:hAnsi="Arial" w:cs="Arial" w:eastAsia="Arial"/>
          <w:sz w:val="32"/>
          <w:szCs w:val="32"/>
          <w:color w:val="2D2A85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32"/>
          <w:szCs w:val="32"/>
          <w:color w:val="2D2A85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19"/>
          <w:szCs w:val="19"/>
          <w:color w:val="6B6D6D"/>
          <w:spacing w:val="0"/>
          <w:w w:val="112"/>
          <w:position w:val="-2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color w:val="6B6D6D"/>
          <w:spacing w:val="7"/>
          <w:w w:val="111"/>
          <w:position w:val="-2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494949"/>
          <w:spacing w:val="0"/>
          <w:w w:val="107"/>
          <w:position w:val="-2"/>
        </w:rPr>
        <w:t>iri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color w:val="595959"/>
        </w:rPr>
        <w:t>Şefi</w:t>
      </w:r>
      <w:r>
        <w:rPr>
          <w:rFonts w:ascii="Arial" w:hAnsi="Arial" w:cs="Arial" w:eastAsia="Arial"/>
          <w:sz w:val="19"/>
          <w:szCs w:val="19"/>
          <w:color w:val="595959"/>
          <w:spacing w:val="-25"/>
          <w:w w:val="101"/>
        </w:rPr>
        <w:t>k</w:t>
      </w:r>
      <w:r>
        <w:rPr>
          <w:rFonts w:ascii="Arial" w:hAnsi="Arial" w:cs="Arial" w:eastAsia="Arial"/>
          <w:sz w:val="19"/>
          <w:szCs w:val="19"/>
          <w:color w:val="595959"/>
          <w:spacing w:val="0"/>
          <w:w w:val="101"/>
        </w:rPr>
        <w:t>U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26" w:lineRule="exact"/>
        <w:ind w:left="479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f.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1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0" w:lineRule="exact"/>
        <w:ind w:left="301" w:right="1768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19"/>
          <w:szCs w:val="19"/>
          <w:color w:val="A7A8AA"/>
          <w:spacing w:val="0"/>
          <w:w w:val="100"/>
          <w:i/>
        </w:rPr>
        <w:t>1</w:t>
      </w:r>
      <w:r>
        <w:rPr>
          <w:rFonts w:ascii="Arial" w:hAnsi="Arial" w:cs="Arial" w:eastAsia="Arial"/>
          <w:sz w:val="19"/>
          <w:szCs w:val="19"/>
          <w:color w:val="A7A8AA"/>
          <w:spacing w:val="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A7A8AA"/>
          <w:spacing w:val="4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A7A8AA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A7A8AA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28585"/>
          <w:spacing w:val="0"/>
          <w:w w:val="99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color w:val="828585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5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5"/>
          <w:w w:val="5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828585"/>
          <w:spacing w:val="0"/>
          <w:w w:val="103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-35" w:right="134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-9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0"/>
          <w:w w:val="100"/>
        </w:rPr>
        <w:t>aiye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83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324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0"/>
        </w:rPr>
        <w:t>rim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95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757" w:lineRule="exact"/>
        <w:ind w:left="666" w:right="-20"/>
        <w:jc w:val="left"/>
        <w:tabs>
          <w:tab w:pos="1220" w:val="left"/>
        </w:tabs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828585"/>
          <w:spacing w:val="0"/>
          <w:w w:val="100"/>
          <w:position w:val="-10"/>
        </w:rPr>
        <w:t>yı</w:t>
      </w:r>
      <w:r>
        <w:rPr>
          <w:rFonts w:ascii="Times New Roman" w:hAnsi="Times New Roman" w:cs="Times New Roman" w:eastAsia="Times New Roman"/>
          <w:sz w:val="22"/>
          <w:szCs w:val="22"/>
          <w:color w:val="828585"/>
          <w:spacing w:val="0"/>
          <w:w w:val="100"/>
          <w:position w:val="-10"/>
        </w:rPr>
        <w:t>·</w:t>
      </w:r>
      <w:r>
        <w:rPr>
          <w:rFonts w:ascii="Times New Roman" w:hAnsi="Times New Roman" w:cs="Times New Roman" w:eastAsia="Times New Roman"/>
          <w:sz w:val="22"/>
          <w:szCs w:val="22"/>
          <w:color w:val="828585"/>
          <w:spacing w:val="0"/>
          <w:w w:val="100"/>
          <w:position w:val="-10"/>
        </w:rPr>
        <w:tab/>
      </w:r>
      <w:r>
        <w:rPr>
          <w:rFonts w:ascii="Times New Roman" w:hAnsi="Times New Roman" w:cs="Times New Roman" w:eastAsia="Times New Roman"/>
          <w:sz w:val="22"/>
          <w:szCs w:val="22"/>
          <w:color w:val="828585"/>
          <w:spacing w:val="0"/>
          <w:w w:val="100"/>
          <w:position w:val="-10"/>
        </w:rPr>
      </w:r>
      <w:r>
        <w:rPr>
          <w:rFonts w:ascii="Times New Roman" w:hAnsi="Times New Roman" w:cs="Times New Roman" w:eastAsia="Times New Roman"/>
          <w:sz w:val="75"/>
          <w:szCs w:val="75"/>
          <w:color w:val="828585"/>
          <w:spacing w:val="6"/>
          <w:w w:val="51"/>
          <w:i/>
          <w:position w:val="-10"/>
        </w:rPr>
        <w:t>c</w:t>
      </w:r>
      <w:r>
        <w:rPr>
          <w:rFonts w:ascii="Times New Roman" w:hAnsi="Times New Roman" w:cs="Times New Roman" w:eastAsia="Times New Roman"/>
          <w:sz w:val="41"/>
          <w:szCs w:val="41"/>
          <w:color w:val="939597"/>
          <w:spacing w:val="0"/>
          <w:w w:val="58"/>
          <w:position w:val="-10"/>
        </w:rPr>
        <w:t>::;.:t&gt;</w:t>
      </w:r>
      <w:r>
        <w:rPr>
          <w:rFonts w:ascii="Times New Roman" w:hAnsi="Times New Roman" w:cs="Times New Roman" w:eastAsia="Times New Roman"/>
          <w:sz w:val="41"/>
          <w:szCs w:val="41"/>
          <w:color w:val="939597"/>
          <w:spacing w:val="0"/>
          <w:w w:val="59"/>
          <w:position w:val="-10"/>
        </w:rPr>
        <w:t>'</w:t>
      </w:r>
      <w:r>
        <w:rPr>
          <w:rFonts w:ascii="Times New Roman" w:hAnsi="Times New Roman" w:cs="Times New Roman" w:eastAsia="Times New Roman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0" w:after="0" w:line="85" w:lineRule="atLeast"/>
        <w:ind w:left="1324" w:right="-20"/>
        <w:jc w:val="left"/>
        <w:tabs>
          <w:tab w:pos="2080" w:val="left"/>
        </w:tabs>
        <w:rPr>
          <w:rFonts w:ascii="Times New Roman" w:hAnsi="Times New Roman" w:cs="Times New Roman" w:eastAsia="Times New Roman"/>
          <w:sz w:val="26"/>
          <w:szCs w:val="2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8.180237pt;margin-top:33.341255pt;width:17.977801pt;height:30pt;mso-position-horizontal-relative:page;mso-position-vertical-relative:paragraph;z-index:-7377" type="#_x0000_t202" filled="f" stroked="f">
            <v:textbox inset="0,0,0,0">
              <w:txbxContent>
                <w:p>
                  <w:pPr>
                    <w:spacing w:before="0" w:after="0" w:line="600" w:lineRule="exact"/>
                    <w:ind w:right="-130"/>
                    <w:jc w:val="left"/>
                    <w:rPr>
                      <w:rFonts w:ascii="Times New Roman" w:hAnsi="Times New Roman" w:cs="Times New Roman" w:eastAsia="Times New Roman"/>
                      <w:sz w:val="60"/>
                      <w:szCs w:val="6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60"/>
                      <w:szCs w:val="60"/>
                      <w:color w:val="494949"/>
                      <w:spacing w:val="0"/>
                      <w:w w:val="83"/>
                      <w:i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sz w:val="60"/>
                      <w:szCs w:val="60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46"/>
          <w:szCs w:val="46"/>
          <w:color w:val="6B6D6D"/>
          <w:w w:val="92"/>
        </w:rPr>
        <w:t>.</w:t>
      </w:r>
      <w:r>
        <w:rPr>
          <w:rFonts w:ascii="Arial" w:hAnsi="Arial" w:cs="Arial" w:eastAsia="Arial"/>
          <w:sz w:val="46"/>
          <w:szCs w:val="46"/>
          <w:color w:val="6B6D6D"/>
          <w:spacing w:val="-82"/>
          <w:w w:val="100"/>
        </w:rPr>
        <w:t> </w:t>
      </w:r>
      <w:r>
        <w:rPr>
          <w:rFonts w:ascii="Arial" w:hAnsi="Arial" w:cs="Arial" w:eastAsia="Arial"/>
          <w:sz w:val="42"/>
          <w:szCs w:val="42"/>
          <w:color w:val="939597"/>
          <w:spacing w:val="-29"/>
          <w:w w:val="67"/>
        </w:rPr>
        <w:t>·</w:t>
      </w:r>
      <w:r>
        <w:rPr>
          <w:rFonts w:ascii="Arial" w:hAnsi="Arial" w:cs="Arial" w:eastAsia="Arial"/>
          <w:sz w:val="42"/>
          <w:szCs w:val="42"/>
          <w:color w:val="595959"/>
          <w:spacing w:val="-68"/>
          <w:w w:val="118"/>
        </w:rPr>
        <w:t>'</w:t>
      </w:r>
      <w:r>
        <w:rPr>
          <w:rFonts w:ascii="Arial" w:hAnsi="Arial" w:cs="Arial" w:eastAsia="Arial"/>
          <w:sz w:val="42"/>
          <w:szCs w:val="42"/>
          <w:color w:val="A7A8AA"/>
          <w:spacing w:val="-68"/>
          <w:w w:val="71"/>
        </w:rPr>
      </w:r>
      <w:r>
        <w:rPr>
          <w:rFonts w:ascii="Arial" w:hAnsi="Arial" w:cs="Arial" w:eastAsia="Arial"/>
          <w:sz w:val="42"/>
          <w:szCs w:val="42"/>
          <w:color w:val="A7A8AA"/>
          <w:spacing w:val="0"/>
          <w:w w:val="71"/>
          <w:emboss/>
        </w:rPr>
        <w:t>·</w:t>
      </w:r>
      <w:r>
        <w:rPr>
          <w:rFonts w:ascii="Arial" w:hAnsi="Arial" w:cs="Arial" w:eastAsia="Arial"/>
          <w:sz w:val="42"/>
          <w:szCs w:val="42"/>
          <w:color w:val="A7A8AA"/>
          <w:spacing w:val="0"/>
          <w:w w:val="71"/>
          <w:emboss/>
        </w:rPr>
      </w:r>
      <w:r>
        <w:rPr>
          <w:rFonts w:ascii="Arial" w:hAnsi="Arial" w:cs="Arial" w:eastAsia="Arial"/>
          <w:sz w:val="42"/>
          <w:szCs w:val="42"/>
          <w:color w:val="A7A8AA"/>
          <w:spacing w:val="0"/>
          <w:w w:val="71"/>
        </w:rPr>
      </w:r>
      <w:r>
        <w:rPr>
          <w:rFonts w:ascii="Arial" w:hAnsi="Arial" w:cs="Arial" w:eastAsia="Arial"/>
          <w:sz w:val="42"/>
          <w:szCs w:val="42"/>
          <w:color w:val="A7A8AA"/>
          <w:spacing w:val="-141"/>
          <w:w w:val="70"/>
        </w:rPr>
        <w:t>"</w:t>
      </w:r>
      <w:r>
        <w:rPr>
          <w:rFonts w:ascii="Arial" w:hAnsi="Arial" w:cs="Arial" w:eastAsia="Arial"/>
          <w:sz w:val="42"/>
          <w:szCs w:val="42"/>
          <w:color w:val="939597"/>
          <w:spacing w:val="9"/>
          <w:w w:val="67"/>
        </w:rPr>
        <w:t>·</w:t>
      </w:r>
      <w:r>
        <w:rPr>
          <w:rFonts w:ascii="Arial" w:hAnsi="Arial" w:cs="Arial" w:eastAsia="Arial"/>
          <w:sz w:val="42"/>
          <w:szCs w:val="42"/>
          <w:color w:val="A7A8AA"/>
          <w:spacing w:val="0"/>
          <w:w w:val="70"/>
        </w:rPr>
        <w:t>'</w:t>
      </w:r>
      <w:r>
        <w:rPr>
          <w:rFonts w:ascii="Arial" w:hAnsi="Arial" w:cs="Arial" w:eastAsia="Arial"/>
          <w:sz w:val="42"/>
          <w:szCs w:val="42"/>
          <w:color w:val="A7A8AA"/>
          <w:spacing w:val="0"/>
          <w:w w:val="100"/>
        </w:rPr>
        <w:tab/>
      </w:r>
      <w:r>
        <w:rPr>
          <w:rFonts w:ascii="Arial" w:hAnsi="Arial" w:cs="Arial" w:eastAsia="Arial"/>
          <w:sz w:val="42"/>
          <w:szCs w:val="42"/>
          <w:color w:val="A7A8AA"/>
          <w:spacing w:val="0"/>
          <w:w w:val="100"/>
        </w:rPr>
      </w:r>
      <w:r>
        <w:rPr>
          <w:rFonts w:ascii="Times New Roman" w:hAnsi="Times New Roman" w:cs="Times New Roman" w:eastAsia="Times New Roman"/>
          <w:sz w:val="26"/>
          <w:szCs w:val="26"/>
          <w:color w:val="828585"/>
          <w:spacing w:val="0"/>
          <w:w w:val="306"/>
        </w:rPr>
        <w:t>'</w:t>
      </w:r>
      <w:r>
        <w:rPr>
          <w:rFonts w:ascii="Times New Roman" w:hAnsi="Times New Roman" w:cs="Times New Roman" w:eastAsia="Times New Roman"/>
          <w:sz w:val="26"/>
          <w:szCs w:val="2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80" w:right="140"/>
          <w:cols w:num="4" w:equalWidth="0">
            <w:col w:w="565" w:space="701"/>
            <w:col w:w="2062" w:space="758"/>
            <w:col w:w="940" w:space="3189"/>
            <w:col w:w="2965"/>
          </w:cols>
        </w:sectPr>
      </w:pPr>
      <w:rPr/>
    </w:p>
    <w:p>
      <w:pPr>
        <w:spacing w:before="0" w:after="0" w:line="4" w:lineRule="exact"/>
        <w:ind w:right="-20"/>
        <w:jc w:val="right"/>
        <w:rPr>
          <w:rFonts w:ascii="Arial" w:hAnsi="Arial" w:cs="Arial" w:eastAsia="Arial"/>
          <w:sz w:val="86"/>
          <w:szCs w:val="86"/>
        </w:rPr>
      </w:pPr>
      <w:rPr/>
      <w:r>
        <w:rPr>
          <w:rFonts w:ascii="Arial" w:hAnsi="Arial" w:cs="Arial" w:eastAsia="Arial"/>
          <w:sz w:val="86"/>
          <w:szCs w:val="86"/>
          <w:color w:val="5948C3"/>
          <w:spacing w:val="0"/>
          <w:w w:val="57"/>
          <w:i/>
          <w:position w:val="-24"/>
        </w:rPr>
        <w:t>Ir-</w:t>
      </w:r>
      <w:r>
        <w:rPr>
          <w:rFonts w:ascii="Arial" w:hAnsi="Arial" w:cs="Arial" w:eastAsia="Arial"/>
          <w:sz w:val="86"/>
          <w:szCs w:val="86"/>
          <w:color w:val="000000"/>
          <w:spacing w:val="0"/>
          <w:w w:val="100"/>
          <w:position w:val="0"/>
        </w:rPr>
      </w:r>
    </w:p>
    <w:p>
      <w:pPr>
        <w:spacing w:before="0" w:after="0" w:line="4" w:lineRule="exact"/>
        <w:ind w:right="-20"/>
        <w:jc w:val="left"/>
        <w:tabs>
          <w:tab w:pos="1080" w:val="left"/>
          <w:tab w:pos="2480" w:val="left"/>
        </w:tabs>
        <w:rPr>
          <w:rFonts w:ascii="Arial" w:hAnsi="Arial" w:cs="Arial" w:eastAsia="Arial"/>
          <w:sz w:val="34"/>
          <w:szCs w:val="3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7"/>
          <w:szCs w:val="27"/>
          <w:color w:val="595959"/>
          <w:spacing w:val="-40"/>
          <w:w w:val="100"/>
          <w:b/>
          <w:bCs/>
          <w:position w:val="-16"/>
        </w:rPr>
        <w:t>B</w:t>
      </w:r>
      <w:r>
        <w:rPr>
          <w:rFonts w:ascii="Arial" w:hAnsi="Arial" w:cs="Arial" w:eastAsia="Arial"/>
          <w:sz w:val="34"/>
          <w:szCs w:val="34"/>
          <w:color w:val="595959"/>
          <w:spacing w:val="0"/>
          <w:w w:val="100"/>
          <w:position w:val="-29"/>
        </w:rPr>
        <w:t>·</w:t>
      </w:r>
      <w:r>
        <w:rPr>
          <w:rFonts w:ascii="Arial" w:hAnsi="Arial" w:cs="Arial" w:eastAsia="Arial"/>
          <w:sz w:val="34"/>
          <w:szCs w:val="34"/>
          <w:color w:val="595959"/>
          <w:spacing w:val="-76"/>
          <w:w w:val="100"/>
          <w:position w:val="-29"/>
        </w:rPr>
        <w:t> </w:t>
      </w:r>
      <w:r>
        <w:rPr>
          <w:rFonts w:ascii="Arial" w:hAnsi="Arial" w:cs="Arial" w:eastAsia="Arial"/>
          <w:sz w:val="34"/>
          <w:szCs w:val="34"/>
          <w:color w:val="595959"/>
          <w:spacing w:val="0"/>
          <w:w w:val="100"/>
          <w:position w:val="-29"/>
        </w:rPr>
        <w:tab/>
      </w:r>
      <w:r>
        <w:rPr>
          <w:rFonts w:ascii="Arial" w:hAnsi="Arial" w:cs="Arial" w:eastAsia="Arial"/>
          <w:sz w:val="34"/>
          <w:szCs w:val="34"/>
          <w:color w:val="595959"/>
          <w:spacing w:val="0"/>
          <w:w w:val="100"/>
          <w:position w:val="-29"/>
        </w:rPr>
      </w:r>
      <w:r>
        <w:rPr>
          <w:rFonts w:ascii="Arial" w:hAnsi="Arial" w:cs="Arial" w:eastAsia="Arial"/>
          <w:sz w:val="34"/>
          <w:szCs w:val="34"/>
          <w:color w:val="828585"/>
          <w:spacing w:val="-406"/>
          <w:w w:val="204"/>
          <w:position w:val="-29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color w:val="595959"/>
          <w:spacing w:val="0"/>
          <w:w w:val="160"/>
          <w:position w:val="-16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595959"/>
          <w:spacing w:val="0"/>
          <w:w w:val="159"/>
          <w:position w:val="-16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color w:val="595959"/>
          <w:spacing w:val="0"/>
          <w:w w:val="100"/>
          <w:position w:val="-16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595959"/>
          <w:spacing w:val="0"/>
          <w:w w:val="100"/>
          <w:position w:val="-16"/>
        </w:rPr>
      </w:r>
      <w:r>
        <w:rPr>
          <w:rFonts w:ascii="Arial" w:hAnsi="Arial" w:cs="Arial" w:eastAsia="Arial"/>
          <w:sz w:val="34"/>
          <w:szCs w:val="34"/>
          <w:color w:val="6B6D6D"/>
          <w:spacing w:val="0"/>
          <w:w w:val="314"/>
          <w:position w:val="-29"/>
        </w:rPr>
        <w:t>'</w:t>
      </w:r>
      <w:r>
        <w:rPr>
          <w:rFonts w:ascii="Arial" w:hAnsi="Arial" w:cs="Arial" w:eastAsia="Arial"/>
          <w:sz w:val="34"/>
          <w:szCs w:val="3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80" w:right="140"/>
          <w:cols w:num="2" w:equalWidth="0">
            <w:col w:w="4915" w:space="3007"/>
            <w:col w:w="325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34" w:lineRule="exact"/>
        <w:ind w:left="129" w:right="-5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6B6D6D"/>
          <w:spacing w:val="0"/>
          <w:w w:val="75"/>
          <w:position w:val="-1"/>
        </w:rPr>
        <w:t>-&gt;c: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66" w:lineRule="exact"/>
        <w:ind w:left="129" w:right="-6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6B6D6D"/>
          <w:spacing w:val="0"/>
          <w:w w:val="149"/>
          <w:position w:val="-5"/>
        </w:rPr>
        <w:t>{;i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/>
        <w:br w:type="column"/>
      </w:r>
      <w:r>
        <w:rPr>
          <w:sz w:val="28"/>
          <w:szCs w:val="28"/>
        </w:rPr>
      </w:r>
    </w:p>
    <w:p>
      <w:pPr>
        <w:spacing w:before="0" w:after="0" w:line="240" w:lineRule="auto"/>
        <w:ind w:right="-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838"/>
          <w:w w:val="93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1"/>
          <w:w w:val="9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5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7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94949"/>
          <w:spacing w:val="0"/>
          <w:w w:val="100"/>
        </w:rPr>
        <w:t>ERDAL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166" w:lineRule="exact"/>
        <w:ind w:left="4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131313"/>
          <w:w w:val="63"/>
          <w:position w:val="-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131313"/>
          <w:spacing w:val="-24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5"/>
        </w:rPr>
        <w:t>tf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0"/>
          <w:w w:val="100"/>
          <w:position w:val="-5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383838"/>
          <w:spacing w:val="-18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595959"/>
          <w:spacing w:val="0"/>
          <w:w w:val="102"/>
          <w:position w:val="-5"/>
        </w:rPr>
        <w:t>Şfr.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458" w:lineRule="exact"/>
        <w:ind w:left="1102" w:right="-20"/>
        <w:jc w:val="left"/>
        <w:tabs>
          <w:tab w:pos="2580" w:val="left"/>
        </w:tabs>
        <w:rPr>
          <w:rFonts w:ascii="Arial" w:hAnsi="Arial" w:cs="Arial" w:eastAsia="Arial"/>
          <w:sz w:val="46"/>
          <w:szCs w:val="4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3"/>
          <w:szCs w:val="23"/>
          <w:color w:val="939597"/>
          <w:spacing w:val="0"/>
          <w:w w:val="176"/>
          <w:position w:val="-1"/>
        </w:rPr>
        <w:t>t</w:t>
      </w:r>
      <w:r>
        <w:rPr>
          <w:rFonts w:ascii="Times New Roman" w:hAnsi="Times New Roman" w:cs="Times New Roman" w:eastAsia="Times New Roman"/>
          <w:sz w:val="25"/>
          <w:szCs w:val="25"/>
          <w:color w:val="828585"/>
          <w:spacing w:val="0"/>
          <w:w w:val="176"/>
          <w:i/>
          <w:position w:val="-1"/>
        </w:rPr>
        <w:t>l</w:t>
      </w:r>
      <w:r>
        <w:rPr>
          <w:rFonts w:ascii="Times New Roman" w:hAnsi="Times New Roman" w:cs="Times New Roman" w:eastAsia="Times New Roman"/>
          <w:sz w:val="25"/>
          <w:szCs w:val="25"/>
          <w:color w:val="828585"/>
          <w:spacing w:val="-109"/>
          <w:w w:val="176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828585"/>
          <w:spacing w:val="0"/>
          <w:w w:val="100"/>
          <w:i/>
          <w:position w:val="-1"/>
        </w:rPr>
        <w:tab/>
      </w:r>
      <w:r>
        <w:rPr>
          <w:rFonts w:ascii="Times New Roman" w:hAnsi="Times New Roman" w:cs="Times New Roman" w:eastAsia="Times New Roman"/>
          <w:sz w:val="25"/>
          <w:szCs w:val="25"/>
          <w:color w:val="828585"/>
          <w:spacing w:val="0"/>
          <w:w w:val="100"/>
          <w:i/>
          <w:position w:val="-1"/>
        </w:rPr>
      </w:r>
      <w:r>
        <w:rPr>
          <w:rFonts w:ascii="Arial" w:hAnsi="Arial" w:cs="Arial" w:eastAsia="Arial"/>
          <w:sz w:val="46"/>
          <w:szCs w:val="46"/>
          <w:color w:val="595959"/>
          <w:spacing w:val="0"/>
          <w:w w:val="248"/>
          <w:position w:val="-1"/>
        </w:rPr>
        <w:t>i</w:t>
      </w:r>
      <w:r>
        <w:rPr>
          <w:rFonts w:ascii="Arial" w:hAnsi="Arial" w:cs="Arial" w:eastAsia="Arial"/>
          <w:sz w:val="46"/>
          <w:szCs w:val="46"/>
          <w:color w:val="000000"/>
          <w:spacing w:val="0"/>
          <w:w w:val="100"/>
          <w:position w:val="0"/>
        </w:rPr>
      </w:r>
    </w:p>
    <w:p>
      <w:pPr>
        <w:spacing w:before="0" w:after="0" w:line="203" w:lineRule="exact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6B6D6D"/>
          <w:w w:val="91"/>
        </w:rPr>
        <w:t>Müdahale</w:t>
      </w:r>
      <w:r>
        <w:rPr>
          <w:rFonts w:ascii="Times New Roman" w:hAnsi="Times New Roman" w:cs="Times New Roman" w:eastAsia="Times New Roman"/>
          <w:sz w:val="20"/>
          <w:szCs w:val="20"/>
          <w:color w:val="6B6D6D"/>
          <w:spacing w:val="-26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A7A8AA"/>
          <w:spacing w:val="0"/>
          <w:w w:val="100"/>
        </w:rPr>
        <w:t>Y.</w:t>
      </w:r>
      <w:r>
        <w:rPr>
          <w:rFonts w:ascii="Arial" w:hAnsi="Arial" w:cs="Arial" w:eastAsia="Arial"/>
          <w:sz w:val="14"/>
          <w:szCs w:val="14"/>
          <w:color w:val="A7A8AA"/>
          <w:spacing w:val="25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828585"/>
          <w:spacing w:val="0"/>
          <w:w w:val="265"/>
        </w:rPr>
        <w:t>&amp;!</w:t>
      </w:r>
      <w:r>
        <w:rPr>
          <w:rFonts w:ascii="Arial" w:hAnsi="Arial" w:cs="Arial" w:eastAsia="Arial"/>
          <w:sz w:val="14"/>
          <w:szCs w:val="14"/>
          <w:color w:val="828585"/>
          <w:spacing w:val="28"/>
          <w:w w:val="265"/>
        </w:rPr>
        <w:t> </w:t>
      </w:r>
      <w:r>
        <w:rPr>
          <w:rFonts w:ascii="Arial" w:hAnsi="Arial" w:cs="Arial" w:eastAsia="Arial"/>
          <w:sz w:val="21"/>
          <w:szCs w:val="21"/>
          <w:color w:val="828585"/>
          <w:spacing w:val="0"/>
          <w:w w:val="54"/>
          <w:i/>
        </w:rPr>
        <w:t>I.'J.t:I:!J</w:t>
      </w:r>
      <w:r>
        <w:rPr>
          <w:rFonts w:ascii="Arial" w:hAnsi="Arial" w:cs="Arial" w:eastAsia="Arial"/>
          <w:sz w:val="21"/>
          <w:szCs w:val="21"/>
          <w:color w:val="828585"/>
          <w:spacing w:val="8"/>
          <w:w w:val="54"/>
          <w:i/>
        </w:rPr>
        <w:t>Y</w:t>
      </w:r>
      <w:r>
        <w:rPr>
          <w:rFonts w:ascii="Arial" w:hAnsi="Arial" w:cs="Arial" w:eastAsia="Arial"/>
          <w:sz w:val="21"/>
          <w:szCs w:val="21"/>
          <w:color w:val="A7A8AA"/>
          <w:spacing w:val="0"/>
          <w:w w:val="62"/>
          <w:i/>
        </w:rPr>
        <w:t>:</w:t>
      </w:r>
      <w:r>
        <w:rPr>
          <w:rFonts w:ascii="Arial" w:hAnsi="Arial" w:cs="Arial" w:eastAsia="Arial"/>
          <w:sz w:val="21"/>
          <w:szCs w:val="21"/>
          <w:color w:val="A7A8AA"/>
          <w:spacing w:val="-44"/>
          <w:w w:val="62"/>
          <w:i/>
        </w:rPr>
        <w:t>"</w:t>
      </w:r>
      <w:r>
        <w:rPr>
          <w:rFonts w:ascii="Arial" w:hAnsi="Arial" w:cs="Arial" w:eastAsia="Arial"/>
          <w:sz w:val="21"/>
          <w:szCs w:val="21"/>
          <w:color w:val="6B6D6D"/>
          <w:spacing w:val="0"/>
          <w:w w:val="69"/>
          <w:i/>
        </w:rPr>
        <w:t>(_</w:t>
      </w:r>
      <w:r>
        <w:rPr>
          <w:rFonts w:ascii="Arial" w:hAnsi="Arial" w:cs="Arial" w:eastAsia="Arial"/>
          <w:sz w:val="21"/>
          <w:szCs w:val="21"/>
          <w:color w:val="6B6D6D"/>
          <w:spacing w:val="-18"/>
          <w:w w:val="100"/>
          <w:i/>
        </w:rPr>
        <w:t> </w:t>
      </w:r>
      <w:r>
        <w:rPr>
          <w:rFonts w:ascii="Arial" w:hAnsi="Arial" w:cs="Arial" w:eastAsia="Arial"/>
          <w:sz w:val="21"/>
          <w:szCs w:val="21"/>
          <w:color w:val="6B6D6D"/>
          <w:spacing w:val="0"/>
          <w:w w:val="69"/>
          <w:i/>
        </w:rPr>
        <w:t>rc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80" w:right="140"/>
          <w:cols w:num="3" w:equalWidth="0">
            <w:col w:w="291" w:space="4224"/>
            <w:col w:w="1101" w:space="2320"/>
            <w:col w:w="3244"/>
          </w:cols>
        </w:sectPr>
      </w:pPr>
      <w:rPr/>
    </w:p>
    <w:p>
      <w:pPr>
        <w:spacing w:before="0" w:after="0" w:line="34" w:lineRule="exact"/>
        <w:ind w:left="136" w:right="-91"/>
        <w:jc w:val="left"/>
        <w:tabs>
          <w:tab w:pos="20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595959"/>
          <w:spacing w:val="0"/>
          <w:w w:val="100"/>
          <w:position w:val="-17"/>
        </w:rPr>
        <w:t>:c</w:t>
      </w:r>
      <w:r>
        <w:rPr>
          <w:rFonts w:ascii="Times New Roman" w:hAnsi="Times New Roman" w:cs="Times New Roman" w:eastAsia="Times New Roman"/>
          <w:sz w:val="24"/>
          <w:szCs w:val="24"/>
          <w:color w:val="595959"/>
          <w:spacing w:val="0"/>
          <w:w w:val="100"/>
          <w:position w:val="-17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595959"/>
          <w:spacing w:val="0"/>
          <w:w w:val="100"/>
          <w:position w:val="-17"/>
        </w:rPr>
      </w:r>
      <w:r>
        <w:rPr>
          <w:rFonts w:ascii="Arial" w:hAnsi="Arial" w:cs="Arial" w:eastAsia="Arial"/>
          <w:sz w:val="24"/>
          <w:szCs w:val="24"/>
          <w:color w:val="A7A8AA"/>
          <w:spacing w:val="0"/>
          <w:w w:val="237"/>
          <w:position w:val="-27"/>
        </w:rPr>
        <w:t>'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4" w:lineRule="exact"/>
        <w:ind w:right="-81"/>
        <w:jc w:val="left"/>
        <w:rPr>
          <w:rFonts w:ascii="Arial" w:hAnsi="Arial" w:cs="Arial" w:eastAsia="Arial"/>
          <w:sz w:val="26"/>
          <w:szCs w:val="2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7"/>
          <w:szCs w:val="27"/>
          <w:color w:val="A7A8AA"/>
          <w:spacing w:val="0"/>
          <w:w w:val="81"/>
          <w:position w:val="-21"/>
        </w:rPr>
        <w:t>..:ı</w:t>
      </w:r>
      <w:r>
        <w:rPr>
          <w:rFonts w:ascii="Times New Roman" w:hAnsi="Times New Roman" w:cs="Times New Roman" w:eastAsia="Times New Roman"/>
          <w:sz w:val="27"/>
          <w:szCs w:val="27"/>
          <w:color w:val="A7A8AA"/>
          <w:spacing w:val="0"/>
          <w:w w:val="81"/>
          <w:position w:val="-21"/>
        </w:rPr>
        <w:t>n</w:t>
      </w:r>
      <w:r>
        <w:rPr>
          <w:rFonts w:ascii="Times New Roman" w:hAnsi="Times New Roman" w:cs="Times New Roman" w:eastAsia="Times New Roman"/>
          <w:sz w:val="27"/>
          <w:szCs w:val="27"/>
          <w:color w:val="A7A8AA"/>
          <w:spacing w:val="12"/>
          <w:w w:val="81"/>
          <w:position w:val="-21"/>
        </w:rPr>
        <w:t> </w:t>
      </w:r>
      <w:r>
        <w:rPr>
          <w:rFonts w:ascii="Arial" w:hAnsi="Arial" w:cs="Arial" w:eastAsia="Arial"/>
          <w:sz w:val="26"/>
          <w:szCs w:val="26"/>
          <w:color w:val="939597"/>
          <w:spacing w:val="0"/>
          <w:w w:val="119"/>
          <w:position w:val="-21"/>
        </w:rPr>
        <w:t>K</w:t>
      </w:r>
      <w:r>
        <w:rPr>
          <w:rFonts w:ascii="Arial" w:hAnsi="Arial" w:cs="Arial" w:eastAsia="Arial"/>
          <w:sz w:val="26"/>
          <w:szCs w:val="26"/>
          <w:color w:val="939597"/>
          <w:spacing w:val="-11"/>
          <w:w w:val="119"/>
          <w:position w:val="-21"/>
        </w:rPr>
        <w:t>A</w:t>
      </w:r>
      <w:r>
        <w:rPr>
          <w:rFonts w:ascii="Arial" w:hAnsi="Arial" w:cs="Arial" w:eastAsia="Arial"/>
          <w:sz w:val="26"/>
          <w:szCs w:val="26"/>
          <w:color w:val="939597"/>
          <w:spacing w:val="0"/>
          <w:w w:val="117"/>
          <w:position w:val="-21"/>
        </w:rPr>
        <w:t>YA</w:t>
      </w:r>
      <w:r>
        <w:rPr>
          <w:rFonts w:ascii="Arial" w:hAnsi="Arial" w:cs="Arial" w:eastAsia="Arial"/>
          <w:sz w:val="26"/>
          <w:szCs w:val="26"/>
          <w:color w:val="000000"/>
          <w:spacing w:val="0"/>
          <w:w w:val="100"/>
          <w:position w:val="0"/>
        </w:rPr>
      </w:r>
    </w:p>
    <w:p>
      <w:pPr>
        <w:spacing w:before="1" w:after="0" w:line="32" w:lineRule="exact"/>
        <w:ind w:right="-98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9"/>
          <w:szCs w:val="19"/>
          <w:color w:val="A7A8AA"/>
          <w:w w:val="266"/>
          <w:position w:val="-15"/>
        </w:rPr>
        <w:t>'</w:t>
      </w:r>
      <w:r>
        <w:rPr>
          <w:rFonts w:ascii="Times New Roman" w:hAnsi="Times New Roman" w:cs="Times New Roman" w:eastAsia="Times New Roman"/>
          <w:sz w:val="19"/>
          <w:szCs w:val="19"/>
          <w:color w:val="A7A8AA"/>
          <w:spacing w:val="-30"/>
          <w:w w:val="100"/>
          <w:position w:val="-1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6B6D6D"/>
          <w:spacing w:val="-9"/>
          <w:w w:val="61"/>
          <w:position w:val="-15"/>
        </w:rPr>
        <w:t>•</w:t>
      </w:r>
      <w:r>
        <w:rPr>
          <w:rFonts w:ascii="Arial" w:hAnsi="Arial" w:cs="Arial" w:eastAsia="Arial"/>
          <w:sz w:val="35"/>
          <w:szCs w:val="35"/>
          <w:color w:val="939597"/>
          <w:spacing w:val="0"/>
          <w:w w:val="72"/>
          <w:position w:val="-32"/>
        </w:rPr>
        <w:t>'</w:t>
      </w:r>
      <w:r>
        <w:rPr>
          <w:rFonts w:ascii="Arial" w:hAnsi="Arial" w:cs="Arial" w:eastAsia="Arial"/>
          <w:sz w:val="35"/>
          <w:szCs w:val="35"/>
          <w:color w:val="939597"/>
          <w:spacing w:val="19"/>
          <w:w w:val="72"/>
          <w:position w:val="-32"/>
        </w:rPr>
        <w:t>•</w:t>
      </w:r>
      <w:r>
        <w:rPr>
          <w:rFonts w:ascii="Times New Roman" w:hAnsi="Times New Roman" w:cs="Times New Roman" w:eastAsia="Times New Roman"/>
          <w:sz w:val="19"/>
          <w:szCs w:val="19"/>
          <w:color w:val="828585"/>
          <w:spacing w:val="0"/>
          <w:w w:val="99"/>
          <w:position w:val="-15"/>
        </w:rPr>
        <w:t>...</w:t>
      </w:r>
      <w:r>
        <w:rPr>
          <w:rFonts w:ascii="Times New Roman" w:hAnsi="Times New Roman" w:cs="Times New Roman" w:eastAsia="Times New Roman"/>
          <w:sz w:val="19"/>
          <w:szCs w:val="19"/>
          <w:color w:val="828585"/>
          <w:spacing w:val="0"/>
          <w:w w:val="100"/>
          <w:position w:val="-15"/>
        </w:rPr>
        <w:t>  </w:t>
      </w:r>
      <w:r>
        <w:rPr>
          <w:rFonts w:ascii="Times New Roman" w:hAnsi="Times New Roman" w:cs="Times New Roman" w:eastAsia="Times New Roman"/>
          <w:sz w:val="19"/>
          <w:szCs w:val="19"/>
          <w:color w:val="828585"/>
          <w:spacing w:val="-12"/>
          <w:w w:val="100"/>
          <w:position w:val="-1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939597"/>
          <w:spacing w:val="0"/>
          <w:w w:val="58"/>
          <w:i/>
          <w:position w:val="-15"/>
        </w:rPr>
        <w:t>&lt;</w:t>
      </w:r>
      <w:r>
        <w:rPr>
          <w:rFonts w:ascii="Times New Roman" w:hAnsi="Times New Roman" w:cs="Times New Roman" w:eastAsia="Times New Roman"/>
          <w:sz w:val="19"/>
          <w:szCs w:val="19"/>
          <w:color w:val="939597"/>
          <w:spacing w:val="0"/>
          <w:w w:val="58"/>
          <w:i/>
          <w:position w:val="-15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939597"/>
          <w:spacing w:val="4"/>
          <w:w w:val="58"/>
          <w:i/>
          <w:position w:val="-1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595959"/>
          <w:spacing w:val="-23"/>
          <w:w w:val="101"/>
          <w:i/>
          <w:position w:val="-15"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color w:val="828585"/>
          <w:spacing w:val="0"/>
          <w:w w:val="138"/>
          <w:i/>
          <w:position w:val="-15"/>
        </w:rPr>
        <w:t>.h·</w:t>
      </w:r>
      <w:r>
        <w:rPr>
          <w:rFonts w:ascii="Times New Roman" w:hAnsi="Times New Roman" w:cs="Times New Roman" w:eastAsia="Times New Roman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15" w:after="0" w:line="18" w:lineRule="exact"/>
        <w:ind w:right="-20"/>
        <w:jc w:val="left"/>
        <w:rPr>
          <w:rFonts w:ascii="Arial" w:hAnsi="Arial" w:cs="Arial" w:eastAsia="Arial"/>
          <w:sz w:val="35"/>
          <w:szCs w:val="35"/>
        </w:rPr>
      </w:pPr>
      <w:rPr/>
      <w:r>
        <w:rPr/>
        <w:br w:type="column"/>
      </w:r>
      <w:r>
        <w:rPr>
          <w:rFonts w:ascii="Arial" w:hAnsi="Arial" w:cs="Arial" w:eastAsia="Arial"/>
          <w:sz w:val="35"/>
          <w:szCs w:val="35"/>
          <w:color w:val="595959"/>
          <w:spacing w:val="0"/>
          <w:w w:val="53"/>
          <w:position w:val="-31"/>
        </w:rPr>
        <w:t>'*'</w:t>
      </w:r>
      <w:r>
        <w:rPr>
          <w:rFonts w:ascii="Arial" w:hAnsi="Arial" w:cs="Arial" w:eastAsia="Arial"/>
          <w:sz w:val="35"/>
          <w:szCs w:val="35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80" w:right="140"/>
          <w:cols w:num="4" w:equalWidth="0">
            <w:col w:w="2149" w:space="211"/>
            <w:col w:w="1223" w:space="5177"/>
            <w:col w:w="964" w:space="252"/>
            <w:col w:w="1204"/>
          </w:cols>
        </w:sectPr>
      </w:pPr>
      <w:rPr/>
    </w:p>
    <w:p>
      <w:pPr>
        <w:spacing w:before="0" w:after="0" w:line="256" w:lineRule="exact"/>
        <w:ind w:right="-20"/>
        <w:jc w:val="righ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color w:val="A7A8AA"/>
          <w:spacing w:val="0"/>
          <w:w w:val="80"/>
        </w:rPr>
        <w:t>i:.•'r"'</w:t>
      </w:r>
      <w:r>
        <w:rPr>
          <w:rFonts w:ascii="Arial" w:hAnsi="Arial" w:cs="Arial" w:eastAsia="Arial"/>
          <w:sz w:val="25"/>
          <w:szCs w:val="25"/>
          <w:color w:val="000000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164" w:lineRule="exact"/>
        <w:ind w:right="-20"/>
        <w:jc w:val="left"/>
        <w:tabs>
          <w:tab w:pos="6540" w:val="left"/>
        </w:tabs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Arial" w:hAnsi="Arial" w:cs="Arial" w:eastAsia="Arial"/>
          <w:sz w:val="9"/>
          <w:szCs w:val="9"/>
          <w:color w:val="A7A8AA"/>
          <w:spacing w:val="0"/>
          <w:w w:val="415"/>
          <w:position w:val="-3"/>
        </w:rPr>
        <w:t>·</w:t>
      </w:r>
      <w:r>
        <w:rPr>
          <w:rFonts w:ascii="Arial" w:hAnsi="Arial" w:cs="Arial" w:eastAsia="Arial"/>
          <w:sz w:val="9"/>
          <w:szCs w:val="9"/>
          <w:color w:val="A7A8AA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9"/>
          <w:szCs w:val="9"/>
          <w:color w:val="A7A8AA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3"/>
          <w:szCs w:val="23"/>
          <w:color w:val="A7A8AA"/>
          <w:spacing w:val="0"/>
          <w:w w:val="51"/>
          <w:position w:val="-8"/>
        </w:rPr>
        <w:t>-...</w:t>
      </w:r>
      <w:r>
        <w:rPr>
          <w:rFonts w:ascii="Times New Roman" w:hAnsi="Times New Roman" w:cs="Times New Roman" w:eastAsia="Times New Roman"/>
          <w:sz w:val="23"/>
          <w:szCs w:val="23"/>
          <w:color w:val="A7A8AA"/>
          <w:spacing w:val="0"/>
          <w:w w:val="51"/>
          <w:position w:val="-8"/>
        </w:rPr>
        <w:t>  </w:t>
      </w:r>
      <w:r>
        <w:rPr>
          <w:rFonts w:ascii="Times New Roman" w:hAnsi="Times New Roman" w:cs="Times New Roman" w:eastAsia="Times New Roman"/>
          <w:sz w:val="23"/>
          <w:szCs w:val="23"/>
          <w:color w:val="A7A8AA"/>
          <w:spacing w:val="26"/>
          <w:w w:val="51"/>
          <w:position w:val="-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828585"/>
          <w:spacing w:val="0"/>
          <w:w w:val="100"/>
          <w:position w:val="-8"/>
        </w:rPr>
        <w:t>atı</w:t>
      </w:r>
      <w:r>
        <w:rPr>
          <w:rFonts w:ascii="Times New Roman" w:hAnsi="Times New Roman" w:cs="Times New Roman" w:eastAsia="Times New Roman"/>
          <w:sz w:val="23"/>
          <w:szCs w:val="23"/>
          <w:color w:val="828585"/>
          <w:spacing w:val="4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595959"/>
          <w:spacing w:val="0"/>
          <w:w w:val="153"/>
          <w:position w:val="-8"/>
        </w:rPr>
        <w:t>:</w:t>
      </w:r>
      <w:r>
        <w:rPr>
          <w:rFonts w:ascii="Times New Roman" w:hAnsi="Times New Roman" w:cs="Times New Roman" w:eastAsia="Times New Roman"/>
          <w:sz w:val="23"/>
          <w:szCs w:val="23"/>
          <w:color w:val="595959"/>
          <w:spacing w:val="0"/>
          <w:w w:val="153"/>
          <w:position w:val="-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595959"/>
          <w:spacing w:val="2"/>
          <w:w w:val="153"/>
          <w:position w:val="-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595959"/>
          <w:spacing w:val="0"/>
          <w:w w:val="153"/>
          <w:position w:val="-8"/>
        </w:rPr>
        <w:t>ı</w:t>
      </w:r>
      <w:r>
        <w:rPr>
          <w:rFonts w:ascii="Times New Roman" w:hAnsi="Times New Roman" w:cs="Times New Roman" w:eastAsia="Times New Roman"/>
          <w:sz w:val="23"/>
          <w:szCs w:val="23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80" w:right="140"/>
          <w:cols w:num="2" w:equalWidth="0">
            <w:col w:w="2377" w:space="70"/>
            <w:col w:w="8733"/>
          </w:cols>
        </w:sectPr>
      </w:pPr>
      <w:rPr/>
    </w:p>
    <w:p>
      <w:pPr>
        <w:spacing w:before="0" w:after="0" w:line="250" w:lineRule="exact"/>
        <w:ind w:left="1753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/>
        <w:pict>
          <v:group style="position:absolute;margin-left:7.514485pt;margin-top:1.437554pt;width:2.683744pt;height:217.598358pt;mso-position-horizontal-relative:page;mso-position-vertical-relative:page;z-index:-7384" coordorigin="150,29" coordsize="54,4352">
            <v:group style="position:absolute;left:197;top:36;width:2;height:2973" coordorigin="197,36" coordsize="2,2973">
              <v:shape style="position:absolute;left:197;top:36;width:2;height:2973" coordorigin="197,36" coordsize="0,2973" path="m197,3009l197,36e" filled="f" stroked="t" strokeweight=".715665pt" strokecolor="#C8C8C3">
                <v:path arrowok="t"/>
              </v:shape>
            </v:group>
            <v:group style="position:absolute;left:175;top:50;width:2;height:4323" coordorigin="175,50" coordsize="2,4323">
              <v:shape style="position:absolute;left:175;top:50;width:2;height:4323" coordorigin="175,50" coordsize="0,4323" path="m175,4374l175,50e" filled="f" stroked="t" strokeweight=".715665pt" strokecolor="#CCCFC8">
                <v:path arrowok="t"/>
              </v:shape>
            </v:group>
            <v:group style="position:absolute;left:157;top:1695;width:2;height:2679" coordorigin="157,1695" coordsize="2,2679">
              <v:shape style="position:absolute;left:157;top:1695;width:2;height:2679" coordorigin="157,1695" coordsize="0,2679" path="m157,4374l157,1695e" filled="f" stroked="t" strokeweight=".715665pt" strokecolor="#CFCFCC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.977736pt;margin-top:230.886703pt;width:.1pt;height:157.634938pt;mso-position-horizontal-relative:page;mso-position-vertical-relative:page;z-index:-7383" coordorigin="140,4618" coordsize="2,3153">
            <v:shape style="position:absolute;left:140;top:4618;width:2;height:3153" coordorigin="140,4618" coordsize="0,3153" path="m140,7770l140,4618e" filled="f" stroked="t" strokeweight=".715665pt" strokecolor="#CFCFCC">
              <v:path arrowok="t"/>
            </v:shape>
          </v:group>
          <w10:wrap type="none"/>
        </w:pict>
      </w:r>
      <w:r>
        <w:rPr/>
        <w:pict>
          <v:group style="position:absolute;margin-left:4.830740pt;margin-top:465.723267pt;width:.1pt;height:82.587781pt;mso-position-horizontal-relative:page;mso-position-vertical-relative:page;z-index:-7382" coordorigin="97,9314" coordsize="2,1652">
            <v:shape style="position:absolute;left:97;top:9314;width:2;height:1652" coordorigin="97,9314" coordsize="0,1652" path="m97,10966l97,9314e" filled="f" stroked="t" strokeweight=".715665pt" strokecolor="#CCCFC8">
              <v:path arrowok="t"/>
            </v:shape>
          </v:group>
          <w10:wrap type="none"/>
        </w:pict>
      </w:r>
      <w:r>
        <w:rPr/>
        <w:pict>
          <v:group style="position:absolute;margin-left:31.489271pt;margin-top:28.18819pt;width:551.777903pt;height:782.248046pt;mso-position-horizontal-relative:page;mso-position-vertical-relative:page;z-index:-7381" coordorigin="630,564" coordsize="11036,15645">
            <v:group style="position:absolute;left:2276;top:567;width:2;height:768" coordorigin="2276,567" coordsize="2,768">
              <v:shape style="position:absolute;left:2276;top:567;width:2;height:768" coordorigin="2276,567" coordsize="0,768" path="m2276,1336l2276,567e" filled="f" stroked="t" strokeweight=".357833pt" strokecolor="#707070">
                <v:path arrowok="t"/>
              </v:shape>
            </v:group>
            <v:group style="position:absolute;left:2741;top:596;width:4573;height:2" coordorigin="2741,596" coordsize="4573,2">
              <v:shape style="position:absolute;left:2741;top:596;width:4573;height:2" coordorigin="2741,596" coordsize="4573,0" path="m2741,596l7314,596e" filled="f" stroked="t" strokeweight=".715665pt" strokecolor="#5B5B5B">
                <v:path arrowok="t"/>
              </v:shape>
            </v:group>
            <v:group style="position:absolute;left:9075;top:567;width:2;height:510" coordorigin="9075,567" coordsize="2,510">
              <v:shape style="position:absolute;left:9075;top:567;width:2;height:510" coordorigin="9075,567" coordsize="0,510" path="m9075,1077l9075,567e" filled="f" stroked="t" strokeweight=".357833pt" strokecolor="#4B4F4B">
                <v:path arrowok="t"/>
              </v:shape>
            </v:group>
            <v:group style="position:absolute;left:737;top:589;width:10921;height:2" coordorigin="737,589" coordsize="10921,2">
              <v:shape style="position:absolute;left:737;top:589;width:10921;height:2" coordorigin="737,589" coordsize="10921,0" path="m737,589l11658,589e" filled="f" stroked="t" strokeweight=".715665pt" strokecolor="#606060">
                <v:path arrowok="t"/>
              </v:shape>
            </v:group>
            <v:group style="position:absolute;left:9075;top:1077;width:2;height:517" coordorigin="9075,1077" coordsize="2,517">
              <v:shape style="position:absolute;left:9075;top:1077;width:2;height:517" coordorigin="9075,1077" coordsize="0,517" path="m9075,1594l9075,1077e" filled="f" stroked="t" strokeweight=".357833pt" strokecolor="#000000">
                <v:path arrowok="t"/>
              </v:shape>
            </v:group>
            <v:group style="position:absolute;left:2276;top:1336;width:2;height:259" coordorigin="2276,1336" coordsize="2,259">
              <v:shape style="position:absolute;left:2276;top:1336;width:2;height:259" coordorigin="2276,1336" coordsize="0,259" path="m2276,1594l2276,1336e" filled="f" stroked="t" strokeweight=".357833pt" strokecolor="#000000">
                <v:path arrowok="t"/>
              </v:shape>
            </v:group>
            <v:group style="position:absolute;left:730;top:2058;width:530;height:2" coordorigin="730,2058" coordsize="530,2">
              <v:shape style="position:absolute;left:730;top:2058;width:530;height:2" coordorigin="730,2058" coordsize="530,0" path="m730,2058l1260,2058e" filled="f" stroked="t" strokeweight=".715665pt" strokecolor="#676767">
                <v:path arrowok="t"/>
              </v:shape>
            </v:group>
            <v:group style="position:absolute;left:1202;top:2061;width:7056;height:2" coordorigin="1202,2061" coordsize="7056,2">
              <v:shape style="position:absolute;left:1202;top:2061;width:7056;height:2" coordorigin="1202,2061" coordsize="7056,0" path="m1202,2061l8259,2061e" filled="f" stroked="t" strokeweight=".715665pt" strokecolor="#545754">
                <v:path arrowok="t"/>
              </v:shape>
            </v:group>
            <v:group style="position:absolute;left:2276;top:1587;width:2;height:467" coordorigin="2276,1587" coordsize="2,467">
              <v:shape style="position:absolute;left:2276;top:1587;width:2;height:467" coordorigin="2276,1587" coordsize="0,467" path="m2276,2054l2276,1587e" filled="f" stroked="t" strokeweight=".357833pt" strokecolor="#4B4B48">
                <v:path arrowok="t"/>
              </v:shape>
            </v:group>
            <v:group style="position:absolute;left:8194;top:2061;width:329;height:2" coordorigin="8194,2061" coordsize="329,2">
              <v:shape style="position:absolute;left:8194;top:2061;width:329;height:2" coordorigin="8194,2061" coordsize="329,0" path="m8194,2061l8524,2061e" filled="f" stroked="t" strokeweight=".715665pt" strokecolor="#6B6B6B">
                <v:path arrowok="t"/>
              </v:shape>
            </v:group>
            <v:group style="position:absolute;left:8459;top:2058;width:501;height:2" coordorigin="8459,2058" coordsize="501,2">
              <v:shape style="position:absolute;left:8459;top:2058;width:501;height:2" coordorigin="8459,2058" coordsize="501,0" path="m8459,2058l8960,2058e" filled="f" stroked="t" strokeweight=".357833pt" strokecolor="#4F5454">
                <v:path arrowok="t"/>
              </v:shape>
            </v:group>
            <v:group style="position:absolute;left:8896;top:2058;width:215;height:2" coordorigin="8896,2058" coordsize="215,2">
              <v:shape style="position:absolute;left:8896;top:2058;width:215;height:2" coordorigin="8896,2058" coordsize="215,0" path="m8896,2058l9110,2058e" filled="f" stroked="t" strokeweight=".357833pt" strokecolor="#3F3F3B">
                <v:path arrowok="t"/>
              </v:shape>
            </v:group>
            <v:group style="position:absolute;left:9075;top:1587;width:2;height:467" coordorigin="9075,1587" coordsize="2,467">
              <v:shape style="position:absolute;left:9075;top:1587;width:2;height:467" coordorigin="9075,1587" coordsize="0,467" path="m9075,2054l9075,1587e" filled="f" stroked="t" strokeweight=".357833pt" strokecolor="#3F3F3F">
                <v:path arrowok="t"/>
              </v:shape>
            </v:group>
            <v:group style="position:absolute;left:9046;top:2054;width:2612;height:2" coordorigin="9046,2054" coordsize="2612,2">
              <v:shape style="position:absolute;left:9046;top:2054;width:2612;height:2" coordorigin="9046,2054" coordsize="2612,0" path="m9046,2054l11658,2054e" filled="f" stroked="t" strokeweight=".715665pt" strokecolor="#5B605B">
                <v:path arrowok="t"/>
              </v:shape>
            </v:group>
            <v:group style="position:absolute;left:730;top:2302;width:10928;height:2" coordorigin="730,2302" coordsize="10928,2">
              <v:shape style="position:absolute;left:730;top:2302;width:10928;height:2" coordorigin="730,2302" coordsize="10928,0" path="m730,2302l11658,2302e" filled="f" stroked="t" strokeweight=".715665pt" strokecolor="#5B5B5B">
                <v:path arrowok="t"/>
              </v:shape>
            </v:group>
            <v:group style="position:absolute;left:11655;top:2004;width:2;height:316" coordorigin="11655,2004" coordsize="2,316">
              <v:shape style="position:absolute;left:11655;top:2004;width:2;height:316" coordorigin="11655,2004" coordsize="0,316" path="m11655,2320l11655,2004e" filled="f" stroked="t" strokeweight=".357833pt" strokecolor="#575757">
                <v:path arrowok="t"/>
              </v:shape>
            </v:group>
            <v:group style="position:absolute;left:651;top:1077;width:2;height:4905" coordorigin="651,1077" coordsize="2,4905">
              <v:shape style="position:absolute;left:651;top:1077;width:2;height:4905" coordorigin="651,1077" coordsize="0,4905" path="m651,5982l651,1077e" filled="f" stroked="t" strokeweight=".357833pt" strokecolor="#000000">
                <v:path arrowok="t"/>
              </v:shape>
            </v:group>
            <v:group style="position:absolute;left:709;top:5968;width:995;height:2" coordorigin="709,5968" coordsize="995,2">
              <v:shape style="position:absolute;left:709;top:5968;width:995;height:2" coordorigin="709,5968" coordsize="995,0" path="m709,5968l1703,5968e" filled="f" stroked="t" strokeweight=".715665pt" strokecolor="#6B6B6B">
                <v:path arrowok="t"/>
              </v:shape>
            </v:group>
            <v:group style="position:absolute;left:723;top:3264;width:10935;height:2" coordorigin="723,3264" coordsize="10935,2">
              <v:shape style="position:absolute;left:723;top:3264;width:10935;height:2" coordorigin="723,3264" coordsize="10935,0" path="m723,3264l11658,3264e" filled="f" stroked="t" strokeweight=".715665pt" strokecolor="#575757">
                <v:path arrowok="t"/>
              </v:shape>
            </v:group>
            <v:group style="position:absolute;left:3800;top:3260;width:2;height:747" coordorigin="3800,3260" coordsize="2,747">
              <v:shape style="position:absolute;left:3800;top:3260;width:2;height:747" coordorigin="3800,3260" coordsize="0,747" path="m3800,4007l3800,3260e" filled="f" stroked="t" strokeweight=".715665pt" strokecolor="#4F4F4F">
                <v:path arrowok="t"/>
              </v:shape>
            </v:group>
            <v:group style="position:absolute;left:6913;top:3260;width:2;height:747" coordorigin="6913,3260" coordsize="2,747">
              <v:shape style="position:absolute;left:6913;top:3260;width:2;height:747" coordorigin="6913,3260" coordsize="0,747" path="m6913,4007l6913,3260e" filled="f" stroked="t" strokeweight=".715665pt" strokecolor="#4B4B4B">
                <v:path arrowok="t"/>
              </v:shape>
            </v:group>
            <v:group style="position:absolute;left:6906;top:3691;width:1324;height:2" coordorigin="6906,3691" coordsize="1324,2">
              <v:shape style="position:absolute;left:6906;top:3691;width:1324;height:2" coordorigin="6906,3691" coordsize="1324,0" path="m6906,3691l8230,3691e" filled="f" stroked="t" strokeweight=".357833pt" strokecolor="#444444">
                <v:path arrowok="t"/>
              </v:shape>
            </v:group>
            <v:group style="position:absolute;left:3793;top:3691;width:1961;height:2" coordorigin="3793,3691" coordsize="1961,2">
              <v:shape style="position:absolute;left:3793;top:3691;width:1961;height:2" coordorigin="3793,3691" coordsize="1961,0" path="m3793,3691l5754,3691e" filled="f" stroked="t" strokeweight=".715665pt" strokecolor="#545454">
                <v:path arrowok="t"/>
              </v:shape>
            </v:group>
            <v:group style="position:absolute;left:8223;top:3691;width:3414;height:2" coordorigin="8223,3691" coordsize="3414,2">
              <v:shape style="position:absolute;left:8223;top:3691;width:3414;height:2" coordorigin="8223,3691" coordsize="3414,0" path="m8223,3691l11637,3691e" filled="f" stroked="t" strokeweight=".357833pt" strokecolor="#000000">
                <v:path arrowok="t"/>
              </v:shape>
            </v:group>
            <v:group style="position:absolute;left:11655;top:3476;width:2;height:553" coordorigin="11655,3476" coordsize="2,553">
              <v:shape style="position:absolute;left:11655;top:3476;width:2;height:553" coordorigin="11655,3476" coordsize="0,553" path="m11655,4029l11655,3476e" filled="f" stroked="t" strokeweight=".357833pt" strokecolor="#4F4F4F">
                <v:path arrowok="t"/>
              </v:shape>
            </v:group>
            <v:group style="position:absolute;left:716;top:4000;width:2698;height:2" coordorigin="716,4000" coordsize="2698,2">
              <v:shape style="position:absolute;left:716;top:4000;width:2698;height:2" coordorigin="716,4000" coordsize="2698,0" path="m716,4000l3414,4000e" filled="f" stroked="t" strokeweight=".715665pt" strokecolor="#5B6060">
                <v:path arrowok="t"/>
              </v:shape>
            </v:group>
            <v:group style="position:absolute;left:3220;top:3997;width:2541;height:2" coordorigin="3220,3997" coordsize="2541,2">
              <v:shape style="position:absolute;left:3220;top:3997;width:2541;height:2" coordorigin="3220,3997" coordsize="2541,0" path="m3220,3997l5761,3997e" filled="f" stroked="t" strokeweight="1.073498pt" strokecolor="#444848">
                <v:path arrowok="t"/>
              </v:shape>
            </v:group>
            <v:group style="position:absolute;left:5697;top:4000;width:5961;height:2" coordorigin="5697,4000" coordsize="5961,2">
              <v:shape style="position:absolute;left:5697;top:4000;width:5961;height:2" coordorigin="5697,4000" coordsize="5961,0" path="m5697,4000l11658,4000e" filled="f" stroked="t" strokeweight=".715665pt" strokecolor="#5B5B5B">
                <v:path arrowok="t"/>
              </v:shape>
            </v:group>
            <v:group style="position:absolute;left:2276;top:3979;width:2;height:294" coordorigin="2276,3979" coordsize="2,294">
              <v:shape style="position:absolute;left:2276;top:3979;width:2;height:294" coordorigin="2276,3979" coordsize="0,294" path="m2276,4273l2276,3979e" filled="f" stroked="t" strokeweight=".357833pt" strokecolor="#4F4F4F">
                <v:path arrowok="t"/>
              </v:shape>
            </v:group>
            <v:group style="position:absolute;left:716;top:4277;width:10943;height:2" coordorigin="716,4277" coordsize="10943,2">
              <v:shape style="position:absolute;left:716;top:4277;width:10943;height:2" coordorigin="716,4277" coordsize="10943,0" path="m716,4277l11658,4277e" filled="f" stroked="t" strokeweight=".715665pt" strokecolor="#575757">
                <v:path arrowok="t"/>
              </v:shape>
            </v:group>
            <v:group style="position:absolute;left:2308;top:3993;width:2;height:4603" coordorigin="2308,3993" coordsize="2,4603">
              <v:shape style="position:absolute;left:2308;top:3993;width:2;height:4603" coordorigin="2308,3993" coordsize="0,4603" path="m2308,8596l2308,3993e" filled="f" stroked="t" strokeweight=".715665pt" strokecolor="#575757">
                <v:path arrowok="t"/>
              </v:shape>
            </v:group>
            <v:group style="position:absolute;left:2304;top:4517;width:2820;height:2" coordorigin="2304,4517" coordsize="2820,2">
              <v:shape style="position:absolute;left:2304;top:4517;width:2820;height:2" coordorigin="2304,4517" coordsize="2820,0" path="m2304,4517l5124,4517e" filled="f" stroked="t" strokeweight=".715665pt" strokecolor="#5B6060">
                <v:path arrowok="t"/>
              </v:shape>
            </v:group>
            <v:group style="position:absolute;left:5067;top:4521;width:508;height:2" coordorigin="5067,4521" coordsize="508,2">
              <v:shape style="position:absolute;left:5067;top:4521;width:508;height:2" coordorigin="5067,4521" coordsize="508,0" path="m5067,4521l5575,4521e" filled="f" stroked="t" strokeweight=".357833pt" strokecolor="#2B2F2B">
                <v:path arrowok="t"/>
              </v:shape>
            </v:group>
            <v:group style="position:absolute;left:5511;top:4517;width:250;height:2" coordorigin="5511,4517" coordsize="250,2">
              <v:shape style="position:absolute;left:5511;top:4517;width:250;height:2" coordorigin="5511,4517" coordsize="250,0" path="m5511,4517l5761,4517e" filled="f" stroked="t" strokeweight=".715665pt" strokecolor="#484848">
                <v:path arrowok="t"/>
              </v:shape>
            </v:group>
            <v:group style="position:absolute;left:5604;top:4517;width:3564;height:2" coordorigin="5604,4517" coordsize="3564,2">
              <v:shape style="position:absolute;left:5604;top:4517;width:3564;height:2" coordorigin="5604,4517" coordsize="3564,0" path="m5604,4517l9168,4517e" filled="f" stroked="t" strokeweight=".715665pt" strokecolor="#5B5B5B">
                <v:path arrowok="t"/>
              </v:shape>
            </v:group>
            <v:group style="position:absolute;left:9046;top:4517;width:687;height:2" coordorigin="9046,4517" coordsize="687,2">
              <v:shape style="position:absolute;left:9046;top:4517;width:687;height:2" coordorigin="9046,4517" coordsize="687,0" path="m9046,4517l9733,4517e" filled="f" stroked="t" strokeweight=".357833pt" strokecolor="#484848">
                <v:path arrowok="t"/>
              </v:shape>
            </v:group>
            <v:group style="position:absolute;left:9647;top:4514;width:1081;height:2" coordorigin="9647,4514" coordsize="1081,2">
              <v:shape style="position:absolute;left:9647;top:4514;width:1081;height:2" coordorigin="9647,4514" coordsize="1081,0" path="m9647,4514l10728,4514e" filled="f" stroked="t" strokeweight=".715665pt" strokecolor="#676767">
                <v:path arrowok="t"/>
              </v:shape>
            </v:group>
            <v:group style="position:absolute;left:10663;top:4517;width:573;height:2" coordorigin="10663,4517" coordsize="573,2">
              <v:shape style="position:absolute;left:10663;top:4517;width:573;height:2" coordorigin="10663,4517" coordsize="573,0" path="m10663,4517l11236,4517e" filled="f" stroked="t" strokeweight=".715665pt" strokecolor="#4F4F4F">
                <v:path arrowok="t"/>
              </v:shape>
            </v:group>
            <v:group style="position:absolute;left:11179;top:4517;width:479;height:2" coordorigin="11179,4517" coordsize="479,2">
              <v:shape style="position:absolute;left:11179;top:4517;width:479;height:2" coordorigin="11179,4517" coordsize="479,0" path="m11179,4517l11658,4517e" filled="f" stroked="t" strokeweight=".715665pt" strokecolor="#646464">
                <v:path arrowok="t"/>
              </v:shape>
            </v:group>
            <v:group style="position:absolute;left:4867;top:4517;width:2;height:747" coordorigin="4867,4517" coordsize="2,747">
              <v:shape style="position:absolute;left:4867;top:4517;width:2;height:747" coordorigin="4867,4517" coordsize="0,747" path="m4867,5264l4867,4517e" filled="f" stroked="t" strokeweight=".715665pt" strokecolor="#575757">
                <v:path arrowok="t"/>
              </v:shape>
            </v:group>
            <v:group style="position:absolute;left:4859;top:5006;width:4244;height:2" coordorigin="4859,5006" coordsize="4244,2">
              <v:shape style="position:absolute;left:4859;top:5006;width:4244;height:2" coordorigin="4859,5006" coordsize="4244,0" path="m4859,5006l9103,5006e" filled="f" stroked="t" strokeweight=".715665pt" strokecolor="#575757">
                <v:path arrowok="t"/>
              </v:shape>
            </v:group>
            <v:group style="position:absolute;left:7693;top:4496;width:2;height:259" coordorigin="7693,4496" coordsize="2,259">
              <v:shape style="position:absolute;left:7693;top:4496;width:2;height:259" coordorigin="7693,4496" coordsize="0,259" path="m7693,4754l7693,4496e" filled="f" stroked="t" strokeweight=".357833pt" strokecolor="#4F5454">
                <v:path arrowok="t"/>
              </v:shape>
            </v:group>
            <v:group style="position:absolute;left:7693;top:4754;width:2;height:244" coordorigin="7693,4754" coordsize="2,244">
              <v:shape style="position:absolute;left:7693;top:4754;width:2;height:244" coordorigin="7693,4754" coordsize="0,244" path="m7693,4998l7693,4754e" filled="f" stroked="t" strokeweight=".357833pt" strokecolor="#3F443F">
                <v:path arrowok="t"/>
              </v:shape>
            </v:group>
            <v:group style="position:absolute;left:9046;top:5002;width:215;height:2" coordorigin="9046,5002" coordsize="215,2">
              <v:shape style="position:absolute;left:9046;top:5002;width:215;height:2" coordorigin="9046,5002" coordsize="215,0" path="m9046,5002l9261,5002e" filled="f" stroked="t" strokeweight=".357833pt" strokecolor="#232828">
                <v:path arrowok="t"/>
              </v:shape>
            </v:group>
            <v:group style="position:absolute;left:9203;top:4998;width:1524;height:2" coordorigin="9203,4998" coordsize="1524,2">
              <v:shape style="position:absolute;left:9203;top:4998;width:1524;height:2" coordorigin="9203,4998" coordsize="1524,0" path="m9203,4998l10728,4998e" filled="f" stroked="t" strokeweight=".715665pt" strokecolor="#575B57">
                <v:path arrowok="t"/>
              </v:shape>
            </v:group>
            <v:group style="position:absolute;left:10663;top:5002;width:573;height:2" coordorigin="10663,5002" coordsize="573,2">
              <v:shape style="position:absolute;left:10663;top:5002;width:573;height:2" coordorigin="10663,5002" coordsize="573,0" path="m10663,5002l11236,5002e" filled="f" stroked="t" strokeweight=".357833pt" strokecolor="#3F443F">
                <v:path arrowok="t"/>
              </v:shape>
            </v:group>
            <v:group style="position:absolute;left:11179;top:5002;width:479;height:2" coordorigin="11179,5002" coordsize="479,2">
              <v:shape style="position:absolute;left:11179;top:5002;width:479;height:2" coordorigin="11179,5002" coordsize="479,0" path="m11179,5002l11658,5002e" filled="f" stroked="t" strokeweight=".357833pt" strokecolor="#545454">
                <v:path arrowok="t"/>
              </v:shape>
            </v:group>
            <v:group style="position:absolute;left:4859;top:5250;width:2111;height:2" coordorigin="4859,5250" coordsize="2111,2">
              <v:shape style="position:absolute;left:4859;top:5250;width:2111;height:2" coordorigin="4859,5250" coordsize="2111,0" path="m4859,5250l6971,5250e" filled="f" stroked="t" strokeweight=".715665pt" strokecolor="#5B5B5B">
                <v:path arrowok="t"/>
              </v:shape>
            </v:group>
            <v:group style="position:absolute;left:6885;top:5250;width:837;height:2" coordorigin="6885,5250" coordsize="837,2">
              <v:shape style="position:absolute;left:6885;top:5250;width:837;height:2" coordorigin="6885,5250" coordsize="837,0" path="m6885,5250l7722,5250e" filled="f" stroked="t" strokeweight=".357833pt" strokecolor="#444844">
                <v:path arrowok="t"/>
              </v:shape>
            </v:group>
            <v:group style="position:absolute;left:7643;top:5243;width:4015;height:2" coordorigin="7643,5243" coordsize="4015,2">
              <v:shape style="position:absolute;left:7643;top:5243;width:4015;height:2" coordorigin="7643,5243" coordsize="4015,0" path="m7643,5243l11658,5243e" filled="f" stroked="t" strokeweight=".715665pt" strokecolor="#5B6060">
                <v:path arrowok="t"/>
              </v:shape>
            </v:group>
            <v:group style="position:absolute;left:4863;top:5199;width:2;height:553" coordorigin="4863,5199" coordsize="2,553">
              <v:shape style="position:absolute;left:4863;top:5199;width:2;height:553" coordorigin="4863,5199" coordsize="0,553" path="m4863,5752l4863,5199e" filled="f" stroked="t" strokeweight=".357833pt" strokecolor="#2B2B2B">
                <v:path arrowok="t"/>
              </v:shape>
            </v:group>
            <v:group style="position:absolute;left:4859;top:5487;width:4101;height:2" coordorigin="4859,5487" coordsize="4101,2">
              <v:shape style="position:absolute;left:4859;top:5487;width:4101;height:2" coordorigin="4859,5487" coordsize="4101,0" path="m4859,5487l8960,5487e" filled="f" stroked="t" strokeweight=".715665pt" strokecolor="#575757">
                <v:path arrowok="t"/>
              </v:shape>
            </v:group>
            <v:group style="position:absolute;left:8896;top:5483;width:365;height:2" coordorigin="8896,5483" coordsize="365,2">
              <v:shape style="position:absolute;left:8896;top:5483;width:365;height:2" coordorigin="8896,5483" coordsize="365,0" path="m8896,5483l9261,5483e" filled="f" stroked="t" strokeweight=".357833pt" strokecolor="#282828">
                <v:path arrowok="t"/>
              </v:shape>
            </v:group>
            <v:group style="position:absolute;left:9203;top:5480;width:1524;height:2" coordorigin="9203,5480" coordsize="1524,2">
              <v:shape style="position:absolute;left:9203;top:5480;width:1524;height:2" coordorigin="9203,5480" coordsize="1524,0" path="m9203,5480l10728,5480e" filled="f" stroked="t" strokeweight=".715665pt" strokecolor="#5B605B">
                <v:path arrowok="t"/>
              </v:shape>
            </v:group>
            <v:group style="position:absolute;left:10663;top:5483;width:573;height:2" coordorigin="10663,5483" coordsize="573,2">
              <v:shape style="position:absolute;left:10663;top:5483;width:573;height:2" coordorigin="10663,5483" coordsize="573,0" path="m10663,5483l11236,5483e" filled="f" stroked="t" strokeweight=".357833pt" strokecolor="#343838">
                <v:path arrowok="t"/>
              </v:shape>
            </v:group>
            <v:group style="position:absolute;left:11179;top:5487;width:479;height:2" coordorigin="11179,5487" coordsize="479,2">
              <v:shape style="position:absolute;left:11179;top:5487;width:479;height:2" coordorigin="11179,5487" coordsize="479,0" path="m11179,5487l11658,5487e" filled="f" stroked="t" strokeweight=".357833pt" strokecolor="#545454">
                <v:path arrowok="t"/>
              </v:shape>
            </v:group>
            <v:group style="position:absolute;left:2304;top:5724;width:9354;height:2" coordorigin="2304,5724" coordsize="9354,2">
              <v:shape style="position:absolute;left:2304;top:5724;width:9354;height:2" coordorigin="2304,5724" coordsize="9354,0" path="m2304,5724l11658,5724e" filled="f" stroked="t" strokeweight=".715665pt" strokecolor="#575B57">
                <v:path arrowok="t"/>
              </v:shape>
            </v:group>
            <v:group style="position:absolute;left:1639;top:5964;width:673;height:2" coordorigin="1639,5964" coordsize="673,2">
              <v:shape style="position:absolute;left:1639;top:5964;width:673;height:2" coordorigin="1639,5964" coordsize="673,0" path="m1639,5964l2312,5964e" filled="f" stroked="t" strokeweight=".357833pt" strokecolor="#383B3B">
                <v:path arrowok="t"/>
              </v:shape>
            </v:group>
            <v:group style="position:absolute;left:4859;top:5673;width:2;height:1013" coordorigin="4859,5673" coordsize="2,1013">
              <v:shape style="position:absolute;left:4859;top:5673;width:2;height:1013" coordorigin="4859,5673" coordsize="0,1013" path="m4859,6686l4859,5673e" filled="f" stroked="t" strokeweight=".715665pt" strokecolor="#5B5B5B">
                <v:path arrowok="t"/>
              </v:shape>
            </v:group>
            <v:group style="position:absolute;left:2240;top:5964;width:9418;height:2" coordorigin="2240,5964" coordsize="9418,2">
              <v:shape style="position:absolute;left:2240;top:5964;width:9418;height:2" coordorigin="2240,5964" coordsize="9418,0" path="m2240,5964l11658,5964e" filled="f" stroked="t" strokeweight=".715665pt" strokecolor="#5B5B5B">
                <v:path arrowok="t"/>
              </v:shape>
            </v:group>
            <v:group style="position:absolute;left:7693;top:5961;width:2;height:287" coordorigin="7693,5961" coordsize="2,287">
              <v:shape style="position:absolute;left:7693;top:5961;width:2;height:287" coordorigin="7693,5961" coordsize="0,287" path="m7693,6248l7693,5961e" filled="f" stroked="t" strokeweight=".357833pt" strokecolor="#4F544F">
                <v:path arrowok="t"/>
              </v:shape>
            </v:group>
            <v:group style="position:absolute;left:2297;top:6435;width:2584;height:2" coordorigin="2297,6435" coordsize="2584,2">
              <v:shape style="position:absolute;left:2297;top:6435;width:2584;height:2" coordorigin="2297,6435" coordsize="2584,0" path="m2297,6435l4881,6435e" filled="f" stroked="t" strokeweight=".715665pt" strokecolor="#646464">
                <v:path arrowok="t"/>
              </v:shape>
            </v:group>
            <v:group style="position:absolute;left:4802;top:6438;width:322;height:2" coordorigin="4802,6438" coordsize="322,2">
              <v:shape style="position:absolute;left:4802;top:6438;width:322;height:2" coordorigin="4802,6438" coordsize="322,0" path="m4802,6438l5124,6438e" filled="f" stroked="t" strokeweight=".357833pt" strokecolor="#4F544F">
                <v:path arrowok="t"/>
              </v:shape>
            </v:group>
            <v:group style="position:absolute;left:5067;top:6438;width:694;height:2" coordorigin="5067,6438" coordsize="694,2">
              <v:shape style="position:absolute;left:5067;top:6438;width:694;height:2" coordorigin="5067,6438" coordsize="694,0" path="m5067,6438l5761,6438e" filled="f" stroked="t" strokeweight=".357833pt" strokecolor="#2F3434">
                <v:path arrowok="t"/>
              </v:shape>
            </v:group>
            <v:group style="position:absolute;left:5697;top:6435;width:5961;height:2" coordorigin="5697,6435" coordsize="5961,2">
              <v:shape style="position:absolute;left:5697;top:6435;width:5961;height:2" coordorigin="5697,6435" coordsize="5961,0" path="m5697,6435l11658,6435e" filled="f" stroked="t" strokeweight=".715665pt" strokecolor="#646464">
                <v:path arrowok="t"/>
              </v:shape>
            </v:group>
            <v:group style="position:absolute;left:7693;top:6241;width:2;height:187" coordorigin="7693,6241" coordsize="2,187">
              <v:shape style="position:absolute;left:7693;top:6241;width:2;height:187" coordorigin="7693,6241" coordsize="0,187" path="m7693,6427l7693,6241e" filled="f" stroked="t" strokeweight=".357833pt" strokecolor="#6B7070">
                <v:path arrowok="t"/>
              </v:shape>
            </v:group>
            <v:group style="position:absolute;left:2297;top:6679;width:6806;height:2" coordorigin="2297,6679" coordsize="6806,2">
              <v:shape style="position:absolute;left:2297;top:6679;width:6806;height:2" coordorigin="2297,6679" coordsize="6806,0" path="m2297,6679l9103,6679e" filled="f" stroked="t" strokeweight=".715665pt" strokecolor="#606060">
                <v:path arrowok="t"/>
              </v:shape>
            </v:group>
            <v:group style="position:absolute;left:7693;top:6413;width:2;height:259" coordorigin="7693,6413" coordsize="2,259">
              <v:shape style="position:absolute;left:7693;top:6413;width:2;height:259" coordorigin="7693,6413" coordsize="0,259" path="m7693,6672l7693,6413e" filled="f" stroked="t" strokeweight=".357833pt" strokecolor="#575757">
                <v:path arrowok="t"/>
              </v:shape>
            </v:group>
            <v:group style="position:absolute;left:9046;top:6675;width:215;height:2" coordorigin="9046,6675" coordsize="215,2">
              <v:shape style="position:absolute;left:9046;top:6675;width:215;height:2" coordorigin="9046,6675" coordsize="215,0" path="m9046,6675l9261,6675e" filled="f" stroked="t" strokeweight=".357833pt" strokecolor="#343434">
                <v:path arrowok="t"/>
              </v:shape>
            </v:group>
            <v:group style="position:absolute;left:9203;top:6672;width:530;height:2" coordorigin="9203,6672" coordsize="530,2">
              <v:shape style="position:absolute;left:9203;top:6672;width:530;height:2" coordorigin="9203,6672" coordsize="530,0" path="m9203,6672l9733,6672e" filled="f" stroked="t" strokeweight=".715665pt" strokecolor="#545754">
                <v:path arrowok="t"/>
              </v:shape>
            </v:group>
            <v:group style="position:absolute;left:9604;top:6675;width:1188;height:2" coordorigin="9604,6675" coordsize="1188,2">
              <v:shape style="position:absolute;left:9604;top:6675;width:1188;height:2" coordorigin="9604,6675" coordsize="1188,0" path="m9604,6675l10792,6675e" filled="f" stroked="t" strokeweight=".715665pt" strokecolor="#676B67">
                <v:path arrowok="t"/>
              </v:shape>
            </v:group>
            <v:group style="position:absolute;left:10663;top:6679;width:573;height:2" coordorigin="10663,6679" coordsize="573,2">
              <v:shape style="position:absolute;left:10663;top:6679;width:573;height:2" coordorigin="10663,6679" coordsize="573,0" path="m10663,6679l11236,6679e" filled="f" stroked="t" strokeweight=".357833pt" strokecolor="#4B4B4B">
                <v:path arrowok="t"/>
              </v:shape>
            </v:group>
            <v:group style="position:absolute;left:11179;top:6679;width:479;height:2" coordorigin="11179,6679" coordsize="479,2">
              <v:shape style="position:absolute;left:11179;top:6679;width:479;height:2" coordorigin="11179,6679" coordsize="479,0" path="m11179,6679l11658,6679e" filled="f" stroked="t" strokeweight=".357833pt" strokecolor="#606060">
                <v:path arrowok="t"/>
              </v:shape>
            </v:group>
            <v:group style="position:absolute;left:651;top:6420;width:2;height:3102" coordorigin="651,6420" coordsize="2,3102">
              <v:shape style="position:absolute;left:651;top:6420;width:2;height:3102" coordorigin="651,6420" coordsize="0,3102" path="m651,9523l651,6420e" filled="f" stroked="t" strokeweight=".357833pt" strokecolor="#000000">
                <v:path arrowok="t"/>
              </v:shape>
            </v:group>
            <v:group style="position:absolute;left:701;top:6919;width:10950;height:2" coordorigin="701,6919" coordsize="10950,2">
              <v:shape style="position:absolute;left:701;top:6919;width:10950;height:2" coordorigin="701,6919" coordsize="10950,0" path="m701,6919l11651,6919e" filled="f" stroked="t" strokeweight=".715665pt" strokecolor="#676B6B">
                <v:path arrowok="t"/>
              </v:shape>
            </v:group>
            <v:group style="position:absolute;left:2301;top:3993;width:2;height:5939" coordorigin="2301,3993" coordsize="2,5939">
              <v:shape style="position:absolute;left:2301;top:3993;width:2;height:5939" coordorigin="2301,3993" coordsize="0,5939" path="m2301,9932l2301,3993e" filled="f" stroked="t" strokeweight=".715665pt" strokecolor="#575757">
                <v:path arrowok="t"/>
              </v:shape>
            </v:group>
            <v:group style="position:absolute;left:7250;top:6919;width:472;height:2" coordorigin="7250,6919" coordsize="472,2">
              <v:shape style="position:absolute;left:7250;top:6919;width:472;height:2" coordorigin="7250,6919" coordsize="472,0" path="m7250,6919l7722,6919e" filled="f" stroked="t" strokeweight=".357833pt" strokecolor="#484848">
                <v:path arrowok="t"/>
              </v:shape>
            </v:group>
            <v:group style="position:absolute;left:701;top:7390;width:4423;height:2" coordorigin="701,7390" coordsize="4423,2">
              <v:shape style="position:absolute;left:701;top:7390;width:4423;height:2" coordorigin="701,7390" coordsize="4423,0" path="m701,7390l5124,7390e" filled="f" stroked="t" strokeweight=".715665pt" strokecolor="#6B6B6B">
                <v:path arrowok="t"/>
              </v:shape>
            </v:group>
            <v:group style="position:absolute;left:5067;top:7393;width:694;height:2" coordorigin="5067,7393" coordsize="694,2">
              <v:shape style="position:absolute;left:5067;top:7393;width:694;height:2" coordorigin="5067,7393" coordsize="694,0" path="m5067,7393l5761,7393e" filled="f" stroked="t" strokeweight=".357833pt" strokecolor="#3B3B3B">
                <v:path arrowok="t"/>
              </v:shape>
            </v:group>
            <v:group style="position:absolute;left:5697;top:7390;width:5961;height:2" coordorigin="5697,7390" coordsize="5961,2">
              <v:shape style="position:absolute;left:5697;top:7390;width:5961;height:2" coordorigin="5697,7390" coordsize="5961,0" path="m5697,7390l11658,7390e" filled="f" stroked="t" strokeweight=".715665pt" strokecolor="#676767">
                <v:path arrowok="t"/>
              </v:shape>
            </v:group>
            <v:group style="position:absolute;left:4852;top:7383;width:2;height:740" coordorigin="4852,7383" coordsize="2,740">
              <v:shape style="position:absolute;left:4852;top:7383;width:2;height:740" coordorigin="4852,7383" coordsize="0,740" path="m4852,8122l4852,7383e" filled="f" stroked="t" strokeweight=".715665pt" strokecolor="#606060">
                <v:path arrowok="t"/>
              </v:shape>
            </v:group>
            <v:group style="position:absolute;left:4845;top:7634;width:4258;height:2" coordorigin="4845,7634" coordsize="4258,2">
              <v:shape style="position:absolute;left:4845;top:7634;width:4258;height:2" coordorigin="4845,7634" coordsize="4258,0" path="m4845,7634l9103,7634e" filled="f" stroked="t" strokeweight=".715665pt" strokecolor="#646464">
                <v:path arrowok="t"/>
              </v:shape>
            </v:group>
            <v:group style="position:absolute;left:9046;top:7630;width:215;height:2" coordorigin="9046,7630" coordsize="215,2">
              <v:shape style="position:absolute;left:9046;top:7630;width:215;height:2" coordorigin="9046,7630" coordsize="215,0" path="m9046,7630l9261,7630e" filled="f" stroked="t" strokeweight=".357833pt" strokecolor="#3B3B3B">
                <v:path arrowok="t"/>
              </v:shape>
            </v:group>
            <v:group style="position:absolute;left:9203;top:7627;width:1524;height:2" coordorigin="9203,7627" coordsize="1524,2">
              <v:shape style="position:absolute;left:9203;top:7627;width:1524;height:2" coordorigin="9203,7627" coordsize="1524,0" path="m9203,7627l10728,7627e" filled="f" stroked="t" strokeweight=".715665pt" strokecolor="#676B6B">
                <v:path arrowok="t"/>
              </v:shape>
            </v:group>
            <v:group style="position:absolute;left:10663;top:7630;width:573;height:2" coordorigin="10663,7630" coordsize="573,2">
              <v:shape style="position:absolute;left:10663;top:7630;width:573;height:2" coordorigin="10663,7630" coordsize="573,0" path="m10663,7630l11236,7630e" filled="f" stroked="t" strokeweight=".357833pt" strokecolor="#4B4F4B">
                <v:path arrowok="t"/>
              </v:shape>
            </v:group>
            <v:group style="position:absolute;left:11179;top:7634;width:472;height:2" coordorigin="11179,7634" coordsize="472,2">
              <v:shape style="position:absolute;left:11179;top:7634;width:472;height:2" coordorigin="11179,7634" coordsize="472,0" path="m11179,7634l11651,7634e" filled="f" stroked="t" strokeweight=".715665pt" strokecolor="#707070">
                <v:path arrowok="t"/>
              </v:shape>
            </v:group>
            <v:group style="position:absolute;left:4845;top:7875;width:6806;height:2" coordorigin="4845,7875" coordsize="6806,2">
              <v:shape style="position:absolute;left:4845;top:7875;width:6806;height:2" coordorigin="4845,7875" coordsize="6806,0" path="m4845,7875l11651,7875e" filled="f" stroked="t" strokeweight=".715665pt" strokecolor="#646464">
                <v:path arrowok="t"/>
              </v:shape>
            </v:group>
            <v:group style="position:absolute;left:694;top:8108;width:565;height:2" coordorigin="694,8108" coordsize="565,2">
              <v:shape style="position:absolute;left:694;top:8108;width:565;height:2" coordorigin="694,8108" coordsize="565,0" path="m694,8108l1260,8108e" filled="f" stroked="t" strokeweight=".715665pt" strokecolor="#747474">
                <v:path arrowok="t"/>
              </v:shape>
            </v:group>
            <v:group style="position:absolute;left:1202;top:8112;width:501;height:2" coordorigin="1202,8112" coordsize="501,2">
              <v:shape style="position:absolute;left:1202;top:8112;width:501;height:2" coordorigin="1202,8112" coordsize="501,0" path="m1202,8112l1703,8112e" filled="f" stroked="t" strokeweight=".357833pt" strokecolor="#545757">
                <v:path arrowok="t"/>
              </v:shape>
            </v:group>
            <v:group style="position:absolute;left:1639;top:8112;width:10012;height:2" coordorigin="1639,8112" coordsize="10012,2">
              <v:shape style="position:absolute;left:1639;top:8112;width:10012;height:2" coordorigin="1639,8112" coordsize="10012,0" path="m1639,8112l11651,8112e" filled="f" stroked="t" strokeweight=".715665pt" strokecolor="#676B6B">
                <v:path arrowok="t"/>
              </v:shape>
            </v:group>
            <v:group style="position:absolute;left:2290;top:7584;width:2;height:1034" coordorigin="2290,7584" coordsize="2,1034">
              <v:shape style="position:absolute;left:2290;top:7584;width:2;height:1034" coordorigin="2290,7584" coordsize="0,1034" path="m2290,8618l2290,7584e" filled="f" stroked="t" strokeweight=".715665pt" strokecolor="#646464">
                <v:path arrowok="t"/>
              </v:shape>
            </v:group>
            <v:group style="position:absolute;left:730;top:2542;width:8230;height:2" coordorigin="730,2542" coordsize="8230,2">
              <v:shape style="position:absolute;left:730;top:2542;width:8230;height:2" coordorigin="730,2542" coordsize="8230,0" path="m730,2542l8960,2542e" filled="f" stroked="t" strokeweight=".715665pt" strokecolor="#575757">
                <v:path arrowok="t"/>
              </v:shape>
            </v:group>
            <v:group style="position:absolute;left:8896;top:2539;width:365;height:2" coordorigin="8896,2539" coordsize="365,2">
              <v:shape style="position:absolute;left:8896;top:2539;width:365;height:2" coordorigin="8896,2539" coordsize="365,0" path="m8896,2539l9261,2539e" filled="f" stroked="t" strokeweight=".357833pt" strokecolor="#343838">
                <v:path arrowok="t"/>
              </v:shape>
            </v:group>
            <v:group style="position:absolute;left:9203;top:2535;width:2455;height:2" coordorigin="9203,2535" coordsize="2455,2">
              <v:shape style="position:absolute;left:9203;top:2535;width:2455;height:2" coordorigin="9203,2535" coordsize="2455,0" path="m9203,2535l11658,2535e" filled="f" stroked="t" strokeweight=".715665pt" strokecolor="#606060">
                <v:path arrowok="t"/>
              </v:shape>
            </v:group>
            <v:group style="position:absolute;left:723;top:2786;width:6649;height:2" coordorigin="723,2786" coordsize="6649,2">
              <v:shape style="position:absolute;left:723;top:2786;width:6649;height:2" coordorigin="723,2786" coordsize="6649,0" path="m723,2786l7371,2786e" filled="f" stroked="t" strokeweight=".715665pt" strokecolor="#5B5B5B">
                <v:path arrowok="t"/>
              </v:shape>
            </v:group>
            <v:group style="position:absolute;left:7250;top:2786;width:472;height:2" coordorigin="7250,2786" coordsize="472,2">
              <v:shape style="position:absolute;left:7250;top:2786;width:472;height:2" coordorigin="7250,2786" coordsize="472,0" path="m7250,2786l7722,2786e" filled="f" stroked="t" strokeweight=".357833pt" strokecolor="#3B3F3B">
                <v:path arrowok="t"/>
              </v:shape>
            </v:group>
            <v:group style="position:absolute;left:7658;top:2779;width:4001;height:2" coordorigin="7658,2779" coordsize="4001,2">
              <v:shape style="position:absolute;left:7658;top:2779;width:4001;height:2" coordorigin="7658,2779" coordsize="4001,0" path="m7658,2779l11658,2779e" filled="f" stroked="t" strokeweight=".715665pt" strokecolor="#5B5B5B">
                <v:path arrowok="t"/>
              </v:shape>
            </v:group>
            <v:group style="position:absolute;left:723;top:3023;width:8380;height:2" coordorigin="723,3023" coordsize="8380,2">
              <v:shape style="position:absolute;left:723;top:3023;width:8380;height:2" coordorigin="723,3023" coordsize="8380,0" path="m723,3023l9103,3023e" filled="f" stroked="t" strokeweight=".715665pt" strokecolor="#575757">
                <v:path arrowok="t"/>
              </v:shape>
            </v:group>
            <v:group style="position:absolute;left:9046;top:3020;width:215;height:2" coordorigin="9046,3020" coordsize="215,2">
              <v:shape style="position:absolute;left:9046;top:3020;width:215;height:2" coordorigin="9046,3020" coordsize="215,0" path="m9046,3020l9261,3020e" filled="f" stroked="t" strokeweight=".357833pt" strokecolor="#1F1F1F">
                <v:path arrowok="t"/>
              </v:shape>
            </v:group>
            <v:group style="position:absolute;left:9203;top:3016;width:1524;height:2" coordorigin="9203,3016" coordsize="1524,2">
              <v:shape style="position:absolute;left:9203;top:3016;width:1524;height:2" coordorigin="9203,3016" coordsize="1524,0" path="m9203,3016l10728,3016e" filled="f" stroked="t" strokeweight=".715665pt" strokecolor="#575757">
                <v:path arrowok="t"/>
              </v:shape>
            </v:group>
            <v:group style="position:absolute;left:10663;top:3020;width:573;height:2" coordorigin="10663,3020" coordsize="573,2">
              <v:shape style="position:absolute;left:10663;top:3020;width:573;height:2" coordorigin="10663,3020" coordsize="573,0" path="m10663,3020l11236,3020e" filled="f" stroked="t" strokeweight=".357833pt" strokecolor="#2F2F2F">
                <v:path arrowok="t"/>
              </v:shape>
            </v:group>
            <v:group style="position:absolute;left:11179;top:3016;width:479;height:2" coordorigin="11179,3016" coordsize="479,2">
              <v:shape style="position:absolute;left:11179;top:3016;width:479;height:2" coordorigin="11179,3016" coordsize="479,0" path="m11179,3016l11658,3016e" filled="f" stroked="t" strokeweight=".715665pt" strokecolor="#606464">
                <v:path arrowok="t"/>
              </v:shape>
            </v:group>
            <v:group style="position:absolute;left:11647;top:582;width:2;height:15476" coordorigin="11647,582" coordsize="2,15476">
              <v:shape style="position:absolute;left:11647;top:582;width:2;height:15476" coordorigin="11647,582" coordsize="0,15476" path="m11647,16058l11647,582e" filled="f" stroked="t" strokeweight=".715665pt" strokecolor="#7C7C7C">
                <v:path arrowok="t"/>
              </v:shape>
            </v:group>
            <v:group style="position:absolute;left:687;top:9045;width:10964;height:2" coordorigin="687,9045" coordsize="10964,2">
              <v:shape style="position:absolute;left:687;top:9045;width:10964;height:2" coordorigin="687,9045" coordsize="10964,0" path="m687,9045l11651,9045e" filled="f" stroked="t" strokeweight=".715665pt" strokecolor="#676B67">
                <v:path arrowok="t"/>
              </v:shape>
            </v:group>
            <v:group style="position:absolute;left:680;top:9982;width:1023;height:2" coordorigin="680,9982" coordsize="1023,2">
              <v:shape style="position:absolute;left:680;top:9982;width:1023;height:2" coordorigin="680,9982" coordsize="1023,0" path="m680,9982l1703,9982e" filled="f" stroked="t" strokeweight=".715665pt" strokecolor="#646464">
                <v:path arrowok="t"/>
              </v:shape>
            </v:group>
            <v:group style="position:absolute;left:1639;top:9979;width:673;height:2" coordorigin="1639,9979" coordsize="673,2">
              <v:shape style="position:absolute;left:1639;top:9979;width:673;height:2" coordorigin="1639,9979" coordsize="673,0" path="m1639,9979l2312,9979e" filled="f" stroked="t" strokeweight=".357833pt" strokecolor="#2F2F2F">
                <v:path arrowok="t"/>
              </v:shape>
            </v:group>
            <v:group style="position:absolute;left:2233;top:9982;width:9418;height:2" coordorigin="2233,9982" coordsize="9418,2">
              <v:shape style="position:absolute;left:2233;top:9982;width:9418;height:2" coordorigin="2233,9982" coordsize="9418,0" path="m2233,9982l11651,9982e" filled="f" stroked="t" strokeweight=".715665pt" strokecolor="#5B5B5B">
                <v:path arrowok="t"/>
              </v:shape>
            </v:group>
            <v:group style="position:absolute;left:680;top:10223;width:8423;height:2" coordorigin="680,10223" coordsize="8423,2">
              <v:shape style="position:absolute;left:680;top:10223;width:8423;height:2" coordorigin="680,10223" coordsize="8423,0" path="m680,10223l9103,10223e" filled="f" stroked="t" strokeweight=".715665pt" strokecolor="#5B6060">
                <v:path arrowok="t"/>
              </v:shape>
            </v:group>
            <v:group style="position:absolute;left:683;top:7454;width:2;height:3124" coordorigin="683,7454" coordsize="2,3124">
              <v:shape style="position:absolute;left:683;top:7454;width:2;height:3124" coordorigin="683,7454" coordsize="0,3124" path="m683,10578l683,7454e" filled="f" stroked="t" strokeweight=".357833pt" strokecolor="#575757">
                <v:path arrowok="t"/>
              </v:shape>
            </v:group>
            <v:group style="position:absolute;left:2279;top:8553;width:2;height:2478" coordorigin="2279,8553" coordsize="2,2478">
              <v:shape style="position:absolute;left:2279;top:8553;width:2;height:2478" coordorigin="2279,8553" coordsize="0,2478" path="m2279,11031l2279,8553e" filled="f" stroked="t" strokeweight=".715665pt" strokecolor="#575757">
                <v:path arrowok="t"/>
              </v:shape>
            </v:group>
            <v:group style="position:absolute;left:6942;top:9975;width:2;height:259" coordorigin="6942,9975" coordsize="2,259">
              <v:shape style="position:absolute;left:6942;top:9975;width:2;height:259" coordorigin="6942,9975" coordsize="0,259" path="m6942,10234l6942,9975e" filled="f" stroked="t" strokeweight="1.43133pt" strokecolor="#6B706B">
                <v:path arrowok="t"/>
              </v:shape>
            </v:group>
            <v:group style="position:absolute;left:9046;top:10223;width:215;height:2" coordorigin="9046,10223" coordsize="215,2">
              <v:shape style="position:absolute;left:9046;top:10223;width:215;height:2" coordorigin="9046,10223" coordsize="215,0" path="m9046,10223l9261,10223e" filled="f" stroked="t" strokeweight=".357833pt" strokecolor="#2B2B2B">
                <v:path arrowok="t"/>
              </v:shape>
            </v:group>
            <v:group style="position:absolute;left:9203;top:10219;width:530;height:2" coordorigin="9203,10219" coordsize="530,2">
              <v:shape style="position:absolute;left:9203;top:10219;width:530;height:2" coordorigin="9203,10219" coordsize="530,0" path="m9203,10219l9733,10219e" filled="f" stroked="t" strokeweight=".357833pt" strokecolor="#4F5454">
                <v:path arrowok="t"/>
              </v:shape>
            </v:group>
            <v:group style="position:absolute;left:9626;top:10223;width:2025;height:2" coordorigin="9626,10223" coordsize="2025,2">
              <v:shape style="position:absolute;left:9626;top:10223;width:2025;height:2" coordorigin="9626,10223" coordsize="2025,0" path="m9626,10223l11651,10223e" filled="f" stroked="t" strokeweight=".715665pt" strokecolor="#646464">
                <v:path arrowok="t"/>
              </v:shape>
            </v:group>
            <v:group style="position:absolute;left:680;top:10464;width:10971;height:2" coordorigin="680,10464" coordsize="10971,2">
              <v:shape style="position:absolute;left:680;top:10464;width:10971;height:2" coordorigin="680,10464" coordsize="10971,0" path="m680,10464l11651,10464e" filled="f" stroked="t" strokeweight=".715665pt" strokecolor="#5B5B5B">
                <v:path arrowok="t"/>
              </v:shape>
            </v:group>
            <v:group style="position:absolute;left:680;top:10937;width:2433;height:2" coordorigin="680,10937" coordsize="2433,2">
              <v:shape style="position:absolute;left:680;top:10937;width:2433;height:2" coordorigin="680,10937" coordsize="2433,0" path="m680,10937l3113,10937e" filled="f" stroked="t" strokeweight=".715665pt" strokecolor="#606464">
                <v:path arrowok="t"/>
              </v:shape>
            </v:group>
            <v:group style="position:absolute;left:3049;top:10941;width:229;height:2" coordorigin="3049,10941" coordsize="229,2">
              <v:shape style="position:absolute;left:3049;top:10941;width:229;height:2" coordorigin="3049,10941" coordsize="229,0" path="m3049,10941l3278,10941e" filled="f" stroked="t" strokeweight=".357833pt" strokecolor="#4F544F">
                <v:path arrowok="t"/>
              </v:shape>
            </v:group>
            <v:group style="position:absolute;left:3220;top:10941;width:601;height:2" coordorigin="3220,10941" coordsize="601,2">
              <v:shape style="position:absolute;left:3220;top:10941;width:601;height:2" coordorigin="3220,10941" coordsize="601,0" path="m3220,10941l3822,10941e" filled="f" stroked="t" strokeweight=".357833pt" strokecolor="#2F2F2F">
                <v:path arrowok="t"/>
              </v:shape>
            </v:group>
            <v:group style="position:absolute;left:3757;top:10941;width:479;height:2" coordorigin="3757,10941" coordsize="479,2">
              <v:shape style="position:absolute;left:3757;top:10941;width:479;height:2" coordorigin="3757,10941" coordsize="479,0" path="m3757,10941l4237,10941e" filled="f" stroked="t" strokeweight=".357833pt" strokecolor="#3F443F">
                <v:path arrowok="t"/>
              </v:shape>
            </v:group>
            <v:group style="position:absolute;left:4151;top:10945;width:4809;height:2" coordorigin="4151,10945" coordsize="4809,2">
              <v:shape style="position:absolute;left:4151;top:10945;width:4809;height:2" coordorigin="4151,10945" coordsize="4809,0" path="m4151,10945l8960,10945e" filled="f" stroked="t" strokeweight=".715665pt" strokecolor="#5B5B5B">
                <v:path arrowok="t"/>
              </v:shape>
            </v:group>
            <v:group style="position:absolute;left:8896;top:10945;width:208;height:2" coordorigin="8896,10945" coordsize="208,2">
              <v:shape style="position:absolute;left:8896;top:10945;width:208;height:2" coordorigin="8896,10945" coordsize="208,0" path="m8896,10945l9103,10945e" filled="f" stroked="t" strokeweight=".357833pt" strokecolor="#444444">
                <v:path arrowok="t"/>
              </v:shape>
            </v:group>
            <v:group style="position:absolute;left:9046;top:10941;width:215;height:2" coordorigin="9046,10941" coordsize="215,2">
              <v:shape style="position:absolute;left:9046;top:10941;width:215;height:2" coordorigin="9046,10941" coordsize="215,0" path="m9046,10941l9261,10941e" filled="f" stroked="t" strokeweight=".357833pt" strokecolor="#282828">
                <v:path arrowok="t"/>
              </v:shape>
            </v:group>
            <v:group style="position:absolute;left:9203;top:10941;width:530;height:2" coordorigin="9203,10941" coordsize="530,2">
              <v:shape style="position:absolute;left:9203;top:10941;width:530;height:2" coordorigin="9203,10941" coordsize="530,0" path="m9203,10941l9733,10941e" filled="f" stroked="t" strokeweight=".357833pt" strokecolor="#4B4B4B">
                <v:path arrowok="t"/>
              </v:shape>
            </v:group>
            <v:group style="position:absolute;left:9654;top:10941;width:1997;height:2" coordorigin="9654,10941" coordsize="1997,2">
              <v:shape style="position:absolute;left:9654;top:10941;width:1997;height:2" coordorigin="9654,10941" coordsize="1997,0" path="m9654,10941l11651,10941e" filled="f" stroked="t" strokeweight=".715665pt" strokecolor="#676B67">
                <v:path arrowok="t"/>
              </v:shape>
            </v:group>
            <v:group style="position:absolute;left:680;top:11178;width:10971;height:2" coordorigin="680,11178" coordsize="10971,2">
              <v:shape style="position:absolute;left:680;top:11178;width:10971;height:2" coordorigin="680,11178" coordsize="10971,0" path="m680,11178l11651,11178e" filled="f" stroked="t" strokeweight=".715665pt" strokecolor="#575B57">
                <v:path arrowok="t"/>
              </v:shape>
            </v:group>
            <v:group style="position:absolute;left:683;top:10887;width:2;height:323" coordorigin="683,10887" coordsize="2,323">
              <v:shape style="position:absolute;left:683;top:10887;width:2;height:323" coordorigin="683,10887" coordsize="0,323" path="m683,11210l683,10887e" filled="f" stroked="t" strokeweight=".357833pt" strokecolor="#343434">
                <v:path arrowok="t"/>
              </v:shape>
            </v:group>
            <v:group style="position:absolute;left:2276;top:10887;width:2;height:553" coordorigin="2276,10887" coordsize="2,553">
              <v:shape style="position:absolute;left:2276;top:10887;width:2;height:553" coordorigin="2276,10887" coordsize="0,553" path="m2276,11440l2276,10887e" filled="f" stroked="t" strokeweight=".715665pt" strokecolor="#3F3F3F">
                <v:path arrowok="t"/>
              </v:shape>
            </v:group>
            <v:group style="position:absolute;left:11644;top:10887;width:2;height:323" coordorigin="11644,10887" coordsize="2,323">
              <v:shape style="position:absolute;left:11644;top:10887;width:2;height:323" coordorigin="11644,10887" coordsize="0,323" path="m11644,11210l11644,10887e" filled="f" stroked="t" strokeweight=".715665pt" strokecolor="#676767">
                <v:path arrowok="t"/>
              </v:shape>
            </v:group>
            <v:group style="position:absolute;left:673;top:11422;width:10563;height:2" coordorigin="673,11422" coordsize="10563,2">
              <v:shape style="position:absolute;left:673;top:11422;width:10563;height:2" coordorigin="673,11422" coordsize="10563,0" path="m673,11422l11236,11422e" filled="f" stroked="t" strokeweight=".715665pt" strokecolor="#545757">
                <v:path arrowok="t"/>
              </v:shape>
            </v:group>
            <v:group style="position:absolute;left:680;top:10873;width:2;height:567" coordorigin="680,10873" coordsize="2,567">
              <v:shape style="position:absolute;left:680;top:10873;width:2;height:567" coordorigin="680,10873" coordsize="0,567" path="m680,11440l680,10873e" filled="f" stroked="t" strokeweight=".715665pt" strokecolor="#484848">
                <v:path arrowok="t"/>
              </v:shape>
            </v:group>
            <v:group style="position:absolute;left:1260;top:11174;width:2;height:804" coordorigin="1260,11174" coordsize="2,804">
              <v:shape style="position:absolute;left:1260;top:11174;width:2;height:804" coordorigin="1260,11174" coordsize="0,804" path="m1260,11979l1260,11174e" filled="f" stroked="t" strokeweight=".715665pt" strokecolor="#5B5B5B">
                <v:path arrowok="t"/>
              </v:shape>
            </v:group>
            <v:group style="position:absolute;left:7300;top:11174;width:2;height:1537" coordorigin="7300,11174" coordsize="2,1537">
              <v:shape style="position:absolute;left:7300;top:11174;width:2;height:1537" coordorigin="7300,11174" coordsize="0,1537" path="m7300,12711l7300,11174e" filled="f" stroked="t" strokeweight=".715665pt" strokecolor="#707070">
                <v:path arrowok="t"/>
              </v:shape>
            </v:group>
            <v:group style="position:absolute;left:11179;top:11422;width:472;height:2" coordorigin="11179,11422" coordsize="472,2">
              <v:shape style="position:absolute;left:11179;top:11422;width:472;height:2" coordorigin="11179,11422" coordsize="472,0" path="m11179,11422l11651,11422e" filled="f" stroked="t" strokeweight=".357833pt" strokecolor="#4F4F4F">
                <v:path arrowok="t"/>
              </v:shape>
            </v:group>
            <v:group style="position:absolute;left:680;top:11167;width:2;height:776" coordorigin="680,11167" coordsize="2,776">
              <v:shape style="position:absolute;left:680;top:11167;width:2;height:776" coordorigin="680,11167" coordsize="0,776" path="m680,11943l680,11167e" filled="f" stroked="t" strokeweight=".715665pt" strokecolor="#5B5B5B">
                <v:path arrowok="t"/>
              </v:shape>
            </v:group>
            <v:group style="position:absolute;left:1260;top:11878;width:2;height:345" coordorigin="1260,11878" coordsize="2,345">
              <v:shape style="position:absolute;left:1260;top:11878;width:2;height:345" coordorigin="1260,11878" coordsize="0,345" path="m1260,12223l1260,11878e" filled="f" stroked="t" strokeweight=".715665pt" strokecolor="#747474">
                <v:path arrowok="t"/>
              </v:shape>
            </v:group>
            <v:group style="position:absolute;left:1252;top:12137;width:2;height:1163" coordorigin="1252,12137" coordsize="2,1163">
              <v:shape style="position:absolute;left:1252;top:12137;width:2;height:1163" coordorigin="1252,12137" coordsize="0,1163" path="m1252,13300l1252,12137e" filled="f" stroked="t" strokeweight=".715665pt" strokecolor="#60605B">
                <v:path arrowok="t"/>
              </v:shape>
            </v:group>
            <v:group style="position:absolute;left:1693;top:11174;width:2;height:2190" coordorigin="1693,11174" coordsize="2,2190">
              <v:shape style="position:absolute;left:1693;top:11174;width:2;height:2190" coordorigin="1693,11174" coordsize="0,2190" path="m1693,13365l1693,11174e" filled="f" stroked="t" strokeweight=".715665pt" strokecolor="#575757">
                <v:path arrowok="t"/>
              </v:shape>
            </v:group>
            <v:group style="position:absolute;left:7296;top:12647;width:2;height:855" coordorigin="7296,12647" coordsize="2,855">
              <v:shape style="position:absolute;left:7296;top:12647;width:2;height:855" coordorigin="7296,12647" coordsize="0,855" path="m7296,13501l7296,12647e" filled="f" stroked="t" strokeweight=".357833pt" strokecolor="#4B4B4B">
                <v:path arrowok="t"/>
              </v:shape>
            </v:group>
            <v:group style="position:absolute;left:11640;top:12647;width:2;height:3555" coordorigin="11640,12647" coordsize="2,3555">
              <v:shape style="position:absolute;left:11640;top:12647;width:2;height:3555" coordorigin="11640,12647" coordsize="0,3555" path="m11640,16202l11640,12647e" filled="f" stroked="t" strokeweight=".357833pt" strokecolor="#777777">
                <v:path arrowok="t"/>
              </v:shape>
            </v:group>
            <v:group style="position:absolute;left:658;top:13487;width:1603;height:2" coordorigin="658,13487" coordsize="1603,2">
              <v:shape style="position:absolute;left:658;top:13487;width:1603;height:2" coordorigin="658,13487" coordsize="1603,0" path="m658,13487l2262,13487e" filled="f" stroked="t" strokeweight=".715665pt" strokecolor="#575757">
                <v:path arrowok="t"/>
              </v:shape>
            </v:group>
            <v:group style="position:absolute;left:669;top:10873;width:2;height:3189" coordorigin="669,10873" coordsize="2,3189">
              <v:shape style="position:absolute;left:669;top:10873;width:2;height:3189" coordorigin="669,10873" coordsize="0,3189" path="m669,14061l669,10873e" filled="f" stroked="t" strokeweight=".715665pt" strokecolor="#5B5B5B">
                <v:path arrowok="t"/>
              </v:shape>
            </v:group>
            <v:group style="position:absolute;left:2262;top:11282;width:2;height:4453" coordorigin="2262,11282" coordsize="2,4453">
              <v:shape style="position:absolute;left:2262;top:11282;width:2;height:4453" coordorigin="2262,11282" coordsize="0,4453" path="m2262,15735l2262,11282e" filled="f" stroked="t" strokeweight=".715665pt" strokecolor="#5B5B5B">
                <v:path arrowok="t"/>
              </v:shape>
            </v:group>
            <v:group style="position:absolute;left:7293;top:13444;width:2;height:1063" coordorigin="7293,13444" coordsize="2,1063">
              <v:shape style="position:absolute;left:7293;top:13444;width:2;height:1063" coordorigin="7293,13444" coordsize="0,1063" path="m7293,14507l7293,13444e" filled="f" stroked="t" strokeweight=".715665pt" strokecolor="#707070">
                <v:path arrowok="t"/>
              </v:shape>
            </v:group>
            <v:group style="position:absolute;left:9114;top:13480;width:2;height:266" coordorigin="9114,13480" coordsize="2,266">
              <v:shape style="position:absolute;left:9114;top:13480;width:2;height:266" coordorigin="9114,13480" coordsize="0,266" path="m9114,13745l9114,13480e" filled="f" stroked="t" strokeweight=".715665pt" strokecolor="#4F48A8">
                <v:path arrowok="t"/>
              </v:shape>
            </v:group>
            <v:group style="position:absolute;left:9246;top:13616;width:2;height:359" coordorigin="9246,13616" coordsize="2,359">
              <v:shape style="position:absolute;left:9246;top:13616;width:2;height:359" coordorigin="9246,13616" coordsize="0,359" path="m9246,13975l9246,13616e" filled="f" stroked="t" strokeweight="1.789163pt" strokecolor="#6760B8">
                <v:path arrowok="t"/>
              </v:shape>
            </v:group>
            <v:group style="position:absolute;left:5096;top:13717;width:2;height:941" coordorigin="5096,13717" coordsize="2,941">
              <v:shape style="position:absolute;left:5096;top:13717;width:2;height:941" coordorigin="5096,13717" coordsize="0,941" path="m5096,14658l5096,13717e" filled="f" stroked="t" strokeweight=".715665pt" strokecolor="#6760BC">
                <v:path arrowok="t"/>
              </v:shape>
            </v:group>
            <v:group style="position:absolute;left:9075;top:13717;width:2;height:144" coordorigin="9075,13717" coordsize="2,144">
              <v:shape style="position:absolute;left:9075;top:13717;width:2;height:144" coordorigin="9075,13717" coordsize="0,144" path="m9075,13860l9075,13717e" filled="f" stroked="t" strokeweight="1.43133pt" strokecolor="#7C80C8">
                <v:path arrowok="t"/>
              </v:shape>
            </v:group>
            <v:group style="position:absolute;left:1242;top:13243;width:2;height:1515" coordorigin="1242,13243" coordsize="2,1515">
              <v:shape style="position:absolute;left:1242;top:13243;width:2;height:1515" coordorigin="1242,13243" coordsize="0,1515" path="m1242,14758l1242,13243e" filled="f" stroked="t" strokeweight=".715665pt" strokecolor="#606060">
                <v:path arrowok="t"/>
              </v:shape>
            </v:group>
            <v:group style="position:absolute;left:1682;top:13243;width:2;height:2391" coordorigin="1682,13243" coordsize="2,2391">
              <v:shape style="position:absolute;left:1682;top:13243;width:2;height:2391" coordorigin="1682,13243" coordsize="0,2391" path="m1682,15634l1682,13243e" filled="f" stroked="t" strokeweight=".715665pt" strokecolor="#5B5B5B">
                <v:path arrowok="t"/>
              </v:shape>
            </v:group>
            <v:group style="position:absolute;left:2247;top:14004;width:2;height:1400" coordorigin="2247,14004" coordsize="2,1400">
              <v:shape style="position:absolute;left:2247;top:14004;width:2;height:1400" coordorigin="2247,14004" coordsize="0,1400" path="m2247,15404l2247,14004e" filled="f" stroked="t" strokeweight=".715665pt" strokecolor="#575757">
                <v:path arrowok="t"/>
              </v:shape>
            </v:group>
            <v:group style="position:absolute;left:7293;top:14413;width:2;height:273" coordorigin="7293,14413" coordsize="2,273">
              <v:shape style="position:absolute;left:7293;top:14413;width:2;height:273" coordorigin="7293,14413" coordsize="0,273" path="m7293,14686l7293,14413e" filled="f" stroked="t" strokeweight=".357833pt" strokecolor="#575757">
                <v:path arrowok="t"/>
              </v:shape>
            </v:group>
            <v:group style="position:absolute;left:5096;top:14650;width:2;height:725" coordorigin="5096,14650" coordsize="2,725">
              <v:shape style="position:absolute;left:5096;top:14650;width:2;height:725" coordorigin="5096,14650" coordsize="0,725" path="m5096,15376l5096,14650e" filled="f" stroked="t" strokeweight=".357833pt" strokecolor="#000000">
                <v:path arrowok="t"/>
              </v:shape>
            </v:group>
            <v:group style="position:absolute;left:7289;top:14622;width:2;height:402" coordorigin="7289,14622" coordsize="2,402">
              <v:shape style="position:absolute;left:7289;top:14622;width:2;height:402" coordorigin="7289,14622" coordsize="0,402" path="m7289,15024l7289,14622e" filled="f" stroked="t" strokeweight=".357833pt" strokecolor="#3B3B3B">
                <v:path arrowok="t"/>
              </v:shape>
            </v:group>
            <v:group style="position:absolute;left:1235;top:14693;width:2;height:330" coordorigin="1235,14693" coordsize="2,330">
              <v:shape style="position:absolute;left:1235;top:14693;width:2;height:330" coordorigin="1235,14693" coordsize="0,330" path="m1235,15024l1235,14693e" filled="f" stroked="t" strokeweight=".357833pt" strokecolor="#444444">
                <v:path arrowok="t"/>
              </v:shape>
            </v:group>
            <v:group style="position:absolute;left:1671;top:14923;width:2;height:101" coordorigin="1671,14923" coordsize="2,101">
              <v:shape style="position:absolute;left:1671;top:14923;width:2;height:101" coordorigin="1671,14923" coordsize="0,101" path="m1671,15024l1671,14923e" filled="f" stroked="t" strokeweight=".357833pt" strokecolor="#343434">
                <v:path arrowok="t"/>
              </v:shape>
            </v:group>
            <v:group style="position:absolute;left:2244;top:14923;width:2;height:101" coordorigin="2244,14923" coordsize="2,101">
              <v:shape style="position:absolute;left:2244;top:14923;width:2;height:101" coordorigin="2244,14923" coordsize="0,101" path="m2244,15024l2244,14923e" filled="f" stroked="t" strokeweight=".357833pt" strokecolor="#3F3F3F">
                <v:path arrowok="t"/>
              </v:shape>
            </v:group>
            <v:group style="position:absolute;left:655;top:14966;width:2;height:237" coordorigin="655,14966" coordsize="2,237">
              <v:shape style="position:absolute;left:655;top:14966;width:2;height:237" coordorigin="655,14966" coordsize="0,237" path="m655,15203l655,14966e" filled="f" stroked="t" strokeweight=".357833pt" strokecolor="#4B4B4B">
                <v:path arrowok="t"/>
              </v:shape>
            </v:group>
            <v:group style="position:absolute;left:7285;top:14966;width:2;height:1228" coordorigin="7285,14966" coordsize="2,1228">
              <v:shape style="position:absolute;left:7285;top:14966;width:2;height:1228" coordorigin="7285,14966" coordsize="0,1228" path="m7285,16194l7285,14966e" filled="f" stroked="t" strokeweight=".715665pt" strokecolor="#747474">
                <v:path arrowok="t"/>
              </v:shape>
            </v:group>
            <v:group style="position:absolute;left:655;top:12079;width:2;height:4101" coordorigin="655,12079" coordsize="2,4101">
              <v:shape style="position:absolute;left:655;top:12079;width:2;height:4101" coordorigin="655,12079" coordsize="0,4101" path="m655,16180l655,12079e" filled="f" stroked="t" strokeweight=".715665pt" strokecolor="#5B5B5B">
                <v:path arrowok="t"/>
              </v:shape>
            </v:group>
            <v:group style="position:absolute;left:11633;top:15139;width:2;height:1063" coordorigin="11633,15139" coordsize="2,1063">
              <v:shape style="position:absolute;left:11633;top:15139;width:2;height:1063" coordorigin="11633,15139" coordsize="0,1063" path="m11633,16202l11633,15139e" filled="f" stroked="t" strokeweight=".357833pt" strokecolor="#808080">
                <v:path arrowok="t"/>
              </v:shape>
            </v:group>
            <v:group style="position:absolute;left:2244;top:15340;width:2;height:366" coordorigin="2244,15340" coordsize="2,366">
              <v:shape style="position:absolute;left:2244;top:15340;width:2;height:366" coordorigin="2244,15340" coordsize="0,366" path="m2244,15706l2244,15340e" filled="f" stroked="t" strokeweight=".357833pt" strokecolor="#6B6B6B">
                <v:path arrowok="t"/>
              </v:shape>
            </v:group>
            <v:group style="position:absolute;left:11637;top:12561;width:2;height:3641" coordorigin="11637,12561" coordsize="2,3641">
              <v:shape style="position:absolute;left:11637;top:12561;width:2;height:3641" coordorigin="11637,12561" coordsize="0,3641" path="m11637,16202l11637,12561e" filled="f" stroked="t" strokeweight=".715665pt" strokecolor="#777777">
                <v:path arrowok="t"/>
              </v:shape>
            </v:group>
            <v:group style="position:absolute;left:637;top:16176;width:4487;height:2" coordorigin="637,16176" coordsize="4487,2">
              <v:shape style="position:absolute;left:637;top:16176;width:4487;height:2" coordorigin="637,16176" coordsize="4487,0" path="m637,16176l5124,16176e" filled="f" stroked="t" strokeweight=".715665pt" strokecolor="#646464">
                <v:path arrowok="t"/>
              </v:shape>
            </v:group>
            <v:group style="position:absolute;left:1227;top:14966;width:2;height:1214" coordorigin="1227,14966" coordsize="2,1214">
              <v:shape style="position:absolute;left:1227;top:14966;width:2;height:1214" coordorigin="1227,14966" coordsize="0,1214" path="m1227,16180l1227,14966e" filled="f" stroked="t" strokeweight=".715665pt" strokecolor="#6B6B6B">
                <v:path arrowok="t"/>
              </v:shape>
            </v:group>
            <v:group style="position:absolute;left:1668;top:14837;width:2;height:1343" coordorigin="1668,14837" coordsize="2,1343">
              <v:shape style="position:absolute;left:1668;top:14837;width:2;height:1343" coordorigin="1668,14837" coordsize="0,1343" path="m1668,16180l1668,14837e" filled="f" stroked="t" strokeweight=".715665pt" strokecolor="#5B5B5B">
                <v:path arrowok="t"/>
              </v:shape>
            </v:group>
            <v:group style="position:absolute;left:2276;top:15670;width:2;height:510" coordorigin="2276,15670" coordsize="2,510">
              <v:shape style="position:absolute;left:2276;top:15670;width:2;height:510" coordorigin="2276,15670" coordsize="0,510" path="m2276,16180l2276,15670e" filled="f" stroked="t" strokeweight=".715665pt" strokecolor="#646764">
                <v:path arrowok="t"/>
              </v:shape>
            </v:group>
            <v:group style="position:absolute;left:644;top:16187;width:10985;height:2" coordorigin="644,16187" coordsize="10985,2">
              <v:shape style="position:absolute;left:644;top:16187;width:10985;height:2" coordorigin="644,16187" coordsize="10985,0" path="m644,16187l11630,16187e" filled="f" stroked="t" strokeweight=".715665pt" strokecolor="#5B606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5"/>
          <w:szCs w:val="25"/>
          <w:color w:val="A7A8AA"/>
          <w:w w:val="66"/>
        </w:rPr>
        <w:t>ltta1ye:</w:t>
      </w:r>
      <w:r>
        <w:rPr>
          <w:rFonts w:ascii="Times New Roman" w:hAnsi="Times New Roman" w:cs="Times New Roman" w:eastAsia="Times New Roman"/>
          <w:sz w:val="25"/>
          <w:szCs w:val="25"/>
          <w:color w:val="A7A8AA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939597"/>
          <w:spacing w:val="0"/>
          <w:w w:val="77"/>
        </w:rPr>
        <w:t>Güne</w:t>
      </w:r>
      <w:r>
        <w:rPr>
          <w:rFonts w:ascii="Arial" w:hAnsi="Arial" w:cs="Arial" w:eastAsia="Arial"/>
          <w:sz w:val="23"/>
          <w:szCs w:val="23"/>
          <w:color w:val="939597"/>
          <w:spacing w:val="0"/>
          <w:w w:val="77"/>
        </w:rPr>
        <w:t>y</w:t>
      </w:r>
      <w:r>
        <w:rPr>
          <w:rFonts w:ascii="Arial" w:hAnsi="Arial" w:cs="Arial" w:eastAsia="Arial"/>
          <w:sz w:val="23"/>
          <w:szCs w:val="23"/>
          <w:color w:val="939597"/>
          <w:spacing w:val="-1"/>
          <w:w w:val="77"/>
        </w:rPr>
        <w:t> </w:t>
      </w:r>
      <w:r>
        <w:rPr>
          <w:rFonts w:ascii="Arial" w:hAnsi="Arial" w:cs="Arial" w:eastAsia="Arial"/>
          <w:sz w:val="23"/>
          <w:szCs w:val="23"/>
          <w:color w:val="939597"/>
          <w:spacing w:val="0"/>
          <w:w w:val="77"/>
        </w:rPr>
        <w:t>B</w:t>
      </w:r>
      <w:r>
        <w:rPr>
          <w:rFonts w:ascii="Arial" w:hAnsi="Arial" w:cs="Arial" w:eastAsia="Arial"/>
          <w:sz w:val="23"/>
          <w:szCs w:val="23"/>
          <w:color w:val="939597"/>
          <w:spacing w:val="-4"/>
          <w:w w:val="77"/>
        </w:rPr>
        <w:t>ö</w:t>
      </w:r>
      <w:r>
        <w:rPr>
          <w:rFonts w:ascii="Arial" w:hAnsi="Arial" w:cs="Arial" w:eastAsia="Arial"/>
          <w:sz w:val="23"/>
          <w:szCs w:val="23"/>
          <w:color w:val="6B6D6D"/>
          <w:spacing w:val="0"/>
          <w:w w:val="77"/>
        </w:rPr>
        <w:t>lge</w:t>
      </w:r>
      <w:r>
        <w:rPr>
          <w:rFonts w:ascii="Arial" w:hAnsi="Arial" w:cs="Arial" w:eastAsia="Arial"/>
          <w:sz w:val="23"/>
          <w:szCs w:val="23"/>
          <w:color w:val="6B6D6D"/>
          <w:spacing w:val="1"/>
          <w:w w:val="77"/>
        </w:rPr>
        <w:t> </w:t>
      </w:r>
      <w:r>
        <w:rPr>
          <w:rFonts w:ascii="Arial" w:hAnsi="Arial" w:cs="Arial" w:eastAsia="Arial"/>
          <w:sz w:val="23"/>
          <w:szCs w:val="23"/>
          <w:color w:val="828585"/>
          <w:spacing w:val="0"/>
          <w:w w:val="83"/>
        </w:rPr>
        <w:t>Amiri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3" w:after="0" w:line="240" w:lineRule="auto"/>
        <w:ind w:left="2798" w:right="-20"/>
        <w:jc w:val="left"/>
        <w:rPr>
          <w:rFonts w:ascii="Times New Roman" w:hAnsi="Times New Roman" w:cs="Times New Roman" w:eastAsia="Times New Roman"/>
          <w:sz w:val="50"/>
          <w:szCs w:val="50"/>
        </w:rPr>
      </w:pPr>
      <w:rPr/>
      <w:r>
        <w:rPr>
          <w:rFonts w:ascii="Times New Roman" w:hAnsi="Times New Roman" w:cs="Times New Roman" w:eastAsia="Times New Roman"/>
          <w:sz w:val="27"/>
          <w:szCs w:val="27"/>
          <w:color w:val="4848A3"/>
          <w:spacing w:val="0"/>
          <w:w w:val="141"/>
          <w:i/>
        </w:rPr>
        <w:t>'jo</w:t>
      </w:r>
      <w:r>
        <w:rPr>
          <w:rFonts w:ascii="Times New Roman" w:hAnsi="Times New Roman" w:cs="Times New Roman" w:eastAsia="Times New Roman"/>
          <w:sz w:val="27"/>
          <w:szCs w:val="27"/>
          <w:color w:val="4848A3"/>
          <w:spacing w:val="55"/>
          <w:w w:val="141"/>
          <w:i/>
        </w:rPr>
        <w:t> </w:t>
      </w:r>
      <w:r>
        <w:rPr>
          <w:rFonts w:ascii="Times New Roman" w:hAnsi="Times New Roman" w:cs="Times New Roman" w:eastAsia="Times New Roman"/>
          <w:sz w:val="50"/>
          <w:szCs w:val="50"/>
          <w:color w:val="5E59BA"/>
          <w:spacing w:val="0"/>
          <w:w w:val="257"/>
          <w:i/>
          <w:position w:val="7"/>
        </w:rPr>
        <w:t>$</w:t>
      </w:r>
      <w:r>
        <w:rPr>
          <w:rFonts w:ascii="Times New Roman" w:hAnsi="Times New Roman" w:cs="Times New Roman" w:eastAsia="Times New Roman"/>
          <w:sz w:val="50"/>
          <w:szCs w:val="5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580" w:right="140"/>
        </w:sectPr>
      </w:pPr>
      <w:rPr/>
    </w:p>
    <w:p>
      <w:pPr>
        <w:spacing w:before="99" w:after="0" w:line="214" w:lineRule="auto"/>
        <w:ind w:left="864" w:right="-155" w:firstLine="-42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19.799999pt;margin-top:6.638848pt;width:570.599985pt;height:77.759998pt;mso-position-horizontal-relative:page;mso-position-vertical-relative:paragraph;z-index:-7374" coordorigin="396,133" coordsize="11412,1555">
            <v:group style="position:absolute;left:403;top:162;width:11398;height:2" coordorigin="403,162" coordsize="11398,2">
              <v:shape style="position:absolute;left:403;top:162;width:11398;height:2" coordorigin="403,162" coordsize="11398,0" path="m403,162l11801,162e" filled="f" stroked="t" strokeweight=".72pt" strokecolor="#3B443F">
                <v:path arrowok="t"/>
              </v:shape>
            </v:group>
            <v:group style="position:absolute;left:2412;top:140;width:2;height:1526" coordorigin="2412,140" coordsize="2,1526">
              <v:shape style="position:absolute;left:2412;top:140;width:2;height:1526" coordorigin="2412,140" coordsize="0,1526" path="m2412,1666l2412,140e" filled="f" stroked="t" strokeweight=".72pt" strokecolor="#3B3B3B">
                <v:path arrowok="t"/>
              </v:shape>
            </v:group>
            <v:group style="position:absolute;left:9202;top:162;width:2;height:1519" coordorigin="9202,162" coordsize="2,1519">
              <v:shape style="position:absolute;left:9202;top:162;width:2;height:1519" coordorigin="9202,162" coordsize="0,1519" path="m9202,1681l9202,162e" filled="f" stroked="t" strokeweight=".72pt" strokecolor="#343434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90"/>
          <w:szCs w:val="90"/>
          <w:color w:val="212323"/>
          <w:spacing w:val="-419"/>
          <w:w w:val="173"/>
          <w:b/>
          <w:bCs/>
          <w:i/>
          <w:position w:val="13"/>
        </w:rPr>
        <w:t>l</w:t>
      </w:r>
      <w:r>
        <w:rPr>
          <w:rFonts w:ascii="Arial" w:hAnsi="Arial" w:cs="Arial" w:eastAsia="Arial"/>
          <w:sz w:val="15"/>
          <w:szCs w:val="15"/>
          <w:color w:val="383B3B"/>
          <w:spacing w:val="0"/>
          <w:w w:val="115"/>
          <w:position w:val="0"/>
        </w:rPr>
        <w:t>IZMIR</w:t>
      </w:r>
      <w:r>
        <w:rPr>
          <w:rFonts w:ascii="Arial" w:hAnsi="Arial" w:cs="Arial" w:eastAsia="Arial"/>
          <w:sz w:val="15"/>
          <w:szCs w:val="15"/>
          <w:color w:val="383B3B"/>
          <w:spacing w:val="0"/>
          <w:w w:val="115"/>
          <w:position w:val="0"/>
        </w:rPr>
        <w:t> </w:t>
      </w:r>
      <w:r>
        <w:rPr>
          <w:rFonts w:ascii="Arial" w:hAnsi="Arial" w:cs="Arial" w:eastAsia="Arial"/>
          <w:sz w:val="16"/>
          <w:szCs w:val="16"/>
          <w:color w:val="212323"/>
          <w:spacing w:val="-19"/>
          <w:w w:val="105"/>
          <w:b/>
          <w:bCs/>
          <w:position w:val="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20"/>
          <w:w w:val="127"/>
          <w:b/>
          <w:bCs/>
          <w:position w:val="0"/>
        </w:rPr>
        <w:t>Ü</w:t>
      </w:r>
      <w:r>
        <w:rPr>
          <w:rFonts w:ascii="Arial" w:hAnsi="Arial" w:cs="Arial" w:eastAsia="Arial"/>
          <w:sz w:val="16"/>
          <w:szCs w:val="16"/>
          <w:color w:val="212323"/>
          <w:spacing w:val="-4"/>
          <w:w w:val="100"/>
          <w:b/>
          <w:bCs/>
          <w:position w:val="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2"/>
          <w:b/>
          <w:bCs/>
          <w:position w:val="0"/>
        </w:rPr>
        <w:t>Ü</w:t>
      </w:r>
      <w:r>
        <w:rPr>
          <w:rFonts w:ascii="Arial" w:hAnsi="Arial" w:cs="Arial" w:eastAsia="Arial"/>
          <w:sz w:val="16"/>
          <w:szCs w:val="16"/>
          <w:color w:val="000000"/>
          <w:spacing w:val="-7"/>
          <w:w w:val="102"/>
          <w:b/>
          <w:bCs/>
          <w:position w:val="0"/>
        </w:rPr>
        <w:t>K</w:t>
      </w:r>
      <w:r>
        <w:rPr>
          <w:rFonts w:ascii="Arial" w:hAnsi="Arial" w:cs="Arial" w:eastAsia="Arial"/>
          <w:sz w:val="16"/>
          <w:szCs w:val="16"/>
          <w:color w:val="212323"/>
          <w:spacing w:val="0"/>
          <w:w w:val="99"/>
          <w:b/>
          <w:bCs/>
          <w:position w:val="0"/>
        </w:rPr>
        <w:t>ŞE</w:t>
      </w:r>
      <w:r>
        <w:rPr>
          <w:rFonts w:ascii="Arial" w:hAnsi="Arial" w:cs="Arial" w:eastAsia="Arial"/>
          <w:sz w:val="16"/>
          <w:szCs w:val="16"/>
          <w:color w:val="212323"/>
          <w:spacing w:val="-13"/>
          <w:w w:val="100"/>
          <w:b/>
          <w:bCs/>
          <w:position w:val="0"/>
        </w:rPr>
        <w:t>H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96"/>
          <w:b/>
          <w:bCs/>
          <w:position w:val="0"/>
        </w:rPr>
        <w:t>IR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96"/>
          <w:b/>
          <w:bCs/>
          <w:position w:val="0"/>
        </w:rPr>
        <w:t> </w:t>
      </w:r>
      <w:r>
        <w:rPr>
          <w:rFonts w:ascii="Arial" w:hAnsi="Arial" w:cs="Arial" w:eastAsia="Arial"/>
          <w:sz w:val="15"/>
          <w:szCs w:val="15"/>
          <w:color w:val="212323"/>
          <w:spacing w:val="0"/>
          <w:w w:val="107"/>
          <w:position w:val="0"/>
        </w:rPr>
        <w:t>BELEDIYE</w:t>
      </w:r>
      <w:r>
        <w:rPr>
          <w:rFonts w:ascii="Arial" w:hAnsi="Arial" w:cs="Arial" w:eastAsia="Arial"/>
          <w:sz w:val="15"/>
          <w:szCs w:val="15"/>
          <w:color w:val="212323"/>
          <w:spacing w:val="7"/>
          <w:w w:val="107"/>
          <w:position w:val="0"/>
        </w:rPr>
        <w:t>S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51"/>
          <w:position w:val="0"/>
        </w:rPr>
        <w:t>I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2" w:lineRule="exact"/>
        <w:ind w:left="384" w:right="4473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shape style="position:absolute;margin-left:495.359985pt;margin-top:-5.399977pt;width:50.759998pt;height:46.439999pt;mso-position-horizontal-relative:page;mso-position-vertical-relative:paragraph;z-index:-7376" type="#_x0000_t75">
            <v:imagedata r:id="rId31" o:title=""/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color w:val="212323"/>
          <w:spacing w:val="0"/>
          <w:w w:val="100"/>
        </w:rPr>
        <w:t>İZMİR</w:t>
      </w:r>
      <w:r>
        <w:rPr>
          <w:rFonts w:ascii="Times New Roman" w:hAnsi="Times New Roman" w:cs="Times New Roman" w:eastAsia="Times New Roman"/>
          <w:sz w:val="22"/>
          <w:szCs w:val="22"/>
          <w:color w:val="21232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12323"/>
          <w:spacing w:val="0"/>
          <w:w w:val="98"/>
        </w:rPr>
        <w:t>BÜYÜKŞEHİR</w:t>
      </w:r>
      <w:r>
        <w:rPr>
          <w:rFonts w:ascii="Times New Roman" w:hAnsi="Times New Roman" w:cs="Times New Roman" w:eastAsia="Times New Roman"/>
          <w:sz w:val="22"/>
          <w:szCs w:val="22"/>
          <w:color w:val="212323"/>
          <w:spacing w:val="3"/>
          <w:w w:val="9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12323"/>
          <w:spacing w:val="0"/>
          <w:w w:val="99"/>
        </w:rPr>
        <w:t>BELE</w:t>
      </w:r>
      <w:r>
        <w:rPr>
          <w:rFonts w:ascii="Times New Roman" w:hAnsi="Times New Roman" w:cs="Times New Roman" w:eastAsia="Times New Roman"/>
          <w:sz w:val="22"/>
          <w:szCs w:val="22"/>
          <w:color w:val="2123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9"/>
          <w:w w:val="81"/>
        </w:rPr>
        <w:t>İ</w:t>
      </w:r>
      <w:r>
        <w:rPr>
          <w:rFonts w:ascii="Times New Roman" w:hAnsi="Times New Roman" w:cs="Times New Roman" w:eastAsia="Times New Roman"/>
          <w:sz w:val="22"/>
          <w:szCs w:val="22"/>
          <w:color w:val="383B3B"/>
          <w:spacing w:val="0"/>
          <w:w w:val="98"/>
        </w:rPr>
        <w:t>YESİ</w:t>
      </w:r>
      <w:r>
        <w:rPr>
          <w:rFonts w:ascii="Times New Roman" w:hAnsi="Times New Roman" w:cs="Times New Roman" w:eastAsia="Times New Roman"/>
          <w:sz w:val="22"/>
          <w:szCs w:val="22"/>
          <w:color w:val="383B3B"/>
          <w:spacing w:val="0"/>
          <w:w w:val="9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12323"/>
          <w:spacing w:val="0"/>
          <w:w w:val="100"/>
        </w:rPr>
        <w:t>İT</w:t>
      </w:r>
      <w:r>
        <w:rPr>
          <w:rFonts w:ascii="Times New Roman" w:hAnsi="Times New Roman" w:cs="Times New Roman" w:eastAsia="Times New Roman"/>
          <w:sz w:val="22"/>
          <w:szCs w:val="22"/>
          <w:color w:val="212323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color w:val="383B3B"/>
          <w:spacing w:val="0"/>
          <w:w w:val="100"/>
        </w:rPr>
        <w:t>AİY</w:t>
      </w:r>
      <w:r>
        <w:rPr>
          <w:rFonts w:ascii="Times New Roman" w:hAnsi="Times New Roman" w:cs="Times New Roman" w:eastAsia="Times New Roman"/>
          <w:sz w:val="22"/>
          <w:szCs w:val="22"/>
          <w:color w:val="383B3B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383B3B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12323"/>
          <w:spacing w:val="0"/>
          <w:w w:val="100"/>
        </w:rPr>
        <w:t>DAİRE</w:t>
      </w:r>
      <w:r>
        <w:rPr>
          <w:rFonts w:ascii="Times New Roman" w:hAnsi="Times New Roman" w:cs="Times New Roman" w:eastAsia="Times New Roman"/>
          <w:sz w:val="22"/>
          <w:szCs w:val="22"/>
          <w:color w:val="212323"/>
          <w:spacing w:val="-5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212323"/>
          <w:spacing w:val="0"/>
          <w:w w:val="100"/>
        </w:rPr>
        <w:t>İ</w:t>
      </w:r>
      <w:r>
        <w:rPr>
          <w:rFonts w:ascii="Times New Roman" w:hAnsi="Times New Roman" w:cs="Times New Roman" w:eastAsia="Times New Roman"/>
          <w:sz w:val="22"/>
          <w:szCs w:val="22"/>
          <w:color w:val="21232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12323"/>
          <w:spacing w:val="0"/>
          <w:w w:val="98"/>
        </w:rPr>
        <w:t>BAŞKANLI</w:t>
      </w:r>
      <w:r>
        <w:rPr>
          <w:rFonts w:ascii="Times New Roman" w:hAnsi="Times New Roman" w:cs="Times New Roman" w:eastAsia="Times New Roman"/>
          <w:sz w:val="22"/>
          <w:szCs w:val="22"/>
          <w:color w:val="212323"/>
          <w:spacing w:val="7"/>
          <w:w w:val="99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color w:val="212323"/>
          <w:spacing w:val="0"/>
          <w:w w:val="9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5" w:after="0" w:line="240" w:lineRule="auto"/>
        <w:ind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212323"/>
          <w:spacing w:val="0"/>
          <w:w w:val="100"/>
        </w:rPr>
        <w:t>itfaiye</w:t>
      </w:r>
      <w:r>
        <w:rPr>
          <w:rFonts w:ascii="Times New Roman" w:hAnsi="Times New Roman" w:cs="Times New Roman" w:eastAsia="Times New Roman"/>
          <w:sz w:val="21"/>
          <w:szCs w:val="21"/>
          <w:color w:val="212323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212323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1"/>
          <w:szCs w:val="21"/>
          <w:color w:val="2123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212323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383B3B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color w:val="383B3B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383B3B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212323"/>
          <w:spacing w:val="0"/>
          <w:w w:val="100"/>
        </w:rPr>
        <w:t>Acil</w:t>
      </w:r>
      <w:r>
        <w:rPr>
          <w:rFonts w:ascii="Times New Roman" w:hAnsi="Times New Roman" w:cs="Times New Roman" w:eastAsia="Times New Roman"/>
          <w:sz w:val="21"/>
          <w:szCs w:val="21"/>
          <w:color w:val="2123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383B3B"/>
          <w:spacing w:val="0"/>
          <w:w w:val="100"/>
        </w:rPr>
        <w:t>Müdahale</w:t>
      </w:r>
      <w:r>
        <w:rPr>
          <w:rFonts w:ascii="Times New Roman" w:hAnsi="Times New Roman" w:cs="Times New Roman" w:eastAsia="Times New Roman"/>
          <w:sz w:val="21"/>
          <w:szCs w:val="21"/>
          <w:color w:val="383B3B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212323"/>
          <w:spacing w:val="0"/>
          <w:w w:val="100"/>
        </w:rPr>
        <w:t>Şub</w:t>
      </w:r>
      <w:r>
        <w:rPr>
          <w:rFonts w:ascii="Times New Roman" w:hAnsi="Times New Roman" w:cs="Times New Roman" w:eastAsia="Times New Roman"/>
          <w:sz w:val="21"/>
          <w:szCs w:val="21"/>
          <w:color w:val="2123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212323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212323"/>
          <w:spacing w:val="0"/>
          <w:w w:val="102"/>
        </w:rPr>
        <w:t>Müdürlüğü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51" w:lineRule="exact"/>
        <w:ind w:left="1122" w:right="5296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3"/>
          <w:szCs w:val="23"/>
          <w:color w:val="212323"/>
          <w:spacing w:val="3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212323"/>
          <w:spacing w:val="0"/>
          <w:w w:val="100"/>
          <w:position w:val="-1"/>
        </w:rPr>
        <w:t>ANGl</w:t>
      </w:r>
      <w:r>
        <w:rPr>
          <w:rFonts w:ascii="Times New Roman" w:hAnsi="Times New Roman" w:cs="Times New Roman" w:eastAsia="Times New Roman"/>
          <w:sz w:val="22"/>
          <w:szCs w:val="22"/>
          <w:color w:val="212323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212323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12323"/>
          <w:spacing w:val="0"/>
          <w:w w:val="98"/>
          <w:position w:val="-1"/>
        </w:rPr>
        <w:t>RAPORU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pgSz w:w="11900" w:h="16820"/>
          <w:pgMar w:top="460" w:bottom="280" w:left="0" w:right="0"/>
          <w:cols w:num="2" w:equalWidth="0">
            <w:col w:w="1895" w:space="1676"/>
            <w:col w:w="8329"/>
          </w:cols>
        </w:sectPr>
      </w:pPr>
      <w:rPr/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34.399986" w:type="dxa"/>
      </w:tblPr>
      <w:tblGrid/>
      <w:tr>
        <w:trPr>
          <w:trHeight w:val="238" w:hRule="exact"/>
        </w:trPr>
        <w:tc>
          <w:tcPr>
            <w:tcW w:w="1220" w:type="dxa"/>
            <w:tcBorders>
              <w:top w:val="single" w:sz="5.76" w:space="0" w:color="383B3B"/>
              <w:bottom w:val="single" w:sz="5.76" w:space="0" w:color="383B3B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0"/>
                <w:w w:val="100"/>
                <w:position w:val="-1"/>
              </w:rPr>
              <w:t>Ola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0"/>
                <w:w w:val="100"/>
                <w:position w:val="-1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-11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0"/>
                <w:w w:val="100"/>
                <w:position w:val="-1"/>
              </w:rPr>
              <w:t>Tarihi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520" w:type="dxa"/>
            <w:tcBorders>
              <w:top w:val="single" w:sz="5.76" w:space="0" w:color="383B3B"/>
              <w:bottom w:val="single" w:sz="5.76" w:space="0" w:color="383B3B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2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323"/>
                <w:spacing w:val="0"/>
                <w:w w:val="100"/>
                <w:position w:val="-1"/>
              </w:rPr>
              <w:t>:14.10.2017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394" w:type="dxa"/>
            <w:tcBorders>
              <w:top w:val="single" w:sz="5.76" w:space="0" w:color="383B3B"/>
              <w:bottom w:val="single" w:sz="5.76" w:space="0" w:color="383B3B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5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0"/>
                <w:w w:val="95"/>
                <w:position w:val="-1"/>
              </w:rPr>
              <w:t>!Bildirim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4"/>
                <w:w w:val="95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0"/>
                <w:w w:val="100"/>
                <w:position w:val="-1"/>
              </w:rPr>
              <w:t>Sıra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-2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0"/>
                <w:w w:val="100"/>
                <w:position w:val="-1"/>
              </w:rPr>
              <w:t>No:49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6331" w:type="dxa"/>
            <w:tcBorders>
              <w:top w:val="single" w:sz="5.76" w:space="0" w:color="383B3B"/>
              <w:bottom w:val="single" w:sz="5.76" w:space="0" w:color="383B3B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left="348" w:right="-20"/>
              <w:jc w:val="left"/>
              <w:tabs>
                <w:tab w:pos="2380" w:val="left"/>
              </w:tabs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0"/>
                <w:w w:val="95"/>
                <w:position w:val="-1"/>
              </w:rPr>
              <w:t>!Bildirim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-3"/>
                <w:w w:val="95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323"/>
                <w:spacing w:val="0"/>
                <w:w w:val="100"/>
                <w:position w:val="-1"/>
              </w:rPr>
              <w:t>Saati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323"/>
                <w:spacing w:val="5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323"/>
                <w:spacing w:val="0"/>
                <w:w w:val="100"/>
                <w:position w:val="-1"/>
              </w:rPr>
              <w:t>:19:08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323"/>
                <w:spacing w:val="-45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323"/>
                <w:spacing w:val="0"/>
                <w:w w:val="100"/>
                <w:position w:val="-1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323"/>
                <w:spacing w:val="0"/>
                <w:w w:val="100"/>
                <w:position w:val="-1"/>
              </w:rPr>
              <w:t>tr'ei:05467356979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41" w:hRule="exact"/>
        </w:trPr>
        <w:tc>
          <w:tcPr>
            <w:tcW w:w="1220" w:type="dxa"/>
            <w:tcBorders>
              <w:top w:val="single" w:sz="5.76" w:space="0" w:color="383B3B"/>
              <w:bottom w:val="single" w:sz="5.76" w:space="0" w:color="383B3F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4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4D4F4F"/>
                <w:spacing w:val="0"/>
                <w:w w:val="100"/>
              </w:rPr>
              <w:t>Ka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4D4F4F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323"/>
                <w:spacing w:val="0"/>
                <w:w w:val="100"/>
              </w:rPr>
              <w:t>ıt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323"/>
                <w:spacing w:val="-1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323"/>
                <w:spacing w:val="0"/>
                <w:w w:val="100"/>
              </w:rPr>
              <w:t>Tarihi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1520" w:type="dxa"/>
            <w:tcBorders>
              <w:top w:val="single" w:sz="5.76" w:space="0" w:color="383B3B"/>
              <w:bottom w:val="single" w:sz="5.76" w:space="0" w:color="383B3F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20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-14"/>
                <w:w w:val="131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-4"/>
                <w:w w:val="96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323"/>
                <w:spacing w:val="0"/>
                <w:w w:val="103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323"/>
                <w:spacing w:val="-1"/>
                <w:w w:val="103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323"/>
                <w:spacing w:val="0"/>
                <w:w w:val="100"/>
              </w:rPr>
              <w:t>10.20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323"/>
                <w:spacing w:val="-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323"/>
                <w:spacing w:val="0"/>
                <w:w w:val="76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323"/>
                <w:spacing w:val="-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0"/>
                <w:w w:val="112"/>
              </w:rPr>
              <w:t>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2394" w:type="dxa"/>
            <w:tcBorders>
              <w:top w:val="single" w:sz="5.76" w:space="0" w:color="383B3B"/>
              <w:bottom w:val="single" w:sz="5.76" w:space="0" w:color="383B3F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366" w:right="-20"/>
              <w:jc w:val="left"/>
              <w:tabs>
                <w:tab w:pos="1480" w:val="left"/>
              </w:tabs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0"/>
                <w:w w:val="92"/>
              </w:rPr>
              <w:t>!Kayıt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8"/>
                <w:w w:val="92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0"/>
                <w:w w:val="100"/>
              </w:rPr>
              <w:t>No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-4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-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323"/>
                <w:spacing w:val="0"/>
                <w:w w:val="101"/>
              </w:rPr>
              <w:t>0222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6331" w:type="dxa"/>
            <w:tcBorders>
              <w:top w:val="single" w:sz="5.76" w:space="0" w:color="383B3B"/>
              <w:bottom w:val="single" w:sz="5.76" w:space="0" w:color="383B3F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34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0"/>
                <w:w w:val="94"/>
              </w:rPr>
              <w:t>!Bildirim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15"/>
                <w:w w:val="94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0"/>
                <w:w w:val="100"/>
              </w:rPr>
              <w:t>Ala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-16"/>
                <w:w w:val="131"/>
              </w:rPr>
              <w:t>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323"/>
                <w:spacing w:val="0"/>
                <w:w w:val="99"/>
              </w:rPr>
              <w:t>Birca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323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212323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383B3B"/>
                <w:spacing w:val="0"/>
                <w:w w:val="100"/>
              </w:rPr>
              <w:t>SARI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color w:val="000000"/>
                <w:spacing w:val="0"/>
                <w:w w:val="100"/>
              </w:rPr>
            </w:r>
          </w:p>
        </w:tc>
      </w:tr>
    </w:tbl>
    <w:p>
      <w:pPr>
        <w:spacing w:before="0" w:after="0" w:line="205" w:lineRule="exact"/>
        <w:ind w:left="38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Bildirile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Adre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:Umurcalı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Mahallesi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Keme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Mevkii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98"/>
        </w:rPr>
        <w:t>Kira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10"/>
          <w:w w:val="98"/>
        </w:rPr>
        <w:t>z</w:t>
      </w:r>
      <w:r>
        <w:rPr>
          <w:rFonts w:ascii="Arial" w:hAnsi="Arial" w:cs="Arial" w:eastAsia="Arial"/>
          <w:sz w:val="20"/>
          <w:szCs w:val="20"/>
          <w:color w:val="4D4F4F"/>
          <w:spacing w:val="0"/>
          <w:w w:val="98"/>
          <w:i/>
        </w:rPr>
        <w:t>1</w:t>
      </w:r>
      <w:r>
        <w:rPr>
          <w:rFonts w:ascii="Arial" w:hAnsi="Arial" w:cs="Arial" w:eastAsia="Arial"/>
          <w:sz w:val="20"/>
          <w:szCs w:val="20"/>
          <w:color w:val="4D4F4F"/>
          <w:spacing w:val="-19"/>
          <w:w w:val="9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İZMİR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27" w:lineRule="exact"/>
        <w:ind w:left="382" w:right="-20"/>
        <w:jc w:val="left"/>
        <w:tabs>
          <w:tab w:pos="17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9.440001pt;margin-top:.899895pt;width:570.239985pt;height:.1pt;mso-position-horizontal-relative:page;mso-position-vertical-relative:paragraph;z-index:-7373" coordorigin="389,18" coordsize="11405,2">
            <v:shape style="position:absolute;left:389;top:18;width:11405;height:2" coordorigin="389,18" coordsize="11405,0" path="m389,18l11794,18e" filled="f" stroked="t" strokeweight=".72pt" strokecolor="#2F3434">
              <v:path arrowok="t"/>
            </v:shape>
          </v:group>
          <w10:wrap type="none"/>
        </w:pict>
      </w:r>
      <w:r>
        <w:rPr/>
        <w:pict>
          <v:group style="position:absolute;margin-left:19.440001pt;margin-top:12.959895pt;width:570.239985pt;height:.1pt;mso-position-horizontal-relative:page;mso-position-vertical-relative:paragraph;z-index:-7372" coordorigin="389,259" coordsize="11405,2">
            <v:shape style="position:absolute;left:389;top:259;width:11405;height:2" coordorigin="389,259" coordsize="11405,0" path="m389,259l11794,259e" filled="f" stroked="t" strokeweight=".72pt" strokecolor="#3B3F3F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"/>
        </w:rPr>
        <w:t>Doğru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-1"/>
        </w:rPr>
        <w:t>Adres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"/>
        </w:rPr>
        <w:t>:Umurcalı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-1"/>
        </w:rPr>
        <w:t>Mahallesi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-1"/>
        </w:rPr>
        <w:t>Keme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"/>
        </w:rPr>
        <w:t>Mevkii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99"/>
          <w:position w:val="-1"/>
        </w:rPr>
        <w:t>Kiraz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3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4D4F4F"/>
          <w:spacing w:val="0"/>
          <w:w w:val="87"/>
          <w:i/>
          <w:position w:val="-1"/>
        </w:rPr>
        <w:t>1</w:t>
      </w:r>
      <w:r>
        <w:rPr>
          <w:rFonts w:ascii="Arial" w:hAnsi="Arial" w:cs="Arial" w:eastAsia="Arial"/>
          <w:sz w:val="20"/>
          <w:szCs w:val="20"/>
          <w:color w:val="4D4F4F"/>
          <w:spacing w:val="-6"/>
          <w:w w:val="87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-1"/>
        </w:rPr>
        <w:t>İZMİR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</w:sectPr>
      </w:pPr>
      <w:rPr/>
    </w:p>
    <w:p>
      <w:pPr>
        <w:spacing w:before="9" w:after="0" w:line="240" w:lineRule="auto"/>
        <w:ind w:left="382" w:right="-7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7.459999pt;margin-top:12.085958pt;width:573.299985pt;height:637.199982pt;mso-position-horizontal-relative:page;mso-position-vertical-relative:paragraph;z-index:-7370" coordorigin="349,242" coordsize="11466,12744">
            <v:group style="position:absolute;left:389;top:253;width:3672;height:2" coordorigin="389,253" coordsize="3672,2">
              <v:shape style="position:absolute;left:389;top:253;width:3672;height:2" coordorigin="389,253" coordsize="3672,0" path="m389,253l4061,253e" filled="f" stroked="t" strokeweight=".72pt" strokecolor="#3B3F3F">
                <v:path arrowok="t"/>
              </v:shape>
            </v:group>
            <v:group style="position:absolute;left:389;top:271;width:11405;height:2" coordorigin="389,271" coordsize="11405,2">
              <v:shape style="position:absolute;left:389;top:271;width:11405;height:2" coordorigin="389,271" coordsize="11405,0" path="m389,271l11794,271e" filled="f" stroked="t" strokeweight=".72pt" strokecolor="#383B3F">
                <v:path arrowok="t"/>
              </v:shape>
            </v:group>
            <v:group style="position:absolute;left:3910;top:249;width:2;height:749" coordorigin="3910,249" coordsize="2,749">
              <v:shape style="position:absolute;left:3910;top:249;width:2;height:749" coordorigin="3910,249" coordsize="0,749" path="m3910,998l3910,249e" filled="f" stroked="t" strokeweight=".72pt" strokecolor="#383838">
                <v:path arrowok="t"/>
              </v:shape>
            </v:group>
            <v:group style="position:absolute;left:7024;top:256;width:2;height:461" coordorigin="7024,256" coordsize="2,461">
              <v:shape style="position:absolute;left:7024;top:256;width:2;height:461" coordorigin="7024,256" coordsize="0,461" path="m7024,717l7024,256e" filled="f" stroked="t" strokeweight=".36pt" strokecolor="#232323">
                <v:path arrowok="t"/>
              </v:shape>
            </v:group>
            <v:group style="position:absolute;left:6998;top:681;width:2318;height:2" coordorigin="6998,681" coordsize="2318,2">
              <v:shape style="position:absolute;left:6998;top:681;width:2318;height:2" coordorigin="6998,681" coordsize="2318,0" path="m6998,681l9317,681e" filled="f" stroked="t" strokeweight=".36pt" strokecolor="#545454">
                <v:path arrowok="t"/>
              </v:shape>
            </v:group>
            <v:group style="position:absolute;left:3902;top:681;width:2642;height:2" coordorigin="3902,681" coordsize="2642,2">
              <v:shape style="position:absolute;left:3902;top:681;width:2642;height:2" coordorigin="3902,681" coordsize="2642,0" path="m3902,681l6545,681e" filled="f" stroked="t" strokeweight=".72pt" strokecolor="#4B4B4B">
                <v:path arrowok="t"/>
              </v:shape>
            </v:group>
            <v:group style="position:absolute;left:6422;top:681;width:605;height:2" coordorigin="6422,681" coordsize="605,2">
              <v:shape style="position:absolute;left:6422;top:681;width:605;height:2" coordorigin="6422,681" coordsize="605,0" path="m6422,681l7027,681e" filled="f" stroked="t" strokeweight=".36pt" strokecolor="#777777">
                <v:path arrowok="t"/>
              </v:shape>
            </v:group>
            <v:group style="position:absolute;left:9310;top:681;width:1022;height:2" coordorigin="9310,681" coordsize="1022,2">
              <v:shape style="position:absolute;left:9310;top:681;width:1022;height:2" coordorigin="9310,681" coordsize="1022,0" path="m9310,681l10332,681e" filled="f" stroked="t" strokeweight=".36pt" strokecolor="#000000">
                <v:path arrowok="t"/>
              </v:shape>
            </v:group>
            <v:group style="position:absolute;left:382;top:991;width:5803;height:2" coordorigin="382,991" coordsize="5803,2">
              <v:shape style="position:absolute;left:382;top:991;width:5803;height:2" coordorigin="382,991" coordsize="5803,0" path="m382,991l6185,991e" filled="f" stroked="t" strokeweight=".72pt" strokecolor="#3B3F3F">
                <v:path arrowok="t"/>
              </v:shape>
            </v:group>
            <v:group style="position:absolute;left:6048;top:991;width:432;height:2" coordorigin="6048,991" coordsize="432,2">
              <v:shape style="position:absolute;left:6048;top:991;width:432;height:2" coordorigin="6048,991" coordsize="432,0" path="m6048,991l6480,991e" filled="f" stroked="t" strokeweight="1.44pt" strokecolor="#576060">
                <v:path arrowok="t"/>
              </v:shape>
            </v:group>
            <v:group style="position:absolute;left:6422;top:991;width:3888;height:2" coordorigin="6422,991" coordsize="3888,2">
              <v:shape style="position:absolute;left:6422;top:991;width:3888;height:2" coordorigin="6422,991" coordsize="3888,0" path="m6422,991l10310,991e" filled="f" stroked="t" strokeweight="1.08pt" strokecolor="#3F4444">
                <v:path arrowok="t"/>
              </v:shape>
            </v:group>
            <v:group style="position:absolute;left:7020;top:623;width:2;height:382" coordorigin="7020,623" coordsize="2,382">
              <v:shape style="position:absolute;left:7020;top:623;width:2;height:382" coordorigin="7020,623" coordsize="0,382" path="m7020,1005l7020,623e" filled="f" stroked="t" strokeweight=".72pt" strokecolor="#3F3F3F">
                <v:path arrowok="t"/>
              </v:shape>
            </v:group>
            <v:group style="position:absolute;left:6970;top:998;width:4687;height:2" coordorigin="6970,998" coordsize="4687,2">
              <v:shape style="position:absolute;left:6970;top:998;width:4687;height:2" coordorigin="6970,998" coordsize="4687,0" path="m6970,998l11657,998e" filled="f" stroked="t" strokeweight=".72pt" strokecolor="#383B3B">
                <v:path arrowok="t"/>
              </v:shape>
            </v:group>
            <v:group style="position:absolute;left:382;top:1261;width:4601;height:2" coordorigin="382,1261" coordsize="4601,2">
              <v:shape style="position:absolute;left:382;top:1261;width:4601;height:2" coordorigin="382,1261" coordsize="4601,0" path="m382,1261l4982,1261e" filled="f" stroked="t" strokeweight=".72pt" strokecolor="#3B3B3B">
                <v:path arrowok="t"/>
              </v:shape>
            </v:group>
            <v:group style="position:absolute;left:4918;top:1268;width:310;height:2" coordorigin="4918,1268" coordsize="310,2">
              <v:shape style="position:absolute;left:4918;top:1268;width:310;height:2" coordorigin="4918,1268" coordsize="310,0" path="m4918,1268l5227,1268e" filled="f" stroked="t" strokeweight=".36pt" strokecolor="#232323">
                <v:path arrowok="t"/>
              </v:shape>
            </v:group>
            <v:group style="position:absolute;left:5162;top:1275;width:6638;height:2" coordorigin="5162,1275" coordsize="6638,2">
              <v:shape style="position:absolute;left:5162;top:1275;width:6638;height:2" coordorigin="5162,1275" coordsize="6638,0" path="m5162,1275l11801,1275e" filled="f" stroked="t" strokeweight=".72pt" strokecolor="#3B3B3B">
                <v:path arrowok="t"/>
              </v:shape>
            </v:group>
            <v:group style="position:absolute;left:2398;top:976;width:2;height:554" coordorigin="2398,976" coordsize="2,554">
              <v:shape style="position:absolute;left:2398;top:976;width:2;height:554" coordorigin="2398,976" coordsize="0,554" path="m2398,1531l2398,976e" filled="f" stroked="t" strokeweight=".36pt" strokecolor="#282828">
                <v:path arrowok="t"/>
              </v:shape>
            </v:group>
            <v:group style="position:absolute;left:2390;top:1516;width:9410;height:2" coordorigin="2390,1516" coordsize="9410,2">
              <v:shape style="position:absolute;left:2390;top:1516;width:9410;height:2" coordorigin="2390,1516" coordsize="9410,0" path="m2390,1516l11801,1516e" filled="f" stroked="t" strokeweight=".72pt" strokecolor="#383B3B">
                <v:path arrowok="t"/>
              </v:shape>
            </v:group>
            <v:group style="position:absolute;left:5112;top:1513;width:734;height:2" coordorigin="5112,1513" coordsize="734,2">
              <v:shape style="position:absolute;left:5112;top:1513;width:734;height:2" coordorigin="5112,1513" coordsize="734,0" path="m5112,1513l5846,1513e" filled="f" stroked="t" strokeweight="1.08pt" strokecolor="#4F5454">
                <v:path arrowok="t"/>
              </v:shape>
            </v:group>
            <v:group style="position:absolute;left:2398;top:1444;width:2;height:2002" coordorigin="2398,1444" coordsize="2,2002">
              <v:shape style="position:absolute;left:2398;top:1444;width:2;height:2002" coordorigin="2398,1444" coordsize="0,2002" path="m2398,3446l2398,1444e" filled="f" stroked="t" strokeweight=".72pt" strokecolor="#444444">
                <v:path arrowok="t"/>
              </v:shape>
            </v:group>
            <v:group style="position:absolute;left:4961;top:1502;width:2;height:2167" coordorigin="4961,1502" coordsize="2,2167">
              <v:shape style="position:absolute;left:4961;top:1502;width:2;height:2167" coordorigin="4961,1502" coordsize="0,2167" path="m4961,3669l4961,1502e" filled="f" stroked="t" strokeweight=".72pt" strokecolor="#383B38">
                <v:path arrowok="t"/>
              </v:shape>
            </v:group>
            <v:group style="position:absolute;left:4954;top:1995;width:6847;height:2" coordorigin="4954,1995" coordsize="6847,2">
              <v:shape style="position:absolute;left:4954;top:1995;width:6847;height:2" coordorigin="4954,1995" coordsize="6847,0" path="m4954,1995l11801,1995e" filled="f" stroked="t" strokeweight=".72pt" strokecolor="#343838">
                <v:path arrowok="t"/>
              </v:shape>
            </v:group>
            <v:group style="position:absolute;left:7877;top:1509;width:2;height:490" coordorigin="7877,1509" coordsize="2,490">
              <v:shape style="position:absolute;left:7877;top:1509;width:2;height:490" coordorigin="7877,1509" coordsize="0,490" path="m7877,1999l7877,1509e" filled="f" stroked="t" strokeweight=".72pt" strokecolor="#2F2F2F">
                <v:path arrowok="t"/>
              </v:shape>
            </v:group>
            <v:group style="position:absolute;left:4954;top:2240;width:6840;height:2" coordorigin="4954,2240" coordsize="6840,2">
              <v:shape style="position:absolute;left:4954;top:2240;width:6840;height:2" coordorigin="4954,2240" coordsize="6840,0" path="m4954,2240l11794,2240e" filled="f" stroked="t" strokeweight=".72pt" strokecolor="#343838">
                <v:path arrowok="t"/>
              </v:shape>
            </v:group>
            <v:group style="position:absolute;left:4954;top:2477;width:6840;height:2" coordorigin="4954,2477" coordsize="6840,2">
              <v:shape style="position:absolute;left:4954;top:2477;width:6840;height:2" coordorigin="4954,2477" coordsize="6840,0" path="m4954,2477l11794,2477e" filled="f" stroked="t" strokeweight=".72pt" strokecolor="#444848">
                <v:path arrowok="t"/>
              </v:shape>
            </v:group>
            <v:group style="position:absolute;left:2390;top:2719;width:9403;height:2" coordorigin="2390,2719" coordsize="9403,2">
              <v:shape style="position:absolute;left:2390;top:2719;width:9403;height:2" coordorigin="2390,2719" coordsize="9403,0" path="m2390,2719l11794,2719e" filled="f" stroked="t" strokeweight=".72pt" strokecolor="#383B3B">
                <v:path arrowok="t"/>
              </v:shape>
            </v:group>
            <v:group style="position:absolute;left:785;top:2956;width:11009;height:2" coordorigin="785,2956" coordsize="11009,2">
              <v:shape style="position:absolute;left:785;top:2956;width:11009;height:2" coordorigin="785,2956" coordsize="11009,0" path="m785,2956l11794,2956e" filled="f" stroked="t" strokeweight=".72pt" strokecolor="#444848">
                <v:path arrowok="t"/>
              </v:shape>
            </v:group>
            <v:group style="position:absolute;left:7877;top:2949;width:2;height:720" coordorigin="7877,2949" coordsize="2,720">
              <v:shape style="position:absolute;left:7877;top:2949;width:2;height:720" coordorigin="7877,2949" coordsize="0,720" path="m7877,3669l7877,2949e" filled="f" stroked="t" strokeweight=".72pt" strokecolor="#2F3434">
                <v:path arrowok="t"/>
              </v:shape>
            </v:group>
            <v:group style="position:absolute;left:2390;top:3424;width:9410;height:2" coordorigin="2390,3424" coordsize="9410,2">
              <v:shape style="position:absolute;left:2390;top:3424;width:9410;height:2" coordorigin="2390,3424" coordsize="9410,0" path="m2390,3424l11801,3424e" filled="f" stroked="t" strokeweight=".72pt" strokecolor="#3B3F3F">
                <v:path arrowok="t"/>
              </v:shape>
            </v:group>
            <v:group style="position:absolute;left:2394;top:3381;width:2;height:295" coordorigin="2394,3381" coordsize="2,295">
              <v:shape style="position:absolute;left:2394;top:3381;width:2;height:295" coordorigin="2394,3381" coordsize="0,295" path="m2394,3676l2394,3381e" filled="f" stroked="t" strokeweight=".72pt" strokecolor="#282828">
                <v:path arrowok="t"/>
              </v:shape>
            </v:group>
            <v:group style="position:absolute;left:2390;top:3665;width:9410;height:2" coordorigin="2390,3665" coordsize="9410,2">
              <v:shape style="position:absolute;left:2390;top:3665;width:9410;height:2" coordorigin="2390,3665" coordsize="9410,0" path="m2390,3665l11801,3665e" filled="f" stroked="t" strokeweight=".72pt" strokecolor="#3B4444">
                <v:path arrowok="t"/>
              </v:shape>
            </v:group>
            <v:group style="position:absolute;left:374;top:3899;width:11426;height:2" coordorigin="374,3899" coordsize="11426,2">
              <v:shape style="position:absolute;left:374;top:3899;width:11426;height:2" coordorigin="374,3899" coordsize="11426,0" path="m374,3899l11801,3899e" filled="f" stroked="t" strokeweight=".72pt" strokecolor="#4B4F54">
                <v:path arrowok="t"/>
              </v:shape>
            </v:group>
            <v:group style="position:absolute;left:2390;top:3619;width:2;height:2311" coordorigin="2390,3619" coordsize="2,2311">
              <v:shape style="position:absolute;left:2390;top:3619;width:2;height:2311" coordorigin="2390,3619" coordsize="0,2311" path="m2390,5930l2390,3619e" filled="f" stroked="t" strokeweight=".72pt" strokecolor="#484848">
                <v:path arrowok="t"/>
              </v:shape>
            </v:group>
            <v:group style="position:absolute;left:7834;top:3899;width:3967;height:2" coordorigin="7834,3899" coordsize="3967,2">
              <v:shape style="position:absolute;left:7834;top:3899;width:3967;height:2" coordorigin="7834,3899" coordsize="3967,0" path="m7834,3899l11801,3899e" filled="f" stroked="t" strokeweight=".72pt" strokecolor="#484B4F">
                <v:path arrowok="t"/>
              </v:shape>
            </v:group>
            <v:group style="position:absolute;left:374;top:4371;width:11419;height:2" coordorigin="374,4371" coordsize="11419,2">
              <v:shape style="position:absolute;left:374;top:4371;width:11419;height:2" coordorigin="374,4371" coordsize="11419,0" path="m374,4371l11794,4371e" filled="f" stroked="t" strokeweight=".72pt" strokecolor="#4F5457">
                <v:path arrowok="t"/>
              </v:shape>
            </v:group>
            <v:group style="position:absolute;left:4957;top:4367;width:2;height:526" coordorigin="4957,4367" coordsize="2,526">
              <v:shape style="position:absolute;left:4957;top:4367;width:2;height:526" coordorigin="4957,4367" coordsize="0,526" path="m4957,4893l4957,4367e" filled="f" stroked="t" strokeweight=".36pt" strokecolor="#232323">
                <v:path arrowok="t"/>
              </v:shape>
            </v:group>
            <v:group style="position:absolute;left:4954;top:4616;width:6840;height:2" coordorigin="4954,4616" coordsize="6840,2">
              <v:shape style="position:absolute;left:4954;top:4616;width:6840;height:2" coordorigin="4954,4616" coordsize="6840,0" path="m4954,4616l11794,4616e" filled="f" stroked="t" strokeweight=".72pt" strokecolor="#4B4F4F">
                <v:path arrowok="t"/>
              </v:shape>
            </v:group>
            <v:group style="position:absolute;left:4954;top:4861;width:6840;height:2" coordorigin="4954,4861" coordsize="6840,2">
              <v:shape style="position:absolute;left:4954;top:4861;width:6840;height:2" coordorigin="4954,4861" coordsize="6840,0" path="m4954,4861l11794,4861e" filled="f" stroked="t" strokeweight=".72pt" strokecolor="#44484B">
                <v:path arrowok="t"/>
              </v:shape>
            </v:group>
            <v:group style="position:absolute;left:374;top:5102;width:11419;height:2" coordorigin="374,5102" coordsize="11419,2">
              <v:shape style="position:absolute;left:374;top:5102;width:11419;height:2" coordorigin="374,5102" coordsize="11419,0" path="m374,5102l11794,5102e" filled="f" stroked="t" strokeweight=".72pt" strokecolor="#444848">
                <v:path arrowok="t"/>
              </v:shape>
            </v:group>
            <v:group style="position:absolute;left:2851;top:5095;width:238;height:2" coordorigin="2851,5095" coordsize="238,2">
              <v:shape style="position:absolute;left:2851;top:5095;width:238;height:2" coordorigin="2851,5095" coordsize="238,0" path="m2851,5095l3089,5095e" filled="f" stroked="t" strokeweight=".72pt" strokecolor="#545757">
                <v:path arrowok="t"/>
              </v:shape>
            </v:group>
            <v:group style="position:absolute;left:4954;top:4828;width:2;height:281" coordorigin="4954,4828" coordsize="2,281">
              <v:shape style="position:absolute;left:4954;top:4828;width:2;height:281" coordorigin="4954,4828" coordsize="0,281" path="m4954,5109l4954,4828e" filled="f" stroked="t" strokeweight=".72pt" strokecolor="#3F3F3F">
                <v:path arrowok="t"/>
              </v:shape>
            </v:group>
            <v:group style="position:absolute;left:374;top:5905;width:11426;height:2" coordorigin="374,5905" coordsize="11426,2">
              <v:shape style="position:absolute;left:374;top:5905;width:11426;height:2" coordorigin="374,5905" coordsize="11426,0" path="m374,5905l11801,5905e" filled="f" stroked="t" strokeweight=".72pt" strokecolor="#484B4B">
                <v:path arrowok="t"/>
              </v:shape>
            </v:group>
            <v:group style="position:absolute;left:1109;top:5905;width:1044;height:2" coordorigin="1109,5905" coordsize="1044,2">
              <v:shape style="position:absolute;left:1109;top:5905;width:1044;height:2" coordorigin="1109,5905" coordsize="1044,0" path="m1109,5905l2153,5905e" filled="f" stroked="t" strokeweight="1.08pt" strokecolor="#575B60">
                <v:path arrowok="t"/>
              </v:shape>
            </v:group>
            <v:group style="position:absolute;left:2387;top:5858;width:2;height:1188" coordorigin="2387,5858" coordsize="2,1188">
              <v:shape style="position:absolute;left:2387;top:5858;width:2;height:1188" coordorigin="2387,5858" coordsize="0,1188" path="m2387,7046l2387,5858e" filled="f" stroked="t" strokeweight=".72pt" strokecolor="#232323">
                <v:path arrowok="t"/>
              </v:shape>
            </v:group>
            <v:group style="position:absolute;left:374;top:6751;width:317;height:2" coordorigin="374,6751" coordsize="317,2">
              <v:shape style="position:absolute;left:374;top:6751;width:317;height:2" coordorigin="374,6751" coordsize="317,0" path="m374,6751l691,6751e" filled="f" stroked="t" strokeweight=".72pt" strokecolor="#484848">
                <v:path arrowok="t"/>
              </v:shape>
            </v:group>
            <v:group style="position:absolute;left:374;top:6747;width:11426;height:2" coordorigin="374,6747" coordsize="11426,2">
              <v:shape style="position:absolute;left:374;top:6747;width:11426;height:2" coordorigin="374,6747" coordsize="11426,0" path="m374,6747l11801,6747e" filled="f" stroked="t" strokeweight=".72pt" strokecolor="#343838">
                <v:path arrowok="t"/>
              </v:shape>
            </v:group>
            <v:group style="position:absolute;left:374;top:6988;width:8208;height:2" coordorigin="374,6988" coordsize="8208,2">
              <v:shape style="position:absolute;left:374;top:6988;width:8208;height:2" coordorigin="374,6988" coordsize="8208,0" path="m374,6988l8582,6988e" filled="f" stroked="t" strokeweight=".72pt" strokecolor="#2F3434">
                <v:path arrowok="t"/>
              </v:shape>
            </v:group>
            <v:group style="position:absolute;left:7834;top:6985;width:3967;height:2" coordorigin="7834,6985" coordsize="3967,2">
              <v:shape style="position:absolute;left:7834;top:6985;width:3967;height:2" coordorigin="7834,6985" coordsize="3967,0" path="m7834,6985l11801,6985e" filled="f" stroked="t" strokeweight=".72pt" strokecolor="#444848">
                <v:path arrowok="t"/>
              </v:shape>
            </v:group>
            <v:group style="position:absolute;left:374;top:7229;width:11426;height:2" coordorigin="374,7229" coordsize="11426,2">
              <v:shape style="position:absolute;left:374;top:7229;width:11426;height:2" coordorigin="374,7229" coordsize="11426,0" path="m374,7229l11801,7229e" filled="f" stroked="t" strokeweight=".72pt" strokecolor="#3F4444">
                <v:path arrowok="t"/>
              </v:shape>
            </v:group>
            <v:group style="position:absolute;left:655;top:7751;width:1044;height:2" coordorigin="655,7751" coordsize="1044,2">
              <v:shape style="position:absolute;left:655;top:7751;width:1044;height:2" coordorigin="655,7751" coordsize="1044,0" path="m655,7751l1699,7751e" filled="f" stroked="t" strokeweight=".36pt" strokecolor="#7C7C7C">
                <v:path arrowok="t"/>
              </v:shape>
            </v:group>
            <v:group style="position:absolute;left:1699;top:7751;width:425;height:2" coordorigin="1699,7751" coordsize="425,2">
              <v:shape style="position:absolute;left:1699;top:7751;width:425;height:2" coordorigin="1699,7751" coordsize="425,0" path="m1699,7751l2124,7751e" filled="f" stroked="t" strokeweight=".36pt" strokecolor="#000000">
                <v:path arrowok="t"/>
              </v:shape>
            </v:group>
            <v:group style="position:absolute;left:2117;top:7751;width:763;height:2" coordorigin="2117,7751" coordsize="763,2">
              <v:shape style="position:absolute;left:2117;top:7751;width:763;height:2" coordorigin="2117,7751" coordsize="763,0" path="m2117,7751l2880,7751e" filled="f" stroked="t" strokeweight=".36pt" strokecolor="#4B4B4B">
                <v:path arrowok="t"/>
              </v:shape>
            </v:group>
            <v:group style="position:absolute;left:2880;top:7751;width:180;height:2" coordorigin="2880,7751" coordsize="180,2">
              <v:shape style="position:absolute;left:2880;top:7751;width:180;height:2" coordorigin="2880,7751" coordsize="180,0" path="m2880,7751l3060,7751e" filled="f" stroked="t" strokeweight=".36pt" strokecolor="#000000">
                <v:path arrowok="t"/>
              </v:shape>
            </v:group>
            <v:group style="position:absolute;left:3053;top:7751;width:850;height:2" coordorigin="3053,7751" coordsize="850,2">
              <v:shape style="position:absolute;left:3053;top:7751;width:850;height:2" coordorigin="3053,7751" coordsize="850,0" path="m3053,7751l3902,7751e" filled="f" stroked="t" strokeweight=".36pt" strokecolor="#4B4B4B">
                <v:path arrowok="t"/>
              </v:shape>
            </v:group>
            <v:group style="position:absolute;left:3902;top:7751;width:619;height:2" coordorigin="3902,7751" coordsize="619,2">
              <v:shape style="position:absolute;left:3902;top:7751;width:619;height:2" coordorigin="3902,7751" coordsize="619,0" path="m3902,7751l4522,7751e" filled="f" stroked="t" strokeweight=".36pt" strokecolor="#747777">
                <v:path arrowok="t"/>
              </v:shape>
            </v:group>
            <v:group style="position:absolute;left:4522;top:7751;width:1562;height:2" coordorigin="4522,7751" coordsize="1562,2">
              <v:shape style="position:absolute;left:4522;top:7751;width:1562;height:2" coordorigin="4522,7751" coordsize="1562,0" path="m4522,7751l6084,7751e" filled="f" stroked="t" strokeweight=".36pt" strokecolor="#000000">
                <v:path arrowok="t"/>
              </v:shape>
            </v:group>
            <v:group style="position:absolute;left:6077;top:7751;width:1325;height:2" coordorigin="6077,7751" coordsize="1325,2">
              <v:shape style="position:absolute;left:6077;top:7751;width:1325;height:2" coordorigin="6077,7751" coordsize="1325,0" path="m6077,7751l7402,7751e" filled="f" stroked="t" strokeweight=".36pt" strokecolor="#343838">
                <v:path arrowok="t"/>
              </v:shape>
            </v:group>
            <v:group style="position:absolute;left:7402;top:7751;width:4406;height:2" coordorigin="7402,7751" coordsize="4406,2">
              <v:shape style="position:absolute;left:7402;top:7751;width:4406;height:2" coordorigin="7402,7751" coordsize="4406,0" path="m7402,7751l11808,7751e" filled="f" stroked="t" strokeweight=".36pt" strokecolor="#000000">
                <v:path arrowok="t"/>
              </v:shape>
            </v:group>
            <v:group style="position:absolute;left:367;top:7946;width:1361;height:2" coordorigin="367,7946" coordsize="1361,2">
              <v:shape style="position:absolute;left:367;top:7946;width:1361;height:2" coordorigin="367,7946" coordsize="1361,0" path="m367,7946l1728,7946e" filled="f" stroked="t" strokeweight=".72pt" strokecolor="#343434">
                <v:path arrowok="t"/>
              </v:shape>
            </v:group>
            <v:group style="position:absolute;left:1670;top:7939;width:10138;height:2" coordorigin="1670,7939" coordsize="10138,2">
              <v:shape style="position:absolute;left:1670;top:7939;width:10138;height:2" coordorigin="1670,7939" coordsize="10138,0" path="m1670,7939l11808,7939e" filled="f" stroked="t" strokeweight=".72pt" strokecolor="#3B3F3F">
                <v:path arrowok="t"/>
              </v:shape>
            </v:group>
            <v:group style="position:absolute;left:353;top:8284;width:778;height:2" coordorigin="353,8284" coordsize="778,2">
              <v:shape style="position:absolute;left:353;top:8284;width:778;height:2" coordorigin="353,8284" coordsize="778,0" path="m353,8284l1130,8284e" filled="f" stroked="t" strokeweight=".36pt" strokecolor="#808080">
                <v:path arrowok="t"/>
              </v:shape>
            </v:group>
            <v:group style="position:absolute;left:1141;top:7939;width:2;height:1246" coordorigin="1141,7939" coordsize="2,1246">
              <v:shape style="position:absolute;left:1141;top:7939;width:2;height:1246" coordorigin="1141,7939" coordsize="0,1246" path="m1141,9184l1141,7939e" filled="f" stroked="t" strokeweight=".36pt" strokecolor="#232323">
                <v:path arrowok="t"/>
              </v:shape>
            </v:group>
            <v:group style="position:absolute;left:1116;top:8284;width:3406;height:2" coordorigin="1116,8284" coordsize="3406,2">
              <v:shape style="position:absolute;left:1116;top:8284;width:3406;height:2" coordorigin="1116,8284" coordsize="3406,0" path="m1116,8284l4522,8284e" filled="f" stroked="t" strokeweight=".36pt" strokecolor="#4B4B48">
                <v:path arrowok="t"/>
              </v:shape>
            </v:group>
            <v:group style="position:absolute;left:4522;top:8284;width:2491;height:2" coordorigin="4522,8284" coordsize="2491,2">
              <v:shape style="position:absolute;left:4522;top:8284;width:2491;height:2" coordorigin="4522,8284" coordsize="2491,0" path="m4522,8284l7013,8284e" filled="f" stroked="t" strokeweight=".36pt" strokecolor="#000000">
                <v:path arrowok="t"/>
              </v:shape>
            </v:group>
            <v:group style="position:absolute;left:7006;top:8284;width:403;height:2" coordorigin="7006,8284" coordsize="403,2">
              <v:shape style="position:absolute;left:7006;top:8284;width:403;height:2" coordorigin="7006,8284" coordsize="403,0" path="m7006,8284l7409,8284e" filled="f" stroked="t" strokeweight=".36pt" strokecolor="#747474">
                <v:path arrowok="t"/>
              </v:shape>
            </v:group>
            <v:group style="position:absolute;left:7416;top:7931;width:2;height:5033" coordorigin="7416,7931" coordsize="2,5033">
              <v:shape style="position:absolute;left:7416;top:7931;width:2;height:5033" coordorigin="7416,7931" coordsize="0,5033" path="m7416,12964l7416,7931e" filled="f" stroked="t" strokeweight=".72pt" strokecolor="#3B3B3B">
                <v:path arrowok="t"/>
              </v:shape>
            </v:group>
            <v:group style="position:absolute;left:7394;top:8284;width:475;height:2" coordorigin="7394,8284" coordsize="475,2">
              <v:shape style="position:absolute;left:7394;top:8284;width:475;height:2" coordorigin="7394,8284" coordsize="475,0" path="m7394,8284l7870,8284e" filled="f" stroked="t" strokeweight=".36pt" strokecolor="#3B3B3B">
                <v:path arrowok="t"/>
              </v:shape>
            </v:group>
            <v:group style="position:absolute;left:7862;top:8284;width:3946;height:2" coordorigin="7862,8284" coordsize="3946,2">
              <v:shape style="position:absolute;left:7862;top:8284;width:3946;height:2" coordorigin="7862,8284" coordsize="3946,0" path="m7862,8284l11808,8284e" filled="f" stroked="t" strokeweight=".36pt" strokecolor="#000000">
                <v:path arrowok="t"/>
              </v:shape>
            </v:group>
            <v:group style="position:absolute;left:1717;top:7931;width:2;height:994" coordorigin="1717,7931" coordsize="2,994">
              <v:shape style="position:absolute;left:1717;top:7931;width:2;height:994" coordorigin="1717,7931" coordsize="0,994" path="m1717,8925l1717,7931e" filled="f" stroked="t" strokeweight=".72pt" strokecolor="#444844">
                <v:path arrowok="t"/>
              </v:shape>
            </v:group>
            <v:group style="position:absolute;left:1717;top:8860;width:2;height:230" coordorigin="1717,8860" coordsize="2,230">
              <v:shape style="position:absolute;left:1717;top:8860;width:2;height:230" coordorigin="1717,8860" coordsize="0,230" path="m1717,9091l1717,8860e" filled="f" stroked="t" strokeweight=".36pt" strokecolor="#1C1C1C">
                <v:path arrowok="t"/>
              </v:shape>
            </v:group>
            <v:group style="position:absolute;left:1714;top:9033;width:2;height:2030" coordorigin="1714,9033" coordsize="2,2030">
              <v:shape style="position:absolute;left:1714;top:9033;width:2;height:2030" coordorigin="1714,9033" coordsize="0,2030" path="m1714,11063l1714,9033e" filled="f" stroked="t" strokeweight=".72pt" strokecolor="#383838">
                <v:path arrowok="t"/>
              </v:shape>
            </v:group>
            <v:group style="position:absolute;left:1138;top:9119;width:2;height:2016" coordorigin="1138,9119" coordsize="2,2016">
              <v:shape style="position:absolute;left:1138;top:9119;width:2;height:2016" coordorigin="1138,9119" coordsize="0,2016" path="m1138,11135l1138,9119e" filled="f" stroked="t" strokeweight=".72pt" strokecolor="#4B4B4B">
                <v:path arrowok="t"/>
              </v:shape>
            </v:group>
            <v:group style="position:absolute;left:2380;top:1927;width:2;height:11052" coordorigin="2380,1927" coordsize="2,11052">
              <v:shape style="position:absolute;left:2380;top:1927;width:2;height:11052" coordorigin="2380,1927" coordsize="0,11052" path="m2380,12979l2380,1927e" filled="f" stroked="t" strokeweight=".72pt" strokecolor="#3B3B3B">
                <v:path arrowok="t"/>
              </v:shape>
            </v:group>
            <v:group style="position:absolute;left:2380;top:9739;width:2;height:403" coordorigin="2380,9739" coordsize="2,403">
              <v:shape style="position:absolute;left:2380;top:9739;width:2;height:403" coordorigin="2380,9739" coordsize="0,403" path="m2380,10142l2380,9739e" filled="f" stroked="t" strokeweight=".36pt" strokecolor="#181818">
                <v:path arrowok="t"/>
              </v:shape>
            </v:group>
            <v:group style="position:absolute;left:353;top:10336;width:310;height:2" coordorigin="353,10336" coordsize="310,2">
              <v:shape style="position:absolute;left:353;top:10336;width:310;height:2" coordorigin="353,10336" coordsize="310,0" path="m353,10336l662,10336e" filled="f" stroked="t" strokeweight=".36pt" strokecolor="#000000">
                <v:path arrowok="t"/>
              </v:shape>
            </v:group>
            <v:group style="position:absolute;left:655;top:10336;width:475;height:2" coordorigin="655,10336" coordsize="475,2">
              <v:shape style="position:absolute;left:655;top:10336;width:475;height:2" coordorigin="655,10336" coordsize="475,0" path="m655,10336l1130,10336e" filled="f" stroked="t" strokeweight=".36pt" strokecolor="#575757">
                <v:path arrowok="t"/>
              </v:shape>
            </v:group>
            <v:group style="position:absolute;left:1116;top:10336;width:590;height:2" coordorigin="1116,10336" coordsize="590,2">
              <v:shape style="position:absolute;left:1116;top:10336;width:590;height:2" coordorigin="1116,10336" coordsize="590,0" path="m1116,10336l1706,10336e" filled="f" stroked="t" strokeweight=".36pt" strokecolor="#444444">
                <v:path arrowok="t"/>
              </v:shape>
            </v:group>
            <v:group style="position:absolute;left:1692;top:10336;width:432;height:2" coordorigin="1692,10336" coordsize="432,2">
              <v:shape style="position:absolute;left:1692;top:10336;width:432;height:2" coordorigin="1692,10336" coordsize="432,0" path="m1692,10336l2124,10336e" filled="f" stroked="t" strokeweight=".36pt" strokecolor="#2B2B2B">
                <v:path arrowok="t"/>
              </v:shape>
            </v:group>
            <v:group style="position:absolute;left:2117;top:10336;width:274;height:2" coordorigin="2117,10336" coordsize="274,2">
              <v:shape style="position:absolute;left:2117;top:10336;width:274;height:2" coordorigin="2117,10336" coordsize="274,0" path="m2117,10336l2390,10336e" filled="f" stroked="t" strokeweight=".36pt" strokecolor="#444444">
                <v:path arrowok="t"/>
              </v:shape>
            </v:group>
            <v:group style="position:absolute;left:2380;top:976;width:2;height:12002" coordorigin="2380,976" coordsize="2,12002">
              <v:shape style="position:absolute;left:2380;top:976;width:2;height:12002" coordorigin="2380,976" coordsize="0,12002" path="m2380,12979l2380,976e" filled="f" stroked="t" strokeweight=".72pt" strokecolor="#3F3F3F">
                <v:path arrowok="t"/>
              </v:shape>
            </v:group>
            <v:group style="position:absolute;left:9320;top:10300;width:2;height:158" coordorigin="9320,10300" coordsize="2,158">
              <v:shape style="position:absolute;left:9320;top:10300;width:2;height:158" coordorigin="9320,10300" coordsize="0,158" path="m9320,10459l9320,10300e" filled="f" stroked="t" strokeweight="1.08pt" strokecolor="#4F4BAC">
                <v:path arrowok="t"/>
              </v:shape>
            </v:group>
            <v:group style="position:absolute;left:9468;top:10178;width:2;height:281" coordorigin="9468,10178" coordsize="2,281">
              <v:shape style="position:absolute;left:9468;top:10178;width:2;height:281" coordorigin="9468,10178" coordsize="0,281" path="m9468,10459l9468,10178e" filled="f" stroked="t" strokeweight="1.8pt" strokecolor="#4F4B93">
                <v:path arrowok="t"/>
              </v:shape>
            </v:group>
            <v:group style="position:absolute;left:9616;top:10185;width:2;height:274" coordorigin="9616,10185" coordsize="2,274">
              <v:shape style="position:absolute;left:9616;top:10185;width:2;height:274" coordorigin="9616,10185" coordsize="0,274" path="m9616,10459l9616,10185e" filled="f" stroked="t" strokeweight="1.08pt" strokecolor="#4F4893">
                <v:path arrowok="t"/>
              </v:shape>
            </v:group>
            <v:group style="position:absolute;left:9896;top:10300;width:2;height:158" coordorigin="9896,10300" coordsize="2,158">
              <v:shape style="position:absolute;left:9896;top:10300;width:2;height:158" coordorigin="9896,10300" coordsize="0,158" path="m9896,10459l9896,10300e" filled="f" stroked="t" strokeweight="1.08pt" strokecolor="#443B8C">
                <v:path arrowok="t"/>
              </v:shape>
            </v:group>
            <v:group style="position:absolute;left:1134;top:11078;width:2;height:418" coordorigin="1134,11078" coordsize="2,418">
              <v:shape style="position:absolute;left:1134;top:11078;width:2;height:418" coordorigin="1134,11078" coordsize="0,418" path="m1134,11495l1134,11078e" filled="f" stroked="t" strokeweight=".36pt" strokecolor="#1F1F1F">
                <v:path arrowok="t"/>
              </v:shape>
            </v:group>
            <v:group style="position:absolute;left:1130;top:11431;width:2;height:122" coordorigin="1130,11431" coordsize="2,122">
              <v:shape style="position:absolute;left:1130;top:11431;width:2;height:122" coordorigin="1130,11431" coordsize="0,122" path="m1130,11553l1130,11431e" filled="f" stroked="t" strokeweight=".36pt" strokecolor="#343434">
                <v:path arrowok="t"/>
              </v:shape>
            </v:group>
            <v:group style="position:absolute;left:2372;top:11431;width:2;height:122" coordorigin="2372,11431" coordsize="2,122">
              <v:shape style="position:absolute;left:2372;top:11431;width:2;height:122" coordorigin="2372,11431" coordsize="0,122" path="m2372,11553l2372,11431e" filled="f" stroked="t" strokeweight=".36pt" strokecolor="#1C1C1C">
                <v:path arrowok="t"/>
              </v:shape>
            </v:group>
            <v:group style="position:absolute;left:1130;top:11488;width:2;height:1490" coordorigin="1130,11488" coordsize="2,1490">
              <v:shape style="position:absolute;left:1130;top:11488;width:2;height:1490" coordorigin="1130,11488" coordsize="0,1490" path="m1130,12979l1130,11488e" filled="f" stroked="t" strokeweight=".72pt" strokecolor="#4B4B4B">
                <v:path arrowok="t"/>
              </v:shape>
            </v:group>
            <v:group style="position:absolute;left:2369;top:11697;width:2;height:1282" coordorigin="2369,11697" coordsize="2,1282">
              <v:shape style="position:absolute;left:2369;top:11697;width:2;height:1282" coordorigin="2369,11697" coordsize="0,1282" path="m2369,12979l2369,11697e" filled="f" stroked="t" strokeweight=".72pt" strokecolor="#484848">
                <v:path arrowok="t"/>
              </v:shape>
            </v:group>
            <v:group style="position:absolute;left:360;top:12975;width:8683;height:2" coordorigin="360,12975" coordsize="8683,2">
              <v:shape style="position:absolute;left:360;top:12975;width:8683;height:2" coordorigin="360,12975" coordsize="8683,0" path="m360,12975l9043,12975e" filled="f" stroked="t" strokeweight=".72pt" strokecolor="#3B3F3F">
                <v:path arrowok="t"/>
              </v:shape>
            </v:group>
            <v:group style="position:absolute;left:1706;top:10891;width:2;height:2088" coordorigin="1706,10891" coordsize="2,2088">
              <v:shape style="position:absolute;left:1706;top:10891;width:2;height:2088" coordorigin="1706,10891" coordsize="0,2088" path="m1706,12979l1706,10891e" filled="f" stroked="t" strokeweight=".72pt" strokecolor="#2F2F2F">
                <v:path arrowok="t"/>
              </v:shape>
            </v:group>
            <v:group style="position:absolute;left:2340;top:12968;width:749;height:2" coordorigin="2340,12968" coordsize="749,2">
              <v:shape style="position:absolute;left:2340;top:12968;width:749;height:2" coordorigin="2340,12968" coordsize="749,0" path="m2340,12968l3089,12968e" filled="f" stroked="t" strokeweight=".36pt" strokecolor="#282B2B">
                <v:path arrowok="t"/>
              </v:shape>
            </v:group>
            <v:group style="position:absolute;left:3024;top:12957;width:8777;height:2" coordorigin="3024,12957" coordsize="8777,2">
              <v:shape style="position:absolute;left:3024;top:12957;width:8777;height:2" coordorigin="3024,12957" coordsize="8777,0" path="m3024,12957l11801,12957e" filled="f" stroked="t" strokeweight=".72pt" strokecolor="#3F4444">
                <v:path arrowok="t"/>
              </v:shape>
            </v:group>
            <v:group style="position:absolute;left:8561;top:12946;width:3247;height:2" coordorigin="8561,12946" coordsize="3247,2">
              <v:shape style="position:absolute;left:8561;top:12946;width:3247;height:2" coordorigin="8561,12946" coordsize="3247,0" path="m8561,12946l11808,12946e" filled="f" stroked="t" strokeweight=".72pt" strokecolor="#343838">
                <v:path arrowok="t"/>
              </v:shape>
            </v:group>
            <v:group style="position:absolute;left:9916;top:9512;width:2;height:256" coordorigin="9916,9512" coordsize="2,256">
              <v:shape style="position:absolute;left:9916;top:9512;width:2;height:256" coordorigin="9916,9512" coordsize="0,256" path="m9916,9768l9916,9512e" filled="f" stroked="t" strokeweight=".8125pt" strokecolor="#E8EBEF">
                <v:path arrowok="t"/>
              </v:shape>
            </v:group>
            <v:group style="position:absolute;left:10299;top:9523;width:2;height:246" coordorigin="10299,9523" coordsize="2,246">
              <v:shape style="position:absolute;left:10299;top:9523;width:2;height:246" coordorigin="10299,9523" coordsize="0,246" path="m10299,9768l10299,9523e" filled="f" stroked="t" strokeweight="2.4976pt" strokecolor="#E8EBEF">
                <v:path arrowok="t"/>
              </v:shape>
            </v:group>
            <v:group style="position:absolute;left:10224;top:10296;width:94;height:232" coordorigin="10224,10296" coordsize="94,232">
              <v:shape style="position:absolute;left:10224;top:10296;width:94;height:232" coordorigin="10224,10296" coordsize="94,232" path="m10224,10296l10318,10296,10318,10528,10224,10528,10224,10296e" filled="t" fillcolor="#E8EBEF" stroked="f">
                <v:path arrowok="t"/>
                <v:fill/>
              </v:shape>
            </v:group>
            <v:group style="position:absolute;left:11450;top:10642;width:2;height:355" coordorigin="11450,10642" coordsize="2,355">
              <v:shape style="position:absolute;left:11450;top:10642;width:2;height:355" coordorigin="11450,10642" coordsize="0,355" path="m11450,10997l11450,10642e" filled="f" stroked="t" strokeweight="4.09711pt" strokecolor="#E8EBEF">
                <v:path arrowok="t"/>
              </v:shape>
            </v:group>
            <v:group style="position:absolute;left:10752;top:10912;width:2;height:246" coordorigin="10752,10912" coordsize="2,246">
              <v:shape style="position:absolute;left:10752;top:10912;width:2;height:246" coordorigin="10752,10912" coordsize="0,246" path="m10752,11158l10752,10912e" filled="f" stroked="t" strokeweight="4.0888pt" strokecolor="#E8EBEF">
                <v:path arrowok="t"/>
              </v:shape>
            </v:group>
            <v:group style="position:absolute;left:11162;top:10912;width:2;height:246" coordorigin="11162,10912" coordsize="2,246">
              <v:shape style="position:absolute;left:11162;top:10912;width:2;height:246" coordorigin="11162,10912" coordsize="0,246" path="m11162,11158l11162,10912e" filled="f" stroked="t" strokeweight="4.0888pt" strokecolor="#E8EBEF">
                <v:path arrowok="t"/>
              </v:shape>
            </v:group>
            <v:group style="position:absolute;left:9845;top:11051;width:2;height:466" coordorigin="9845,11051" coordsize="2,466">
              <v:shape style="position:absolute;left:9845;top:11051;width:2;height:466" coordorigin="9845,11051" coordsize="0,466" path="m9845,11516l9845,11051e" filled="f" stroked="t" strokeweight="3.73125pt" strokecolor="#E8EBE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color w:val="383B3B"/>
          <w:w w:val="90"/>
        </w:rPr>
        <w:t>Y</w:t>
      </w:r>
      <w:r>
        <w:rPr>
          <w:rFonts w:ascii="Arial" w:hAnsi="Arial" w:cs="Arial" w:eastAsia="Arial"/>
          <w:sz w:val="18"/>
          <w:szCs w:val="18"/>
          <w:color w:val="383B3B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angın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5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212323"/>
          <w:spacing w:val="-9"/>
          <w:w w:val="112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0"/>
        </w:rPr>
        <w:t>ürü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5" w:after="0" w:line="237" w:lineRule="exact"/>
        <w:ind w:right="-20"/>
        <w:jc w:val="left"/>
        <w:tabs>
          <w:tab w:pos="2740" w:val="left"/>
          <w:tab w:pos="6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34"/>
          <w:w w:val="13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2"/>
          <w:w w:val="9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7"/>
          <w:w w:val="13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98"/>
          <w:position w:val="1"/>
        </w:rPr>
        <w:t>angı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8"/>
          <w:w w:val="99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79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0"/>
        </w:rPr>
        <w:t>Yangın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"/>
        </w:rPr>
        <w:t>ın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3"/>
          <w:w w:val="100"/>
          <w:position w:val="-1"/>
        </w:rPr>
        <w:t>ı</w:t>
      </w:r>
      <w:r>
        <w:rPr>
          <w:rFonts w:ascii="Arial" w:hAnsi="Arial" w:cs="Arial" w:eastAsia="Arial"/>
          <w:sz w:val="19"/>
          <w:szCs w:val="19"/>
          <w:color w:val="212323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19"/>
          <w:szCs w:val="19"/>
          <w:color w:val="212323"/>
          <w:spacing w:val="-31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-1"/>
        </w:rPr>
        <w:t>ı: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4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5"/>
          <w:w w:val="105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5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2"/>
          <w:w w:val="105"/>
          <w:position w:val="-1"/>
        </w:rPr>
        <w:t>ı</w:t>
      </w:r>
      <w:r>
        <w:rPr>
          <w:rFonts w:ascii="Arial" w:hAnsi="Arial" w:cs="Arial" w:eastAsia="Arial"/>
          <w:sz w:val="20"/>
          <w:szCs w:val="20"/>
          <w:color w:val="383B3B"/>
          <w:spacing w:val="-13"/>
          <w:w w:val="105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7"/>
          <w:position w:val="-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7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3"/>
          <w:w w:val="97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"/>
        </w:rPr>
        <w:t>Sebebi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"/>
        </w:rPr>
        <w:t>:Sigara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2" w:equalWidth="0">
            <w:col w:w="1390" w:space="410"/>
            <w:col w:w="10100"/>
          </w:cols>
        </w:sectPr>
      </w:pPr>
      <w:rPr/>
    </w:p>
    <w:p>
      <w:pPr>
        <w:spacing w:before="0" w:after="0" w:line="227" w:lineRule="exact"/>
        <w:ind w:left="382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Binada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23"/>
        </w:rPr>
        <w:t>ise: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55" w:after="0" w:line="156" w:lineRule="auto"/>
        <w:ind w:right="3467"/>
        <w:jc w:val="left"/>
        <w:tabs>
          <w:tab w:pos="3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83"/>
        </w:rPr>
        <w:t>[Yapını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8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4"/>
          <w:w w:val="8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kli: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97"/>
          <w:position w:val="-9"/>
        </w:rPr>
        <w:t>Kullanım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3"/>
          <w:w w:val="97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9"/>
        </w:rPr>
        <w:t>Şekli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7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31"/>
          <w:position w:val="-9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31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84"/>
          <w:position w:val="0"/>
        </w:rPr>
        <w:t>IBetonarme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A9EA3"/>
          <w:spacing w:val="2"/>
          <w:w w:val="133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88"/>
          <w:position w:val="0"/>
        </w:rPr>
        <w:t>Kagi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89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>Ahşa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>Çelik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>Diğer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2" w:equalWidth="0">
            <w:col w:w="1967" w:space="1935"/>
            <w:col w:w="7998"/>
          </w:cols>
        </w:sectPr>
      </w:pPr>
      <w:rPr/>
    </w:p>
    <w:p>
      <w:pPr>
        <w:spacing w:before="0" w:after="0" w:line="344" w:lineRule="exact"/>
        <w:ind w:right="-20"/>
        <w:jc w:val="right"/>
        <w:tabs>
          <w:tab w:pos="580" w:val="left"/>
          <w:tab w:pos="1100" w:val="left"/>
          <w:tab w:pos="1560" w:val="left"/>
        </w:tabs>
        <w:rPr>
          <w:rFonts w:ascii="Arial" w:hAnsi="Arial" w:cs="Arial" w:eastAsia="Arial"/>
          <w:sz w:val="42"/>
          <w:szCs w:val="42"/>
        </w:rPr>
      </w:pPr>
      <w:rPr/>
      <w:r>
        <w:rPr/>
        <w:pict>
          <v:group style="position:absolute;margin-left:538.559998pt;margin-top:-.87251pt;width:51.119998pt;height:.1pt;mso-position-horizontal-relative:page;mso-position-vertical-relative:paragraph;z-index:-7369" coordorigin="10771,-17" coordsize="1022,2">
            <v:shape style="position:absolute;left:10771;top:-17;width:1022;height:2" coordorigin="10771,-17" coordsize="1022,0" path="m10771,-17l11794,-17e" filled="f" stroked="t" strokeweight=".36pt" strokecolor="#2F3434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1"/>
          <w:szCs w:val="31"/>
          <w:color w:val="383B3B"/>
          <w:w w:val="78"/>
          <w:position w:val="-3"/>
        </w:rPr>
        <w:t>ı</w:t>
      </w:r>
      <w:r>
        <w:rPr>
          <w:rFonts w:ascii="Arial" w:hAnsi="Arial" w:cs="Arial" w:eastAsia="Arial"/>
          <w:sz w:val="31"/>
          <w:szCs w:val="31"/>
          <w:color w:val="383B3B"/>
          <w:w w:val="100"/>
          <w:position w:val="-3"/>
        </w:rPr>
        <w:tab/>
      </w:r>
      <w:r>
        <w:rPr>
          <w:rFonts w:ascii="Arial" w:hAnsi="Arial" w:cs="Arial" w:eastAsia="Arial"/>
          <w:sz w:val="31"/>
          <w:szCs w:val="31"/>
          <w:color w:val="383B3B"/>
          <w:w w:val="100"/>
          <w:position w:val="-3"/>
        </w:rPr>
      </w:r>
      <w:r>
        <w:rPr>
          <w:rFonts w:ascii="Arial" w:hAnsi="Arial" w:cs="Arial" w:eastAsia="Arial"/>
          <w:sz w:val="42"/>
          <w:szCs w:val="42"/>
          <w:color w:val="383B3B"/>
          <w:w w:val="57"/>
          <w:position w:val="-3"/>
        </w:rPr>
        <w:t>ı</w:t>
      </w:r>
      <w:r>
        <w:rPr>
          <w:rFonts w:ascii="Arial" w:hAnsi="Arial" w:cs="Arial" w:eastAsia="Arial"/>
          <w:sz w:val="42"/>
          <w:szCs w:val="42"/>
          <w:color w:val="383B3B"/>
          <w:w w:val="100"/>
          <w:position w:val="-3"/>
        </w:rPr>
        <w:tab/>
      </w:r>
      <w:r>
        <w:rPr>
          <w:rFonts w:ascii="Arial" w:hAnsi="Arial" w:cs="Arial" w:eastAsia="Arial"/>
          <w:sz w:val="42"/>
          <w:szCs w:val="42"/>
          <w:color w:val="383B3B"/>
          <w:w w:val="100"/>
          <w:position w:val="-3"/>
        </w:rPr>
      </w:r>
      <w:r>
        <w:rPr>
          <w:rFonts w:ascii="Arial" w:hAnsi="Arial" w:cs="Arial" w:eastAsia="Arial"/>
          <w:sz w:val="42"/>
          <w:szCs w:val="42"/>
          <w:color w:val="80858A"/>
          <w:w w:val="57"/>
          <w:position w:val="-3"/>
        </w:rPr>
        <w:t>ı</w:t>
      </w:r>
      <w:r>
        <w:rPr>
          <w:rFonts w:ascii="Arial" w:hAnsi="Arial" w:cs="Arial" w:eastAsia="Arial"/>
          <w:sz w:val="42"/>
          <w:szCs w:val="42"/>
          <w:color w:val="80858A"/>
          <w:w w:val="100"/>
          <w:position w:val="-3"/>
        </w:rPr>
        <w:tab/>
      </w:r>
      <w:r>
        <w:rPr>
          <w:rFonts w:ascii="Arial" w:hAnsi="Arial" w:cs="Arial" w:eastAsia="Arial"/>
          <w:sz w:val="42"/>
          <w:szCs w:val="42"/>
          <w:color w:val="80858A"/>
          <w:w w:val="100"/>
          <w:position w:val="-3"/>
        </w:rPr>
      </w:r>
      <w:r>
        <w:rPr>
          <w:rFonts w:ascii="Arial" w:hAnsi="Arial" w:cs="Arial" w:eastAsia="Arial"/>
          <w:sz w:val="42"/>
          <w:szCs w:val="42"/>
          <w:color w:val="383B3B"/>
          <w:spacing w:val="0"/>
          <w:w w:val="77"/>
          <w:position w:val="-1"/>
        </w:rPr>
        <w:t>ı</w:t>
      </w:r>
      <w:r>
        <w:rPr>
          <w:rFonts w:ascii="Arial" w:hAnsi="Arial" w:cs="Arial" w:eastAsia="Arial"/>
          <w:sz w:val="42"/>
          <w:szCs w:val="42"/>
          <w:color w:val="000000"/>
          <w:spacing w:val="0"/>
          <w:w w:val="100"/>
          <w:position w:val="0"/>
        </w:rPr>
      </w:r>
    </w:p>
    <w:p>
      <w:pPr>
        <w:spacing w:before="0" w:after="0" w:line="280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30"/>
          <w:szCs w:val="30"/>
          <w:color w:val="383B3B"/>
          <w:w w:val="58"/>
          <w:position w:val="1"/>
        </w:rPr>
        <w:t>l</w:t>
      </w:r>
      <w:r>
        <w:rPr>
          <w:rFonts w:ascii="Arial" w:hAnsi="Arial" w:cs="Arial" w:eastAsia="Arial"/>
          <w:sz w:val="30"/>
          <w:szCs w:val="30"/>
          <w:color w:val="383B3B"/>
          <w:spacing w:val="1"/>
          <w:w w:val="58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9"/>
          <w:position w:val="1"/>
        </w:rPr>
        <w:t>angını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  <w:t>Kontrol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Altına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2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62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7"/>
          <w:w w:val="131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9"/>
          <w:position w:val="1"/>
        </w:rPr>
        <w:t>19:22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2" w:equalWidth="0">
            <w:col w:w="6398" w:space="614"/>
            <w:col w:w="4888"/>
          </w:cols>
        </w:sectPr>
      </w:pPr>
      <w:rPr/>
    </w:p>
    <w:p>
      <w:pPr>
        <w:spacing w:before="0" w:after="0" w:line="219" w:lineRule="exact"/>
        <w:ind w:left="374" w:right="-20"/>
        <w:jc w:val="left"/>
        <w:tabs>
          <w:tab w:pos="2400" w:val="left"/>
          <w:tab w:pos="6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6"/>
          <w:position w:val="1"/>
        </w:rPr>
        <w:t>Yana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6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3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  <w:t>Şeyin: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4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Sahibi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31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1"/>
          <w:position w:val="0"/>
        </w:rPr>
        <w:t>IKiracı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>veya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0"/>
        </w:rPr>
        <w:t>Kullana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31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6" w:after="0" w:line="240" w:lineRule="auto"/>
        <w:ind w:left="24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Hüs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YILMAZ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2" w:after="0" w:line="240" w:lineRule="auto"/>
        <w:ind w:left="2405" w:right="-20"/>
        <w:jc w:val="left"/>
        <w:tabs>
          <w:tab w:pos="5020" w:val="left"/>
          <w:tab w:pos="8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9"/>
          <w:position w:val="1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9"/>
          <w:w w:val="99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Sayısı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:I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4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35"/>
          <w:position w:val="0"/>
        </w:rPr>
        <w:t>ıkı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35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5"/>
          <w:w w:val="13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>:19:10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>arı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4"/>
          <w:position w:val="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1"/>
          <w:w w:val="103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76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12"/>
          <w:position w:val="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3" w:lineRule="exact"/>
        <w:ind w:left="374" w:right="-20"/>
        <w:jc w:val="left"/>
        <w:tabs>
          <w:tab w:pos="24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Giden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0"/>
        </w:rPr>
        <w:t>Plak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0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0"/>
        </w:rPr>
        <w:t>:3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0"/>
        </w:rPr>
        <w:t>FN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2"/>
          <w:position w:val="0"/>
        </w:rPr>
        <w:t>09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6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59" w:lineRule="exact"/>
        <w:ind w:left="374" w:right="-20"/>
        <w:jc w:val="left"/>
        <w:tabs>
          <w:tab w:pos="49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10"/>
          <w:w w:val="100"/>
          <w:position w:val="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3"/>
        </w:rPr>
        <w:t>ibin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4"/>
          <w:w w:val="88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78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9"/>
          <w:position w:val="-1"/>
        </w:rPr>
        <w:t>ektri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"/>
        </w:rPr>
        <w:t>Arıza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-1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-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1"/>
          <w:position w:val="-1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7" w:after="0" w:line="240" w:lineRule="auto"/>
        <w:ind w:left="4960" w:right="471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6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20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7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Acil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Servi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9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40" w:lineRule="auto"/>
        <w:ind w:left="4947" w:right="431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8"/>
        </w:rPr>
        <w:t>Emniyet-Jandarma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3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300" w:lineRule="exact"/>
        <w:ind w:left="374" w:right="-20"/>
        <w:jc w:val="left"/>
        <w:tabs>
          <w:tab w:pos="2400" w:val="left"/>
          <w:tab w:pos="49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1"/>
          <w:szCs w:val="21"/>
          <w:color w:val="4D4F4F"/>
          <w:spacing w:val="0"/>
          <w:w w:val="454"/>
          <w:position w:val="-5"/>
        </w:rPr>
        <w:t>-</w:t>
      </w:r>
      <w:r>
        <w:rPr>
          <w:rFonts w:ascii="Arial" w:hAnsi="Arial" w:cs="Arial" w:eastAsia="Arial"/>
          <w:sz w:val="21"/>
          <w:szCs w:val="21"/>
          <w:color w:val="4D4F4F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21"/>
          <w:szCs w:val="21"/>
          <w:color w:val="4D4F4F"/>
          <w:spacing w:val="0"/>
          <w:w w:val="100"/>
          <w:position w:val="-5"/>
        </w:rPr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97"/>
          <w:position w:val="5"/>
        </w:rPr>
        <w:t>Personel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6"/>
          <w:w w:val="97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5"/>
        </w:rPr>
        <w:t>Sayısı:4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31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5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5"/>
        </w:rPr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5"/>
        </w:rPr>
        <w:t>Doğalgaz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9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5"/>
        </w:rPr>
        <w:t>Ekibi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1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5"/>
        </w:rPr>
        <w:t>Geli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5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5"/>
        </w:rPr>
        <w:t>Saati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82" w:lineRule="exact"/>
        <w:ind w:left="374" w:right="-20"/>
        <w:jc w:val="left"/>
        <w:tabs>
          <w:tab w:pos="860" w:val="left"/>
          <w:tab w:pos="5020" w:val="left"/>
          <w:tab w:pos="78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"/>
          <w:w w:val="81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96B6E"/>
          <w:spacing w:val="0"/>
          <w:w w:val="81"/>
          <w:position w:val="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696B6E"/>
          <w:spacing w:val="-39"/>
          <w:w w:val="81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96B6E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696B6E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ncı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  <w:t>Gitmişse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4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Çıkı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4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47"/>
          <w:position w:val="1"/>
        </w:rPr>
        <w:t>raç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36"/>
          <w:w w:val="14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Sayısı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31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9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1"/>
        </w:rPr>
        <w:t>sonel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1"/>
        </w:rPr>
        <w:t>Sayı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  <w:t>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3" w:lineRule="exact"/>
        <w:ind w:left="241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97"/>
        </w:rPr>
        <w:t>Dönüş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6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2"/>
        </w:rPr>
        <w:t>Saati: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auto"/>
        <w:ind w:left="239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D4F4F"/>
          <w:w w:val="83"/>
        </w:rPr>
        <w:t>!Y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w w:val="8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rdıma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Gele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6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akası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40" w:lineRule="auto"/>
        <w:ind w:left="24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8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3"/>
          <w:w w:val="89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8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89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6"/>
          <w:w w:val="8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Amirini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Adı-Soyadı: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40" w:lineRule="auto"/>
        <w:ind w:left="374" w:right="2400" w:firstLine="-7"/>
        <w:jc w:val="left"/>
        <w:tabs>
          <w:tab w:pos="24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9"/>
          <w:w w:val="9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95"/>
        </w:rPr>
        <w:t>layı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7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Görüldüğü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ine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varıldığında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8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5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ii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dumanlı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şek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6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yanmakta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old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696B6E"/>
          <w:spacing w:val="-5"/>
          <w:w w:val="100"/>
        </w:rPr>
        <w:t>ğ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göı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1"/>
        </w:rPr>
        <w:t>ü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4"/>
          <w:w w:val="7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99"/>
        </w:rPr>
        <w:t>müştür.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Durum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4" w:after="0" w:line="240" w:lineRule="auto"/>
        <w:ind w:left="4926" w:right="407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Söndürmede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Kullanıla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5"/>
        </w:rPr>
        <w:t>söndürücU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8" w:lineRule="exact"/>
        <w:ind w:left="374" w:right="-20"/>
        <w:jc w:val="left"/>
        <w:tabs>
          <w:tab w:pos="2460" w:val="left"/>
          <w:tab w:pos="4960" w:val="left"/>
          <w:tab w:pos="6880" w:val="left"/>
          <w:tab w:pos="8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1"/>
        </w:rPr>
        <w:t>Söndü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8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1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1"/>
        </w:rPr>
        <w:t>Türü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  <w:t>işl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96B6E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6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696B6E"/>
          <w:spacing w:val="-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rek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0"/>
        </w:rPr>
        <w:t>Sum3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3"/>
          <w:position w:val="0"/>
        </w:rPr>
        <w:t>ıKöpü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3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0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>Kg.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4"/>
          <w:position w:val="0"/>
        </w:rPr>
        <w:t>ıK.K.T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4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8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>Kg.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5" w:after="0" w:line="255" w:lineRule="exact"/>
        <w:ind w:left="5256" w:right="-20"/>
        <w:jc w:val="left"/>
        <w:tabs>
          <w:tab w:pos="6880" w:val="left"/>
          <w:tab w:pos="8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2"/>
        </w:rPr>
        <w:t>2m3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47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47"/>
          <w:position w:val="-1"/>
        </w:rPr>
        <w:t>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</w:sectPr>
      </w:pPr>
      <w:rPr/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4" w:right="-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98"/>
        </w:rPr>
        <w:t>Söndü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1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98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9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nundaki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36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Hasa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Durumu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3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1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Yoktur.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-1"/>
        </w:rPr>
        <w:t>yerinde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-1"/>
        </w:rPr>
        <w:t>yapıla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2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"/>
        </w:rPr>
        <w:t>tetkikte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"/>
        </w:rPr>
        <w:t>başlangıcının;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-1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5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-1"/>
        </w:rPr>
        <w:t>ile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2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"/>
        </w:rPr>
        <w:t>adresteki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1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1"/>
          <w:w w:val="101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78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-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"/>
        </w:rPr>
        <w:t>kenarında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97"/>
          <w:position w:val="-1"/>
        </w:rPr>
        <w:t>bu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4"/>
          <w:w w:val="96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98"/>
          <w:position w:val="-1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96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"/>
        </w:rPr>
        <w:t>kuru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2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5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6"/>
          <w:w w:val="108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94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83"/>
          <w:position w:val="-1"/>
        </w:rPr>
        <w:t>dugı.: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2" w:equalWidth="0">
            <w:col w:w="2075" w:space="330"/>
            <w:col w:w="9495"/>
          </w:cols>
        </w:sectPr>
      </w:pPr>
      <w:rPr/>
    </w:p>
    <w:p>
      <w:pPr>
        <w:spacing w:before="4" w:after="0" w:line="240" w:lineRule="auto"/>
        <w:ind w:left="2390" w:right="124" w:firstLine="-2023"/>
        <w:jc w:val="left"/>
        <w:tabs>
          <w:tab w:pos="23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6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Çıkı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Nedeni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2"/>
        </w:rPr>
        <w:t>örülmi.i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2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27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olup;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99"/>
        </w:rPr>
        <w:t>yapı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7"/>
          <w:w w:val="6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araş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9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ırma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99"/>
        </w:rPr>
        <w:t>soru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5"/>
          <w:w w:val="99"/>
        </w:rPr>
        <w:t>ş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98"/>
        </w:rPr>
        <w:t>turmad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3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4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yolda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geç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kimliği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siz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1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işi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kişile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tarafı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1"/>
        </w:rPr>
        <w:t>atılar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1"/>
          <w:w w:val="7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6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izmaritini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kuı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otları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tutuşturması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sonuc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yanmanı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başladığı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6"/>
        </w:rPr>
        <w:t>kana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5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696B6E"/>
          <w:spacing w:val="2"/>
          <w:w w:val="9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9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7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4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1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rı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1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</w:rPr>
        <w:t>mış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9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ır.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60" w:right="4173" w:firstLine="7"/>
        <w:jc w:val="left"/>
        <w:tabs>
          <w:tab w:pos="2380" w:val="left"/>
          <w:tab w:pos="70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96"/>
        </w:rPr>
        <w:t>Sigort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8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96"/>
        </w:rPr>
        <w:t>lı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ise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Şirketi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  <w:t>dı: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92"/>
          <w:position w:val="0"/>
        </w:rPr>
        <w:t>!Bed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1"/>
          <w:w w:val="9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78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97"/>
          <w:position w:val="0"/>
        </w:rPr>
        <w:t>i: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0"/>
        </w:rPr>
        <w:t>Araç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>Gereç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>Kaybı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4" w:after="0" w:line="240" w:lineRule="auto"/>
        <w:ind w:left="367" w:right="-20"/>
        <w:jc w:val="left"/>
        <w:tabs>
          <w:tab w:pos="24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5"/>
        </w:rPr>
        <w:t>Yangı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8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Yer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Kime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Emniyet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</w:rPr>
        <w:t>Birimleri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301" w:lineRule="exact"/>
        <w:ind w:left="-91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1"/>
          <w:szCs w:val="21"/>
          <w:color w:val="4D4F4F"/>
          <w:spacing w:val="-206"/>
          <w:w w:val="315"/>
          <w:position w:val="-5"/>
        </w:rPr>
        <w:t>-</w:t>
      </w:r>
      <w:r>
        <w:rPr>
          <w:rFonts w:ascii="Arial" w:hAnsi="Arial" w:cs="Arial" w:eastAsia="Arial"/>
          <w:sz w:val="19"/>
          <w:szCs w:val="19"/>
          <w:color w:val="383B3B"/>
          <w:spacing w:val="0"/>
          <w:w w:val="83"/>
          <w:i/>
          <w:position w:val="5"/>
        </w:rPr>
        <w:t>T</w:t>
      </w:r>
      <w:r>
        <w:rPr>
          <w:rFonts w:ascii="Arial" w:hAnsi="Arial" w:cs="Arial" w:eastAsia="Arial"/>
          <w:sz w:val="19"/>
          <w:szCs w:val="19"/>
          <w:color w:val="383B3B"/>
          <w:spacing w:val="-36"/>
          <w:w w:val="100"/>
          <w:i/>
          <w:position w:val="5"/>
        </w:rPr>
        <w:t> </w:t>
      </w:r>
      <w:r>
        <w:rPr>
          <w:rFonts w:ascii="Arial" w:hAnsi="Arial" w:cs="Arial" w:eastAsia="Arial"/>
          <w:sz w:val="19"/>
          <w:szCs w:val="19"/>
          <w:color w:val="80858A"/>
          <w:spacing w:val="0"/>
          <w:w w:val="100"/>
          <w:i/>
          <w:position w:val="5"/>
        </w:rPr>
        <w:t>e</w:t>
      </w:r>
      <w:r>
        <w:rPr>
          <w:rFonts w:ascii="Arial" w:hAnsi="Arial" w:cs="Arial" w:eastAsia="Arial"/>
          <w:sz w:val="19"/>
          <w:szCs w:val="19"/>
          <w:color w:val="80858A"/>
          <w:spacing w:val="0"/>
          <w:w w:val="100"/>
          <w:i/>
          <w:position w:val="5"/>
        </w:rPr>
        <w:tab/>
      </w:r>
      <w:r>
        <w:rPr>
          <w:rFonts w:ascii="Arial" w:hAnsi="Arial" w:cs="Arial" w:eastAsia="Arial"/>
          <w:sz w:val="19"/>
          <w:szCs w:val="19"/>
          <w:color w:val="80858A"/>
          <w:spacing w:val="0"/>
          <w:w w:val="100"/>
          <w:i/>
          <w:position w:val="5"/>
        </w:rPr>
      </w:r>
      <w:r>
        <w:rPr>
          <w:rFonts w:ascii="Times New Roman" w:hAnsi="Times New Roman" w:cs="Times New Roman" w:eastAsia="Times New Roman"/>
          <w:sz w:val="14"/>
          <w:szCs w:val="14"/>
          <w:color w:val="383B3B"/>
          <w:spacing w:val="0"/>
          <w:w w:val="137"/>
          <w:position w:val="5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color w:val="383B3B"/>
          <w:spacing w:val="-2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5"/>
        </w:rPr>
        <w:t>Edildiği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74" w:lineRule="exact"/>
        <w:ind w:left="360" w:right="-20"/>
        <w:jc w:val="left"/>
        <w:tabs>
          <w:tab w:pos="2380" w:val="left"/>
          <w:tab w:pos="63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Ekibı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1"/>
          <w:w w:val="100"/>
          <w:position w:val="1"/>
        </w:rPr>
        <w:t>ö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  <w:t>nüşü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  <w:t>Tarih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31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15"/>
          <w:w w:val="131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98"/>
          <w:position w:val="1"/>
        </w:rPr>
        <w:t>14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4"/>
          <w:w w:val="98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69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0.2017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4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1"/>
          <w:position w:val="1"/>
        </w:rPr>
        <w:t>!Saati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5"/>
          <w:w w:val="91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4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19:53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5" w:after="0" w:line="240" w:lineRule="auto"/>
        <w:ind w:left="446" w:right="-20"/>
        <w:jc w:val="left"/>
        <w:tabs>
          <w:tab w:pos="1260" w:val="left"/>
          <w:tab w:pos="1760" w:val="left"/>
          <w:tab w:pos="90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.7pt;margin-top:7.565947pt;width:1.62pt;height:273.239992pt;mso-position-horizontal-relative:page;mso-position-vertical-relative:paragraph;z-index:-7371" coordorigin="54,151" coordsize="32,5465">
            <v:group style="position:absolute;left:79;top:159;width:2;height:3744" coordorigin="79,159" coordsize="2,3744">
              <v:shape style="position:absolute;left:79;top:159;width:2;height:3744" coordorigin="79,159" coordsize="0,3744" path="m79,3903l79,159e" filled="f" stroked="t" strokeweight=".72pt" strokecolor="#C3C8BF">
                <v:path arrowok="t"/>
              </v:shape>
            </v:group>
            <v:group style="position:absolute;left:61;top:2239;width:2;height:3370" coordorigin="61,2239" coordsize="2,3370">
              <v:shape style="position:absolute;left:61;top:2239;width:2;height:3370" coordorigin="61,2239" coordsize="0,3370" path="m61,5609l61,2239e" filled="f" stroked="t" strokeweight=".72pt" strokecolor="#CCCCC8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1"/>
        </w:rPr>
        <w:t>Varsa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>Ölü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Yaralı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GiDE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97"/>
          <w:position w:val="1"/>
        </w:rPr>
        <w:t>EK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7"/>
          <w:w w:val="98"/>
          <w:position w:val="1"/>
        </w:rPr>
        <w:t>İ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3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2"/>
          <w:position w:val="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2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  <w:t>I.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1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1"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3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ONAYLA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3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534" w:right="-20"/>
        <w:jc w:val="left"/>
        <w:tabs>
          <w:tab w:pos="5080" w:val="left"/>
          <w:tab w:pos="940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Gitmişse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Üs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</w:rPr>
        <w:t>Amiri:</w:t>
        <w:tab/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Yangına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3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  <w:t>Koyan</w:t>
        <w:tab/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30"/>
          <w:szCs w:val="30"/>
          <w:color w:val="80858A"/>
          <w:spacing w:val="0"/>
          <w:w w:val="49"/>
          <w:position w:val="1"/>
        </w:rPr>
        <w:t>2</w:t>
      </w:r>
      <w:r>
        <w:rPr>
          <w:rFonts w:ascii="Times New Roman" w:hAnsi="Times New Roman" w:cs="Times New Roman" w:eastAsia="Times New Roman"/>
          <w:sz w:val="30"/>
          <w:szCs w:val="30"/>
          <w:color w:val="80858A"/>
          <w:spacing w:val="0"/>
          <w:w w:val="49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80858A"/>
          <w:spacing w:val="7"/>
          <w:w w:val="49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80858A"/>
          <w:spacing w:val="0"/>
          <w:w w:val="49"/>
          <w:position w:val="1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color w:val="80858A"/>
          <w:spacing w:val="0"/>
          <w:w w:val="49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80858A"/>
          <w:spacing w:val="12"/>
          <w:w w:val="49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9A9EA3"/>
          <w:spacing w:val="0"/>
          <w:w w:val="49"/>
          <w:position w:val="1"/>
        </w:rPr>
        <w:t>E!:im</w:t>
      </w:r>
      <w:r>
        <w:rPr>
          <w:rFonts w:ascii="Times New Roman" w:hAnsi="Times New Roman" w:cs="Times New Roman" w:eastAsia="Times New Roman"/>
          <w:sz w:val="30"/>
          <w:szCs w:val="30"/>
          <w:color w:val="9A9EA3"/>
          <w:spacing w:val="0"/>
          <w:w w:val="49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9A9EA3"/>
          <w:spacing w:val="13"/>
          <w:w w:val="49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9A9EA3"/>
          <w:spacing w:val="0"/>
          <w:w w:val="70"/>
          <w:position w:val="1"/>
        </w:rPr>
        <w:t>2ü</w:t>
      </w:r>
      <w:r>
        <w:rPr>
          <w:rFonts w:ascii="Times New Roman" w:hAnsi="Times New Roman" w:cs="Times New Roman" w:eastAsia="Times New Roman"/>
          <w:sz w:val="30"/>
          <w:szCs w:val="30"/>
          <w:color w:val="9A9EA3"/>
          <w:spacing w:val="-1"/>
          <w:w w:val="69"/>
          <w:position w:val="1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color w:val="80858A"/>
          <w:spacing w:val="0"/>
          <w:w w:val="63"/>
          <w:position w:val="1"/>
        </w:rPr>
        <w:t>7</w:t>
      </w:r>
      <w:r>
        <w:rPr>
          <w:rFonts w:ascii="Times New Roman" w:hAnsi="Times New Roman" w:cs="Times New Roman" w:eastAsia="Times New Roman"/>
          <w:sz w:val="30"/>
          <w:szCs w:val="30"/>
          <w:color w:val="000000"/>
          <w:spacing w:val="0"/>
          <w:w w:val="100"/>
          <w:position w:val="0"/>
        </w:rPr>
      </w:r>
    </w:p>
    <w:p>
      <w:pPr>
        <w:spacing w:before="0" w:after="0" w:line="146" w:lineRule="exact"/>
        <w:ind w:left="5279" w:right="562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-5"/>
        </w:rPr>
        <w:t>Eki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-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4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97"/>
          <w:position w:val="-5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36" w:lineRule="exact"/>
        <w:ind w:left="70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4D4F4F"/>
          <w:spacing w:val="-1"/>
          <w:w w:val="126"/>
          <w:position w:val="-3"/>
        </w:rPr>
        <w:t>'</w:t>
      </w:r>
      <w:r>
        <w:rPr>
          <w:rFonts w:ascii="Arial" w:hAnsi="Arial" w:cs="Arial" w:eastAsia="Arial"/>
          <w:sz w:val="17"/>
          <w:szCs w:val="17"/>
          <w:color w:val="212323"/>
          <w:spacing w:val="0"/>
          <w:w w:val="141"/>
          <w:position w:val="-3"/>
        </w:rPr>
        <w:t>ü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  <w:position w:val="0"/>
        </w:rPr>
      </w:r>
    </w:p>
    <w:p>
      <w:pPr>
        <w:spacing w:before="0" w:after="0" w:line="81" w:lineRule="exact"/>
        <w:ind w:left="749" w:right="-20"/>
        <w:jc w:val="left"/>
        <w:tabs>
          <w:tab w:pos="9300" w:val="left"/>
        </w:tabs>
        <w:rPr>
          <w:rFonts w:ascii="Arial" w:hAnsi="Arial" w:cs="Arial" w:eastAsia="Arial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383B3B"/>
          <w:spacing w:val="0"/>
          <w:w w:val="139"/>
          <w:i/>
          <w:position w:val="-4"/>
        </w:rPr>
        <w:t>V</w:t>
      </w:r>
      <w:r>
        <w:rPr>
          <w:rFonts w:ascii="Times New Roman" w:hAnsi="Times New Roman" w:cs="Times New Roman" w:eastAsia="Times New Roman"/>
          <w:sz w:val="12"/>
          <w:szCs w:val="12"/>
          <w:color w:val="383B3B"/>
          <w:spacing w:val="0"/>
          <w:w w:val="100"/>
          <w:i/>
          <w:position w:val="-4"/>
        </w:rPr>
        <w:tab/>
      </w:r>
      <w:r>
        <w:rPr>
          <w:rFonts w:ascii="Times New Roman" w:hAnsi="Times New Roman" w:cs="Times New Roman" w:eastAsia="Times New Roman"/>
          <w:sz w:val="12"/>
          <w:szCs w:val="12"/>
          <w:color w:val="383B3B"/>
          <w:spacing w:val="0"/>
          <w:w w:val="100"/>
          <w:i/>
          <w:position w:val="-4"/>
        </w:rPr>
      </w:r>
      <w:r>
        <w:rPr>
          <w:rFonts w:ascii="Arial" w:hAnsi="Arial" w:cs="Arial" w:eastAsia="Arial"/>
          <w:sz w:val="19"/>
          <w:szCs w:val="19"/>
          <w:color w:val="80858A"/>
          <w:spacing w:val="0"/>
          <w:w w:val="100"/>
          <w:i/>
          <w:position w:val="-5"/>
        </w:rPr>
        <w:t>1</w:t>
      </w:r>
      <w:r>
        <w:rPr>
          <w:rFonts w:ascii="Arial" w:hAnsi="Arial" w:cs="Arial" w:eastAsia="Arial"/>
          <w:sz w:val="19"/>
          <w:szCs w:val="19"/>
          <w:color w:val="80858A"/>
          <w:spacing w:val="0"/>
          <w:w w:val="100"/>
          <w:i/>
          <w:position w:val="-5"/>
        </w:rPr>
        <w:t> </w:t>
      </w:r>
      <w:r>
        <w:rPr>
          <w:rFonts w:ascii="Arial" w:hAnsi="Arial" w:cs="Arial" w:eastAsia="Arial"/>
          <w:sz w:val="19"/>
          <w:szCs w:val="19"/>
          <w:color w:val="80858A"/>
          <w:spacing w:val="40"/>
          <w:w w:val="100"/>
          <w:i/>
          <w:position w:val="-5"/>
        </w:rPr>
        <w:t> </w:t>
      </w:r>
      <w:r>
        <w:rPr>
          <w:rFonts w:ascii="Arial" w:hAnsi="Arial" w:cs="Arial" w:eastAsia="Arial"/>
          <w:sz w:val="19"/>
          <w:szCs w:val="19"/>
          <w:color w:val="80858A"/>
          <w:spacing w:val="0"/>
          <w:w w:val="103"/>
          <w:i/>
          <w:position w:val="-5"/>
        </w:rPr>
        <w:t>1</w:t>
      </w:r>
      <w:r>
        <w:rPr>
          <w:rFonts w:ascii="Arial" w:hAnsi="Arial" w:cs="Arial" w:eastAsia="Arial"/>
          <w:sz w:val="19"/>
          <w:szCs w:val="19"/>
          <w:color w:val="80858A"/>
          <w:spacing w:val="-37"/>
          <w:w w:val="100"/>
          <w:i/>
          <w:position w:val="-5"/>
        </w:rPr>
        <w:t> </w:t>
      </w:r>
      <w:r>
        <w:rPr>
          <w:rFonts w:ascii="Arial" w:hAnsi="Arial" w:cs="Arial" w:eastAsia="Arial"/>
          <w:sz w:val="19"/>
          <w:szCs w:val="19"/>
          <w:color w:val="4D4F4F"/>
          <w:spacing w:val="0"/>
          <w:w w:val="100"/>
          <w:i/>
          <w:position w:val="-5"/>
        </w:rPr>
        <w:t>2</w:t>
      </w:r>
      <w:r>
        <w:rPr>
          <w:rFonts w:ascii="Arial" w:hAnsi="Arial" w:cs="Arial" w:eastAsia="Arial"/>
          <w:sz w:val="19"/>
          <w:szCs w:val="19"/>
          <w:color w:val="4D4F4F"/>
          <w:spacing w:val="2"/>
          <w:w w:val="100"/>
          <w:i/>
          <w:position w:val="-5"/>
        </w:rPr>
        <w:t>0</w:t>
      </w:r>
      <w:r>
        <w:rPr>
          <w:rFonts w:ascii="Arial" w:hAnsi="Arial" w:cs="Arial" w:eastAsia="Arial"/>
          <w:sz w:val="19"/>
          <w:szCs w:val="19"/>
          <w:color w:val="212323"/>
          <w:spacing w:val="0"/>
          <w:w w:val="100"/>
          <w:i/>
          <w:position w:val="-5"/>
        </w:rPr>
        <w:t>17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</w:sectPr>
      </w:pPr>
      <w:rPr/>
    </w:p>
    <w:p>
      <w:pPr>
        <w:spacing w:before="0" w:after="0" w:line="142" w:lineRule="exact"/>
        <w:ind w:left="74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383B3B"/>
          <w:spacing w:val="0"/>
          <w:w w:val="133"/>
          <w:position w:val="-1"/>
        </w:rPr>
        <w:t>&gt;.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89" w:lineRule="atLeast"/>
        <w:ind w:right="-20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80858A"/>
          <w:spacing w:val="0"/>
          <w:w w:val="104"/>
          <w:b/>
          <w:bCs/>
        </w:rPr>
        <w:t>Erd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5" w:after="0" w:line="48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color w:val="80858A"/>
          <w:spacing w:val="0"/>
          <w:w w:val="85"/>
          <w:b/>
          <w:bCs/>
          <w:position w:val="-1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80858A"/>
          <w:spacing w:val="0"/>
          <w:w w:val="85"/>
          <w:b/>
          <w:bCs/>
          <w:position w:val="-19"/>
        </w:rPr>
        <w:t>\LO</w:t>
      </w:r>
      <w:r>
        <w:rPr>
          <w:rFonts w:ascii="Times New Roman" w:hAnsi="Times New Roman" w:cs="Times New Roman" w:eastAsia="Times New Roman"/>
          <w:sz w:val="24"/>
          <w:szCs w:val="24"/>
          <w:color w:val="80858A"/>
          <w:spacing w:val="-6"/>
          <w:w w:val="85"/>
          <w:b/>
          <w:bCs/>
          <w:position w:val="-19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color w:val="696B6E"/>
          <w:spacing w:val="0"/>
          <w:w w:val="85"/>
          <w:b/>
          <w:bCs/>
          <w:position w:val="-19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696B6E"/>
          <w:spacing w:val="7"/>
          <w:w w:val="85"/>
          <w:b/>
          <w:bCs/>
          <w:position w:val="-1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80858A"/>
          <w:spacing w:val="0"/>
          <w:w w:val="85"/>
          <w:b/>
          <w:bCs/>
          <w:position w:val="-19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80858A"/>
          <w:spacing w:val="44"/>
          <w:w w:val="85"/>
          <w:b/>
          <w:bCs/>
          <w:position w:val="-1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83B3B"/>
          <w:spacing w:val="0"/>
          <w:w w:val="123"/>
          <w:b/>
          <w:bCs/>
          <w:position w:val="-19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2" w:equalWidth="0">
            <w:col w:w="3035" w:space="205"/>
            <w:col w:w="8660"/>
          </w:cols>
        </w:sectPr>
      </w:pPr>
      <w:rPr/>
    </w:p>
    <w:p>
      <w:pPr>
        <w:spacing w:before="0" w:after="0" w:line="151" w:lineRule="exact"/>
        <w:ind w:left="677" w:right="-132"/>
        <w:jc w:val="left"/>
        <w:tabs>
          <w:tab w:pos="2380" w:val="left"/>
          <w:tab w:pos="3060" w:val="left"/>
        </w:tabs>
        <w:rPr>
          <w:rFonts w:ascii="Times New Roman" w:hAnsi="Times New Roman" w:cs="Times New Roman" w:eastAsia="Times New Roman"/>
          <w:sz w:val="60"/>
          <w:szCs w:val="60"/>
        </w:rPr>
      </w:pPr>
      <w:rPr/>
      <w:r>
        <w:rPr/>
        <w:pict>
          <v:group style="position:absolute;margin-left:232.559998pt;margin-top:1.448943pt;width:118.259997pt;height:1.8pt;mso-position-horizontal-relative:page;mso-position-vertical-relative:paragraph;z-index:-7368" coordorigin="4651,29" coordsize="2365,36">
            <v:group style="position:absolute;left:4658;top:58;width:324;height:2" coordorigin="4658,58" coordsize="324,2">
              <v:shape style="position:absolute;left:4658;top:58;width:324;height:2" coordorigin="4658,58" coordsize="324,0" path="m4658,58l4982,58e" filled="f" stroked="t" strokeweight=".72pt" strokecolor="#7780CC">
                <v:path arrowok="t"/>
              </v:shape>
            </v:group>
            <v:group style="position:absolute;left:4694;top:47;width:533;height:2" coordorigin="4694,47" coordsize="533,2">
              <v:shape style="position:absolute;left:4694;top:47;width:533;height:2" coordorigin="4694,47" coordsize="533,0" path="m4694,47l5227,47e" filled="f" stroked="t" strokeweight=".72pt" strokecolor="#7074C8">
                <v:path arrowok="t"/>
              </v:shape>
            </v:group>
            <v:group style="position:absolute;left:4766;top:40;width:1901;height:2" coordorigin="4766,40" coordsize="1901,2">
              <v:shape style="position:absolute;left:4766;top:40;width:1901;height:2" coordorigin="4766,40" coordsize="1901,0" path="m4766,40l6667,40e" filled="f" stroked="t" strokeweight=".72pt" strokecolor="#6770BF">
                <v:path arrowok="t"/>
              </v:shape>
            </v:group>
            <v:group style="position:absolute;left:6451;top:33;width:562;height:2" coordorigin="6451,33" coordsize="562,2">
              <v:shape style="position:absolute;left:6451;top:33;width:562;height:2" coordorigin="6451,33" coordsize="562,0" path="m6451,33l7013,33e" filled="f" stroked="t" strokeweight=".3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56"/>
          <w:szCs w:val="56"/>
          <w:color w:val="212323"/>
          <w:spacing w:val="0"/>
          <w:w w:val="59"/>
          <w:position w:val="-11"/>
        </w:rPr>
        <w:t>·-</w:t>
      </w:r>
      <w:r>
        <w:rPr>
          <w:rFonts w:ascii="Arial" w:hAnsi="Arial" w:cs="Arial" w:eastAsia="Arial"/>
          <w:sz w:val="56"/>
          <w:szCs w:val="56"/>
          <w:color w:val="212323"/>
          <w:spacing w:val="0"/>
          <w:w w:val="100"/>
          <w:position w:val="-11"/>
        </w:rPr>
        <w:tab/>
      </w:r>
      <w:r>
        <w:rPr>
          <w:rFonts w:ascii="Arial" w:hAnsi="Arial" w:cs="Arial" w:eastAsia="Arial"/>
          <w:sz w:val="56"/>
          <w:szCs w:val="56"/>
          <w:color w:val="212323"/>
          <w:spacing w:val="0"/>
          <w:w w:val="100"/>
          <w:position w:val="-11"/>
        </w:rPr>
      </w:r>
      <w:r>
        <w:rPr>
          <w:rFonts w:ascii="Arial" w:hAnsi="Arial" w:cs="Arial" w:eastAsia="Arial"/>
          <w:sz w:val="21"/>
          <w:szCs w:val="21"/>
          <w:color w:val="9A9EA3"/>
          <w:spacing w:val="-19"/>
          <w:w w:val="100"/>
          <w:b/>
          <w:bCs/>
          <w:position w:val="-14"/>
        </w:rPr>
        <w:t>G</w:t>
      </w:r>
      <w:r>
        <w:rPr>
          <w:rFonts w:ascii="Arial" w:hAnsi="Arial" w:cs="Arial" w:eastAsia="Arial"/>
          <w:sz w:val="21"/>
          <w:szCs w:val="21"/>
          <w:color w:val="80858A"/>
          <w:spacing w:val="0"/>
          <w:w w:val="100"/>
          <w:b/>
          <w:bCs/>
          <w:position w:val="-14"/>
        </w:rPr>
        <w:t>ün</w:t>
      </w:r>
      <w:r>
        <w:rPr>
          <w:rFonts w:ascii="Arial" w:hAnsi="Arial" w:cs="Arial" w:eastAsia="Arial"/>
          <w:sz w:val="21"/>
          <w:szCs w:val="21"/>
          <w:color w:val="80858A"/>
          <w:spacing w:val="-57"/>
          <w:w w:val="100"/>
          <w:b/>
          <w:bCs/>
          <w:position w:val="-14"/>
        </w:rPr>
        <w:t> </w:t>
      </w:r>
      <w:r>
        <w:rPr>
          <w:rFonts w:ascii="Arial" w:hAnsi="Arial" w:cs="Arial" w:eastAsia="Arial"/>
          <w:sz w:val="21"/>
          <w:szCs w:val="21"/>
          <w:color w:val="80858A"/>
          <w:spacing w:val="0"/>
          <w:w w:val="100"/>
          <w:b/>
          <w:bCs/>
          <w:position w:val="-14"/>
        </w:rPr>
        <w:tab/>
      </w:r>
      <w:r>
        <w:rPr>
          <w:rFonts w:ascii="Arial" w:hAnsi="Arial" w:cs="Arial" w:eastAsia="Arial"/>
          <w:sz w:val="21"/>
          <w:szCs w:val="21"/>
          <w:color w:val="80858A"/>
          <w:spacing w:val="0"/>
          <w:w w:val="100"/>
          <w:b/>
          <w:bCs/>
          <w:position w:val="-14"/>
        </w:rPr>
      </w:r>
      <w:r>
        <w:rPr>
          <w:rFonts w:ascii="Arial" w:hAnsi="Arial" w:cs="Arial" w:eastAsia="Arial"/>
          <w:sz w:val="20"/>
          <w:szCs w:val="20"/>
          <w:color w:val="80858A"/>
          <w:spacing w:val="-5"/>
          <w:w w:val="100"/>
          <w:b/>
          <w:bCs/>
          <w:position w:val="-5"/>
        </w:rPr>
        <w:t>B</w:t>
      </w:r>
      <w:r>
        <w:rPr>
          <w:rFonts w:ascii="Arial" w:hAnsi="Arial" w:cs="Arial" w:eastAsia="Arial"/>
          <w:sz w:val="20"/>
          <w:szCs w:val="20"/>
          <w:color w:val="696B6E"/>
          <w:spacing w:val="0"/>
          <w:w w:val="100"/>
          <w:b/>
          <w:bCs/>
          <w:position w:val="-5"/>
        </w:rPr>
        <w:t>öt</w:t>
      </w:r>
      <w:r>
        <w:rPr>
          <w:rFonts w:ascii="Arial" w:hAnsi="Arial" w:cs="Arial" w:eastAsia="Arial"/>
          <w:sz w:val="20"/>
          <w:szCs w:val="20"/>
          <w:color w:val="696B6E"/>
          <w:spacing w:val="-14"/>
          <w:w w:val="100"/>
          <w:b/>
          <w:bCs/>
          <w:position w:val="-5"/>
        </w:rPr>
        <w:t>g</w:t>
      </w:r>
      <w:r>
        <w:rPr>
          <w:rFonts w:ascii="Arial" w:hAnsi="Arial" w:cs="Arial" w:eastAsia="Arial"/>
          <w:sz w:val="20"/>
          <w:szCs w:val="20"/>
          <w:color w:val="80858A"/>
          <w:spacing w:val="0"/>
          <w:w w:val="100"/>
          <w:b/>
          <w:bCs/>
          <w:position w:val="-5"/>
        </w:rPr>
        <w:t>e</w:t>
      </w:r>
      <w:r>
        <w:rPr>
          <w:rFonts w:ascii="Arial" w:hAnsi="Arial" w:cs="Arial" w:eastAsia="Arial"/>
          <w:sz w:val="20"/>
          <w:szCs w:val="20"/>
          <w:color w:val="80858A"/>
          <w:spacing w:val="10"/>
          <w:w w:val="100"/>
          <w:b/>
          <w:bCs/>
          <w:position w:val="-5"/>
        </w:rPr>
        <w:t> </w:t>
      </w:r>
      <w:r>
        <w:rPr>
          <w:rFonts w:ascii="Arial" w:hAnsi="Arial" w:cs="Arial" w:eastAsia="Arial"/>
          <w:sz w:val="20"/>
          <w:szCs w:val="20"/>
          <w:color w:val="80858A"/>
          <w:spacing w:val="-11"/>
          <w:w w:val="100"/>
          <w:b/>
          <w:bCs/>
          <w:position w:val="-5"/>
        </w:rPr>
        <w:t>1</w:t>
      </w:r>
      <w:r>
        <w:rPr>
          <w:rFonts w:ascii="Arial" w:hAnsi="Arial" w:cs="Arial" w:eastAsia="Arial"/>
          <w:sz w:val="20"/>
          <w:szCs w:val="20"/>
          <w:color w:val="80858A"/>
          <w:spacing w:val="0"/>
          <w:w w:val="100"/>
          <w:b/>
          <w:bCs/>
          <w:position w:val="-5"/>
        </w:rPr>
        <w:t>.</w:t>
      </w:r>
      <w:r>
        <w:rPr>
          <w:rFonts w:ascii="Arial" w:hAnsi="Arial" w:cs="Arial" w:eastAsia="Arial"/>
          <w:sz w:val="20"/>
          <w:szCs w:val="20"/>
          <w:color w:val="80858A"/>
          <w:spacing w:val="6"/>
          <w:w w:val="100"/>
          <w:b/>
          <w:bCs/>
          <w:position w:val="-5"/>
        </w:rPr>
        <w:t> </w:t>
      </w:r>
      <w:r>
        <w:rPr>
          <w:rFonts w:ascii="Arial" w:hAnsi="Arial" w:cs="Arial" w:eastAsia="Arial"/>
          <w:sz w:val="20"/>
          <w:szCs w:val="20"/>
          <w:color w:val="80858A"/>
          <w:spacing w:val="-13"/>
          <w:w w:val="100"/>
          <w:b/>
          <w:bCs/>
          <w:position w:val="-5"/>
        </w:rPr>
        <w:t>P</w:t>
      </w:r>
      <w:r>
        <w:rPr>
          <w:rFonts w:ascii="Arial" w:hAnsi="Arial" w:cs="Arial" w:eastAsia="Arial"/>
          <w:sz w:val="20"/>
          <w:szCs w:val="20"/>
          <w:color w:val="696B6E"/>
          <w:spacing w:val="0"/>
          <w:w w:val="100"/>
          <w:b/>
          <w:bCs/>
          <w:position w:val="-5"/>
        </w:rPr>
        <w:t>osta</w:t>
      </w:r>
      <w:r>
        <w:rPr>
          <w:rFonts w:ascii="Arial" w:hAnsi="Arial" w:cs="Arial" w:eastAsia="Arial"/>
          <w:sz w:val="20"/>
          <w:szCs w:val="20"/>
          <w:color w:val="696B6E"/>
          <w:spacing w:val="0"/>
          <w:w w:val="100"/>
          <w:b/>
          <w:bCs/>
          <w:position w:val="-5"/>
        </w:rPr>
        <w:t>  </w:t>
      </w:r>
      <w:r>
        <w:rPr>
          <w:rFonts w:ascii="Arial" w:hAnsi="Arial" w:cs="Arial" w:eastAsia="Arial"/>
          <w:sz w:val="20"/>
          <w:szCs w:val="20"/>
          <w:color w:val="696B6E"/>
          <w:spacing w:val="5"/>
          <w:w w:val="100"/>
          <w:b/>
          <w:bCs/>
          <w:position w:val="-5"/>
        </w:rPr>
        <w:t> </w:t>
      </w:r>
      <w:r>
        <w:rPr>
          <w:rFonts w:ascii="Times New Roman" w:hAnsi="Times New Roman" w:cs="Times New Roman" w:eastAsia="Times New Roman"/>
          <w:sz w:val="60"/>
          <w:szCs w:val="60"/>
          <w:color w:val="6469BC"/>
          <w:spacing w:val="0"/>
          <w:w w:val="109"/>
          <w:position w:val="-9"/>
        </w:rPr>
        <w:t>-</w:t>
      </w:r>
      <w:r>
        <w:rPr>
          <w:rFonts w:ascii="Times New Roman" w:hAnsi="Times New Roman" w:cs="Times New Roman" w:eastAsia="Times New Roman"/>
          <w:sz w:val="60"/>
          <w:szCs w:val="60"/>
          <w:color w:val="000000"/>
          <w:spacing w:val="0"/>
          <w:w w:val="100"/>
          <w:position w:val="0"/>
        </w:rPr>
      </w:r>
    </w:p>
    <w:p>
      <w:pPr>
        <w:spacing w:before="0" w:after="0" w:line="151" w:lineRule="exact"/>
        <w:ind w:right="-20"/>
        <w:jc w:val="left"/>
        <w:tabs>
          <w:tab w:pos="2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89"/>
          <w:szCs w:val="89"/>
          <w:color w:val="8990D1"/>
          <w:spacing w:val="0"/>
          <w:w w:val="53"/>
          <w:position w:val="-29"/>
        </w:rPr>
        <w:t>---</w:t>
      </w:r>
      <w:r>
        <w:rPr>
          <w:rFonts w:ascii="Times New Roman" w:hAnsi="Times New Roman" w:cs="Times New Roman" w:eastAsia="Times New Roman"/>
          <w:sz w:val="89"/>
          <w:szCs w:val="89"/>
          <w:color w:val="8990D1"/>
          <w:spacing w:val="0"/>
          <w:w w:val="100"/>
          <w:position w:val="-29"/>
        </w:rPr>
        <w:tab/>
      </w:r>
      <w:r>
        <w:rPr>
          <w:rFonts w:ascii="Times New Roman" w:hAnsi="Times New Roman" w:cs="Times New Roman" w:eastAsia="Times New Roman"/>
          <w:sz w:val="89"/>
          <w:szCs w:val="89"/>
          <w:color w:val="8990D1"/>
          <w:spacing w:val="0"/>
          <w:w w:val="100"/>
          <w:position w:val="-29"/>
        </w:rPr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2"/>
        </w:rPr>
        <w:t>itfaiye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2"/>
        </w:rPr>
        <w:t>Birim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9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2"/>
        </w:rPr>
        <w:t>Amiri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2" w:equalWidth="0">
            <w:col w:w="4826" w:space="2057"/>
            <w:col w:w="5017"/>
          </w:cols>
        </w:sectPr>
      </w:pPr>
      <w:rPr/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1" w:lineRule="atLeast"/>
        <w:ind w:right="-20"/>
        <w:jc w:val="righ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color w:val="80858A"/>
          <w:spacing w:val="0"/>
          <w:w w:val="107"/>
          <w:b/>
          <w:bCs/>
        </w:rPr>
        <w:t>rup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0" w:after="0" w:line="171" w:lineRule="exact"/>
        <w:ind w:right="-20"/>
        <w:jc w:val="left"/>
        <w:tabs>
          <w:tab w:pos="6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color w:val="80858A"/>
          <w:spacing w:val="0"/>
          <w:w w:val="113"/>
          <w:b/>
          <w:bCs/>
          <w:position w:val="-16"/>
        </w:rPr>
        <w:t>rA</w:t>
      </w:r>
      <w:r>
        <w:rPr>
          <w:rFonts w:ascii="Arial" w:hAnsi="Arial" w:cs="Arial" w:eastAsia="Arial"/>
          <w:sz w:val="20"/>
          <w:szCs w:val="20"/>
          <w:color w:val="80858A"/>
          <w:spacing w:val="-16"/>
          <w:w w:val="113"/>
          <w:b/>
          <w:bCs/>
          <w:position w:val="-16"/>
        </w:rPr>
        <w:t>m</w:t>
      </w:r>
      <w:r>
        <w:rPr>
          <w:rFonts w:ascii="Arial" w:hAnsi="Arial" w:cs="Arial" w:eastAsia="Arial"/>
          <w:sz w:val="20"/>
          <w:szCs w:val="20"/>
          <w:color w:val="696B6E"/>
          <w:spacing w:val="0"/>
          <w:w w:val="113"/>
          <w:b/>
          <w:bCs/>
          <w:position w:val="-16"/>
        </w:rPr>
        <w:t>iri</w:t>
      </w:r>
      <w:r>
        <w:rPr>
          <w:rFonts w:ascii="Arial" w:hAnsi="Arial" w:cs="Arial" w:eastAsia="Arial"/>
          <w:sz w:val="20"/>
          <w:szCs w:val="20"/>
          <w:color w:val="696B6E"/>
          <w:spacing w:val="-60"/>
          <w:w w:val="113"/>
          <w:b/>
          <w:bCs/>
          <w:position w:val="-16"/>
        </w:rPr>
        <w:t> </w:t>
      </w:r>
      <w:r>
        <w:rPr>
          <w:rFonts w:ascii="Arial" w:hAnsi="Arial" w:cs="Arial" w:eastAsia="Arial"/>
          <w:sz w:val="20"/>
          <w:szCs w:val="20"/>
          <w:color w:val="696B6E"/>
          <w:spacing w:val="0"/>
          <w:w w:val="100"/>
          <w:b/>
          <w:bCs/>
          <w:position w:val="-16"/>
        </w:rPr>
        <w:tab/>
      </w:r>
      <w:r>
        <w:rPr>
          <w:rFonts w:ascii="Arial" w:hAnsi="Arial" w:cs="Arial" w:eastAsia="Arial"/>
          <w:sz w:val="20"/>
          <w:szCs w:val="20"/>
          <w:color w:val="696B6E"/>
          <w:spacing w:val="0"/>
          <w:w w:val="100"/>
          <w:b/>
          <w:bCs/>
          <w:position w:val="-16"/>
        </w:rPr>
      </w:r>
      <w:r>
        <w:rPr>
          <w:rFonts w:ascii="Times New Roman" w:hAnsi="Times New Roman" w:cs="Times New Roman" w:eastAsia="Times New Roman"/>
          <w:sz w:val="19"/>
          <w:szCs w:val="19"/>
          <w:color w:val="CACACA"/>
          <w:spacing w:val="3"/>
          <w:w w:val="15"/>
          <w:position w:val="-4"/>
        </w:rPr>
        <w:t>_</w:t>
      </w:r>
      <w:r>
        <w:rPr>
          <w:rFonts w:ascii="Times New Roman" w:hAnsi="Times New Roman" w:cs="Times New Roman" w:eastAsia="Times New Roman"/>
          <w:sz w:val="19"/>
          <w:szCs w:val="19"/>
          <w:color w:val="AEB3BA"/>
          <w:spacing w:val="-6"/>
          <w:w w:val="182"/>
          <w:position w:val="-4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0"/>
          <w:w w:val="61"/>
          <w:position w:val="-4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9A9EA3"/>
          <w:spacing w:val="0"/>
          <w:w w:val="75"/>
          <w:position w:val="-4"/>
        </w:rPr>
        <w:t>..</w:t>
      </w:r>
      <w:r>
        <w:rPr>
          <w:rFonts w:ascii="Times New Roman" w:hAnsi="Times New Roman" w:cs="Times New Roman" w:eastAsia="Times New Roman"/>
          <w:sz w:val="22"/>
          <w:szCs w:val="22"/>
          <w:color w:val="9A9EA3"/>
          <w:spacing w:val="-2"/>
          <w:w w:val="75"/>
          <w:position w:val="-4"/>
        </w:rPr>
        <w:t>.</w:t>
      </w:r>
      <w:r>
        <w:rPr>
          <w:rFonts w:ascii="Arial" w:hAnsi="Arial" w:cs="Arial" w:eastAsia="Arial"/>
          <w:sz w:val="18"/>
          <w:szCs w:val="18"/>
          <w:color w:val="9A9EA3"/>
          <w:spacing w:val="-12"/>
          <w:w w:val="162"/>
          <w:position w:val="-4"/>
        </w:rPr>
        <w:t>-</w:t>
      </w:r>
      <w:r>
        <w:rPr>
          <w:rFonts w:ascii="Arial" w:hAnsi="Arial" w:cs="Arial" w:eastAsia="Arial"/>
          <w:sz w:val="18"/>
          <w:szCs w:val="18"/>
          <w:color w:val="80858A"/>
          <w:spacing w:val="-38"/>
          <w:w w:val="160"/>
          <w:position w:val="-4"/>
        </w:rPr>
        <w:t>·</w:t>
      </w:r>
      <w:r>
        <w:rPr>
          <w:rFonts w:ascii="Arial" w:hAnsi="Arial" w:cs="Arial" w:eastAsia="Arial"/>
          <w:sz w:val="18"/>
          <w:szCs w:val="18"/>
          <w:color w:val="AEB3BA"/>
          <w:spacing w:val="-35"/>
          <w:w w:val="120"/>
          <w:position w:val="-4"/>
        </w:rPr>
        <w:t>·</w:t>
      </w:r>
      <w:r>
        <w:rPr>
          <w:rFonts w:ascii="Arial" w:hAnsi="Arial" w:cs="Arial" w:eastAsia="Arial"/>
          <w:sz w:val="18"/>
          <w:szCs w:val="18"/>
          <w:color w:val="AEB3BA"/>
          <w:spacing w:val="-32"/>
          <w:w w:val="80"/>
          <w:position w:val="-4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color w:val="80858A"/>
          <w:spacing w:val="-25"/>
          <w:w w:val="133"/>
          <w:position w:val="-4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AEB3BA"/>
          <w:spacing w:val="0"/>
          <w:w w:val="36"/>
          <w:position w:val="-4"/>
        </w:rPr>
        <w:t>..</w:t>
      </w:r>
      <w:r>
        <w:rPr>
          <w:rFonts w:ascii="Times New Roman" w:hAnsi="Times New Roman" w:cs="Times New Roman" w:eastAsia="Times New Roman"/>
          <w:sz w:val="20"/>
          <w:szCs w:val="20"/>
          <w:color w:val="AEB3BA"/>
          <w:spacing w:val="4"/>
          <w:w w:val="36"/>
          <w:position w:val="-4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696B6E"/>
          <w:spacing w:val="0"/>
          <w:w w:val="41"/>
          <w:position w:val="-4"/>
        </w:rPr>
        <w:t>...</w:t>
      </w:r>
      <w:r>
        <w:rPr>
          <w:rFonts w:ascii="Times New Roman" w:hAnsi="Times New Roman" w:cs="Times New Roman" w:eastAsia="Times New Roman"/>
          <w:sz w:val="20"/>
          <w:szCs w:val="20"/>
          <w:color w:val="696B6E"/>
          <w:spacing w:val="-3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A9EA3"/>
          <w:spacing w:val="0"/>
          <w:w w:val="59"/>
          <w:position w:val="-4"/>
        </w:rPr>
        <w:t>...............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2" w:equalWidth="0">
            <w:col w:w="3283" w:space="159"/>
            <w:col w:w="8458"/>
          </w:cols>
        </w:sectPr>
      </w:pPr>
      <w:rPr/>
    </w:p>
    <w:p>
      <w:pPr>
        <w:spacing w:before="0" w:after="0" w:line="206" w:lineRule="exact"/>
        <w:ind w:left="4903" w:right="-20"/>
        <w:jc w:val="left"/>
        <w:tabs>
          <w:tab w:pos="9540" w:val="left"/>
          <w:tab w:pos="9960" w:val="left"/>
          <w:tab w:pos="1104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8.159973pt;margin-top:-10.974324pt;width:65.285229pt;height:19.5pt;mso-position-horizontal-relative:page;mso-position-vertical-relative:paragraph;z-index:-7367" type="#_x0000_t202" filled="f" stroked="f">
            <v:textbox inset="0,0,0,0">
              <w:txbxContent>
                <w:p>
                  <w:pPr>
                    <w:spacing w:before="0" w:after="0" w:line="390" w:lineRule="exact"/>
                    <w:ind w:right="-98"/>
                    <w:jc w:val="left"/>
                    <w:tabs>
                      <w:tab w:pos="1200" w:val="left"/>
                    </w:tabs>
                    <w:rPr>
                      <w:rFonts w:ascii="Arial" w:hAnsi="Arial" w:cs="Arial" w:eastAsia="Arial"/>
                      <w:sz w:val="39"/>
                      <w:szCs w:val="39"/>
                    </w:rPr>
                  </w:pPr>
                  <w:rPr/>
                  <w:r>
                    <w:rPr>
                      <w:rFonts w:ascii="Arial" w:hAnsi="Arial" w:cs="Arial" w:eastAsia="Arial"/>
                      <w:sz w:val="39"/>
                      <w:szCs w:val="39"/>
                      <w:color w:val="CACACA"/>
                      <w:spacing w:val="-90"/>
                      <w:w w:val="111"/>
                    </w:rPr>
                    <w:t>·</w:t>
                  </w:r>
                  <w:r>
                    <w:rPr>
                      <w:rFonts w:ascii="Arial" w:hAnsi="Arial" w:cs="Arial" w:eastAsia="Arial"/>
                      <w:sz w:val="39"/>
                      <w:szCs w:val="39"/>
                      <w:color w:val="9A9EA3"/>
                      <w:spacing w:val="0"/>
                      <w:w w:val="37"/>
                    </w:rPr>
                    <w:t>·</w:t>
                  </w:r>
                  <w:r>
                    <w:rPr>
                      <w:rFonts w:ascii="Arial" w:hAnsi="Arial" w:cs="Arial" w:eastAsia="Arial"/>
                      <w:sz w:val="39"/>
                      <w:szCs w:val="39"/>
                      <w:color w:val="9A9EA3"/>
                      <w:spacing w:val="-31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39"/>
                      <w:szCs w:val="39"/>
                      <w:color w:val="5D5D87"/>
                      <w:spacing w:val="-34"/>
                      <w:w w:val="129"/>
                    </w:rPr>
                    <w:t>t</w:t>
                  </w:r>
                  <w:r>
                    <w:rPr>
                      <w:rFonts w:ascii="Arial" w:hAnsi="Arial" w:cs="Arial" w:eastAsia="Arial"/>
                      <w:sz w:val="39"/>
                      <w:szCs w:val="39"/>
                      <w:color w:val="696B6E"/>
                      <w:spacing w:val="-50"/>
                      <w:w w:val="129"/>
                    </w:rPr>
                    <w:t>'</w:t>
                  </w:r>
                  <w:r>
                    <w:rPr>
                      <w:rFonts w:ascii="Arial" w:hAnsi="Arial" w:cs="Arial" w:eastAsia="Arial"/>
                      <w:sz w:val="39"/>
                      <w:szCs w:val="39"/>
                      <w:color w:val="5D5D87"/>
                      <w:spacing w:val="-46"/>
                      <w:w w:val="129"/>
                    </w:rPr>
                    <w:t>'</w:t>
                  </w:r>
                  <w:r>
                    <w:rPr>
                      <w:rFonts w:ascii="Arial" w:hAnsi="Arial" w:cs="Arial" w:eastAsia="Arial"/>
                      <w:sz w:val="39"/>
                      <w:szCs w:val="39"/>
                      <w:color w:val="696B6E"/>
                      <w:spacing w:val="0"/>
                      <w:w w:val="129"/>
                    </w:rPr>
                    <w:t>f</w:t>
                  </w:r>
                  <w:r>
                    <w:rPr>
                      <w:rFonts w:ascii="Arial" w:hAnsi="Arial" w:cs="Arial" w:eastAsia="Arial"/>
                      <w:sz w:val="39"/>
                      <w:szCs w:val="39"/>
                      <w:color w:val="696B6E"/>
                      <w:spacing w:val="-44"/>
                      <w:w w:val="129"/>
                    </w:rPr>
                    <w:t> </w:t>
                  </w:r>
                  <w:r>
                    <w:rPr>
                      <w:rFonts w:ascii="Arial" w:hAnsi="Arial" w:cs="Arial" w:eastAsia="Arial"/>
                      <w:sz w:val="39"/>
                      <w:szCs w:val="39"/>
                      <w:color w:val="80858A"/>
                      <w:spacing w:val="0"/>
                      <w:w w:val="100"/>
                    </w:rPr>
                    <w:t>C</w:t>
                  </w:r>
                  <w:r>
                    <w:rPr>
                      <w:rFonts w:ascii="Arial" w:hAnsi="Arial" w:cs="Arial" w:eastAsia="Arial"/>
                      <w:sz w:val="39"/>
                      <w:szCs w:val="39"/>
                      <w:color w:val="80858A"/>
                      <w:spacing w:val="-61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39"/>
                      <w:szCs w:val="39"/>
                      <w:color w:val="80858A"/>
                      <w:spacing w:val="0"/>
                      <w:w w:val="100"/>
                    </w:rPr>
                    <w:tab/>
                  </w:r>
                  <w:r>
                    <w:rPr>
                      <w:rFonts w:ascii="Arial" w:hAnsi="Arial" w:cs="Arial" w:eastAsia="Arial"/>
                      <w:sz w:val="39"/>
                      <w:szCs w:val="39"/>
                      <w:color w:val="80858A"/>
                      <w:spacing w:val="0"/>
                      <w:w w:val="100"/>
                    </w:rPr>
                  </w:r>
                  <w:r>
                    <w:rPr>
                      <w:rFonts w:ascii="Arial" w:hAnsi="Arial" w:cs="Arial" w:eastAsia="Arial"/>
                      <w:sz w:val="39"/>
                      <w:szCs w:val="39"/>
                      <w:color w:val="9A9EA3"/>
                      <w:spacing w:val="0"/>
                      <w:w w:val="74"/>
                    </w:rPr>
                  </w:r>
                  <w:r>
                    <w:rPr>
                      <w:rFonts w:ascii="Arial" w:hAnsi="Arial" w:cs="Arial" w:eastAsia="Arial"/>
                      <w:sz w:val="39"/>
                      <w:szCs w:val="39"/>
                      <w:color w:val="9A9EA3"/>
                      <w:spacing w:val="0"/>
                      <w:w w:val="74"/>
                      <w:shadow/>
                    </w:rPr>
                    <w:t>·</w:t>
                  </w:r>
                  <w:r>
                    <w:rPr>
                      <w:rFonts w:ascii="Arial" w:hAnsi="Arial" w:cs="Arial" w:eastAsia="Arial"/>
                      <w:sz w:val="39"/>
                      <w:szCs w:val="39"/>
                      <w:color w:val="9A9EA3"/>
                      <w:spacing w:val="0"/>
                      <w:w w:val="74"/>
                    </w:rPr>
                  </w:r>
                  <w:r>
                    <w:rPr>
                      <w:rFonts w:ascii="Arial" w:hAnsi="Arial" w:cs="Arial" w:eastAsia="Arial"/>
                      <w:sz w:val="39"/>
                      <w:szCs w:val="39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6"/>
          <w:szCs w:val="26"/>
          <w:color w:val="4D4F4F"/>
          <w:spacing w:val="0"/>
          <w:w w:val="100"/>
          <w:position w:val="3"/>
        </w:rPr>
        <w:t>z</w:t>
      </w:r>
      <w:r>
        <w:rPr>
          <w:rFonts w:ascii="Arial" w:hAnsi="Arial" w:cs="Arial" w:eastAsia="Arial"/>
          <w:sz w:val="26"/>
          <w:szCs w:val="26"/>
          <w:color w:val="4D4F4F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26"/>
          <w:szCs w:val="26"/>
          <w:color w:val="4D4F4F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12"/>
          <w:szCs w:val="12"/>
          <w:color w:val="9A9EA3"/>
          <w:spacing w:val="0"/>
          <w:w w:val="363"/>
          <w:i/>
          <w:position w:val="-2"/>
        </w:rPr>
        <w:t>/</w:t>
      </w:r>
      <w:r>
        <w:rPr>
          <w:rFonts w:ascii="Times New Roman" w:hAnsi="Times New Roman" w:cs="Times New Roman" w:eastAsia="Times New Roman"/>
          <w:sz w:val="12"/>
          <w:szCs w:val="12"/>
          <w:color w:val="9A9EA3"/>
          <w:spacing w:val="-86"/>
          <w:w w:val="363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9A9EA3"/>
          <w:spacing w:val="0"/>
          <w:w w:val="100"/>
          <w:i/>
          <w:position w:val="-2"/>
        </w:rPr>
        <w:tab/>
      </w:r>
      <w:r>
        <w:rPr>
          <w:rFonts w:ascii="Times New Roman" w:hAnsi="Times New Roman" w:cs="Times New Roman" w:eastAsia="Times New Roman"/>
          <w:sz w:val="12"/>
          <w:szCs w:val="12"/>
          <w:color w:val="9A9EA3"/>
          <w:spacing w:val="0"/>
          <w:w w:val="100"/>
          <w:i/>
          <w:position w:val="-2"/>
        </w:rPr>
      </w:r>
      <w:r>
        <w:rPr>
          <w:rFonts w:ascii="Times New Roman" w:hAnsi="Times New Roman" w:cs="Times New Roman" w:eastAsia="Times New Roman"/>
          <w:sz w:val="12"/>
          <w:szCs w:val="12"/>
          <w:color w:val="9A9EA3"/>
          <w:spacing w:val="0"/>
          <w:w w:val="363"/>
          <w:position w:val="-2"/>
        </w:rPr>
        <w:t>'</w:t>
      </w:r>
      <w:r>
        <w:rPr>
          <w:rFonts w:ascii="Times New Roman" w:hAnsi="Times New Roman" w:cs="Times New Roman" w:eastAsia="Times New Roman"/>
          <w:sz w:val="12"/>
          <w:szCs w:val="12"/>
          <w:color w:val="9A9EA3"/>
          <w:spacing w:val="-63"/>
          <w:w w:val="363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696B6E"/>
          <w:spacing w:val="0"/>
          <w:w w:val="155"/>
          <w:position w:val="-2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696B6E"/>
          <w:spacing w:val="3"/>
          <w:w w:val="155"/>
          <w:position w:val="-2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4D4F4F"/>
          <w:spacing w:val="0"/>
          <w:w w:val="155"/>
          <w:position w:val="-2"/>
        </w:rPr>
        <w:t>•</w:t>
      </w:r>
      <w:r>
        <w:rPr>
          <w:rFonts w:ascii="Times New Roman" w:hAnsi="Times New Roman" w:cs="Times New Roman" w:eastAsia="Times New Roman"/>
          <w:sz w:val="12"/>
          <w:szCs w:val="12"/>
          <w:color w:val="4D4F4F"/>
          <w:spacing w:val="0"/>
          <w:w w:val="155"/>
          <w:position w:val="-2"/>
        </w:rPr>
        <w:t>   </w:t>
      </w:r>
      <w:r>
        <w:rPr>
          <w:rFonts w:ascii="Times New Roman" w:hAnsi="Times New Roman" w:cs="Times New Roman" w:eastAsia="Times New Roman"/>
          <w:sz w:val="12"/>
          <w:szCs w:val="12"/>
          <w:color w:val="4D4F4F"/>
          <w:spacing w:val="10"/>
          <w:w w:val="155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9A9EA3"/>
          <w:spacing w:val="0"/>
          <w:w w:val="100"/>
          <w:position w:val="-2"/>
        </w:rPr>
        <w:t>""</w:t>
      </w:r>
      <w:r>
        <w:rPr>
          <w:rFonts w:ascii="Times New Roman" w:hAnsi="Times New Roman" w:cs="Times New Roman" w:eastAsia="Times New Roman"/>
          <w:sz w:val="12"/>
          <w:szCs w:val="12"/>
          <w:color w:val="9A9EA3"/>
          <w:spacing w:val="-5"/>
          <w:w w:val="100"/>
          <w:position w:val="-2"/>
        </w:rPr>
        <w:t>"</w:t>
      </w:r>
      <w:r>
        <w:rPr>
          <w:rFonts w:ascii="Times New Roman" w:hAnsi="Times New Roman" w:cs="Times New Roman" w:eastAsia="Times New Roman"/>
          <w:sz w:val="12"/>
          <w:szCs w:val="12"/>
          <w:color w:val="696B6E"/>
          <w:spacing w:val="-54"/>
          <w:w w:val="100"/>
          <w:position w:val="-2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color w:val="9A9EA3"/>
          <w:spacing w:val="0"/>
          <w:w w:val="100"/>
          <w:position w:val="-2"/>
        </w:rPr>
        <w:t>'</w:t>
      </w:r>
      <w:r>
        <w:rPr>
          <w:rFonts w:ascii="Times New Roman" w:hAnsi="Times New Roman" w:cs="Times New Roman" w:eastAsia="Times New Roman"/>
          <w:sz w:val="12"/>
          <w:szCs w:val="12"/>
          <w:color w:val="9A9EA3"/>
          <w:spacing w:val="19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696B6E"/>
          <w:spacing w:val="0"/>
          <w:w w:val="100"/>
          <w:position w:val="-2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color w:val="696B6E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2"/>
          <w:szCs w:val="12"/>
          <w:color w:val="696B6E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12"/>
          <w:szCs w:val="12"/>
          <w:color w:val="80858A"/>
          <w:spacing w:val="0"/>
          <w:w w:val="188"/>
          <w:position w:val="-2"/>
        </w:rPr>
        <w:t>"</w:t>
      </w:r>
      <w:r>
        <w:rPr>
          <w:rFonts w:ascii="Times New Roman" w:hAnsi="Times New Roman" w:cs="Times New Roman" w:eastAsia="Times New Roman"/>
          <w:sz w:val="12"/>
          <w:szCs w:val="12"/>
          <w:color w:val="80858A"/>
          <w:spacing w:val="0"/>
          <w:w w:val="187"/>
          <w:position w:val="-2"/>
        </w:rPr>
        <w:t>\</w:t>
      </w:r>
      <w:r>
        <w:rPr>
          <w:rFonts w:ascii="Times New Roman" w:hAnsi="Times New Roman" w:cs="Times New Roman" w:eastAsia="Times New Roman"/>
          <w:sz w:val="12"/>
          <w:szCs w:val="12"/>
          <w:color w:val="80858A"/>
          <w:spacing w:val="0"/>
          <w:w w:val="188"/>
          <w:position w:val="-2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</w:sectPr>
      </w:pPr>
      <w:rPr/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70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3"/>
        </w:rPr>
        <w:t>Soıuml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-13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12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0"/>
          <w:w w:val="100"/>
          <w:position w:val="-13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105" w:lineRule="exact"/>
        <w:ind w:right="-98"/>
        <w:jc w:val="left"/>
        <w:tabs>
          <w:tab w:pos="560" w:val="left"/>
          <w:tab w:pos="1120" w:val="left"/>
        </w:tabs>
        <w:rPr>
          <w:rFonts w:ascii="Times New Roman" w:hAnsi="Times New Roman" w:cs="Times New Roman" w:eastAsia="Times New Roman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27"/>
          <w:szCs w:val="27"/>
          <w:color w:val="696B6E"/>
          <w:spacing w:val="0"/>
          <w:w w:val="100"/>
          <w:b/>
          <w:bCs/>
          <w:position w:val="-28"/>
        </w:rPr>
        <w:t>B</w:t>
      </w:r>
      <w:r>
        <w:rPr>
          <w:rFonts w:ascii="Times New Roman" w:hAnsi="Times New Roman" w:cs="Times New Roman" w:eastAsia="Times New Roman"/>
          <w:sz w:val="27"/>
          <w:szCs w:val="27"/>
          <w:color w:val="696B6E"/>
          <w:spacing w:val="-46"/>
          <w:w w:val="100"/>
          <w:b/>
          <w:bCs/>
          <w:position w:val="-28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color w:val="696B6E"/>
          <w:spacing w:val="0"/>
          <w:w w:val="100"/>
          <w:b/>
          <w:bCs/>
          <w:position w:val="-28"/>
        </w:rPr>
        <w:tab/>
      </w:r>
      <w:r>
        <w:rPr>
          <w:rFonts w:ascii="Times New Roman" w:hAnsi="Times New Roman" w:cs="Times New Roman" w:eastAsia="Times New Roman"/>
          <w:sz w:val="27"/>
          <w:szCs w:val="27"/>
          <w:color w:val="696B6E"/>
          <w:spacing w:val="0"/>
          <w:w w:val="100"/>
          <w:b/>
          <w:bCs/>
          <w:position w:val="-28"/>
        </w:rPr>
      </w:r>
      <w:r>
        <w:rPr>
          <w:rFonts w:ascii="Arial" w:hAnsi="Arial" w:cs="Arial" w:eastAsia="Arial"/>
          <w:sz w:val="19"/>
          <w:szCs w:val="19"/>
          <w:color w:val="AEB3BA"/>
          <w:spacing w:val="-12"/>
          <w:w w:val="42"/>
          <w:position w:val="-28"/>
        </w:rPr>
        <w:t>-</w:t>
      </w:r>
      <w:r>
        <w:rPr>
          <w:rFonts w:ascii="Arial" w:hAnsi="Arial" w:cs="Arial" w:eastAsia="Arial"/>
          <w:sz w:val="19"/>
          <w:szCs w:val="19"/>
          <w:color w:val="4D4F4F"/>
          <w:spacing w:val="0"/>
          <w:w w:val="86"/>
          <w:position w:val="-28"/>
        </w:rPr>
        <w:t>1</w:t>
      </w:r>
      <w:r>
        <w:rPr>
          <w:rFonts w:ascii="Arial" w:hAnsi="Arial" w:cs="Arial" w:eastAsia="Arial"/>
          <w:sz w:val="19"/>
          <w:szCs w:val="19"/>
          <w:color w:val="4D4F4F"/>
          <w:spacing w:val="0"/>
          <w:w w:val="100"/>
          <w:position w:val="-28"/>
        </w:rPr>
        <w:t> </w:t>
      </w:r>
      <w:r>
        <w:rPr>
          <w:rFonts w:ascii="Arial" w:hAnsi="Arial" w:cs="Arial" w:eastAsia="Arial"/>
          <w:sz w:val="19"/>
          <w:szCs w:val="19"/>
          <w:color w:val="4D4F4F"/>
          <w:spacing w:val="-16"/>
          <w:w w:val="100"/>
          <w:position w:val="-28"/>
        </w:rPr>
        <w:t> </w:t>
      </w:r>
      <w:r>
        <w:rPr>
          <w:rFonts w:ascii="Arial" w:hAnsi="Arial" w:cs="Arial" w:eastAsia="Arial"/>
          <w:sz w:val="14"/>
          <w:szCs w:val="14"/>
          <w:color w:val="9A9EA3"/>
          <w:spacing w:val="0"/>
          <w:w w:val="126"/>
          <w:i/>
          <w:position w:val="-20"/>
        </w:rPr>
        <w:t>f</w:t>
      </w:r>
      <w:r>
        <w:rPr>
          <w:rFonts w:ascii="Arial" w:hAnsi="Arial" w:cs="Arial" w:eastAsia="Arial"/>
          <w:sz w:val="14"/>
          <w:szCs w:val="14"/>
          <w:color w:val="9A9EA3"/>
          <w:spacing w:val="0"/>
          <w:w w:val="100"/>
          <w:i/>
          <w:position w:val="-20"/>
        </w:rPr>
        <w:tab/>
      </w:r>
      <w:r>
        <w:rPr>
          <w:rFonts w:ascii="Arial" w:hAnsi="Arial" w:cs="Arial" w:eastAsia="Arial"/>
          <w:sz w:val="14"/>
          <w:szCs w:val="14"/>
          <w:color w:val="9A9EA3"/>
          <w:spacing w:val="0"/>
          <w:w w:val="100"/>
          <w:i/>
          <w:position w:val="-20"/>
        </w:rPr>
      </w:r>
      <w:r>
        <w:rPr>
          <w:rFonts w:ascii="Times New Roman" w:hAnsi="Times New Roman" w:cs="Times New Roman" w:eastAsia="Times New Roman"/>
          <w:sz w:val="31"/>
          <w:szCs w:val="31"/>
          <w:color w:val="9A9EA3"/>
          <w:spacing w:val="-51"/>
          <w:w w:val="132"/>
          <w:i/>
          <w:position w:val="-20"/>
        </w:rPr>
        <w:t>&gt;</w:t>
      </w:r>
      <w:r>
        <w:rPr>
          <w:rFonts w:ascii="Times New Roman" w:hAnsi="Times New Roman" w:cs="Times New Roman" w:eastAsia="Times New Roman"/>
          <w:sz w:val="35"/>
          <w:szCs w:val="35"/>
          <w:color w:val="7B799E"/>
          <w:spacing w:val="-29"/>
          <w:w w:val="94"/>
          <w:i/>
          <w:position w:val="-28"/>
        </w:rPr>
        <w:t>'</w:t>
      </w:r>
      <w:r>
        <w:rPr>
          <w:rFonts w:ascii="Arial" w:hAnsi="Arial" w:cs="Arial" w:eastAsia="Arial"/>
          <w:sz w:val="17"/>
          <w:szCs w:val="17"/>
          <w:color w:val="7B799E"/>
          <w:spacing w:val="0"/>
          <w:w w:val="111"/>
          <w:position w:val="-12"/>
        </w:rPr>
        <w:t>;</w:t>
      </w:r>
      <w:r>
        <w:rPr>
          <w:rFonts w:ascii="Arial" w:hAnsi="Arial" w:cs="Arial" w:eastAsia="Arial"/>
          <w:sz w:val="17"/>
          <w:szCs w:val="17"/>
          <w:color w:val="7B799E"/>
          <w:spacing w:val="-12"/>
          <w:w w:val="111"/>
          <w:position w:val="-12"/>
        </w:rPr>
        <w:t>ı</w:t>
      </w:r>
      <w:r>
        <w:rPr>
          <w:rFonts w:ascii="Arial" w:hAnsi="Arial" w:cs="Arial" w:eastAsia="Arial"/>
          <w:sz w:val="17"/>
          <w:szCs w:val="17"/>
          <w:color w:val="AEB3BA"/>
          <w:spacing w:val="-8"/>
          <w:w w:val="199"/>
          <w:position w:val="-12"/>
        </w:rPr>
        <w:t>,</w:t>
      </w:r>
      <w:r>
        <w:rPr>
          <w:rFonts w:ascii="Times New Roman" w:hAnsi="Times New Roman" w:cs="Times New Roman" w:eastAsia="Times New Roman"/>
          <w:sz w:val="35"/>
          <w:szCs w:val="35"/>
          <w:color w:val="5D5D87"/>
          <w:spacing w:val="-33"/>
          <w:w w:val="151"/>
          <w:i/>
          <w:position w:val="-28"/>
        </w:rPr>
        <w:t>}</w:t>
      </w:r>
      <w:r>
        <w:rPr>
          <w:rFonts w:ascii="Arial" w:hAnsi="Arial" w:cs="Arial" w:eastAsia="Arial"/>
          <w:sz w:val="17"/>
          <w:szCs w:val="17"/>
          <w:color w:val="AEB3BA"/>
          <w:spacing w:val="-13"/>
          <w:w w:val="125"/>
          <w:position w:val="-12"/>
        </w:rPr>
        <w:t>-</w:t>
      </w:r>
      <w:r>
        <w:rPr>
          <w:rFonts w:ascii="Times New Roman" w:hAnsi="Times New Roman" w:cs="Times New Roman" w:eastAsia="Times New Roman"/>
          <w:sz w:val="35"/>
          <w:szCs w:val="35"/>
          <w:color w:val="80858A"/>
          <w:spacing w:val="0"/>
          <w:w w:val="56"/>
          <w:i/>
          <w:position w:val="-28"/>
        </w:rPr>
        <w:t>J.</w:t>
      </w:r>
      <w:r>
        <w:rPr>
          <w:rFonts w:ascii="Times New Roman" w:hAnsi="Times New Roman" w:cs="Times New Roman" w:eastAsia="Times New Roman"/>
          <w:sz w:val="35"/>
          <w:szCs w:val="35"/>
          <w:color w:val="000000"/>
          <w:spacing w:val="0"/>
          <w:w w:val="100"/>
          <w:position w:val="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135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34"/>
          <w:szCs w:val="34"/>
          <w:color w:val="696B6E"/>
          <w:w w:val="41"/>
          <w:position w:val="-21"/>
        </w:rPr>
        <w:t>e&gt;</w:t>
      </w:r>
      <w:r>
        <w:rPr>
          <w:rFonts w:ascii="Times New Roman" w:hAnsi="Times New Roman" w:cs="Times New Roman" w:eastAsia="Times New Roman"/>
          <w:sz w:val="34"/>
          <w:szCs w:val="34"/>
          <w:color w:val="696B6E"/>
          <w:spacing w:val="-44"/>
          <w:w w:val="100"/>
          <w:position w:val="-21"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color w:val="80858A"/>
          <w:spacing w:val="-53"/>
          <w:w w:val="128"/>
          <w:position w:val="-21"/>
        </w:rPr>
        <w:t>\</w:t>
      </w:r>
      <w:r>
        <w:rPr>
          <w:rFonts w:ascii="Arial" w:hAnsi="Arial" w:cs="Arial" w:eastAsia="Arial"/>
          <w:sz w:val="22"/>
          <w:szCs w:val="22"/>
          <w:color w:val="696B6E"/>
          <w:spacing w:val="0"/>
          <w:w w:val="226"/>
          <w:i/>
          <w:position w:val="-28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3" w:equalWidth="0">
            <w:col w:w="6048" w:space="2708"/>
            <w:col w:w="1867" w:space="387"/>
            <w:col w:w="890"/>
          </w:cols>
        </w:sectPr>
      </w:pPr>
      <w:rPr/>
    </w:p>
    <w:p>
      <w:pPr>
        <w:spacing w:before="0" w:after="0" w:line="500" w:lineRule="exact"/>
        <w:ind w:right="344"/>
        <w:jc w:val="right"/>
        <w:rPr>
          <w:rFonts w:ascii="Arial" w:hAnsi="Arial" w:cs="Arial" w:eastAsia="Arial"/>
          <w:sz w:val="26"/>
          <w:szCs w:val="2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6.845581pt;margin-top:28.618109pt;width:6.115285pt;height:39pt;mso-position-horizontal-relative:page;mso-position-vertical-relative:paragraph;z-index:-7366" type="#_x0000_t202" filled="f" stroked="f">
            <v:textbox inset="0,0,0,0">
              <w:txbxContent>
                <w:p>
                  <w:pPr>
                    <w:spacing w:before="0" w:after="0" w:line="780" w:lineRule="exact"/>
                    <w:ind w:right="-157"/>
                    <w:jc w:val="left"/>
                    <w:rPr>
                      <w:rFonts w:ascii="Arial" w:hAnsi="Arial" w:cs="Arial" w:eastAsia="Arial"/>
                      <w:sz w:val="78"/>
                      <w:szCs w:val="78"/>
                    </w:rPr>
                  </w:pPr>
                  <w:rPr/>
                  <w:r>
                    <w:rPr>
                      <w:rFonts w:ascii="Arial" w:hAnsi="Arial" w:cs="Arial" w:eastAsia="Arial"/>
                      <w:sz w:val="78"/>
                      <w:szCs w:val="78"/>
                      <w:color w:val="80858A"/>
                      <w:spacing w:val="-29"/>
                      <w:w w:val="53"/>
                      <w:position w:val="-1"/>
                    </w:rPr>
                    <w:t>-</w:t>
                  </w:r>
                  <w:r>
                    <w:rPr>
                      <w:rFonts w:ascii="Arial" w:hAnsi="Arial" w:cs="Arial" w:eastAsia="Arial"/>
                      <w:sz w:val="78"/>
                      <w:szCs w:val="78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0"/>
          <w:szCs w:val="30"/>
          <w:color w:val="4D4F4F"/>
          <w:spacing w:val="-41"/>
          <w:w w:val="108"/>
          <w:position w:val="-13"/>
        </w:rPr>
        <w:t>ı</w:t>
      </w:r>
      <w:r>
        <w:rPr>
          <w:rFonts w:ascii="Arial" w:hAnsi="Arial" w:cs="Arial" w:eastAsia="Arial"/>
          <w:sz w:val="30"/>
          <w:szCs w:val="30"/>
          <w:color w:val="5D5D87"/>
          <w:spacing w:val="0"/>
          <w:w w:val="177"/>
          <w:position w:val="-13"/>
        </w:rPr>
        <w:t>.</w:t>
      </w:r>
      <w:r>
        <w:rPr>
          <w:rFonts w:ascii="Arial" w:hAnsi="Arial" w:cs="Arial" w:eastAsia="Arial"/>
          <w:sz w:val="30"/>
          <w:szCs w:val="30"/>
          <w:color w:val="5D5D87"/>
          <w:spacing w:val="-17"/>
          <w:w w:val="177"/>
          <w:position w:val="-13"/>
        </w:rPr>
        <w:t>.</w:t>
      </w:r>
      <w:r>
        <w:rPr>
          <w:rFonts w:ascii="Arial" w:hAnsi="Arial" w:cs="Arial" w:eastAsia="Arial"/>
          <w:sz w:val="32"/>
          <w:szCs w:val="32"/>
          <w:color w:val="5D5D87"/>
          <w:spacing w:val="0"/>
          <w:w w:val="71"/>
          <w:position w:val="-13"/>
        </w:rPr>
        <w:t>,\</w:t>
      </w:r>
      <w:r>
        <w:rPr>
          <w:rFonts w:ascii="Arial" w:hAnsi="Arial" w:cs="Arial" w:eastAsia="Arial"/>
          <w:sz w:val="32"/>
          <w:szCs w:val="32"/>
          <w:color w:val="5D5D87"/>
          <w:spacing w:val="-36"/>
          <w:w w:val="72"/>
          <w:position w:val="-13"/>
        </w:rPr>
        <w:t>1</w:t>
      </w:r>
      <w:r>
        <w:rPr>
          <w:rFonts w:ascii="Arial" w:hAnsi="Arial" w:cs="Arial" w:eastAsia="Arial"/>
          <w:sz w:val="32"/>
          <w:szCs w:val="32"/>
          <w:color w:val="4D4F4F"/>
          <w:spacing w:val="-44"/>
          <w:w w:val="66"/>
          <w:position w:val="-13"/>
        </w:rPr>
        <w:t>.</w:t>
      </w:r>
      <w:r>
        <w:rPr>
          <w:rFonts w:ascii="Arial" w:hAnsi="Arial" w:cs="Arial" w:eastAsia="Arial"/>
          <w:sz w:val="32"/>
          <w:szCs w:val="32"/>
          <w:color w:val="5D5D87"/>
          <w:spacing w:val="-18"/>
          <w:w w:val="127"/>
          <w:position w:val="-13"/>
        </w:rPr>
        <w:t>•</w:t>
      </w:r>
      <w:r>
        <w:rPr>
          <w:rFonts w:ascii="Arial" w:hAnsi="Arial" w:cs="Arial" w:eastAsia="Arial"/>
          <w:sz w:val="66"/>
          <w:szCs w:val="66"/>
          <w:color w:val="5D5D87"/>
          <w:spacing w:val="-75"/>
          <w:w w:val="54"/>
          <w:position w:val="-13"/>
        </w:rPr>
        <w:t>M</w:t>
      </w:r>
      <w:r>
        <w:rPr>
          <w:rFonts w:ascii="Arial" w:hAnsi="Arial" w:cs="Arial" w:eastAsia="Arial"/>
          <w:sz w:val="66"/>
          <w:szCs w:val="66"/>
          <w:color w:val="80858A"/>
          <w:spacing w:val="0"/>
          <w:w w:val="80"/>
          <w:position w:val="-13"/>
        </w:rPr>
        <w:t>'</w:t>
      </w:r>
      <w:r>
        <w:rPr>
          <w:rFonts w:ascii="Arial" w:hAnsi="Arial" w:cs="Arial" w:eastAsia="Arial"/>
          <w:sz w:val="66"/>
          <w:szCs w:val="66"/>
          <w:color w:val="80858A"/>
          <w:spacing w:val="0"/>
          <w:w w:val="81"/>
          <w:position w:val="-13"/>
        </w:rPr>
        <w:t>(</w:t>
      </w:r>
      <w:r>
        <w:rPr>
          <w:rFonts w:ascii="Arial" w:hAnsi="Arial" w:cs="Arial" w:eastAsia="Arial"/>
          <w:sz w:val="66"/>
          <w:szCs w:val="66"/>
          <w:color w:val="80858A"/>
          <w:spacing w:val="34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55"/>
          <w:szCs w:val="55"/>
          <w:color w:val="80858A"/>
          <w:spacing w:val="-7"/>
          <w:w w:val="108"/>
          <w:i/>
          <w:position w:val="-13"/>
        </w:rPr>
        <w:t>6</w:t>
      </w:r>
      <w:r>
        <w:rPr>
          <w:rFonts w:ascii="Times New Roman" w:hAnsi="Times New Roman" w:cs="Times New Roman" w:eastAsia="Times New Roman"/>
          <w:sz w:val="55"/>
          <w:szCs w:val="55"/>
          <w:color w:val="9A9EA3"/>
          <w:spacing w:val="-110"/>
          <w:w w:val="106"/>
          <w:i/>
          <w:position w:val="-13"/>
        </w:rPr>
        <w:t>.</w:t>
      </w:r>
      <w:r>
        <w:rPr>
          <w:rFonts w:ascii="Times New Roman" w:hAnsi="Times New Roman" w:cs="Times New Roman" w:eastAsia="Times New Roman"/>
          <w:sz w:val="55"/>
          <w:szCs w:val="55"/>
          <w:color w:val="80858A"/>
          <w:spacing w:val="0"/>
          <w:w w:val="57"/>
          <w:i/>
          <w:position w:val="-13"/>
        </w:rPr>
        <w:t>:·</w:t>
      </w:r>
      <w:r>
        <w:rPr>
          <w:rFonts w:ascii="Times New Roman" w:hAnsi="Times New Roman" w:cs="Times New Roman" w:eastAsia="Times New Roman"/>
          <w:sz w:val="55"/>
          <w:szCs w:val="55"/>
          <w:color w:val="80858A"/>
          <w:spacing w:val="31"/>
          <w:w w:val="100"/>
          <w:i/>
          <w:position w:val="-13"/>
        </w:rPr>
        <w:t> </w:t>
      </w:r>
      <w:r>
        <w:rPr>
          <w:rFonts w:ascii="Arial" w:hAnsi="Arial" w:cs="Arial" w:eastAsia="Arial"/>
          <w:sz w:val="26"/>
          <w:szCs w:val="26"/>
          <w:color w:val="696B6E"/>
          <w:spacing w:val="0"/>
          <w:w w:val="100"/>
          <w:i/>
          <w:position w:val="-13"/>
        </w:rPr>
        <w:t>'!;'</w:t>
      </w:r>
      <w:r>
        <w:rPr>
          <w:rFonts w:ascii="Arial" w:hAnsi="Arial" w:cs="Arial" w:eastAsia="Arial"/>
          <w:sz w:val="26"/>
          <w:szCs w:val="26"/>
          <w:color w:val="696B6E"/>
          <w:spacing w:val="-10"/>
          <w:w w:val="100"/>
          <w:i/>
          <w:position w:val="-13"/>
        </w:rPr>
        <w:t> </w:t>
      </w:r>
      <w:r>
        <w:rPr>
          <w:rFonts w:ascii="Arial" w:hAnsi="Arial" w:cs="Arial" w:eastAsia="Arial"/>
          <w:sz w:val="26"/>
          <w:szCs w:val="26"/>
          <w:color w:val="80858A"/>
          <w:spacing w:val="0"/>
          <w:w w:val="100"/>
          <w:position w:val="-13"/>
        </w:rPr>
        <w:t>•</w:t>
      </w:r>
      <w:r>
        <w:rPr>
          <w:rFonts w:ascii="Arial" w:hAnsi="Arial" w:cs="Arial" w:eastAsia="Arial"/>
          <w:sz w:val="26"/>
          <w:szCs w:val="26"/>
          <w:color w:val="AEB3BA"/>
          <w:spacing w:val="0"/>
          <w:w w:val="110"/>
          <w:position w:val="-13"/>
        </w:rPr>
        <w:t>.</w:t>
      </w:r>
      <w:r>
        <w:rPr>
          <w:rFonts w:ascii="Arial" w:hAnsi="Arial" w:cs="Arial" w:eastAsia="Arial"/>
          <w:sz w:val="26"/>
          <w:szCs w:val="26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20"/>
          <w:pgMar w:top="520" w:bottom="280" w:left="0" w:right="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2" w:lineRule="atLeast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383B3B"/>
          <w:spacing w:val="0"/>
          <w:w w:val="67"/>
        </w:rPr>
        <w:t>o:ı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245" w:lineRule="exact"/>
        <w:ind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color w:val="494DA5"/>
          <w:spacing w:val="0"/>
          <w:w w:val="320"/>
        </w:rPr>
        <w:t>-==-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53" w:after="0" w:line="197" w:lineRule="exact"/>
        <w:ind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696B6E"/>
          <w:spacing w:val="-11"/>
          <w:position w:val="-1"/>
        </w:rPr>
        <w:t>M</w:t>
      </w:r>
      <w:r>
        <w:rPr>
          <w:rFonts w:ascii="Arial" w:hAnsi="Arial" w:cs="Arial" w:eastAsia="Arial"/>
          <w:sz w:val="18"/>
          <w:szCs w:val="18"/>
          <w:color w:val="80858A"/>
          <w:spacing w:val="1"/>
          <w:w w:val="105"/>
          <w:position w:val="-1"/>
        </w:rPr>
        <w:t>ü</w:t>
      </w:r>
      <w:r>
        <w:rPr>
          <w:rFonts w:ascii="Arial" w:hAnsi="Arial" w:cs="Arial" w:eastAsia="Arial"/>
          <w:sz w:val="18"/>
          <w:szCs w:val="18"/>
          <w:color w:val="696B6E"/>
          <w:spacing w:val="0"/>
          <w:w w:val="93"/>
          <w:position w:val="-1"/>
        </w:rPr>
        <w:t>d</w:t>
      </w:r>
      <w:r>
        <w:rPr>
          <w:rFonts w:ascii="Arial" w:hAnsi="Arial" w:cs="Arial" w:eastAsia="Arial"/>
          <w:sz w:val="18"/>
          <w:szCs w:val="18"/>
          <w:color w:val="696B6E"/>
          <w:spacing w:val="-3"/>
          <w:w w:val="93"/>
          <w:position w:val="-1"/>
        </w:rPr>
        <w:t>a</w:t>
      </w:r>
      <w:r>
        <w:rPr>
          <w:rFonts w:ascii="Arial" w:hAnsi="Arial" w:cs="Arial" w:eastAsia="Arial"/>
          <w:sz w:val="18"/>
          <w:szCs w:val="18"/>
          <w:color w:val="80858A"/>
          <w:spacing w:val="0"/>
          <w:w w:val="96"/>
          <w:position w:val="-1"/>
        </w:rPr>
        <w:t>h</w:t>
      </w:r>
      <w:r>
        <w:rPr>
          <w:rFonts w:ascii="Arial" w:hAnsi="Arial" w:cs="Arial" w:eastAsia="Arial"/>
          <w:sz w:val="18"/>
          <w:szCs w:val="18"/>
          <w:color w:val="80858A"/>
          <w:spacing w:val="-5"/>
          <w:w w:val="96"/>
          <w:position w:val="-1"/>
        </w:rPr>
        <w:t>a</w:t>
      </w:r>
      <w:r>
        <w:rPr>
          <w:rFonts w:ascii="Arial" w:hAnsi="Arial" w:cs="Arial" w:eastAsia="Arial"/>
          <w:sz w:val="18"/>
          <w:szCs w:val="18"/>
          <w:color w:val="696B6E"/>
          <w:spacing w:val="-26"/>
          <w:w w:val="560"/>
          <w:position w:val="-1"/>
        </w:rPr>
        <w:t>l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53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2"/>
          <w:szCs w:val="32"/>
          <w:color w:val="80858A"/>
          <w:w w:val="64"/>
          <w:i/>
          <w:position w:val="-14"/>
        </w:rPr>
        <w:t>'</w:t>
      </w:r>
      <w:r>
        <w:rPr>
          <w:rFonts w:ascii="Times New Roman" w:hAnsi="Times New Roman" w:cs="Times New Roman" w:eastAsia="Times New Roman"/>
          <w:sz w:val="32"/>
          <w:szCs w:val="32"/>
          <w:color w:val="80858A"/>
          <w:spacing w:val="-96"/>
          <w:w w:val="65"/>
          <w:i/>
          <w:position w:val="-14"/>
        </w:rPr>
        <w:t>-</w:t>
      </w:r>
      <w:r>
        <w:rPr>
          <w:rFonts w:ascii="Arial" w:hAnsi="Arial" w:cs="Arial" w:eastAsia="Arial"/>
          <w:sz w:val="18"/>
          <w:szCs w:val="18"/>
          <w:color w:val="80858A"/>
          <w:spacing w:val="-149"/>
          <w:w w:val="197"/>
          <w:position w:val="0"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color w:val="80858A"/>
          <w:spacing w:val="-21"/>
          <w:w w:val="65"/>
          <w:i/>
          <w:position w:val="-14"/>
        </w:rPr>
        <w:t>-</w:t>
      </w:r>
      <w:r>
        <w:rPr>
          <w:rFonts w:ascii="Times New Roman" w:hAnsi="Times New Roman" w:cs="Times New Roman" w:eastAsia="Times New Roman"/>
          <w:sz w:val="32"/>
          <w:szCs w:val="32"/>
          <w:color w:val="80858A"/>
          <w:spacing w:val="0"/>
          <w:w w:val="65"/>
          <w:i/>
          <w:position w:val="-14"/>
        </w:rPr>
        <w:t>:</w:t>
      </w:r>
      <w:r>
        <w:rPr>
          <w:rFonts w:ascii="Times New Roman" w:hAnsi="Times New Roman" w:cs="Times New Roman" w:eastAsia="Times New Roman"/>
          <w:sz w:val="32"/>
          <w:szCs w:val="32"/>
          <w:color w:val="80858A"/>
          <w:spacing w:val="-48"/>
          <w:w w:val="65"/>
          <w:i/>
          <w:position w:val="-14"/>
        </w:rPr>
        <w:t>.</w:t>
      </w:r>
      <w:r>
        <w:rPr>
          <w:rFonts w:ascii="Times New Roman" w:hAnsi="Times New Roman" w:cs="Times New Roman" w:eastAsia="Times New Roman"/>
          <w:sz w:val="32"/>
          <w:szCs w:val="32"/>
          <w:color w:val="696B6E"/>
          <w:spacing w:val="0"/>
          <w:w w:val="31"/>
          <w:i/>
          <w:position w:val="-14"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color w:val="696B6E"/>
          <w:spacing w:val="4"/>
          <w:w w:val="32"/>
          <w:i/>
          <w:position w:val="-14"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color w:val="9A9EA3"/>
          <w:spacing w:val="0"/>
          <w:w w:val="49"/>
          <w:i/>
          <w:position w:val="-14"/>
        </w:rPr>
        <w:t>-</w:t>
      </w:r>
      <w:r>
        <w:rPr>
          <w:rFonts w:ascii="Times New Roman" w:hAnsi="Times New Roman" w:cs="Times New Roman" w:eastAsia="Times New Roman"/>
          <w:sz w:val="32"/>
          <w:szCs w:val="32"/>
          <w:color w:val="9A9EA3"/>
          <w:spacing w:val="-52"/>
          <w:w w:val="100"/>
          <w:i/>
          <w:position w:val="-14"/>
        </w:rPr>
        <w:t> </w:t>
      </w:r>
      <w:r>
        <w:rPr>
          <w:rFonts w:ascii="Arial" w:hAnsi="Arial" w:cs="Arial" w:eastAsia="Arial"/>
          <w:sz w:val="18"/>
          <w:szCs w:val="18"/>
          <w:color w:val="9A9EA3"/>
          <w:spacing w:val="0"/>
          <w:w w:val="100"/>
          <w:position w:val="0"/>
        </w:rPr>
        <w:t>"</w:t>
      </w:r>
      <w:r>
        <w:rPr>
          <w:rFonts w:ascii="Arial" w:hAnsi="Arial" w:cs="Arial" w:eastAsia="Arial"/>
          <w:sz w:val="18"/>
          <w:szCs w:val="18"/>
          <w:color w:val="9A9EA3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9A9EA3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9A9EA3"/>
          <w:spacing w:val="0"/>
          <w:w w:val="122"/>
          <w:position w:val="0"/>
        </w:rPr>
        <w:t>r</w:t>
      </w:r>
      <w:r>
        <w:rPr>
          <w:rFonts w:ascii="Arial" w:hAnsi="Arial" w:cs="Arial" w:eastAsia="Arial"/>
          <w:sz w:val="18"/>
          <w:szCs w:val="18"/>
          <w:color w:val="9A9EA3"/>
          <w:spacing w:val="-11"/>
          <w:w w:val="121"/>
          <w:position w:val="0"/>
        </w:rPr>
        <w:t>ı</w:t>
      </w:r>
      <w:r>
        <w:rPr>
          <w:rFonts w:ascii="Arial" w:hAnsi="Arial" w:cs="Arial" w:eastAsia="Arial"/>
          <w:sz w:val="18"/>
          <w:szCs w:val="18"/>
          <w:color w:val="9A9EA3"/>
          <w:spacing w:val="-11"/>
          <w:w w:val="182"/>
          <w:position w:val="0"/>
        </w:rPr>
        <w:t>!</w:t>
      </w:r>
      <w:r>
        <w:rPr>
          <w:rFonts w:ascii="Arial" w:hAnsi="Arial" w:cs="Arial" w:eastAsia="Arial"/>
          <w:sz w:val="18"/>
          <w:szCs w:val="18"/>
          <w:color w:val="AEB3BA"/>
          <w:spacing w:val="-18"/>
          <w:w w:val="159"/>
          <w:position w:val="0"/>
        </w:rPr>
        <w:t>:</w:t>
      </w:r>
      <w:r>
        <w:rPr>
          <w:rFonts w:ascii="Arial" w:hAnsi="Arial" w:cs="Arial" w:eastAsia="Arial"/>
          <w:sz w:val="18"/>
          <w:szCs w:val="18"/>
          <w:color w:val="696B6E"/>
          <w:spacing w:val="0"/>
          <w:w w:val="113"/>
          <w:position w:val="0"/>
        </w:rPr>
        <w:t>•</w:t>
      </w:r>
      <w:r>
        <w:rPr>
          <w:rFonts w:ascii="Arial" w:hAnsi="Arial" w:cs="Arial" w:eastAsia="Arial"/>
          <w:sz w:val="18"/>
          <w:szCs w:val="18"/>
          <w:color w:val="696B6E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96B6E"/>
          <w:spacing w:val="1"/>
          <w:w w:val="201"/>
          <w:position w:val="0"/>
        </w:rPr>
        <w:t>.</w:t>
      </w:r>
      <w:r>
        <w:rPr>
          <w:rFonts w:ascii="Arial" w:hAnsi="Arial" w:cs="Arial" w:eastAsia="Arial"/>
          <w:sz w:val="18"/>
          <w:szCs w:val="18"/>
          <w:color w:val="696B6E"/>
          <w:spacing w:val="-26"/>
          <w:w w:val="201"/>
          <w:position w:val="0"/>
        </w:rPr>
        <w:t>.</w:t>
      </w:r>
      <w:r>
        <w:rPr>
          <w:rFonts w:ascii="Times New Roman" w:hAnsi="Times New Roman" w:cs="Times New Roman" w:eastAsia="Times New Roman"/>
          <w:sz w:val="32"/>
          <w:szCs w:val="32"/>
          <w:color w:val="696B6E"/>
          <w:spacing w:val="-43"/>
          <w:w w:val="63"/>
          <w:position w:val="-14"/>
        </w:rPr>
        <w:t>.</w:t>
      </w:r>
      <w:r>
        <w:rPr>
          <w:rFonts w:ascii="Arial" w:hAnsi="Arial" w:cs="Arial" w:eastAsia="Arial"/>
          <w:sz w:val="18"/>
          <w:szCs w:val="18"/>
          <w:color w:val="AEB3BA"/>
          <w:spacing w:val="-34"/>
          <w:w w:val="159"/>
          <w:position w:val="0"/>
        </w:rPr>
        <w:t>.</w:t>
      </w:r>
      <w:r>
        <w:rPr>
          <w:rFonts w:ascii="Times New Roman" w:hAnsi="Times New Roman" w:cs="Times New Roman" w:eastAsia="Times New Roman"/>
          <w:sz w:val="32"/>
          <w:szCs w:val="32"/>
          <w:color w:val="696B6E"/>
          <w:spacing w:val="0"/>
          <w:w w:val="63"/>
          <w:position w:val="-14"/>
        </w:rPr>
        <w:t>.</w:t>
      </w:r>
      <w:r>
        <w:rPr>
          <w:rFonts w:ascii="Times New Roman" w:hAnsi="Times New Roman" w:cs="Times New Roman" w:eastAsia="Times New Roman"/>
          <w:sz w:val="32"/>
          <w:szCs w:val="32"/>
          <w:color w:val="696B6E"/>
          <w:spacing w:val="-52"/>
          <w:w w:val="63"/>
          <w:position w:val="-14"/>
        </w:rPr>
        <w:t>.</w:t>
      </w:r>
      <w:r>
        <w:rPr>
          <w:rFonts w:ascii="Arial" w:hAnsi="Arial" w:cs="Arial" w:eastAsia="Arial"/>
          <w:sz w:val="18"/>
          <w:szCs w:val="18"/>
          <w:color w:val="9A9EA3"/>
          <w:spacing w:val="0"/>
          <w:w w:val="97"/>
          <w:position w:val="0"/>
        </w:rPr>
        <w:t>•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1" w:lineRule="atLeast"/>
        <w:ind w:left="641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25"/>
          <w:szCs w:val="25"/>
          <w:color w:val="80858A"/>
          <w:spacing w:val="0"/>
          <w:w w:val="56"/>
        </w:rPr>
        <w:t>...</w:t>
      </w:r>
      <w:r>
        <w:rPr>
          <w:rFonts w:ascii="Arial" w:hAnsi="Arial" w:cs="Arial" w:eastAsia="Arial"/>
          <w:sz w:val="25"/>
          <w:szCs w:val="25"/>
          <w:color w:val="80858A"/>
          <w:spacing w:val="0"/>
          <w:w w:val="56"/>
        </w:rPr>
        <w:t>  </w:t>
      </w:r>
      <w:r>
        <w:rPr>
          <w:rFonts w:ascii="Arial" w:hAnsi="Arial" w:cs="Arial" w:eastAsia="Arial"/>
          <w:sz w:val="25"/>
          <w:szCs w:val="25"/>
          <w:color w:val="80858A"/>
          <w:spacing w:val="17"/>
          <w:w w:val="56"/>
        </w:rPr>
        <w:t> </w:t>
      </w:r>
      <w:r>
        <w:rPr>
          <w:rFonts w:ascii="Arial" w:hAnsi="Arial" w:cs="Arial" w:eastAsia="Arial"/>
          <w:sz w:val="30"/>
          <w:szCs w:val="30"/>
          <w:color w:val="80858A"/>
          <w:spacing w:val="0"/>
          <w:w w:val="63"/>
        </w:rPr>
        <w:t>.</w:t>
      </w:r>
      <w:r>
        <w:rPr>
          <w:rFonts w:ascii="Arial" w:hAnsi="Arial" w:cs="Arial" w:eastAsia="Arial"/>
          <w:sz w:val="30"/>
          <w:szCs w:val="30"/>
          <w:color w:val="80858A"/>
          <w:spacing w:val="-20"/>
          <w:w w:val="63"/>
        </w:rPr>
        <w:t>.</w:t>
      </w:r>
      <w:r>
        <w:rPr>
          <w:rFonts w:ascii="Arial" w:hAnsi="Arial" w:cs="Arial" w:eastAsia="Arial"/>
          <w:sz w:val="30"/>
          <w:szCs w:val="30"/>
          <w:color w:val="9A9EA3"/>
          <w:spacing w:val="0"/>
          <w:w w:val="71"/>
        </w:rPr>
        <w:t>.</w:t>
      </w:r>
      <w:r>
        <w:rPr>
          <w:rFonts w:ascii="Arial" w:hAnsi="Arial" w:cs="Arial" w:eastAsia="Arial"/>
          <w:sz w:val="30"/>
          <w:szCs w:val="30"/>
          <w:color w:val="9A9EA3"/>
          <w:spacing w:val="-52"/>
          <w:w w:val="100"/>
        </w:rPr>
        <w:t> </w:t>
      </w:r>
      <w:r>
        <w:rPr>
          <w:rFonts w:ascii="Arial" w:hAnsi="Arial" w:cs="Arial" w:eastAsia="Arial"/>
          <w:sz w:val="32"/>
          <w:szCs w:val="32"/>
          <w:color w:val="80858A"/>
          <w:spacing w:val="0"/>
          <w:w w:val="100"/>
        </w:rPr>
        <w:t>·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  <w:cols w:num="4" w:equalWidth="0">
            <w:col w:w="891" w:space="3832"/>
            <w:col w:w="1381" w:space="2687"/>
            <w:col w:w="695" w:space="119"/>
            <w:col w:w="2295"/>
          </w:cols>
        </w:sectPr>
      </w:pPr>
      <w:rPr/>
    </w:p>
    <w:p>
      <w:pPr>
        <w:spacing w:before="0" w:after="0" w:line="169" w:lineRule="atLeast"/>
        <w:ind w:left="734" w:right="-20"/>
        <w:jc w:val="left"/>
        <w:tabs>
          <w:tab w:pos="4900" w:val="left"/>
          <w:tab w:pos="9820" w:val="left"/>
          <w:tab w:pos="11040" w:val="left"/>
        </w:tabs>
        <w:rPr>
          <w:rFonts w:ascii="Times New Roman" w:hAnsi="Times New Roman" w:cs="Times New Roman" w:eastAsia="Times New Roman"/>
          <w:sz w:val="35"/>
          <w:szCs w:val="35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383B3B"/>
          <w:spacing w:val="0"/>
          <w:w w:val="53"/>
        </w:rPr>
        <w:t>::::6</w:t>
      </w:r>
      <w:r>
        <w:rPr>
          <w:rFonts w:ascii="Times New Roman" w:hAnsi="Times New Roman" w:cs="Times New Roman" w:eastAsia="Times New Roman"/>
          <w:sz w:val="19"/>
          <w:szCs w:val="19"/>
          <w:color w:val="383B3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color w:val="383B3B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Mehmet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-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>SEZER</w:t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383B3B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35"/>
          <w:szCs w:val="35"/>
          <w:color w:val="AEB3BA"/>
          <w:spacing w:val="-51"/>
          <w:w w:val="83"/>
          <w:i/>
          <w:position w:val="1"/>
        </w:rPr>
        <w:t>.</w:t>
      </w:r>
      <w:r>
        <w:rPr>
          <w:rFonts w:ascii="Times New Roman" w:hAnsi="Times New Roman" w:cs="Times New Roman" w:eastAsia="Times New Roman"/>
          <w:sz w:val="35"/>
          <w:szCs w:val="35"/>
          <w:color w:val="80858A"/>
          <w:spacing w:val="0"/>
          <w:w w:val="63"/>
          <w:i/>
          <w:position w:val="1"/>
        </w:rPr>
        <w:t>.::_;:</w:t>
      </w:r>
      <w:r>
        <w:rPr>
          <w:rFonts w:ascii="Times New Roman" w:hAnsi="Times New Roman" w:cs="Times New Roman" w:eastAsia="Times New Roman"/>
          <w:sz w:val="35"/>
          <w:szCs w:val="35"/>
          <w:color w:val="80858A"/>
          <w:spacing w:val="-37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color w:val="80858A"/>
          <w:spacing w:val="-47"/>
          <w:w w:val="77"/>
          <w:i/>
          <w:position w:val="1"/>
        </w:rPr>
        <w:t>!</w:t>
      </w:r>
      <w:r>
        <w:rPr>
          <w:rFonts w:ascii="Times New Roman" w:hAnsi="Times New Roman" w:cs="Times New Roman" w:eastAsia="Times New Roman"/>
          <w:sz w:val="35"/>
          <w:szCs w:val="35"/>
          <w:color w:val="696B6E"/>
          <w:spacing w:val="-1"/>
          <w:w w:val="63"/>
          <w:i/>
          <w:position w:val="1"/>
        </w:rPr>
        <w:t>ı</w:t>
      </w:r>
      <w:r>
        <w:rPr>
          <w:rFonts w:ascii="Times New Roman" w:hAnsi="Times New Roman" w:cs="Times New Roman" w:eastAsia="Times New Roman"/>
          <w:sz w:val="35"/>
          <w:szCs w:val="35"/>
          <w:color w:val="80858A"/>
          <w:spacing w:val="0"/>
          <w:w w:val="49"/>
          <w:i/>
          <w:position w:val="1"/>
        </w:rPr>
        <w:t>"'</w:t>
      </w:r>
      <w:r>
        <w:rPr>
          <w:rFonts w:ascii="Times New Roman" w:hAnsi="Times New Roman" w:cs="Times New Roman" w:eastAsia="Times New Roman"/>
          <w:sz w:val="35"/>
          <w:szCs w:val="35"/>
          <w:color w:val="80858A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35"/>
          <w:szCs w:val="35"/>
          <w:color w:val="80858A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35"/>
          <w:szCs w:val="35"/>
          <w:color w:val="80858A"/>
          <w:spacing w:val="0"/>
          <w:w w:val="74"/>
          <w:position w:val="1"/>
        </w:rPr>
        <w:t>"</w:t>
      </w:r>
      <w:r>
        <w:rPr>
          <w:rFonts w:ascii="Times New Roman" w:hAnsi="Times New Roman" w:cs="Times New Roman" w:eastAsia="Times New Roman"/>
          <w:sz w:val="35"/>
          <w:szCs w:val="35"/>
          <w:color w:val="000000"/>
          <w:spacing w:val="0"/>
          <w:w w:val="100"/>
          <w:position w:val="0"/>
        </w:rPr>
      </w:r>
    </w:p>
    <w:p>
      <w:pPr>
        <w:spacing w:before="0" w:after="0" w:line="3" w:lineRule="exact"/>
        <w:ind w:left="2859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Times New Roman" w:hAnsi="Times New Roman" w:cs="Times New Roman" w:eastAsia="Times New Roman"/>
          <w:sz w:val="27"/>
          <w:szCs w:val="27"/>
          <w:color w:val="AEB3BA"/>
          <w:spacing w:val="0"/>
          <w:w w:val="126"/>
          <w:b/>
          <w:bCs/>
          <w:position w:val="-21"/>
        </w:rPr>
        <w:t>rgu</w:t>
      </w:r>
      <w:r>
        <w:rPr>
          <w:rFonts w:ascii="Times New Roman" w:hAnsi="Times New Roman" w:cs="Times New Roman" w:eastAsia="Times New Roman"/>
          <w:sz w:val="27"/>
          <w:szCs w:val="27"/>
          <w:color w:val="AEB3BA"/>
          <w:spacing w:val="0"/>
          <w:w w:val="126"/>
          <w:b/>
          <w:bCs/>
          <w:position w:val="-21"/>
        </w:rPr>
        <w:t>n</w:t>
      </w:r>
      <w:r>
        <w:rPr>
          <w:rFonts w:ascii="Times New Roman" w:hAnsi="Times New Roman" w:cs="Times New Roman" w:eastAsia="Times New Roman"/>
          <w:sz w:val="27"/>
          <w:szCs w:val="27"/>
          <w:color w:val="AEB3BA"/>
          <w:spacing w:val="36"/>
          <w:w w:val="126"/>
          <w:b/>
          <w:bCs/>
          <w:position w:val="-21"/>
        </w:rPr>
        <w:t> </w:t>
      </w:r>
      <w:r>
        <w:rPr>
          <w:rFonts w:ascii="Arial" w:hAnsi="Arial" w:cs="Arial" w:eastAsia="Arial"/>
          <w:sz w:val="25"/>
          <w:szCs w:val="25"/>
          <w:color w:val="9A9EA3"/>
          <w:spacing w:val="0"/>
          <w:w w:val="126"/>
          <w:b/>
          <w:bCs/>
          <w:position w:val="-21"/>
        </w:rPr>
        <w:t>KAYA</w:t>
      </w:r>
      <w:r>
        <w:rPr>
          <w:rFonts w:ascii="Arial" w:hAnsi="Arial" w:cs="Arial" w:eastAsia="Arial"/>
          <w:sz w:val="25"/>
          <w:szCs w:val="25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20"/>
          <w:pgMar w:top="520" w:bottom="280" w:left="0" w:right="0"/>
        </w:sectPr>
      </w:pPr>
      <w:rPr/>
    </w:p>
    <w:p>
      <w:pPr>
        <w:spacing w:before="0" w:after="0" w:line="50" w:lineRule="exact"/>
        <w:ind w:right="-20"/>
        <w:jc w:val="righ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/>
        <w:pict>
          <v:group style="position:absolute;margin-left:7.02pt;margin-top:2.52pt;width:.1pt;height:277.919992pt;mso-position-horizontal-relative:page;mso-position-vertical-relative:page;z-index:-7375" coordorigin="140,50" coordsize="2,5558">
            <v:shape style="position:absolute;left:140;top:50;width:2;height:5558" coordorigin="140,50" coordsize="0,5558" path="m140,5609l140,50e" filled="f" stroked="t" strokeweight=".72pt" strokecolor="#C8CCC3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1"/>
          <w:szCs w:val="21"/>
          <w:color w:val="383B3B"/>
          <w:spacing w:val="0"/>
          <w:w w:val="55"/>
          <w:position w:val="4"/>
        </w:rPr>
        <w:t>::ı=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left="-36" w:right="-56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AEB3BA"/>
          <w:w w:val="93"/>
        </w:rPr>
        <w:t>itf</w:t>
      </w:r>
      <w:r>
        <w:rPr>
          <w:rFonts w:ascii="Arial" w:hAnsi="Arial" w:cs="Arial" w:eastAsia="Arial"/>
          <w:sz w:val="22"/>
          <w:szCs w:val="22"/>
          <w:color w:val="AEB3BA"/>
          <w:w w:val="94"/>
        </w:rPr>
        <w:t>a</w:t>
      </w:r>
      <w:r>
        <w:rPr>
          <w:rFonts w:ascii="Arial" w:hAnsi="Arial" w:cs="Arial" w:eastAsia="Arial"/>
          <w:sz w:val="22"/>
          <w:szCs w:val="22"/>
          <w:color w:val="80858A"/>
          <w:spacing w:val="-1"/>
          <w:w w:val="112"/>
        </w:rPr>
        <w:t>i</w:t>
      </w:r>
      <w:r>
        <w:rPr>
          <w:rFonts w:ascii="Arial" w:hAnsi="Arial" w:cs="Arial" w:eastAsia="Arial"/>
          <w:sz w:val="22"/>
          <w:szCs w:val="22"/>
          <w:color w:val="9A9EA3"/>
          <w:spacing w:val="0"/>
          <w:w w:val="79"/>
        </w:rPr>
        <w:t>ye</w:t>
      </w:r>
      <w:r>
        <w:rPr>
          <w:rFonts w:ascii="Arial" w:hAnsi="Arial" w:cs="Arial" w:eastAsia="Arial"/>
          <w:sz w:val="22"/>
          <w:szCs w:val="22"/>
          <w:color w:val="9A9EA3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9A9EA3"/>
          <w:spacing w:val="0"/>
          <w:w w:val="81"/>
        </w:rPr>
        <w:t>Güne</w:t>
      </w:r>
      <w:r>
        <w:rPr>
          <w:rFonts w:ascii="Arial" w:hAnsi="Arial" w:cs="Arial" w:eastAsia="Arial"/>
          <w:sz w:val="22"/>
          <w:szCs w:val="22"/>
          <w:color w:val="9A9EA3"/>
          <w:spacing w:val="0"/>
          <w:w w:val="81"/>
        </w:rPr>
        <w:t>y</w:t>
      </w:r>
      <w:r>
        <w:rPr>
          <w:rFonts w:ascii="Arial" w:hAnsi="Arial" w:cs="Arial" w:eastAsia="Arial"/>
          <w:sz w:val="22"/>
          <w:szCs w:val="22"/>
          <w:color w:val="9A9EA3"/>
          <w:spacing w:val="7"/>
          <w:w w:val="81"/>
        </w:rPr>
        <w:t> </w:t>
      </w:r>
      <w:r>
        <w:rPr>
          <w:rFonts w:ascii="Arial" w:hAnsi="Arial" w:cs="Arial" w:eastAsia="Arial"/>
          <w:sz w:val="22"/>
          <w:szCs w:val="22"/>
          <w:color w:val="9A9EA3"/>
          <w:spacing w:val="0"/>
          <w:w w:val="81"/>
        </w:rPr>
        <w:t>B</w:t>
      </w:r>
      <w:r>
        <w:rPr>
          <w:rFonts w:ascii="Arial" w:hAnsi="Arial" w:cs="Arial" w:eastAsia="Arial"/>
          <w:sz w:val="22"/>
          <w:szCs w:val="22"/>
          <w:color w:val="9A9EA3"/>
          <w:spacing w:val="-5"/>
          <w:w w:val="82"/>
        </w:rPr>
        <w:t>ö</w:t>
      </w:r>
      <w:r>
        <w:rPr>
          <w:rFonts w:ascii="Arial" w:hAnsi="Arial" w:cs="Arial" w:eastAsia="Arial"/>
          <w:sz w:val="22"/>
          <w:szCs w:val="22"/>
          <w:color w:val="80858A"/>
          <w:spacing w:val="-11"/>
          <w:w w:val="149"/>
        </w:rPr>
        <w:t>l</w:t>
      </w:r>
      <w:r>
        <w:rPr>
          <w:rFonts w:ascii="Arial" w:hAnsi="Arial" w:cs="Arial" w:eastAsia="Arial"/>
          <w:sz w:val="22"/>
          <w:szCs w:val="22"/>
          <w:color w:val="9A9EA3"/>
          <w:spacing w:val="0"/>
          <w:w w:val="82"/>
        </w:rPr>
        <w:t>ge</w:t>
      </w:r>
      <w:r>
        <w:rPr>
          <w:rFonts w:ascii="Arial" w:hAnsi="Arial" w:cs="Arial" w:eastAsia="Arial"/>
          <w:sz w:val="22"/>
          <w:szCs w:val="22"/>
          <w:color w:val="9A9EA3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9A9EA3"/>
          <w:spacing w:val="0"/>
          <w:w w:val="77"/>
        </w:rPr>
        <w:t>A</w:t>
      </w:r>
      <w:r>
        <w:rPr>
          <w:rFonts w:ascii="Arial" w:hAnsi="Arial" w:cs="Arial" w:eastAsia="Arial"/>
          <w:sz w:val="22"/>
          <w:szCs w:val="22"/>
          <w:color w:val="80858A"/>
          <w:spacing w:val="0"/>
          <w:w w:val="89"/>
        </w:rPr>
        <w:t>miri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771" w:lineRule="exact"/>
        <w:ind w:left="615" w:right="746"/>
        <w:jc w:val="center"/>
        <w:rPr>
          <w:rFonts w:ascii="Times New Roman" w:hAnsi="Times New Roman" w:cs="Times New Roman" w:eastAsia="Times New Roman"/>
          <w:sz w:val="35"/>
          <w:szCs w:val="35"/>
        </w:rPr>
      </w:pPr>
      <w:rPr/>
      <w:r>
        <w:rPr>
          <w:rFonts w:ascii="Arial" w:hAnsi="Arial" w:cs="Arial" w:eastAsia="Arial"/>
          <w:sz w:val="75"/>
          <w:szCs w:val="75"/>
          <w:color w:val="494DA5"/>
          <w:spacing w:val="-250"/>
          <w:w w:val="90"/>
          <w:position w:val="1"/>
        </w:rPr>
        <w:t>%</w:t>
      </w:r>
      <w:r>
        <w:rPr>
          <w:rFonts w:ascii="Times New Roman" w:hAnsi="Times New Roman" w:cs="Times New Roman" w:eastAsia="Times New Roman"/>
          <w:sz w:val="35"/>
          <w:szCs w:val="35"/>
          <w:color w:val="6469BC"/>
          <w:spacing w:val="0"/>
          <w:w w:val="95"/>
          <w:i/>
          <w:position w:val="9"/>
        </w:rPr>
        <w:t>o</w:t>
      </w:r>
      <w:r>
        <w:rPr>
          <w:rFonts w:ascii="Times New Roman" w:hAnsi="Times New Roman" w:cs="Times New Roman" w:eastAsia="Times New Roman"/>
          <w:sz w:val="35"/>
          <w:szCs w:val="35"/>
          <w:color w:val="000000"/>
          <w:spacing w:val="0"/>
          <w:w w:val="100"/>
          <w:position w:val="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12323"/>
          <w:w w:val="108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w w:val="102"/>
        </w:rPr>
        <w:t>f.</w:t>
      </w:r>
      <w:r>
        <w:rPr>
          <w:rFonts w:ascii="Times New Roman" w:hAnsi="Times New Roman" w:cs="Times New Roman" w:eastAsia="Times New Roman"/>
          <w:sz w:val="20"/>
          <w:szCs w:val="20"/>
          <w:color w:val="4D4F4F"/>
          <w:spacing w:val="-5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12323"/>
          <w:spacing w:val="0"/>
          <w:w w:val="98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sectPr>
      <w:type w:val="continuous"/>
      <w:pgSz w:w="11900" w:h="16820"/>
      <w:pgMar w:top="520" w:bottom="280" w:left="0" w:right="0"/>
      <w:cols w:num="3" w:equalWidth="0">
        <w:col w:w="899" w:space="1679"/>
        <w:col w:w="2074" w:space="654"/>
        <w:col w:w="659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62"/>
    <w:family w:val="roman"/>
    <w:pitch w:val="variable"/>
  </w:font>
  <w:font w:name="Arial">
    <w:altName w:val="Arial"/>
    <w:charset w:val="162"/>
    <w:family w:val="swiss"/>
    <w:pitch w:val="variable"/>
  </w:font>
  <w:font w:name="Courier New">
    <w:altName w:val="Courier New"/>
    <w:charset w:val="162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jpg"/><Relationship Id="rId14" Type="http://schemas.openxmlformats.org/officeDocument/2006/relationships/image" Target="media/image10.jpg"/><Relationship Id="rId15" Type="http://schemas.openxmlformats.org/officeDocument/2006/relationships/image" Target="media/image11.jpg"/><Relationship Id="rId16" Type="http://schemas.openxmlformats.org/officeDocument/2006/relationships/image" Target="media/image12.jpg"/><Relationship Id="rId17" Type="http://schemas.openxmlformats.org/officeDocument/2006/relationships/image" Target="media/image13.jpg"/><Relationship Id="rId18" Type="http://schemas.openxmlformats.org/officeDocument/2006/relationships/image" Target="media/image14.jpg"/><Relationship Id="rId19" Type="http://schemas.openxmlformats.org/officeDocument/2006/relationships/image" Target="media/image15.jpg"/><Relationship Id="rId20" Type="http://schemas.openxmlformats.org/officeDocument/2006/relationships/image" Target="media/image16.jpg"/><Relationship Id="rId21" Type="http://schemas.openxmlformats.org/officeDocument/2006/relationships/image" Target="media/image17.jpg"/><Relationship Id="rId22" Type="http://schemas.openxmlformats.org/officeDocument/2006/relationships/image" Target="media/image18.jpg"/><Relationship Id="rId23" Type="http://schemas.openxmlformats.org/officeDocument/2006/relationships/image" Target="media/image19.jpg"/><Relationship Id="rId24" Type="http://schemas.openxmlformats.org/officeDocument/2006/relationships/image" Target="media/image20.jpg"/><Relationship Id="rId25" Type="http://schemas.openxmlformats.org/officeDocument/2006/relationships/image" Target="media/image21.jpg"/><Relationship Id="rId26" Type="http://schemas.openxmlformats.org/officeDocument/2006/relationships/image" Target="media/image22.jpg"/><Relationship Id="rId27" Type="http://schemas.openxmlformats.org/officeDocument/2006/relationships/image" Target="media/image23.jpg"/><Relationship Id="rId28" Type="http://schemas.openxmlformats.org/officeDocument/2006/relationships/image" Target="media/image24.jpg"/><Relationship Id="rId29" Type="http://schemas.openxmlformats.org/officeDocument/2006/relationships/image" Target="media/image25.jpg"/><Relationship Id="rId30" Type="http://schemas.openxmlformats.org/officeDocument/2006/relationships/image" Target="media/image26.jpg"/><Relationship Id="rId31" Type="http://schemas.openxmlformats.org/officeDocument/2006/relationships/image" Target="media/image27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Image</dc:subject>
  <dcterms:created xsi:type="dcterms:W3CDTF">2018-06-22T14:24:43Z</dcterms:created>
  <dcterms:modified xsi:type="dcterms:W3CDTF">2018-06-22T14:24:43Z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LastSaved">
    <vt:filetime>2018-06-22T00:00:00Z</vt:filetime>
  </property>
</Properties>
</file>